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line="2180" w:lineRule="exact"/>
        <w:ind w:left="30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2398500" cy="138445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398500" cy="1384458"/>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line="539" w:lineRule="exact" w:before="0"/>
        <w:ind w:left="134" w:right="969" w:firstLine="0"/>
        <w:jc w:val="center"/>
        <w:rPr>
          <w:rFonts w:ascii="黑体" w:hAnsi="黑体" w:cs="黑体" w:eastAsia="黑体" w:hint="default"/>
          <w:sz w:val="44"/>
          <w:szCs w:val="44"/>
        </w:rPr>
      </w:pPr>
      <w:r>
        <w:rPr>
          <w:rFonts w:ascii="黑体" w:hAnsi="黑体" w:cs="黑体" w:eastAsia="黑体" w:hint="default"/>
          <w:sz w:val="44"/>
          <w:szCs w:val="44"/>
        </w:rPr>
        <w:t>上海华峰超纤材料股份有限公司</w:t>
      </w:r>
    </w:p>
    <w:p>
      <w:pPr>
        <w:spacing w:before="202"/>
        <w:ind w:left="134" w:right="1114" w:firstLine="0"/>
        <w:jc w:val="center"/>
        <w:rPr>
          <w:rFonts w:ascii="Times New Roman" w:hAnsi="Times New Roman" w:cs="Times New Roman" w:eastAsia="Times New Roman" w:hint="default"/>
          <w:sz w:val="30"/>
          <w:szCs w:val="30"/>
        </w:rPr>
      </w:pPr>
      <w:r>
        <w:rPr>
          <w:rFonts w:ascii="Times New Roman" w:hAnsi="Times New Roman" w:cs="Times New Roman" w:eastAsia="Times New Roman" w:hint="default"/>
          <w:sz w:val="30"/>
          <w:szCs w:val="30"/>
        </w:rPr>
        <w:t>Huafon Microfibre</w:t>
      </w:r>
      <w:r>
        <w:rPr>
          <w:rFonts w:ascii="宋体" w:hAnsi="宋体" w:cs="宋体" w:eastAsia="宋体" w:hint="default"/>
          <w:sz w:val="30"/>
          <w:szCs w:val="30"/>
        </w:rPr>
        <w:t>（</w:t>
      </w:r>
      <w:r>
        <w:rPr>
          <w:rFonts w:ascii="Times New Roman" w:hAnsi="Times New Roman" w:cs="Times New Roman" w:eastAsia="Times New Roman" w:hint="default"/>
          <w:sz w:val="30"/>
          <w:szCs w:val="30"/>
        </w:rPr>
        <w:t>Shanghai</w:t>
      </w:r>
      <w:r>
        <w:rPr>
          <w:rFonts w:ascii="宋体" w:hAnsi="宋体" w:cs="宋体" w:eastAsia="宋体" w:hint="default"/>
          <w:sz w:val="30"/>
          <w:szCs w:val="30"/>
        </w:rPr>
        <w:t>）</w:t>
      </w:r>
      <w:r>
        <w:rPr>
          <w:rFonts w:ascii="Times New Roman" w:hAnsi="Times New Roman" w:cs="Times New Roman" w:eastAsia="Times New Roman" w:hint="default"/>
          <w:sz w:val="30"/>
          <w:szCs w:val="30"/>
        </w:rPr>
        <w:t>CO.,</w:t>
      </w:r>
      <w:r>
        <w:rPr>
          <w:rFonts w:ascii="Times New Roman" w:hAnsi="Times New Roman" w:cs="Times New Roman" w:eastAsia="Times New Roman" w:hint="default"/>
          <w:spacing w:val="-6"/>
          <w:sz w:val="30"/>
          <w:szCs w:val="30"/>
        </w:rPr>
        <w:t> </w:t>
      </w:r>
      <w:r>
        <w:rPr>
          <w:rFonts w:ascii="Times New Roman" w:hAnsi="Times New Roman" w:cs="Times New Roman" w:eastAsia="Times New Roman" w:hint="default"/>
          <w:spacing w:val="-8"/>
          <w:sz w:val="30"/>
          <w:szCs w:val="30"/>
        </w:rPr>
        <w:t>LTD.</w:t>
      </w: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45"/>
          <w:szCs w:val="45"/>
        </w:rPr>
      </w:pPr>
    </w:p>
    <w:p>
      <w:pPr>
        <w:spacing w:before="0"/>
        <w:ind w:left="134" w:right="1112" w:firstLine="0"/>
        <w:jc w:val="center"/>
        <w:rPr>
          <w:rFonts w:ascii="宋体" w:hAnsi="宋体" w:cs="宋体" w:eastAsia="宋体" w:hint="default"/>
          <w:sz w:val="52"/>
          <w:szCs w:val="52"/>
        </w:rPr>
      </w:pPr>
      <w:r>
        <w:rPr>
          <w:rFonts w:ascii="Times New Roman" w:hAnsi="Times New Roman" w:cs="Times New Roman" w:eastAsia="Times New Roman" w:hint="default"/>
          <w:sz w:val="52"/>
          <w:szCs w:val="52"/>
        </w:rPr>
        <w:t>2010</w:t>
      </w:r>
      <w:r>
        <w:rPr>
          <w:rFonts w:ascii="宋体" w:hAnsi="宋体" w:cs="宋体" w:eastAsia="宋体" w:hint="default"/>
          <w:sz w:val="52"/>
          <w:szCs w:val="52"/>
        </w:rPr>
        <w:t>年年度报告</w:t>
      </w: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240" w:lineRule="auto" w:before="0"/>
        <w:rPr>
          <w:rFonts w:ascii="宋体" w:hAnsi="宋体" w:cs="宋体" w:eastAsia="宋体" w:hint="default"/>
          <w:sz w:val="54"/>
          <w:szCs w:val="54"/>
        </w:rPr>
      </w:pPr>
    </w:p>
    <w:p>
      <w:pPr>
        <w:spacing w:line="381" w:lineRule="auto" w:before="419"/>
        <w:ind w:left="3307" w:right="4149" w:firstLine="0"/>
        <w:jc w:val="left"/>
        <w:rPr>
          <w:rFonts w:ascii="黑体" w:hAnsi="黑体" w:cs="黑体" w:eastAsia="黑体" w:hint="default"/>
          <w:sz w:val="30"/>
          <w:szCs w:val="30"/>
        </w:rPr>
      </w:pPr>
      <w:r>
        <w:rPr>
          <w:rFonts w:ascii="黑体" w:hAnsi="黑体" w:cs="黑体" w:eastAsia="黑体" w:hint="default"/>
          <w:sz w:val="30"/>
          <w:szCs w:val="30"/>
        </w:rPr>
        <w:t>证券简称：华峰超纤 证券代码：</w:t>
      </w:r>
      <w:r>
        <w:rPr>
          <w:rFonts w:ascii="黑体" w:hAnsi="黑体" w:cs="黑体" w:eastAsia="黑体" w:hint="default"/>
          <w:sz w:val="30"/>
          <w:szCs w:val="30"/>
        </w:rPr>
        <w:t>300180 </w:t>
      </w:r>
      <w:r>
        <w:rPr>
          <w:rFonts w:ascii="黑体" w:hAnsi="黑体" w:cs="黑体" w:eastAsia="黑体" w:hint="default"/>
          <w:sz w:val="30"/>
          <w:szCs w:val="30"/>
        </w:rPr>
        <w:t>披露时间：</w:t>
      </w:r>
      <w:r>
        <w:rPr>
          <w:rFonts w:ascii="黑体" w:hAnsi="黑体" w:cs="黑体" w:eastAsia="黑体" w:hint="default"/>
          <w:sz w:val="30"/>
          <w:szCs w:val="30"/>
        </w:rPr>
        <w:t>2011</w:t>
      </w:r>
      <w:r>
        <w:rPr>
          <w:rFonts w:ascii="黑体" w:hAnsi="黑体" w:cs="黑体" w:eastAsia="黑体" w:hint="default"/>
          <w:sz w:val="30"/>
          <w:szCs w:val="30"/>
        </w:rPr>
        <w:t>年</w:t>
      </w:r>
      <w:r>
        <w:rPr>
          <w:rFonts w:ascii="黑体" w:hAnsi="黑体" w:cs="黑体" w:eastAsia="黑体" w:hint="default"/>
          <w:sz w:val="30"/>
          <w:szCs w:val="30"/>
        </w:rPr>
        <w:t>4</w:t>
      </w:r>
      <w:r>
        <w:rPr>
          <w:rFonts w:ascii="黑体" w:hAnsi="黑体" w:cs="黑体" w:eastAsia="黑体" w:hint="default"/>
          <w:sz w:val="30"/>
          <w:szCs w:val="30"/>
        </w:rPr>
        <w:t>月</w:t>
      </w:r>
      <w:r>
        <w:rPr>
          <w:rFonts w:ascii="黑体" w:hAnsi="黑体" w:cs="黑体" w:eastAsia="黑体" w:hint="default"/>
          <w:sz w:val="30"/>
          <w:szCs w:val="30"/>
        </w:rPr>
        <w:t>22</w:t>
      </w:r>
      <w:r>
        <w:rPr>
          <w:rFonts w:ascii="黑体" w:hAnsi="黑体" w:cs="黑体" w:eastAsia="黑体" w:hint="default"/>
          <w:sz w:val="30"/>
          <w:szCs w:val="30"/>
        </w:rPr>
        <w:t>日</w:t>
      </w:r>
    </w:p>
    <w:p>
      <w:pPr>
        <w:spacing w:after="0" w:line="381" w:lineRule="auto"/>
        <w:jc w:val="left"/>
        <w:rPr>
          <w:rFonts w:ascii="黑体" w:hAnsi="黑体" w:cs="黑体" w:eastAsia="黑体" w:hint="default"/>
          <w:sz w:val="30"/>
          <w:szCs w:val="30"/>
        </w:rPr>
        <w:sectPr>
          <w:headerReference w:type="default" r:id="rId5"/>
          <w:footerReference w:type="default" r:id="rId6"/>
          <w:type w:val="continuous"/>
          <w:pgSz w:w="11910" w:h="16840"/>
          <w:pgMar w:header="877" w:footer="980" w:top="1100" w:bottom="1160" w:left="980" w:right="0"/>
        </w:sectPr>
      </w:pPr>
    </w:p>
    <w:p>
      <w:pPr>
        <w:spacing w:line="240" w:lineRule="auto" w:before="0"/>
        <w:rPr>
          <w:rFonts w:ascii="黑体" w:hAnsi="黑体" w:cs="黑体" w:eastAsia="黑体" w:hint="default"/>
          <w:sz w:val="20"/>
          <w:szCs w:val="20"/>
        </w:rPr>
      </w:pPr>
    </w:p>
    <w:p>
      <w:pPr>
        <w:spacing w:before="105"/>
        <w:ind w:left="134" w:right="1112" w:firstLine="0"/>
        <w:jc w:val="center"/>
        <w:rPr>
          <w:rFonts w:ascii="宋体" w:hAnsi="宋体" w:cs="宋体" w:eastAsia="宋体" w:hint="default"/>
          <w:sz w:val="52"/>
          <w:szCs w:val="52"/>
        </w:rPr>
      </w:pPr>
      <w:r>
        <w:rPr>
          <w:rFonts w:ascii="宋体" w:hAnsi="宋体" w:cs="宋体" w:eastAsia="宋体" w:hint="default"/>
          <w:sz w:val="52"/>
          <w:szCs w:val="52"/>
        </w:rPr>
        <w:t>重要提示</w:t>
      </w:r>
    </w:p>
    <w:p>
      <w:pPr>
        <w:spacing w:line="240" w:lineRule="auto" w:before="4"/>
        <w:rPr>
          <w:rFonts w:ascii="宋体" w:hAnsi="宋体" w:cs="宋体" w:eastAsia="宋体" w:hint="default"/>
          <w:sz w:val="70"/>
          <w:szCs w:val="70"/>
        </w:rPr>
      </w:pPr>
    </w:p>
    <w:p>
      <w:pPr>
        <w:pStyle w:val="Heading3"/>
        <w:spacing w:line="408" w:lineRule="auto"/>
        <w:ind w:right="826" w:firstLine="562"/>
        <w:jc w:val="left"/>
      </w:pPr>
      <w:r>
        <w:rPr/>
        <w:t>本公司董事会、监事会及董事、监事、高级管理人员保证本报告所载资料</w:t>
      </w:r>
      <w:r>
        <w:rPr>
          <w:w w:val="100"/>
        </w:rPr>
        <w:t> </w:t>
      </w:r>
      <w:r>
        <w:rPr/>
        <w:t>不存在任何虚假记载、误导性陈述或者重大遗漏，并对其内容的真实性、准确</w:t>
      </w:r>
      <w:r>
        <w:rPr>
          <w:w w:val="100"/>
        </w:rPr>
        <w:t> </w:t>
      </w:r>
      <w:r>
        <w:rPr/>
        <w:t>性和完整性承担个别及连带责任。本年度报告摘要摘自年度报告全文，报告全</w:t>
      </w:r>
      <w:r>
        <w:rPr>
          <w:w w:val="100"/>
        </w:rPr>
        <w:t> </w:t>
      </w:r>
      <w:r>
        <w:rPr/>
        <w:t>文同时刊载于证监会指定网站和公司网站。为全面了解本公司生产经营状况和</w:t>
      </w:r>
      <w:r>
        <w:rPr>
          <w:w w:val="100"/>
        </w:rPr>
        <w:t> </w:t>
      </w:r>
      <w:r>
        <w:rPr>
          <w:spacing w:val="-2"/>
        </w:rPr>
        <w:t>财务成果及公司的未来发展规划，投资者应到指定网站仔细阅读年度报告全文。</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30"/>
          <w:szCs w:val="30"/>
        </w:rPr>
      </w:pPr>
    </w:p>
    <w:p>
      <w:pPr>
        <w:spacing w:line="408" w:lineRule="auto" w:before="0"/>
        <w:ind w:left="152" w:right="826" w:firstLine="559"/>
        <w:jc w:val="left"/>
        <w:rPr>
          <w:rFonts w:ascii="宋体" w:hAnsi="宋体" w:cs="宋体" w:eastAsia="宋体" w:hint="default"/>
          <w:sz w:val="28"/>
          <w:szCs w:val="28"/>
        </w:rPr>
      </w:pPr>
      <w:r>
        <w:rPr>
          <w:rFonts w:ascii="宋体" w:hAnsi="宋体" w:cs="宋体" w:eastAsia="宋体" w:hint="default"/>
          <w:spacing w:val="2"/>
          <w:sz w:val="28"/>
          <w:szCs w:val="28"/>
        </w:rPr>
        <w:t>本公司全体董事、监事、高级管理人员声明对年度报告内容的真实性、准</w:t>
      </w:r>
      <w:r>
        <w:rPr>
          <w:rFonts w:ascii="宋体" w:hAnsi="宋体" w:cs="宋体" w:eastAsia="宋体" w:hint="default"/>
          <w:w w:val="100"/>
          <w:sz w:val="28"/>
          <w:szCs w:val="28"/>
        </w:rPr>
        <w:t> </w:t>
      </w:r>
      <w:r>
        <w:rPr>
          <w:rFonts w:ascii="宋体" w:hAnsi="宋体" w:cs="宋体" w:eastAsia="宋体" w:hint="default"/>
          <w:sz w:val="28"/>
          <w:szCs w:val="28"/>
        </w:rPr>
        <w:t>确性和完整性未有无法保证或存在异议。</w:t>
      </w: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30"/>
          <w:szCs w:val="30"/>
        </w:rPr>
      </w:pPr>
    </w:p>
    <w:p>
      <w:pPr>
        <w:spacing w:before="0"/>
        <w:ind w:left="712" w:right="826" w:firstLine="0"/>
        <w:jc w:val="left"/>
        <w:rPr>
          <w:rFonts w:ascii="宋体" w:hAnsi="宋体" w:cs="宋体" w:eastAsia="宋体" w:hint="default"/>
          <w:sz w:val="28"/>
          <w:szCs w:val="28"/>
        </w:rPr>
      </w:pPr>
      <w:r>
        <w:rPr>
          <w:rFonts w:ascii="宋体" w:hAnsi="宋体" w:cs="宋体" w:eastAsia="宋体" w:hint="default"/>
          <w:sz w:val="28"/>
          <w:szCs w:val="28"/>
        </w:rPr>
        <w:t>本公司全体董事均已出席审议本次年度报告的董事会会议。</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408" w:lineRule="auto" w:before="228"/>
        <w:ind w:left="152" w:right="826" w:firstLine="559"/>
        <w:jc w:val="left"/>
        <w:rPr>
          <w:rFonts w:ascii="宋体" w:hAnsi="宋体" w:cs="宋体" w:eastAsia="宋体" w:hint="default"/>
          <w:sz w:val="28"/>
          <w:szCs w:val="28"/>
        </w:rPr>
      </w:pPr>
      <w:r>
        <w:rPr>
          <w:rFonts w:ascii="宋体" w:hAnsi="宋体" w:cs="宋体" w:eastAsia="宋体" w:hint="default"/>
          <w:spacing w:val="-1"/>
          <w:sz w:val="28"/>
          <w:szCs w:val="28"/>
        </w:rPr>
        <w:t>公司年度财务报告已经立信会计师事务所有限公司审计并被出具了标准无</w:t>
      </w:r>
      <w:r>
        <w:rPr>
          <w:rFonts w:ascii="宋体" w:hAnsi="宋体" w:cs="宋体" w:eastAsia="宋体" w:hint="default"/>
          <w:w w:val="100"/>
          <w:sz w:val="28"/>
          <w:szCs w:val="28"/>
        </w:rPr>
        <w:t> </w:t>
      </w:r>
      <w:r>
        <w:rPr>
          <w:rFonts w:ascii="宋体" w:hAnsi="宋体" w:cs="宋体" w:eastAsia="宋体" w:hint="default"/>
          <w:sz w:val="28"/>
          <w:szCs w:val="28"/>
        </w:rPr>
        <w:t>保留意见的审计报告。</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line="408" w:lineRule="auto" w:before="0"/>
        <w:ind w:left="152" w:right="826" w:firstLine="562"/>
        <w:jc w:val="left"/>
        <w:rPr>
          <w:rFonts w:ascii="宋体" w:hAnsi="宋体" w:cs="宋体" w:eastAsia="宋体" w:hint="default"/>
          <w:sz w:val="28"/>
          <w:szCs w:val="28"/>
        </w:rPr>
      </w:pPr>
      <w:r>
        <w:rPr>
          <w:rFonts w:ascii="宋体" w:hAnsi="宋体" w:cs="宋体" w:eastAsia="宋体" w:hint="default"/>
          <w:spacing w:val="-2"/>
          <w:sz w:val="28"/>
          <w:szCs w:val="28"/>
        </w:rPr>
        <w:t>公司负责人尤小平、主管会计工作负责人叶芬弟及会计机构负责人李德光</w:t>
      </w:r>
      <w:r>
        <w:rPr>
          <w:rFonts w:ascii="宋体" w:hAnsi="宋体" w:cs="宋体" w:eastAsia="宋体" w:hint="default"/>
          <w:w w:val="100"/>
          <w:sz w:val="28"/>
          <w:szCs w:val="28"/>
        </w:rPr>
        <w:t> </w:t>
      </w:r>
      <w:r>
        <w:rPr>
          <w:rFonts w:ascii="宋体" w:hAnsi="宋体" w:cs="宋体" w:eastAsia="宋体" w:hint="default"/>
          <w:sz w:val="28"/>
          <w:szCs w:val="28"/>
        </w:rPr>
        <w:t>声明：保证年度报告中财务报告的真实、完整。</w:t>
      </w:r>
    </w:p>
    <w:p>
      <w:pPr>
        <w:spacing w:after="0" w:line="408" w:lineRule="auto"/>
        <w:jc w:val="left"/>
        <w:rPr>
          <w:rFonts w:ascii="宋体" w:hAnsi="宋体" w:cs="宋体" w:eastAsia="宋体" w:hint="default"/>
          <w:sz w:val="28"/>
          <w:szCs w:val="28"/>
        </w:rPr>
        <w:sectPr>
          <w:footerReference w:type="default" r:id="rId8"/>
          <w:pgSz w:w="11910" w:h="16840"/>
          <w:pgMar w:footer="980" w:header="877"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621" w:lineRule="exact" w:before="0"/>
        <w:ind w:left="134" w:right="1112" w:firstLine="0"/>
        <w:jc w:val="center"/>
        <w:rPr>
          <w:rFonts w:ascii="宋体" w:hAnsi="宋体" w:cs="宋体" w:eastAsia="宋体" w:hint="default"/>
          <w:sz w:val="52"/>
          <w:szCs w:val="52"/>
        </w:rPr>
      </w:pPr>
      <w:r>
        <w:rPr>
          <w:rFonts w:ascii="宋体" w:hAnsi="宋体" w:cs="宋体" w:eastAsia="宋体" w:hint="default"/>
          <w:sz w:val="52"/>
          <w:szCs w:val="52"/>
        </w:rPr>
        <w:t>目 录</w:t>
      </w:r>
    </w:p>
    <w:p>
      <w:pPr>
        <w:spacing w:line="240" w:lineRule="auto" w:before="0"/>
        <w:rPr>
          <w:rFonts w:ascii="宋体" w:hAnsi="宋体" w:cs="宋体" w:eastAsia="宋体" w:hint="default"/>
          <w:sz w:val="52"/>
          <w:szCs w:val="52"/>
        </w:rPr>
      </w:pPr>
    </w:p>
    <w:p>
      <w:pPr>
        <w:spacing w:before="375"/>
        <w:ind w:left="152" w:right="826" w:firstLine="0"/>
        <w:jc w:val="left"/>
        <w:rPr>
          <w:rFonts w:ascii="宋体" w:hAnsi="宋体" w:cs="宋体" w:eastAsia="宋体" w:hint="default"/>
          <w:sz w:val="26"/>
          <w:szCs w:val="26"/>
        </w:rPr>
      </w:pPr>
      <w:r>
        <w:rPr>
          <w:rFonts w:ascii="宋体" w:hAnsi="宋体" w:cs="宋体" w:eastAsia="宋体" w:hint="default"/>
          <w:w w:val="99"/>
          <w:sz w:val="26"/>
          <w:szCs w:val="26"/>
        </w:rPr>
        <w:t>第一节</w:t>
      </w:r>
      <w:r>
        <w:rPr>
          <w:rFonts w:ascii="宋体" w:hAnsi="宋体" w:cs="宋体" w:eastAsia="宋体" w:hint="default"/>
          <w:spacing w:val="2"/>
          <w:sz w:val="26"/>
          <w:szCs w:val="26"/>
        </w:rPr>
        <w:t> </w:t>
      </w:r>
      <w:r>
        <w:rPr>
          <w:rFonts w:ascii="宋体" w:hAnsi="宋体" w:cs="宋体" w:eastAsia="宋体" w:hint="default"/>
          <w:w w:val="99"/>
          <w:sz w:val="26"/>
          <w:szCs w:val="26"/>
        </w:rPr>
        <w:t>公司</w:t>
      </w:r>
      <w:r>
        <w:rPr>
          <w:rFonts w:ascii="宋体" w:hAnsi="宋体" w:cs="宋体" w:eastAsia="宋体" w:hint="default"/>
          <w:spacing w:val="2"/>
          <w:w w:val="99"/>
          <w:sz w:val="26"/>
          <w:szCs w:val="26"/>
        </w:rPr>
        <w:t>基</w:t>
      </w:r>
      <w:r>
        <w:rPr>
          <w:rFonts w:ascii="宋体" w:hAnsi="宋体" w:cs="宋体" w:eastAsia="宋体" w:hint="default"/>
          <w:w w:val="99"/>
          <w:sz w:val="26"/>
          <w:szCs w:val="26"/>
        </w:rPr>
        <w:t>本</w:t>
      </w:r>
      <w:r>
        <w:rPr>
          <w:rFonts w:ascii="宋体" w:hAnsi="宋体" w:cs="宋体" w:eastAsia="宋体" w:hint="default"/>
          <w:spacing w:val="2"/>
          <w:w w:val="99"/>
          <w:sz w:val="26"/>
          <w:szCs w:val="26"/>
        </w:rPr>
        <w:t>情</w:t>
      </w:r>
      <w:r>
        <w:rPr>
          <w:rFonts w:ascii="宋体" w:hAnsi="宋体" w:cs="宋体" w:eastAsia="宋体" w:hint="default"/>
          <w:w w:val="99"/>
          <w:sz w:val="26"/>
          <w:szCs w:val="26"/>
        </w:rPr>
        <w:t>况简</w:t>
      </w:r>
      <w:r>
        <w:rPr>
          <w:rFonts w:ascii="宋体" w:hAnsi="宋体" w:cs="宋体" w:eastAsia="宋体" w:hint="default"/>
          <w:spacing w:val="1"/>
          <w:w w:val="99"/>
          <w:sz w:val="26"/>
          <w:szCs w:val="26"/>
        </w:rPr>
        <w:t>介</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6"/>
          <w:w w:val="199"/>
          <w:sz w:val="26"/>
          <w:szCs w:val="26"/>
        </w:rPr>
        <w:t>„</w:t>
      </w:r>
      <w:r>
        <w:rPr>
          <w:rFonts w:ascii="宋体" w:hAnsi="宋体" w:cs="宋体" w:eastAsia="宋体" w:hint="default"/>
          <w:w w:val="99"/>
          <w:sz w:val="26"/>
          <w:szCs w:val="26"/>
        </w:rPr>
        <w:t>1</w:t>
      </w:r>
      <w:r>
        <w:rPr>
          <w:rFonts w:ascii="宋体" w:hAnsi="宋体" w:cs="宋体" w:eastAsia="宋体" w:hint="default"/>
          <w:sz w:val="26"/>
          <w:szCs w:val="26"/>
        </w:rPr>
      </w:r>
    </w:p>
    <w:p>
      <w:pPr>
        <w:spacing w:line="240" w:lineRule="auto" w:before="9"/>
        <w:rPr>
          <w:rFonts w:ascii="宋体" w:hAnsi="宋体" w:cs="宋体" w:eastAsia="宋体" w:hint="default"/>
          <w:sz w:val="21"/>
          <w:szCs w:val="21"/>
        </w:rPr>
      </w:pPr>
    </w:p>
    <w:p>
      <w:pPr>
        <w:spacing w:before="0"/>
        <w:ind w:left="152" w:right="826" w:firstLine="0"/>
        <w:jc w:val="left"/>
        <w:rPr>
          <w:rFonts w:ascii="宋体" w:hAnsi="宋体" w:cs="宋体" w:eastAsia="宋体" w:hint="default"/>
          <w:sz w:val="26"/>
          <w:szCs w:val="26"/>
        </w:rPr>
      </w:pPr>
      <w:r>
        <w:rPr>
          <w:rFonts w:ascii="宋体" w:hAnsi="宋体" w:cs="宋体" w:eastAsia="宋体" w:hint="default"/>
          <w:w w:val="99"/>
          <w:sz w:val="26"/>
          <w:szCs w:val="26"/>
        </w:rPr>
        <w:t>第二节</w:t>
      </w:r>
      <w:r>
        <w:rPr>
          <w:rFonts w:ascii="宋体" w:hAnsi="宋体" w:cs="宋体" w:eastAsia="宋体" w:hint="default"/>
          <w:spacing w:val="2"/>
          <w:sz w:val="26"/>
          <w:szCs w:val="26"/>
        </w:rPr>
        <w:t> </w:t>
      </w:r>
      <w:r>
        <w:rPr>
          <w:rFonts w:ascii="宋体" w:hAnsi="宋体" w:cs="宋体" w:eastAsia="宋体" w:hint="default"/>
          <w:w w:val="99"/>
          <w:sz w:val="26"/>
          <w:szCs w:val="26"/>
        </w:rPr>
        <w:t>会计</w:t>
      </w:r>
      <w:r>
        <w:rPr>
          <w:rFonts w:ascii="宋体" w:hAnsi="宋体" w:cs="宋体" w:eastAsia="宋体" w:hint="default"/>
          <w:spacing w:val="2"/>
          <w:w w:val="99"/>
          <w:sz w:val="26"/>
          <w:szCs w:val="26"/>
        </w:rPr>
        <w:t>数</w:t>
      </w:r>
      <w:r>
        <w:rPr>
          <w:rFonts w:ascii="宋体" w:hAnsi="宋体" w:cs="宋体" w:eastAsia="宋体" w:hint="default"/>
          <w:w w:val="99"/>
          <w:sz w:val="26"/>
          <w:szCs w:val="26"/>
        </w:rPr>
        <w:t>据</w:t>
      </w:r>
      <w:r>
        <w:rPr>
          <w:rFonts w:ascii="宋体" w:hAnsi="宋体" w:cs="宋体" w:eastAsia="宋体" w:hint="default"/>
          <w:spacing w:val="2"/>
          <w:w w:val="99"/>
          <w:sz w:val="26"/>
          <w:szCs w:val="26"/>
        </w:rPr>
        <w:t>和</w:t>
      </w:r>
      <w:r>
        <w:rPr>
          <w:rFonts w:ascii="宋体" w:hAnsi="宋体" w:cs="宋体" w:eastAsia="宋体" w:hint="default"/>
          <w:w w:val="99"/>
          <w:sz w:val="26"/>
          <w:szCs w:val="26"/>
        </w:rPr>
        <w:t>业务数</w:t>
      </w:r>
      <w:r>
        <w:rPr>
          <w:rFonts w:ascii="宋体" w:hAnsi="宋体" w:cs="宋体" w:eastAsia="宋体" w:hint="default"/>
          <w:spacing w:val="2"/>
          <w:w w:val="99"/>
          <w:sz w:val="26"/>
          <w:szCs w:val="26"/>
        </w:rPr>
        <w:t>据</w:t>
      </w:r>
      <w:r>
        <w:rPr>
          <w:rFonts w:ascii="宋体" w:hAnsi="宋体" w:cs="宋体" w:eastAsia="宋体" w:hint="default"/>
          <w:w w:val="99"/>
          <w:sz w:val="26"/>
          <w:szCs w:val="26"/>
        </w:rPr>
        <w:t>摘</w:t>
      </w:r>
      <w:r>
        <w:rPr>
          <w:rFonts w:ascii="宋体" w:hAnsi="宋体" w:cs="宋体" w:eastAsia="宋体" w:hint="default"/>
          <w:spacing w:val="1"/>
          <w:w w:val="99"/>
          <w:sz w:val="26"/>
          <w:szCs w:val="26"/>
        </w:rPr>
        <w:t>要</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5"/>
          <w:w w:val="199"/>
          <w:sz w:val="26"/>
          <w:szCs w:val="26"/>
        </w:rPr>
        <w:t>„</w:t>
      </w:r>
      <w:r>
        <w:rPr>
          <w:rFonts w:ascii="宋体" w:hAnsi="宋体" w:cs="宋体" w:eastAsia="宋体" w:hint="default"/>
          <w:w w:val="99"/>
          <w:sz w:val="26"/>
          <w:szCs w:val="26"/>
        </w:rPr>
        <w:t>2</w:t>
      </w:r>
      <w:r>
        <w:rPr>
          <w:rFonts w:ascii="宋体" w:hAnsi="宋体" w:cs="宋体" w:eastAsia="宋体" w:hint="default"/>
          <w:sz w:val="26"/>
          <w:szCs w:val="26"/>
        </w:rPr>
      </w:r>
    </w:p>
    <w:p>
      <w:pPr>
        <w:spacing w:line="240" w:lineRule="auto" w:before="9"/>
        <w:rPr>
          <w:rFonts w:ascii="宋体" w:hAnsi="宋体" w:cs="宋体" w:eastAsia="宋体" w:hint="default"/>
          <w:sz w:val="21"/>
          <w:szCs w:val="21"/>
        </w:rPr>
      </w:pPr>
    </w:p>
    <w:p>
      <w:pPr>
        <w:spacing w:before="0"/>
        <w:ind w:left="152" w:right="826" w:firstLine="0"/>
        <w:jc w:val="left"/>
        <w:rPr>
          <w:rFonts w:ascii="宋体" w:hAnsi="宋体" w:cs="宋体" w:eastAsia="宋体" w:hint="default"/>
          <w:sz w:val="26"/>
          <w:szCs w:val="26"/>
        </w:rPr>
      </w:pPr>
      <w:r>
        <w:rPr>
          <w:rFonts w:ascii="宋体" w:hAnsi="宋体" w:cs="宋体" w:eastAsia="宋体" w:hint="default"/>
          <w:w w:val="99"/>
          <w:sz w:val="26"/>
          <w:szCs w:val="26"/>
        </w:rPr>
        <w:t>第三节</w:t>
      </w:r>
      <w:r>
        <w:rPr>
          <w:rFonts w:ascii="宋体" w:hAnsi="宋体" w:cs="宋体" w:eastAsia="宋体" w:hint="default"/>
          <w:spacing w:val="2"/>
          <w:sz w:val="26"/>
          <w:szCs w:val="26"/>
        </w:rPr>
        <w:t> </w:t>
      </w:r>
      <w:r>
        <w:rPr>
          <w:rFonts w:ascii="宋体" w:hAnsi="宋体" w:cs="宋体" w:eastAsia="宋体" w:hint="default"/>
          <w:w w:val="99"/>
          <w:sz w:val="26"/>
          <w:szCs w:val="26"/>
        </w:rPr>
        <w:t>董事</w:t>
      </w:r>
      <w:r>
        <w:rPr>
          <w:rFonts w:ascii="宋体" w:hAnsi="宋体" w:cs="宋体" w:eastAsia="宋体" w:hint="default"/>
          <w:spacing w:val="2"/>
          <w:w w:val="99"/>
          <w:sz w:val="26"/>
          <w:szCs w:val="26"/>
        </w:rPr>
        <w:t>会</w:t>
      </w:r>
      <w:r>
        <w:rPr>
          <w:rFonts w:ascii="宋体" w:hAnsi="宋体" w:cs="宋体" w:eastAsia="宋体" w:hint="default"/>
          <w:w w:val="99"/>
          <w:sz w:val="26"/>
          <w:szCs w:val="26"/>
        </w:rPr>
        <w:t>报</w:t>
      </w:r>
      <w:r>
        <w:rPr>
          <w:rFonts w:ascii="宋体" w:hAnsi="宋体" w:cs="宋体" w:eastAsia="宋体" w:hint="default"/>
          <w:spacing w:val="2"/>
          <w:w w:val="99"/>
          <w:sz w:val="26"/>
          <w:szCs w:val="26"/>
        </w:rPr>
        <w:t>告</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6"/>
          <w:w w:val="199"/>
          <w:sz w:val="26"/>
          <w:szCs w:val="26"/>
        </w:rPr>
        <w:t>„</w:t>
      </w:r>
      <w:r>
        <w:rPr>
          <w:rFonts w:ascii="宋体" w:hAnsi="宋体" w:cs="宋体" w:eastAsia="宋体" w:hint="default"/>
          <w:w w:val="99"/>
          <w:sz w:val="26"/>
          <w:szCs w:val="26"/>
        </w:rPr>
        <w:t>4</w:t>
      </w:r>
      <w:r>
        <w:rPr>
          <w:rFonts w:ascii="宋体" w:hAnsi="宋体" w:cs="宋体" w:eastAsia="宋体" w:hint="default"/>
          <w:sz w:val="26"/>
          <w:szCs w:val="26"/>
        </w:rPr>
      </w:r>
    </w:p>
    <w:p>
      <w:pPr>
        <w:spacing w:line="240" w:lineRule="auto" w:before="10"/>
        <w:rPr>
          <w:rFonts w:ascii="宋体" w:hAnsi="宋体" w:cs="宋体" w:eastAsia="宋体" w:hint="default"/>
          <w:sz w:val="21"/>
          <w:szCs w:val="21"/>
        </w:rPr>
      </w:pPr>
    </w:p>
    <w:p>
      <w:pPr>
        <w:spacing w:before="0"/>
        <w:ind w:left="134" w:right="1261" w:firstLine="0"/>
        <w:jc w:val="center"/>
        <w:rPr>
          <w:rFonts w:ascii="宋体" w:hAnsi="宋体" w:cs="宋体" w:eastAsia="宋体" w:hint="default"/>
          <w:sz w:val="26"/>
          <w:szCs w:val="26"/>
        </w:rPr>
      </w:pPr>
      <w:r>
        <w:rPr>
          <w:rFonts w:ascii="宋体" w:hAnsi="宋体" w:cs="宋体" w:eastAsia="宋体" w:hint="default"/>
          <w:w w:val="99"/>
          <w:sz w:val="26"/>
          <w:szCs w:val="26"/>
        </w:rPr>
        <w:t>第四节</w:t>
      </w:r>
      <w:r>
        <w:rPr>
          <w:rFonts w:ascii="宋体" w:hAnsi="宋体" w:cs="宋体" w:eastAsia="宋体" w:hint="default"/>
          <w:spacing w:val="2"/>
          <w:sz w:val="26"/>
          <w:szCs w:val="26"/>
        </w:rPr>
        <w:t> </w:t>
      </w:r>
      <w:r>
        <w:rPr>
          <w:rFonts w:ascii="宋体" w:hAnsi="宋体" w:cs="宋体" w:eastAsia="宋体" w:hint="default"/>
          <w:w w:val="99"/>
          <w:sz w:val="26"/>
          <w:szCs w:val="26"/>
        </w:rPr>
        <w:t>重大</w:t>
      </w:r>
      <w:r>
        <w:rPr>
          <w:rFonts w:ascii="宋体" w:hAnsi="宋体" w:cs="宋体" w:eastAsia="宋体" w:hint="default"/>
          <w:spacing w:val="2"/>
          <w:w w:val="99"/>
          <w:sz w:val="26"/>
          <w:szCs w:val="26"/>
        </w:rPr>
        <w:t>事</w:t>
      </w:r>
      <w:r>
        <w:rPr>
          <w:rFonts w:ascii="宋体" w:hAnsi="宋体" w:cs="宋体" w:eastAsia="宋体" w:hint="default"/>
          <w:w w:val="99"/>
          <w:sz w:val="26"/>
          <w:szCs w:val="26"/>
        </w:rPr>
        <w:t>项</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6"/>
          <w:w w:val="199"/>
          <w:sz w:val="26"/>
          <w:szCs w:val="26"/>
        </w:rPr>
        <w:t>„</w:t>
      </w:r>
      <w:r>
        <w:rPr>
          <w:rFonts w:ascii="宋体" w:hAnsi="宋体" w:cs="宋体" w:eastAsia="宋体" w:hint="default"/>
          <w:w w:val="99"/>
          <w:sz w:val="26"/>
          <w:szCs w:val="26"/>
        </w:rPr>
        <w:t>20</w:t>
      </w:r>
      <w:r>
        <w:rPr>
          <w:rFonts w:ascii="宋体" w:hAnsi="宋体" w:cs="宋体" w:eastAsia="宋体" w:hint="default"/>
          <w:sz w:val="26"/>
          <w:szCs w:val="26"/>
        </w:rPr>
      </w:r>
    </w:p>
    <w:p>
      <w:pPr>
        <w:spacing w:line="240" w:lineRule="auto" w:before="9"/>
        <w:rPr>
          <w:rFonts w:ascii="宋体" w:hAnsi="宋体" w:cs="宋体" w:eastAsia="宋体" w:hint="default"/>
          <w:sz w:val="21"/>
          <w:szCs w:val="21"/>
        </w:rPr>
      </w:pPr>
    </w:p>
    <w:p>
      <w:pPr>
        <w:spacing w:before="0"/>
        <w:ind w:left="134" w:right="1261" w:firstLine="0"/>
        <w:jc w:val="center"/>
        <w:rPr>
          <w:rFonts w:ascii="宋体" w:hAnsi="宋体" w:cs="宋体" w:eastAsia="宋体" w:hint="default"/>
          <w:sz w:val="26"/>
          <w:szCs w:val="26"/>
        </w:rPr>
      </w:pPr>
      <w:r>
        <w:rPr>
          <w:rFonts w:ascii="宋体" w:hAnsi="宋体" w:cs="宋体" w:eastAsia="宋体" w:hint="default"/>
          <w:w w:val="99"/>
          <w:sz w:val="26"/>
          <w:szCs w:val="26"/>
        </w:rPr>
        <w:t>第五节</w:t>
      </w:r>
      <w:r>
        <w:rPr>
          <w:rFonts w:ascii="宋体" w:hAnsi="宋体" w:cs="宋体" w:eastAsia="宋体" w:hint="default"/>
          <w:spacing w:val="2"/>
          <w:sz w:val="26"/>
          <w:szCs w:val="26"/>
        </w:rPr>
        <w:t> </w:t>
      </w:r>
      <w:r>
        <w:rPr>
          <w:rFonts w:ascii="宋体" w:hAnsi="宋体" w:cs="宋体" w:eastAsia="宋体" w:hint="default"/>
          <w:w w:val="99"/>
          <w:sz w:val="26"/>
          <w:szCs w:val="26"/>
        </w:rPr>
        <w:t>股本</w:t>
      </w:r>
      <w:r>
        <w:rPr>
          <w:rFonts w:ascii="宋体" w:hAnsi="宋体" w:cs="宋体" w:eastAsia="宋体" w:hint="default"/>
          <w:spacing w:val="2"/>
          <w:w w:val="99"/>
          <w:sz w:val="26"/>
          <w:szCs w:val="26"/>
        </w:rPr>
        <w:t>变</w:t>
      </w:r>
      <w:r>
        <w:rPr>
          <w:rFonts w:ascii="宋体" w:hAnsi="宋体" w:cs="宋体" w:eastAsia="宋体" w:hint="default"/>
          <w:w w:val="99"/>
          <w:sz w:val="26"/>
          <w:szCs w:val="26"/>
        </w:rPr>
        <w:t>动</w:t>
      </w:r>
      <w:r>
        <w:rPr>
          <w:rFonts w:ascii="宋体" w:hAnsi="宋体" w:cs="宋体" w:eastAsia="宋体" w:hint="default"/>
          <w:spacing w:val="2"/>
          <w:w w:val="99"/>
          <w:sz w:val="26"/>
          <w:szCs w:val="26"/>
        </w:rPr>
        <w:t>及</w:t>
      </w:r>
      <w:r>
        <w:rPr>
          <w:rFonts w:ascii="宋体" w:hAnsi="宋体" w:cs="宋体" w:eastAsia="宋体" w:hint="default"/>
          <w:w w:val="99"/>
          <w:sz w:val="26"/>
          <w:szCs w:val="26"/>
        </w:rPr>
        <w:t>股东情</w:t>
      </w:r>
      <w:r>
        <w:rPr>
          <w:rFonts w:ascii="宋体" w:hAnsi="宋体" w:cs="宋体" w:eastAsia="宋体" w:hint="default"/>
          <w:spacing w:val="3"/>
          <w:w w:val="99"/>
          <w:sz w:val="26"/>
          <w:szCs w:val="26"/>
        </w:rPr>
        <w:t>况</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5"/>
          <w:w w:val="199"/>
          <w:sz w:val="26"/>
          <w:szCs w:val="26"/>
        </w:rPr>
        <w:t>„</w:t>
      </w:r>
      <w:r>
        <w:rPr>
          <w:rFonts w:ascii="宋体" w:hAnsi="宋体" w:cs="宋体" w:eastAsia="宋体" w:hint="default"/>
          <w:w w:val="99"/>
          <w:sz w:val="26"/>
          <w:szCs w:val="26"/>
        </w:rPr>
        <w:t>25</w:t>
      </w:r>
      <w:r>
        <w:rPr>
          <w:rFonts w:ascii="宋体" w:hAnsi="宋体" w:cs="宋体" w:eastAsia="宋体" w:hint="default"/>
          <w:sz w:val="26"/>
          <w:szCs w:val="26"/>
        </w:rPr>
      </w:r>
    </w:p>
    <w:p>
      <w:pPr>
        <w:spacing w:line="240" w:lineRule="auto" w:before="9"/>
        <w:rPr>
          <w:rFonts w:ascii="宋体" w:hAnsi="宋体" w:cs="宋体" w:eastAsia="宋体" w:hint="default"/>
          <w:sz w:val="21"/>
          <w:szCs w:val="21"/>
        </w:rPr>
      </w:pPr>
    </w:p>
    <w:p>
      <w:pPr>
        <w:spacing w:line="439" w:lineRule="auto" w:before="0"/>
        <w:ind w:left="134" w:right="1262" w:firstLine="0"/>
        <w:jc w:val="center"/>
        <w:rPr>
          <w:rFonts w:ascii="宋体" w:hAnsi="宋体" w:cs="宋体" w:eastAsia="宋体" w:hint="default"/>
          <w:sz w:val="26"/>
          <w:szCs w:val="26"/>
        </w:rPr>
      </w:pPr>
      <w:r>
        <w:rPr>
          <w:rFonts w:ascii="宋体" w:hAnsi="宋体" w:cs="宋体" w:eastAsia="宋体" w:hint="default"/>
          <w:w w:val="130"/>
          <w:sz w:val="26"/>
          <w:szCs w:val="26"/>
        </w:rPr>
        <w:t>第六节</w:t>
      </w:r>
      <w:r>
        <w:rPr>
          <w:rFonts w:ascii="宋体" w:hAnsi="宋体" w:cs="宋体" w:eastAsia="宋体" w:hint="default"/>
          <w:spacing w:val="23"/>
          <w:w w:val="130"/>
          <w:sz w:val="26"/>
          <w:szCs w:val="26"/>
        </w:rPr>
        <w:t> </w:t>
      </w:r>
      <w:r>
        <w:rPr>
          <w:rFonts w:ascii="宋体" w:hAnsi="宋体" w:cs="宋体" w:eastAsia="宋体" w:hint="default"/>
          <w:w w:val="130"/>
          <w:sz w:val="26"/>
          <w:szCs w:val="26"/>
        </w:rPr>
        <w:t>董事、监事、高级管理人员和员工„„„„„„„„„„„„„„„„„</w:t>
      </w:r>
      <w:r>
        <w:rPr>
          <w:rFonts w:ascii="宋体" w:hAnsi="宋体" w:cs="宋体" w:eastAsia="宋体" w:hint="default"/>
          <w:w w:val="130"/>
          <w:sz w:val="26"/>
          <w:szCs w:val="26"/>
        </w:rPr>
        <w:t>28</w:t>
      </w:r>
      <w:r>
        <w:rPr>
          <w:rFonts w:ascii="宋体" w:hAnsi="宋体" w:cs="宋体" w:eastAsia="宋体" w:hint="default"/>
          <w:w w:val="99"/>
          <w:sz w:val="26"/>
          <w:szCs w:val="26"/>
        </w:rPr>
        <w:t> </w:t>
      </w:r>
      <w:r>
        <w:rPr>
          <w:rFonts w:ascii="宋体" w:hAnsi="宋体" w:cs="宋体" w:eastAsia="宋体" w:hint="default"/>
          <w:w w:val="99"/>
          <w:sz w:val="26"/>
          <w:szCs w:val="26"/>
        </w:rPr>
        <w:t>第七节</w:t>
      </w:r>
      <w:r>
        <w:rPr>
          <w:rFonts w:ascii="宋体" w:hAnsi="宋体" w:cs="宋体" w:eastAsia="宋体" w:hint="default"/>
          <w:spacing w:val="2"/>
          <w:sz w:val="26"/>
          <w:szCs w:val="26"/>
        </w:rPr>
        <w:t> </w:t>
      </w:r>
      <w:r>
        <w:rPr>
          <w:rFonts w:ascii="宋体" w:hAnsi="宋体" w:cs="宋体" w:eastAsia="宋体" w:hint="default"/>
          <w:w w:val="99"/>
          <w:sz w:val="26"/>
          <w:szCs w:val="26"/>
        </w:rPr>
        <w:t>公司</w:t>
      </w:r>
      <w:r>
        <w:rPr>
          <w:rFonts w:ascii="宋体" w:hAnsi="宋体" w:cs="宋体" w:eastAsia="宋体" w:hint="default"/>
          <w:spacing w:val="2"/>
          <w:w w:val="99"/>
          <w:sz w:val="26"/>
          <w:szCs w:val="26"/>
        </w:rPr>
        <w:t>治</w:t>
      </w:r>
      <w:r>
        <w:rPr>
          <w:rFonts w:ascii="宋体" w:hAnsi="宋体" w:cs="宋体" w:eastAsia="宋体" w:hint="default"/>
          <w:w w:val="99"/>
          <w:sz w:val="26"/>
          <w:szCs w:val="26"/>
        </w:rPr>
        <w:t>理</w:t>
      </w:r>
      <w:r>
        <w:rPr>
          <w:rFonts w:ascii="宋体" w:hAnsi="宋体" w:cs="宋体" w:eastAsia="宋体" w:hint="default"/>
          <w:spacing w:val="2"/>
          <w:w w:val="99"/>
          <w:sz w:val="26"/>
          <w:szCs w:val="26"/>
        </w:rPr>
        <w:t>结</w:t>
      </w:r>
      <w:r>
        <w:rPr>
          <w:rFonts w:ascii="宋体" w:hAnsi="宋体" w:cs="宋体" w:eastAsia="宋体" w:hint="default"/>
          <w:w w:val="99"/>
          <w:sz w:val="26"/>
          <w:szCs w:val="26"/>
        </w:rPr>
        <w:t>构</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6"/>
          <w:w w:val="199"/>
          <w:sz w:val="26"/>
          <w:szCs w:val="26"/>
        </w:rPr>
        <w:t>„</w:t>
      </w:r>
      <w:r>
        <w:rPr>
          <w:rFonts w:ascii="宋体" w:hAnsi="宋体" w:cs="宋体" w:eastAsia="宋体" w:hint="default"/>
          <w:w w:val="99"/>
          <w:sz w:val="26"/>
          <w:szCs w:val="26"/>
        </w:rPr>
        <w:t>34</w:t>
      </w:r>
      <w:r>
        <w:rPr>
          <w:rFonts w:ascii="宋体" w:hAnsi="宋体" w:cs="宋体" w:eastAsia="宋体" w:hint="default"/>
          <w:sz w:val="26"/>
          <w:szCs w:val="26"/>
        </w:rPr>
      </w:r>
    </w:p>
    <w:p>
      <w:pPr>
        <w:spacing w:before="68"/>
        <w:ind w:left="134" w:right="1261" w:firstLine="0"/>
        <w:jc w:val="center"/>
        <w:rPr>
          <w:rFonts w:ascii="宋体" w:hAnsi="宋体" w:cs="宋体" w:eastAsia="宋体" w:hint="default"/>
          <w:sz w:val="26"/>
          <w:szCs w:val="26"/>
        </w:rPr>
      </w:pPr>
      <w:r>
        <w:rPr>
          <w:rFonts w:ascii="宋体" w:hAnsi="宋体" w:cs="宋体" w:eastAsia="宋体" w:hint="default"/>
          <w:w w:val="99"/>
          <w:sz w:val="26"/>
          <w:szCs w:val="26"/>
        </w:rPr>
        <w:t>第八节</w:t>
      </w:r>
      <w:r>
        <w:rPr>
          <w:rFonts w:ascii="宋体" w:hAnsi="宋体" w:cs="宋体" w:eastAsia="宋体" w:hint="default"/>
          <w:spacing w:val="2"/>
          <w:sz w:val="26"/>
          <w:szCs w:val="26"/>
        </w:rPr>
        <w:t> </w:t>
      </w:r>
      <w:r>
        <w:rPr>
          <w:rFonts w:ascii="宋体" w:hAnsi="宋体" w:cs="宋体" w:eastAsia="宋体" w:hint="default"/>
          <w:w w:val="99"/>
          <w:sz w:val="26"/>
          <w:szCs w:val="26"/>
        </w:rPr>
        <w:t>监事</w:t>
      </w:r>
      <w:r>
        <w:rPr>
          <w:rFonts w:ascii="宋体" w:hAnsi="宋体" w:cs="宋体" w:eastAsia="宋体" w:hint="default"/>
          <w:spacing w:val="2"/>
          <w:w w:val="99"/>
          <w:sz w:val="26"/>
          <w:szCs w:val="26"/>
        </w:rPr>
        <w:t>会</w:t>
      </w:r>
      <w:r>
        <w:rPr>
          <w:rFonts w:ascii="宋体" w:hAnsi="宋体" w:cs="宋体" w:eastAsia="宋体" w:hint="default"/>
          <w:w w:val="99"/>
          <w:sz w:val="26"/>
          <w:szCs w:val="26"/>
        </w:rPr>
        <w:t>报</w:t>
      </w:r>
      <w:r>
        <w:rPr>
          <w:rFonts w:ascii="宋体" w:hAnsi="宋体" w:cs="宋体" w:eastAsia="宋体" w:hint="default"/>
          <w:spacing w:val="2"/>
          <w:w w:val="99"/>
          <w:sz w:val="26"/>
          <w:szCs w:val="26"/>
        </w:rPr>
        <w:t>告</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6"/>
          <w:w w:val="199"/>
          <w:sz w:val="26"/>
          <w:szCs w:val="26"/>
        </w:rPr>
        <w:t>„</w:t>
      </w:r>
      <w:r>
        <w:rPr>
          <w:rFonts w:ascii="宋体" w:hAnsi="宋体" w:cs="宋体" w:eastAsia="宋体" w:hint="default"/>
          <w:w w:val="99"/>
          <w:sz w:val="26"/>
          <w:szCs w:val="26"/>
        </w:rPr>
        <w:t>45</w:t>
      </w:r>
      <w:r>
        <w:rPr>
          <w:rFonts w:ascii="宋体" w:hAnsi="宋体" w:cs="宋体" w:eastAsia="宋体" w:hint="default"/>
          <w:sz w:val="26"/>
          <w:szCs w:val="26"/>
        </w:rPr>
      </w:r>
    </w:p>
    <w:p>
      <w:pPr>
        <w:spacing w:line="240" w:lineRule="auto" w:before="9"/>
        <w:rPr>
          <w:rFonts w:ascii="宋体" w:hAnsi="宋体" w:cs="宋体" w:eastAsia="宋体" w:hint="default"/>
          <w:sz w:val="21"/>
          <w:szCs w:val="21"/>
        </w:rPr>
      </w:pPr>
    </w:p>
    <w:p>
      <w:pPr>
        <w:spacing w:before="0"/>
        <w:ind w:left="134" w:right="1261" w:firstLine="0"/>
        <w:jc w:val="center"/>
        <w:rPr>
          <w:rFonts w:ascii="宋体" w:hAnsi="宋体" w:cs="宋体" w:eastAsia="宋体" w:hint="default"/>
          <w:sz w:val="26"/>
          <w:szCs w:val="26"/>
        </w:rPr>
      </w:pPr>
      <w:r>
        <w:rPr>
          <w:rFonts w:ascii="宋体" w:hAnsi="宋体" w:cs="宋体" w:eastAsia="宋体" w:hint="default"/>
          <w:w w:val="99"/>
          <w:sz w:val="26"/>
          <w:szCs w:val="26"/>
        </w:rPr>
        <w:t>第九节</w:t>
      </w:r>
      <w:r>
        <w:rPr>
          <w:rFonts w:ascii="宋体" w:hAnsi="宋体" w:cs="宋体" w:eastAsia="宋体" w:hint="default"/>
          <w:spacing w:val="2"/>
          <w:sz w:val="26"/>
          <w:szCs w:val="26"/>
        </w:rPr>
        <w:t> </w:t>
      </w:r>
      <w:r>
        <w:rPr>
          <w:rFonts w:ascii="宋体" w:hAnsi="宋体" w:cs="宋体" w:eastAsia="宋体" w:hint="default"/>
          <w:w w:val="99"/>
          <w:sz w:val="26"/>
          <w:szCs w:val="26"/>
        </w:rPr>
        <w:t>财务</w:t>
      </w:r>
      <w:r>
        <w:rPr>
          <w:rFonts w:ascii="宋体" w:hAnsi="宋体" w:cs="宋体" w:eastAsia="宋体" w:hint="default"/>
          <w:spacing w:val="2"/>
          <w:w w:val="99"/>
          <w:sz w:val="26"/>
          <w:szCs w:val="26"/>
        </w:rPr>
        <w:t>报</w:t>
      </w:r>
      <w:r>
        <w:rPr>
          <w:rFonts w:ascii="宋体" w:hAnsi="宋体" w:cs="宋体" w:eastAsia="宋体" w:hint="default"/>
          <w:w w:val="99"/>
          <w:sz w:val="26"/>
          <w:szCs w:val="26"/>
        </w:rPr>
        <w:t>告</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6"/>
          <w:w w:val="199"/>
          <w:sz w:val="26"/>
          <w:szCs w:val="26"/>
        </w:rPr>
        <w:t>„</w:t>
      </w:r>
      <w:r>
        <w:rPr>
          <w:rFonts w:ascii="宋体" w:hAnsi="宋体" w:cs="宋体" w:eastAsia="宋体" w:hint="default"/>
          <w:w w:val="99"/>
          <w:sz w:val="26"/>
          <w:szCs w:val="26"/>
        </w:rPr>
        <w:t>47</w:t>
      </w:r>
      <w:r>
        <w:rPr>
          <w:rFonts w:ascii="宋体" w:hAnsi="宋体" w:cs="宋体" w:eastAsia="宋体" w:hint="default"/>
          <w:sz w:val="26"/>
          <w:szCs w:val="26"/>
        </w:rPr>
      </w:r>
    </w:p>
    <w:p>
      <w:pPr>
        <w:spacing w:line="240" w:lineRule="auto" w:before="9"/>
        <w:rPr>
          <w:rFonts w:ascii="宋体" w:hAnsi="宋体" w:cs="宋体" w:eastAsia="宋体" w:hint="default"/>
          <w:sz w:val="21"/>
          <w:szCs w:val="21"/>
        </w:rPr>
      </w:pPr>
    </w:p>
    <w:p>
      <w:pPr>
        <w:spacing w:before="0"/>
        <w:ind w:left="152" w:right="826" w:firstLine="0"/>
        <w:jc w:val="left"/>
        <w:rPr>
          <w:rFonts w:ascii="宋体" w:hAnsi="宋体" w:cs="宋体" w:eastAsia="宋体" w:hint="default"/>
          <w:sz w:val="26"/>
          <w:szCs w:val="26"/>
        </w:rPr>
      </w:pPr>
      <w:r>
        <w:rPr>
          <w:rFonts w:ascii="宋体" w:hAnsi="宋体" w:cs="宋体" w:eastAsia="宋体" w:hint="default"/>
          <w:w w:val="99"/>
          <w:sz w:val="26"/>
          <w:szCs w:val="26"/>
        </w:rPr>
        <w:t>第十节</w:t>
      </w:r>
      <w:r>
        <w:rPr>
          <w:rFonts w:ascii="宋体" w:hAnsi="宋体" w:cs="宋体" w:eastAsia="宋体" w:hint="default"/>
          <w:spacing w:val="2"/>
          <w:sz w:val="26"/>
          <w:szCs w:val="26"/>
        </w:rPr>
        <w:t> </w:t>
      </w:r>
      <w:r>
        <w:rPr>
          <w:rFonts w:ascii="宋体" w:hAnsi="宋体" w:cs="宋体" w:eastAsia="宋体" w:hint="default"/>
          <w:w w:val="99"/>
          <w:sz w:val="26"/>
          <w:szCs w:val="26"/>
        </w:rPr>
        <w:t>备查</w:t>
      </w:r>
      <w:r>
        <w:rPr>
          <w:rFonts w:ascii="宋体" w:hAnsi="宋体" w:cs="宋体" w:eastAsia="宋体" w:hint="default"/>
          <w:spacing w:val="2"/>
          <w:w w:val="99"/>
          <w:sz w:val="26"/>
          <w:szCs w:val="26"/>
        </w:rPr>
        <w:t>文</w:t>
      </w:r>
      <w:r>
        <w:rPr>
          <w:rFonts w:ascii="宋体" w:hAnsi="宋体" w:cs="宋体" w:eastAsia="宋体" w:hint="default"/>
          <w:w w:val="99"/>
          <w:sz w:val="26"/>
          <w:szCs w:val="26"/>
        </w:rPr>
        <w:t>件</w:t>
      </w:r>
      <w:r>
        <w:rPr>
          <w:rFonts w:ascii="宋体" w:hAnsi="宋体" w:cs="宋体" w:eastAsia="宋体" w:hint="default"/>
          <w:spacing w:val="2"/>
          <w:w w:val="99"/>
          <w:sz w:val="26"/>
          <w:szCs w:val="26"/>
        </w:rPr>
        <w:t>目</w:t>
      </w:r>
      <w:r>
        <w:rPr>
          <w:rFonts w:ascii="宋体" w:hAnsi="宋体" w:cs="宋体" w:eastAsia="宋体" w:hint="default"/>
          <w:w w:val="99"/>
          <w:sz w:val="26"/>
          <w:szCs w:val="26"/>
        </w:rPr>
        <w:t>录</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2"/>
          <w:w w:val="199"/>
          <w:sz w:val="26"/>
          <w:szCs w:val="26"/>
        </w:rPr>
        <w:t>„</w:t>
      </w:r>
      <w:r>
        <w:rPr>
          <w:rFonts w:ascii="宋体" w:hAnsi="宋体" w:cs="宋体" w:eastAsia="宋体" w:hint="default"/>
          <w:w w:val="199"/>
          <w:sz w:val="26"/>
          <w:szCs w:val="26"/>
        </w:rPr>
        <w:t>„</w:t>
      </w:r>
      <w:r>
        <w:rPr>
          <w:rFonts w:ascii="宋体" w:hAnsi="宋体" w:cs="宋体" w:eastAsia="宋体" w:hint="default"/>
          <w:spacing w:val="6"/>
          <w:w w:val="199"/>
          <w:sz w:val="26"/>
          <w:szCs w:val="26"/>
        </w:rPr>
        <w:t>„</w:t>
      </w:r>
      <w:r>
        <w:rPr>
          <w:rFonts w:ascii="宋体" w:hAnsi="宋体" w:cs="宋体" w:eastAsia="宋体" w:hint="default"/>
          <w:w w:val="99"/>
          <w:sz w:val="26"/>
          <w:szCs w:val="26"/>
        </w:rPr>
        <w:t>105</w:t>
      </w:r>
      <w:r>
        <w:rPr>
          <w:rFonts w:ascii="宋体" w:hAnsi="宋体" w:cs="宋体" w:eastAsia="宋体" w:hint="default"/>
          <w:sz w:val="26"/>
          <w:szCs w:val="26"/>
        </w:rPr>
      </w:r>
    </w:p>
    <w:p>
      <w:pPr>
        <w:spacing w:after="0"/>
        <w:jc w:val="left"/>
        <w:rPr>
          <w:rFonts w:ascii="宋体" w:hAnsi="宋体" w:cs="宋体" w:eastAsia="宋体" w:hint="default"/>
          <w:sz w:val="26"/>
          <w:szCs w:val="26"/>
        </w:rPr>
        <w:sectPr>
          <w:footerReference w:type="default" r:id="rId9"/>
          <w:pgSz w:w="11910" w:h="16840"/>
          <w:pgMar w:footer="980" w:header="877" w:top="1100" w:bottom="1160" w:left="980" w:right="0"/>
        </w:sectPr>
      </w:pPr>
    </w:p>
    <w:p>
      <w:pPr>
        <w:spacing w:line="240" w:lineRule="auto" w:before="1"/>
        <w:rPr>
          <w:rFonts w:ascii="宋体" w:hAnsi="宋体" w:cs="宋体" w:eastAsia="宋体" w:hint="default"/>
          <w:sz w:val="27"/>
          <w:szCs w:val="27"/>
        </w:rPr>
      </w:pPr>
    </w:p>
    <w:p>
      <w:pPr>
        <w:pStyle w:val="Heading1"/>
        <w:spacing w:line="460" w:lineRule="exact"/>
        <w:ind w:left="2894" w:right="826"/>
        <w:jc w:val="left"/>
        <w:rPr>
          <w:b w:val="0"/>
          <w:bCs w:val="0"/>
        </w:rPr>
      </w:pPr>
      <w:r>
        <w:rPr/>
        <w:t>第一节</w:t>
      </w:r>
      <w:r>
        <w:rPr>
          <w:spacing w:val="-3"/>
        </w:rPr>
        <w:t> </w:t>
      </w:r>
      <w:r>
        <w:rPr/>
        <w:t>公司基本情况简介</w:t>
      </w:r>
      <w:r>
        <w:rPr>
          <w:b w:val="0"/>
          <w:bCs w:val="0"/>
        </w:rPr>
      </w:r>
    </w:p>
    <w:p>
      <w:pPr>
        <w:spacing w:line="240" w:lineRule="auto" w:before="10"/>
        <w:rPr>
          <w:rFonts w:ascii="宋体" w:hAnsi="宋体" w:cs="宋体" w:eastAsia="宋体" w:hint="default"/>
          <w:b/>
          <w:bCs/>
          <w:sz w:val="46"/>
          <w:szCs w:val="46"/>
        </w:rPr>
      </w:pPr>
    </w:p>
    <w:p>
      <w:pPr>
        <w:pStyle w:val="BodyText"/>
        <w:spacing w:line="240" w:lineRule="auto"/>
        <w:ind w:right="4149"/>
        <w:jc w:val="left"/>
      </w:pPr>
      <w:r>
        <w:rPr/>
        <w:t>一、</w:t>
      </w:r>
      <w:r>
        <w:rPr>
          <w:spacing w:val="3"/>
        </w:rPr>
        <w:t> </w:t>
      </w:r>
      <w:r>
        <w:rPr/>
        <w:t>公司基本情况</w:t>
      </w:r>
    </w:p>
    <w:p>
      <w:pPr>
        <w:pStyle w:val="BodyText"/>
        <w:spacing w:line="333" w:lineRule="auto" w:before="128"/>
        <w:ind w:left="820" w:right="4910" w:hanging="668"/>
        <w:jc w:val="left"/>
      </w:pPr>
      <w:r>
        <w:rPr/>
        <w:t>（一）中文名称：上海华峰超纤材料股份有限公司</w:t>
      </w:r>
      <w:r>
        <w:rPr>
          <w:spacing w:val="-113"/>
        </w:rPr>
        <w:t> </w:t>
      </w:r>
      <w:r>
        <w:rPr>
          <w:spacing w:val="-113"/>
        </w:rPr>
      </w:r>
      <w:r>
        <w:rPr/>
        <w:t>英文名称：</w:t>
      </w:r>
      <w:r>
        <w:rPr>
          <w:rFonts w:ascii="Times New Roman" w:hAnsi="Times New Roman" w:cs="Times New Roman" w:eastAsia="Times New Roman" w:hint="default"/>
        </w:rPr>
        <w:t>Huafon Microfibre</w:t>
      </w:r>
      <w:r>
        <w:rPr/>
        <w:t>（</w:t>
      </w:r>
      <w:r>
        <w:rPr>
          <w:rFonts w:ascii="Times New Roman" w:hAnsi="Times New Roman" w:cs="Times New Roman" w:eastAsia="Times New Roman" w:hint="default"/>
        </w:rPr>
        <w:t>Shanghai</w:t>
      </w:r>
      <w:r>
        <w:rPr/>
        <w:t>）</w:t>
      </w:r>
      <w:r>
        <w:rPr>
          <w:rFonts w:ascii="Times New Roman" w:hAnsi="Times New Roman" w:cs="Times New Roman" w:eastAsia="Times New Roman" w:hint="default"/>
        </w:rPr>
        <w:t>CO.,</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7"/>
        </w:rPr>
        <w:t>LTD.</w:t>
      </w:r>
      <w:r>
        <w:rPr>
          <w:rFonts w:ascii="Times New Roman" w:hAnsi="Times New Roman" w:cs="Times New Roman" w:eastAsia="Times New Roman" w:hint="default"/>
          <w:w w:val="100"/>
        </w:rPr>
        <w:t> </w:t>
      </w:r>
      <w:r>
        <w:rPr/>
        <w:t>公司简称：华峰超纤</w:t>
      </w:r>
    </w:p>
    <w:p>
      <w:pPr>
        <w:pStyle w:val="BodyText"/>
        <w:spacing w:line="240" w:lineRule="auto" w:before="39"/>
        <w:ind w:left="844" w:right="4149"/>
        <w:jc w:val="left"/>
        <w:rPr>
          <w:rFonts w:ascii="Times New Roman" w:hAnsi="Times New Roman" w:cs="Times New Roman" w:eastAsia="Times New Roman" w:hint="default"/>
        </w:rPr>
      </w:pPr>
      <w:r>
        <w:rPr/>
        <w:t>英文简称：</w:t>
      </w:r>
      <w:r>
        <w:rPr>
          <w:rFonts w:ascii="Times New Roman" w:hAnsi="Times New Roman" w:cs="Times New Roman" w:eastAsia="Times New Roman" w:hint="default"/>
        </w:rPr>
        <w:t>Huafon</w:t>
      </w:r>
      <w:r>
        <w:rPr>
          <w:rFonts w:ascii="Times New Roman" w:hAnsi="Times New Roman" w:cs="Times New Roman" w:eastAsia="Times New Roman" w:hint="default"/>
          <w:spacing w:val="-8"/>
        </w:rPr>
        <w:t> </w:t>
      </w:r>
      <w:r>
        <w:rPr>
          <w:rFonts w:ascii="Times New Roman" w:hAnsi="Times New Roman" w:cs="Times New Roman" w:eastAsia="Times New Roman" w:hint="default"/>
        </w:rPr>
        <w:t>Microfibre</w:t>
      </w:r>
    </w:p>
    <w:p>
      <w:pPr>
        <w:pStyle w:val="BodyText"/>
        <w:spacing w:line="240" w:lineRule="auto" w:before="113"/>
        <w:ind w:right="4149"/>
        <w:jc w:val="left"/>
      </w:pPr>
      <w:r>
        <w:rPr/>
        <w:t>（二）公司法定代表人</w:t>
      </w:r>
      <w:r>
        <w:rPr>
          <w:rFonts w:ascii="Times New Roman" w:hAnsi="Times New Roman" w:cs="Times New Roman" w:eastAsia="Times New Roman" w:hint="default"/>
        </w:rPr>
        <w:t>:</w:t>
      </w:r>
      <w:r>
        <w:rPr/>
        <w:t>尤小平</w:t>
      </w:r>
    </w:p>
    <w:p>
      <w:pPr>
        <w:pStyle w:val="BodyText"/>
        <w:spacing w:line="240" w:lineRule="auto" w:before="112"/>
        <w:ind w:right="4149"/>
        <w:jc w:val="left"/>
      </w:pPr>
      <w:r>
        <w:rPr/>
        <w:t>（三）公司联系人和联系方式</w:t>
      </w:r>
    </w:p>
    <w:p>
      <w:pPr>
        <w:spacing w:line="240" w:lineRule="auto" w:before="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340"/>
        <w:gridCol w:w="3745"/>
        <w:gridCol w:w="3745"/>
      </w:tblGrid>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程鸣</w:t>
            </w: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021-57243140</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021-57243140</w:t>
            </w: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021-57245993</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021-57245993</w:t>
            </w: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hyperlink r:id="rId11">
              <w:r>
                <w:rPr>
                  <w:rFonts w:ascii="Times New Roman"/>
                  <w:sz w:val="18"/>
                </w:rPr>
                <w:t>allenbzhao@163.com</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hyperlink r:id="rId12">
              <w:r>
                <w:rPr>
                  <w:rFonts w:ascii="Times New Roman"/>
                  <w:sz w:val="18"/>
                </w:rPr>
                <w:t>chengming2003@126.com</w:t>
              </w:r>
            </w:hyperlink>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24" w:lineRule="auto" w:before="29"/>
        <w:ind w:left="705" w:right="4149" w:hanging="553"/>
        <w:jc w:val="left"/>
        <w:rPr>
          <w:rFonts w:ascii="Times New Roman" w:hAnsi="Times New Roman" w:cs="Times New Roman" w:eastAsia="Times New Roman" w:hint="default"/>
        </w:rPr>
      </w:pPr>
      <w:r>
        <w:rPr/>
        <w:t>（四）公司注册地址：上海市金山区亭卫南路</w:t>
      </w:r>
      <w:r>
        <w:rPr>
          <w:spacing w:val="-58"/>
        </w:rPr>
        <w:t> </w:t>
      </w:r>
      <w:r>
        <w:rPr>
          <w:rFonts w:ascii="Times New Roman" w:hAnsi="Times New Roman" w:cs="Times New Roman" w:eastAsia="Times New Roman" w:hint="default"/>
        </w:rPr>
        <w:t>888</w:t>
      </w:r>
      <w:r>
        <w:rPr>
          <w:rFonts w:ascii="Times New Roman" w:hAnsi="Times New Roman" w:cs="Times New Roman" w:eastAsia="Times New Roman" w:hint="default"/>
          <w:spacing w:val="-12"/>
        </w:rPr>
        <w:t> </w:t>
      </w:r>
      <w:r>
        <w:rPr/>
        <w:t>号</w:t>
      </w:r>
      <w:r>
        <w:rPr>
          <w:spacing w:val="-113"/>
        </w:rPr>
        <w:t> </w:t>
      </w:r>
      <w:r>
        <w:rPr/>
        <w:t>注册地址邮政编码：</w:t>
      </w:r>
      <w:r>
        <w:rPr>
          <w:rFonts w:ascii="Times New Roman" w:hAnsi="Times New Roman" w:cs="Times New Roman" w:eastAsia="Times New Roman" w:hint="default"/>
        </w:rPr>
        <w:t>201508</w:t>
      </w:r>
      <w:r>
        <w:rPr>
          <w:rFonts w:ascii="Times New Roman" w:hAnsi="Times New Roman" w:cs="Times New Roman" w:eastAsia="Times New Roman" w:hint="default"/>
          <w:w w:val="100"/>
        </w:rPr>
        <w:t> </w:t>
      </w:r>
      <w:r>
        <w:rPr/>
        <w:t>公司办公地址：上海市金山区亭卫南路</w:t>
      </w:r>
      <w:r>
        <w:rPr>
          <w:spacing w:val="-60"/>
        </w:rPr>
        <w:t> </w:t>
      </w:r>
      <w:r>
        <w:rPr>
          <w:rFonts w:ascii="Times New Roman" w:hAnsi="Times New Roman" w:cs="Times New Roman" w:eastAsia="Times New Roman" w:hint="default"/>
        </w:rPr>
        <w:t>888</w:t>
      </w:r>
      <w:r>
        <w:rPr>
          <w:rFonts w:ascii="Times New Roman" w:hAnsi="Times New Roman" w:cs="Times New Roman" w:eastAsia="Times New Roman" w:hint="default"/>
          <w:spacing w:val="-12"/>
        </w:rPr>
        <w:t> </w:t>
      </w:r>
      <w:r>
        <w:rPr/>
        <w:t>号</w:t>
      </w:r>
      <w:r>
        <w:rPr>
          <w:w w:val="100"/>
        </w:rPr>
        <w:t> </w:t>
      </w:r>
      <w:r>
        <w:rPr/>
        <w:t>办公地址邮政编码：</w:t>
      </w:r>
      <w:r>
        <w:rPr>
          <w:rFonts w:ascii="Times New Roman" w:hAnsi="Times New Roman" w:cs="Times New Roman" w:eastAsia="Times New Roman" w:hint="default"/>
        </w:rPr>
        <w:t>201508</w:t>
      </w:r>
      <w:r>
        <w:rPr>
          <w:rFonts w:ascii="Times New Roman" w:hAnsi="Times New Roman" w:cs="Times New Roman" w:eastAsia="Times New Roman" w:hint="default"/>
          <w:w w:val="100"/>
        </w:rPr>
        <w:t> </w:t>
      </w:r>
      <w:r>
        <w:rPr>
          <w:spacing w:val="-1"/>
        </w:rPr>
        <w:t>公司国际互联网地址：</w:t>
      </w:r>
      <w:hyperlink r:id="rId13">
        <w:r>
          <w:rPr>
            <w:rFonts w:ascii="Times New Roman" w:hAnsi="Times New Roman" w:cs="Times New Roman" w:eastAsia="Times New Roman" w:hint="default"/>
            <w:spacing w:val="-1"/>
          </w:rPr>
          <w:t>http://www.hfmicrofibre.com/</w:t>
        </w:r>
      </w:hyperlink>
      <w:r>
        <w:rPr>
          <w:rFonts w:ascii="Times New Roman" w:hAnsi="Times New Roman" w:cs="Times New Roman" w:eastAsia="Times New Roman" w:hint="default"/>
          <w:w w:val="100"/>
        </w:rPr>
        <w:t> </w:t>
      </w:r>
      <w:r>
        <w:rPr/>
        <w:t>电子信箱：</w:t>
      </w:r>
      <w:hyperlink r:id="rId11">
        <w:r>
          <w:rPr>
            <w:rFonts w:ascii="Times New Roman" w:hAnsi="Times New Roman" w:cs="Times New Roman" w:eastAsia="Times New Roman" w:hint="default"/>
          </w:rPr>
          <w:t>allenbzhao@163.com</w:t>
        </w:r>
      </w:hyperlink>
    </w:p>
    <w:p>
      <w:pPr>
        <w:pStyle w:val="BodyText"/>
        <w:tabs>
          <w:tab w:pos="6446" w:val="left" w:leader="none"/>
        </w:tabs>
        <w:spacing w:line="333" w:lineRule="auto" w:before="22"/>
        <w:ind w:left="705" w:right="1453" w:hanging="553"/>
        <w:jc w:val="left"/>
      </w:pPr>
      <w:r>
        <w:rPr>
          <w:spacing w:val="-19"/>
          <w:w w:val="100"/>
        </w:rPr>
        <w:t>（五）公司选定的信息披露报纸：《证券时报》、《中国证券报》、《上海证券报》、《证券日报》</w:t>
      </w:r>
      <w:r>
        <w:rPr>
          <w:spacing w:val="-108"/>
          <w:w w:val="100"/>
        </w:rPr>
        <w:t> </w:t>
      </w:r>
      <w:r>
        <w:rPr>
          <w:spacing w:val="-108"/>
          <w:w w:val="100"/>
        </w:rPr>
      </w:r>
      <w:r>
        <w:rPr/>
        <w:t>登载年度报告的中国证监会制定网站的网址：</w:t>
      </w:r>
      <w:hyperlink r:id="rId14">
        <w:r>
          <w:rPr>
            <w:rFonts w:ascii="Times New Roman" w:hAnsi="Times New Roman" w:cs="Times New Roman" w:eastAsia="Times New Roman" w:hint="default"/>
          </w:rPr>
          <w:t>www.cninfo.com.cn</w:t>
        </w:r>
      </w:hyperlink>
      <w:r>
        <w:rPr>
          <w:rFonts w:ascii="Times New Roman" w:hAnsi="Times New Roman" w:cs="Times New Roman" w:eastAsia="Times New Roman" w:hint="default"/>
          <w:w w:val="100"/>
        </w:rPr>
        <w:t> </w:t>
      </w:r>
      <w:r>
        <w:rPr/>
        <w:t>公司年度报告置备地点：上海市金山区亭卫南路</w:t>
      </w:r>
      <w:r>
        <w:rPr>
          <w:spacing w:val="-58"/>
        </w:rPr>
        <w:t> </w:t>
      </w:r>
      <w:r>
        <w:rPr>
          <w:rFonts w:ascii="Times New Roman" w:hAnsi="Times New Roman" w:cs="Times New Roman" w:eastAsia="Times New Roman" w:hint="default"/>
        </w:rPr>
        <w:t>888</w:t>
      </w:r>
      <w:r>
        <w:rPr>
          <w:rFonts w:ascii="Times New Roman" w:hAnsi="Times New Roman" w:cs="Times New Roman" w:eastAsia="Times New Roman" w:hint="default"/>
          <w:spacing w:val="-12"/>
        </w:rPr>
        <w:t> </w:t>
      </w:r>
      <w:r>
        <w:rPr/>
        <w:t>号</w:t>
        <w:tab/>
        <w:t>公司证券事务部</w:t>
      </w:r>
    </w:p>
    <w:p>
      <w:pPr>
        <w:pStyle w:val="BodyText"/>
        <w:spacing w:line="345" w:lineRule="auto" w:before="12"/>
        <w:ind w:left="705" w:right="6154" w:hanging="553"/>
        <w:jc w:val="left"/>
      </w:pPr>
      <w:r>
        <w:rPr/>
        <w:t>（六）公司股票上市交易所：深圳证券交易所</w:t>
      </w:r>
      <w:r>
        <w:rPr>
          <w:spacing w:val="-113"/>
        </w:rPr>
        <w:t> </w:t>
      </w:r>
      <w:r>
        <w:rPr>
          <w:spacing w:val="-113"/>
        </w:rPr>
      </w:r>
      <w:r>
        <w:rPr/>
        <w:t>证券简称：华峰超纤</w:t>
      </w:r>
    </w:p>
    <w:p>
      <w:pPr>
        <w:pStyle w:val="BodyText"/>
        <w:spacing w:line="240" w:lineRule="auto" w:before="27"/>
        <w:ind w:left="705" w:right="4149"/>
        <w:jc w:val="left"/>
        <w:rPr>
          <w:rFonts w:ascii="Times New Roman" w:hAnsi="Times New Roman" w:cs="Times New Roman" w:eastAsia="Times New Roman" w:hint="default"/>
        </w:rPr>
      </w:pPr>
      <w:r>
        <w:rPr/>
        <w:t>证券代码：</w:t>
      </w:r>
      <w:r>
        <w:rPr>
          <w:rFonts w:ascii="Times New Roman" w:hAnsi="Times New Roman" w:cs="Times New Roman" w:eastAsia="Times New Roman" w:hint="default"/>
        </w:rPr>
        <w:t>300180</w:t>
      </w:r>
    </w:p>
    <w:p>
      <w:pPr>
        <w:spacing w:after="0" w:line="240" w:lineRule="auto"/>
        <w:jc w:val="left"/>
        <w:rPr>
          <w:rFonts w:ascii="Times New Roman" w:hAnsi="Times New Roman" w:cs="Times New Roman" w:eastAsia="Times New Roman" w:hint="default"/>
        </w:rPr>
        <w:sectPr>
          <w:footerReference w:type="default" r:id="rId10"/>
          <w:pgSz w:w="11910" w:h="16840"/>
          <w:pgMar w:footer="980" w:header="877" w:top="1100" w:bottom="1160" w:left="98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4"/>
        <w:ind w:left="2363" w:right="826"/>
        <w:jc w:val="left"/>
        <w:rPr>
          <w:b w:val="0"/>
          <w:bCs w:val="0"/>
        </w:rPr>
      </w:pPr>
      <w:r>
        <w:rPr/>
        <w:t>第二节</w:t>
      </w:r>
      <w:r>
        <w:rPr>
          <w:spacing w:val="-30"/>
        </w:rPr>
        <w:t> </w:t>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before="29"/>
        <w:ind w:right="4149"/>
        <w:jc w:val="left"/>
      </w:pPr>
      <w:r>
        <w:rPr/>
        <w:t>一、主要会计数据</w:t>
      </w:r>
    </w:p>
    <w:p>
      <w:pPr>
        <w:spacing w:line="240" w:lineRule="auto" w:before="5"/>
        <w:rPr>
          <w:rFonts w:ascii="宋体" w:hAnsi="宋体" w:cs="宋体" w:eastAsia="宋体" w:hint="default"/>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6"/>
        <w:gridCol w:w="2029"/>
        <w:gridCol w:w="1976"/>
        <w:gridCol w:w="2235"/>
        <w:gridCol w:w="1874"/>
      </w:tblGrid>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2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8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433,182,433.79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361,570,903.33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19.81%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315,407,146.25</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94,263,903.32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76,925,974.25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22.54%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38,026,380.93</w:t>
            </w:r>
          </w:p>
        </w:tc>
      </w:tr>
      <w:tr>
        <w:trPr>
          <w:trHeight w:val="715"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32" w:right="132"/>
              <w:jc w:val="left"/>
              <w:rPr>
                <w:rFonts w:ascii="宋体" w:hAnsi="宋体" w:cs="宋体" w:eastAsia="宋体" w:hint="default"/>
                <w:sz w:val="18"/>
                <w:szCs w:val="18"/>
              </w:rPr>
            </w:pPr>
            <w:r>
              <w:rPr>
                <w:rFonts w:ascii="宋体" w:hAnsi="宋体" w:cs="宋体" w:eastAsia="宋体" w:hint="default"/>
                <w:sz w:val="18"/>
                <w:szCs w:val="18"/>
              </w:rPr>
              <w:t>归属于上市公司股 东的净利润（元）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81,282,003.04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66,058,200.94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23.05%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37,812,587.55</w:t>
            </w:r>
          </w:p>
        </w:tc>
      </w:tr>
      <w:tr>
        <w:trPr>
          <w:trHeight w:val="1025"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2" w:firstLine="29"/>
              <w:jc w:val="left"/>
              <w:rPr>
                <w:rFonts w:ascii="宋体" w:hAnsi="宋体" w:cs="宋体" w:eastAsia="宋体" w:hint="default"/>
                <w:sz w:val="18"/>
                <w:szCs w:val="18"/>
              </w:rPr>
            </w:pPr>
            <w:r>
              <w:rPr>
                <w:rFonts w:ascii="宋体" w:hAnsi="宋体" w:cs="宋体" w:eastAsia="宋体" w:hint="default"/>
                <w:sz w:val="18"/>
                <w:szCs w:val="18"/>
              </w:rPr>
              <w:t>归属于上市公司股 东的扣除非经常性 </w:t>
            </w:r>
            <w:r>
              <w:rPr>
                <w:rFonts w:ascii="宋体" w:hAnsi="宋体" w:cs="宋体" w:eastAsia="宋体" w:hint="default"/>
                <w:spacing w:val="-4"/>
                <w:sz w:val="18"/>
                <w:szCs w:val="18"/>
              </w:rPr>
              <w:t>损益的净利润（元）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80,514,684.16</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60,395,375.54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33.31%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33,443,695.36</w:t>
            </w:r>
          </w:p>
        </w:tc>
      </w:tr>
      <w:tr>
        <w:trPr>
          <w:trHeight w:val="715"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32" w:right="132"/>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73,932,087.60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91,035,289.87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-18.79%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55,158,664.00</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6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22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
              <w:jc w:val="right"/>
              <w:rPr>
                <w:rFonts w:ascii="宋体" w:hAnsi="宋体" w:cs="宋体" w:eastAsia="宋体" w:hint="default"/>
                <w:sz w:val="18"/>
                <w:szCs w:val="18"/>
              </w:rPr>
            </w:pPr>
            <w:r>
              <w:rPr>
                <w:rFonts w:ascii="宋体" w:hAnsi="宋体" w:cs="宋体" w:eastAsia="宋体" w:hint="default"/>
                <w:spacing w:val="-5"/>
                <w:sz w:val="18"/>
                <w:szCs w:val="18"/>
              </w:rPr>
              <w:t>本年末比上年末增减（％）</w:t>
            </w:r>
          </w:p>
        </w:tc>
        <w:tc>
          <w:tcPr>
            <w:tcW w:w="18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474,362,339.30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374,819,610.73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26.56%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317,064,126.68</w:t>
            </w:r>
          </w:p>
        </w:tc>
      </w:tr>
      <w:tr>
        <w:trPr>
          <w:trHeight w:val="1025"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32" w:right="132"/>
              <w:jc w:val="center"/>
              <w:rPr>
                <w:rFonts w:ascii="宋体" w:hAnsi="宋体" w:cs="宋体" w:eastAsia="宋体" w:hint="default"/>
                <w:sz w:val="18"/>
                <w:szCs w:val="18"/>
              </w:rPr>
            </w:pPr>
            <w:r>
              <w:rPr>
                <w:rFonts w:ascii="宋体" w:hAnsi="宋体" w:cs="宋体" w:eastAsia="宋体" w:hint="default"/>
                <w:sz w:val="18"/>
                <w:szCs w:val="18"/>
              </w:rPr>
              <w:t>归属于上市公司股 东的所有者权益</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356,051,196.83</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274,769,193.79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29.58%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208,710,992.85</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118,000,000.00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118,000,000.00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118,000,000.00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29"/>
        <w:ind w:right="4149"/>
        <w:jc w:val="left"/>
      </w:pPr>
      <w:r>
        <w:rPr/>
        <w:t>二、主要财务指标</w:t>
      </w:r>
    </w:p>
    <w:p>
      <w:pPr>
        <w:spacing w:line="240" w:lineRule="auto" w:before="2"/>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288"/>
        <w:gridCol w:w="1693"/>
        <w:gridCol w:w="1709"/>
        <w:gridCol w:w="2477"/>
        <w:gridCol w:w="1663"/>
      </w:tblGrid>
      <w:tr>
        <w:trPr>
          <w:trHeight w:val="40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r>
      <w:tr>
        <w:trPr>
          <w:trHeight w:val="401"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0.56</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23.21%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0.56</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23.21%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0.33</w:t>
            </w:r>
          </w:p>
        </w:tc>
      </w:tr>
      <w:tr>
        <w:trPr>
          <w:trHeight w:val="71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03" w:right="192"/>
              <w:jc w:val="left"/>
              <w:rPr>
                <w:rFonts w:ascii="宋体" w:hAnsi="宋体" w:cs="宋体" w:eastAsia="宋体" w:hint="default"/>
                <w:sz w:val="18"/>
                <w:szCs w:val="18"/>
              </w:rPr>
            </w:pPr>
            <w:r>
              <w:rPr>
                <w:rFonts w:ascii="宋体" w:hAnsi="宋体" w:cs="宋体" w:eastAsia="宋体" w:hint="default"/>
                <w:sz w:val="18"/>
                <w:szCs w:val="18"/>
              </w:rPr>
              <w:t>用最新股本计算的每股收 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92"/>
              <w:jc w:val="left"/>
              <w:rPr>
                <w:rFonts w:ascii="宋体" w:hAnsi="宋体" w:cs="宋体" w:eastAsia="宋体" w:hint="default"/>
                <w:sz w:val="18"/>
                <w:szCs w:val="18"/>
              </w:rPr>
            </w:pPr>
            <w:r>
              <w:rPr>
                <w:rFonts w:ascii="宋体" w:hAnsi="宋体" w:cs="宋体" w:eastAsia="宋体" w:hint="default"/>
                <w:sz w:val="18"/>
                <w:szCs w:val="18"/>
              </w:rPr>
              <w:t>扣除非经常性损益后的基 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0.51</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33.33%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0.30</w:t>
            </w:r>
          </w:p>
        </w:tc>
      </w:tr>
      <w:tr>
        <w:trPr>
          <w:trHeight w:val="71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25.77%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27.33%</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17.84%</w:t>
            </w:r>
          </w:p>
        </w:tc>
      </w:tr>
      <w:tr>
        <w:trPr>
          <w:trHeight w:val="40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25.53%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24.98%</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0.55%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88"/>
        <w:gridCol w:w="1693"/>
        <w:gridCol w:w="1709"/>
        <w:gridCol w:w="2477"/>
        <w:gridCol w:w="1663"/>
      </w:tblGrid>
      <w:tr>
        <w:trPr>
          <w:trHeight w:val="36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92"/>
              <w:jc w:val="left"/>
              <w:rPr>
                <w:rFonts w:ascii="宋体" w:hAnsi="宋体" w:cs="宋体" w:eastAsia="宋体" w:hint="default"/>
                <w:sz w:val="18"/>
                <w:szCs w:val="18"/>
              </w:rPr>
            </w:pPr>
            <w:r>
              <w:rPr>
                <w:rFonts w:ascii="宋体" w:hAnsi="宋体" w:cs="宋体" w:eastAsia="宋体" w:hint="default"/>
                <w:sz w:val="18"/>
                <w:szCs w:val="18"/>
              </w:rPr>
              <w:t>每股经营活动产生的现金 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0.77</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-18.18%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0.47</w:t>
            </w:r>
          </w:p>
        </w:tc>
      </w:tr>
      <w:tr>
        <w:trPr>
          <w:trHeight w:val="40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2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r>
      <w:tr>
        <w:trPr>
          <w:trHeight w:val="71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92"/>
              <w:jc w:val="left"/>
              <w:rPr>
                <w:rFonts w:ascii="宋体" w:hAnsi="宋体" w:cs="宋体" w:eastAsia="宋体" w:hint="default"/>
                <w:sz w:val="18"/>
                <w:szCs w:val="18"/>
              </w:rPr>
            </w:pPr>
            <w:r>
              <w:rPr>
                <w:rFonts w:ascii="宋体" w:hAnsi="宋体" w:cs="宋体" w:eastAsia="宋体" w:hint="default"/>
                <w:sz w:val="18"/>
                <w:szCs w:val="18"/>
              </w:rPr>
              <w:t>归属于上市公司股东的每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29.61%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w:t>
            </w:r>
          </w:p>
        </w:tc>
      </w:tr>
    </w:tbl>
    <w:p>
      <w:pPr>
        <w:pStyle w:val="BodyText"/>
        <w:spacing w:line="240" w:lineRule="auto" w:before="9"/>
        <w:ind w:right="826"/>
        <w:jc w:val="left"/>
      </w:pPr>
      <w:r>
        <w:rPr/>
        <w:t>本节相关财务数据的计算是按照按中国证监会规定的计算公式计算。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80" w:top="1100" w:bottom="1160" w:left="980" w:right="0"/>
        </w:sectPr>
      </w:pPr>
    </w:p>
    <w:p>
      <w:pPr>
        <w:pStyle w:val="BodyText"/>
        <w:spacing w:line="240" w:lineRule="auto" w:before="29"/>
        <w:ind w:right="-8"/>
        <w:jc w:val="left"/>
      </w:pPr>
      <w:r>
        <w:rPr>
          <w:spacing w:val="-1"/>
        </w:rPr>
        <w:t>三、非经常性损益项目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160" w:left="980" w:right="0"/>
          <w:cols w:num="2" w:equalWidth="0">
            <w:col w:w="2455" w:space="646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202"/>
        <w:gridCol w:w="2600"/>
        <w:gridCol w:w="2028"/>
      </w:tblGrid>
      <w:tr>
        <w:trPr>
          <w:trHeight w:val="402"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-5,748,555.96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合国家政策规定、按照一定标准定额或定量持续享受的政府补助</w:t>
            </w:r>
            <w:r>
              <w:rPr>
                <w:rFonts w:ascii="宋体" w:hAnsi="宋体" w:cs="宋体" w:eastAsia="宋体" w:hint="default"/>
                <w:sz w:val="18"/>
                <w:szCs w:val="18"/>
              </w:rPr>
              <w:t> 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6,863,290.00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-212,005.94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-135,409.22</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767,318.88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460" w:lineRule="exact"/>
        <w:ind w:left="3449" w:right="4149"/>
        <w:jc w:val="left"/>
        <w:rPr>
          <w:b w:val="0"/>
          <w:bCs w:val="0"/>
        </w:rPr>
      </w:pPr>
      <w:r>
        <w:rPr/>
        <w:t>第三节</w:t>
      </w:r>
      <w:r>
        <w:rPr>
          <w:spacing w:val="-30"/>
        </w:rPr>
        <w:t> </w:t>
      </w:r>
      <w:r>
        <w:rPr/>
        <w:t>董事会报告</w:t>
      </w:r>
      <w:r>
        <w:rPr>
          <w:b w:val="0"/>
          <w:bCs w:val="0"/>
        </w:rPr>
      </w: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27"/>
          <w:szCs w:val="27"/>
        </w:rPr>
      </w:pPr>
    </w:p>
    <w:p>
      <w:pPr>
        <w:pStyle w:val="BodyText"/>
        <w:spacing w:line="240" w:lineRule="auto"/>
        <w:ind w:right="4149"/>
        <w:jc w:val="left"/>
      </w:pPr>
      <w:r>
        <w:rPr/>
        <w:t>一、公司经营情况</w:t>
      </w:r>
    </w:p>
    <w:p>
      <w:pPr>
        <w:pStyle w:val="BodyText"/>
        <w:spacing w:line="240" w:lineRule="auto" w:before="88"/>
        <w:ind w:right="4149"/>
        <w:jc w:val="left"/>
      </w:pPr>
      <w:r>
        <w:rPr/>
        <w:t>（一）报告期内公司经营情况的回顾</w:t>
      </w:r>
    </w:p>
    <w:p>
      <w:pPr>
        <w:pStyle w:val="BodyText"/>
        <w:spacing w:line="240" w:lineRule="auto" w:before="90"/>
        <w:ind w:left="614" w:right="414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年公司总体经营情况</w:t>
      </w:r>
    </w:p>
    <w:p>
      <w:pPr>
        <w:pStyle w:val="BodyText"/>
        <w:spacing w:line="307" w:lineRule="auto" w:before="70"/>
        <w:ind w:right="1111" w:firstLine="461"/>
        <w:jc w:val="both"/>
      </w:pPr>
      <w:r>
        <w:rPr>
          <w:rFonts w:ascii="Times New Roman" w:hAnsi="Times New Roman" w:cs="Times New Roman" w:eastAsia="Times New Roman" w:hint="default"/>
          <w:spacing w:val="-2"/>
        </w:rPr>
        <w:t>2010</w:t>
      </w:r>
      <w:r>
        <w:rPr>
          <w:spacing w:val="-2"/>
        </w:rPr>
        <w:t>年，是上海华峰超纤材料股份有限公司产能扩张、业务发展的重要一年，也是公司开始</w:t>
      </w:r>
      <w:r>
        <w:rPr>
          <w:w w:val="100"/>
        </w:rPr>
        <w:t> </w:t>
      </w:r>
      <w:r>
        <w:rPr>
          <w:spacing w:val="-1"/>
        </w:rPr>
        <w:t>资本运营的关键一年。在公司董事会和全体员工共同努力下，公司发展势头良好，核心竞争力、</w:t>
      </w:r>
      <w:r>
        <w:rPr>
          <w:spacing w:val="-80"/>
        </w:rPr>
        <w:t> </w:t>
      </w:r>
      <w:r>
        <w:rPr>
          <w:spacing w:val="-80"/>
        </w:rPr>
      </w:r>
      <w:r>
        <w:rPr>
          <w:spacing w:val="-2"/>
        </w:rPr>
        <w:t>品牌影响力及整体规模效应得到了较大幅度提升，销售收入和利润水平跨上了一个新的台阶，进</w:t>
      </w:r>
      <w:r>
        <w:rPr>
          <w:spacing w:val="-60"/>
        </w:rPr>
        <w:t> </w:t>
      </w:r>
      <w:r>
        <w:rPr>
          <w:spacing w:val="-60"/>
        </w:rPr>
      </w:r>
      <w:r>
        <w:rPr>
          <w:spacing w:val="-1"/>
        </w:rPr>
        <w:t>一步巩固了公司在超细纤维聚氨酯合成革行业内的龙头地位，同时上市工作稳步推进，公司治理</w:t>
      </w:r>
      <w:r>
        <w:rPr>
          <w:spacing w:val="-98"/>
        </w:rPr>
        <w:t> </w:t>
      </w:r>
      <w:r>
        <w:rPr>
          <w:spacing w:val="-98"/>
        </w:rPr>
      </w:r>
      <w:r>
        <w:rPr/>
        <w:t>水平日益提高，也为企业利用资本市场快速扩张打下了坚实的基础。</w:t>
      </w:r>
    </w:p>
    <w:p>
      <w:pPr>
        <w:pStyle w:val="BodyText"/>
        <w:spacing w:line="312" w:lineRule="auto" w:before="26"/>
        <w:ind w:right="826" w:firstLine="554"/>
        <w:jc w:val="left"/>
      </w:pPr>
      <w:r>
        <w:rPr/>
        <w:t>回顾过去的一年的生产经营工作，主要是围绕化解两大矛盾展开的，一是现有产能不足与</w:t>
      </w:r>
      <w:r>
        <w:rPr>
          <w:w w:val="100"/>
        </w:rPr>
        <w:t> </w:t>
      </w:r>
      <w:r>
        <w:rPr>
          <w:spacing w:val="-1"/>
        </w:rPr>
        <w:t>市场需求旺盛的矛盾，二是技术改造、新设备安装调试与生产稳产、增产之间的矛盾。为此，我</w:t>
      </w:r>
      <w:r>
        <w:rPr>
          <w:spacing w:val="-96"/>
        </w:rPr>
        <w:t> </w:t>
      </w:r>
      <w:r>
        <w:rPr>
          <w:spacing w:val="-96"/>
        </w:rPr>
      </w:r>
      <w:r>
        <w:rPr/>
        <w:t>们紧紧抓住主要矛盾带动全局，使全年的工作紧张而有序地开展。</w:t>
      </w:r>
    </w:p>
    <w:p>
      <w:pPr>
        <w:pStyle w:val="BodyText"/>
        <w:spacing w:line="307" w:lineRule="auto" w:before="19"/>
        <w:ind w:right="826" w:firstLine="554"/>
        <w:jc w:val="left"/>
      </w:pPr>
      <w:r>
        <w:rPr/>
        <w:t>（</w:t>
      </w:r>
      <w:r>
        <w:rPr>
          <w:rFonts w:ascii="Times New Roman" w:hAnsi="Times New Roman" w:cs="Times New Roman" w:eastAsia="Times New Roman" w:hint="default"/>
        </w:rPr>
        <w:t>1</w:t>
      </w:r>
      <w:r>
        <w:rPr/>
        <w:t>）在市场经营工作中，由于国际金融危机触底反弹，使国内超纤市场回升较快，市场发</w:t>
      </w:r>
      <w:r>
        <w:rPr>
          <w:w w:val="100"/>
        </w:rPr>
        <w:t> </w:t>
      </w:r>
      <w:r>
        <w:rPr/>
        <w:t>展速度好于预期，造成供需矛盾紧张。为满足市场对不同品种超纤产品的迫切需求，公司对生产</w:t>
      </w:r>
      <w:r>
        <w:rPr>
          <w:w w:val="100"/>
        </w:rPr>
        <w:t> </w:t>
      </w:r>
      <w:r>
        <w:rPr/>
        <w:t>设备和生产工艺不断改进、生产效率不断提高，同时公司积极做好无纺布、纺丝等大宗设备选型</w:t>
      </w:r>
      <w:r>
        <w:rPr>
          <w:w w:val="100"/>
        </w:rPr>
        <w:t> </w:t>
      </w:r>
      <w:r>
        <w:rPr>
          <w:spacing w:val="-4"/>
        </w:rPr>
        <w:t>确定进行产能扩张，产量和销量均有较快增长，保证公司销售收入和利润水平呈现较大幅度增长。</w:t>
      </w:r>
      <w:r>
        <w:rPr>
          <w:spacing w:val="-84"/>
        </w:rPr>
        <w:t> </w:t>
      </w:r>
      <w:r>
        <w:rPr>
          <w:spacing w:val="-84"/>
        </w:rPr>
      </w:r>
      <w:r>
        <w:rPr>
          <w:spacing w:val="-4"/>
        </w:rPr>
        <w:t>此外，通过电子商务和各种展会等现代促销手段，加大外贸工作，提高产品在国际市场的知名度。</w:t>
      </w:r>
    </w:p>
    <w:p>
      <w:pPr>
        <w:pStyle w:val="BodyText"/>
        <w:spacing w:line="302" w:lineRule="auto" w:before="26"/>
        <w:ind w:right="826" w:firstLine="461"/>
        <w:jc w:val="left"/>
      </w:pPr>
      <w:r>
        <w:rPr/>
        <w:t>（</w:t>
      </w:r>
      <w:r>
        <w:rPr>
          <w:rFonts w:ascii="Times New Roman" w:hAnsi="Times New Roman" w:cs="Times New Roman" w:eastAsia="Times New Roman" w:hint="default"/>
        </w:rPr>
        <w:t>2</w:t>
      </w:r>
      <w:r>
        <w:rPr/>
        <w:t>）加强对节能降耗的管理，针对主要消耗的水、电、气及导热油等加大考核力度，采取</w:t>
      </w:r>
      <w:r>
        <w:rPr>
          <w:w w:val="100"/>
        </w:rPr>
        <w:t> </w:t>
      </w:r>
      <w:r>
        <w:rPr>
          <w:spacing w:val="-2"/>
        </w:rPr>
        <w:t>各种有效措施，降低成本。生产部门在加强对个车间通用能耗考核外，还提出了对各车间各自考</w:t>
      </w:r>
      <w:r>
        <w:rPr>
          <w:spacing w:val="-63"/>
        </w:rPr>
        <w:t> </w:t>
      </w:r>
      <w:r>
        <w:rPr>
          <w:spacing w:val="-63"/>
        </w:rPr>
      </w:r>
      <w:r>
        <w:rPr/>
        <w:t>核内容提出了控制指标。实施了甲苯、</w:t>
      </w:r>
      <w:r>
        <w:rPr>
          <w:rFonts w:ascii="Times New Roman" w:hAnsi="Times New Roman" w:cs="Times New Roman" w:eastAsia="Times New Roman" w:hint="default"/>
        </w:rPr>
        <w:t>DMF</w:t>
      </w:r>
      <w:r>
        <w:rPr>
          <w:rFonts w:ascii="Times New Roman" w:hAnsi="Times New Roman" w:cs="Times New Roman" w:eastAsia="Times New Roman" w:hint="default"/>
          <w:spacing w:val="-3"/>
        </w:rPr>
        <w:t> </w:t>
      </w:r>
      <w:r>
        <w:rPr/>
        <w:t>回收改造，节能效果显著，能耗大幅下降。</w:t>
      </w:r>
    </w:p>
    <w:p>
      <w:pPr>
        <w:pStyle w:val="BodyText"/>
        <w:spacing w:line="304" w:lineRule="auto" w:before="4"/>
        <w:ind w:right="826" w:firstLine="461"/>
        <w:jc w:val="left"/>
      </w:pPr>
      <w:r>
        <w:rPr/>
        <w:t>（</w:t>
      </w:r>
      <w:r>
        <w:rPr>
          <w:rFonts w:ascii="Times New Roman" w:hAnsi="Times New Roman" w:cs="Times New Roman" w:eastAsia="Times New Roman" w:hint="default"/>
        </w:rPr>
        <w:t>3</w:t>
      </w:r>
      <w:r>
        <w:rPr/>
        <w:t>）不断深化企业管理，继续开展绩效管理和绩效考核工作，提高质量管理、环境管理及</w:t>
      </w:r>
      <w:r>
        <w:rPr>
          <w:w w:val="100"/>
        </w:rPr>
        <w:t> </w:t>
      </w:r>
      <w:r>
        <w:rPr>
          <w:spacing w:val="-2"/>
        </w:rPr>
        <w:t>职业健康安全管理三大体系的运行质量，再造、优化流程，提高操作性和实用性，企业管理质量</w:t>
      </w:r>
      <w:r>
        <w:rPr>
          <w:spacing w:val="-59"/>
        </w:rPr>
        <w:t> </w:t>
      </w:r>
      <w:r>
        <w:rPr>
          <w:spacing w:val="-59"/>
        </w:rPr>
      </w:r>
      <w:r>
        <w:rPr>
          <w:spacing w:val="-2"/>
        </w:rPr>
        <w:t>显著提高，基层管理者的管理意识和执行力不断加强。环保基础工作得到加强，污水处理能力进</w:t>
      </w:r>
      <w:r>
        <w:rPr>
          <w:spacing w:val="-63"/>
        </w:rPr>
        <w:t> </w:t>
      </w:r>
      <w:r>
        <w:rPr>
          <w:spacing w:val="-63"/>
        </w:rPr>
      </w:r>
      <w:r>
        <w:rPr/>
        <w:t>一步提高，危废得到有效控制。</w:t>
      </w:r>
    </w:p>
    <w:p>
      <w:pPr>
        <w:spacing w:line="240" w:lineRule="auto" w:before="1"/>
        <w:rPr>
          <w:rFonts w:ascii="宋体" w:hAnsi="宋体" w:cs="宋体" w:eastAsia="宋体" w:hint="default"/>
          <w:sz w:val="32"/>
          <w:szCs w:val="32"/>
        </w:rPr>
      </w:pPr>
    </w:p>
    <w:p>
      <w:pPr>
        <w:pStyle w:val="BodyText"/>
        <w:spacing w:line="240" w:lineRule="auto"/>
        <w:ind w:left="614" w:right="4149"/>
        <w:jc w:val="left"/>
      </w:pPr>
      <w:r>
        <w:rPr>
          <w:rFonts w:ascii="Times New Roman" w:hAnsi="Times New Roman" w:cs="Times New Roman" w:eastAsia="Times New Roman" w:hint="default"/>
        </w:rPr>
        <w:t>2</w:t>
      </w:r>
      <w:r>
        <w:rPr/>
        <w:t>、公司主营业务及其经营状况</w:t>
      </w:r>
    </w:p>
    <w:p>
      <w:pPr>
        <w:pStyle w:val="BodyText"/>
        <w:spacing w:line="345" w:lineRule="auto" w:before="70"/>
        <w:ind w:left="614" w:right="826" w:hanging="101"/>
        <w:jc w:val="left"/>
      </w:pPr>
      <w:r>
        <w:rPr/>
        <w:t>（</w:t>
      </w:r>
      <w:r>
        <w:rPr>
          <w:rFonts w:ascii="宋体" w:hAnsi="宋体" w:cs="宋体" w:eastAsia="宋体" w:hint="default"/>
        </w:rPr>
        <w:t>1</w:t>
      </w:r>
      <w:r>
        <w:rPr/>
        <w:t>）主营业务产品情况表</w:t>
      </w:r>
      <w:r>
        <w:rPr>
          <w:w w:val="100"/>
        </w:rPr>
        <w:t> </w:t>
      </w:r>
      <w:r>
        <w:rPr>
          <w:spacing w:val="-1"/>
        </w:rPr>
        <w:t>公司的经营范围为：超细纤维聚氨酯合成革（不含危险化学品）、聚氨酯革用树脂的研发、</w:t>
      </w:r>
    </w:p>
    <w:p>
      <w:pPr>
        <w:pStyle w:val="BodyText"/>
        <w:spacing w:line="292" w:lineRule="auto"/>
        <w:ind w:right="826"/>
        <w:jc w:val="left"/>
      </w:pPr>
      <w:r>
        <w:rPr>
          <w:spacing w:val="-3"/>
        </w:rPr>
        <w:t>生产，化工产品（除危险品）、塑料制品、皮革制品的销售</w:t>
      </w:r>
      <w:r>
        <w:rPr>
          <w:rFonts w:ascii="Times New Roman" w:hAnsi="Times New Roman" w:cs="Times New Roman" w:eastAsia="Times New Roman" w:hint="default"/>
          <w:spacing w:val="-3"/>
        </w:rPr>
        <w:t>,</w:t>
      </w:r>
      <w:r>
        <w:rPr>
          <w:spacing w:val="-3"/>
        </w:rPr>
        <w:t>从事货物与技术进出口业务（企业经</w:t>
      </w:r>
      <w:r>
        <w:rPr>
          <w:spacing w:val="-71"/>
        </w:rPr>
        <w:t> </w:t>
      </w:r>
      <w:r>
        <w:rPr>
          <w:spacing w:val="-71"/>
        </w:rPr>
      </w:r>
      <w:r>
        <w:rPr/>
        <w:t>营涉及行政许可的</w:t>
      </w:r>
      <w:r>
        <w:rPr>
          <w:rFonts w:ascii="Times New Roman" w:hAnsi="Times New Roman" w:cs="Times New Roman" w:eastAsia="Times New Roman" w:hint="default"/>
        </w:rPr>
        <w:t>,</w:t>
      </w:r>
      <w:r>
        <w:rPr/>
        <w:t>凭许可证件经营）。</w:t>
      </w:r>
    </w:p>
    <w:p>
      <w:pPr>
        <w:pStyle w:val="BodyText"/>
        <w:spacing w:line="312" w:lineRule="auto" w:before="55"/>
        <w:ind w:right="826" w:firstLine="461"/>
        <w:jc w:val="left"/>
      </w:pPr>
      <w:r>
        <w:rPr>
          <w:spacing w:val="-1"/>
        </w:rPr>
        <w:t>通过深入挖掘现有设备的潜力，改进工艺流程和提高生产各环节的效率，同时积极进行产能</w:t>
      </w:r>
      <w:r>
        <w:rPr>
          <w:w w:val="100"/>
        </w:rPr>
        <w:t> </w:t>
      </w:r>
      <w:r>
        <w:rPr/>
        <w:t>扩张，公司产量和销量增长较快，主营业务得到了较快的增长。</w:t>
      </w:r>
    </w:p>
    <w:p>
      <w:pPr>
        <w:spacing w:after="0" w:line="312"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240" w:lineRule="auto" w:before="29"/>
        <w:ind w:left="614" w:right="826"/>
        <w:jc w:val="left"/>
      </w:pPr>
      <w:r>
        <w:rPr/>
        <w:t>公司原有</w:t>
      </w:r>
      <w:r>
        <w:rPr>
          <w:spacing w:val="-50"/>
        </w:rPr>
        <w:t> </w:t>
      </w:r>
      <w:r>
        <w:rPr>
          <w:rFonts w:ascii="Times New Roman" w:hAnsi="Times New Roman" w:cs="Times New Roman" w:eastAsia="Times New Roman" w:hint="default"/>
        </w:rPr>
        <w:t>600</w:t>
      </w:r>
      <w:r>
        <w:rPr>
          <w:rFonts w:ascii="Times New Roman" w:hAnsi="Times New Roman" w:cs="Times New Roman" w:eastAsia="Times New Roman" w:hint="default"/>
          <w:spacing w:val="8"/>
        </w:rPr>
        <w:t> </w:t>
      </w:r>
      <w:r>
        <w:rPr>
          <w:spacing w:val="-4"/>
        </w:rPr>
        <w:t>万平方米</w:t>
      </w:r>
      <w:r>
        <w:rPr>
          <w:rFonts w:ascii="Times New Roman" w:hAnsi="Times New Roman" w:cs="Times New Roman" w:eastAsia="Times New Roman" w:hint="default"/>
          <w:spacing w:val="-4"/>
        </w:rPr>
        <w:t>/</w:t>
      </w:r>
      <w:r>
        <w:rPr>
          <w:spacing w:val="-4"/>
        </w:rPr>
        <w:t>年的超细纤维聚氨酯合成革生产能力，公司自筹资金建设的</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t>万平</w:t>
      </w:r>
    </w:p>
    <w:p>
      <w:pPr>
        <w:pStyle w:val="BodyText"/>
        <w:spacing w:line="295" w:lineRule="auto" w:before="71"/>
        <w:ind w:right="1123"/>
        <w:jc w:val="left"/>
      </w:pPr>
      <w:r>
        <w:rPr/>
        <w:t>方米扩建项目在</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月达产，达产后新增产能</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9"/>
        </w:rPr>
        <w:t> </w:t>
      </w:r>
      <w:r>
        <w:rPr/>
        <w:t>万平方米</w:t>
      </w:r>
      <w:r>
        <w:rPr>
          <w:rFonts w:ascii="Times New Roman" w:hAnsi="Times New Roman" w:cs="Times New Roman" w:eastAsia="Times New Roman" w:hint="default"/>
        </w:rPr>
        <w:t>/</w:t>
      </w:r>
      <w:r>
        <w:rPr/>
        <w:t>年，公司具备</w:t>
      </w:r>
      <w:r>
        <w:rPr>
          <w:spacing w:val="-48"/>
        </w:rPr>
        <w:t> </w:t>
      </w:r>
      <w:r>
        <w:rPr>
          <w:rFonts w:ascii="Times New Roman" w:hAnsi="Times New Roman" w:cs="Times New Roman" w:eastAsia="Times New Roman" w:hint="default"/>
        </w:rPr>
        <w:t>900</w:t>
      </w:r>
      <w:r>
        <w:rPr>
          <w:rFonts w:ascii="Times New Roman" w:hAnsi="Times New Roman" w:cs="Times New Roman" w:eastAsia="Times New Roman" w:hint="default"/>
          <w:spacing w:val="9"/>
        </w:rPr>
        <w:t> </w:t>
      </w:r>
      <w:r>
        <w:rPr/>
        <w:t>万平方米</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年的超细纤维聚氨酯合成革生产能力。</w:t>
      </w:r>
    </w:p>
    <w:p>
      <w:pPr>
        <w:pStyle w:val="BodyText"/>
        <w:spacing w:line="295" w:lineRule="auto" w:before="75"/>
        <w:ind w:right="1118" w:firstLine="461"/>
        <w:jc w:val="left"/>
      </w:pPr>
      <w:r>
        <w:rPr/>
        <w:t>公司</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年全年共实现主营业务收入</w:t>
      </w:r>
      <w:r>
        <w:rPr>
          <w:spacing w:val="-43"/>
        </w:rPr>
        <w:t> </w:t>
      </w:r>
      <w:r>
        <w:rPr>
          <w:rFonts w:ascii="Times New Roman" w:hAnsi="Times New Roman" w:cs="Times New Roman" w:eastAsia="Times New Roman" w:hint="default"/>
        </w:rPr>
        <w:t>410,924,594.40</w:t>
      </w:r>
      <w:r>
        <w:rPr>
          <w:rFonts w:ascii="Times New Roman" w:hAnsi="Times New Roman" w:cs="Times New Roman" w:eastAsia="Times New Roman" w:hint="default"/>
          <w:spacing w:val="14"/>
        </w:rPr>
        <w:t> </w:t>
      </w:r>
      <w:r>
        <w:rPr/>
        <w:t>元，比上年增长</w:t>
      </w:r>
      <w:r>
        <w:rPr>
          <w:spacing w:val="-43"/>
        </w:rPr>
        <w:t> </w:t>
      </w:r>
      <w:r>
        <w:rPr>
          <w:rFonts w:ascii="Times New Roman" w:hAnsi="Times New Roman" w:cs="Times New Roman" w:eastAsia="Times New Roman" w:hint="default"/>
        </w:rPr>
        <w:t>19.09%</w:t>
      </w:r>
      <w:r>
        <w:rPr/>
        <w:t>，其中毛利较</w:t>
      </w:r>
      <w:r>
        <w:rPr>
          <w:w w:val="100"/>
        </w:rPr>
        <w:t> </w:t>
      </w:r>
      <w:r>
        <w:rPr/>
        <w:t>高的超细纤维底坯和绒面革产品增长较快，分别比上年增长</w:t>
      </w:r>
      <w:r>
        <w:rPr>
          <w:spacing w:val="-58"/>
        </w:rPr>
        <w:t> </w:t>
      </w:r>
      <w:r>
        <w:rPr>
          <w:rFonts w:ascii="Times New Roman" w:hAnsi="Times New Roman" w:cs="Times New Roman" w:eastAsia="Times New Roman" w:hint="default"/>
        </w:rPr>
        <w:t>26.68%</w:t>
      </w:r>
      <w:r>
        <w:rPr/>
        <w:t>和</w:t>
      </w:r>
      <w:r>
        <w:rPr>
          <w:spacing w:val="-61"/>
        </w:rPr>
        <w:t> </w:t>
      </w:r>
      <w:r>
        <w:rPr>
          <w:rFonts w:ascii="Times New Roman" w:hAnsi="Times New Roman" w:cs="Times New Roman" w:eastAsia="Times New Roman" w:hint="default"/>
        </w:rPr>
        <w:t>31.66%</w:t>
      </w:r>
      <w:r>
        <w:rPr/>
        <w:t>。</w:t>
      </w:r>
    </w:p>
    <w:p>
      <w:pPr>
        <w:spacing w:line="240" w:lineRule="auto" w:before="0"/>
        <w:rPr>
          <w:rFonts w:ascii="宋体" w:hAnsi="宋体" w:cs="宋体" w:eastAsia="宋体" w:hint="default"/>
          <w:sz w:val="24"/>
          <w:szCs w:val="24"/>
        </w:rPr>
      </w:pPr>
    </w:p>
    <w:p>
      <w:pPr>
        <w:spacing w:before="16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0"/>
        <w:gridCol w:w="1455"/>
        <w:gridCol w:w="1414"/>
        <w:gridCol w:w="1301"/>
        <w:gridCol w:w="1301"/>
        <w:gridCol w:w="1299"/>
        <w:gridCol w:w="1301"/>
      </w:tblGrid>
      <w:tr>
        <w:trPr>
          <w:trHeight w:val="1025" w:hRule="exact"/>
        </w:trPr>
        <w:tc>
          <w:tcPr>
            <w:tcW w:w="1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4" w:right="0"/>
              <w:jc w:val="left"/>
              <w:rPr>
                <w:rFonts w:ascii="宋体" w:hAnsi="宋体" w:cs="宋体" w:eastAsia="宋体" w:hint="default"/>
                <w:sz w:val="18"/>
                <w:szCs w:val="18"/>
              </w:rPr>
            </w:pPr>
            <w:r>
              <w:rPr>
                <w:rFonts w:ascii="宋体" w:hAnsi="宋体" w:cs="宋体" w:eastAsia="宋体" w:hint="default"/>
                <w:sz w:val="18"/>
                <w:szCs w:val="18"/>
              </w:rPr>
              <w:t>分产品或服务</w:t>
            </w:r>
          </w:p>
        </w:tc>
        <w:tc>
          <w:tcPr>
            <w:tcW w:w="14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05" w:right="103"/>
              <w:jc w:val="center"/>
              <w:rPr>
                <w:rFonts w:ascii="宋体" w:hAnsi="宋体" w:cs="宋体" w:eastAsia="宋体" w:hint="default"/>
                <w:sz w:val="18"/>
                <w:szCs w:val="18"/>
              </w:rPr>
            </w:pPr>
            <w:r>
              <w:rPr>
                <w:rFonts w:ascii="宋体" w:hAnsi="宋体" w:cs="宋体" w:eastAsia="宋体" w:hint="default"/>
                <w:sz w:val="18"/>
                <w:szCs w:val="18"/>
              </w:rPr>
              <w:t>营业收入比上 年同期增减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营业成本比上 年同期增减</w:t>
            </w:r>
          </w:p>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11" w:firstLine="2"/>
              <w:jc w:val="left"/>
              <w:rPr>
                <w:rFonts w:ascii="宋体" w:hAnsi="宋体" w:cs="宋体" w:eastAsia="宋体" w:hint="default"/>
                <w:sz w:val="18"/>
                <w:szCs w:val="18"/>
              </w:rPr>
            </w:pPr>
            <w:r>
              <w:rPr>
                <w:rFonts w:ascii="宋体" w:hAnsi="宋体" w:cs="宋体" w:eastAsia="宋体" w:hint="default"/>
                <w:sz w:val="18"/>
                <w:szCs w:val="18"/>
              </w:rPr>
              <w:t>毛利率比上年 </w:t>
            </w:r>
            <w:r>
              <w:rPr>
                <w:rFonts w:ascii="宋体" w:hAnsi="宋体" w:cs="宋体" w:eastAsia="宋体" w:hint="default"/>
                <w:spacing w:val="-9"/>
                <w:sz w:val="18"/>
                <w:szCs w:val="18"/>
              </w:rPr>
              <w:t>同期增减（</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p>
        </w:tc>
      </w:tr>
      <w:tr>
        <w:trPr>
          <w:trHeight w:val="40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20400.35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14793.35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27.48%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11.23%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15.82%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15037.50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9613.05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36.07%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26.68%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29.22%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5654.61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3353.62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40.69%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31.66%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25.48%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2.92%</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41092.46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27760.02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32.44%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19.09%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21.31%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-1.24%</w:t>
            </w:r>
          </w:p>
        </w:tc>
      </w:tr>
    </w:tbl>
    <w:p>
      <w:pPr>
        <w:spacing w:line="240" w:lineRule="auto" w:before="6"/>
        <w:rPr>
          <w:rFonts w:ascii="宋体" w:hAnsi="宋体" w:cs="宋体" w:eastAsia="宋体" w:hint="default"/>
          <w:sz w:val="21"/>
          <w:szCs w:val="21"/>
        </w:rPr>
      </w:pPr>
    </w:p>
    <w:p>
      <w:pPr>
        <w:pStyle w:val="BodyText"/>
        <w:spacing w:line="304" w:lineRule="auto" w:before="29"/>
        <w:ind w:right="1062" w:firstLine="461"/>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年随着国际原油价格的回升，公司主要原料尼龙、聚乙烯等的价格出现了快速的上涨，</w:t>
      </w:r>
      <w:r>
        <w:rPr>
          <w:w w:val="100"/>
        </w:rPr>
        <w:t> </w:t>
      </w:r>
      <w:r>
        <w:rPr/>
        <w:t>给公司带来了较大的成本压力，公司通过不断的技术创新，加快新产品的开发速度，毛利率较高</w:t>
      </w:r>
      <w:r>
        <w:rPr>
          <w:w w:val="100"/>
        </w:rPr>
        <w:t> </w:t>
      </w:r>
      <w:r>
        <w:rPr/>
        <w:t>的超细纤维底坯和绒面革的增长较快，较好的抵消了部分原材料价格快速上升的因素，公司的毛</w:t>
      </w:r>
      <w:r>
        <w:rPr>
          <w:w w:val="100"/>
        </w:rPr>
        <w:t> </w:t>
      </w:r>
      <w:r>
        <w:rPr/>
        <w:t>利率仍处于较高水平。</w:t>
      </w:r>
    </w:p>
    <w:p>
      <w:pPr>
        <w:spacing w:line="240" w:lineRule="auto" w:before="11"/>
        <w:rPr>
          <w:rFonts w:ascii="宋体" w:hAnsi="宋体" w:cs="宋体" w:eastAsia="宋体" w:hint="default"/>
          <w:sz w:val="21"/>
          <w:szCs w:val="21"/>
        </w:rPr>
      </w:pPr>
    </w:p>
    <w:p>
      <w:pPr>
        <w:pStyle w:val="BodyText"/>
        <w:spacing w:line="240" w:lineRule="auto"/>
        <w:ind w:left="498" w:right="4149"/>
        <w:jc w:val="left"/>
      </w:pPr>
      <w:r>
        <w:rPr/>
        <w:t>（</w:t>
      </w:r>
      <w:r>
        <w:rPr>
          <w:rFonts w:ascii="宋体" w:hAnsi="宋体" w:cs="宋体" w:eastAsia="宋体" w:hint="default"/>
        </w:rPr>
        <w:t>2</w:t>
      </w:r>
      <w:r>
        <w:rPr/>
        <w:t>）主营业务分地区情况</w:t>
      </w:r>
    </w:p>
    <w:p>
      <w:pPr>
        <w:spacing w:line="240" w:lineRule="auto" w:before="10"/>
        <w:rPr>
          <w:rFonts w:ascii="宋体" w:hAnsi="宋体" w:cs="宋体" w:eastAsia="宋体" w:hint="default"/>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59"/>
        <w:gridCol w:w="2861"/>
        <w:gridCol w:w="2809"/>
      </w:tblGrid>
      <w:tr>
        <w:trPr>
          <w:trHeight w:val="402" w:hRule="exact"/>
        </w:trPr>
        <w:tc>
          <w:tcPr>
            <w:tcW w:w="41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4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国内</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33303.98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14.78%</w:t>
            </w:r>
          </w:p>
        </w:tc>
      </w:tr>
      <w:tr>
        <w:trPr>
          <w:trHeight w:val="402" w:hRule="exact"/>
        </w:trPr>
        <w:tc>
          <w:tcPr>
            <w:tcW w:w="4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国外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7788.48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41.85%</w:t>
            </w:r>
          </w:p>
        </w:tc>
      </w:tr>
      <w:tr>
        <w:trPr>
          <w:trHeight w:val="402" w:hRule="exact"/>
        </w:trPr>
        <w:tc>
          <w:tcPr>
            <w:tcW w:w="4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41092.46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19.09%</w:t>
            </w:r>
          </w:p>
        </w:tc>
      </w:tr>
    </w:tbl>
    <w:p>
      <w:pPr>
        <w:pStyle w:val="BodyText"/>
        <w:spacing w:line="240" w:lineRule="auto" w:before="9"/>
        <w:ind w:left="614" w:right="826"/>
        <w:jc w:val="left"/>
      </w:pPr>
      <w:r>
        <w:rPr/>
        <w:t>报告期内，公司加大了国际市场的销售力度，出口收入增长较快。</w:t>
      </w:r>
    </w:p>
    <w:p>
      <w:pPr>
        <w:spacing w:line="240" w:lineRule="auto" w:before="11"/>
        <w:rPr>
          <w:rFonts w:ascii="宋体" w:hAnsi="宋体" w:cs="宋体" w:eastAsia="宋体" w:hint="default"/>
          <w:sz w:val="23"/>
          <w:szCs w:val="23"/>
        </w:rPr>
      </w:pPr>
    </w:p>
    <w:p>
      <w:pPr>
        <w:pStyle w:val="BodyText"/>
        <w:spacing w:line="487" w:lineRule="auto"/>
        <w:ind w:left="614" w:right="7088" w:hanging="116"/>
        <w:jc w:val="left"/>
      </w:pPr>
      <w:r>
        <w:rPr>
          <w:spacing w:val="-1"/>
        </w:rPr>
        <w:t>（</w:t>
      </w:r>
      <w:r>
        <w:rPr>
          <w:rFonts w:ascii="宋体" w:hAnsi="宋体" w:cs="宋体" w:eastAsia="宋体" w:hint="default"/>
          <w:spacing w:val="-1"/>
        </w:rPr>
        <w:t>3</w:t>
      </w:r>
      <w:r>
        <w:rPr>
          <w:spacing w:val="-1"/>
        </w:rPr>
        <w:t>）公司主要客户及供应商情况</w:t>
      </w:r>
      <w:r>
        <w:rPr>
          <w:spacing w:val="-101"/>
        </w:rPr>
        <w:t> </w:t>
      </w:r>
      <w:r>
        <w:rPr>
          <w:spacing w:val="-101"/>
        </w:rPr>
      </w:r>
      <w:r>
        <w:rPr>
          <w:rFonts w:ascii="宋体" w:hAnsi="宋体" w:cs="宋体" w:eastAsia="宋体" w:hint="default"/>
        </w:rPr>
        <w:t>1)</w:t>
      </w:r>
      <w:r>
        <w:rPr/>
        <w:t>公司前五大客户</w:t>
      </w:r>
    </w:p>
    <w:p>
      <w:pPr>
        <w:spacing w:line="240" w:lineRule="auto" w:before="0"/>
        <w:rPr>
          <w:rFonts w:ascii="宋体" w:hAnsi="宋体" w:cs="宋体" w:eastAsia="宋体" w:hint="default"/>
          <w:sz w:val="8"/>
          <w:szCs w:val="8"/>
        </w:rPr>
      </w:pPr>
    </w:p>
    <w:tbl>
      <w:tblPr>
        <w:tblW w:w="0" w:type="auto"/>
        <w:jc w:val="left"/>
        <w:tblInd w:w="515" w:type="dxa"/>
        <w:tblLayout w:type="fixed"/>
        <w:tblCellMar>
          <w:top w:w="0" w:type="dxa"/>
          <w:left w:w="0" w:type="dxa"/>
          <w:bottom w:w="0" w:type="dxa"/>
          <w:right w:w="0" w:type="dxa"/>
        </w:tblCellMar>
        <w:tblLook w:val="01E0"/>
      </w:tblPr>
      <w:tblGrid>
        <w:gridCol w:w="3785"/>
        <w:gridCol w:w="2328"/>
        <w:gridCol w:w="2789"/>
      </w:tblGrid>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51"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安安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95,316,249.95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w:t>
            </w:r>
          </w:p>
        </w:tc>
      </w:tr>
      <w:tr>
        <w:trPr>
          <w:trHeight w:val="449"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17,961,629.40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w:t>
            </w:r>
          </w:p>
        </w:tc>
      </w:tr>
      <w:tr>
        <w:trPr>
          <w:trHeight w:val="451"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江苏常隆化工有限公司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15,721,363.68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515" w:type="dxa"/>
        <w:tblLayout w:type="fixed"/>
        <w:tblCellMar>
          <w:top w:w="0" w:type="dxa"/>
          <w:left w:w="0" w:type="dxa"/>
          <w:bottom w:w="0" w:type="dxa"/>
          <w:right w:w="0" w:type="dxa"/>
        </w:tblCellMar>
        <w:tblLook w:val="01E0"/>
      </w:tblPr>
      <w:tblGrid>
        <w:gridCol w:w="3785"/>
        <w:gridCol w:w="2328"/>
        <w:gridCol w:w="2789"/>
      </w:tblGrid>
      <w:tr>
        <w:trPr>
          <w:trHeight w:val="452"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DAE WON CHEMICAL CO,</w:t>
            </w:r>
            <w:r>
              <w:rPr>
                <w:rFonts w:ascii="Times New Roman"/>
                <w:spacing w:val="-14"/>
                <w:sz w:val="18"/>
              </w:rPr>
              <w:t> </w:t>
            </w:r>
            <w:r>
              <w:rPr>
                <w:rFonts w:ascii="Times New Roman"/>
                <w:spacing w:val="-6"/>
                <w:sz w:val="18"/>
              </w:rPr>
              <w:t>LTD</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16,716,720.72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w:t>
            </w:r>
          </w:p>
        </w:tc>
      </w:tr>
      <w:tr>
        <w:trPr>
          <w:trHeight w:val="449"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福建省晋江市中南皮革贸易有限公司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12,066,597.01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w:t>
            </w:r>
          </w:p>
        </w:tc>
      </w:tr>
      <w:tr>
        <w:trPr>
          <w:trHeight w:val="451"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157,782,560.76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36.43</w:t>
            </w:r>
          </w:p>
        </w:tc>
      </w:tr>
    </w:tbl>
    <w:p>
      <w:pPr>
        <w:spacing w:line="240" w:lineRule="auto" w:before="5"/>
        <w:rPr>
          <w:rFonts w:ascii="宋体" w:hAnsi="宋体" w:cs="宋体" w:eastAsia="宋体" w:hint="default"/>
          <w:sz w:val="28"/>
          <w:szCs w:val="28"/>
        </w:rPr>
      </w:pPr>
    </w:p>
    <w:p>
      <w:pPr>
        <w:pStyle w:val="BodyText"/>
        <w:spacing w:line="324" w:lineRule="auto" w:before="29"/>
        <w:ind w:left="614" w:right="826"/>
        <w:jc w:val="left"/>
      </w:pPr>
      <w:r>
        <w:rPr/>
        <w:t>报告期内未出现单一客户的销售额超过销售总额</w:t>
      </w:r>
      <w:r>
        <w:rPr>
          <w:rFonts w:ascii="Times New Roman" w:hAnsi="Times New Roman" w:cs="Times New Roman" w:eastAsia="Times New Roman" w:hint="default"/>
        </w:rPr>
        <w:t>30%</w:t>
      </w:r>
      <w:r>
        <w:rPr/>
        <w:t>的情况。</w:t>
      </w:r>
      <w:r>
        <w:rPr>
          <w:w w:val="100"/>
        </w:rPr>
        <w:t> </w:t>
      </w:r>
      <w:r>
        <w:rPr>
          <w:spacing w:val="-2"/>
        </w:rPr>
        <w:t>安安（中国）有限公司、福建省晋江市翔大工贸有限公司的主要投资人为林天送、张红玲夫</w:t>
      </w:r>
    </w:p>
    <w:p>
      <w:pPr>
        <w:pStyle w:val="BodyText"/>
        <w:spacing w:line="292" w:lineRule="auto" w:before="9"/>
        <w:ind w:right="826"/>
        <w:jc w:val="left"/>
      </w:pPr>
      <w:r>
        <w:rPr>
          <w:spacing w:val="-3"/>
        </w:rPr>
        <w:t>妇，</w:t>
      </w:r>
      <w:r>
        <w:rPr>
          <w:rFonts w:ascii="Times New Roman" w:hAnsi="Times New Roman" w:cs="Times New Roman" w:eastAsia="Times New Roman" w:hint="default"/>
          <w:spacing w:val="-3"/>
        </w:rPr>
        <w:t>2010</w:t>
      </w:r>
      <w:r>
        <w:rPr>
          <w:spacing w:val="-3"/>
        </w:rPr>
        <w:t>年公司对福建省晋江市翔大工贸有限公司销售</w:t>
      </w:r>
      <w:r>
        <w:rPr>
          <w:rFonts w:ascii="Times New Roman" w:hAnsi="Times New Roman" w:cs="Times New Roman" w:eastAsia="Times New Roman" w:hint="default"/>
          <w:spacing w:val="-3"/>
        </w:rPr>
        <w:t>4,888,976.08</w:t>
      </w:r>
      <w:r>
        <w:rPr>
          <w:spacing w:val="-3"/>
        </w:rPr>
        <w:t>元，对安安（中国）有限公司</w:t>
      </w:r>
      <w:r>
        <w:rPr>
          <w:spacing w:val="-50"/>
        </w:rPr>
        <w:t> </w:t>
      </w:r>
      <w:r>
        <w:rPr>
          <w:spacing w:val="-50"/>
        </w:rPr>
      </w:r>
      <w:r>
        <w:rPr/>
        <w:t>销售</w:t>
      </w:r>
      <w:r>
        <w:rPr>
          <w:rFonts w:ascii="Times New Roman" w:hAnsi="Times New Roman" w:cs="Times New Roman" w:eastAsia="Times New Roman" w:hint="default"/>
        </w:rPr>
        <w:t>90,427,273.87</w:t>
      </w:r>
      <w:r>
        <w:rPr/>
        <w:t>元，合计为</w:t>
      </w:r>
      <w:r>
        <w:rPr>
          <w:rFonts w:ascii="Times New Roman" w:hAnsi="Times New Roman" w:cs="Times New Roman" w:eastAsia="Times New Roman" w:hint="default"/>
        </w:rPr>
        <w:t>95,316,249.95</w:t>
      </w:r>
      <w:r>
        <w:rPr/>
        <w:t>元，</w:t>
      </w:r>
      <w:r>
        <w:rPr>
          <w:rFonts w:ascii="Times New Roman" w:hAnsi="Times New Roman" w:cs="Times New Roman" w:eastAsia="Times New Roman" w:hint="default"/>
        </w:rPr>
        <w:t>2010</w:t>
      </w:r>
      <w:r>
        <w:rPr/>
        <w:t>年统一表述为安安（中国）有限公司。</w:t>
      </w:r>
    </w:p>
    <w:p>
      <w:pPr>
        <w:pStyle w:val="BodyText"/>
        <w:spacing w:line="295" w:lineRule="auto" w:before="55"/>
        <w:ind w:right="1131" w:firstLine="420"/>
        <w:jc w:val="both"/>
      </w:pPr>
      <w:r>
        <w:rPr>
          <w:spacing w:val="-3"/>
          <w:sz w:val="21"/>
          <w:szCs w:val="21"/>
        </w:rPr>
        <w:t>福</w:t>
      </w:r>
      <w:r>
        <w:rPr>
          <w:spacing w:val="-3"/>
        </w:rPr>
        <w:t>建兰峰制革有限公司主要从事人造革合成革的生产和销售。</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月华峰集团已将其持有</w:t>
      </w:r>
      <w:r>
        <w:rPr>
          <w:w w:val="100"/>
        </w:rPr>
        <w:t> </w:t>
      </w:r>
      <w:r>
        <w:rPr>
          <w:spacing w:val="-2"/>
        </w:rPr>
        <w:t>的</w:t>
      </w:r>
      <w:r>
        <w:rPr>
          <w:rFonts w:ascii="Times New Roman" w:hAnsi="Times New Roman" w:cs="Times New Roman" w:eastAsia="Times New Roman" w:hint="default"/>
          <w:spacing w:val="-2"/>
        </w:rPr>
        <w:t>49</w:t>
      </w:r>
      <w:r>
        <w:rPr>
          <w:spacing w:val="-2"/>
        </w:rPr>
        <w:t>％福建兰峰制革有限公司股权转让给非关联第三方，在转让前公司与兰峰制革的关联交易金</w:t>
      </w:r>
      <w:r>
        <w:rPr>
          <w:spacing w:val="-59"/>
        </w:rPr>
        <w:t> </w:t>
      </w:r>
      <w:r>
        <w:rPr>
          <w:spacing w:val="-59"/>
        </w:rPr>
      </w:r>
      <w:r>
        <w:rPr/>
        <w:t>额为</w:t>
      </w:r>
      <w:r>
        <w:rPr>
          <w:rFonts w:ascii="Times New Roman" w:hAnsi="Times New Roman" w:cs="Times New Roman" w:eastAsia="Times New Roman" w:hint="default"/>
        </w:rPr>
        <w:t>2,024,694.02</w:t>
      </w:r>
      <w:r>
        <w:rPr/>
        <w:t>元，占公司同期全部营业收入的比例为</w:t>
      </w:r>
      <w:r>
        <w:rPr>
          <w:rFonts w:ascii="Times New Roman" w:hAnsi="Times New Roman" w:cs="Times New Roman" w:eastAsia="Times New Roman" w:hint="default"/>
        </w:rPr>
        <w:t>0.47%</w:t>
      </w:r>
      <w:r>
        <w:rPr/>
        <w:t>。</w:t>
      </w:r>
    </w:p>
    <w:p>
      <w:pPr>
        <w:pStyle w:val="BodyText"/>
        <w:spacing w:line="240" w:lineRule="auto" w:before="52"/>
        <w:ind w:left="614" w:right="4149"/>
        <w:jc w:val="left"/>
      </w:pPr>
      <w:r>
        <w:rPr>
          <w:rFonts w:ascii="宋体" w:hAnsi="宋体" w:cs="宋体" w:eastAsia="宋体" w:hint="default"/>
        </w:rPr>
        <w:t>2</w:t>
      </w:r>
      <w:r>
        <w:rPr/>
        <w:t>）公司前五大供应商</w:t>
      </w:r>
    </w:p>
    <w:p>
      <w:pPr>
        <w:spacing w:line="240" w:lineRule="auto" w:before="3"/>
        <w:rPr>
          <w:rFonts w:ascii="宋体" w:hAnsi="宋体" w:cs="宋体" w:eastAsia="宋体" w:hint="default"/>
          <w:sz w:val="9"/>
          <w:szCs w:val="9"/>
        </w:rPr>
      </w:pPr>
    </w:p>
    <w:tbl>
      <w:tblPr>
        <w:tblW w:w="0" w:type="auto"/>
        <w:jc w:val="left"/>
        <w:tblInd w:w="515" w:type="dxa"/>
        <w:tblLayout w:type="fixed"/>
        <w:tblCellMar>
          <w:top w:w="0" w:type="dxa"/>
          <w:left w:w="0" w:type="dxa"/>
          <w:bottom w:w="0" w:type="dxa"/>
          <w:right w:w="0" w:type="dxa"/>
        </w:tblCellMar>
        <w:tblLook w:val="01E0"/>
      </w:tblPr>
      <w:tblGrid>
        <w:gridCol w:w="3785"/>
        <w:gridCol w:w="2328"/>
        <w:gridCol w:w="2789"/>
      </w:tblGrid>
      <w:tr>
        <w:trPr>
          <w:trHeight w:val="480" w:hRule="exact"/>
        </w:trPr>
        <w:tc>
          <w:tcPr>
            <w:tcW w:w="3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采购金额</w:t>
            </w:r>
          </w:p>
        </w:tc>
        <w:tc>
          <w:tcPr>
            <w:tcW w:w="2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left="6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占总采购额比例</w:t>
            </w:r>
            <w:r>
              <w:rPr>
                <w:rFonts w:ascii="Times New Roman" w:hAnsi="Times New Roman" w:cs="Times New Roman" w:eastAsia="Times New Roman" w:hint="default"/>
                <w:sz w:val="18"/>
                <w:szCs w:val="18"/>
              </w:rPr>
              <w:t>(%)</w:t>
            </w:r>
          </w:p>
        </w:tc>
      </w:tr>
      <w:tr>
        <w:trPr>
          <w:trHeight w:val="449"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上海信恒化纤销售有限公司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31,546,295.35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11.66</w:t>
            </w:r>
          </w:p>
        </w:tc>
      </w:tr>
      <w:tr>
        <w:trPr>
          <w:trHeight w:val="451"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无锡市长安高分子材料厂</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23,044,273.50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8.51</w:t>
            </w:r>
          </w:p>
        </w:tc>
      </w:tr>
      <w:tr>
        <w:trPr>
          <w:trHeight w:val="449"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拜耳材料科技（中国）有限公司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19,751,777.53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7.30</w:t>
            </w:r>
          </w:p>
        </w:tc>
      </w:tr>
      <w:tr>
        <w:trPr>
          <w:trHeight w:val="451"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上海晶联化工物资实业有限公司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14,376,060.68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5.31</w:t>
            </w:r>
          </w:p>
        </w:tc>
      </w:tr>
      <w:tr>
        <w:trPr>
          <w:trHeight w:val="449"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浙江瑞华燃料有限公司</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13,717,545.13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w:t>
            </w:r>
          </w:p>
        </w:tc>
      </w:tr>
      <w:tr>
        <w:trPr>
          <w:trHeight w:val="451" w:hRule="exact"/>
        </w:trPr>
        <w:tc>
          <w:tcPr>
            <w:tcW w:w="3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102,435,952.19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37.85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92" w:lineRule="auto" w:before="29"/>
        <w:ind w:right="1131" w:firstLine="461"/>
        <w:jc w:val="both"/>
      </w:pPr>
      <w:r>
        <w:rPr/>
        <w:t>报告期内公司的前五名供应商中，不存在单个供应商采购比例超过采购总额</w:t>
      </w:r>
      <w:r>
        <w:rPr>
          <w:rFonts w:ascii="Times New Roman" w:hAnsi="Times New Roman" w:cs="Times New Roman" w:eastAsia="Times New Roman" w:hint="default"/>
        </w:rPr>
        <w:t>30%</w:t>
      </w:r>
      <w:r>
        <w:rPr/>
        <w:t>的情况。公</w:t>
      </w:r>
      <w:r>
        <w:rPr>
          <w:w w:val="100"/>
        </w:rPr>
        <w:t> </w:t>
      </w:r>
      <w:r>
        <w:rPr>
          <w:spacing w:val="-3"/>
        </w:rPr>
        <w:t>司董事、监事、高级管理人员、核心技术人员及主要关联方或持有</w:t>
      </w:r>
      <w:r>
        <w:rPr>
          <w:rFonts w:ascii="Times New Roman" w:hAnsi="Times New Roman" w:cs="Times New Roman" w:eastAsia="Times New Roman" w:hint="default"/>
          <w:spacing w:val="-3"/>
        </w:rPr>
        <w:t>5%</w:t>
      </w:r>
      <w:r>
        <w:rPr>
          <w:spacing w:val="-3"/>
        </w:rPr>
        <w:t>以上股份的股东在公司前五</w:t>
      </w:r>
      <w:r>
        <w:rPr>
          <w:spacing w:val="-88"/>
        </w:rPr>
        <w:t> </w:t>
      </w:r>
      <w:r>
        <w:rPr>
          <w:spacing w:val="-88"/>
        </w:rPr>
      </w:r>
      <w:r>
        <w:rPr/>
        <w:t>名供应商中未占有任何权益。</w:t>
      </w:r>
    </w:p>
    <w:p>
      <w:pPr>
        <w:spacing w:line="240" w:lineRule="auto" w:before="10"/>
        <w:rPr>
          <w:rFonts w:ascii="宋体" w:hAnsi="宋体" w:cs="宋体" w:eastAsia="宋体" w:hint="default"/>
          <w:sz w:val="32"/>
          <w:szCs w:val="32"/>
        </w:rPr>
      </w:pPr>
    </w:p>
    <w:p>
      <w:pPr>
        <w:pStyle w:val="BodyText"/>
        <w:spacing w:line="240" w:lineRule="auto"/>
        <w:ind w:left="614" w:right="4149"/>
        <w:jc w:val="left"/>
      </w:pPr>
      <w:r>
        <w:rPr/>
        <w:t>（</w:t>
      </w:r>
      <w:r>
        <w:rPr>
          <w:rFonts w:ascii="Times New Roman" w:hAnsi="Times New Roman" w:cs="Times New Roman" w:eastAsia="Times New Roman" w:hint="default"/>
        </w:rPr>
        <w:t>4</w:t>
      </w:r>
      <w:r>
        <w:rPr/>
        <w:t>）主要费用情况</w:t>
      </w:r>
    </w:p>
    <w:p>
      <w:pPr>
        <w:spacing w:line="240" w:lineRule="auto" w:before="12"/>
        <w:rPr>
          <w:rFonts w:ascii="宋体" w:hAnsi="宋体" w:cs="宋体" w:eastAsia="宋体" w:hint="default"/>
          <w:sz w:val="7"/>
          <w:szCs w:val="7"/>
        </w:rPr>
      </w:pPr>
    </w:p>
    <w:tbl>
      <w:tblPr>
        <w:tblW w:w="0" w:type="auto"/>
        <w:jc w:val="left"/>
        <w:tblInd w:w="990" w:type="dxa"/>
        <w:tblLayout w:type="fixed"/>
        <w:tblCellMar>
          <w:top w:w="0" w:type="dxa"/>
          <w:left w:w="0" w:type="dxa"/>
          <w:bottom w:w="0" w:type="dxa"/>
          <w:right w:w="0" w:type="dxa"/>
        </w:tblCellMar>
        <w:tblLook w:val="01E0"/>
      </w:tblPr>
      <w:tblGrid>
        <w:gridCol w:w="1716"/>
        <w:gridCol w:w="2029"/>
        <w:gridCol w:w="1976"/>
        <w:gridCol w:w="2235"/>
      </w:tblGrid>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2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销售费用（元）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6,535,589.97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5,278,327.33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23.82%</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管理费用（元）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42,817,019.77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31,446,785.03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36.16%</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财务费用（元）</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4,407,164.13</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2,830,727.30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55.69%</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53,759,773.87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39,555,839.66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35.91%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95" w:lineRule="auto" w:before="29"/>
        <w:ind w:right="826" w:firstLine="461"/>
        <w:jc w:val="left"/>
      </w:pPr>
      <w:r>
        <w:rPr>
          <w:spacing w:val="-2"/>
        </w:rPr>
        <w:t>报告期内销售费用较上年同期增长</w:t>
      </w:r>
      <w:r>
        <w:rPr>
          <w:rFonts w:ascii="Times New Roman" w:hAnsi="Times New Roman" w:cs="Times New Roman" w:eastAsia="Times New Roman" w:hint="default"/>
          <w:spacing w:val="-2"/>
        </w:rPr>
        <w:t>23.82%</w:t>
      </w:r>
      <w:r>
        <w:rPr>
          <w:spacing w:val="-2"/>
        </w:rPr>
        <w:t>，主要原因系报告期销售收入有较大幅度增长，运</w:t>
      </w:r>
      <w:r>
        <w:rPr>
          <w:w w:val="100"/>
        </w:rPr>
        <w:t> </w:t>
      </w:r>
      <w:r>
        <w:rPr/>
        <w:t>输费用增加所致。</w:t>
      </w:r>
    </w:p>
    <w:p>
      <w:pPr>
        <w:spacing w:after="0" w:line="295"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240" w:lineRule="auto" w:before="29"/>
        <w:ind w:left="614" w:right="826"/>
        <w:jc w:val="left"/>
      </w:pPr>
      <w:r>
        <w:rPr>
          <w:spacing w:val="8"/>
        </w:rPr>
        <w:t>报告期内管理费用较上年同期增长</w:t>
      </w:r>
      <w:r>
        <w:rPr>
          <w:rFonts w:ascii="Times New Roman" w:hAnsi="Times New Roman" w:cs="Times New Roman" w:eastAsia="Times New Roman" w:hint="default"/>
          <w:spacing w:val="8"/>
        </w:rPr>
        <w:t>36.16%</w:t>
      </w:r>
      <w:r>
        <w:rPr>
          <w:spacing w:val="8"/>
        </w:rPr>
        <w:t>，从</w:t>
      </w:r>
      <w:r>
        <w:rPr>
          <w:rFonts w:ascii="Times New Roman" w:hAnsi="Times New Roman" w:cs="Times New Roman" w:eastAsia="Times New Roman" w:hint="default"/>
          <w:spacing w:val="8"/>
        </w:rPr>
        <w:t>2009</w:t>
      </w:r>
      <w:r>
        <w:rPr>
          <w:spacing w:val="8"/>
        </w:rPr>
        <w:t>年的</w:t>
      </w:r>
      <w:r>
        <w:rPr>
          <w:rFonts w:ascii="Times New Roman" w:hAnsi="Times New Roman" w:cs="Times New Roman" w:eastAsia="Times New Roman" w:hint="default"/>
          <w:spacing w:val="8"/>
        </w:rPr>
        <w:t>31,446,785.03</w:t>
      </w:r>
      <w:r>
        <w:rPr>
          <w:spacing w:val="8"/>
        </w:rPr>
        <w:t>元增长到</w:t>
      </w:r>
      <w:r>
        <w:rPr>
          <w:rFonts w:ascii="Times New Roman" w:hAnsi="Times New Roman" w:cs="Times New Roman" w:eastAsia="Times New Roman" w:hint="default"/>
          <w:spacing w:val="8"/>
        </w:rPr>
        <w:t>2010</w:t>
      </w:r>
      <w:r>
        <w:rPr>
          <w:spacing w:val="8"/>
        </w:rPr>
        <w:t>年的</w:t>
      </w:r>
      <w:r>
        <w:rPr/>
      </w:r>
    </w:p>
    <w:p>
      <w:pPr>
        <w:pStyle w:val="BodyText"/>
        <w:spacing w:line="292" w:lineRule="auto" w:before="71"/>
        <w:ind w:right="1133"/>
        <w:jc w:val="both"/>
      </w:pPr>
      <w:r>
        <w:rPr>
          <w:rFonts w:ascii="Times New Roman" w:hAnsi="Times New Roman" w:cs="Times New Roman" w:eastAsia="Times New Roman" w:hint="default"/>
        </w:rPr>
        <w:t>42,817,019.77</w:t>
      </w:r>
      <w:r>
        <w:rPr/>
        <w:t>元，其中主要原因为公司为顺应市场变化，加快了新产品的开发，相应的研究开发</w:t>
      </w:r>
      <w:r>
        <w:rPr>
          <w:spacing w:val="-82"/>
        </w:rPr>
        <w:t> </w:t>
      </w:r>
      <w:r>
        <w:rPr>
          <w:spacing w:val="-82"/>
        </w:rPr>
      </w:r>
      <w:r>
        <w:rPr/>
        <w:t>费从</w:t>
      </w:r>
      <w:r>
        <w:rPr>
          <w:rFonts w:ascii="Times New Roman" w:hAnsi="Times New Roman" w:cs="Times New Roman" w:eastAsia="Times New Roman" w:hint="default"/>
        </w:rPr>
        <w:t>2009</w:t>
      </w:r>
      <w:r>
        <w:rPr/>
        <w:t>年的</w:t>
      </w:r>
      <w:r>
        <w:rPr>
          <w:rFonts w:ascii="Times New Roman" w:hAnsi="Times New Roman" w:cs="Times New Roman" w:eastAsia="Times New Roman" w:hint="default"/>
        </w:rPr>
        <w:t>10,902,047.06</w:t>
      </w:r>
      <w:r>
        <w:rPr/>
        <w:t>元增长到</w:t>
      </w:r>
      <w:r>
        <w:rPr>
          <w:rFonts w:ascii="Times New Roman" w:hAnsi="Times New Roman" w:cs="Times New Roman" w:eastAsia="Times New Roman" w:hint="default"/>
        </w:rPr>
        <w:t>2010</w:t>
      </w:r>
      <w:r>
        <w:rPr/>
        <w:t>年的</w:t>
      </w:r>
      <w:r>
        <w:rPr>
          <w:rFonts w:ascii="Times New Roman" w:hAnsi="Times New Roman" w:cs="Times New Roman" w:eastAsia="Times New Roman" w:hint="default"/>
        </w:rPr>
        <w:t>17,062,501.15</w:t>
      </w:r>
      <w:r>
        <w:rPr/>
        <w:t>元。另外，公司于</w:t>
      </w:r>
      <w:r>
        <w:rPr>
          <w:rFonts w:ascii="Times New Roman" w:hAnsi="Times New Roman" w:cs="Times New Roman" w:eastAsia="Times New Roman" w:hint="default"/>
        </w:rPr>
        <w:t>2010</w:t>
      </w:r>
      <w:r>
        <w:rPr/>
        <w:t>年实施了绩效</w:t>
      </w:r>
      <w:r>
        <w:rPr>
          <w:spacing w:val="-33"/>
        </w:rPr>
        <w:t> </w:t>
      </w:r>
      <w:r>
        <w:rPr>
          <w:spacing w:val="-33"/>
        </w:rPr>
      </w:r>
      <w:r>
        <w:rPr/>
        <w:t>考核，提高了相应人员的工资福利。</w:t>
      </w:r>
    </w:p>
    <w:p>
      <w:pPr>
        <w:pStyle w:val="BodyText"/>
        <w:spacing w:line="240" w:lineRule="auto" w:before="80"/>
        <w:ind w:left="614" w:right="826"/>
        <w:jc w:val="left"/>
      </w:pPr>
      <w:r>
        <w:rPr/>
        <w:t>报告期内财务费用较上年同期增长</w:t>
      </w:r>
      <w:r>
        <w:rPr>
          <w:rFonts w:ascii="Times New Roman" w:hAnsi="Times New Roman" w:cs="Times New Roman" w:eastAsia="Times New Roman" w:hint="default"/>
        </w:rPr>
        <w:t>55.69%</w:t>
      </w:r>
      <w:r>
        <w:rPr/>
        <w:t>，主要原因系报告期公司利息支出增加所致。</w:t>
      </w:r>
    </w:p>
    <w:p>
      <w:pPr>
        <w:spacing w:line="240" w:lineRule="auto" w:before="4"/>
        <w:rPr>
          <w:rFonts w:ascii="宋体" w:hAnsi="宋体" w:cs="宋体" w:eastAsia="宋体" w:hint="default"/>
          <w:sz w:val="35"/>
          <w:szCs w:val="35"/>
        </w:rPr>
      </w:pPr>
    </w:p>
    <w:p>
      <w:pPr>
        <w:pStyle w:val="BodyText"/>
        <w:spacing w:line="240" w:lineRule="auto"/>
        <w:ind w:left="614" w:right="4149"/>
        <w:jc w:val="left"/>
      </w:pPr>
      <w:r>
        <w:rPr/>
        <w:t>（</w:t>
      </w:r>
      <w:r>
        <w:rPr>
          <w:rFonts w:ascii="Times New Roman" w:hAnsi="Times New Roman" w:cs="Times New Roman" w:eastAsia="Times New Roman" w:hint="default"/>
        </w:rPr>
        <w:t>5</w:t>
      </w:r>
      <w:r>
        <w:rPr/>
        <w:t>）报告期内公司资产负债构成情况</w:t>
      </w:r>
    </w:p>
    <w:p>
      <w:pPr>
        <w:spacing w:line="240" w:lineRule="auto" w:before="5"/>
        <w:rPr>
          <w:rFonts w:ascii="宋体" w:hAnsi="宋体" w:cs="宋体" w:eastAsia="宋体" w:hint="default"/>
          <w:sz w:val="9"/>
          <w:szCs w:val="9"/>
        </w:rPr>
      </w:pPr>
    </w:p>
    <w:tbl>
      <w:tblPr>
        <w:tblW w:w="0" w:type="auto"/>
        <w:jc w:val="left"/>
        <w:tblInd w:w="1276" w:type="dxa"/>
        <w:tblLayout w:type="fixed"/>
        <w:tblCellMar>
          <w:top w:w="0" w:type="dxa"/>
          <w:left w:w="0" w:type="dxa"/>
          <w:bottom w:w="0" w:type="dxa"/>
          <w:right w:w="0" w:type="dxa"/>
        </w:tblCellMar>
        <w:tblLook w:val="01E0"/>
      </w:tblPr>
      <w:tblGrid>
        <w:gridCol w:w="2837"/>
        <w:gridCol w:w="2199"/>
        <w:gridCol w:w="2405"/>
      </w:tblGrid>
      <w:tr>
        <w:trPr>
          <w:trHeight w:val="46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年末余额</w:t>
            </w:r>
          </w:p>
        </w:tc>
        <w:tc>
          <w:tcPr>
            <w:tcW w:w="24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年初余额</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16,278,833.91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36,666,756.83</w:t>
            </w: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36,286,724.00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4,426,072.00</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34,138,603.85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63,692,996.66</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32,263,834.01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28,849,869.21</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2,837,539.28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1,294,493.03</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82,812,266.21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56,594,422.75</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204,617,801.26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191,524,610.48</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195,650,450.14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163,878,623.27</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15,388,681.07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7,890,372.61</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工程物资</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42,969.83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28,662.14</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56,839,869.75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9,620,646.97</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1,822,567.25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1,876,695.26</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非流动资产合计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269,744,538.04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183,295,000.25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95" w:lineRule="auto" w:before="29"/>
        <w:ind w:right="826" w:firstLine="461"/>
        <w:jc w:val="left"/>
      </w:pPr>
      <w:r>
        <w:rPr/>
        <w:t>货币资金年末余额比年初余额减少</w:t>
      </w:r>
      <w:r>
        <w:rPr>
          <w:rFonts w:ascii="Times New Roman" w:hAnsi="Times New Roman" w:cs="Times New Roman" w:eastAsia="Times New Roman" w:hint="default"/>
        </w:rPr>
        <w:t>20,387,922.92</w:t>
      </w:r>
      <w:r>
        <w:rPr/>
        <w:t>元，减少</w:t>
      </w:r>
      <w:r>
        <w:rPr>
          <w:rFonts w:ascii="Times New Roman" w:hAnsi="Times New Roman" w:cs="Times New Roman" w:eastAsia="Times New Roman" w:hint="default"/>
        </w:rPr>
        <w:t>55.60%</w:t>
      </w:r>
      <w:r>
        <w:rPr/>
        <w:t>，主要是由于</w:t>
      </w:r>
      <w:r>
        <w:rPr>
          <w:rFonts w:ascii="Times New Roman" w:hAnsi="Times New Roman" w:cs="Times New Roman" w:eastAsia="Times New Roman" w:hint="default"/>
        </w:rPr>
        <w:t>2010</w:t>
      </w:r>
      <w:r>
        <w:rPr/>
        <w:t>年公司新</w:t>
      </w:r>
      <w:r>
        <w:rPr>
          <w:w w:val="100"/>
        </w:rPr>
        <w:t> </w:t>
      </w:r>
      <w:r>
        <w:rPr/>
        <w:t>购土地支付价款较大所致。</w:t>
      </w:r>
    </w:p>
    <w:p>
      <w:pPr>
        <w:pStyle w:val="BodyText"/>
        <w:spacing w:line="292" w:lineRule="auto" w:before="75"/>
        <w:ind w:right="826" w:firstLine="461"/>
        <w:jc w:val="left"/>
      </w:pPr>
      <w:r>
        <w:rPr>
          <w:spacing w:val="-3"/>
        </w:rPr>
        <w:t>应收账款年末余额比年初余额减少</w:t>
      </w:r>
      <w:r>
        <w:rPr>
          <w:rFonts w:ascii="Times New Roman" w:hAnsi="Times New Roman" w:cs="Times New Roman" w:eastAsia="Times New Roman" w:hint="default"/>
          <w:spacing w:val="-3"/>
        </w:rPr>
        <w:t>29,554,392.81</w:t>
      </w:r>
      <w:r>
        <w:rPr>
          <w:spacing w:val="-3"/>
        </w:rPr>
        <w:t>元，减少</w:t>
      </w:r>
      <w:r>
        <w:rPr>
          <w:rFonts w:ascii="Times New Roman" w:hAnsi="Times New Roman" w:cs="Times New Roman" w:eastAsia="Times New Roman" w:hint="default"/>
          <w:spacing w:val="-3"/>
        </w:rPr>
        <w:t>46.25%</w:t>
      </w:r>
      <w:r>
        <w:rPr>
          <w:spacing w:val="-3"/>
        </w:rPr>
        <w:t>，是由于产品市场状况良好，</w:t>
      </w:r>
      <w:r>
        <w:rPr>
          <w:w w:val="100"/>
        </w:rPr>
        <w:t> </w:t>
      </w:r>
      <w:r>
        <w:rPr/>
        <w:t>公司收款力度增加所致。</w:t>
      </w:r>
    </w:p>
    <w:p>
      <w:pPr>
        <w:pStyle w:val="BodyText"/>
        <w:spacing w:line="295" w:lineRule="auto" w:before="78"/>
        <w:ind w:right="1118" w:firstLine="461"/>
        <w:jc w:val="left"/>
      </w:pPr>
      <w:r>
        <w:rPr/>
        <w:t>其他应收款年末余额比年初余额增加幅度较大，增加</w:t>
      </w:r>
      <w:r>
        <w:rPr>
          <w:spacing w:val="-44"/>
        </w:rPr>
        <w:t> </w:t>
      </w:r>
      <w:r>
        <w:rPr>
          <w:rFonts w:ascii="Times New Roman" w:hAnsi="Times New Roman" w:cs="Times New Roman" w:eastAsia="Times New Roman" w:hint="default"/>
        </w:rPr>
        <w:t>119.89%</w:t>
      </w:r>
      <w:r>
        <w:rPr/>
        <w:t>，主要原因为公司支付上市中</w:t>
      </w:r>
      <w:r>
        <w:rPr>
          <w:w w:val="100"/>
        </w:rPr>
        <w:t> </w:t>
      </w:r>
      <w:r>
        <w:rPr/>
        <w:t>介机构费用增加所致。</w:t>
      </w:r>
    </w:p>
    <w:p>
      <w:pPr>
        <w:pStyle w:val="BodyText"/>
        <w:spacing w:line="295" w:lineRule="auto" w:before="75"/>
        <w:ind w:right="1007" w:firstLine="461"/>
        <w:jc w:val="left"/>
      </w:pPr>
      <w:r>
        <w:rPr/>
        <w:t>存货年末余额比年初余额大幅增长</w:t>
      </w:r>
      <w:r>
        <w:rPr>
          <w:spacing w:val="-65"/>
        </w:rPr>
        <w:t> </w:t>
      </w:r>
      <w:r>
        <w:rPr>
          <w:rFonts w:ascii="Times New Roman" w:hAnsi="Times New Roman" w:cs="Times New Roman" w:eastAsia="Times New Roman" w:hint="default"/>
        </w:rPr>
        <w:t>26,217,843.46</w:t>
      </w:r>
      <w:r>
        <w:rPr>
          <w:rFonts w:ascii="Times New Roman" w:hAnsi="Times New Roman" w:cs="Times New Roman" w:eastAsia="Times New Roman" w:hint="default"/>
          <w:spacing w:val="-17"/>
        </w:rPr>
        <w:t> </w:t>
      </w:r>
      <w:r>
        <w:rPr>
          <w:spacing w:val="-4"/>
        </w:rPr>
        <w:t>元，增加</w:t>
      </w:r>
      <w:r>
        <w:rPr>
          <w:spacing w:val="-65"/>
        </w:rPr>
        <w:t> </w:t>
      </w:r>
      <w:r>
        <w:rPr>
          <w:rFonts w:ascii="Times New Roman" w:hAnsi="Times New Roman" w:cs="Times New Roman" w:eastAsia="Times New Roman" w:hint="default"/>
        </w:rPr>
        <w:t>46.33%</w:t>
      </w:r>
      <w:r>
        <w:rPr/>
        <w:t>，是由于原材料价格上涨，</w:t>
      </w:r>
      <w:r>
        <w:rPr>
          <w:w w:val="100"/>
        </w:rPr>
        <w:t> </w:t>
      </w:r>
      <w:r>
        <w:rPr/>
        <w:t>公司原材料和在产品的账面余额增加。</w:t>
      </w:r>
    </w:p>
    <w:p>
      <w:pPr>
        <w:pStyle w:val="BodyText"/>
        <w:spacing w:line="292" w:lineRule="auto" w:before="75"/>
        <w:ind w:right="1119" w:firstLine="461"/>
        <w:jc w:val="left"/>
      </w:pPr>
      <w:r>
        <w:rPr/>
        <w:t>固定资产年末余额比年初余额增长 </w:t>
      </w:r>
      <w:r>
        <w:rPr>
          <w:rFonts w:ascii="Times New Roman" w:hAnsi="Times New Roman" w:cs="Times New Roman" w:eastAsia="Times New Roman" w:hint="default"/>
        </w:rPr>
        <w:t>31,771,826.87 </w:t>
      </w:r>
      <w:r>
        <w:rPr/>
        <w:t>元，主要是由于公司 </w:t>
      </w:r>
      <w:r>
        <w:rPr>
          <w:rFonts w:ascii="Times New Roman" w:hAnsi="Times New Roman" w:cs="Times New Roman" w:eastAsia="Times New Roman" w:hint="default"/>
        </w:rPr>
        <w:t>300</w:t>
      </w:r>
      <w:r>
        <w:rPr>
          <w:rFonts w:ascii="Times New Roman" w:hAnsi="Times New Roman" w:cs="Times New Roman" w:eastAsia="Times New Roman" w:hint="default"/>
          <w:spacing w:val="-32"/>
        </w:rPr>
        <w:t> </w:t>
      </w:r>
      <w:r>
        <w:rPr/>
        <w:t>万平方米</w:t>
      </w:r>
      <w:r>
        <w:rPr>
          <w:rFonts w:ascii="Times New Roman" w:hAnsi="Times New Roman" w:cs="Times New Roman" w:eastAsia="Times New Roman" w:hint="default"/>
        </w:rPr>
        <w:t>/</w:t>
      </w:r>
      <w:r>
        <w:rPr/>
        <w:t>年超细</w:t>
      </w:r>
      <w:r>
        <w:rPr>
          <w:w w:val="100"/>
        </w:rPr>
        <w:t> </w:t>
      </w:r>
      <w:r>
        <w:rPr/>
        <w:t>纤维聚氨酯合成革技术改造项目建设完成，增加了部分厂房设备。</w:t>
      </w:r>
    </w:p>
    <w:p>
      <w:pPr>
        <w:pStyle w:val="BodyText"/>
        <w:spacing w:line="295" w:lineRule="auto" w:before="78"/>
        <w:ind w:right="1121" w:firstLine="461"/>
        <w:jc w:val="left"/>
      </w:pPr>
      <w:r>
        <w:rPr/>
        <w:t>无形资产年末余额比年初余额大幅增长</w:t>
      </w:r>
      <w:r>
        <w:rPr>
          <w:spacing w:val="-59"/>
        </w:rPr>
        <w:t> </w:t>
      </w:r>
      <w:r>
        <w:rPr>
          <w:rFonts w:ascii="Times New Roman" w:hAnsi="Times New Roman" w:cs="Times New Roman" w:eastAsia="Times New Roman" w:hint="default"/>
        </w:rPr>
        <w:t>47,219,222.78</w:t>
      </w:r>
      <w:r>
        <w:rPr>
          <w:rFonts w:ascii="Times New Roman" w:hAnsi="Times New Roman" w:cs="Times New Roman" w:eastAsia="Times New Roman" w:hint="default"/>
          <w:spacing w:val="-13"/>
        </w:rPr>
        <w:t> </w:t>
      </w:r>
      <w:r>
        <w:rPr>
          <w:spacing w:val="-8"/>
        </w:rPr>
        <w:t>元，增长</w:t>
      </w:r>
      <w:r>
        <w:rPr>
          <w:spacing w:val="-59"/>
        </w:rPr>
        <w:t> </w:t>
      </w:r>
      <w:r>
        <w:rPr>
          <w:rFonts w:ascii="Times New Roman" w:hAnsi="Times New Roman" w:cs="Times New Roman" w:eastAsia="Times New Roman" w:hint="default"/>
          <w:sz w:val="18"/>
          <w:szCs w:val="18"/>
        </w:rPr>
        <w:t>490.81%</w:t>
      </w:r>
      <w:r>
        <w:rPr>
          <w:sz w:val="18"/>
          <w:szCs w:val="18"/>
        </w:rPr>
        <w:t>，</w:t>
      </w:r>
      <w:r>
        <w:rPr/>
        <w:t>主要原因是公司通过</w:t>
      </w:r>
      <w:r>
        <w:rPr>
          <w:w w:val="100"/>
        </w:rPr>
        <w:t> </w:t>
      </w:r>
      <w:r>
        <w:rPr/>
        <w:t>拍卖获得了“沪房地金（</w:t>
      </w:r>
      <w:r>
        <w:rPr>
          <w:rFonts w:ascii="Times New Roman" w:hAnsi="Times New Roman" w:cs="Times New Roman" w:eastAsia="Times New Roman" w:hint="default"/>
        </w:rPr>
        <w:t>2001</w:t>
      </w:r>
      <w:r>
        <w:rPr/>
        <w:t>）第 </w:t>
      </w:r>
      <w:r>
        <w:rPr>
          <w:rFonts w:ascii="Times New Roman" w:hAnsi="Times New Roman" w:cs="Times New Roman" w:eastAsia="Times New Roman" w:hint="default"/>
        </w:rPr>
        <w:t>07385  </w:t>
      </w:r>
      <w:r>
        <w:rPr>
          <w:rFonts w:ascii="Times New Roman" w:hAnsi="Times New Roman" w:cs="Times New Roman" w:eastAsia="Times New Roman" w:hint="default"/>
          <w:spacing w:val="27"/>
        </w:rPr>
        <w:t> </w:t>
      </w:r>
      <w:r>
        <w:rPr/>
        <w:t>号”土地使用权和通过招拍挂获得了金山工业区南区</w:t>
      </w:r>
    </w:p>
    <w:p>
      <w:pPr>
        <w:spacing w:after="0" w:line="295"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240" w:lineRule="auto" w:before="29"/>
        <w:ind w:right="4149"/>
        <w:jc w:val="left"/>
      </w:pPr>
      <w:r>
        <w:rPr>
          <w:rFonts w:ascii="Times New Roman" w:hAnsi="Times New Roman" w:cs="Times New Roman" w:eastAsia="Times New Roman" w:hint="default"/>
        </w:rPr>
        <w:t>CB-200803007</w:t>
      </w:r>
      <w:r>
        <w:rPr>
          <w:rFonts w:ascii="Times New Roman" w:hAnsi="Times New Roman" w:cs="Times New Roman" w:eastAsia="Times New Roman" w:hint="default"/>
          <w:spacing w:val="-3"/>
        </w:rPr>
        <w:t> </w:t>
      </w:r>
      <w:r>
        <w:rPr/>
        <w:t>号地块的土地使用权，导致无形资产上升。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tbl>
      <w:tblPr>
        <w:tblW w:w="0" w:type="auto"/>
        <w:jc w:val="left"/>
        <w:tblInd w:w="1261" w:type="dxa"/>
        <w:tblLayout w:type="fixed"/>
        <w:tblCellMar>
          <w:top w:w="0" w:type="dxa"/>
          <w:left w:w="0" w:type="dxa"/>
          <w:bottom w:w="0" w:type="dxa"/>
          <w:right w:w="0" w:type="dxa"/>
        </w:tblCellMar>
        <w:tblLook w:val="01E0"/>
      </w:tblPr>
      <w:tblGrid>
        <w:gridCol w:w="2852"/>
        <w:gridCol w:w="2199"/>
        <w:gridCol w:w="2405"/>
      </w:tblGrid>
      <w:tr>
        <w:trPr>
          <w:trHeight w:val="403"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年末余额</w:t>
            </w:r>
          </w:p>
        </w:tc>
        <w:tc>
          <w:tcPr>
            <w:tcW w:w="24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年初余额</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6,667,500.00</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26,205,742.21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18,605,294.16</w:t>
            </w:r>
          </w:p>
        </w:tc>
      </w:tr>
      <w:tr>
        <w:trPr>
          <w:trHeight w:val="403"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3,345,087.33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1,349,105.75</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6,815,360.28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6,956,483.21</w:t>
            </w:r>
          </w:p>
        </w:tc>
      </w:tr>
      <w:tr>
        <w:trPr>
          <w:trHeight w:val="403"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-2,035,752.73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3,307,287.44</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131,230.31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229,596.57</w:t>
            </w:r>
          </w:p>
        </w:tc>
      </w:tr>
      <w:tr>
        <w:trPr>
          <w:trHeight w:val="403"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249,475.07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2,335,149.81</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92,711,142.47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99,450,416.94</w:t>
            </w:r>
          </w:p>
        </w:tc>
      </w:tr>
      <w:tr>
        <w:trPr>
          <w:trHeight w:val="403"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25,600,000.00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356,051,196.83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274,769,193.79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21" w:lineRule="auto" w:before="29"/>
        <w:ind w:left="614" w:right="3091"/>
        <w:jc w:val="left"/>
        <w:rPr>
          <w:sz w:val="24"/>
          <w:szCs w:val="24"/>
        </w:rPr>
      </w:pPr>
      <w:r>
        <w:rPr/>
        <w:t>应付票据年末余额减少到</w:t>
      </w:r>
      <w:r>
        <w:rPr>
          <w:spacing w:val="-59"/>
        </w:rPr>
        <w:t> </w:t>
      </w:r>
      <w:r>
        <w:rPr>
          <w:rFonts w:ascii="Times New Roman" w:hAnsi="Times New Roman" w:cs="Times New Roman" w:eastAsia="Times New Roman" w:hint="default"/>
        </w:rPr>
        <w:t>0</w:t>
      </w:r>
      <w:r>
        <w:rPr/>
        <w:t>，主要原因系应付票据到期承兑。</w:t>
      </w:r>
      <w:r>
        <w:rPr>
          <w:w w:val="100"/>
        </w:rPr>
        <w:t> </w:t>
      </w:r>
      <w:r>
        <w:rPr/>
        <w:t>应付账款增加</w:t>
      </w:r>
      <w:r>
        <w:rPr>
          <w:spacing w:val="-63"/>
        </w:rPr>
        <w:t> </w:t>
      </w:r>
      <w:r>
        <w:rPr>
          <w:rFonts w:ascii="Times New Roman" w:hAnsi="Times New Roman" w:cs="Times New Roman" w:eastAsia="Times New Roman" w:hint="default"/>
        </w:rPr>
        <w:t>40.85%</w:t>
      </w:r>
      <w:r>
        <w:rPr/>
        <w:t>，主要原因系原材料采购增加导致应付货款增加。</w:t>
      </w:r>
      <w:r>
        <w:rPr>
          <w:w w:val="100"/>
        </w:rPr>
        <w:t> </w:t>
      </w:r>
      <w:r>
        <w:rPr>
          <w:sz w:val="24"/>
          <w:szCs w:val="24"/>
        </w:rPr>
        <w:t>预收款项增长</w:t>
      </w:r>
      <w:r>
        <w:rPr>
          <w:spacing w:val="-62"/>
          <w:sz w:val="24"/>
          <w:szCs w:val="24"/>
        </w:rPr>
        <w:t> </w:t>
      </w:r>
      <w:r>
        <w:rPr>
          <w:rFonts w:ascii="Times New Roman" w:hAnsi="Times New Roman" w:cs="Times New Roman" w:eastAsia="Times New Roman" w:hint="default"/>
        </w:rPr>
        <w:t>147.95%</w:t>
      </w:r>
      <w:r>
        <w:rPr>
          <w:sz w:val="24"/>
          <w:szCs w:val="24"/>
        </w:rPr>
        <w:t>，主要系预收货款增加。</w:t>
      </w:r>
    </w:p>
    <w:p>
      <w:pPr>
        <w:pStyle w:val="BodyText"/>
        <w:spacing w:line="240" w:lineRule="auto" w:before="21"/>
        <w:ind w:left="614" w:right="826"/>
        <w:jc w:val="left"/>
      </w:pPr>
      <w:r>
        <w:rPr>
          <w:w w:val="100"/>
        </w:rPr>
        <w:t>应缴税费由</w:t>
      </w:r>
      <w:r>
        <w:rPr>
          <w:spacing w:val="-58"/>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2"/>
        </w:rPr>
        <w:t> </w:t>
      </w:r>
      <w:r>
        <w:rPr>
          <w:w w:val="100"/>
        </w:rPr>
        <w:t>年初</w:t>
      </w:r>
      <w:r>
        <w:rPr>
          <w:spacing w:val="-3"/>
          <w:w w:val="100"/>
        </w:rPr>
        <w:t>余</w:t>
      </w:r>
      <w:r>
        <w:rPr>
          <w:w w:val="100"/>
        </w:rPr>
        <w:t>额</w:t>
      </w:r>
      <w:r>
        <w:rPr>
          <w:spacing w:val="-57"/>
        </w:rPr>
        <w:t> </w:t>
      </w:r>
      <w:r>
        <w:rPr>
          <w:rFonts w:ascii="Times New Roman" w:hAnsi="Times New Roman" w:cs="Times New Roman" w:eastAsia="Times New Roman" w:hint="default"/>
          <w:w w:val="100"/>
        </w:rPr>
        <w:t>3,307,287.44</w:t>
      </w:r>
      <w:r>
        <w:rPr>
          <w:rFonts w:ascii="Times New Roman" w:hAnsi="Times New Roman" w:cs="Times New Roman" w:eastAsia="Times New Roman" w:hint="default"/>
          <w:spacing w:val="-12"/>
        </w:rPr>
        <w:t> </w:t>
      </w:r>
      <w:r>
        <w:rPr>
          <w:w w:val="100"/>
        </w:rPr>
        <w:t>元变</w:t>
      </w:r>
      <w:r>
        <w:rPr>
          <w:spacing w:val="-3"/>
          <w:w w:val="100"/>
        </w:rPr>
        <w:t>动</w:t>
      </w:r>
      <w:r>
        <w:rPr>
          <w:w w:val="100"/>
        </w:rPr>
        <w:t>至</w:t>
      </w:r>
      <w:r>
        <w:rPr>
          <w:spacing w:val="-58"/>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2"/>
        </w:rPr>
        <w:t> </w:t>
      </w:r>
      <w:r>
        <w:rPr>
          <w:w w:val="100"/>
        </w:rPr>
        <w:t>年末余额</w:t>
      </w:r>
      <w:r>
        <w:rPr>
          <w:rFonts w:ascii="Times New Roman" w:hAnsi="Times New Roman" w:cs="Times New Roman" w:eastAsia="Times New Roman" w:hint="default"/>
          <w:w w:val="100"/>
        </w:rPr>
        <w:t>-2,035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752.73</w:t>
      </w:r>
      <w:r>
        <w:rPr>
          <w:rFonts w:ascii="Times New Roman" w:hAnsi="Times New Roman" w:cs="Times New Roman" w:eastAsia="Times New Roman" w:hint="default"/>
          <w:spacing w:val="-12"/>
        </w:rPr>
        <w:t> </w:t>
      </w:r>
      <w:r>
        <w:rPr>
          <w:w w:val="100"/>
        </w:rPr>
        <w:t>元</w:t>
      </w:r>
      <w:r>
        <w:rPr>
          <w:spacing w:val="-111"/>
          <w:w w:val="100"/>
        </w:rPr>
        <w:t>，</w:t>
      </w:r>
      <w:r>
        <w:rPr>
          <w:w w:val="100"/>
        </w:rPr>
        <w:t>主要原</w:t>
      </w:r>
      <w:r>
        <w:rPr>
          <w:spacing w:val="-3"/>
          <w:w w:val="100"/>
        </w:rPr>
        <w:t>因</w:t>
      </w:r>
      <w:r>
        <w:rPr>
          <w:w w:val="100"/>
        </w:rPr>
        <w:t>为</w:t>
      </w:r>
    </w:p>
    <w:p>
      <w:pPr>
        <w:pStyle w:val="BodyText"/>
        <w:spacing w:line="240" w:lineRule="auto" w:before="70"/>
        <w:ind w:right="4149"/>
        <w:jc w:val="left"/>
      </w:pPr>
      <w:r>
        <w:rPr>
          <w:rFonts w:ascii="Times New Roman" w:hAnsi="Times New Roman" w:cs="Times New Roman" w:eastAsia="Times New Roman" w:hint="default"/>
        </w:rPr>
        <w:t>2010 </w:t>
      </w:r>
      <w:r>
        <w:rPr/>
        <w:t>年采购增加使可抵扣进项税增加。</w:t>
      </w:r>
    </w:p>
    <w:p>
      <w:pPr>
        <w:pStyle w:val="BodyText"/>
        <w:spacing w:line="295" w:lineRule="auto" w:before="111"/>
        <w:ind w:right="1120" w:firstLine="461"/>
        <w:jc w:val="left"/>
      </w:pPr>
      <w:r>
        <w:rPr/>
        <w:t>长期借款</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年末余额增加至</w:t>
      </w:r>
      <w:r>
        <w:rPr>
          <w:spacing w:val="-56"/>
        </w:rPr>
        <w:t> </w:t>
      </w:r>
      <w:r>
        <w:rPr>
          <w:rFonts w:ascii="Times New Roman" w:hAnsi="Times New Roman" w:cs="Times New Roman" w:eastAsia="Times New Roman" w:hint="default"/>
        </w:rPr>
        <w:t>25,000,000.00</w:t>
      </w:r>
      <w:r>
        <w:rPr>
          <w:rFonts w:ascii="Times New Roman" w:hAnsi="Times New Roman" w:cs="Times New Roman" w:eastAsia="Times New Roman" w:hint="default"/>
          <w:spacing w:val="-2"/>
        </w:rPr>
        <w:t> </w:t>
      </w:r>
      <w:r>
        <w:rPr>
          <w:spacing w:val="-3"/>
        </w:rPr>
        <w:t>元，主要是公司为</w:t>
      </w:r>
      <w:r>
        <w:rPr>
          <w:spacing w:val="-57"/>
        </w:rPr>
        <w:t> </w:t>
      </w:r>
      <w:r>
        <w:rPr>
          <w:rFonts w:ascii="Times New Roman" w:hAnsi="Times New Roman" w:cs="Times New Roman" w:eastAsia="Times New Roman" w:hint="default"/>
        </w:rPr>
        <w:t>300</w:t>
      </w:r>
      <w:r>
        <w:rPr>
          <w:rFonts w:ascii="Times New Roman" w:hAnsi="Times New Roman" w:cs="Times New Roman" w:eastAsia="Times New Roman" w:hint="default"/>
          <w:spacing w:val="-11"/>
        </w:rPr>
        <w:t> </w:t>
      </w:r>
      <w:r>
        <w:rPr/>
        <w:t>万平方米</w:t>
      </w:r>
      <w:r>
        <w:rPr>
          <w:rFonts w:ascii="Times New Roman" w:hAnsi="Times New Roman" w:cs="Times New Roman" w:eastAsia="Times New Roman" w:hint="default"/>
        </w:rPr>
        <w:t>/</w:t>
      </w:r>
      <w:r>
        <w:rPr/>
        <w:t>年超细纤维聚</w:t>
      </w:r>
      <w:r>
        <w:rPr>
          <w:w w:val="100"/>
        </w:rPr>
        <w:t> </w:t>
      </w:r>
      <w:r>
        <w:rPr/>
        <w:t>氨酯合成革技术改造项目的项目贷款。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4"/>
          <w:szCs w:val="24"/>
        </w:rPr>
      </w:pPr>
    </w:p>
    <w:p>
      <w:pPr>
        <w:pStyle w:val="BodyText"/>
        <w:spacing w:line="240" w:lineRule="auto"/>
        <w:ind w:left="614" w:right="4149"/>
        <w:jc w:val="left"/>
      </w:pPr>
      <w:r>
        <w:rPr/>
        <w:t>（</w:t>
      </w:r>
      <w:r>
        <w:rPr>
          <w:rFonts w:ascii="Times New Roman" w:hAnsi="Times New Roman" w:cs="Times New Roman" w:eastAsia="Times New Roman" w:hint="default"/>
        </w:rPr>
        <w:t>6</w:t>
      </w:r>
      <w:r>
        <w:rPr/>
        <w:t>）报告期公司现金流量构成情况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2"/>
          <w:szCs w:val="12"/>
        </w:rPr>
      </w:pPr>
    </w:p>
    <w:tbl>
      <w:tblPr>
        <w:tblW w:w="0" w:type="auto"/>
        <w:jc w:val="left"/>
        <w:tblInd w:w="909" w:type="dxa"/>
        <w:tblLayout w:type="fixed"/>
        <w:tblCellMar>
          <w:top w:w="0" w:type="dxa"/>
          <w:left w:w="0" w:type="dxa"/>
          <w:bottom w:w="0" w:type="dxa"/>
          <w:right w:w="0" w:type="dxa"/>
        </w:tblCellMar>
        <w:tblLook w:val="01E0"/>
      </w:tblPr>
      <w:tblGrid>
        <w:gridCol w:w="2648"/>
        <w:gridCol w:w="1952"/>
        <w:gridCol w:w="1889"/>
        <w:gridCol w:w="1630"/>
      </w:tblGrid>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本期金额（元）</w:t>
            </w:r>
          </w:p>
        </w:tc>
        <w:tc>
          <w:tcPr>
            <w:tcW w:w="18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上期金额（元）</w:t>
            </w:r>
          </w:p>
        </w:tc>
        <w:tc>
          <w:tcPr>
            <w:tcW w:w="16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差异</w:t>
            </w: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73,932,087.60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91,035,289.87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-17,103,202.27</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-112,684,332.56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-21,163,871.23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-91,520,461.33</w:t>
            </w: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18,364,322.04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-42,107,473.20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60,471,795.24</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-20,387,922.92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27,763,945.44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-48,151,868.36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0"/>
        <w:rPr>
          <w:rFonts w:ascii="宋体" w:hAnsi="宋体" w:cs="宋体" w:eastAsia="宋体" w:hint="default"/>
          <w:sz w:val="21"/>
          <w:szCs w:val="21"/>
        </w:rPr>
      </w:pPr>
    </w:p>
    <w:p>
      <w:pPr>
        <w:pStyle w:val="BodyText"/>
        <w:spacing w:line="268" w:lineRule="auto" w:before="29"/>
        <w:ind w:right="826" w:firstLine="461"/>
        <w:jc w:val="left"/>
      </w:pPr>
      <w:r>
        <w:rPr/>
        <w:t>本期经营活动产生的现金流量净额为</w:t>
      </w:r>
      <w:r>
        <w:rPr>
          <w:rFonts w:ascii="Times New Roman" w:hAnsi="Times New Roman" w:cs="Times New Roman" w:eastAsia="Times New Roman" w:hint="default"/>
        </w:rPr>
        <w:t>73,932,087.60</w:t>
      </w:r>
      <w:r>
        <w:rPr/>
        <w:t>元，比上期减少</w:t>
      </w:r>
      <w:r>
        <w:rPr>
          <w:rFonts w:ascii="Times New Roman" w:hAnsi="Times New Roman" w:cs="Times New Roman" w:eastAsia="Times New Roman" w:hint="default"/>
        </w:rPr>
        <w:t>17,103,202.27</w:t>
      </w:r>
      <w:r>
        <w:rPr/>
        <w:t>元，主要为</w:t>
      </w:r>
      <w:r>
        <w:rPr>
          <w:spacing w:val="2"/>
          <w:w w:val="100"/>
        </w:rPr>
        <w:t> </w:t>
      </w:r>
      <w:r>
        <w:rPr/>
        <w:t>购买原材料等经营活动产生的现金净流出增加。</w:t>
      </w:r>
    </w:p>
    <w:p>
      <w:pPr>
        <w:pStyle w:val="BodyText"/>
        <w:spacing w:line="268" w:lineRule="auto" w:before="72"/>
        <w:ind w:right="826" w:firstLine="461"/>
        <w:jc w:val="left"/>
      </w:pPr>
      <w:r>
        <w:rPr>
          <w:spacing w:val="-3"/>
          <w:w w:val="100"/>
        </w:rPr>
        <w:t>本期投资活动产生的现金流量净额为</w:t>
      </w:r>
      <w:r>
        <w:rPr>
          <w:rFonts w:ascii="Times New Roman" w:hAnsi="Times New Roman" w:cs="Times New Roman" w:eastAsia="Times New Roman" w:hint="default"/>
          <w:spacing w:val="-3"/>
          <w:w w:val="100"/>
        </w:rPr>
        <w:t>-112,684,332.56</w:t>
      </w:r>
      <w:r>
        <w:rPr>
          <w:spacing w:val="-3"/>
          <w:w w:val="100"/>
        </w:rPr>
        <w:t>元，主要为公司实施了</w:t>
      </w:r>
      <w:r>
        <w:rPr>
          <w:rFonts w:ascii="Times New Roman" w:hAnsi="Times New Roman" w:cs="Times New Roman" w:eastAsia="Times New Roman" w:hint="default"/>
          <w:spacing w:val="-3"/>
          <w:w w:val="100"/>
        </w:rPr>
        <w:t>300</w:t>
      </w:r>
      <w:r>
        <w:rPr>
          <w:spacing w:val="-3"/>
          <w:w w:val="100"/>
        </w:rPr>
        <w:t>万平方米</w:t>
      </w:r>
      <w:r>
        <w:rPr>
          <w:rFonts w:ascii="Times New Roman" w:hAnsi="Times New Roman" w:cs="Times New Roman" w:eastAsia="Times New Roman" w:hint="default"/>
          <w:spacing w:val="-3"/>
          <w:w w:val="100"/>
        </w:rPr>
        <w:t>/</w:t>
      </w:r>
      <w:r>
        <w:rPr>
          <w:spacing w:val="-3"/>
          <w:w w:val="100"/>
        </w:rPr>
        <w:t>年超 </w:t>
      </w:r>
      <w:r>
        <w:rPr/>
        <w:t>细纤维聚氨酯合成革技术改造项目和为获得两块土地使用权而支付土地款。</w:t>
      </w:r>
    </w:p>
    <w:p>
      <w:pPr>
        <w:pStyle w:val="BodyText"/>
        <w:spacing w:line="271" w:lineRule="auto" w:before="70"/>
        <w:ind w:right="826" w:firstLine="461"/>
        <w:jc w:val="left"/>
      </w:pPr>
      <w:r>
        <w:rPr/>
        <w:t>本期筹资活动产生的现金流量净额为</w:t>
      </w:r>
      <w:r>
        <w:rPr>
          <w:rFonts w:ascii="Times New Roman" w:hAnsi="Times New Roman" w:cs="Times New Roman" w:eastAsia="Times New Roman" w:hint="default"/>
        </w:rPr>
        <w:t>18,364,322.04</w:t>
      </w:r>
      <w:r>
        <w:rPr/>
        <w:t>元，主要为公司实施了</w:t>
      </w:r>
      <w:r>
        <w:rPr>
          <w:rFonts w:ascii="Times New Roman" w:hAnsi="Times New Roman" w:cs="Times New Roman" w:eastAsia="Times New Roman" w:hint="default"/>
        </w:rPr>
        <w:t>300</w:t>
      </w:r>
      <w:r>
        <w:rPr/>
        <w:t>万平方米</w:t>
      </w:r>
      <w:r>
        <w:rPr>
          <w:rFonts w:ascii="Times New Roman" w:hAnsi="Times New Roman" w:cs="Times New Roman" w:eastAsia="Times New Roman" w:hint="default"/>
        </w:rPr>
        <w:t>/</w:t>
      </w:r>
      <w:r>
        <w:rPr/>
        <w:t>年超</w:t>
      </w:r>
      <w:r>
        <w:rPr>
          <w:spacing w:val="2"/>
          <w:w w:val="100"/>
        </w:rPr>
        <w:t> </w:t>
      </w:r>
      <w:r>
        <w:rPr/>
        <w:t>细纤维聚氨酯合成革技术改造项目而增加了银行贷款。</w:t>
      </w:r>
    </w:p>
    <w:p>
      <w:pPr>
        <w:spacing w:line="240" w:lineRule="auto" w:before="0"/>
        <w:rPr>
          <w:rFonts w:ascii="宋体" w:hAnsi="宋体" w:cs="宋体" w:eastAsia="宋体" w:hint="default"/>
          <w:sz w:val="22"/>
          <w:szCs w:val="22"/>
        </w:rPr>
      </w:pPr>
    </w:p>
    <w:p>
      <w:pPr>
        <w:pStyle w:val="BodyText"/>
        <w:spacing w:line="240" w:lineRule="auto" w:before="154"/>
        <w:ind w:left="614" w:right="4149"/>
        <w:jc w:val="left"/>
      </w:pPr>
      <w:r>
        <w:rPr/>
        <w:t>（</w:t>
      </w:r>
      <w:r>
        <w:rPr>
          <w:rFonts w:ascii="Times New Roman" w:hAnsi="Times New Roman" w:cs="Times New Roman" w:eastAsia="Times New Roman" w:hint="default"/>
        </w:rPr>
        <w:t>7</w:t>
      </w:r>
      <w:r>
        <w:rPr/>
        <w:t>）主要财务指标分析</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654"/>
        <w:gridCol w:w="2595"/>
        <w:gridCol w:w="1570"/>
        <w:gridCol w:w="1589"/>
        <w:gridCol w:w="2297"/>
      </w:tblGrid>
      <w:tr>
        <w:trPr>
          <w:trHeight w:val="397" w:hRule="exact"/>
        </w:trPr>
        <w:tc>
          <w:tcPr>
            <w:tcW w:w="424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5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5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06" w:hRule="exact"/>
        </w:trPr>
        <w:tc>
          <w:tcPr>
            <w:tcW w:w="16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61" w:right="0"/>
              <w:jc w:val="left"/>
              <w:rPr>
                <w:rFonts w:ascii="宋体" w:hAnsi="宋体" w:cs="宋体" w:eastAsia="宋体" w:hint="default"/>
                <w:sz w:val="18"/>
                <w:szCs w:val="18"/>
              </w:rPr>
            </w:pPr>
            <w:r>
              <w:rPr>
                <w:rFonts w:ascii="宋体" w:hAnsi="宋体" w:cs="宋体" w:eastAsia="宋体" w:hint="default"/>
                <w:sz w:val="18"/>
                <w:szCs w:val="18"/>
              </w:rPr>
              <w:t>盈利能力</w:t>
            </w: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销售毛利率（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32.44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33.68</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1654" w:type="dxa"/>
            <w:vMerge/>
            <w:tcBorders>
              <w:left w:val="single" w:sz="4" w:space="0" w:color="000000"/>
              <w:right w:val="single" w:sz="4" w:space="0" w:color="000000"/>
            </w:tcBorders>
            <w:shd w:val="clear" w:color="auto" w:fill="DCDCDC"/>
          </w:tcPr>
          <w:p>
            <w:pP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25.77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27.33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-1.56%</w:t>
            </w:r>
          </w:p>
        </w:tc>
      </w:tr>
      <w:tr>
        <w:trPr>
          <w:trHeight w:val="714" w:hRule="exact"/>
        </w:trPr>
        <w:tc>
          <w:tcPr>
            <w:tcW w:w="1654" w:type="dxa"/>
            <w:vMerge/>
            <w:tcBorders>
              <w:left w:val="single" w:sz="4" w:space="0" w:color="000000"/>
              <w:bottom w:val="single" w:sz="4" w:space="0" w:color="000000"/>
              <w:right w:val="single" w:sz="4" w:space="0" w:color="000000"/>
            </w:tcBorders>
            <w:shd w:val="clear" w:color="auto" w:fill="DCDCDC"/>
          </w:tcPr>
          <w:p>
            <w:pP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5" w:right="137"/>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24.98</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6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偿债能力</w:t>
            </w: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1.93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z w:val="18"/>
              </w:rPr>
              <w:t>14.51%</w:t>
            </w:r>
          </w:p>
        </w:tc>
      </w:tr>
      <w:tr>
        <w:trPr>
          <w:trHeight w:val="401" w:hRule="exact"/>
        </w:trPr>
        <w:tc>
          <w:tcPr>
            <w:tcW w:w="1654" w:type="dxa"/>
            <w:vMerge/>
            <w:tcBorders>
              <w:left w:val="single" w:sz="4" w:space="0" w:color="000000"/>
              <w:right w:val="single" w:sz="4" w:space="0" w:color="000000"/>
            </w:tcBorders>
            <w:shd w:val="clear" w:color="auto" w:fill="DCDCDC"/>
          </w:tcPr>
          <w:p>
            <w:pP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-3.68%</w:t>
            </w:r>
          </w:p>
        </w:tc>
      </w:tr>
      <w:tr>
        <w:trPr>
          <w:trHeight w:val="403" w:hRule="exact"/>
        </w:trPr>
        <w:tc>
          <w:tcPr>
            <w:tcW w:w="1654" w:type="dxa"/>
            <w:vMerge/>
            <w:tcBorders>
              <w:left w:val="single" w:sz="4" w:space="0" w:color="000000"/>
              <w:bottom w:val="single" w:sz="4" w:space="0" w:color="000000"/>
              <w:right w:val="single" w:sz="4" w:space="0" w:color="000000"/>
            </w:tcBorders>
            <w:shd w:val="clear" w:color="auto" w:fill="DCDCDC"/>
          </w:tcPr>
          <w:p>
            <w:pP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24.94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26.69</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-1.75%</w:t>
            </w:r>
          </w:p>
        </w:tc>
      </w:tr>
      <w:tr>
        <w:trPr>
          <w:trHeight w:val="401" w:hRule="exact"/>
        </w:trPr>
        <w:tc>
          <w:tcPr>
            <w:tcW w:w="16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营运能力</w:t>
            </w: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应收账款周转率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7.02</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26.21%</w:t>
            </w:r>
          </w:p>
        </w:tc>
      </w:tr>
      <w:tr>
        <w:trPr>
          <w:trHeight w:val="403" w:hRule="exact"/>
        </w:trPr>
        <w:tc>
          <w:tcPr>
            <w:tcW w:w="1654" w:type="dxa"/>
            <w:vMerge/>
            <w:tcBorders>
              <w:left w:val="single" w:sz="4" w:space="0" w:color="000000"/>
              <w:bottom w:val="single" w:sz="4" w:space="0" w:color="000000"/>
              <w:right w:val="single" w:sz="4" w:space="0" w:color="000000"/>
            </w:tcBorders>
            <w:shd w:val="clear" w:color="auto" w:fill="DCDCDC"/>
          </w:tcPr>
          <w:p>
            <w:pPr/>
          </w:p>
        </w:tc>
        <w:tc>
          <w:tcPr>
            <w:tcW w:w="2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存货周转率</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3.82</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62.57%</w:t>
            </w:r>
          </w:p>
        </w:tc>
      </w:tr>
    </w:tbl>
    <w:p>
      <w:pPr>
        <w:spacing w:line="240" w:lineRule="auto" w:before="6"/>
        <w:rPr>
          <w:rFonts w:ascii="宋体" w:hAnsi="宋体" w:cs="宋体" w:eastAsia="宋体" w:hint="default"/>
          <w:sz w:val="28"/>
          <w:szCs w:val="28"/>
        </w:rPr>
      </w:pPr>
    </w:p>
    <w:p>
      <w:pPr>
        <w:pStyle w:val="BodyText"/>
        <w:spacing w:line="292" w:lineRule="auto" w:before="29"/>
        <w:ind w:right="1131" w:firstLine="461"/>
        <w:jc w:val="both"/>
      </w:pPr>
      <w:r>
        <w:rPr/>
        <w:t>报告期公司销售毛利率较去年同期下降</w:t>
      </w:r>
      <w:r>
        <w:rPr>
          <w:rFonts w:ascii="Times New Roman" w:hAnsi="Times New Roman" w:cs="Times New Roman" w:eastAsia="Times New Roman" w:hint="default"/>
        </w:rPr>
        <w:t>1.24%</w:t>
      </w:r>
      <w:r>
        <w:rPr/>
        <w:t>，主要原因是原材料成本大幅上升所致；报告</w:t>
      </w:r>
      <w:r>
        <w:rPr>
          <w:w w:val="100"/>
        </w:rPr>
        <w:t> </w:t>
      </w:r>
      <w:r>
        <w:rPr/>
        <w:t>期公司扣除非经常性损益后的加权平均净资产收益率较去年同期上升</w:t>
      </w:r>
      <w:r>
        <w:rPr>
          <w:rFonts w:ascii="Times New Roman" w:hAnsi="Times New Roman" w:cs="Times New Roman" w:eastAsia="Times New Roman" w:hint="default"/>
        </w:rPr>
        <w:t>0.55%</w:t>
      </w:r>
      <w:r>
        <w:rPr/>
        <w:t>，主要原因是公司销</w:t>
      </w:r>
      <w:r>
        <w:rPr>
          <w:spacing w:val="-48"/>
        </w:rPr>
        <w:t> </w:t>
      </w:r>
      <w:r>
        <w:rPr>
          <w:spacing w:val="-48"/>
        </w:rPr>
      </w:r>
      <w:r>
        <w:rPr/>
        <w:t>售规模的扩大抵消了毛利下降的影响，报告期净资产盈利能力有所增强。</w:t>
      </w:r>
    </w:p>
    <w:p>
      <w:pPr>
        <w:pStyle w:val="BodyText"/>
        <w:spacing w:line="343" w:lineRule="auto" w:before="80"/>
        <w:ind w:left="614" w:right="826"/>
        <w:jc w:val="left"/>
      </w:pPr>
      <w:r>
        <w:rPr/>
        <w:t>报告期公司流动比率、速动比率、资产负债率处于正常水平，偿债能力较强。</w:t>
      </w:r>
      <w:r>
        <w:rPr>
          <w:w w:val="100"/>
        </w:rPr>
        <w:t> </w:t>
      </w:r>
      <w:r>
        <w:rPr>
          <w:spacing w:val="-1"/>
        </w:rPr>
        <w:t>报告期应收账款周转率、存货周转率比去年同期有所上升，公司应收账款和存货周转率指标</w:t>
      </w:r>
    </w:p>
    <w:p>
      <w:pPr>
        <w:pStyle w:val="BodyText"/>
        <w:spacing w:line="290" w:lineRule="exact"/>
        <w:ind w:left="134" w:right="7531"/>
        <w:jc w:val="center"/>
      </w:pPr>
      <w:r>
        <w:rPr/>
        <w:t>水平较好，资产周转状况良好。</w:t>
      </w:r>
    </w:p>
    <w:p>
      <w:pPr>
        <w:spacing w:line="240" w:lineRule="auto" w:before="0"/>
        <w:rPr>
          <w:rFonts w:ascii="宋体" w:hAnsi="宋体" w:cs="宋体" w:eastAsia="宋体" w:hint="default"/>
          <w:sz w:val="22"/>
          <w:szCs w:val="22"/>
        </w:rPr>
      </w:pPr>
    </w:p>
    <w:p>
      <w:pPr>
        <w:pStyle w:val="BodyText"/>
        <w:spacing w:line="266" w:lineRule="auto" w:before="152"/>
        <w:ind w:left="614" w:right="7544"/>
        <w:jc w:val="left"/>
      </w:pPr>
      <w:r>
        <w:rPr/>
        <w:t>（</w:t>
      </w:r>
      <w:r>
        <w:rPr>
          <w:rFonts w:ascii="Times New Roman" w:hAnsi="Times New Roman" w:cs="Times New Roman" w:eastAsia="Times New Roman" w:hint="default"/>
        </w:rPr>
        <w:t>8</w:t>
      </w:r>
      <w:r>
        <w:rPr/>
        <w:t>）薪酬分析</w:t>
      </w:r>
      <w:r>
        <w:rPr>
          <w:w w:val="100"/>
        </w:rPr>
        <w:t> </w:t>
      </w:r>
      <w:r>
        <w:rPr>
          <w:spacing w:val="-1"/>
        </w:rPr>
        <w:t>请参见年报全文相关内容。</w:t>
      </w:r>
    </w:p>
    <w:p>
      <w:pPr>
        <w:spacing w:line="240" w:lineRule="auto" w:before="11"/>
        <w:rPr>
          <w:rFonts w:ascii="宋体" w:hAnsi="宋体" w:cs="宋体" w:eastAsia="宋体" w:hint="default"/>
          <w:sz w:val="28"/>
          <w:szCs w:val="28"/>
        </w:rPr>
      </w:pPr>
    </w:p>
    <w:p>
      <w:pPr>
        <w:pStyle w:val="BodyText"/>
        <w:spacing w:line="240" w:lineRule="auto"/>
        <w:ind w:left="614" w:right="4149"/>
        <w:jc w:val="left"/>
      </w:pPr>
      <w:r>
        <w:rPr/>
        <w:t>（</w:t>
      </w:r>
      <w:r>
        <w:rPr>
          <w:rFonts w:ascii="Times New Roman" w:hAnsi="Times New Roman" w:cs="Times New Roman" w:eastAsia="Times New Roman" w:hint="default"/>
        </w:rPr>
        <w:t>9</w:t>
      </w:r>
      <w:r>
        <w:rPr/>
        <w:t>）公司研发费用投入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64" w:type="dxa"/>
        <w:tblLayout w:type="fixed"/>
        <w:tblCellMar>
          <w:top w:w="0" w:type="dxa"/>
          <w:left w:w="0" w:type="dxa"/>
          <w:bottom w:w="0" w:type="dxa"/>
          <w:right w:w="0" w:type="dxa"/>
        </w:tblCellMar>
        <w:tblLook w:val="01E0"/>
      </w:tblPr>
      <w:tblGrid>
        <w:gridCol w:w="2504"/>
        <w:gridCol w:w="2477"/>
        <w:gridCol w:w="2427"/>
      </w:tblGrid>
      <w:tr>
        <w:trPr>
          <w:trHeight w:val="402" w:hRule="exact"/>
        </w:trPr>
        <w:tc>
          <w:tcPr>
            <w:tcW w:w="25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年研发费用支出（元）</w:t>
            </w:r>
          </w:p>
        </w:tc>
        <w:tc>
          <w:tcPr>
            <w:tcW w:w="2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年研发费用支出（元）</w:t>
            </w:r>
          </w:p>
        </w:tc>
        <w:tc>
          <w:tcPr>
            <w:tcW w:w="24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03"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17,062,501.15</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10,902,047.06</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56.51%</w:t>
            </w:r>
          </w:p>
        </w:tc>
      </w:tr>
    </w:tbl>
    <w:p>
      <w:pPr>
        <w:spacing w:line="240" w:lineRule="auto" w:before="1"/>
        <w:rPr>
          <w:rFonts w:ascii="宋体" w:hAnsi="宋体" w:cs="宋体" w:eastAsia="宋体" w:hint="default"/>
          <w:sz w:val="27"/>
          <w:szCs w:val="27"/>
        </w:rPr>
      </w:pPr>
    </w:p>
    <w:p>
      <w:pPr>
        <w:pStyle w:val="BodyText"/>
        <w:spacing w:line="240" w:lineRule="auto" w:before="29"/>
        <w:ind w:left="729" w:right="826"/>
        <w:jc w:val="left"/>
      </w:pPr>
      <w:r>
        <w:rPr/>
        <w:t>为满足市场需求，完善公司的产品结构，增加高附加值、高档次的产品种类，公司加大了</w:t>
      </w:r>
    </w:p>
    <w:p>
      <w:pPr>
        <w:spacing w:after="0" w:line="240" w:lineRule="auto"/>
        <w:jc w:val="left"/>
        <w:sectPr>
          <w:pgSz w:w="11910" w:h="16840"/>
          <w:pgMar w:header="877" w:footer="980" w:top="1100" w:bottom="1160" w:left="980" w:right="0"/>
        </w:sectPr>
      </w:pPr>
    </w:p>
    <w:p>
      <w:pPr>
        <w:spacing w:line="240" w:lineRule="auto" w:before="10"/>
        <w:rPr>
          <w:rFonts w:ascii="宋体" w:hAnsi="宋体" w:cs="宋体" w:eastAsia="宋体" w:hint="default"/>
          <w:sz w:val="21"/>
          <w:szCs w:val="21"/>
        </w:rPr>
      </w:pPr>
    </w:p>
    <w:p>
      <w:pPr>
        <w:pStyle w:val="BodyText"/>
        <w:spacing w:line="268" w:lineRule="auto" w:before="29"/>
        <w:ind w:right="826"/>
        <w:jc w:val="left"/>
      </w:pPr>
      <w:r>
        <w:rPr>
          <w:spacing w:val="-2"/>
        </w:rPr>
        <w:t>新产品的研发速度，增加了研发投入，以扩大在服装和汽车内饰等领域的应用。因此造成了</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年研发费用的大幅增长。</w:t>
      </w:r>
    </w:p>
    <w:p>
      <w:pPr>
        <w:spacing w:line="240" w:lineRule="auto" w:before="0"/>
        <w:rPr>
          <w:rFonts w:ascii="宋体" w:hAnsi="宋体" w:cs="宋体" w:eastAsia="宋体" w:hint="default"/>
          <w:sz w:val="22"/>
          <w:szCs w:val="22"/>
        </w:rPr>
      </w:pPr>
    </w:p>
    <w:p>
      <w:pPr>
        <w:pStyle w:val="BodyText"/>
        <w:spacing w:line="240" w:lineRule="auto" w:before="182"/>
        <w:ind w:left="614" w:right="4149"/>
        <w:jc w:val="left"/>
      </w:pPr>
      <w:r>
        <w:rPr/>
        <w:t>（</w:t>
      </w:r>
      <w:r>
        <w:rPr>
          <w:rFonts w:ascii="宋体" w:hAnsi="宋体" w:cs="宋体" w:eastAsia="宋体" w:hint="default"/>
        </w:rPr>
        <w:t>10</w:t>
      </w:r>
      <w:r>
        <w:rPr/>
        <w:t>）公司正在从事的研发项目及进展情况</w:t>
      </w:r>
    </w:p>
    <w:p>
      <w:pPr>
        <w:spacing w:line="240" w:lineRule="auto" w:before="13"/>
        <w:rPr>
          <w:rFonts w:ascii="宋体" w:hAnsi="宋体" w:cs="宋体" w:eastAsia="宋体" w:hint="default"/>
          <w:sz w:val="7"/>
          <w:szCs w:val="7"/>
        </w:rPr>
      </w:pPr>
    </w:p>
    <w:tbl>
      <w:tblPr>
        <w:tblW w:w="0" w:type="auto"/>
        <w:jc w:val="left"/>
        <w:tblInd w:w="806" w:type="dxa"/>
        <w:tblLayout w:type="fixed"/>
        <w:tblCellMar>
          <w:top w:w="0" w:type="dxa"/>
          <w:left w:w="0" w:type="dxa"/>
          <w:bottom w:w="0" w:type="dxa"/>
          <w:right w:w="0" w:type="dxa"/>
        </w:tblCellMar>
        <w:tblLook w:val="01E0"/>
      </w:tblPr>
      <w:tblGrid>
        <w:gridCol w:w="770"/>
        <w:gridCol w:w="2341"/>
        <w:gridCol w:w="1916"/>
        <w:gridCol w:w="1315"/>
        <w:gridCol w:w="1961"/>
      </w:tblGrid>
      <w:tr>
        <w:trPr>
          <w:trHeight w:val="422"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b/>
                <w:bCs/>
                <w:sz w:val="18"/>
                <w:szCs w:val="18"/>
              </w:rPr>
              <w:t>正在研发的项目</w:t>
            </w:r>
            <w:r>
              <w:rPr>
                <w:rFonts w:ascii="宋体" w:hAnsi="宋体" w:cs="宋体" w:eastAsia="宋体" w:hint="default"/>
                <w:sz w:val="18"/>
                <w:szCs w:val="18"/>
              </w:rPr>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b/>
                <w:bCs/>
                <w:sz w:val="18"/>
                <w:szCs w:val="18"/>
              </w:rPr>
              <w:t>拟达到的目标</w:t>
            </w:r>
            <w:r>
              <w:rPr>
                <w:rFonts w:ascii="宋体" w:hAnsi="宋体" w:cs="宋体" w:eastAsia="宋体" w:hint="default"/>
                <w:sz w:val="18"/>
                <w:szCs w:val="18"/>
              </w:rPr>
            </w:r>
          </w:p>
        </w:tc>
      </w:tr>
      <w:tr>
        <w:trPr>
          <w:trHeight w:val="1046"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233"/>
              <w:jc w:val="left"/>
              <w:rPr>
                <w:rFonts w:ascii="宋体" w:hAnsi="宋体" w:cs="宋体" w:eastAsia="宋体" w:hint="default"/>
                <w:sz w:val="18"/>
                <w:szCs w:val="18"/>
              </w:rPr>
            </w:pPr>
            <w:r>
              <w:rPr>
                <w:rFonts w:ascii="宋体" w:hAnsi="宋体" w:cs="宋体" w:eastAsia="宋体" w:hint="default"/>
                <w:sz w:val="18"/>
                <w:szCs w:val="18"/>
              </w:rPr>
              <w:t>汽车内饰用超纤革的研究 开发</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82"/>
              <w:jc w:val="both"/>
              <w:rPr>
                <w:rFonts w:ascii="宋体" w:hAnsi="宋体" w:cs="宋体" w:eastAsia="宋体" w:hint="default"/>
                <w:sz w:val="18"/>
                <w:szCs w:val="18"/>
              </w:rPr>
            </w:pPr>
            <w:r>
              <w:rPr>
                <w:rFonts w:ascii="宋体" w:hAnsi="宋体" w:cs="宋体" w:eastAsia="宋体" w:hint="default"/>
                <w:spacing w:val="9"/>
                <w:sz w:val="18"/>
                <w:szCs w:val="18"/>
              </w:rPr>
              <w:t>汽车等交通工具的座 椅、墙板、方向盘、 </w:t>
            </w:r>
            <w:r>
              <w:rPr>
                <w:rFonts w:ascii="宋体" w:hAnsi="宋体" w:cs="宋体" w:eastAsia="宋体" w:hint="default"/>
                <w:sz w:val="18"/>
                <w:szCs w:val="18"/>
              </w:rPr>
              <w:t>仪表盘等</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批量试产阶段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2"/>
              <w:jc w:val="left"/>
              <w:rPr>
                <w:rFonts w:ascii="宋体" w:hAnsi="宋体" w:cs="宋体" w:eastAsia="宋体" w:hint="default"/>
                <w:sz w:val="18"/>
                <w:szCs w:val="18"/>
              </w:rPr>
            </w:pPr>
            <w:r>
              <w:rPr>
                <w:rFonts w:ascii="宋体" w:hAnsi="宋体" w:cs="宋体" w:eastAsia="宋体" w:hint="default"/>
                <w:spacing w:val="-6"/>
                <w:sz w:val="18"/>
                <w:szCs w:val="18"/>
              </w:rPr>
              <w:t>进入日系、欧美系、国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产汽车领域</w:t>
            </w:r>
          </w:p>
        </w:tc>
      </w:tr>
      <w:tr>
        <w:trPr>
          <w:trHeight w:val="732"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军用革的研究及产业化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军队服装和手套用革</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5" w:right="87"/>
              <w:jc w:val="left"/>
              <w:rPr>
                <w:rFonts w:ascii="宋体" w:hAnsi="宋体" w:cs="宋体" w:eastAsia="宋体" w:hint="default"/>
                <w:sz w:val="18"/>
                <w:szCs w:val="18"/>
              </w:rPr>
            </w:pPr>
            <w:r>
              <w:rPr>
                <w:rFonts w:ascii="宋体" w:hAnsi="宋体" w:cs="宋体" w:eastAsia="宋体" w:hint="default"/>
                <w:spacing w:val="3"/>
                <w:sz w:val="18"/>
                <w:szCs w:val="18"/>
              </w:rPr>
              <w:t>小批量试产阶</w:t>
            </w:r>
            <w:r>
              <w:rPr>
                <w:rFonts w:ascii="宋体" w:hAnsi="宋体" w:cs="宋体" w:eastAsia="宋体" w:hint="default"/>
                <w:sz w:val="18"/>
                <w:szCs w:val="18"/>
              </w:rPr>
              <w:t> 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5" w:right="93"/>
              <w:jc w:val="left"/>
              <w:rPr>
                <w:rFonts w:ascii="宋体" w:hAnsi="宋体" w:cs="宋体" w:eastAsia="宋体" w:hint="default"/>
                <w:sz w:val="18"/>
                <w:szCs w:val="18"/>
              </w:rPr>
            </w:pPr>
            <w:r>
              <w:rPr>
                <w:rFonts w:ascii="宋体" w:hAnsi="宋体" w:cs="宋体" w:eastAsia="宋体" w:hint="default"/>
                <w:spacing w:val="13"/>
                <w:sz w:val="18"/>
                <w:szCs w:val="18"/>
              </w:rPr>
              <w:t>成为总后勤部军用品</w:t>
            </w:r>
            <w:r>
              <w:rPr>
                <w:rFonts w:ascii="宋体" w:hAnsi="宋体" w:cs="宋体" w:eastAsia="宋体" w:hint="default"/>
                <w:sz w:val="18"/>
                <w:szCs w:val="18"/>
              </w:rPr>
              <w:t> 定点生产工厂</w:t>
            </w:r>
          </w:p>
        </w:tc>
      </w:tr>
      <w:tr>
        <w:trPr>
          <w:trHeight w:val="735"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2"/>
              <w:ind w:left="96" w:right="233"/>
              <w:jc w:val="left"/>
              <w:rPr>
                <w:rFonts w:ascii="宋体" w:hAnsi="宋体" w:cs="宋体" w:eastAsia="宋体" w:hint="default"/>
                <w:sz w:val="18"/>
                <w:szCs w:val="18"/>
              </w:rPr>
            </w:pPr>
            <w:r>
              <w:rPr>
                <w:rFonts w:ascii="宋体" w:hAnsi="宋体" w:cs="宋体" w:eastAsia="宋体" w:hint="default"/>
                <w:sz w:val="18"/>
                <w:szCs w:val="18"/>
              </w:rPr>
              <w:t>商标革的研究开发及产业 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服装等商标用革</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2"/>
              <w:ind w:left="95" w:right="87"/>
              <w:jc w:val="left"/>
              <w:rPr>
                <w:rFonts w:ascii="宋体" w:hAnsi="宋体" w:cs="宋体" w:eastAsia="宋体" w:hint="default"/>
                <w:sz w:val="18"/>
                <w:szCs w:val="18"/>
              </w:rPr>
            </w:pPr>
            <w:r>
              <w:rPr>
                <w:rFonts w:ascii="宋体" w:hAnsi="宋体" w:cs="宋体" w:eastAsia="宋体" w:hint="default"/>
                <w:spacing w:val="3"/>
                <w:sz w:val="18"/>
                <w:szCs w:val="18"/>
              </w:rPr>
              <w:t>小批量试产阶</w:t>
            </w:r>
            <w:r>
              <w:rPr>
                <w:rFonts w:ascii="宋体" w:hAnsi="宋体" w:cs="宋体" w:eastAsia="宋体" w:hint="default"/>
                <w:sz w:val="18"/>
                <w:szCs w:val="18"/>
              </w:rPr>
              <w:t> 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进一步扩大销量</w:t>
            </w:r>
          </w:p>
        </w:tc>
      </w:tr>
      <w:tr>
        <w:trPr>
          <w:trHeight w:val="734"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51"/>
              <w:ind w:left="96" w:right="233"/>
              <w:jc w:val="left"/>
              <w:rPr>
                <w:rFonts w:ascii="宋体" w:hAnsi="宋体" w:cs="宋体" w:eastAsia="宋体" w:hint="default"/>
                <w:sz w:val="18"/>
                <w:szCs w:val="18"/>
              </w:rPr>
            </w:pPr>
            <w:r>
              <w:rPr>
                <w:rFonts w:ascii="宋体" w:hAnsi="宋体" w:cs="宋体" w:eastAsia="宋体" w:hint="default"/>
                <w:sz w:val="18"/>
                <w:szCs w:val="18"/>
              </w:rPr>
              <w:t>高性能仿天然皮革的研究 和产业化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51"/>
              <w:ind w:left="96" w:right="82"/>
              <w:jc w:val="left"/>
              <w:rPr>
                <w:rFonts w:ascii="宋体" w:hAnsi="宋体" w:cs="宋体" w:eastAsia="宋体" w:hint="default"/>
                <w:sz w:val="18"/>
                <w:szCs w:val="18"/>
              </w:rPr>
            </w:pPr>
            <w:r>
              <w:rPr>
                <w:rFonts w:ascii="宋体" w:hAnsi="宋体" w:cs="宋体" w:eastAsia="宋体" w:hint="default"/>
                <w:spacing w:val="9"/>
                <w:sz w:val="18"/>
                <w:szCs w:val="18"/>
              </w:rPr>
              <w:t>用于皮鞋、休闲鞋、 </w:t>
            </w:r>
            <w:r>
              <w:rPr>
                <w:rFonts w:ascii="宋体" w:hAnsi="宋体" w:cs="宋体" w:eastAsia="宋体" w:hint="default"/>
                <w:sz w:val="18"/>
                <w:szCs w:val="18"/>
              </w:rPr>
              <w:t>高档运动鞋</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51"/>
              <w:ind w:left="95" w:right="87"/>
              <w:jc w:val="left"/>
              <w:rPr>
                <w:rFonts w:ascii="宋体" w:hAnsi="宋体" w:cs="宋体" w:eastAsia="宋体" w:hint="default"/>
                <w:sz w:val="18"/>
                <w:szCs w:val="18"/>
              </w:rPr>
            </w:pPr>
            <w:r>
              <w:rPr>
                <w:rFonts w:ascii="宋体" w:hAnsi="宋体" w:cs="宋体" w:eastAsia="宋体" w:hint="default"/>
                <w:spacing w:val="3"/>
                <w:sz w:val="18"/>
                <w:szCs w:val="18"/>
              </w:rPr>
              <w:t>小批量试产阶</w:t>
            </w:r>
            <w:r>
              <w:rPr>
                <w:rFonts w:ascii="宋体" w:hAnsi="宋体" w:cs="宋体" w:eastAsia="宋体" w:hint="default"/>
                <w:sz w:val="18"/>
                <w:szCs w:val="18"/>
              </w:rPr>
              <w:t> 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品牌皮鞋生产商</w:t>
            </w:r>
          </w:p>
        </w:tc>
      </w:tr>
      <w:tr>
        <w:trPr>
          <w:trHeight w:val="734"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51"/>
              <w:ind w:left="96" w:right="233"/>
              <w:jc w:val="left"/>
              <w:rPr>
                <w:rFonts w:ascii="宋体" w:hAnsi="宋体" w:cs="宋体" w:eastAsia="宋体" w:hint="default"/>
                <w:sz w:val="18"/>
                <w:szCs w:val="18"/>
              </w:rPr>
            </w:pPr>
            <w:r>
              <w:rPr>
                <w:rFonts w:ascii="宋体" w:hAnsi="宋体" w:cs="宋体" w:eastAsia="宋体" w:hint="default"/>
                <w:sz w:val="18"/>
                <w:szCs w:val="18"/>
              </w:rPr>
              <w:t>压花家私用革的研究与产 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高档沙发</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中试阶段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形成产业化</w:t>
            </w:r>
          </w:p>
        </w:tc>
      </w:tr>
      <w:tr>
        <w:trPr>
          <w:trHeight w:val="734"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233"/>
              <w:jc w:val="left"/>
              <w:rPr>
                <w:rFonts w:ascii="宋体" w:hAnsi="宋体" w:cs="宋体" w:eastAsia="宋体" w:hint="default"/>
                <w:sz w:val="18"/>
                <w:szCs w:val="18"/>
              </w:rPr>
            </w:pPr>
            <w:r>
              <w:rPr>
                <w:rFonts w:ascii="宋体" w:hAnsi="宋体" w:cs="宋体" w:eastAsia="宋体" w:hint="default"/>
                <w:sz w:val="18"/>
                <w:szCs w:val="18"/>
              </w:rPr>
              <w:t>防水透湿透气高仿真天然 皮革的研究和产业化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82"/>
              <w:jc w:val="left"/>
              <w:rPr>
                <w:rFonts w:ascii="宋体" w:hAnsi="宋体" w:cs="宋体" w:eastAsia="宋体" w:hint="default"/>
                <w:sz w:val="18"/>
                <w:szCs w:val="18"/>
              </w:rPr>
            </w:pPr>
            <w:r>
              <w:rPr>
                <w:rFonts w:ascii="宋体" w:hAnsi="宋体" w:cs="宋体" w:eastAsia="宋体" w:hint="default"/>
                <w:spacing w:val="9"/>
                <w:sz w:val="18"/>
                <w:szCs w:val="18"/>
              </w:rPr>
              <w:t>用于皮鞋、休闲鞋、 </w:t>
            </w:r>
            <w:r>
              <w:rPr>
                <w:rFonts w:ascii="宋体" w:hAnsi="宋体" w:cs="宋体" w:eastAsia="宋体" w:hint="default"/>
                <w:sz w:val="18"/>
                <w:szCs w:val="18"/>
              </w:rPr>
              <w:t>高档运动鞋</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小试阶段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完全替代真皮</w:t>
            </w:r>
          </w:p>
        </w:tc>
      </w:tr>
      <w:tr>
        <w:trPr>
          <w:trHeight w:val="734"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军靴革的研究和产业化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士兵和军官军靴用革</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小试阶段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5" w:right="93"/>
              <w:jc w:val="left"/>
              <w:rPr>
                <w:rFonts w:ascii="宋体" w:hAnsi="宋体" w:cs="宋体" w:eastAsia="宋体" w:hint="default"/>
                <w:sz w:val="18"/>
                <w:szCs w:val="18"/>
              </w:rPr>
            </w:pPr>
            <w:r>
              <w:rPr>
                <w:rFonts w:ascii="宋体" w:hAnsi="宋体" w:cs="宋体" w:eastAsia="宋体" w:hint="default"/>
                <w:spacing w:val="13"/>
                <w:sz w:val="18"/>
                <w:szCs w:val="18"/>
              </w:rPr>
              <w:t>成为总后勤部军用品</w:t>
            </w:r>
            <w:r>
              <w:rPr>
                <w:rFonts w:ascii="宋体" w:hAnsi="宋体" w:cs="宋体" w:eastAsia="宋体" w:hint="default"/>
                <w:sz w:val="18"/>
                <w:szCs w:val="18"/>
              </w:rPr>
              <w:t> 定点生产工厂</w:t>
            </w:r>
          </w:p>
        </w:tc>
      </w:tr>
      <w:tr>
        <w:trPr>
          <w:trHeight w:val="732"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233"/>
              <w:jc w:val="left"/>
              <w:rPr>
                <w:rFonts w:ascii="宋体" w:hAnsi="宋体" w:cs="宋体" w:eastAsia="宋体" w:hint="default"/>
                <w:sz w:val="18"/>
                <w:szCs w:val="18"/>
              </w:rPr>
            </w:pPr>
            <w:r>
              <w:rPr>
                <w:rFonts w:ascii="宋体" w:hAnsi="宋体" w:cs="宋体" w:eastAsia="宋体" w:hint="default"/>
                <w:sz w:val="18"/>
                <w:szCs w:val="18"/>
              </w:rPr>
              <w:t>高性能环保型超细纤维干 法面料研制与产业化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82"/>
              <w:jc w:val="left"/>
              <w:rPr>
                <w:rFonts w:ascii="宋体" w:hAnsi="宋体" w:cs="宋体" w:eastAsia="宋体" w:hint="default"/>
                <w:sz w:val="18"/>
                <w:szCs w:val="18"/>
              </w:rPr>
            </w:pPr>
            <w:r>
              <w:rPr>
                <w:rFonts w:ascii="宋体" w:hAnsi="宋体" w:cs="宋体" w:eastAsia="宋体" w:hint="default"/>
                <w:spacing w:val="9"/>
                <w:sz w:val="18"/>
                <w:szCs w:val="18"/>
              </w:rPr>
              <w:t>环保无溶剂型干法面 </w:t>
            </w:r>
            <w:r>
              <w:rPr>
                <w:rFonts w:ascii="宋体" w:hAnsi="宋体" w:cs="宋体" w:eastAsia="宋体" w:hint="default"/>
                <w:sz w:val="18"/>
                <w:szCs w:val="18"/>
              </w:rPr>
              <w:t>料</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中试阶段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合成革环保化生产</w:t>
            </w:r>
          </w:p>
        </w:tc>
      </w:tr>
      <w:tr>
        <w:trPr>
          <w:trHeight w:val="734"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6" w:right="233"/>
              <w:jc w:val="left"/>
              <w:rPr>
                <w:rFonts w:ascii="宋体" w:hAnsi="宋体" w:cs="宋体" w:eastAsia="宋体" w:hint="default"/>
                <w:sz w:val="18"/>
                <w:szCs w:val="18"/>
              </w:rPr>
            </w:pPr>
            <w:r>
              <w:rPr>
                <w:rFonts w:ascii="宋体" w:hAnsi="宋体" w:cs="宋体" w:eastAsia="宋体" w:hint="default"/>
                <w:sz w:val="18"/>
                <w:szCs w:val="18"/>
              </w:rPr>
              <w:t>超纤用水性聚氨酯树脂的 研究和产业化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环保超纤合成革</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小试阶段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合成革环保化生产</w:t>
            </w:r>
          </w:p>
        </w:tc>
      </w:tr>
      <w:tr>
        <w:trPr>
          <w:trHeight w:val="734"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51"/>
              <w:ind w:left="96" w:right="233"/>
              <w:jc w:val="left"/>
              <w:rPr>
                <w:rFonts w:ascii="宋体" w:hAnsi="宋体" w:cs="宋体" w:eastAsia="宋体" w:hint="default"/>
                <w:sz w:val="18"/>
                <w:szCs w:val="18"/>
              </w:rPr>
            </w:pPr>
            <w:r>
              <w:rPr>
                <w:rFonts w:ascii="宋体" w:hAnsi="宋体" w:cs="宋体" w:eastAsia="宋体" w:hint="default"/>
                <w:sz w:val="18"/>
                <w:szCs w:val="18"/>
              </w:rPr>
              <w:t>高档服装革的研究和产业 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调研、测试</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形成产业化</w:t>
            </w:r>
          </w:p>
        </w:tc>
      </w:tr>
      <w:tr>
        <w:trPr>
          <w:trHeight w:val="734"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297" w:lineRule="auto" w:before="51"/>
              <w:ind w:left="96" w:right="180"/>
              <w:jc w:val="left"/>
              <w:rPr>
                <w:rFonts w:ascii="宋体" w:hAnsi="宋体" w:cs="宋体" w:eastAsia="宋体" w:hint="default"/>
                <w:sz w:val="18"/>
                <w:szCs w:val="18"/>
              </w:rPr>
            </w:pPr>
            <w:r>
              <w:rPr>
                <w:rFonts w:ascii="宋体" w:hAnsi="宋体" w:cs="宋体" w:eastAsia="宋体" w:hint="default"/>
                <w:sz w:val="18"/>
                <w:szCs w:val="18"/>
              </w:rPr>
              <w:t>高性能汽车</w:t>
            </w:r>
            <w:r>
              <w:rPr>
                <w:rFonts w:ascii="Times New Roman" w:hAnsi="Times New Roman" w:cs="Times New Roman" w:eastAsia="Times New Roman" w:hint="default"/>
                <w:sz w:val="18"/>
                <w:szCs w:val="18"/>
              </w:rPr>
              <w:t>PU</w:t>
            </w:r>
            <w:r>
              <w:rPr>
                <w:rFonts w:ascii="宋体" w:hAnsi="宋体" w:cs="宋体" w:eastAsia="宋体" w:hint="default"/>
                <w:sz w:val="18"/>
                <w:szCs w:val="18"/>
              </w:rPr>
              <w:t>浆料的开发</w:t>
            </w:r>
            <w:r>
              <w:rPr>
                <w:rFonts w:ascii="宋体" w:hAnsi="宋体" w:cs="宋体" w:eastAsia="宋体" w:hint="default"/>
                <w:spacing w:val="-88"/>
                <w:sz w:val="18"/>
                <w:szCs w:val="18"/>
              </w:rPr>
              <w:t> </w:t>
            </w:r>
            <w:r>
              <w:rPr>
                <w:rFonts w:ascii="宋体" w:hAnsi="宋体" w:cs="宋体" w:eastAsia="宋体" w:hint="default"/>
                <w:sz w:val="18"/>
                <w:szCs w:val="18"/>
              </w:rPr>
              <w:t>和产业化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汽车内饰用革</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调研、测试</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替代进口汽车</w:t>
            </w:r>
            <w:r>
              <w:rPr>
                <w:rFonts w:ascii="Times New Roman" w:hAnsi="Times New Roman" w:cs="Times New Roman" w:eastAsia="Times New Roman" w:hint="default"/>
                <w:sz w:val="18"/>
                <w:szCs w:val="18"/>
              </w:rPr>
              <w:t>PU</w:t>
            </w:r>
            <w:r>
              <w:rPr>
                <w:rFonts w:ascii="宋体" w:hAnsi="宋体" w:cs="宋体" w:eastAsia="宋体" w:hint="default"/>
                <w:sz w:val="18"/>
                <w:szCs w:val="18"/>
              </w:rPr>
              <w:t>浆料</w:t>
            </w:r>
          </w:p>
        </w:tc>
      </w:tr>
      <w:tr>
        <w:trPr>
          <w:trHeight w:val="733" w:hRule="exact"/>
        </w:trPr>
        <w:tc>
          <w:tcPr>
            <w:tcW w:w="7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w:t>
            </w:r>
          </w:p>
        </w:tc>
        <w:tc>
          <w:tcPr>
            <w:tcW w:w="234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233"/>
              <w:jc w:val="left"/>
              <w:rPr>
                <w:rFonts w:ascii="宋体" w:hAnsi="宋体" w:cs="宋体" w:eastAsia="宋体" w:hint="default"/>
                <w:sz w:val="18"/>
                <w:szCs w:val="18"/>
              </w:rPr>
            </w:pPr>
            <w:r>
              <w:rPr>
                <w:rFonts w:ascii="宋体" w:hAnsi="宋体" w:cs="宋体" w:eastAsia="宋体" w:hint="default"/>
                <w:sz w:val="18"/>
                <w:szCs w:val="18"/>
              </w:rPr>
              <w:t>定岛型海岛超细纤维的开 发和产业化</w:t>
            </w:r>
          </w:p>
        </w:tc>
        <w:tc>
          <w:tcPr>
            <w:tcW w:w="191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6" w:right="82"/>
              <w:jc w:val="left"/>
              <w:rPr>
                <w:rFonts w:ascii="宋体" w:hAnsi="宋体" w:cs="宋体" w:eastAsia="宋体" w:hint="default"/>
                <w:sz w:val="18"/>
                <w:szCs w:val="18"/>
              </w:rPr>
            </w:pPr>
            <w:r>
              <w:rPr>
                <w:rFonts w:ascii="宋体" w:hAnsi="宋体" w:cs="宋体" w:eastAsia="宋体" w:hint="default"/>
                <w:spacing w:val="9"/>
                <w:sz w:val="18"/>
                <w:szCs w:val="18"/>
              </w:rPr>
              <w:t>定岛型超细纤维合成 </w:t>
            </w:r>
            <w:r>
              <w:rPr>
                <w:rFonts w:ascii="宋体" w:hAnsi="宋体" w:cs="宋体" w:eastAsia="宋体" w:hint="default"/>
                <w:sz w:val="18"/>
                <w:szCs w:val="18"/>
              </w:rPr>
              <w:t>革</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中试阶段</w:t>
            </w:r>
          </w:p>
        </w:tc>
        <w:tc>
          <w:tcPr>
            <w:tcW w:w="19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形成产业化</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29"/>
        <w:ind w:right="4149"/>
        <w:jc w:val="left"/>
      </w:pPr>
      <w:r>
        <w:rPr/>
        <w:t>（二） 无形资产情况</w:t>
      </w:r>
    </w:p>
    <w:p>
      <w:pPr>
        <w:pStyle w:val="BodyText"/>
        <w:spacing w:line="240" w:lineRule="auto" w:before="128"/>
        <w:ind w:left="498" w:right="4149"/>
        <w:jc w:val="left"/>
      </w:pPr>
      <w:r>
        <w:rPr>
          <w:rFonts w:ascii="Times New Roman" w:hAnsi="Times New Roman" w:cs="Times New Roman" w:eastAsia="Times New Roman" w:hint="default"/>
        </w:rPr>
        <w:t>1</w:t>
      </w:r>
      <w:r>
        <w:rPr/>
        <w:t>、商标</w:t>
      </w:r>
    </w:p>
    <w:p>
      <w:pPr>
        <w:pStyle w:val="BodyText"/>
        <w:spacing w:line="295" w:lineRule="auto" w:before="111"/>
        <w:ind w:right="826" w:firstLine="461"/>
        <w:jc w:val="left"/>
      </w:pPr>
      <w:r>
        <w:rPr>
          <w:spacing w:val="-2"/>
          <w:w w:val="100"/>
        </w:rPr>
        <w:t>根据国家工商行政管理总局商标局于</w:t>
      </w:r>
      <w:r>
        <w:rPr>
          <w:rFonts w:ascii="Times New Roman" w:hAnsi="Times New Roman" w:cs="Times New Roman" w:eastAsia="Times New Roman" w:hint="default"/>
          <w:spacing w:val="-2"/>
          <w:w w:val="100"/>
        </w:rPr>
        <w:t>2010</w:t>
      </w:r>
      <w:r>
        <w:rPr>
          <w:spacing w:val="-2"/>
          <w:w w:val="100"/>
        </w:rPr>
        <w:t>年</w:t>
      </w:r>
      <w:r>
        <w:rPr>
          <w:rFonts w:ascii="Times New Roman" w:hAnsi="Times New Roman" w:cs="Times New Roman" w:eastAsia="Times New Roman" w:hint="default"/>
          <w:spacing w:val="-2"/>
          <w:w w:val="100"/>
        </w:rPr>
        <w:t>10</w:t>
      </w:r>
      <w:r>
        <w:rPr>
          <w:spacing w:val="-2"/>
          <w:w w:val="100"/>
        </w:rPr>
        <w:t>月</w:t>
      </w:r>
      <w:r>
        <w:rPr>
          <w:rFonts w:ascii="Times New Roman" w:hAnsi="Times New Roman" w:cs="Times New Roman" w:eastAsia="Times New Roman" w:hint="default"/>
          <w:spacing w:val="-2"/>
          <w:w w:val="100"/>
        </w:rPr>
        <w:t>27</w:t>
      </w:r>
      <w:r>
        <w:rPr>
          <w:spacing w:val="-2"/>
          <w:w w:val="100"/>
        </w:rPr>
        <w:t>日下发的《核准商标转让证明》，华峰集</w:t>
      </w:r>
      <w:r>
        <w:rPr>
          <w:w w:val="100"/>
        </w:rPr>
        <w:t> </w:t>
      </w:r>
      <w:r>
        <w:rPr>
          <w:spacing w:val="-1"/>
        </w:rPr>
        <w:t>团已将其第</w:t>
      </w:r>
      <w:r>
        <w:rPr>
          <w:rFonts w:ascii="Times New Roman" w:hAnsi="Times New Roman" w:cs="Times New Roman" w:eastAsia="Times New Roman" w:hint="default"/>
          <w:spacing w:val="-1"/>
        </w:rPr>
        <w:t>4425298</w:t>
      </w:r>
      <w:r>
        <w:rPr>
          <w:spacing w:val="-1"/>
        </w:rPr>
        <w:t>号、第</w:t>
      </w:r>
      <w:r>
        <w:rPr>
          <w:rFonts w:ascii="Times New Roman" w:hAnsi="Times New Roman" w:cs="Times New Roman" w:eastAsia="Times New Roman" w:hint="default"/>
          <w:spacing w:val="-1"/>
        </w:rPr>
        <w:t>4968361</w:t>
      </w:r>
      <w:r>
        <w:rPr>
          <w:spacing w:val="-1"/>
        </w:rPr>
        <w:t>号、第</w:t>
      </w:r>
      <w:r>
        <w:rPr>
          <w:rFonts w:ascii="Times New Roman" w:hAnsi="Times New Roman" w:cs="Times New Roman" w:eastAsia="Times New Roman" w:hint="default"/>
          <w:spacing w:val="-1"/>
        </w:rPr>
        <w:t>5796963</w:t>
      </w:r>
      <w:r>
        <w:rPr>
          <w:spacing w:val="-1"/>
        </w:rPr>
        <w:t>号、第</w:t>
      </w:r>
      <w:r>
        <w:rPr>
          <w:rFonts w:ascii="Times New Roman" w:hAnsi="Times New Roman" w:cs="Times New Roman" w:eastAsia="Times New Roman" w:hint="default"/>
          <w:spacing w:val="-1"/>
        </w:rPr>
        <w:t>5797024</w:t>
      </w:r>
      <w:r>
        <w:rPr>
          <w:spacing w:val="-1"/>
        </w:rPr>
        <w:t>号、第</w:t>
      </w:r>
      <w:r>
        <w:rPr>
          <w:rFonts w:ascii="Times New Roman" w:hAnsi="Times New Roman" w:cs="Times New Roman" w:eastAsia="Times New Roman" w:hint="default"/>
          <w:spacing w:val="-1"/>
        </w:rPr>
        <w:t>5797034</w:t>
      </w:r>
      <w:r>
        <w:rPr>
          <w:spacing w:val="-1"/>
        </w:rPr>
        <w:t>号及第</w:t>
      </w:r>
      <w:r>
        <w:rPr>
          <w:rFonts w:ascii="Times New Roman" w:hAnsi="Times New Roman" w:cs="Times New Roman" w:eastAsia="Times New Roman" w:hint="default"/>
          <w:spacing w:val="-1"/>
        </w:rPr>
        <w:t>5946670</w:t>
      </w:r>
      <w:r>
        <w:rPr>
          <w:spacing w:val="-1"/>
        </w:rPr>
        <w:t>号</w:t>
      </w:r>
    </w:p>
    <w:p>
      <w:pPr>
        <w:pStyle w:val="BodyText"/>
        <w:spacing w:line="240" w:lineRule="auto" w:before="12"/>
        <w:ind w:right="826"/>
        <w:jc w:val="left"/>
      </w:pPr>
      <w:r>
        <w:rPr/>
        <w:t>《商标注册证》项下核定使用商品为第</w:t>
      </w:r>
      <w:r>
        <w:rPr>
          <w:rFonts w:ascii="Times New Roman" w:hAnsi="Times New Roman" w:cs="Times New Roman" w:eastAsia="Times New Roman" w:hint="default"/>
        </w:rPr>
        <w:t>18</w:t>
      </w:r>
      <w:r>
        <w:rPr/>
        <w:t>类的商标转让给本公司，截止本报告期末，公司持有商</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240" w:lineRule="auto" w:before="29"/>
        <w:ind w:right="4149"/>
        <w:jc w:val="left"/>
      </w:pPr>
      <w:r>
        <w:rPr/>
        <w:t>标情况如下。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698" w:type="dxa"/>
        <w:tblLayout w:type="fixed"/>
        <w:tblCellMar>
          <w:top w:w="0" w:type="dxa"/>
          <w:left w:w="0" w:type="dxa"/>
          <w:bottom w:w="0" w:type="dxa"/>
          <w:right w:w="0" w:type="dxa"/>
        </w:tblCellMar>
        <w:tblLook w:val="01E0"/>
      </w:tblPr>
      <w:tblGrid>
        <w:gridCol w:w="751"/>
        <w:gridCol w:w="1183"/>
        <w:gridCol w:w="1265"/>
        <w:gridCol w:w="2453"/>
        <w:gridCol w:w="833"/>
        <w:gridCol w:w="2036"/>
      </w:tblGrid>
      <w:tr>
        <w:trPr>
          <w:trHeight w:val="422"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注册证号</w:t>
            </w:r>
            <w:r>
              <w:rPr>
                <w:rFonts w:ascii="宋体" w:hAnsi="宋体" w:cs="宋体" w:eastAsia="宋体" w:hint="default"/>
                <w:sz w:val="18"/>
                <w:szCs w:val="18"/>
              </w:rPr>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760" w:right="0"/>
              <w:jc w:val="left"/>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r>
      <w:tr>
        <w:trPr>
          <w:trHeight w:val="732"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华峰</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4425298</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华峰</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4968361</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183" w:lineRule="exact"/>
              <w:ind w:left="100"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610973" cy="11668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610973" cy="116681"/>
                          </a:xfrm>
                          <a:prstGeom prst="rect">
                            <a:avLst/>
                          </a:prstGeom>
                        </pic:spPr>
                      </pic:pic>
                    </a:graphicData>
                  </a:graphic>
                </wp:inline>
              </w:drawing>
            </w:r>
            <w:r>
              <w:rPr>
                <w:rFonts w:ascii="宋体" w:hAnsi="宋体" w:cs="宋体" w:eastAsia="宋体" w:hint="default"/>
                <w:position w:val="-3"/>
                <w:sz w:val="18"/>
                <w:szCs w:val="18"/>
              </w:rPr>
            </w:r>
          </w:p>
          <w:p>
            <w:pPr>
              <w:pStyle w:val="TableParagraph"/>
              <w:spacing w:line="240" w:lineRule="auto" w:before="10"/>
              <w:ind w:right="0"/>
              <w:jc w:val="left"/>
              <w:rPr>
                <w:rFonts w:ascii="宋体" w:hAnsi="宋体" w:cs="宋体" w:eastAsia="宋体" w:hint="default"/>
                <w:sz w:val="19"/>
                <w:szCs w:val="19"/>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5796963</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5"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191" w:lineRule="exact"/>
              <w:ind w:left="93"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609902" cy="12134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609902" cy="121348"/>
                          </a:xfrm>
                          <a:prstGeom prst="rect">
                            <a:avLst/>
                          </a:prstGeom>
                        </pic:spPr>
                      </pic:pic>
                    </a:graphicData>
                  </a:graphic>
                </wp:inline>
              </w:drawing>
            </w:r>
            <w:r>
              <w:rPr>
                <w:rFonts w:ascii="宋体" w:hAnsi="宋体" w:cs="宋体" w:eastAsia="宋体" w:hint="default"/>
                <w:position w:val="-3"/>
                <w:sz w:val="19"/>
                <w:szCs w:val="19"/>
              </w:rPr>
            </w:r>
          </w:p>
          <w:p>
            <w:pPr>
              <w:pStyle w:val="TableParagraph"/>
              <w:spacing w:line="240" w:lineRule="auto" w:before="7"/>
              <w:ind w:right="0"/>
              <w:jc w:val="left"/>
              <w:rPr>
                <w:rFonts w:ascii="宋体" w:hAnsi="宋体" w:cs="宋体" w:eastAsia="宋体" w:hint="default"/>
                <w:sz w:val="19"/>
                <w:szCs w:val="19"/>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5797024</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575944" cy="1143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575944" cy="114300"/>
                          </a:xfrm>
                          <a:prstGeom prst="rect">
                            <a:avLst/>
                          </a:prstGeom>
                        </pic:spPr>
                      </pic:pic>
                    </a:graphicData>
                  </a:graphic>
                </wp:inline>
              </w:drawing>
            </w:r>
            <w:r>
              <w:rPr>
                <w:rFonts w:ascii="宋体" w:hAnsi="宋体" w:cs="宋体" w:eastAsia="宋体" w:hint="default"/>
                <w:position w:val="-3"/>
                <w:sz w:val="18"/>
                <w:szCs w:val="18"/>
              </w:rPr>
            </w:r>
          </w:p>
          <w:p>
            <w:pPr>
              <w:pStyle w:val="TableParagraph"/>
              <w:spacing w:line="240" w:lineRule="auto" w:before="4"/>
              <w:ind w:right="0"/>
              <w:jc w:val="left"/>
              <w:rPr>
                <w:rFonts w:ascii="宋体" w:hAnsi="宋体" w:cs="宋体" w:eastAsia="宋体" w:hint="default"/>
                <w:sz w:val="20"/>
                <w:szCs w:val="20"/>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5797034</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57" w:lineRule="exact"/>
              <w:ind w:left="141"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553623" cy="16335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8" cstate="print"/>
                          <a:stretch>
                            <a:fillRect/>
                          </a:stretch>
                        </pic:blipFill>
                        <pic:spPr>
                          <a:xfrm>
                            <a:off x="0" y="0"/>
                            <a:ext cx="553623" cy="163353"/>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before="4"/>
              <w:ind w:right="0"/>
              <w:jc w:val="left"/>
              <w:rPr>
                <w:rFonts w:ascii="宋体" w:hAnsi="宋体" w:cs="宋体" w:eastAsia="宋体" w:hint="default"/>
                <w:sz w:val="17"/>
                <w:szCs w:val="17"/>
              </w:rPr>
            </w:pP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5946670</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2"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huafeng</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5248788</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中国</w:t>
            </w:r>
          </w:p>
        </w:tc>
      </w:tr>
      <w:tr>
        <w:trPr>
          <w:trHeight w:val="734" w:hRule="exact"/>
        </w:trPr>
        <w:tc>
          <w:tcPr>
            <w:tcW w:w="7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1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Huafon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华峰</w:t>
            </w:r>
          </w:p>
        </w:tc>
        <w:tc>
          <w:tcPr>
            <w:tcW w:w="12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1029980</w:t>
            </w:r>
          </w:p>
        </w:tc>
        <w:tc>
          <w:tcPr>
            <w:tcW w:w="24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20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墨西哥</w:t>
            </w:r>
          </w:p>
        </w:tc>
      </w:tr>
    </w:tbl>
    <w:p>
      <w:pPr>
        <w:pStyle w:val="BodyText"/>
        <w:spacing w:line="240" w:lineRule="auto" w:before="50"/>
        <w:ind w:left="614" w:right="826"/>
        <w:jc w:val="left"/>
      </w:pPr>
      <w:r>
        <w:rPr/>
        <w:t>另已有</w:t>
      </w:r>
      <w:r>
        <w:rPr>
          <w:rFonts w:ascii="Times New Roman" w:hAnsi="Times New Roman" w:cs="Times New Roman" w:eastAsia="Times New Roman" w:hint="default"/>
        </w:rPr>
        <w:t>3</w:t>
      </w:r>
      <w:r>
        <w:rPr/>
        <w:t>项商标注册申请已获国家工商行政管理总局受理，具体情况如下：</w:t>
      </w:r>
    </w:p>
    <w:p>
      <w:pPr>
        <w:spacing w:line="240" w:lineRule="auto" w:before="13"/>
        <w:rPr>
          <w:rFonts w:ascii="宋体" w:hAnsi="宋体" w:cs="宋体" w:eastAsia="宋体" w:hint="default"/>
          <w:sz w:val="7"/>
          <w:szCs w:val="7"/>
        </w:rPr>
      </w:pPr>
    </w:p>
    <w:tbl>
      <w:tblPr>
        <w:tblW w:w="0" w:type="auto"/>
        <w:jc w:val="left"/>
        <w:tblInd w:w="714" w:type="dxa"/>
        <w:tblLayout w:type="fixed"/>
        <w:tblCellMar>
          <w:top w:w="0" w:type="dxa"/>
          <w:left w:w="0" w:type="dxa"/>
          <w:bottom w:w="0" w:type="dxa"/>
          <w:right w:w="0" w:type="dxa"/>
        </w:tblCellMar>
        <w:tblLook w:val="01E0"/>
      </w:tblPr>
      <w:tblGrid>
        <w:gridCol w:w="1594"/>
        <w:gridCol w:w="1705"/>
        <w:gridCol w:w="1704"/>
        <w:gridCol w:w="1474"/>
        <w:gridCol w:w="2012"/>
      </w:tblGrid>
      <w:tr>
        <w:trPr>
          <w:trHeight w:val="420" w:hRule="exact"/>
        </w:trPr>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r>
      <w:tr>
        <w:trPr>
          <w:trHeight w:val="422" w:hRule="exact"/>
        </w:trPr>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CHICRON</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7332094</w:t>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18</w:t>
            </w:r>
          </w:p>
        </w:tc>
        <w:tc>
          <w:tcPr>
            <w:tcW w:w="20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22" w:hRule="exact"/>
        </w:trPr>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华峰海岛</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7332095</w:t>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18</w:t>
            </w:r>
          </w:p>
        </w:tc>
        <w:tc>
          <w:tcPr>
            <w:tcW w:w="20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20" w:hRule="exact"/>
        </w:trPr>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华峰超纤</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7332096</w:t>
            </w:r>
          </w:p>
        </w:tc>
        <w:tc>
          <w:tcPr>
            <w:tcW w:w="1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18</w:t>
            </w:r>
          </w:p>
        </w:tc>
        <w:tc>
          <w:tcPr>
            <w:tcW w:w="20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29"/>
        <w:ind w:left="614" w:right="4149"/>
        <w:jc w:val="left"/>
      </w:pPr>
      <w:r>
        <w:rPr>
          <w:rFonts w:ascii="Times New Roman" w:hAnsi="Times New Roman" w:cs="Times New Roman" w:eastAsia="Times New Roman" w:hint="default"/>
        </w:rPr>
        <w:t>2</w:t>
      </w:r>
      <w:r>
        <w:rPr/>
        <w:t>、专利技术及其它</w:t>
      </w:r>
    </w:p>
    <w:p>
      <w:pPr>
        <w:spacing w:line="240" w:lineRule="auto" w:before="6"/>
        <w:rPr>
          <w:rFonts w:ascii="宋体" w:hAnsi="宋体" w:cs="宋体" w:eastAsia="宋体" w:hint="default"/>
          <w:sz w:val="28"/>
          <w:szCs w:val="28"/>
        </w:rPr>
      </w:pPr>
    </w:p>
    <w:p>
      <w:pPr>
        <w:pStyle w:val="BodyText"/>
        <w:spacing w:line="240" w:lineRule="auto"/>
        <w:ind w:left="614" w:right="4149"/>
        <w:jc w:val="left"/>
      </w:pPr>
      <w:r>
        <w:rPr/>
        <w:t>截止本报告期末，公司拥有</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项授权专利，具体情况如下：</w:t>
      </w:r>
    </w:p>
    <w:p>
      <w:pPr>
        <w:spacing w:line="240" w:lineRule="auto" w:before="8"/>
        <w:rPr>
          <w:rFonts w:ascii="宋体" w:hAnsi="宋体" w:cs="宋体" w:eastAsia="宋体" w:hint="default"/>
          <w:sz w:val="16"/>
          <w:szCs w:val="16"/>
        </w:rPr>
      </w:pPr>
    </w:p>
    <w:tbl>
      <w:tblPr>
        <w:tblW w:w="0" w:type="auto"/>
        <w:jc w:val="left"/>
        <w:tblInd w:w="789" w:type="dxa"/>
        <w:tblLayout w:type="fixed"/>
        <w:tblCellMar>
          <w:top w:w="0" w:type="dxa"/>
          <w:left w:w="0" w:type="dxa"/>
          <w:bottom w:w="0" w:type="dxa"/>
          <w:right w:w="0" w:type="dxa"/>
        </w:tblCellMar>
        <w:tblLook w:val="01E0"/>
      </w:tblPr>
      <w:tblGrid>
        <w:gridCol w:w="2813"/>
        <w:gridCol w:w="1154"/>
        <w:gridCol w:w="2076"/>
        <w:gridCol w:w="2293"/>
      </w:tblGrid>
      <w:tr>
        <w:trPr>
          <w:trHeight w:val="439"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有效期</w:t>
            </w:r>
          </w:p>
        </w:tc>
      </w:tr>
      <w:tr>
        <w:trPr>
          <w:trHeight w:val="734"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51"/>
              <w:ind w:left="943" w:right="130" w:hanging="812"/>
              <w:jc w:val="left"/>
              <w:rPr>
                <w:rFonts w:ascii="宋体" w:hAnsi="宋体" w:cs="宋体" w:eastAsia="宋体" w:hint="default"/>
                <w:sz w:val="18"/>
                <w:szCs w:val="18"/>
              </w:rPr>
            </w:pPr>
            <w:r>
              <w:rPr>
                <w:rFonts w:ascii="宋体" w:hAnsi="宋体" w:cs="宋体" w:eastAsia="宋体" w:hint="default"/>
                <w:sz w:val="18"/>
                <w:szCs w:val="18"/>
              </w:rPr>
              <w:t>彩色超细纤维尼龙聚氨酯绒面革 的制造方法</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2005 1</w:t>
            </w:r>
            <w:r>
              <w:rPr>
                <w:rFonts w:ascii="宋体"/>
                <w:spacing w:val="-6"/>
                <w:sz w:val="18"/>
              </w:rPr>
              <w:t> </w:t>
            </w:r>
            <w:r>
              <w:rPr>
                <w:rFonts w:ascii="宋体"/>
                <w:sz w:val="18"/>
              </w:rPr>
              <w:t>0110717.2</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2025</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34"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1031" w:right="130" w:hanging="900"/>
              <w:jc w:val="left"/>
              <w:rPr>
                <w:rFonts w:ascii="宋体" w:hAnsi="宋体" w:cs="宋体" w:eastAsia="宋体" w:hint="default"/>
                <w:sz w:val="18"/>
                <w:szCs w:val="18"/>
              </w:rPr>
            </w:pPr>
            <w:r>
              <w:rPr>
                <w:rFonts w:ascii="宋体" w:hAnsi="宋体" w:cs="宋体" w:eastAsia="宋体" w:hint="default"/>
                <w:sz w:val="18"/>
                <w:szCs w:val="18"/>
              </w:rPr>
              <w:t>超细纤维合成革用高回弹湿法聚 氨酯树脂</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2007 1</w:t>
            </w:r>
            <w:r>
              <w:rPr>
                <w:rFonts w:ascii="宋体"/>
                <w:spacing w:val="-6"/>
                <w:sz w:val="18"/>
              </w:rPr>
              <w:t> </w:t>
            </w:r>
            <w:r>
              <w:rPr>
                <w:rFonts w:ascii="宋体"/>
                <w:sz w:val="18"/>
              </w:rPr>
              <w:t>0043426.5</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2027</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2"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671" w:right="130" w:hanging="540"/>
              <w:jc w:val="left"/>
              <w:rPr>
                <w:rFonts w:ascii="宋体" w:hAnsi="宋体" w:cs="宋体" w:eastAsia="宋体" w:hint="default"/>
                <w:sz w:val="18"/>
                <w:szCs w:val="18"/>
              </w:rPr>
            </w:pPr>
            <w:r>
              <w:rPr>
                <w:rFonts w:ascii="宋体" w:hAnsi="宋体" w:cs="宋体" w:eastAsia="宋体" w:hint="default"/>
                <w:sz w:val="18"/>
                <w:szCs w:val="18"/>
              </w:rPr>
              <w:t>超细纤维吸水透湿透气鞋里衬用 合成革的制备方法</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2007 1</w:t>
            </w:r>
            <w:r>
              <w:rPr>
                <w:rFonts w:ascii="宋体"/>
                <w:spacing w:val="-6"/>
                <w:sz w:val="18"/>
              </w:rPr>
              <w:t> </w:t>
            </w:r>
            <w:r>
              <w:rPr>
                <w:rFonts w:ascii="宋体"/>
                <w:sz w:val="18"/>
              </w:rPr>
              <w:t>0171000.8</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2027</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789" w:type="dxa"/>
        <w:tblLayout w:type="fixed"/>
        <w:tblCellMar>
          <w:top w:w="0" w:type="dxa"/>
          <w:left w:w="0" w:type="dxa"/>
          <w:bottom w:w="0" w:type="dxa"/>
          <w:right w:w="0" w:type="dxa"/>
        </w:tblCellMar>
        <w:tblLook w:val="01E0"/>
      </w:tblPr>
      <w:tblGrid>
        <w:gridCol w:w="2813"/>
        <w:gridCol w:w="1154"/>
        <w:gridCol w:w="2076"/>
        <w:gridCol w:w="2293"/>
      </w:tblGrid>
      <w:tr>
        <w:trPr>
          <w:trHeight w:val="735"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揉布机中的揉布装置</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2005 2</w:t>
            </w:r>
            <w:r>
              <w:rPr>
                <w:rFonts w:ascii="宋体"/>
                <w:spacing w:val="-6"/>
                <w:sz w:val="18"/>
              </w:rPr>
              <w:t> </w:t>
            </w:r>
            <w:r>
              <w:rPr>
                <w:rFonts w:ascii="宋体"/>
                <w:sz w:val="18"/>
              </w:rPr>
              <w:t>0043786.1</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4"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揉布机中的送布装置</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2005 2</w:t>
            </w:r>
            <w:r>
              <w:rPr>
                <w:rFonts w:ascii="宋体"/>
                <w:spacing w:val="-6"/>
                <w:sz w:val="18"/>
              </w:rPr>
              <w:t> </w:t>
            </w:r>
            <w:r>
              <w:rPr>
                <w:rFonts w:ascii="宋体"/>
                <w:sz w:val="18"/>
              </w:rPr>
              <w:t>0043787.6</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2"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583" w:right="130" w:hanging="452"/>
              <w:jc w:val="left"/>
              <w:rPr>
                <w:rFonts w:ascii="宋体" w:hAnsi="宋体" w:cs="宋体" w:eastAsia="宋体" w:hint="default"/>
                <w:sz w:val="18"/>
                <w:szCs w:val="18"/>
              </w:rPr>
            </w:pPr>
            <w:r>
              <w:rPr>
                <w:rFonts w:ascii="宋体" w:hAnsi="宋体" w:cs="宋体" w:eastAsia="宋体" w:hint="default"/>
                <w:sz w:val="18"/>
                <w:szCs w:val="18"/>
              </w:rPr>
              <w:t>纤维织物或合成革基布烘干及定 型设备中的烘箱结构</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2009 2</w:t>
            </w:r>
            <w:r>
              <w:rPr>
                <w:rFonts w:ascii="宋体"/>
                <w:spacing w:val="-6"/>
                <w:sz w:val="18"/>
              </w:rPr>
              <w:t> </w:t>
            </w:r>
            <w:r>
              <w:rPr>
                <w:rFonts w:ascii="宋体"/>
                <w:sz w:val="18"/>
              </w:rPr>
              <w:t>0210069.1</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2019</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4"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合成革（编织纹）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2010 3</w:t>
            </w:r>
            <w:r>
              <w:rPr>
                <w:rFonts w:ascii="宋体"/>
                <w:spacing w:val="-6"/>
                <w:sz w:val="18"/>
              </w:rPr>
              <w:t> </w:t>
            </w:r>
            <w:r>
              <w:rPr>
                <w:rFonts w:ascii="宋体"/>
                <w:sz w:val="18"/>
              </w:rPr>
              <w:t>0178780.1</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2020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4"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合成革（飞鸟纹）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2010 3</w:t>
            </w:r>
            <w:r>
              <w:rPr>
                <w:rFonts w:ascii="宋体"/>
                <w:spacing w:val="-6"/>
                <w:sz w:val="18"/>
              </w:rPr>
              <w:t> </w:t>
            </w:r>
            <w:r>
              <w:rPr>
                <w:rFonts w:ascii="宋体"/>
                <w:sz w:val="18"/>
              </w:rPr>
              <w:t>0178812.8</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2020</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5"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合成革（龟裂纹）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2010 3</w:t>
            </w:r>
            <w:r>
              <w:rPr>
                <w:rFonts w:ascii="宋体"/>
                <w:spacing w:val="-6"/>
                <w:sz w:val="18"/>
              </w:rPr>
              <w:t> </w:t>
            </w:r>
            <w:r>
              <w:rPr>
                <w:rFonts w:ascii="宋体"/>
                <w:sz w:val="18"/>
              </w:rPr>
              <w:t>0178794.3</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2020</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4"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合成革（铠甲纹）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2010 3</w:t>
            </w:r>
            <w:r>
              <w:rPr>
                <w:rFonts w:ascii="宋体"/>
                <w:spacing w:val="-6"/>
                <w:sz w:val="18"/>
              </w:rPr>
              <w:t> </w:t>
            </w:r>
            <w:r>
              <w:rPr>
                <w:rFonts w:ascii="宋体"/>
                <w:sz w:val="18"/>
              </w:rPr>
              <w:t>0178818.5</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2020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32" w:hRule="exact"/>
        </w:trPr>
        <w:tc>
          <w:tcPr>
            <w:tcW w:w="28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合成革（祥云纹）</w:t>
            </w:r>
          </w:p>
        </w:tc>
        <w:tc>
          <w:tcPr>
            <w:tcW w:w="11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ZL 2010 3</w:t>
            </w:r>
            <w:r>
              <w:rPr>
                <w:rFonts w:ascii="宋体"/>
                <w:spacing w:val="-6"/>
                <w:sz w:val="18"/>
              </w:rPr>
              <w:t> </w:t>
            </w:r>
            <w:r>
              <w:rPr>
                <w:rFonts w:ascii="宋体"/>
                <w:sz w:val="18"/>
              </w:rPr>
              <w:t>0178835.9</w:t>
            </w:r>
          </w:p>
        </w:tc>
        <w:tc>
          <w:tcPr>
            <w:tcW w:w="22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2020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line="240" w:lineRule="auto" w:before="8"/>
        <w:rPr>
          <w:rFonts w:ascii="宋体" w:hAnsi="宋体" w:cs="宋体" w:eastAsia="宋体" w:hint="default"/>
          <w:sz w:val="10"/>
          <w:szCs w:val="10"/>
        </w:rPr>
      </w:pPr>
    </w:p>
    <w:p>
      <w:pPr>
        <w:pStyle w:val="BodyText"/>
        <w:spacing w:line="434" w:lineRule="auto" w:before="29"/>
        <w:ind w:left="614" w:right="1211"/>
        <w:jc w:val="left"/>
      </w:pPr>
      <w:r>
        <w:rPr/>
        <w:t>上述专利均属公司自主研发、自行申请获得，拥有完全的知识产权。</w:t>
      </w:r>
      <w:r>
        <w:rPr>
          <w:w w:val="100"/>
        </w:rPr>
        <w:t> </w:t>
      </w:r>
      <w:r>
        <w:rPr/>
        <w:t>截止本报告期末，公司已有</w:t>
      </w:r>
      <w:r>
        <w:rPr>
          <w:spacing w:val="-59"/>
        </w:rPr>
        <w:t> </w:t>
      </w:r>
      <w:r>
        <w:rPr>
          <w:rFonts w:ascii="宋体" w:hAnsi="宋体" w:cs="宋体" w:eastAsia="宋体" w:hint="default"/>
        </w:rPr>
        <w:t>13</w:t>
      </w:r>
      <w:r>
        <w:rPr>
          <w:rFonts w:ascii="宋体" w:hAnsi="宋体" w:cs="宋体" w:eastAsia="宋体" w:hint="default"/>
          <w:spacing w:val="-60"/>
        </w:rPr>
        <w:t> </w:t>
      </w:r>
      <w:r>
        <w:rPr/>
        <w:t>项发明专利申请已获国家知识产权局受理，具体情况如下：</w:t>
      </w:r>
    </w:p>
    <w:p>
      <w:pPr>
        <w:spacing w:line="240" w:lineRule="auto" w:before="11"/>
        <w:rPr>
          <w:rFonts w:ascii="宋体" w:hAnsi="宋体" w:cs="宋体" w:eastAsia="宋体" w:hint="default"/>
          <w:sz w:val="3"/>
          <w:szCs w:val="3"/>
        </w:rPr>
      </w:pPr>
    </w:p>
    <w:tbl>
      <w:tblPr>
        <w:tblW w:w="0" w:type="auto"/>
        <w:jc w:val="left"/>
        <w:tblInd w:w="784" w:type="dxa"/>
        <w:tblLayout w:type="fixed"/>
        <w:tblCellMar>
          <w:top w:w="0" w:type="dxa"/>
          <w:left w:w="0" w:type="dxa"/>
          <w:bottom w:w="0" w:type="dxa"/>
          <w:right w:w="0" w:type="dxa"/>
        </w:tblCellMar>
        <w:tblLook w:val="01E0"/>
      </w:tblPr>
      <w:tblGrid>
        <w:gridCol w:w="660"/>
        <w:gridCol w:w="2048"/>
        <w:gridCol w:w="1805"/>
        <w:gridCol w:w="1990"/>
        <w:gridCol w:w="1846"/>
      </w:tblGrid>
      <w:tr>
        <w:trPr>
          <w:trHeight w:val="423"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648"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法律状态</w:t>
            </w:r>
            <w:r>
              <w:rPr>
                <w:rFonts w:ascii="宋体" w:hAnsi="宋体" w:cs="宋体" w:eastAsia="宋体" w:hint="default"/>
                <w:sz w:val="18"/>
                <w:szCs w:val="18"/>
              </w:rPr>
            </w:r>
          </w:p>
        </w:tc>
      </w:tr>
      <w:tr>
        <w:trPr>
          <w:trHeight w:val="734"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3" w:right="96"/>
              <w:jc w:val="left"/>
              <w:rPr>
                <w:rFonts w:ascii="宋体" w:hAnsi="宋体" w:cs="宋体" w:eastAsia="宋体" w:hint="default"/>
                <w:sz w:val="18"/>
                <w:szCs w:val="18"/>
              </w:rPr>
            </w:pPr>
            <w:r>
              <w:rPr>
                <w:rFonts w:ascii="宋体" w:hAnsi="宋体" w:cs="宋体" w:eastAsia="宋体" w:hint="default"/>
                <w:spacing w:val="2"/>
                <w:sz w:val="18"/>
                <w:szCs w:val="18"/>
              </w:rPr>
              <w:t>不定岛超细纤维绒面革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的耐刮处理方法</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200810038395.9</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实质审查</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161"/>
              <w:ind w:left="93" w:right="96"/>
              <w:jc w:val="left"/>
              <w:rPr>
                <w:rFonts w:ascii="宋体" w:hAnsi="宋体" w:cs="宋体" w:eastAsia="宋体" w:hint="default"/>
                <w:sz w:val="18"/>
                <w:szCs w:val="18"/>
              </w:rPr>
            </w:pPr>
            <w:r>
              <w:rPr>
                <w:rFonts w:ascii="宋体" w:hAnsi="宋体" w:cs="宋体" w:eastAsia="宋体" w:hint="default"/>
                <w:spacing w:val="2"/>
                <w:sz w:val="18"/>
                <w:szCs w:val="18"/>
              </w:rPr>
              <w:t>一种抗浮色助剂及其制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备方法和应用</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200810040729.6</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实质审查</w:t>
            </w:r>
          </w:p>
        </w:tc>
      </w:tr>
      <w:tr>
        <w:trPr>
          <w:trHeight w:val="732"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3" w:right="84"/>
              <w:jc w:val="left"/>
              <w:rPr>
                <w:rFonts w:ascii="宋体" w:hAnsi="宋体" w:cs="宋体" w:eastAsia="宋体" w:hint="default"/>
                <w:sz w:val="18"/>
                <w:szCs w:val="18"/>
              </w:rPr>
            </w:pPr>
            <w:r>
              <w:rPr>
                <w:rFonts w:ascii="宋体" w:hAnsi="宋体" w:cs="宋体" w:eastAsia="宋体" w:hint="default"/>
                <w:spacing w:val="3"/>
                <w:sz w:val="18"/>
                <w:szCs w:val="18"/>
              </w:rPr>
              <w:t>束状超细纤维 </w:t>
            </w:r>
            <w:r>
              <w:rPr>
                <w:rFonts w:ascii="宋体" w:hAnsi="宋体" w:cs="宋体" w:eastAsia="宋体" w:hint="default"/>
                <w:sz w:val="18"/>
                <w:szCs w:val="18"/>
              </w:rPr>
              <w:t>PU</w:t>
            </w:r>
            <w:r>
              <w:rPr>
                <w:rFonts w:ascii="宋体" w:hAnsi="宋体" w:cs="宋体" w:eastAsia="宋体" w:hint="default"/>
                <w:spacing w:val="4"/>
                <w:sz w:val="18"/>
                <w:szCs w:val="18"/>
              </w:rPr>
              <w:t> </w:t>
            </w:r>
            <w:r>
              <w:rPr>
                <w:rFonts w:ascii="宋体" w:hAnsi="宋体" w:cs="宋体" w:eastAsia="宋体" w:hint="default"/>
                <w:spacing w:val="4"/>
                <w:sz w:val="18"/>
                <w:szCs w:val="18"/>
              </w:rPr>
              <w:t>合成 </w:t>
            </w:r>
            <w:r>
              <w:rPr>
                <w:rFonts w:ascii="宋体" w:hAnsi="宋体" w:cs="宋体" w:eastAsia="宋体" w:hint="default"/>
                <w:sz w:val="18"/>
                <w:szCs w:val="18"/>
              </w:rPr>
              <w:t>革活性染料染色方法</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200810204217.9</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实质审查</w:t>
            </w:r>
          </w:p>
        </w:tc>
      </w:tr>
      <w:tr>
        <w:trPr>
          <w:trHeight w:val="1047"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4</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3" w:right="96"/>
              <w:jc w:val="both"/>
              <w:rPr>
                <w:rFonts w:ascii="宋体" w:hAnsi="宋体" w:cs="宋体" w:eastAsia="宋体" w:hint="default"/>
                <w:sz w:val="18"/>
                <w:szCs w:val="18"/>
              </w:rPr>
            </w:pPr>
            <w:r>
              <w:rPr>
                <w:rFonts w:ascii="宋体" w:hAnsi="宋体" w:cs="宋体" w:eastAsia="宋体" w:hint="default"/>
                <w:spacing w:val="2"/>
                <w:sz w:val="18"/>
                <w:szCs w:val="18"/>
              </w:rPr>
              <w:t>一种超细纤维合成革的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印花加工方法及所得产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200910049484.8</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初步审查合格</w:t>
            </w:r>
          </w:p>
        </w:tc>
      </w:tr>
      <w:tr>
        <w:trPr>
          <w:trHeight w:val="1046"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5</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3" w:right="96"/>
              <w:jc w:val="both"/>
              <w:rPr>
                <w:rFonts w:ascii="宋体" w:hAnsi="宋体" w:cs="宋体" w:eastAsia="宋体" w:hint="default"/>
                <w:sz w:val="18"/>
                <w:szCs w:val="18"/>
              </w:rPr>
            </w:pPr>
            <w:r>
              <w:rPr>
                <w:rFonts w:ascii="宋体" w:hAnsi="宋体" w:cs="宋体" w:eastAsia="宋体" w:hint="default"/>
                <w:spacing w:val="2"/>
                <w:sz w:val="18"/>
                <w:szCs w:val="18"/>
              </w:rPr>
              <w:t>一种超细纤维聚氨酯合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成革及其基布，及制备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方法和应用</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200910053440.2</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初步审查合格</w:t>
            </w:r>
          </w:p>
        </w:tc>
      </w:tr>
      <w:tr>
        <w:trPr>
          <w:trHeight w:val="1044"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6</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3" w:right="96"/>
              <w:jc w:val="both"/>
              <w:rPr>
                <w:rFonts w:ascii="宋体" w:hAnsi="宋体" w:cs="宋体" w:eastAsia="宋体" w:hint="default"/>
                <w:sz w:val="18"/>
                <w:szCs w:val="18"/>
              </w:rPr>
            </w:pPr>
            <w:r>
              <w:rPr>
                <w:rFonts w:ascii="宋体" w:hAnsi="宋体" w:cs="宋体" w:eastAsia="宋体" w:hint="default"/>
                <w:spacing w:val="2"/>
                <w:sz w:val="18"/>
                <w:szCs w:val="18"/>
              </w:rPr>
              <w:t>一种超细纤维合成革、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其制备方法及一种印刷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料组合物</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200910195516.5</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初步审查合格</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784" w:type="dxa"/>
        <w:tblLayout w:type="fixed"/>
        <w:tblCellMar>
          <w:top w:w="0" w:type="dxa"/>
          <w:left w:w="0" w:type="dxa"/>
          <w:bottom w:w="0" w:type="dxa"/>
          <w:right w:w="0" w:type="dxa"/>
        </w:tblCellMar>
        <w:tblLook w:val="01E0"/>
      </w:tblPr>
      <w:tblGrid>
        <w:gridCol w:w="660"/>
        <w:gridCol w:w="2048"/>
        <w:gridCol w:w="1805"/>
        <w:gridCol w:w="1990"/>
        <w:gridCol w:w="1846"/>
      </w:tblGrid>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sz w:val="18"/>
              </w:rPr>
              <w:t>7</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93" w:right="96"/>
              <w:jc w:val="left"/>
              <w:rPr>
                <w:rFonts w:ascii="宋体" w:hAnsi="宋体" w:cs="宋体" w:eastAsia="宋体" w:hint="default"/>
                <w:sz w:val="18"/>
                <w:szCs w:val="18"/>
              </w:rPr>
            </w:pPr>
            <w:r>
              <w:rPr>
                <w:rFonts w:ascii="宋体" w:hAnsi="宋体" w:cs="宋体" w:eastAsia="宋体" w:hint="default"/>
                <w:spacing w:val="2"/>
                <w:sz w:val="18"/>
                <w:szCs w:val="18"/>
              </w:rPr>
              <w:t>一种超细纤维革及其制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备方法</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200910201389.5</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初步审查合格</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sz w:val="18"/>
              </w:rPr>
              <w:t>8</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161"/>
              <w:ind w:left="93" w:right="96"/>
              <w:jc w:val="left"/>
              <w:rPr>
                <w:rFonts w:ascii="宋体" w:hAnsi="宋体" w:cs="宋体" w:eastAsia="宋体" w:hint="default"/>
                <w:sz w:val="18"/>
                <w:szCs w:val="18"/>
              </w:rPr>
            </w:pPr>
            <w:r>
              <w:rPr>
                <w:rFonts w:ascii="宋体" w:hAnsi="宋体" w:cs="宋体" w:eastAsia="宋体" w:hint="default"/>
                <w:spacing w:val="2"/>
                <w:sz w:val="18"/>
                <w:szCs w:val="18"/>
              </w:rPr>
              <w:t>高光龟裂超细纤维革及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其制备方法</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200910201390.8</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初步审查合格</w:t>
            </w:r>
          </w:p>
        </w:tc>
      </w:tr>
      <w:tr>
        <w:trPr>
          <w:trHeight w:val="1044"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sz w:val="18"/>
              </w:rPr>
              <w:t>9</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108" w:right="110"/>
              <w:jc w:val="center"/>
              <w:rPr>
                <w:rFonts w:ascii="宋体" w:hAnsi="宋体" w:cs="宋体" w:eastAsia="宋体" w:hint="default"/>
                <w:sz w:val="18"/>
                <w:szCs w:val="18"/>
              </w:rPr>
            </w:pPr>
            <w:r>
              <w:rPr>
                <w:rFonts w:ascii="宋体" w:hAnsi="宋体" w:cs="宋体" w:eastAsia="宋体" w:hint="default"/>
                <w:sz w:val="18"/>
                <w:szCs w:val="18"/>
              </w:rPr>
              <w:t>单组份无溶剂聚氨酯粘 合剂及其制备方法和原 料组合物</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201010023154.4</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实质审查</w:t>
            </w:r>
          </w:p>
        </w:tc>
      </w:tr>
      <w:tr>
        <w:trPr>
          <w:trHeight w:val="1047"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sz w:val="18"/>
              </w:rPr>
              <w:t>10</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108" w:right="110"/>
              <w:jc w:val="center"/>
              <w:rPr>
                <w:rFonts w:ascii="宋体" w:hAnsi="宋体" w:cs="宋体" w:eastAsia="宋体" w:hint="default"/>
                <w:sz w:val="18"/>
                <w:szCs w:val="18"/>
              </w:rPr>
            </w:pPr>
            <w:r>
              <w:rPr>
                <w:rFonts w:ascii="宋体" w:hAnsi="宋体" w:cs="宋体" w:eastAsia="宋体" w:hint="default"/>
                <w:sz w:val="18"/>
                <w:szCs w:val="18"/>
              </w:rPr>
              <w:t>一种定岛超细纤维、聚 氨酯合成革及其基布， 及制备方法</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201019063013.2</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实质审查</w:t>
            </w:r>
          </w:p>
        </w:tc>
      </w:tr>
      <w:tr>
        <w:trPr>
          <w:trHeight w:val="1046"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sz w:val="18"/>
              </w:rPr>
              <w:t>11</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93" w:right="96"/>
              <w:jc w:val="both"/>
              <w:rPr>
                <w:rFonts w:ascii="宋体" w:hAnsi="宋体" w:cs="宋体" w:eastAsia="宋体" w:hint="default"/>
                <w:sz w:val="18"/>
                <w:szCs w:val="18"/>
              </w:rPr>
            </w:pPr>
            <w:r>
              <w:rPr>
                <w:rFonts w:ascii="宋体" w:hAnsi="宋体" w:cs="宋体" w:eastAsia="宋体" w:hint="default"/>
                <w:spacing w:val="2"/>
                <w:sz w:val="18"/>
                <w:szCs w:val="18"/>
              </w:rPr>
              <w:t>一种超细纤维绒面革的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制备方法及制得的超细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纤维绒面革</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sz w:val="18"/>
              </w:rPr>
              <w:t>201010155964.5</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初步审查合格</w:t>
            </w:r>
          </w:p>
        </w:tc>
      </w:tr>
      <w:tr>
        <w:trPr>
          <w:trHeight w:val="958"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sz w:val="18"/>
              </w:rPr>
              <w:t>12</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61"/>
              <w:ind w:left="93" w:right="96"/>
              <w:jc w:val="left"/>
              <w:rPr>
                <w:rFonts w:ascii="宋体" w:hAnsi="宋体" w:cs="宋体" w:eastAsia="宋体" w:hint="default"/>
                <w:sz w:val="18"/>
                <w:szCs w:val="18"/>
              </w:rPr>
            </w:pPr>
            <w:r>
              <w:rPr>
                <w:rFonts w:ascii="宋体" w:hAnsi="宋体" w:cs="宋体" w:eastAsia="宋体" w:hint="default"/>
                <w:spacing w:val="2"/>
                <w:sz w:val="18"/>
                <w:szCs w:val="18"/>
              </w:rPr>
              <w:t>超细纤维聚氨酯合成革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基布及其制备方法</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201010189013.X</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实质审查</w:t>
            </w:r>
          </w:p>
        </w:tc>
      </w:tr>
      <w:tr>
        <w:trPr>
          <w:trHeight w:val="955" w:hRule="exact"/>
        </w:trPr>
        <w:tc>
          <w:tcPr>
            <w:tcW w:w="6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sz w:val="18"/>
              </w:rPr>
              <w:t>13</w:t>
            </w:r>
          </w:p>
        </w:tc>
        <w:tc>
          <w:tcPr>
            <w:tcW w:w="2048" w:type="dxa"/>
            <w:tcBorders>
              <w:top w:val="single" w:sz="12" w:space="0" w:color="000000"/>
              <w:left w:val="single" w:sz="12" w:space="0" w:color="000000"/>
              <w:bottom w:val="single" w:sz="12" w:space="0" w:color="000000"/>
              <w:right w:val="single" w:sz="12" w:space="0" w:color="000000"/>
            </w:tcBorders>
          </w:tcPr>
          <w:p>
            <w:pPr>
              <w:pStyle w:val="TableParagraph"/>
              <w:spacing w:line="314" w:lineRule="auto" w:before="161"/>
              <w:ind w:left="93" w:right="96"/>
              <w:jc w:val="left"/>
              <w:rPr>
                <w:rFonts w:ascii="宋体" w:hAnsi="宋体" w:cs="宋体" w:eastAsia="宋体" w:hint="default"/>
                <w:sz w:val="18"/>
                <w:szCs w:val="18"/>
              </w:rPr>
            </w:pPr>
            <w:r>
              <w:rPr>
                <w:rFonts w:ascii="宋体" w:hAnsi="宋体" w:cs="宋体" w:eastAsia="宋体" w:hint="default"/>
                <w:spacing w:val="2"/>
                <w:sz w:val="18"/>
                <w:szCs w:val="18"/>
              </w:rPr>
              <w:t>一种合成革及其制备方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法和在防护鞋上的应用</w:t>
            </w:r>
          </w:p>
        </w:tc>
        <w:tc>
          <w:tcPr>
            <w:tcW w:w="18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201010234304.6</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初步审查合格</w:t>
            </w:r>
          </w:p>
        </w:tc>
      </w:tr>
    </w:tbl>
    <w:p>
      <w:pPr>
        <w:pStyle w:val="BodyText"/>
        <w:spacing w:line="240" w:lineRule="auto" w:before="50"/>
        <w:ind w:left="614" w:right="826"/>
        <w:jc w:val="left"/>
      </w:pPr>
      <w:r>
        <w:rPr>
          <w:spacing w:val="-6"/>
        </w:rPr>
        <w:t>截止本报告期末，公司已有 </w:t>
      </w:r>
      <w:r>
        <w:rPr>
          <w:rFonts w:ascii="宋体" w:hAnsi="宋体" w:cs="宋体" w:eastAsia="宋体" w:hint="default"/>
        </w:rPr>
        <w:t>3</w:t>
      </w:r>
      <w:r>
        <w:rPr>
          <w:rFonts w:ascii="宋体" w:hAnsi="宋体" w:cs="宋体" w:eastAsia="宋体" w:hint="default"/>
          <w:spacing w:val="-92"/>
        </w:rPr>
        <w:t> </w:t>
      </w:r>
      <w:r>
        <w:rPr>
          <w:spacing w:val="-3"/>
        </w:rPr>
        <w:t>项实用新型专利申请已获国家知识产权局受理，具体情况如下：</w:t>
      </w:r>
    </w:p>
    <w:p>
      <w:pPr>
        <w:spacing w:line="240" w:lineRule="auto" w:before="3"/>
        <w:rPr>
          <w:rFonts w:ascii="宋体" w:hAnsi="宋体" w:cs="宋体" w:eastAsia="宋体" w:hint="default"/>
          <w:sz w:val="9"/>
          <w:szCs w:val="9"/>
        </w:rPr>
      </w:pPr>
    </w:p>
    <w:tbl>
      <w:tblPr>
        <w:tblW w:w="0" w:type="auto"/>
        <w:jc w:val="left"/>
        <w:tblInd w:w="786" w:type="dxa"/>
        <w:tblLayout w:type="fixed"/>
        <w:tblCellMar>
          <w:top w:w="0" w:type="dxa"/>
          <w:left w:w="0" w:type="dxa"/>
          <w:bottom w:w="0" w:type="dxa"/>
          <w:right w:w="0" w:type="dxa"/>
        </w:tblCellMar>
        <w:tblLook w:val="01E0"/>
      </w:tblPr>
      <w:tblGrid>
        <w:gridCol w:w="679"/>
        <w:gridCol w:w="2151"/>
        <w:gridCol w:w="1949"/>
        <w:gridCol w:w="2006"/>
        <w:gridCol w:w="1558"/>
      </w:tblGrid>
      <w:tr>
        <w:trPr>
          <w:trHeight w:val="423" w:hRule="exact"/>
        </w:trPr>
        <w:tc>
          <w:tcPr>
            <w:tcW w:w="6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9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20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法律状态</w:t>
            </w:r>
            <w:r>
              <w:rPr>
                <w:rFonts w:ascii="宋体" w:hAnsi="宋体" w:cs="宋体" w:eastAsia="宋体" w:hint="default"/>
                <w:sz w:val="18"/>
                <w:szCs w:val="18"/>
              </w:rPr>
            </w:r>
          </w:p>
        </w:tc>
      </w:tr>
      <w:tr>
        <w:trPr>
          <w:trHeight w:val="1356" w:hRule="exact"/>
        </w:trPr>
        <w:tc>
          <w:tcPr>
            <w:tcW w:w="6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0" w:right="159" w:hanging="720"/>
              <w:jc w:val="left"/>
              <w:rPr>
                <w:rFonts w:ascii="宋体" w:hAnsi="宋体" w:cs="宋体" w:eastAsia="宋体" w:hint="default"/>
                <w:sz w:val="18"/>
                <w:szCs w:val="18"/>
              </w:rPr>
            </w:pPr>
            <w:r>
              <w:rPr>
                <w:rFonts w:ascii="宋体" w:hAnsi="宋体" w:cs="宋体" w:eastAsia="宋体" w:hint="default"/>
                <w:sz w:val="18"/>
                <w:szCs w:val="18"/>
              </w:rPr>
              <w:t>具有立体双色效果的合 成革</w:t>
            </w:r>
          </w:p>
        </w:tc>
        <w:tc>
          <w:tcPr>
            <w:tcW w:w="19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201020200025.3</w:t>
            </w:r>
          </w:p>
        </w:tc>
        <w:tc>
          <w:tcPr>
            <w:tcW w:w="20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25</w:t>
            </w:r>
            <w:r>
              <w:rPr>
                <w:rFonts w:ascii="宋体" w:hAnsi="宋体" w:cs="宋体" w:eastAsia="宋体" w:hint="default"/>
                <w:spacing w:val="-56"/>
                <w:sz w:val="18"/>
                <w:szCs w:val="18"/>
              </w:rPr>
              <w:t> </w:t>
            </w:r>
            <w:r>
              <w:rPr>
                <w:rFonts w:ascii="宋体" w:hAnsi="宋体" w:cs="宋体" w:eastAsia="宋体" w:hint="default"/>
                <w:sz w:val="18"/>
                <w:szCs w:val="18"/>
              </w:rPr>
              <w:t>日 下发《授予实用 新型专利权通知 书》</w:t>
            </w:r>
          </w:p>
        </w:tc>
      </w:tr>
      <w:tr>
        <w:trPr>
          <w:trHeight w:val="1358" w:hRule="exact"/>
        </w:trPr>
        <w:tc>
          <w:tcPr>
            <w:tcW w:w="6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00" w:right="159" w:hanging="540"/>
              <w:jc w:val="left"/>
              <w:rPr>
                <w:rFonts w:ascii="宋体" w:hAnsi="宋体" w:cs="宋体" w:eastAsia="宋体" w:hint="default"/>
                <w:sz w:val="18"/>
                <w:szCs w:val="18"/>
              </w:rPr>
            </w:pPr>
            <w:r>
              <w:rPr>
                <w:rFonts w:ascii="宋体" w:hAnsi="宋体" w:cs="宋体" w:eastAsia="宋体" w:hint="default"/>
                <w:sz w:val="18"/>
                <w:szCs w:val="18"/>
              </w:rPr>
              <w:t>具有立体光亮花纹的环 保合成革</w:t>
            </w:r>
          </w:p>
        </w:tc>
        <w:tc>
          <w:tcPr>
            <w:tcW w:w="19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201020211961.4</w:t>
            </w:r>
          </w:p>
        </w:tc>
        <w:tc>
          <w:tcPr>
            <w:tcW w:w="20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p>
          <w:p>
            <w:pPr>
              <w:pStyle w:val="TableParagraph"/>
              <w:spacing w:line="316" w:lineRule="auto" w:before="76"/>
              <w:ind w:left="134" w:right="134"/>
              <w:jc w:val="center"/>
              <w:rPr>
                <w:rFonts w:ascii="宋体" w:hAnsi="宋体" w:cs="宋体" w:eastAsia="宋体" w:hint="default"/>
                <w:sz w:val="18"/>
                <w:szCs w:val="18"/>
              </w:rPr>
            </w:pPr>
            <w:r>
              <w:rPr>
                <w:rFonts w:ascii="宋体" w:hAnsi="宋体" w:cs="宋体" w:eastAsia="宋体" w:hint="default"/>
                <w:sz w:val="18"/>
                <w:szCs w:val="18"/>
              </w:rPr>
              <w:t>日下发《授予实 用新型专利权通 知书》</w:t>
            </w:r>
          </w:p>
        </w:tc>
      </w:tr>
      <w:tr>
        <w:trPr>
          <w:trHeight w:val="735" w:hRule="exact"/>
        </w:trPr>
        <w:tc>
          <w:tcPr>
            <w:tcW w:w="6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700" w:right="159" w:hanging="540"/>
              <w:jc w:val="left"/>
              <w:rPr>
                <w:rFonts w:ascii="宋体" w:hAnsi="宋体" w:cs="宋体" w:eastAsia="宋体" w:hint="default"/>
                <w:sz w:val="18"/>
                <w:szCs w:val="18"/>
              </w:rPr>
            </w:pPr>
            <w:r>
              <w:rPr>
                <w:rFonts w:ascii="宋体" w:hAnsi="宋体" w:cs="宋体" w:eastAsia="宋体" w:hint="default"/>
                <w:sz w:val="18"/>
                <w:szCs w:val="18"/>
              </w:rPr>
              <w:t>一种绒感仿真皮超细纤 维合成革</w:t>
            </w:r>
          </w:p>
        </w:tc>
        <w:tc>
          <w:tcPr>
            <w:tcW w:w="19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201020290226.7</w:t>
            </w:r>
          </w:p>
        </w:tc>
        <w:tc>
          <w:tcPr>
            <w:tcW w:w="20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受理</w:t>
            </w:r>
          </w:p>
        </w:tc>
      </w:tr>
    </w:tbl>
    <w:p>
      <w:pPr>
        <w:spacing w:line="240" w:lineRule="auto" w:before="7"/>
        <w:rPr>
          <w:rFonts w:ascii="宋体" w:hAnsi="宋体" w:cs="宋体" w:eastAsia="宋体" w:hint="default"/>
          <w:sz w:val="13"/>
          <w:szCs w:val="13"/>
        </w:rPr>
      </w:pPr>
    </w:p>
    <w:p>
      <w:pPr>
        <w:pStyle w:val="BodyText"/>
        <w:spacing w:line="372" w:lineRule="auto" w:before="29"/>
        <w:ind w:right="1110" w:firstLine="461"/>
        <w:jc w:val="both"/>
      </w:pPr>
      <w:r>
        <w:rPr>
          <w:spacing w:val="-1"/>
        </w:rPr>
        <w:t>上述专利申请主要系公司自主研发。公司目前拥有纺丝（生产海岛短纤维）、非织造成网、</w:t>
      </w:r>
      <w:r>
        <w:rPr>
          <w:w w:val="100"/>
        </w:rPr>
        <w:t> </w:t>
      </w:r>
      <w:r>
        <w:rPr>
          <w:spacing w:val="-1"/>
        </w:rPr>
        <w:t>树脂浸渍、减量开纤及表面整饰等全流程不定岛超细纤维合成革生产技术和工艺，并拥有超细纤</w:t>
      </w:r>
      <w:r>
        <w:rPr>
          <w:spacing w:val="-99"/>
        </w:rPr>
        <w:t> </w:t>
      </w:r>
      <w:r>
        <w:rPr>
          <w:spacing w:val="-99"/>
        </w:rPr>
      </w:r>
      <w:r>
        <w:rPr/>
        <w:t>维合成革用功能性聚氨酯树脂的研发和生产能力，技术成熟。</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240" w:lineRule="auto"/>
        <w:ind w:left="614" w:right="4149"/>
        <w:jc w:val="left"/>
      </w:pPr>
      <w:r>
        <w:rPr/>
        <w:t>（三）公司的核心竞争力</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9" w:lineRule="auto" w:before="29"/>
        <w:ind w:right="826" w:firstLine="461"/>
        <w:jc w:val="left"/>
      </w:pPr>
      <w:r>
        <w:rPr>
          <w:spacing w:val="-2"/>
        </w:rPr>
        <w:t>公司始终坚持科技创新的核心理念，实施科技兴企战略，促进科技成果的转化，在技术研发</w:t>
      </w:r>
      <w:r>
        <w:rPr>
          <w:w w:val="100"/>
        </w:rPr>
        <w:t> </w:t>
      </w:r>
      <w:r>
        <w:rPr/>
        <w:t>创新、产品质量、环保生产等方面均处于业内领先地位。</w:t>
      </w:r>
    </w:p>
    <w:p>
      <w:pPr>
        <w:pStyle w:val="BodyText"/>
        <w:spacing w:line="240" w:lineRule="auto" w:before="64"/>
        <w:ind w:left="614" w:right="4149"/>
        <w:jc w:val="left"/>
      </w:pPr>
      <w:r>
        <w:rPr>
          <w:rFonts w:ascii="Times New Roman" w:hAnsi="Times New Roman" w:cs="Times New Roman" w:eastAsia="Times New Roman" w:hint="default"/>
        </w:rPr>
        <w:t>1</w:t>
      </w:r>
      <w:r>
        <w:rPr/>
        <w:t>、规模优势</w:t>
      </w:r>
    </w:p>
    <w:p>
      <w:pPr>
        <w:pStyle w:val="BodyText"/>
        <w:spacing w:line="304" w:lineRule="auto" w:before="111"/>
        <w:ind w:right="1008" w:firstLine="461"/>
        <w:jc w:val="left"/>
      </w:pPr>
      <w:r>
        <w:rPr/>
        <w:t>随着公司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月的</w:t>
      </w:r>
      <w:r>
        <w:rPr>
          <w:spacing w:val="-58"/>
        </w:rPr>
        <w:t> </w:t>
      </w:r>
      <w:r>
        <w:rPr>
          <w:rFonts w:ascii="Times New Roman" w:hAnsi="Times New Roman" w:cs="Times New Roman" w:eastAsia="Times New Roman" w:hint="default"/>
        </w:rPr>
        <w:t>300</w:t>
      </w:r>
      <w:r>
        <w:rPr>
          <w:rFonts w:ascii="Times New Roman" w:hAnsi="Times New Roman" w:cs="Times New Roman" w:eastAsia="Times New Roman" w:hint="default"/>
          <w:spacing w:val="-13"/>
        </w:rPr>
        <w:t> </w:t>
      </w:r>
      <w:r>
        <w:rPr/>
        <w:t>万平方米超纤技术改造项目的顺利达产，公司已具备</w:t>
      </w:r>
      <w:r>
        <w:rPr>
          <w:spacing w:val="-58"/>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万平</w:t>
      </w:r>
      <w:r>
        <w:rPr>
          <w:w w:val="100"/>
        </w:rPr>
        <w:t> </w:t>
      </w:r>
      <w:r>
        <w:rPr>
          <w:spacing w:val="-4"/>
        </w:rPr>
        <w:t>方米</w:t>
      </w:r>
      <w:r>
        <w:rPr>
          <w:rFonts w:ascii="Times New Roman" w:hAnsi="Times New Roman" w:cs="Times New Roman" w:eastAsia="Times New Roman" w:hint="default"/>
          <w:spacing w:val="-4"/>
        </w:rPr>
        <w:t>/</w:t>
      </w:r>
      <w:r>
        <w:rPr>
          <w:spacing w:val="-4"/>
        </w:rPr>
        <w:t>年的超纤产品生产能力，在行业内居于领先地位。超细纤维</w:t>
      </w:r>
      <w:r>
        <w:rPr>
          <w:spacing w:val="-45"/>
        </w:rPr>
        <w:t> </w:t>
      </w:r>
      <w:r>
        <w:rPr>
          <w:rFonts w:ascii="Times New Roman" w:hAnsi="Times New Roman" w:cs="Times New Roman" w:eastAsia="Times New Roman" w:hint="default"/>
        </w:rPr>
        <w:t>PU</w:t>
      </w:r>
      <w:r>
        <w:rPr>
          <w:rFonts w:ascii="Times New Roman" w:hAnsi="Times New Roman" w:cs="Times New Roman" w:eastAsia="Times New Roman" w:hint="default"/>
          <w:spacing w:val="12"/>
        </w:rPr>
        <w:t> </w:t>
      </w:r>
      <w:r>
        <w:rPr>
          <w:spacing w:val="-5"/>
        </w:rPr>
        <w:t>合成革生产是集化纤、纺织、</w:t>
      </w:r>
      <w:r>
        <w:rPr>
          <w:spacing w:val="-112"/>
        </w:rPr>
        <w:t> </w:t>
      </w:r>
      <w:r>
        <w:rPr>
          <w:spacing w:val="-112"/>
        </w:rPr>
      </w:r>
      <w:r>
        <w:rPr/>
        <w:t>高分子材料、制革、后整理等多种技术设备为一体的综合生产技术，对生产设备、土地、配套设</w:t>
      </w:r>
      <w:r>
        <w:rPr>
          <w:w w:val="100"/>
        </w:rPr>
        <w:t> </w:t>
      </w:r>
      <w:r>
        <w:rPr/>
        <w:t>施和技术的投入要求很高。我国制鞋企业、家具制造企业和服装制造等下游企业众多，上述企业</w:t>
      </w:r>
      <w:r>
        <w:rPr>
          <w:w w:val="100"/>
        </w:rPr>
        <w:t> </w:t>
      </w:r>
      <w:r>
        <w:rPr/>
        <w:t>采购的特点是多品种、多款式、小批量，公司具备规模优势后，给订单管理、库存控制以及产品</w:t>
      </w:r>
      <w:r>
        <w:rPr>
          <w:w w:val="100"/>
        </w:rPr>
        <w:t> </w:t>
      </w:r>
      <w:r>
        <w:rPr>
          <w:spacing w:val="-4"/>
        </w:rPr>
        <w:t>的定价都带来有利的因素，有利于公司在技术、成本、市场、人才等方面的竞争中占据有利地位，</w:t>
      </w:r>
      <w:r>
        <w:rPr>
          <w:spacing w:val="-88"/>
        </w:rPr>
        <w:t> </w:t>
      </w:r>
      <w:r>
        <w:rPr>
          <w:spacing w:val="-88"/>
        </w:rPr>
      </w:r>
      <w:r>
        <w:rPr>
          <w:rFonts w:ascii="Times New Roman" w:hAnsi="Times New Roman" w:cs="Times New Roman" w:eastAsia="Times New Roman" w:hint="default"/>
        </w:rPr>
        <w:t>2010 </w:t>
      </w:r>
      <w:r>
        <w:rPr/>
        <w:t>年公司被评为中国塑料加工行业首批</w:t>
      </w:r>
      <w:r>
        <w:rPr>
          <w:spacing w:val="-58"/>
        </w:rPr>
        <w:t> </w:t>
      </w:r>
      <w:r>
        <w:rPr>
          <w:rFonts w:ascii="Times New Roman" w:hAnsi="Times New Roman" w:cs="Times New Roman" w:eastAsia="Times New Roman" w:hint="default"/>
        </w:rPr>
        <w:t>AAA</w:t>
      </w:r>
      <w:r>
        <w:rPr>
          <w:rFonts w:ascii="Times New Roman" w:hAnsi="Times New Roman" w:cs="Times New Roman" w:eastAsia="Times New Roman" w:hint="default"/>
          <w:spacing w:val="-4"/>
        </w:rPr>
        <w:t> </w:t>
      </w:r>
      <w:r>
        <w:rPr/>
        <w:t>级信用企业。</w:t>
      </w:r>
    </w:p>
    <w:p>
      <w:pPr>
        <w:pStyle w:val="BodyText"/>
        <w:spacing w:line="302" w:lineRule="auto" w:before="43"/>
        <w:ind w:right="1132" w:firstLine="461"/>
        <w:jc w:val="both"/>
      </w:pPr>
      <w:r>
        <w:rPr/>
        <w:t>公司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月成功在创业板上市后，将借助资本市场迅速扩张。在募集资金项目以及超</w:t>
      </w:r>
      <w:r>
        <w:rPr>
          <w:w w:val="100"/>
        </w:rPr>
        <w:t> </w:t>
      </w:r>
      <w:r>
        <w:rPr>
          <w:spacing w:val="-2"/>
        </w:rPr>
        <w:t>募资金投资项目建成后，公司的规模优势将进一步扩大，有助于公司迅速抢占市场，提高市场份</w:t>
      </w:r>
      <w:r>
        <w:rPr>
          <w:spacing w:val="-63"/>
        </w:rPr>
        <w:t> </w:t>
      </w:r>
      <w:r>
        <w:rPr>
          <w:spacing w:val="-63"/>
        </w:rPr>
      </w:r>
      <w:r>
        <w:rPr/>
        <w:t>额，巩固领先地位。</w:t>
      </w:r>
    </w:p>
    <w:p>
      <w:pPr>
        <w:pStyle w:val="BodyText"/>
        <w:spacing w:line="240" w:lineRule="auto" w:before="69"/>
        <w:ind w:left="614" w:right="4149"/>
        <w:jc w:val="left"/>
      </w:pPr>
      <w:r>
        <w:rPr>
          <w:rFonts w:ascii="Times New Roman" w:hAnsi="Times New Roman" w:cs="Times New Roman" w:eastAsia="Times New Roman" w:hint="default"/>
        </w:rPr>
        <w:t>2</w:t>
      </w:r>
      <w:r>
        <w:rPr/>
        <w:t>、技术优势</w:t>
      </w:r>
    </w:p>
    <w:p>
      <w:pPr>
        <w:spacing w:line="240" w:lineRule="auto" w:before="4"/>
        <w:rPr>
          <w:rFonts w:ascii="宋体" w:hAnsi="宋体" w:cs="宋体" w:eastAsia="宋体" w:hint="default"/>
          <w:sz w:val="17"/>
          <w:szCs w:val="17"/>
        </w:rPr>
      </w:pPr>
    </w:p>
    <w:p>
      <w:pPr>
        <w:pStyle w:val="BodyText"/>
        <w:spacing w:line="312" w:lineRule="auto"/>
        <w:ind w:right="1130" w:firstLine="461"/>
        <w:jc w:val="both"/>
      </w:pPr>
      <w:r>
        <w:rPr>
          <w:spacing w:val="-2"/>
        </w:rPr>
        <w:t>公司自成立开始，始终注重技术研发与产品创新工作，坚持科技创新的核心理念，实施科技</w:t>
      </w:r>
      <w:r>
        <w:rPr>
          <w:w w:val="100"/>
        </w:rPr>
        <w:t> </w:t>
      </w:r>
      <w:r>
        <w:rPr>
          <w:spacing w:val="-1"/>
        </w:rPr>
        <w:t>兴企战略，促进科技成果的转化，在产品性能、质量、品种、稳定性等方面领先于业内，各项指</w:t>
      </w:r>
      <w:r>
        <w:rPr>
          <w:spacing w:val="-96"/>
        </w:rPr>
        <w:t> </w:t>
      </w:r>
      <w:r>
        <w:rPr>
          <w:spacing w:val="-96"/>
        </w:rPr>
      </w:r>
      <w:r>
        <w:rPr/>
        <w:t>标达到国内先进水平。公司拥有一批由博士、硕士和学士为骨干的 </w:t>
      </w:r>
      <w:r>
        <w:rPr>
          <w:rFonts w:ascii="Times New Roman" w:hAnsi="Times New Roman" w:cs="Times New Roman" w:eastAsia="Times New Roman" w:hint="default"/>
        </w:rPr>
        <w:t>21</w:t>
      </w:r>
      <w:r>
        <w:rPr>
          <w:rFonts w:ascii="Times New Roman" w:hAnsi="Times New Roman" w:cs="Times New Roman" w:eastAsia="Times New Roman" w:hint="default"/>
          <w:spacing w:val="32"/>
        </w:rPr>
        <w:t> </w:t>
      </w:r>
      <w:r>
        <w:rPr/>
        <w:t>位工程技术人员组成的技</w:t>
      </w:r>
    </w:p>
    <w:p>
      <w:pPr>
        <w:pStyle w:val="BodyText"/>
        <w:spacing w:line="312" w:lineRule="exact"/>
        <w:ind w:right="826"/>
        <w:jc w:val="left"/>
        <w:rPr>
          <w:rFonts w:ascii="Times New Roman" w:hAnsi="Times New Roman" w:cs="Times New Roman" w:eastAsia="Times New Roman" w:hint="default"/>
        </w:rPr>
      </w:pPr>
      <w:r>
        <w:rPr/>
        <w:t>术研发队伍。公司自主开发新产品、新工艺、新技术 </w:t>
      </w:r>
      <w:r>
        <w:rPr>
          <w:rFonts w:ascii="Times New Roman" w:hAnsi="Times New Roman" w:cs="Times New Roman" w:eastAsia="Times New Roman" w:hint="default"/>
        </w:rPr>
        <w:t>100 </w:t>
      </w:r>
      <w:r>
        <w:rPr/>
        <w:t>多项；目前公司已获得国家发明专利</w:t>
      </w:r>
      <w:r>
        <w:rPr>
          <w:spacing w:val="-87"/>
        </w:rPr>
        <w:t> </w:t>
      </w:r>
      <w:r>
        <w:rPr>
          <w:rFonts w:ascii="Times New Roman" w:hAnsi="Times New Roman" w:cs="Times New Roman" w:eastAsia="Times New Roman" w:hint="default"/>
        </w:rPr>
        <w:t>3</w:t>
      </w:r>
    </w:p>
    <w:p>
      <w:pPr>
        <w:pStyle w:val="BodyText"/>
        <w:spacing w:line="240" w:lineRule="auto" w:before="73"/>
        <w:ind w:right="826"/>
        <w:jc w:val="left"/>
      </w:pPr>
      <w:r>
        <w:rPr/>
        <w:t>项、实用新型专利</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项、外观设计专利</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项，另有</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t>项专利申请已获国家专利局受理，其中发</w:t>
      </w:r>
    </w:p>
    <w:p>
      <w:pPr>
        <w:pStyle w:val="BodyText"/>
        <w:spacing w:line="240" w:lineRule="auto" w:before="70"/>
        <w:ind w:right="826"/>
        <w:jc w:val="left"/>
      </w:pPr>
      <w:r>
        <w:rPr/>
        <w:t>明专利</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项、实用新型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项。超细纤维</w:t>
      </w:r>
      <w:r>
        <w:rPr>
          <w:spacing w:val="-55"/>
        </w:rPr>
        <w:t> </w:t>
      </w:r>
      <w:r>
        <w:rPr>
          <w:rFonts w:ascii="Times New Roman" w:hAnsi="Times New Roman" w:cs="Times New Roman" w:eastAsia="Times New Roman" w:hint="default"/>
        </w:rPr>
        <w:t>PU</w:t>
      </w:r>
      <w:r>
        <w:rPr>
          <w:rFonts w:ascii="Times New Roman" w:hAnsi="Times New Roman" w:cs="Times New Roman" w:eastAsia="Times New Roman" w:hint="default"/>
          <w:spacing w:val="1"/>
        </w:rPr>
        <w:t> </w:t>
      </w:r>
      <w:r>
        <w:rPr/>
        <w:t>合成革于</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月被评为“上海市高新技术成果</w:t>
      </w:r>
    </w:p>
    <w:p>
      <w:pPr>
        <w:pStyle w:val="BodyText"/>
        <w:spacing w:line="240" w:lineRule="auto" w:before="73"/>
        <w:ind w:right="826"/>
        <w:jc w:val="left"/>
      </w:pPr>
      <w:r>
        <w:rPr/>
        <w:t>转化项目”、于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月被认定为“</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年上海市高新技术成果转化项目自主创新十强、百</w:t>
      </w:r>
    </w:p>
    <w:p>
      <w:pPr>
        <w:pStyle w:val="BodyText"/>
        <w:spacing w:line="240" w:lineRule="auto" w:before="70"/>
        <w:ind w:right="826"/>
        <w:jc w:val="left"/>
      </w:pPr>
      <w:r>
        <w:rPr/>
        <w:t>佳”；“彩色超细纤维尼龙聚氨酯绒面革”产品分别于</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月被上海市科学技术委员会认</w:t>
      </w:r>
    </w:p>
    <w:p>
      <w:pPr>
        <w:pStyle w:val="BodyText"/>
        <w:spacing w:line="240" w:lineRule="auto" w:before="73"/>
        <w:ind w:right="826"/>
        <w:jc w:val="left"/>
      </w:pPr>
      <w:r>
        <w:rPr/>
        <w:t>定为“上海市重点新产品”、于</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月被国家科技部认定为“国家重点新产品”；“新型</w:t>
      </w:r>
    </w:p>
    <w:p>
      <w:pPr>
        <w:pStyle w:val="BodyText"/>
        <w:spacing w:line="240" w:lineRule="auto" w:before="70"/>
        <w:ind w:right="826"/>
        <w:jc w:val="left"/>
      </w:pPr>
      <w:r>
        <w:rPr/>
        <w:t>复合材料束状超细纤维聚氨酯高档仿真合成革的开发与应用”于</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月获得“上海市科学</w:t>
      </w:r>
    </w:p>
    <w:p>
      <w:pPr>
        <w:pStyle w:val="BodyText"/>
        <w:spacing w:line="292" w:lineRule="auto" w:before="73"/>
        <w:ind w:right="1123"/>
        <w:jc w:val="left"/>
      </w:pPr>
      <w:r>
        <w:rPr/>
        <w:t>技术进步三等奖”；“安全防护鞋用超纤合成革”产品于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月被上海市科学技术委员会</w:t>
      </w:r>
      <w:r>
        <w:rPr>
          <w:w w:val="100"/>
        </w:rPr>
        <w:t> </w:t>
      </w:r>
      <w:r>
        <w:rPr/>
        <w:t>列入“</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年度上海市重点新产品计划”。</w:t>
      </w:r>
    </w:p>
    <w:p>
      <w:pPr>
        <w:pStyle w:val="BodyText"/>
        <w:spacing w:line="324" w:lineRule="auto" w:before="55"/>
        <w:ind w:left="614" w:right="826"/>
        <w:jc w:val="left"/>
      </w:pPr>
      <w:r>
        <w:rPr>
          <w:rFonts w:ascii="Times New Roman" w:hAnsi="Times New Roman" w:cs="Times New Roman" w:eastAsia="Times New Roman" w:hint="default"/>
        </w:rPr>
        <w:t>3</w:t>
      </w:r>
      <w:r>
        <w:rPr/>
        <w:t>、产品稳定优势</w:t>
      </w:r>
      <w:r>
        <w:rPr>
          <w:spacing w:val="-112"/>
        </w:rPr>
        <w:t> </w:t>
      </w:r>
      <w:r>
        <w:rPr>
          <w:spacing w:val="-2"/>
        </w:rPr>
        <w:t>超细纤维聚氨酯合成革产品加工工序多、流程长，涉及的不确定因素多，产品质量容易出现</w:t>
      </w:r>
    </w:p>
    <w:p>
      <w:pPr>
        <w:pStyle w:val="BodyText"/>
        <w:spacing w:line="302" w:lineRule="auto" w:before="9"/>
        <w:ind w:right="1010"/>
        <w:jc w:val="left"/>
      </w:pPr>
      <w:r>
        <w:rPr>
          <w:spacing w:val="-6"/>
        </w:rPr>
        <w:t>波动。公司拥有成熟的超细纤维聚氨酯合成革制造工艺技术，并引入</w:t>
      </w:r>
      <w:r>
        <w:rPr>
          <w:spacing w:val="-53"/>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4"/>
        </w:rPr>
        <w:t> </w:t>
      </w:r>
      <w:r>
        <w:rPr/>
        <w:t>国际质量管理体系，</w:t>
      </w:r>
      <w:r>
        <w:rPr>
          <w:w w:val="100"/>
        </w:rPr>
        <w:t> </w:t>
      </w:r>
      <w:r>
        <w:rPr/>
        <w:t>实施精细化管理，保持了产品质量的稳定。公司产品耐水解、高剥离、耐黄变、耐曲折等方面的</w:t>
      </w:r>
      <w:r>
        <w:rPr>
          <w:w w:val="100"/>
        </w:rPr>
        <w:t> </w:t>
      </w:r>
      <w:r>
        <w:rPr/>
        <w:t>性能十分优异，以品质的稳定性赢得了客户的信任可，位居行业的领先地位。</w:t>
      </w:r>
    </w:p>
    <w:p>
      <w:pPr>
        <w:pStyle w:val="BodyText"/>
        <w:spacing w:line="240" w:lineRule="auto" w:before="69"/>
        <w:ind w:left="614" w:right="4149"/>
        <w:jc w:val="left"/>
      </w:pPr>
      <w:r>
        <w:rPr>
          <w:rFonts w:ascii="Times New Roman" w:hAnsi="Times New Roman" w:cs="Times New Roman" w:eastAsia="Times New Roman" w:hint="default"/>
        </w:rPr>
        <w:t>4</w:t>
      </w:r>
      <w:r>
        <w:rPr/>
        <w:t>、完整产业链优势</w:t>
      </w:r>
    </w:p>
    <w:p>
      <w:pPr>
        <w:pStyle w:val="BodyText"/>
        <w:spacing w:line="295" w:lineRule="auto" w:before="111"/>
        <w:ind w:right="1123" w:firstLine="346"/>
        <w:jc w:val="left"/>
      </w:pPr>
      <w:r>
        <w:rPr>
          <w:spacing w:val="-1"/>
        </w:rPr>
        <w:t>公司具备独立的聚氨酯树脂制造、共混纺丝、无纺布加工、</w:t>
      </w:r>
      <w:r>
        <w:rPr>
          <w:rFonts w:ascii="Times New Roman" w:hAnsi="Times New Roman" w:cs="Times New Roman" w:eastAsia="Times New Roman" w:hint="default"/>
          <w:spacing w:val="-1"/>
        </w:rPr>
        <w:t>PU</w:t>
      </w:r>
      <w:r>
        <w:rPr>
          <w:rFonts w:ascii="Times New Roman" w:hAnsi="Times New Roman" w:cs="Times New Roman" w:eastAsia="Times New Roman" w:hint="default"/>
          <w:spacing w:val="17"/>
        </w:rPr>
        <w:t> </w:t>
      </w:r>
      <w:r>
        <w:rPr>
          <w:spacing w:val="-2"/>
        </w:rPr>
        <w:t>浸渍、开纤、干法贴面乃至后</w:t>
      </w:r>
      <w:r>
        <w:rPr>
          <w:w w:val="100"/>
        </w:rPr>
        <w:t> </w:t>
      </w:r>
      <w:r>
        <w:rPr/>
        <w:t>整理的超细纤维</w:t>
      </w:r>
      <w:r>
        <w:rPr>
          <w:spacing w:val="-46"/>
        </w:rPr>
        <w:t> </w:t>
      </w:r>
      <w:r>
        <w:rPr>
          <w:rFonts w:ascii="Times New Roman" w:hAnsi="Times New Roman" w:cs="Times New Roman" w:eastAsia="Times New Roman" w:hint="default"/>
        </w:rPr>
        <w:t>PU</w:t>
      </w:r>
      <w:r>
        <w:rPr>
          <w:rFonts w:ascii="Times New Roman" w:hAnsi="Times New Roman" w:cs="Times New Roman" w:eastAsia="Times New Roman" w:hint="default"/>
          <w:spacing w:val="10"/>
        </w:rPr>
        <w:t> </w:t>
      </w:r>
      <w:r>
        <w:rPr/>
        <w:t>合成革的完整产业链，可以使公司在功能性聚氨酯树脂制造和超细纤维基布</w:t>
      </w:r>
    </w:p>
    <w:p>
      <w:pPr>
        <w:spacing w:after="0" w:line="295"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7" w:lineRule="auto" w:before="29"/>
        <w:ind w:right="826"/>
        <w:jc w:val="left"/>
      </w:pPr>
      <w:r>
        <w:rPr/>
        <w:t>的生产过程中控制产品质量，最终保证了超细纤维聚氨酯合成革产品的质量稳定性。公司下游客</w:t>
      </w:r>
      <w:r>
        <w:rPr>
          <w:w w:val="100"/>
        </w:rPr>
        <w:t> </w:t>
      </w:r>
      <w:r>
        <w:rPr/>
        <w:t>户在下订单前，需要超纤合成革制造企业根据客户的初步需求进行先期打样提供样革，并根据客</w:t>
      </w:r>
      <w:r>
        <w:rPr>
          <w:w w:val="100"/>
        </w:rPr>
        <w:t> </w:t>
      </w:r>
      <w:r>
        <w:rPr/>
        <w:t>户对打样产品提出的颜色、物理化学性能、质感等方面的个性化要求进行产品配方的调整，在此</w:t>
      </w:r>
      <w:r>
        <w:rPr>
          <w:w w:val="100"/>
        </w:rPr>
        <w:t> </w:t>
      </w:r>
      <w:r>
        <w:rPr>
          <w:spacing w:val="-4"/>
        </w:rPr>
        <w:t>基础上进行批量生产。是否具有快速的产品开发服务能力，也是超纤合成革企业竞争致胜的关键。</w:t>
      </w:r>
      <w:r>
        <w:rPr>
          <w:spacing w:val="-84"/>
        </w:rPr>
        <w:t> </w:t>
      </w:r>
      <w:r>
        <w:rPr>
          <w:spacing w:val="-84"/>
        </w:rPr>
      </w:r>
      <w:r>
        <w:rPr/>
        <w:t>公司产品研发延伸到聚氨酯树脂和超纤合成革生产的各道工序，缩短了新产品的开发周期，利于</w:t>
      </w:r>
      <w:r>
        <w:rPr>
          <w:w w:val="100"/>
        </w:rPr>
        <w:t> </w:t>
      </w:r>
      <w:r>
        <w:rPr/>
        <w:t>赢得客户的认同。公司从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月开始自行生产树脂的原料之一聚酯多元醇，各中间产品的</w:t>
      </w:r>
      <w:r>
        <w:rPr>
          <w:w w:val="100"/>
        </w:rPr>
        <w:t> </w:t>
      </w:r>
      <w:r>
        <w:rPr>
          <w:spacing w:val="-4"/>
        </w:rPr>
        <w:t>集中生产和短距离运输，进一步节约了原材料采购成本和中间产品的运输费用，降低了生产成本。</w:t>
      </w:r>
    </w:p>
    <w:p>
      <w:pPr>
        <w:pStyle w:val="BodyText"/>
        <w:spacing w:line="240" w:lineRule="auto" w:before="64"/>
        <w:ind w:left="654" w:right="4149"/>
        <w:jc w:val="left"/>
      </w:pPr>
      <w:r>
        <w:rPr>
          <w:rFonts w:ascii="Times New Roman" w:hAnsi="Times New Roman" w:cs="Times New Roman" w:eastAsia="Times New Roman" w:hint="default"/>
        </w:rPr>
        <w:t>5</w:t>
      </w:r>
      <w:r>
        <w:rPr/>
        <w:t>、环保优势</w:t>
      </w:r>
    </w:p>
    <w:p>
      <w:pPr>
        <w:spacing w:line="240" w:lineRule="auto" w:before="4"/>
        <w:rPr>
          <w:rFonts w:ascii="宋体" w:hAnsi="宋体" w:cs="宋体" w:eastAsia="宋体" w:hint="default"/>
          <w:sz w:val="17"/>
          <w:szCs w:val="17"/>
        </w:rPr>
      </w:pPr>
    </w:p>
    <w:p>
      <w:pPr>
        <w:pStyle w:val="BodyText"/>
        <w:spacing w:line="300" w:lineRule="auto"/>
        <w:ind w:right="826" w:firstLine="346"/>
        <w:jc w:val="left"/>
      </w:pPr>
      <w:r>
        <w:rPr/>
        <w:t>公司通过了 </w:t>
      </w:r>
      <w:r>
        <w:rPr>
          <w:rFonts w:ascii="Times New Roman" w:hAnsi="Times New Roman" w:cs="Times New Roman" w:eastAsia="Times New Roman" w:hint="default"/>
        </w:rPr>
        <w:t>ISO 14001</w:t>
      </w:r>
      <w:r>
        <w:rPr/>
        <w:t>：</w:t>
      </w:r>
      <w:r>
        <w:rPr>
          <w:rFonts w:ascii="Times New Roman" w:hAnsi="Times New Roman" w:cs="Times New Roman" w:eastAsia="Times New Roman" w:hint="default"/>
        </w:rPr>
        <w:t>2004 </w:t>
      </w:r>
      <w:r>
        <w:rPr/>
        <w:t>环境管理体系和 </w:t>
      </w:r>
      <w:r>
        <w:rPr>
          <w:rFonts w:ascii="Times New Roman" w:hAnsi="Times New Roman" w:cs="Times New Roman" w:eastAsia="Times New Roman" w:hint="default"/>
        </w:rPr>
        <w:t>BS-OHSAS 18001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职业健康安全管理体</w:t>
      </w:r>
      <w:r>
        <w:rPr>
          <w:w w:val="100"/>
        </w:rPr>
        <w:t> </w:t>
      </w:r>
      <w:r>
        <w:rPr>
          <w:spacing w:val="-4"/>
        </w:rPr>
        <w:t>系的认证，通过科学的管理手段进行生产过程控制，积极完善设备，不断提高节能减排工作水平，</w:t>
      </w:r>
      <w:r>
        <w:rPr>
          <w:spacing w:val="-88"/>
        </w:rPr>
        <w:t> </w:t>
      </w:r>
      <w:r>
        <w:rPr>
          <w:spacing w:val="-88"/>
        </w:rPr>
      </w:r>
      <w:r>
        <w:rPr/>
        <w:t>拥有行业领先的超纤合成革清洁生产技术，实现了 </w:t>
      </w:r>
      <w:r>
        <w:rPr>
          <w:rFonts w:ascii="Times New Roman" w:hAnsi="Times New Roman" w:cs="Times New Roman" w:eastAsia="Times New Roman" w:hint="default"/>
        </w:rPr>
        <w:t>DMF</w:t>
      </w:r>
      <w:r>
        <w:rPr>
          <w:rFonts w:ascii="Times New Roman" w:hAnsi="Times New Roman" w:cs="Times New Roman" w:eastAsia="Times New Roman" w:hint="default"/>
          <w:spacing w:val="-9"/>
        </w:rPr>
        <w:t> </w:t>
      </w:r>
      <w:r>
        <w:rPr/>
        <w:t>废水废气的高度回收。公司吸取了国际</w:t>
      </w:r>
      <w:r>
        <w:rPr>
          <w:w w:val="100"/>
        </w:rPr>
        <w:t> </w:t>
      </w:r>
      <w:r>
        <w:rPr/>
        <w:t>先进技术，将干法、浸渍中产生的 </w:t>
      </w:r>
      <w:r>
        <w:rPr>
          <w:rFonts w:ascii="Times New Roman" w:hAnsi="Times New Roman" w:cs="Times New Roman" w:eastAsia="Times New Roman" w:hint="default"/>
        </w:rPr>
        <w:t>DMF</w:t>
      </w:r>
      <w:r>
        <w:rPr>
          <w:rFonts w:ascii="Times New Roman" w:hAnsi="Times New Roman" w:cs="Times New Roman" w:eastAsia="Times New Roman" w:hint="default"/>
          <w:spacing w:val="-9"/>
        </w:rPr>
        <w:t> </w:t>
      </w:r>
      <w:r>
        <w:rPr/>
        <w:t>废气以水喷淋吸收的方式加以回收，并全程监控，既减</w:t>
      </w:r>
      <w:r>
        <w:rPr>
          <w:w w:val="100"/>
        </w:rPr>
        <w:t> </w:t>
      </w:r>
      <w:r>
        <w:rPr/>
        <w:t>小了对环境的污染，又节约了原料成本。同时，公司严格按照国家和上海市的环保标准，建立了</w:t>
      </w:r>
      <w:r>
        <w:rPr>
          <w:w w:val="100"/>
        </w:rPr>
        <w:t> </w:t>
      </w:r>
      <w:r>
        <w:rPr/>
        <w:t>整套污水处理系统，废水排放达到上海市环保局规定的排放指标。</w:t>
      </w:r>
    </w:p>
    <w:p>
      <w:pPr>
        <w:pStyle w:val="BodyText"/>
        <w:spacing w:line="312" w:lineRule="auto" w:before="186"/>
        <w:ind w:right="826" w:firstLine="482"/>
        <w:jc w:val="left"/>
      </w:pPr>
      <w:r>
        <w:rPr>
          <w:spacing w:val="-2"/>
        </w:rPr>
        <w:t>随着我国环保政策的日趋完善与切实贯彻，各下游厂商对企业产品和环境保护的要求越来越</w:t>
      </w:r>
      <w:r>
        <w:rPr>
          <w:w w:val="100"/>
        </w:rPr>
        <w:t> </w:t>
      </w:r>
      <w:r>
        <w:rPr/>
        <w:t>严格，环保生产优势将使公司具备可持续发展潜力，在今后的竞争中占据先机。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12" w:lineRule="auto"/>
        <w:ind w:right="826" w:firstLine="461"/>
        <w:jc w:val="left"/>
      </w:pPr>
      <w:r>
        <w:rPr>
          <w:spacing w:val="-2"/>
        </w:rPr>
        <w:t>（四）截止报告期末，公司不存在交易性金融资产、可供出售金融资产、委托理财等财务性</w:t>
      </w:r>
      <w:r>
        <w:rPr>
          <w:w w:val="100"/>
        </w:rPr>
        <w:t> </w:t>
      </w:r>
      <w:r>
        <w:rPr/>
        <w:t>投资或套期保值等业务。</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424" w:right="4149"/>
        <w:jc w:val="left"/>
      </w:pPr>
      <w:r>
        <w:rPr/>
        <w:t>二、对公司未来发展的展望</w:t>
      </w:r>
    </w:p>
    <w:p>
      <w:pPr>
        <w:pStyle w:val="BodyText"/>
        <w:spacing w:line="240" w:lineRule="auto" w:before="128"/>
        <w:ind w:left="498" w:right="4149"/>
        <w:jc w:val="left"/>
      </w:pPr>
      <w:r>
        <w:rPr/>
        <w:t>（一）公司所处行业的发展趋势</w:t>
      </w:r>
    </w:p>
    <w:p>
      <w:pPr>
        <w:pStyle w:val="BodyText"/>
        <w:spacing w:line="309" w:lineRule="auto" w:before="131"/>
        <w:ind w:right="826" w:firstLine="461"/>
        <w:jc w:val="left"/>
      </w:pPr>
      <w:r>
        <w:rPr>
          <w:spacing w:val="3"/>
        </w:rPr>
        <w:t>超细纤维聚氨酯合成革是在充分剖析天然皮革的微观结构和性能的基础上开发出的完全可</w:t>
      </w:r>
      <w:r>
        <w:rPr>
          <w:spacing w:val="4"/>
          <w:w w:val="100"/>
        </w:rPr>
        <w:t> </w:t>
      </w:r>
      <w:r>
        <w:rPr>
          <w:spacing w:val="-1"/>
        </w:rPr>
        <w:t>以替代天然皮革的高档人工制革，其核心技术是海岛型超细纤维加工技术。由于海岛型超细纤维</w:t>
      </w:r>
    </w:p>
    <w:p>
      <w:pPr>
        <w:pStyle w:val="BodyText"/>
        <w:spacing w:line="300" w:lineRule="auto" w:before="23"/>
        <w:ind w:right="1131"/>
        <w:jc w:val="both"/>
      </w:pPr>
      <w:r>
        <w:rPr>
          <w:spacing w:val="-2"/>
        </w:rPr>
        <w:t>（与天然皮革所具有的超细胶元纤维极其相似，使其在强度、舒适性、透气透湿性和手感上与天</w:t>
      </w:r>
      <w:r>
        <w:rPr>
          <w:spacing w:val="-63"/>
        </w:rPr>
        <w:t> </w:t>
      </w:r>
      <w:r>
        <w:rPr>
          <w:spacing w:val="-63"/>
        </w:rPr>
      </w:r>
      <w:r>
        <w:rPr>
          <w:spacing w:val="-1"/>
        </w:rPr>
        <w:t>然皮革相媲美，甚至在耐化学性、抗皱性、耐磨性、可加工适应性以及质量均一性等方面更优于</w:t>
      </w:r>
      <w:r>
        <w:rPr>
          <w:spacing w:val="-100"/>
        </w:rPr>
        <w:t> </w:t>
      </w:r>
      <w:r>
        <w:rPr>
          <w:spacing w:val="-100"/>
        </w:rPr>
      </w:r>
      <w:r>
        <w:rPr>
          <w:spacing w:val="-3"/>
        </w:rPr>
        <w:t>天然皮革，是人工制革的第三代产品，是</w:t>
      </w:r>
      <w:r>
        <w:rPr>
          <w:rFonts w:ascii="Times New Roman" w:hAnsi="Times New Roman" w:cs="Times New Roman" w:eastAsia="Times New Roman" w:hint="default"/>
          <w:spacing w:val="-3"/>
        </w:rPr>
        <w:t>PVC</w:t>
      </w:r>
      <w:r>
        <w:rPr>
          <w:spacing w:val="-3"/>
        </w:rPr>
        <w:t>人造革和普通</w:t>
      </w:r>
      <w:r>
        <w:rPr>
          <w:rFonts w:ascii="Times New Roman" w:hAnsi="Times New Roman" w:cs="Times New Roman" w:eastAsia="Times New Roman" w:hint="default"/>
          <w:spacing w:val="-3"/>
        </w:rPr>
        <w:t>PU</w:t>
      </w:r>
      <w:r>
        <w:rPr>
          <w:spacing w:val="-3"/>
        </w:rPr>
        <w:t>合成革的升级产品。</w:t>
      </w:r>
      <w:r>
        <w:rPr>
          <w:rFonts w:ascii="Times New Roman" w:hAnsi="Times New Roman" w:cs="Times New Roman" w:eastAsia="Times New Roman" w:hint="default"/>
          <w:spacing w:val="-3"/>
        </w:rPr>
        <w:t>2009</w:t>
      </w:r>
      <w:r>
        <w:rPr>
          <w:spacing w:val="-3"/>
        </w:rPr>
        <w:t>年国内人</w:t>
      </w:r>
      <w:r>
        <w:rPr>
          <w:spacing w:val="-55"/>
        </w:rPr>
        <w:t> </w:t>
      </w:r>
      <w:r>
        <w:rPr>
          <w:spacing w:val="-55"/>
        </w:rPr>
      </w:r>
      <w:r>
        <w:rPr>
          <w:spacing w:val="-1"/>
        </w:rPr>
        <w:t>造革合成革的消费量已经超过了</w:t>
      </w:r>
      <w:r>
        <w:rPr>
          <w:rFonts w:ascii="Times New Roman" w:hAnsi="Times New Roman" w:cs="Times New Roman" w:eastAsia="Times New Roman" w:hint="default"/>
          <w:spacing w:val="-1"/>
        </w:rPr>
        <w:t>25</w:t>
      </w:r>
      <w:r>
        <w:rPr>
          <w:spacing w:val="-1"/>
        </w:rPr>
        <w:t>亿平方米，出口量超过了</w:t>
      </w:r>
      <w:r>
        <w:rPr>
          <w:rFonts w:ascii="Times New Roman" w:hAnsi="Times New Roman" w:cs="Times New Roman" w:eastAsia="Times New Roman" w:hint="default"/>
          <w:spacing w:val="-1"/>
        </w:rPr>
        <w:t>10</w:t>
      </w:r>
      <w:r>
        <w:rPr>
          <w:spacing w:val="-1"/>
        </w:rPr>
        <w:t>亿平方米。而国内</w:t>
      </w:r>
      <w:r>
        <w:rPr>
          <w:rFonts w:ascii="Times New Roman" w:hAnsi="Times New Roman" w:cs="Times New Roman" w:eastAsia="Times New Roman" w:hint="default"/>
          <w:spacing w:val="-1"/>
        </w:rPr>
        <w:t>2009</w:t>
      </w:r>
      <w:r>
        <w:rPr>
          <w:spacing w:val="-1"/>
        </w:rPr>
        <w:t>年超细纤维</w:t>
      </w:r>
      <w:r>
        <w:rPr>
          <w:spacing w:val="-95"/>
        </w:rPr>
        <w:t> </w:t>
      </w:r>
      <w:r>
        <w:rPr>
          <w:spacing w:val="-95"/>
        </w:rPr>
      </w:r>
      <w:r>
        <w:rPr>
          <w:spacing w:val="-1"/>
        </w:rPr>
        <w:t>聚氨酯合成革的总产量仅</w:t>
      </w:r>
      <w:r>
        <w:rPr>
          <w:rFonts w:ascii="Times New Roman" w:hAnsi="Times New Roman" w:cs="Times New Roman" w:eastAsia="Times New Roman" w:hint="default"/>
          <w:spacing w:val="-1"/>
        </w:rPr>
        <w:t>4121</w:t>
      </w:r>
      <w:r>
        <w:rPr>
          <w:spacing w:val="-1"/>
        </w:rPr>
        <w:t>万平方米，随着人们生活水平的提高导致对人造革合成革产品消费</w:t>
      </w:r>
      <w:r>
        <w:rPr>
          <w:spacing w:val="-100"/>
        </w:rPr>
        <w:t> </w:t>
      </w:r>
      <w:r>
        <w:rPr>
          <w:spacing w:val="-100"/>
        </w:rPr>
      </w:r>
      <w:r>
        <w:rPr/>
        <w:t>需求的提升，超纤产品有极大的发展空间。</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BodyText"/>
        <w:spacing w:line="345" w:lineRule="auto"/>
        <w:ind w:left="614" w:right="826"/>
        <w:jc w:val="left"/>
      </w:pPr>
      <w:r>
        <w:rPr/>
        <w:t>（二）公司面临的市场格局</w:t>
      </w:r>
      <w:r>
        <w:rPr>
          <w:w w:val="100"/>
        </w:rPr>
        <w:t> </w:t>
      </w:r>
      <w:r>
        <w:rPr>
          <w:spacing w:val="-2"/>
        </w:rPr>
        <w:t>我国超细纤维聚氨酯合成革行业是引进日本可乐丽超细纤维聚氨酯合成革生产技术，并在此</w:t>
      </w:r>
    </w:p>
    <w:p>
      <w:pPr>
        <w:pStyle w:val="BodyText"/>
        <w:spacing w:line="288" w:lineRule="exact"/>
        <w:ind w:right="826"/>
        <w:jc w:val="left"/>
      </w:pPr>
      <w:r>
        <w:rPr/>
        <w:t>技术基础上进行创新而发展起来的新兴行业，布局分散，行业集中度高，和日本相比，技术还具</w:t>
      </w:r>
    </w:p>
    <w:p>
      <w:pPr>
        <w:spacing w:after="0" w:line="288" w:lineRule="exact"/>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2" w:lineRule="auto" w:before="29"/>
        <w:ind w:right="1131"/>
        <w:jc w:val="both"/>
      </w:pPr>
      <w:r>
        <w:rPr>
          <w:spacing w:val="-2"/>
        </w:rPr>
        <w:t>有一定的差距，但发展速度迅速。目前行业内，禾欣股份、双象股份与本公司已经相继在深圳证</w:t>
      </w:r>
      <w:r>
        <w:rPr>
          <w:spacing w:val="-59"/>
        </w:rPr>
        <w:t> </w:t>
      </w:r>
      <w:r>
        <w:rPr>
          <w:spacing w:val="-59"/>
        </w:rPr>
      </w:r>
      <w:r>
        <w:rPr/>
        <w:t>券交易所成功上市，加上山东同大海岛，四家企业的市场占有率之和已超过</w:t>
      </w:r>
      <w:r>
        <w:rPr>
          <w:rFonts w:ascii="Times New Roman" w:hAnsi="Times New Roman" w:cs="Times New Roman" w:eastAsia="Times New Roman" w:hint="default"/>
        </w:rPr>
        <w:t>50%</w:t>
      </w:r>
      <w:r>
        <w:rPr/>
        <w:t>。随着已上市企</w:t>
      </w:r>
      <w:r>
        <w:rPr>
          <w:spacing w:val="-98"/>
        </w:rPr>
        <w:t> </w:t>
      </w:r>
      <w:r>
        <w:rPr/>
        <w:t>业募投项目的相继建成，以及其在资金、技术、人才方面的优势，行业集中度将进一步提高。</w:t>
      </w:r>
    </w:p>
    <w:p>
      <w:pPr>
        <w:pStyle w:val="BodyText"/>
        <w:spacing w:line="302" w:lineRule="auto" w:before="69"/>
        <w:ind w:right="1131" w:firstLine="461"/>
        <w:jc w:val="both"/>
      </w:pPr>
      <w:r>
        <w:rPr>
          <w:rFonts w:ascii="Times New Roman" w:hAnsi="Times New Roman" w:cs="Times New Roman" w:eastAsia="Times New Roman" w:hint="default"/>
          <w:spacing w:val="-2"/>
        </w:rPr>
        <w:t>2010</w:t>
      </w:r>
      <w:r>
        <w:rPr>
          <w:spacing w:val="-2"/>
        </w:rPr>
        <w:t>年，超细纤维聚氨酯合成革仍处于供不应求的良好市场局面下，下游需求旺盛，市场缺</w:t>
      </w:r>
      <w:r>
        <w:rPr>
          <w:w w:val="100"/>
        </w:rPr>
        <w:t> </w:t>
      </w:r>
      <w:r>
        <w:rPr>
          <w:spacing w:val="-2"/>
        </w:rPr>
        <w:t>口较大。但随着宏观调控对资金面的收紧，企业融资成本越来越高，加上原材料成本的上升，压</w:t>
      </w:r>
      <w:r>
        <w:rPr>
          <w:spacing w:val="-59"/>
        </w:rPr>
        <w:t> </w:t>
      </w:r>
      <w:r>
        <w:rPr>
          <w:spacing w:val="-59"/>
        </w:rPr>
      </w:r>
      <w:r>
        <w:rPr/>
        <w:t>缩了超纤产品的利润空间，企业经营遇到的压力逐渐增大。</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BodyText"/>
        <w:spacing w:line="240" w:lineRule="auto"/>
        <w:ind w:left="614" w:right="4149"/>
        <w:jc w:val="left"/>
      </w:pPr>
      <w:r>
        <w:rPr/>
        <w:t>（三）公司未来发展战略规划及</w:t>
      </w:r>
      <w:r>
        <w:rPr>
          <w:rFonts w:ascii="Times New Roman" w:hAnsi="Times New Roman" w:cs="Times New Roman" w:eastAsia="Times New Roman" w:hint="default"/>
        </w:rPr>
        <w:t>2011</w:t>
      </w:r>
      <w:r>
        <w:rPr/>
        <w:t>年经营计划</w:t>
      </w:r>
    </w:p>
    <w:p>
      <w:pPr>
        <w:pStyle w:val="BodyText"/>
        <w:spacing w:line="520" w:lineRule="atLeast" w:before="27"/>
        <w:ind w:left="614" w:right="826"/>
        <w:jc w:val="left"/>
      </w:pPr>
      <w:r>
        <w:rPr>
          <w:rFonts w:ascii="Times New Roman" w:hAnsi="Times New Roman" w:cs="Times New Roman" w:eastAsia="Times New Roman" w:hint="default"/>
        </w:rPr>
        <w:t>1</w:t>
      </w:r>
      <w:r>
        <w:rPr/>
        <w:t>、未来发展战略规划</w:t>
      </w:r>
      <w:r>
        <w:rPr>
          <w:w w:val="100"/>
        </w:rPr>
        <w:t> </w:t>
      </w:r>
      <w:r>
        <w:rPr>
          <w:spacing w:val="-2"/>
        </w:rPr>
        <w:t>根据公司长期发展战略规划，公司未来将继续以做大做强超细纤维聚氨酯合成革产业为首要</w:t>
      </w:r>
    </w:p>
    <w:p>
      <w:pPr>
        <w:pStyle w:val="BodyText"/>
        <w:spacing w:line="309" w:lineRule="auto" w:before="90"/>
        <w:ind w:right="826"/>
        <w:jc w:val="left"/>
      </w:pPr>
      <w:r>
        <w:rPr/>
        <w:t>目标，利用募集资金，快速扩大生产规模；坚持科技创新的核心理念，实施科技兴企战略，促进</w:t>
      </w:r>
      <w:r>
        <w:rPr>
          <w:w w:val="100"/>
        </w:rPr>
        <w:t> </w:t>
      </w:r>
      <w:r>
        <w:rPr>
          <w:spacing w:val="-4"/>
        </w:rPr>
        <w:t>科技成果的转化；对内加强企业技术中心的建设和研发队伍的壮大，对外增加与科研院校的合作，</w:t>
      </w:r>
      <w:r>
        <w:rPr>
          <w:spacing w:val="-84"/>
        </w:rPr>
        <w:t> </w:t>
      </w:r>
      <w:r>
        <w:rPr>
          <w:spacing w:val="-84"/>
        </w:rPr>
      </w:r>
      <w:r>
        <w:rPr/>
        <w:t>在产品性能、质量、品种、稳定性等方面领先于国内同行，不断提高超细纤维聚氨酯合成革的产</w:t>
      </w:r>
      <w:r>
        <w:rPr>
          <w:w w:val="100"/>
        </w:rPr>
        <w:t> </w:t>
      </w:r>
      <w:r>
        <w:rPr/>
        <w:t>品档次，追赶日本同行，提高国内超细纤维聚氨酯合成革行业的水平。</w:t>
      </w:r>
    </w:p>
    <w:p>
      <w:pPr>
        <w:pStyle w:val="BodyText"/>
        <w:spacing w:line="240" w:lineRule="auto" w:before="179"/>
        <w:ind w:left="614" w:right="414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年公司计划</w:t>
      </w:r>
    </w:p>
    <w:p>
      <w:pPr>
        <w:pStyle w:val="BodyText"/>
        <w:spacing w:line="295" w:lineRule="auto" w:before="111"/>
        <w:ind w:right="1129" w:firstLine="461"/>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月，公司在深圳证券交易所创业板成功上市，募集资金总额为</w:t>
      </w:r>
      <w:r>
        <w:rPr>
          <w:rFonts w:ascii="Times New Roman" w:hAnsi="Times New Roman" w:cs="Times New Roman" w:eastAsia="Times New Roman" w:hint="default"/>
        </w:rPr>
        <w:t>789,200,000.00</w:t>
      </w:r>
      <w:r>
        <w:rPr/>
        <w:t>元，扣</w:t>
      </w:r>
      <w:r>
        <w:rPr>
          <w:w w:val="100"/>
        </w:rPr>
        <w:t> </w:t>
      </w:r>
      <w:r>
        <w:rPr>
          <w:spacing w:val="-1"/>
        </w:rPr>
        <w:t>除发行费用</w:t>
      </w:r>
      <w:r>
        <w:rPr>
          <w:rFonts w:ascii="Times New Roman" w:hAnsi="Times New Roman" w:cs="Times New Roman" w:eastAsia="Times New Roman" w:hint="default"/>
          <w:spacing w:val="-1"/>
        </w:rPr>
        <w:t>39,562,800.00</w:t>
      </w:r>
      <w:r>
        <w:rPr>
          <w:spacing w:val="-1"/>
        </w:rPr>
        <w:t>元后实际募集资金净额为</w:t>
      </w:r>
      <w:r>
        <w:rPr>
          <w:rFonts w:ascii="Times New Roman" w:hAnsi="Times New Roman" w:cs="Times New Roman" w:eastAsia="Times New Roman" w:hint="default"/>
          <w:spacing w:val="-1"/>
        </w:rPr>
        <w:t>749,637,200.00</w:t>
      </w:r>
      <w:r>
        <w:rPr>
          <w:spacing w:val="-1"/>
        </w:rPr>
        <w:t>元。根据公司发展战略规划，除</w:t>
      </w:r>
      <w:r>
        <w:rPr>
          <w:spacing w:val="-85"/>
        </w:rPr>
        <w:t> </w:t>
      </w:r>
      <w:r>
        <w:rPr>
          <w:spacing w:val="-85"/>
        </w:rPr>
      </w:r>
      <w:r>
        <w:rPr>
          <w:spacing w:val="-1"/>
        </w:rPr>
        <w:t>募集资金项目外，公司计划将全部超募资金用于超纤业务的扩产。公司</w:t>
      </w:r>
      <w:r>
        <w:rPr>
          <w:rFonts w:ascii="Times New Roman" w:hAnsi="Times New Roman" w:cs="Times New Roman" w:eastAsia="Times New Roman" w:hint="default"/>
          <w:spacing w:val="-1"/>
        </w:rPr>
        <w:t>2011</w:t>
      </w:r>
      <w:r>
        <w:rPr>
          <w:spacing w:val="-1"/>
        </w:rPr>
        <w:t>年主要工作目标主要</w:t>
      </w:r>
      <w:r>
        <w:rPr>
          <w:spacing w:val="-96"/>
        </w:rPr>
        <w:t> </w:t>
      </w:r>
      <w:r>
        <w:rPr>
          <w:spacing w:val="-96"/>
        </w:rPr>
      </w:r>
      <w:r>
        <w:rPr/>
        <w:t>有以下几个方面：</w:t>
      </w:r>
    </w:p>
    <w:p>
      <w:pPr>
        <w:pStyle w:val="BodyText"/>
        <w:spacing w:line="302" w:lineRule="auto" w:before="75"/>
        <w:ind w:right="1113" w:firstLine="461"/>
        <w:jc w:val="both"/>
      </w:pPr>
      <w:r>
        <w:rPr/>
        <w:t>（</w:t>
      </w:r>
      <w:r>
        <w:rPr>
          <w:rFonts w:ascii="Times New Roman" w:hAnsi="Times New Roman" w:cs="Times New Roman" w:eastAsia="Times New Roman" w:hint="default"/>
        </w:rPr>
        <w:t>1</w:t>
      </w:r>
      <w:r>
        <w:rPr/>
        <w:t>）公司募集资金项目位于新购地块，公司</w:t>
      </w:r>
      <w:r>
        <w:rPr>
          <w:rFonts w:ascii="Times New Roman" w:hAnsi="Times New Roman" w:cs="Times New Roman" w:eastAsia="Times New Roman" w:hint="default"/>
        </w:rPr>
        <w:t>2011</w:t>
      </w:r>
      <w:r>
        <w:rPr/>
        <w:t>年将完成相关的政府审批工作，开始新地</w:t>
      </w:r>
      <w:r>
        <w:rPr>
          <w:w w:val="100"/>
        </w:rPr>
        <w:t> </w:t>
      </w:r>
      <w:r>
        <w:rPr>
          <w:spacing w:val="-1"/>
        </w:rPr>
        <w:t>块上募集资金项目和超募资金项目的土建工程、设备和相关配套设施采购，争取早开工早投产，</w:t>
      </w:r>
      <w:r>
        <w:rPr>
          <w:spacing w:val="-81"/>
        </w:rPr>
        <w:t> </w:t>
      </w:r>
      <w:r>
        <w:rPr>
          <w:spacing w:val="-81"/>
        </w:rPr>
      </w:r>
      <w:r>
        <w:rPr/>
        <w:t>早日产生经济效益。</w:t>
      </w:r>
    </w:p>
    <w:p>
      <w:pPr>
        <w:pStyle w:val="BodyText"/>
        <w:spacing w:line="292" w:lineRule="auto" w:before="69"/>
        <w:ind w:right="1128" w:firstLine="461"/>
        <w:jc w:val="both"/>
      </w:pPr>
      <w:r>
        <w:rPr>
          <w:spacing w:val="-3"/>
        </w:rPr>
        <w:t>（</w:t>
      </w:r>
      <w:r>
        <w:rPr>
          <w:rFonts w:ascii="Times New Roman" w:hAnsi="Times New Roman" w:cs="Times New Roman" w:eastAsia="Times New Roman" w:hint="default"/>
          <w:spacing w:val="-3"/>
        </w:rPr>
        <w:t>2</w:t>
      </w:r>
      <w:r>
        <w:rPr>
          <w:spacing w:val="-3"/>
        </w:rPr>
        <w:t>）根据超募资金使用计划，公司</w:t>
      </w:r>
      <w:r>
        <w:rPr>
          <w:rFonts w:ascii="Times New Roman" w:hAnsi="Times New Roman" w:cs="Times New Roman" w:eastAsia="Times New Roman" w:hint="default"/>
          <w:spacing w:val="-3"/>
        </w:rPr>
        <w:t>2011</w:t>
      </w:r>
      <w:r>
        <w:rPr>
          <w:spacing w:val="-3"/>
        </w:rPr>
        <w:t>年将完成现有厂区内的</w:t>
      </w:r>
      <w:r>
        <w:rPr>
          <w:rFonts w:ascii="Times New Roman" w:hAnsi="Times New Roman" w:cs="Times New Roman" w:eastAsia="Times New Roman" w:hint="default"/>
          <w:spacing w:val="-3"/>
        </w:rPr>
        <w:t>360</w:t>
      </w:r>
      <w:r>
        <w:rPr>
          <w:spacing w:val="-3"/>
        </w:rPr>
        <w:t>万平方米</w:t>
      </w:r>
      <w:r>
        <w:rPr>
          <w:rFonts w:ascii="Times New Roman" w:hAnsi="Times New Roman" w:cs="Times New Roman" w:eastAsia="Times New Roman" w:hint="default"/>
          <w:spacing w:val="-3"/>
        </w:rPr>
        <w:t>/</w:t>
      </w:r>
      <w:r>
        <w:rPr>
          <w:spacing w:val="-3"/>
        </w:rPr>
        <w:t>年超纤基布扩产</w:t>
      </w:r>
      <w:r>
        <w:rPr>
          <w:w w:val="100"/>
        </w:rPr>
        <w:t> </w:t>
      </w:r>
      <w:r>
        <w:rPr/>
        <w:t>项目和</w:t>
      </w:r>
      <w:r>
        <w:rPr>
          <w:rFonts w:ascii="Times New Roman" w:hAnsi="Times New Roman" w:cs="Times New Roman" w:eastAsia="Times New Roman" w:hint="default"/>
        </w:rPr>
        <w:t>300</w:t>
      </w:r>
      <w:r>
        <w:rPr/>
        <w:t>万平方米</w:t>
      </w:r>
      <w:r>
        <w:rPr>
          <w:rFonts w:ascii="Times New Roman" w:hAnsi="Times New Roman" w:cs="Times New Roman" w:eastAsia="Times New Roman" w:hint="default"/>
        </w:rPr>
        <w:t>/</w:t>
      </w:r>
      <w:r>
        <w:rPr/>
        <w:t>年超细纤维聚氨酯合成革技改项目。同时，公司将在</w:t>
      </w:r>
      <w:r>
        <w:rPr>
          <w:rFonts w:ascii="Times New Roman" w:hAnsi="Times New Roman" w:cs="Times New Roman" w:eastAsia="Times New Roman" w:hint="default"/>
        </w:rPr>
        <w:t>2011</w:t>
      </w:r>
      <w:r>
        <w:rPr/>
        <w:t>年对现有厂区内的</w:t>
      </w:r>
      <w:r>
        <w:rPr>
          <w:spacing w:val="-92"/>
        </w:rPr>
        <w:t> </w:t>
      </w:r>
      <w:r>
        <w:rPr>
          <w:spacing w:val="-92"/>
        </w:rPr>
      </w:r>
      <w:r>
        <w:rPr/>
        <w:t>部分设备进行搬迁，以提高场地利用效率和各工序的生产连贯性。</w:t>
      </w:r>
    </w:p>
    <w:p>
      <w:pPr>
        <w:pStyle w:val="BodyText"/>
        <w:spacing w:line="302" w:lineRule="auto" w:before="78"/>
        <w:ind w:right="1130" w:firstLine="461"/>
        <w:jc w:val="both"/>
      </w:pPr>
      <w:r>
        <w:rPr/>
        <w:t>（</w:t>
      </w:r>
      <w:r>
        <w:rPr>
          <w:rFonts w:ascii="Times New Roman" w:hAnsi="Times New Roman" w:cs="Times New Roman" w:eastAsia="Times New Roman" w:hint="default"/>
        </w:rPr>
        <w:t>3</w:t>
      </w:r>
      <w:r>
        <w:rPr/>
        <w:t>）围绕市场需求，继续作好新产品开发、新工艺推广应用工作；加强专利申报工作和科</w:t>
      </w:r>
      <w:r>
        <w:rPr>
          <w:spacing w:val="2"/>
          <w:w w:val="100"/>
        </w:rPr>
        <w:t> </w:t>
      </w:r>
      <w:r>
        <w:rPr>
          <w:spacing w:val="-2"/>
        </w:rPr>
        <w:t>技项目管理工作；进一步做好科技队伍的建设和人才培养工作，努力打造一支业务能力强、科技</w:t>
      </w:r>
      <w:r>
        <w:rPr>
          <w:spacing w:val="-62"/>
        </w:rPr>
        <w:t> </w:t>
      </w:r>
      <w:r>
        <w:rPr>
          <w:spacing w:val="-62"/>
        </w:rPr>
      </w:r>
      <w:r>
        <w:rPr/>
        <w:t>素质高、专业结构合理的科技创新队伍。</w:t>
      </w:r>
    </w:p>
    <w:p>
      <w:pPr>
        <w:pStyle w:val="BodyText"/>
        <w:spacing w:line="295" w:lineRule="auto" w:before="69"/>
        <w:ind w:right="1128" w:firstLine="461"/>
        <w:jc w:val="both"/>
      </w:pPr>
      <w:r>
        <w:rPr/>
        <w:t>（</w:t>
      </w:r>
      <w:r>
        <w:rPr>
          <w:rFonts w:ascii="Times New Roman" w:hAnsi="Times New Roman" w:cs="Times New Roman" w:eastAsia="Times New Roman" w:hint="default"/>
        </w:rPr>
        <w:t>4</w:t>
      </w:r>
      <w:r>
        <w:rPr/>
        <w:t>）针对原材料价格上涨的因素，公司积极掌握市场变化信息，把握原料市场价格走势，</w:t>
      </w:r>
      <w:r>
        <w:rPr>
          <w:spacing w:val="2"/>
          <w:w w:val="100"/>
        </w:rPr>
        <w:t> </w:t>
      </w:r>
      <w:r>
        <w:rPr/>
        <w:t>拓宽物资采购渠道，作好物质采购供应工作，实施择价、竞价采购，降低原料采购成本。</w:t>
      </w:r>
    </w:p>
    <w:p>
      <w:pPr>
        <w:pStyle w:val="BodyText"/>
        <w:spacing w:line="302" w:lineRule="auto" w:before="75"/>
        <w:ind w:right="1133" w:firstLine="461"/>
        <w:jc w:val="both"/>
      </w:pPr>
      <w:r>
        <w:rPr/>
        <w:t>（</w:t>
      </w:r>
      <w:r>
        <w:rPr>
          <w:rFonts w:ascii="Times New Roman" w:hAnsi="Times New Roman" w:cs="Times New Roman" w:eastAsia="Times New Roman" w:hint="default"/>
        </w:rPr>
        <w:t>5</w:t>
      </w:r>
      <w:r>
        <w:rPr/>
        <w:t>）以负责任的态度做好客户服务工作，定期深入走访客户，了解客户需求，维系与客户</w:t>
      </w:r>
      <w:r>
        <w:rPr>
          <w:w w:val="100"/>
        </w:rPr>
        <w:t> </w:t>
      </w:r>
      <w:r>
        <w:rPr>
          <w:spacing w:val="-2"/>
        </w:rPr>
        <w:t>良好的合作关系，树立华峰超纤的良好企业形象和优质超纤品牌，不断提升市场影响力；针对客</w:t>
      </w:r>
      <w:r>
        <w:rPr>
          <w:spacing w:val="-61"/>
        </w:rPr>
        <w:t> </w:t>
      </w:r>
      <w:r>
        <w:rPr>
          <w:spacing w:val="-61"/>
        </w:rPr>
      </w:r>
      <w:r>
        <w:rPr/>
        <w:t>户日益增多，销量稳步增长局面，规范应收账款，建立了风险控制体系和客户信用评价体系。</w:t>
      </w:r>
    </w:p>
    <w:p>
      <w:pPr>
        <w:spacing w:after="0" w:line="302" w:lineRule="auto"/>
        <w:jc w:val="both"/>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4" w:lineRule="auto" w:before="29"/>
        <w:ind w:right="1129" w:firstLine="461"/>
        <w:jc w:val="both"/>
      </w:pPr>
      <w:r>
        <w:rPr/>
        <w:t>（</w:t>
      </w:r>
      <w:r>
        <w:rPr>
          <w:rFonts w:ascii="Times New Roman" w:hAnsi="Times New Roman" w:cs="Times New Roman" w:eastAsia="Times New Roman" w:hint="default"/>
        </w:rPr>
        <w:t>6</w:t>
      </w:r>
      <w:r>
        <w:rPr/>
        <w:t>）加强对节能降耗的管理，针对主要消耗的煤、水、电、气及导热油等加大考核力度，</w:t>
      </w:r>
      <w:r>
        <w:rPr>
          <w:spacing w:val="2"/>
          <w:w w:val="100"/>
        </w:rPr>
        <w:t> </w:t>
      </w:r>
      <w:r>
        <w:rPr>
          <w:spacing w:val="-2"/>
        </w:rPr>
        <w:t>采取各种有效措施，降低成本。不断深化企业管理，继续开展绩效管理和绩效考核工作，提高质</w:t>
      </w:r>
      <w:r>
        <w:rPr>
          <w:spacing w:val="-59"/>
        </w:rPr>
        <w:t> </w:t>
      </w:r>
      <w:r>
        <w:rPr>
          <w:spacing w:val="-59"/>
        </w:rPr>
      </w:r>
      <w:r>
        <w:rPr>
          <w:spacing w:val="-2"/>
        </w:rPr>
        <w:t>量管理、环境管理及职业健康安全管理三大体系的运行质量，再造、优化流程，提高操作性和实</w:t>
      </w:r>
      <w:r>
        <w:rPr>
          <w:spacing w:val="-59"/>
        </w:rPr>
        <w:t> </w:t>
      </w:r>
      <w:r>
        <w:rPr>
          <w:spacing w:val="-59"/>
        </w:rPr>
      </w:r>
      <w:r>
        <w:rPr/>
        <w:t>用性。</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6"/>
          <w:szCs w:val="16"/>
        </w:rPr>
      </w:pPr>
    </w:p>
    <w:p>
      <w:pPr>
        <w:pStyle w:val="BodyText"/>
        <w:spacing w:line="333" w:lineRule="auto"/>
        <w:ind w:left="614" w:right="826" w:hanging="101"/>
        <w:jc w:val="left"/>
      </w:pPr>
      <w:r>
        <w:rPr/>
        <w:t>（四）对公司未来发展战略和经营目标的实现产生不利影响的风险因素分析</w:t>
      </w:r>
      <w:r>
        <w:rPr>
          <w:w w:val="100"/>
        </w:rPr>
        <w:t> </w:t>
      </w:r>
      <w:r>
        <w:rPr>
          <w:rFonts w:ascii="Times New Roman" w:hAnsi="Times New Roman" w:cs="Times New Roman" w:eastAsia="Times New Roman" w:hint="default"/>
        </w:rPr>
        <w:t>1</w:t>
      </w:r>
      <w:r>
        <w:rPr/>
        <w:t>、主要原材料价格大幅波动的风险</w:t>
      </w:r>
      <w:r>
        <w:rPr>
          <w:w w:val="100"/>
        </w:rPr>
        <w:t> </w:t>
      </w:r>
      <w:r>
        <w:rPr>
          <w:spacing w:val="-1"/>
        </w:rPr>
        <w:t>公司生产所需的主要原材料为尼龙切片、聚乙烯、</w:t>
      </w:r>
      <w:r>
        <w:rPr>
          <w:rFonts w:ascii="Times New Roman" w:hAnsi="Times New Roman" w:cs="Times New Roman" w:eastAsia="Times New Roman" w:hint="default"/>
          <w:spacing w:val="-1"/>
        </w:rPr>
        <w:t>MDI</w:t>
      </w:r>
      <w:r>
        <w:rPr>
          <w:spacing w:val="-1"/>
        </w:rPr>
        <w:t>以及多元醇等化工产品，公司超纤产</w:t>
      </w:r>
    </w:p>
    <w:p>
      <w:pPr>
        <w:pStyle w:val="BodyText"/>
        <w:spacing w:line="274" w:lineRule="exact"/>
        <w:ind w:right="826"/>
        <w:jc w:val="left"/>
      </w:pPr>
      <w:r>
        <w:rPr>
          <w:spacing w:val="3"/>
        </w:rPr>
        <w:t>品耗用的主要原材料占其生产成本的比例较高，原材料价格波动较大将影响公司的经营业绩，</w:t>
      </w:r>
      <w:r>
        <w:rPr/>
      </w:r>
    </w:p>
    <w:p>
      <w:pPr>
        <w:pStyle w:val="BodyText"/>
        <w:spacing w:line="302" w:lineRule="auto" w:before="88"/>
        <w:ind w:right="1131"/>
        <w:jc w:val="both"/>
      </w:pPr>
      <w:r>
        <w:rPr>
          <w:rFonts w:ascii="Times New Roman" w:hAnsi="Times New Roman" w:cs="Times New Roman" w:eastAsia="Times New Roman" w:hint="default"/>
          <w:spacing w:val="-2"/>
        </w:rPr>
        <w:t>2010</w:t>
      </w:r>
      <w:r>
        <w:rPr>
          <w:spacing w:val="-2"/>
        </w:rPr>
        <w:t>年，公司的主要原材料采购价格随着石油价格上升，特别是尼龙采购价格上升幅度较大，对</w:t>
      </w:r>
      <w:r>
        <w:rPr>
          <w:spacing w:val="-59"/>
        </w:rPr>
        <w:t> </w:t>
      </w:r>
      <w:r>
        <w:rPr>
          <w:spacing w:val="-59"/>
        </w:rPr>
      </w:r>
      <w:r>
        <w:rPr>
          <w:spacing w:val="-1"/>
        </w:rPr>
        <w:t>公司的毛利率造成了不利影响。未来原材料价格还可能继续大幅波动，可能导致本公司的毛利率</w:t>
      </w:r>
      <w:r>
        <w:rPr>
          <w:spacing w:val="-99"/>
        </w:rPr>
        <w:t> </w:t>
      </w:r>
      <w:r>
        <w:rPr>
          <w:spacing w:val="-99"/>
        </w:rPr>
      </w:r>
      <w:r>
        <w:rPr/>
        <w:t>的波动。</w:t>
      </w:r>
    </w:p>
    <w:p>
      <w:pPr>
        <w:pStyle w:val="BodyText"/>
        <w:spacing w:line="441" w:lineRule="auto" w:before="69"/>
        <w:ind w:left="614" w:right="826"/>
        <w:jc w:val="left"/>
      </w:pPr>
      <w:r>
        <w:rPr>
          <w:rFonts w:ascii="Times New Roman" w:hAnsi="Times New Roman" w:cs="Times New Roman" w:eastAsia="Times New Roman" w:hint="default"/>
        </w:rPr>
        <w:t>2</w:t>
      </w:r>
      <w:r>
        <w:rPr/>
        <w:t>、市场需求不足的风险</w:t>
      </w:r>
      <w:r>
        <w:rPr>
          <w:w w:val="100"/>
        </w:rPr>
        <w:t> </w:t>
      </w:r>
      <w:r>
        <w:rPr>
          <w:spacing w:val="-1"/>
        </w:rPr>
        <w:t>公司产品的市场需求受国内宏观经济环境、人们消费观念的转变、环保意识的增强和技术进</w:t>
      </w:r>
    </w:p>
    <w:p>
      <w:pPr>
        <w:pStyle w:val="BodyText"/>
        <w:spacing w:line="275" w:lineRule="exact"/>
        <w:ind w:right="826"/>
        <w:jc w:val="left"/>
      </w:pPr>
      <w:r>
        <w:rPr/>
        <w:t>步的影响较大，尽快目前超纤产品仍处于供不应求状态，但如果经济形势发生重大不利变化，人</w:t>
      </w:r>
    </w:p>
    <w:p>
      <w:pPr>
        <w:pStyle w:val="BodyText"/>
        <w:spacing w:line="367" w:lineRule="auto" w:before="167"/>
        <w:ind w:right="826"/>
        <w:jc w:val="left"/>
        <w:rPr>
          <w:sz w:val="24"/>
          <w:szCs w:val="24"/>
        </w:rPr>
      </w:pPr>
      <w:r>
        <w:rPr/>
        <w:t>们消费观念的转变和技术进步进度趋缓，将会影响公司产品的市场需求，使公司产品面临市场需</w:t>
      </w:r>
      <w:r>
        <w:rPr>
          <w:w w:val="100"/>
        </w:rPr>
        <w:t> </w:t>
      </w:r>
      <w:r>
        <w:rPr/>
        <w:t>求不足的风险。特别是公司募集资金投资项目和超募资金投资项目属于扩产项目，虽然公司在选</w:t>
      </w:r>
      <w:r>
        <w:rPr>
          <w:w w:val="100"/>
        </w:rPr>
        <w:t> </w:t>
      </w:r>
      <w:r>
        <w:rPr>
          <w:spacing w:val="-4"/>
        </w:rPr>
        <w:t>择项目时进行了认真仔细的可行性论证，但若在项目实施过程中市场环境、产业政策、工程进度、</w:t>
      </w:r>
      <w:r>
        <w:rPr>
          <w:spacing w:val="-88"/>
        </w:rPr>
        <w:t> </w:t>
      </w:r>
      <w:r>
        <w:rPr>
          <w:spacing w:val="-88"/>
        </w:rPr>
      </w:r>
      <w:r>
        <w:rPr>
          <w:spacing w:val="-3"/>
        </w:rPr>
        <w:t>产品市场销售状况等方面出现重大变化，快速增长的固定资产将带来折旧的增加</w:t>
      </w:r>
      <w:r>
        <w:rPr>
          <w:spacing w:val="-3"/>
          <w:sz w:val="24"/>
          <w:szCs w:val="24"/>
        </w:rPr>
        <w:t>，从而影响公司</w:t>
      </w:r>
      <w:r>
        <w:rPr>
          <w:spacing w:val="-91"/>
          <w:sz w:val="24"/>
          <w:szCs w:val="24"/>
        </w:rPr>
        <w:t> </w:t>
      </w:r>
      <w:r>
        <w:rPr>
          <w:spacing w:val="-91"/>
          <w:sz w:val="24"/>
          <w:szCs w:val="24"/>
        </w:rPr>
      </w:r>
      <w:r>
        <w:rPr>
          <w:sz w:val="24"/>
          <w:szCs w:val="24"/>
        </w:rPr>
        <w:t>效益。</w:t>
      </w:r>
    </w:p>
    <w:p>
      <w:pPr>
        <w:pStyle w:val="BodyText"/>
        <w:spacing w:line="326" w:lineRule="auto" w:before="36"/>
        <w:ind w:left="614" w:right="826"/>
        <w:jc w:val="left"/>
      </w:pPr>
      <w:r>
        <w:rPr>
          <w:rFonts w:ascii="Times New Roman" w:hAnsi="Times New Roman" w:cs="Times New Roman" w:eastAsia="Times New Roman" w:hint="default"/>
        </w:rPr>
        <w:t>3</w:t>
      </w:r>
      <w:r>
        <w:rPr/>
        <w:t>、环保政策变动的风险</w:t>
      </w:r>
      <w:r>
        <w:rPr>
          <w:w w:val="100"/>
        </w:rPr>
        <w:t> </w:t>
      </w:r>
      <w:r>
        <w:rPr>
          <w:spacing w:val="-1"/>
        </w:rPr>
        <w:t>公司属于塑料制品行业的人造革合成革子行业，细分行业为超细纤维聚氨酯合成革行业，生</w:t>
      </w:r>
    </w:p>
    <w:p>
      <w:pPr>
        <w:pStyle w:val="BodyText"/>
        <w:spacing w:line="312" w:lineRule="auto" w:before="5"/>
        <w:ind w:right="826"/>
        <w:jc w:val="left"/>
      </w:pPr>
      <w:r>
        <w:rPr>
          <w:spacing w:val="-4"/>
        </w:rPr>
        <w:t>产过程中会产生少量废水、废气等污染物，如果处理不当会污染环境，给周围环境造成不良影响。</w:t>
      </w:r>
      <w:r>
        <w:rPr>
          <w:spacing w:val="-86"/>
        </w:rPr>
        <w:t> </w:t>
      </w:r>
      <w:r>
        <w:rPr>
          <w:spacing w:val="-86"/>
        </w:rPr>
      </w:r>
      <w:r>
        <w:rPr>
          <w:spacing w:val="-4"/>
        </w:rPr>
        <w:t>虽然本公司已严格按照有关环保法规及相应标准对上述污染性排放物进行了有效治理，使“三废”</w:t>
      </w:r>
      <w:r>
        <w:rPr>
          <w:spacing w:val="-87"/>
        </w:rPr>
        <w:t> </w:t>
      </w:r>
      <w:r>
        <w:rPr>
          <w:spacing w:val="-87"/>
        </w:rPr>
      </w:r>
      <w:r>
        <w:rPr/>
        <w:t>的排放达到了环保规定的标准，但随着社会环境保护意识的不断增强，国家及地方政府可能在将</w:t>
      </w:r>
      <w:r>
        <w:rPr>
          <w:w w:val="100"/>
        </w:rPr>
        <w:t> </w:t>
      </w:r>
      <w:r>
        <w:rPr/>
        <w:t>来颁布新的法律法规，提高环保标准，使本公司支付更高的环保费用，进而影响经营业绩。</w:t>
      </w:r>
    </w:p>
    <w:p>
      <w:pPr>
        <w:pStyle w:val="BodyText"/>
        <w:spacing w:line="324" w:lineRule="auto" w:before="60"/>
        <w:ind w:left="513" w:right="826" w:firstLine="100"/>
        <w:jc w:val="left"/>
      </w:pPr>
      <w:r>
        <w:rPr>
          <w:rFonts w:ascii="Times New Roman" w:hAnsi="Times New Roman" w:cs="Times New Roman" w:eastAsia="Times New Roman" w:hint="default"/>
        </w:rPr>
        <w:t>4</w:t>
      </w:r>
      <w:r>
        <w:rPr/>
        <w:t>、汇率风险</w:t>
      </w:r>
      <w:r>
        <w:rPr>
          <w:w w:val="100"/>
        </w:rPr>
        <w:t> </w:t>
      </w:r>
      <w:r>
        <w:rPr/>
        <w:t>公司的募集资金项目和超募资金项目中，部分关键设备需要进口，人民币汇率大幅波动将直</w:t>
      </w:r>
    </w:p>
    <w:p>
      <w:pPr>
        <w:pStyle w:val="BodyText"/>
        <w:spacing w:line="240" w:lineRule="auto" w:before="7"/>
        <w:ind w:right="826"/>
        <w:jc w:val="left"/>
      </w:pPr>
      <w:r>
        <w:rPr/>
        <w:t>接影响本公司进口机器设备的成本，可能对公司效益造成不利影响。</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240" w:lineRule="auto"/>
        <w:ind w:left="614" w:right="4149"/>
        <w:jc w:val="left"/>
      </w:pPr>
      <w:r>
        <w:rPr/>
        <w:t>（五）管理层所关注的公司发展机遇和挑战</w:t>
      </w:r>
    </w:p>
    <w:p>
      <w:pPr>
        <w:pStyle w:val="BodyText"/>
        <w:spacing w:line="240" w:lineRule="auto" w:before="128"/>
        <w:ind w:left="614" w:right="4149"/>
        <w:jc w:val="left"/>
      </w:pPr>
      <w:r>
        <w:rPr>
          <w:rFonts w:ascii="Times New Roman" w:hAnsi="Times New Roman" w:cs="Times New Roman" w:eastAsia="Times New Roman" w:hint="default"/>
        </w:rPr>
        <w:t>1</w:t>
      </w:r>
      <w:r>
        <w:rPr/>
        <w:t>、机遇</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4" w:lineRule="auto" w:before="29"/>
        <w:ind w:right="826" w:firstLine="480"/>
        <w:jc w:val="left"/>
      </w:pPr>
      <w:r>
        <w:rPr/>
        <w:t>（</w:t>
      </w:r>
      <w:r>
        <w:rPr>
          <w:rFonts w:ascii="Times New Roman" w:hAnsi="Times New Roman" w:cs="Times New Roman" w:eastAsia="Times New Roman" w:hint="default"/>
        </w:rPr>
        <w:t>1</w:t>
      </w:r>
      <w:r>
        <w:rPr/>
        <w:t>）天然皮革行业由于环保政策的限制和资源紧张，其发展受到严格限制。人造革合成革</w:t>
      </w:r>
      <w:r>
        <w:rPr>
          <w:w w:val="100"/>
        </w:rPr>
        <w:t> </w:t>
      </w:r>
      <w:r>
        <w:rPr/>
        <w:t>行业中，超细纤维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34"/>
        </w:rPr>
        <w:t> </w:t>
      </w:r>
      <w:r>
        <w:rPr/>
        <w:t>合成革是第三代人工制革，可以替代真皮，将广泛地应用在真皮所应用的</w:t>
      </w:r>
      <w:r>
        <w:rPr>
          <w:w w:val="100"/>
        </w:rPr>
        <w:t> </w:t>
      </w:r>
      <w:r>
        <w:rPr/>
        <w:t>各个领域，代表人工制革的发展方向，具有很大的发展空间和广阔的市场前景。随着国民经济的</w:t>
      </w:r>
      <w:r>
        <w:rPr>
          <w:w w:val="100"/>
        </w:rPr>
        <w:t> </w:t>
      </w:r>
      <w:r>
        <w:rPr>
          <w:spacing w:val="-4"/>
        </w:rPr>
        <w:t>发展和人民物质文化生活水平的提高，人们消费观念和消费能力不断上升，需求的档次逐渐增强，</w:t>
      </w:r>
      <w:r>
        <w:rPr>
          <w:spacing w:val="-84"/>
        </w:rPr>
        <w:t> </w:t>
      </w:r>
      <w:r>
        <w:rPr>
          <w:spacing w:val="-84"/>
        </w:rPr>
      </w:r>
      <w:r>
        <w:rPr/>
        <w:t>下游主要行业鞋类、家具、汽车、箱包、服装等将进入新一轮的发展阶段。这会有力拉动超细纤</w:t>
      </w:r>
      <w:r>
        <w:rPr>
          <w:w w:val="100"/>
        </w:rPr>
        <w:t> </w:t>
      </w:r>
      <w:r>
        <w:rPr/>
        <w:t>维聚氨酯合成革的增长。</w:t>
      </w:r>
    </w:p>
    <w:p>
      <w:pPr>
        <w:pStyle w:val="BodyText"/>
        <w:spacing w:line="292" w:lineRule="auto" w:before="184"/>
        <w:ind w:right="1131" w:firstLine="480"/>
        <w:jc w:val="both"/>
      </w:pPr>
      <w:r>
        <w:rPr/>
        <w:t>（</w:t>
      </w:r>
      <w:r>
        <w:rPr>
          <w:rFonts w:ascii="Times New Roman" w:hAnsi="Times New Roman" w:cs="Times New Roman" w:eastAsia="Times New Roman" w:hint="default"/>
        </w:rPr>
        <w:t>2</w:t>
      </w:r>
      <w:r>
        <w:rPr/>
        <w:t>）目前中国已经成为国际人造革合成革的主要产地。随着中国作为世界工厂地位的日益</w:t>
      </w:r>
      <w:r>
        <w:rPr>
          <w:w w:val="100"/>
        </w:rPr>
        <w:t> </w:t>
      </w:r>
      <w:r>
        <w:rPr/>
        <w:t>巩固，</w:t>
      </w:r>
      <w:r>
        <w:rPr>
          <w:rFonts w:ascii="Times New Roman" w:hAnsi="Times New Roman" w:cs="Times New Roman" w:eastAsia="Times New Roman" w:hint="default"/>
        </w:rPr>
        <w:t>PVC</w:t>
      </w:r>
      <w:r>
        <w:rPr>
          <w:rFonts w:ascii="Times New Roman" w:hAnsi="Times New Roman" w:cs="Times New Roman" w:eastAsia="Times New Roman" w:hint="default"/>
          <w:spacing w:val="-7"/>
        </w:rPr>
        <w:t> </w:t>
      </w:r>
      <w:r>
        <w:rPr/>
        <w:t>人造革和普通</w:t>
      </w:r>
      <w:r>
        <w:rPr>
          <w:spacing w:val="-64"/>
        </w:rPr>
        <w:t> </w:t>
      </w:r>
      <w:r>
        <w:rPr>
          <w:rFonts w:ascii="Times New Roman" w:hAnsi="Times New Roman" w:cs="Times New Roman" w:eastAsia="Times New Roman" w:hint="default"/>
        </w:rPr>
        <w:t>PU</w:t>
      </w:r>
      <w:r>
        <w:rPr>
          <w:rFonts w:ascii="Times New Roman" w:hAnsi="Times New Roman" w:cs="Times New Roman" w:eastAsia="Times New Roman" w:hint="default"/>
          <w:spacing w:val="-7"/>
        </w:rPr>
        <w:t> </w:t>
      </w:r>
      <w:r>
        <w:rPr/>
        <w:t>合成革已经完成了产业转移，随着我国制造企业技术开发实力的提</w:t>
      </w:r>
      <w:r>
        <w:rPr>
          <w:w w:val="100"/>
        </w:rPr>
        <w:t> </w:t>
      </w:r>
      <w:r>
        <w:rPr/>
        <w:t>高，超细纤维</w:t>
      </w:r>
      <w:r>
        <w:rPr>
          <w:spacing w:val="-46"/>
        </w:rPr>
        <w:t> </w:t>
      </w:r>
      <w:r>
        <w:rPr>
          <w:rFonts w:ascii="Times New Roman" w:hAnsi="Times New Roman" w:cs="Times New Roman" w:eastAsia="Times New Roman" w:hint="default"/>
        </w:rPr>
        <w:t>PU</w:t>
      </w:r>
      <w:r>
        <w:rPr>
          <w:rFonts w:ascii="Times New Roman" w:hAnsi="Times New Roman" w:cs="Times New Roman" w:eastAsia="Times New Roman" w:hint="default"/>
          <w:spacing w:val="10"/>
        </w:rPr>
        <w:t> </w:t>
      </w:r>
      <w:r>
        <w:rPr/>
        <w:t>合成革的制造也将逐步转移到中国，给中国超细纤维聚氨酯合成革行业的发展</w:t>
      </w:r>
      <w:r>
        <w:rPr>
          <w:w w:val="100"/>
        </w:rPr>
        <w:t> </w:t>
      </w:r>
      <w:r>
        <w:rPr/>
        <w:t>带来了很大的机遇。</w:t>
      </w:r>
    </w:p>
    <w:p>
      <w:pPr>
        <w:pStyle w:val="BodyText"/>
        <w:spacing w:line="304" w:lineRule="auto" w:before="195"/>
        <w:ind w:right="1113" w:firstLine="480"/>
        <w:jc w:val="both"/>
      </w:pPr>
      <w:r>
        <w:rPr/>
        <w:t>（</w:t>
      </w:r>
      <w:r>
        <w:rPr>
          <w:rFonts w:ascii="Times New Roman" w:hAnsi="Times New Roman" w:cs="Times New Roman" w:eastAsia="Times New Roman" w:hint="default"/>
        </w:rPr>
        <w:t>3</w:t>
      </w:r>
      <w:r>
        <w:rPr/>
        <w:t>）超细纤维聚氨酯合成革属于新型复合材料，在《国家产业结构调整指导目录（</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w w:val="100"/>
        </w:rPr>
        <w:t> </w:t>
      </w:r>
      <w:r>
        <w:rPr>
          <w:spacing w:val="-6"/>
          <w:w w:val="100"/>
        </w:rPr>
        <w:t>本）》（征求意见稿）中的第一类里的鼓励类中，把“水性和生态型合成革研发、生产及人造革、</w:t>
      </w:r>
      <w:r>
        <w:rPr>
          <w:spacing w:val="-114"/>
          <w:w w:val="100"/>
        </w:rPr>
        <w:t> </w:t>
      </w:r>
      <w:r>
        <w:rPr>
          <w:spacing w:val="-114"/>
          <w:w w:val="100"/>
        </w:rPr>
      </w:r>
      <w:r>
        <w:rPr/>
        <w:t>合成革后整饰材料技术”明确列入其中。而环境保护要求的提高，可以促进高污染的</w:t>
      </w:r>
      <w:r>
        <w:rPr>
          <w:spacing w:val="34"/>
        </w:rPr>
        <w:t> </w:t>
      </w:r>
      <w:r>
        <w:rPr>
          <w:rFonts w:ascii="Times New Roman" w:hAnsi="Times New Roman" w:cs="Times New Roman" w:eastAsia="Times New Roman" w:hint="default"/>
        </w:rPr>
        <w:t>PVC</w:t>
      </w:r>
      <w:r>
        <w:rPr/>
        <w:t>、</w:t>
      </w:r>
      <w:r>
        <w:rPr>
          <w:rFonts w:ascii="Times New Roman" w:hAnsi="Times New Roman" w:cs="Times New Roman" w:eastAsia="Times New Roman" w:hint="default"/>
        </w:rPr>
        <w:t>PU</w:t>
      </w:r>
      <w:r>
        <w:rPr>
          <w:rFonts w:ascii="Times New Roman" w:hAnsi="Times New Roman" w:cs="Times New Roman" w:eastAsia="Times New Roman" w:hint="default"/>
          <w:spacing w:val="-51"/>
        </w:rPr>
        <w:t> </w:t>
      </w:r>
      <w:r>
        <w:rPr>
          <w:spacing w:val="-2"/>
        </w:rPr>
        <w:t>人造革产品向低污染环保型的超细纤维聚氨酯合成革产品的升级转变，使超纤合成革的替代份额</w:t>
      </w:r>
      <w:r>
        <w:rPr>
          <w:spacing w:val="-61"/>
        </w:rPr>
        <w:t> </w:t>
      </w:r>
      <w:r>
        <w:rPr>
          <w:spacing w:val="-61"/>
        </w:rPr>
      </w:r>
      <w:r>
        <w:rPr>
          <w:spacing w:val="-2"/>
        </w:rPr>
        <w:t>逐步扩大，促进产业升级，环保投入少、治理能力差、环保水平低的中小型合成革企业会面临停</w:t>
      </w:r>
      <w:r>
        <w:rPr>
          <w:spacing w:val="-59"/>
        </w:rPr>
        <w:t> </w:t>
      </w:r>
      <w:r>
        <w:rPr>
          <w:spacing w:val="-59"/>
        </w:rPr>
      </w:r>
      <w:r>
        <w:rPr>
          <w:spacing w:val="-2"/>
        </w:rPr>
        <w:t>产的风险，而对于环保投入大、环保设备先进、治理水平较高的超纤合成革企业来说，则是难得</w:t>
      </w:r>
      <w:r>
        <w:rPr>
          <w:spacing w:val="-59"/>
        </w:rPr>
        <w:t> </w:t>
      </w:r>
      <w:r>
        <w:rPr>
          <w:spacing w:val="-59"/>
        </w:rPr>
      </w:r>
      <w:r>
        <w:rPr/>
        <w:t>的发展机遇。</w:t>
      </w:r>
    </w:p>
    <w:p>
      <w:pPr>
        <w:pStyle w:val="BodyText"/>
        <w:spacing w:line="304" w:lineRule="auto" w:before="181"/>
        <w:ind w:right="1112" w:firstLine="480"/>
        <w:jc w:val="both"/>
      </w:pPr>
      <w:r>
        <w:rPr/>
        <w:t>（</w:t>
      </w:r>
      <w:r>
        <w:rPr>
          <w:rFonts w:ascii="Times New Roman" w:hAnsi="Times New Roman" w:cs="Times New Roman" w:eastAsia="Times New Roman" w:hint="default"/>
        </w:rPr>
        <w:t>4</w:t>
      </w:r>
      <w:r>
        <w:rPr/>
        <w:t>）目前国内企业受到宏观调控影响，融资成本较高，而超纤行业扩产对于资金的需求较</w:t>
      </w:r>
      <w:r>
        <w:rPr>
          <w:w w:val="100"/>
        </w:rPr>
        <w:t> </w:t>
      </w:r>
      <w:r>
        <w:rPr>
          <w:spacing w:val="-1"/>
        </w:rPr>
        <w:t>大，成本较高，扩产周期较长，造成市场较长时间的供应不足。公司充分利用超募资金的优势，</w:t>
      </w:r>
      <w:r>
        <w:rPr>
          <w:spacing w:val="-82"/>
        </w:rPr>
        <w:t> </w:t>
      </w:r>
      <w:r>
        <w:rPr>
          <w:spacing w:val="-82"/>
        </w:rPr>
      </w:r>
      <w:r>
        <w:rPr>
          <w:spacing w:val="-1"/>
        </w:rPr>
        <w:t>结合公司自身的行业地位、技术优势、发展方向，快速地进行产能扩张，抢占市场，公司面临着</w:t>
      </w:r>
      <w:r>
        <w:rPr>
          <w:spacing w:val="-97"/>
        </w:rPr>
        <w:t> </w:t>
      </w:r>
      <w:r>
        <w:rPr>
          <w:spacing w:val="-97"/>
        </w:rPr>
      </w:r>
      <w:r>
        <w:rPr/>
        <w:t>快速发展的重大历史机遇。</w:t>
      </w:r>
    </w:p>
    <w:p>
      <w:pPr>
        <w:pStyle w:val="BodyText"/>
        <w:spacing w:line="297" w:lineRule="auto" w:before="25"/>
        <w:ind w:left="520" w:right="826" w:firstLine="93"/>
        <w:jc w:val="left"/>
      </w:pPr>
      <w:r>
        <w:rPr>
          <w:rFonts w:ascii="Times New Roman" w:hAnsi="Times New Roman" w:cs="Times New Roman" w:eastAsia="Times New Roman" w:hint="default"/>
        </w:rPr>
        <w:t>2</w:t>
      </w:r>
      <w:r>
        <w:rPr/>
        <w:t>、挑战</w:t>
      </w:r>
      <w:r>
        <w:rPr>
          <w:w w:val="100"/>
        </w:rPr>
        <w:t> </w:t>
      </w:r>
      <w:r>
        <w:rPr/>
        <w:t>国内大部分超细纤维聚氨酯合成革生产企业研发能力不强，依靠仿制其他厂家产品，造成了</w:t>
      </w:r>
    </w:p>
    <w:p>
      <w:pPr>
        <w:pStyle w:val="BodyText"/>
        <w:spacing w:line="312" w:lineRule="auto" w:before="32"/>
        <w:ind w:right="826"/>
        <w:jc w:val="left"/>
      </w:pPr>
      <w:r>
        <w:rPr/>
        <w:t>产品的趋同性严重。目前国内市场上超纤合成革较大的应用领域仍然主要局限于鞋业和沙发革，</w:t>
      </w:r>
      <w:r>
        <w:rPr>
          <w:w w:val="100"/>
        </w:rPr>
        <w:t> </w:t>
      </w:r>
      <w:r>
        <w:rPr>
          <w:spacing w:val="-4"/>
        </w:rPr>
        <w:t>其他服装革、汽车革等领域有待开拓。超纤革产品品种单一，具有新物性、新功能的新产品较少，</w:t>
      </w:r>
      <w:r>
        <w:rPr>
          <w:spacing w:val="-84"/>
        </w:rPr>
        <w:t> </w:t>
      </w:r>
      <w:r>
        <w:rPr>
          <w:spacing w:val="-84"/>
        </w:rPr>
      </w:r>
      <w:r>
        <w:rPr/>
        <w:t>大部分超纤革生产企业局限于国内市场，国际市场的开拓力度不足。</w:t>
      </w:r>
    </w:p>
    <w:p>
      <w:pPr>
        <w:pStyle w:val="BodyText"/>
        <w:spacing w:line="312" w:lineRule="auto" w:before="175"/>
        <w:ind w:right="1127" w:firstLine="480"/>
        <w:jc w:val="both"/>
      </w:pPr>
      <w:r>
        <w:rPr>
          <w:spacing w:val="-2"/>
        </w:rPr>
        <w:t>面对激烈的市场竞争，公司将努力把产品的核心技术做好，严把产品质量关，快速地将公司</w:t>
      </w:r>
      <w:r>
        <w:rPr>
          <w:w w:val="100"/>
        </w:rPr>
        <w:t> </w:t>
      </w:r>
      <w:r>
        <w:rPr/>
        <w:t>在研发上的整体优势转化为市场优势，为客户提供更加完善的服务。</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43" w:lineRule="auto"/>
        <w:ind w:left="614" w:right="826" w:hanging="94"/>
        <w:jc w:val="left"/>
      </w:pPr>
      <w:r>
        <w:rPr/>
        <w:t>（六）资金需求及使用计划</w:t>
      </w:r>
      <w:r>
        <w:rPr>
          <w:w w:val="100"/>
        </w:rPr>
        <w:t> </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日在深圳证券交易所创业板上市，募集资金总额为</w:t>
      </w:r>
      <w:r>
        <w:rPr>
          <w:rFonts w:ascii="Times New Roman" w:hAnsi="Times New Roman" w:cs="Times New Roman" w:eastAsia="Times New Roman" w:hint="default"/>
        </w:rPr>
        <w:t>789,200,000.00</w:t>
      </w:r>
      <w:r>
        <w:rPr/>
        <w:t>元，扣</w:t>
      </w:r>
    </w:p>
    <w:p>
      <w:pPr>
        <w:pStyle w:val="BodyText"/>
        <w:spacing w:line="279" w:lineRule="exact"/>
        <w:ind w:right="826"/>
        <w:jc w:val="left"/>
      </w:pPr>
      <w:r>
        <w:rPr/>
        <w:t>除发行费用</w:t>
      </w:r>
      <w:r>
        <w:rPr>
          <w:rFonts w:ascii="Times New Roman" w:hAnsi="Times New Roman" w:cs="Times New Roman" w:eastAsia="Times New Roman" w:hint="default"/>
        </w:rPr>
        <w:t>39,562,800.00</w:t>
      </w:r>
      <w:r>
        <w:rPr/>
        <w:t>元后实际募集资金净额为</w:t>
      </w:r>
      <w:r>
        <w:rPr>
          <w:rFonts w:ascii="Times New Roman" w:hAnsi="Times New Roman" w:cs="Times New Roman" w:eastAsia="Times New Roman" w:hint="default"/>
        </w:rPr>
        <w:t>749,637,200.00</w:t>
      </w:r>
      <w:r>
        <w:rPr/>
        <w:t>元。根据公司发展战略规划，除</w:t>
      </w:r>
    </w:p>
    <w:p>
      <w:pPr>
        <w:pStyle w:val="BodyText"/>
        <w:spacing w:line="240" w:lineRule="auto" w:before="72"/>
        <w:ind w:right="826"/>
        <w:jc w:val="left"/>
      </w:pPr>
      <w:r>
        <w:rPr/>
        <w:t>募集资金项目外，公司已计划将部分超募资金用于超纤业务的扩产。公司将严格按照中国证监会</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9" w:lineRule="auto" w:before="29"/>
        <w:ind w:right="826"/>
        <w:jc w:val="left"/>
      </w:pPr>
      <w:r>
        <w:rPr>
          <w:spacing w:val="-1"/>
        </w:rPr>
        <w:t>和深圳证券交易所的各项规定使用募集资金，积极推进募集资金投资项目的建设，加强募集资金</w:t>
      </w:r>
      <w:r>
        <w:rPr>
          <w:spacing w:val="-99"/>
        </w:rPr>
        <w:t> </w:t>
      </w:r>
      <w:r>
        <w:rPr>
          <w:spacing w:val="-99"/>
        </w:rPr>
      </w:r>
      <w:r>
        <w:rPr/>
        <w:t>使用的内部与外部监督，努力提高募集资金使用效率，为股东创造最大效益。</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240" w:lineRule="auto"/>
        <w:ind w:right="4149"/>
        <w:jc w:val="left"/>
      </w:pPr>
      <w:r>
        <w:rPr/>
        <w:t>三、报告期内公司投资情况</w:t>
      </w:r>
    </w:p>
    <w:p>
      <w:pPr>
        <w:pStyle w:val="BodyText"/>
        <w:spacing w:line="343" w:lineRule="auto" w:before="128"/>
        <w:ind w:left="614" w:right="4149"/>
        <w:jc w:val="left"/>
      </w:pPr>
      <w:r>
        <w:rPr/>
        <w:t>（一）报告期内募集资金使用情况</w:t>
      </w:r>
      <w:r>
        <w:rPr>
          <w:w w:val="100"/>
        </w:rPr>
        <w:t> </w:t>
      </w:r>
      <w:r>
        <w:rPr>
          <w:spacing w:val="-1"/>
        </w:rPr>
        <w:t>报告期内公司的募集资金还未到位。</w:t>
      </w:r>
    </w:p>
    <w:p>
      <w:pPr>
        <w:pStyle w:val="BodyText"/>
        <w:spacing w:line="292" w:lineRule="auto" w:before="29"/>
        <w:ind w:right="1131" w:firstLine="461"/>
        <w:jc w:val="both"/>
      </w:pPr>
      <w:r>
        <w:rPr>
          <w:spacing w:val="2"/>
          <w:w w:val="99"/>
        </w:rPr>
        <w:t>截止</w:t>
      </w:r>
      <w:r>
        <w:rPr>
          <w:rFonts w:ascii="Times New Roman" w:hAnsi="Times New Roman" w:cs="Times New Roman" w:eastAsia="Times New Roman" w:hint="default"/>
          <w:spacing w:val="2"/>
          <w:w w:val="99"/>
        </w:rPr>
        <w:t>2010</w:t>
      </w:r>
      <w:r>
        <w:rPr>
          <w:spacing w:val="2"/>
          <w:w w:val="99"/>
        </w:rPr>
        <w:t>年</w:t>
      </w:r>
      <w:r>
        <w:rPr>
          <w:rFonts w:ascii="Times New Roman" w:hAnsi="Times New Roman" w:cs="Times New Roman" w:eastAsia="Times New Roman" w:hint="default"/>
          <w:spacing w:val="2"/>
          <w:w w:val="99"/>
        </w:rPr>
        <w:t>12</w:t>
      </w:r>
      <w:r>
        <w:rPr>
          <w:spacing w:val="2"/>
          <w:w w:val="99"/>
        </w:rPr>
        <w:t>月</w:t>
      </w:r>
      <w:r>
        <w:rPr>
          <w:rFonts w:ascii="Times New Roman" w:hAnsi="Times New Roman" w:cs="Times New Roman" w:eastAsia="Times New Roman" w:hint="default"/>
          <w:spacing w:val="2"/>
          <w:w w:val="99"/>
        </w:rPr>
        <w:t>31</w:t>
      </w:r>
      <w:r>
        <w:rPr>
          <w:spacing w:val="2"/>
          <w:w w:val="99"/>
        </w:rPr>
        <w:t>日，公司已使用自有资金</w:t>
      </w:r>
      <w:r>
        <w:rPr>
          <w:rFonts w:ascii="Times New Roman" w:hAnsi="Times New Roman" w:cs="Times New Roman" w:eastAsia="Times New Roman" w:hint="default"/>
          <w:spacing w:val="2"/>
          <w:w w:val="99"/>
        </w:rPr>
        <w:t>1,750</w:t>
      </w:r>
      <w:r>
        <w:rPr>
          <w:spacing w:val="2"/>
          <w:w w:val="99"/>
        </w:rPr>
        <w:t>万元预先投入募集资金投资项目</w:t>
      </w:r>
      <w:r>
        <w:rPr>
          <w:rFonts w:ascii="Times New Roman" w:hAnsi="Times New Roman" w:cs="Times New Roman" w:eastAsia="Times New Roman" w:hint="default"/>
          <w:spacing w:val="2"/>
          <w:w w:val="99"/>
        </w:rPr>
        <w:t>―</w:t>
      </w:r>
      <w:r>
        <w:rPr>
          <w:spacing w:val="2"/>
          <w:w w:val="99"/>
        </w:rPr>
        <w:t>年产</w:t>
      </w:r>
      <w:r>
        <w:rPr>
          <w:rFonts w:ascii="Times New Roman" w:hAnsi="Times New Roman" w:cs="Times New Roman" w:eastAsia="Times New Roman" w:hint="default"/>
          <w:spacing w:val="2"/>
          <w:w w:val="99"/>
        </w:rPr>
        <w:t>600</w:t>
      </w:r>
      <w:r>
        <w:rPr>
          <w:rFonts w:ascii="Times New Roman" w:hAnsi="Times New Roman" w:cs="Times New Roman" w:eastAsia="Times New Roman" w:hint="default"/>
          <w:w w:val="100"/>
        </w:rPr>
        <w:t> </w:t>
      </w:r>
      <w:r>
        <w:rPr/>
        <w:t>万平方米定岛超细纤维聚氨酯合成革生产投资建设项目中的（一期）</w:t>
      </w:r>
      <w:r>
        <w:rPr>
          <w:rFonts w:ascii="Times New Roman" w:hAnsi="Times New Roman" w:cs="Times New Roman" w:eastAsia="Times New Roman" w:hint="default"/>
        </w:rPr>
        <w:t>300</w:t>
      </w:r>
      <w:r>
        <w:rPr/>
        <w:t>万平方米</w:t>
      </w:r>
      <w:r>
        <w:rPr>
          <w:rFonts w:ascii="Times New Roman" w:hAnsi="Times New Roman" w:cs="Times New Roman" w:eastAsia="Times New Roman" w:hint="default"/>
        </w:rPr>
        <w:t>/</w:t>
      </w:r>
      <w:r>
        <w:rPr/>
        <w:t>年定岛超细纤</w:t>
      </w:r>
      <w:r>
        <w:rPr>
          <w:spacing w:val="-89"/>
        </w:rPr>
        <w:t> </w:t>
      </w:r>
      <w:r>
        <w:rPr>
          <w:spacing w:val="-89"/>
        </w:rPr>
      </w:r>
      <w:r>
        <w:rPr/>
        <w:t>维聚氨酯合成革项目</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31"/>
          <w:szCs w:val="31"/>
        </w:rPr>
      </w:pPr>
    </w:p>
    <w:p>
      <w:pPr>
        <w:pStyle w:val="BodyText"/>
        <w:spacing w:line="240" w:lineRule="auto"/>
        <w:ind w:left="614" w:right="4149"/>
        <w:jc w:val="left"/>
      </w:pPr>
      <w:r>
        <w:rPr/>
        <w:t>（二）报告期内，公司其他重大非募集资金投资项目。</w:t>
      </w:r>
    </w:p>
    <w:p>
      <w:pPr>
        <w:spacing w:before="1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62"/>
        <w:gridCol w:w="2124"/>
        <w:gridCol w:w="2036"/>
        <w:gridCol w:w="2809"/>
      </w:tblGrid>
      <w:tr>
        <w:trPr>
          <w:trHeight w:val="401" w:hRule="exact"/>
        </w:trPr>
        <w:tc>
          <w:tcPr>
            <w:tcW w:w="2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项目金额</w:t>
            </w:r>
          </w:p>
        </w:tc>
        <w:tc>
          <w:tcPr>
            <w:tcW w:w="20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5"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新增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年超细纤维聚 氨酯合成革技术改造项目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4273.41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月达产</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年未产生效益</w:t>
            </w: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4273.41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年未产生效益</w:t>
            </w:r>
          </w:p>
        </w:tc>
      </w:tr>
    </w:tbl>
    <w:p>
      <w:pPr>
        <w:spacing w:line="240" w:lineRule="auto" w:before="4"/>
        <w:rPr>
          <w:rFonts w:ascii="宋体" w:hAnsi="宋体" w:cs="宋体" w:eastAsia="宋体" w:hint="default"/>
          <w:sz w:val="25"/>
          <w:szCs w:val="25"/>
        </w:rPr>
      </w:pPr>
    </w:p>
    <w:p>
      <w:pPr>
        <w:pStyle w:val="BodyText"/>
        <w:spacing w:line="249" w:lineRule="auto" w:before="29"/>
        <w:ind w:right="826" w:firstLine="461"/>
        <w:jc w:val="left"/>
      </w:pPr>
      <w:r>
        <w:rPr>
          <w:spacing w:val="-1"/>
        </w:rPr>
        <w:t>（三）报告期内，公司没有持有其他上市公司股权、参股商业银行、证券公司、保险公司、</w:t>
      </w:r>
      <w:r>
        <w:rPr>
          <w:w w:val="100"/>
        </w:rPr>
        <w:t> </w:t>
      </w:r>
      <w:r>
        <w:rPr/>
        <w:t>信托公司和期货公司等金融企业股权。</w:t>
      </w:r>
    </w:p>
    <w:p>
      <w:pPr>
        <w:spacing w:line="240" w:lineRule="auto" w:before="1"/>
        <w:rPr>
          <w:rFonts w:ascii="宋体" w:hAnsi="宋体" w:cs="宋体" w:eastAsia="宋体" w:hint="default"/>
          <w:sz w:val="30"/>
          <w:szCs w:val="30"/>
        </w:rPr>
      </w:pPr>
    </w:p>
    <w:p>
      <w:pPr>
        <w:pStyle w:val="BodyText"/>
        <w:spacing w:line="249" w:lineRule="auto"/>
        <w:ind w:right="826" w:firstLine="461"/>
        <w:jc w:val="left"/>
      </w:pPr>
      <w:r>
        <w:rPr>
          <w:spacing w:val="-2"/>
        </w:rPr>
        <w:t>（四）报告期内，公司没有持有以公允价值计量的境内外基金、债券、信托产品、期货、金</w:t>
      </w:r>
      <w:r>
        <w:rPr>
          <w:w w:val="100"/>
        </w:rPr>
        <w:t> </w:t>
      </w:r>
      <w:r>
        <w:rPr/>
        <w:t>融衍生工具等金融资产。</w:t>
      </w:r>
    </w:p>
    <w:p>
      <w:pPr>
        <w:spacing w:line="240" w:lineRule="auto" w:before="13"/>
        <w:rPr>
          <w:rFonts w:ascii="宋体" w:hAnsi="宋体" w:cs="宋体" w:eastAsia="宋体" w:hint="default"/>
          <w:sz w:val="27"/>
          <w:szCs w:val="27"/>
        </w:rPr>
      </w:pPr>
    </w:p>
    <w:p>
      <w:pPr>
        <w:pStyle w:val="BodyText"/>
        <w:spacing w:line="240" w:lineRule="auto" w:before="29"/>
        <w:ind w:left="614" w:right="826"/>
        <w:jc w:val="left"/>
      </w:pPr>
      <w:r>
        <w:rPr/>
        <w:t>（五）报告期内，公司没有发行在外的可转换为股份的各种金融工具、以公允价值计量的负</w:t>
      </w:r>
    </w:p>
    <w:p>
      <w:pPr>
        <w:pStyle w:val="BodyText"/>
        <w:spacing w:line="240" w:lineRule="auto" w:before="11"/>
        <w:ind w:right="4149"/>
        <w:jc w:val="left"/>
      </w:pPr>
      <w:r>
        <w:rPr/>
        <w:t>债。</w:t>
      </w:r>
    </w:p>
    <w:p>
      <w:pPr>
        <w:spacing w:line="240" w:lineRule="auto" w:before="0"/>
        <w:rPr>
          <w:rFonts w:ascii="宋体" w:hAnsi="宋体" w:cs="宋体" w:eastAsia="宋体" w:hint="default"/>
          <w:sz w:val="20"/>
          <w:szCs w:val="20"/>
        </w:rPr>
      </w:pPr>
    </w:p>
    <w:p>
      <w:pPr>
        <w:pStyle w:val="BodyText"/>
        <w:spacing w:line="309" w:lineRule="auto" w:before="181"/>
        <w:ind w:left="614" w:right="826" w:hanging="462"/>
        <w:jc w:val="left"/>
      </w:pPr>
      <w:r>
        <w:rPr>
          <w:spacing w:val="-1"/>
        </w:rPr>
        <w:t>四、公司会计政策、会计估计变更或重大会计差错更正的原因及影响。</w:t>
      </w:r>
      <w:r>
        <w:rPr>
          <w:spacing w:val="-90"/>
        </w:rPr>
        <w:t> </w:t>
      </w:r>
      <w:r>
        <w:rPr>
          <w:spacing w:val="-90"/>
        </w:rPr>
      </w:r>
      <w:r>
        <w:rPr/>
        <w:t>报告期内，公司无会计政策、会计估计变更或重大会计差错。</w:t>
      </w:r>
    </w:p>
    <w:p>
      <w:pPr>
        <w:spacing w:line="240" w:lineRule="auto" w:before="10"/>
        <w:rPr>
          <w:rFonts w:ascii="宋体" w:hAnsi="宋体" w:cs="宋体" w:eastAsia="宋体" w:hint="default"/>
          <w:sz w:val="31"/>
          <w:szCs w:val="31"/>
        </w:rPr>
      </w:pPr>
    </w:p>
    <w:p>
      <w:pPr>
        <w:pStyle w:val="BodyText"/>
        <w:spacing w:line="312" w:lineRule="auto"/>
        <w:ind w:left="614" w:right="826" w:hanging="462"/>
        <w:jc w:val="left"/>
      </w:pPr>
      <w:r>
        <w:rPr/>
        <w:t>五、利润分配预案</w:t>
      </w:r>
      <w:r>
        <w:rPr>
          <w:spacing w:val="-112"/>
        </w:rPr>
        <w:t> </w:t>
      </w:r>
      <w:r>
        <w:rPr>
          <w:spacing w:val="-1"/>
        </w:rPr>
        <w:t>根据公司</w:t>
      </w:r>
      <w:r>
        <w:rPr>
          <w:rFonts w:ascii="宋体" w:hAnsi="宋体" w:cs="宋体" w:eastAsia="宋体" w:hint="default"/>
          <w:spacing w:val="-1"/>
        </w:rPr>
        <w:t>2010</w:t>
      </w:r>
      <w:r>
        <w:rPr>
          <w:spacing w:val="-1"/>
        </w:rPr>
        <w:t>年度实际可供股东分配的利润情况以及公司实际情况，董事会提议</w:t>
      </w:r>
      <w:r>
        <w:rPr>
          <w:rFonts w:ascii="宋体" w:hAnsi="宋体" w:cs="宋体" w:eastAsia="宋体" w:hint="default"/>
          <w:spacing w:val="-1"/>
        </w:rPr>
        <w:t>2010</w:t>
      </w:r>
      <w:r>
        <w:rPr>
          <w:spacing w:val="-1"/>
        </w:rPr>
        <w:t>年度利</w:t>
      </w:r>
    </w:p>
    <w:p>
      <w:pPr>
        <w:pStyle w:val="BodyText"/>
        <w:spacing w:line="312" w:lineRule="auto" w:before="19"/>
        <w:ind w:right="826"/>
        <w:jc w:val="left"/>
      </w:pPr>
      <w:r>
        <w:rPr>
          <w:spacing w:val="-2"/>
        </w:rPr>
        <w:t>润分配议案：鉴于公司正处于快速发展期，资金需求量大，剩余未分配利润不予分配，未分配利</w:t>
      </w:r>
      <w:r>
        <w:rPr>
          <w:spacing w:val="-59"/>
        </w:rPr>
        <w:t> </w:t>
      </w:r>
      <w:r>
        <w:rPr>
          <w:spacing w:val="-59"/>
        </w:rPr>
      </w:r>
      <w:r>
        <w:rPr/>
        <w:t>润结转下年度。</w:t>
      </w:r>
    </w:p>
    <w:p>
      <w:pPr>
        <w:spacing w:after="0" w:line="312" w:lineRule="auto"/>
        <w:jc w:val="left"/>
        <w:sectPr>
          <w:pgSz w:w="11910" w:h="16840"/>
          <w:pgMar w:header="877" w:footer="980" w:top="1100" w:bottom="1160" w:left="980" w:right="0"/>
        </w:sectPr>
      </w:pPr>
    </w:p>
    <w:p>
      <w:pPr>
        <w:spacing w:line="240" w:lineRule="auto" w:before="1"/>
        <w:rPr>
          <w:rFonts w:ascii="宋体" w:hAnsi="宋体" w:cs="宋体" w:eastAsia="宋体" w:hint="default"/>
          <w:sz w:val="27"/>
          <w:szCs w:val="27"/>
        </w:rPr>
      </w:pPr>
    </w:p>
    <w:p>
      <w:pPr>
        <w:pStyle w:val="Heading1"/>
        <w:spacing w:line="460" w:lineRule="exact"/>
        <w:ind w:right="4149"/>
        <w:jc w:val="left"/>
        <w:rPr>
          <w:b w:val="0"/>
          <w:bCs w:val="0"/>
        </w:rPr>
      </w:pPr>
      <w:r>
        <w:rPr/>
        <w:t>第四节</w:t>
      </w:r>
      <w:r>
        <w:rPr>
          <w:spacing w:val="-3"/>
        </w:rPr>
        <w:t> </w:t>
      </w:r>
      <w:r>
        <w:rPr/>
        <w:t>重大事项</w:t>
      </w:r>
      <w:r>
        <w:rPr>
          <w:b w:val="0"/>
          <w:bCs w:val="0"/>
        </w:rPr>
      </w:r>
    </w:p>
    <w:p>
      <w:pPr>
        <w:spacing w:line="240" w:lineRule="auto" w:before="9"/>
        <w:rPr>
          <w:rFonts w:ascii="宋体" w:hAnsi="宋体" w:cs="宋体" w:eastAsia="宋体" w:hint="default"/>
          <w:b/>
          <w:bCs/>
          <w:sz w:val="40"/>
          <w:szCs w:val="40"/>
        </w:rPr>
      </w:pPr>
    </w:p>
    <w:p>
      <w:pPr>
        <w:pStyle w:val="BodyText"/>
        <w:spacing w:line="343" w:lineRule="auto"/>
        <w:ind w:left="614" w:right="4910" w:hanging="462"/>
        <w:jc w:val="left"/>
      </w:pPr>
      <w:r>
        <w:rPr/>
        <w:t>一、重大诉讼仲裁事项</w:t>
      </w:r>
      <w:r>
        <w:rPr>
          <w:spacing w:val="-111"/>
        </w:rPr>
        <w:t> </w:t>
      </w:r>
      <w:r>
        <w:rPr>
          <w:spacing w:val="-1"/>
        </w:rPr>
        <w:t>报告期内，公司无重大诉讼、仲裁事项。</w:t>
      </w:r>
    </w:p>
    <w:p>
      <w:pPr>
        <w:spacing w:line="240" w:lineRule="auto" w:before="0"/>
        <w:rPr>
          <w:rFonts w:ascii="宋体" w:hAnsi="宋体" w:cs="宋体" w:eastAsia="宋体" w:hint="default"/>
          <w:sz w:val="22"/>
          <w:szCs w:val="22"/>
        </w:rPr>
      </w:pPr>
    </w:p>
    <w:p>
      <w:pPr>
        <w:pStyle w:val="BodyText"/>
        <w:spacing w:line="343" w:lineRule="auto" w:before="174"/>
        <w:ind w:left="614" w:right="6857" w:hanging="462"/>
        <w:jc w:val="left"/>
      </w:pPr>
      <w:r>
        <w:rPr/>
        <w:t>二、破产相关事项</w:t>
      </w:r>
      <w:r>
        <w:rPr>
          <w:spacing w:val="-112"/>
        </w:rPr>
        <w:t> </w:t>
      </w:r>
      <w:r>
        <w:rPr>
          <w:spacing w:val="-1"/>
        </w:rPr>
        <w:t>报告期内，公司无破产相关事项。</w:t>
      </w:r>
    </w:p>
    <w:p>
      <w:pPr>
        <w:spacing w:line="240" w:lineRule="auto" w:before="0"/>
        <w:rPr>
          <w:rFonts w:ascii="宋体" w:hAnsi="宋体" w:cs="宋体" w:eastAsia="宋体" w:hint="default"/>
          <w:sz w:val="22"/>
          <w:szCs w:val="22"/>
        </w:rPr>
      </w:pPr>
    </w:p>
    <w:p>
      <w:pPr>
        <w:pStyle w:val="BodyText"/>
        <w:spacing w:line="240" w:lineRule="auto" w:before="171"/>
        <w:ind w:right="4149"/>
        <w:jc w:val="left"/>
      </w:pPr>
      <w:r>
        <w:rPr/>
        <w:t>三、收购资产</w:t>
      </w:r>
    </w:p>
    <w:p>
      <w:pPr>
        <w:spacing w:before="1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74"/>
        <w:gridCol w:w="996"/>
        <w:gridCol w:w="1006"/>
        <w:gridCol w:w="691"/>
        <w:gridCol w:w="818"/>
        <w:gridCol w:w="1104"/>
        <w:gridCol w:w="1327"/>
        <w:gridCol w:w="807"/>
        <w:gridCol w:w="701"/>
        <w:gridCol w:w="703"/>
        <w:gridCol w:w="701"/>
      </w:tblGrid>
      <w:tr>
        <w:trPr>
          <w:trHeight w:val="2899" w:hRule="exact"/>
        </w:trPr>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21" w:right="120"/>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9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4" w:right="13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1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60" w:right="158"/>
              <w:jc w:val="left"/>
              <w:rPr>
                <w:rFonts w:ascii="宋体" w:hAnsi="宋体" w:cs="宋体" w:eastAsia="宋体" w:hint="default"/>
                <w:sz w:val="18"/>
                <w:szCs w:val="18"/>
              </w:rPr>
            </w:pPr>
            <w:r>
              <w:rPr>
                <w:rFonts w:ascii="宋体" w:hAnsi="宋体" w:cs="宋体" w:eastAsia="宋体" w:hint="default"/>
                <w:sz w:val="18"/>
                <w:szCs w:val="18"/>
              </w:rPr>
              <w:t>交易 价格</w:t>
            </w:r>
          </w:p>
        </w:tc>
        <w:tc>
          <w:tcPr>
            <w:tcW w:w="8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所确认 的商誉 金额</w:t>
            </w:r>
          </w:p>
        </w:tc>
        <w:tc>
          <w:tcPr>
            <w:tcW w:w="11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自购买日 起至报告 期末为公 司贡献的 </w:t>
            </w:r>
            <w:r>
              <w:rPr>
                <w:rFonts w:ascii="宋体" w:hAnsi="宋体" w:cs="宋体" w:eastAsia="宋体" w:hint="default"/>
                <w:spacing w:val="-3"/>
                <w:sz w:val="18"/>
                <w:szCs w:val="18"/>
              </w:rPr>
              <w:t>净利润（适</w:t>
            </w:r>
            <w:r>
              <w:rPr>
                <w:rFonts w:ascii="宋体" w:hAnsi="宋体" w:cs="宋体" w:eastAsia="宋体" w:hint="default"/>
                <w:sz w:val="18"/>
                <w:szCs w:val="18"/>
              </w:rPr>
              <w:t> 用于非同 一控制下 的企业合 并）</w:t>
            </w:r>
          </w:p>
        </w:tc>
        <w:tc>
          <w:tcPr>
            <w:tcW w:w="13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19" w:right="115"/>
              <w:jc w:val="both"/>
              <w:rPr>
                <w:rFonts w:ascii="宋体" w:hAnsi="宋体" w:cs="宋体" w:eastAsia="宋体" w:hint="default"/>
                <w:sz w:val="18"/>
                <w:szCs w:val="18"/>
              </w:rPr>
            </w:pPr>
            <w:r>
              <w:rPr>
                <w:rFonts w:ascii="宋体" w:hAnsi="宋体" w:cs="宋体" w:eastAsia="宋体" w:hint="default"/>
                <w:sz w:val="18"/>
                <w:szCs w:val="18"/>
              </w:rPr>
              <w:t>本年初至本期 末为公司贡献 的净利润（适 用于同一控制 下企业合并）</w:t>
            </w:r>
          </w:p>
        </w:tc>
        <w:tc>
          <w:tcPr>
            <w:tcW w:w="8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27" w:right="128"/>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65" w:right="163"/>
              <w:jc w:val="both"/>
              <w:rPr>
                <w:rFonts w:ascii="宋体" w:hAnsi="宋体" w:cs="宋体" w:eastAsia="宋体" w:hint="default"/>
                <w:sz w:val="18"/>
                <w:szCs w:val="18"/>
              </w:rPr>
            </w:pPr>
            <w:r>
              <w:rPr>
                <w:rFonts w:ascii="宋体" w:hAnsi="宋体" w:cs="宋体" w:eastAsia="宋体" w:hint="default"/>
                <w:sz w:val="18"/>
                <w:szCs w:val="18"/>
              </w:rPr>
              <w:t>定价 原则 说明</w:t>
            </w:r>
          </w:p>
        </w:tc>
        <w:tc>
          <w:tcPr>
            <w:tcW w:w="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167"/>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163"/>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r>
      <w:tr>
        <w:trPr>
          <w:trHeight w:val="1337"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41"/>
              <w:jc w:val="both"/>
              <w:rPr>
                <w:rFonts w:ascii="宋体" w:hAnsi="宋体" w:cs="宋体" w:eastAsia="宋体" w:hint="default"/>
                <w:sz w:val="18"/>
                <w:szCs w:val="18"/>
              </w:rPr>
            </w:pPr>
            <w:r>
              <w:rPr>
                <w:rFonts w:ascii="宋体" w:hAnsi="宋体" w:cs="宋体" w:eastAsia="宋体" w:hint="default"/>
                <w:sz w:val="18"/>
                <w:szCs w:val="18"/>
              </w:rPr>
              <w:t>上海金山 嘴工业区 企业发展 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5" w:right="158"/>
              <w:jc w:val="both"/>
              <w:rPr>
                <w:rFonts w:ascii="宋体" w:hAnsi="宋体" w:cs="宋体" w:eastAsia="宋体" w:hint="default"/>
                <w:sz w:val="18"/>
                <w:szCs w:val="18"/>
              </w:rPr>
            </w:pPr>
            <w:r>
              <w:rPr>
                <w:rFonts w:ascii="宋体" w:hAnsi="宋体" w:cs="宋体" w:eastAsia="宋体" w:hint="default"/>
                <w:sz w:val="18"/>
                <w:szCs w:val="18"/>
              </w:rPr>
              <w:t>沪房地金 </w:t>
            </w:r>
            <w:r>
              <w:rPr>
                <w:rFonts w:ascii="Times New Roman" w:hAnsi="Times New Roman" w:cs="Times New Roman" w:eastAsia="Times New Roman" w:hint="default"/>
                <w:sz w:val="18"/>
                <w:szCs w:val="18"/>
              </w:rPr>
              <w:t>(2001)</w:t>
            </w:r>
            <w:r>
              <w:rPr>
                <w:rFonts w:ascii="宋体" w:hAnsi="宋体" w:cs="宋体" w:eastAsia="宋体" w:hint="default"/>
                <w:sz w:val="18"/>
                <w:szCs w:val="18"/>
              </w:rPr>
              <w:t>第 </w:t>
            </w:r>
            <w:r>
              <w:rPr>
                <w:rFonts w:ascii="Times New Roman" w:hAnsi="Times New Roman" w:cs="Times New Roman" w:eastAsia="Times New Roman" w:hint="default"/>
                <w:sz w:val="18"/>
                <w:szCs w:val="18"/>
              </w:rPr>
              <w:t>07385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p>
            <w:pPr>
              <w:pStyle w:val="TableParagraph"/>
              <w:spacing w:line="240" w:lineRule="auto" w:before="7"/>
              <w:ind w:left="105" w:right="0"/>
              <w:jc w:val="both"/>
              <w:rPr>
                <w:rFonts w:ascii="宋体" w:hAnsi="宋体" w:cs="宋体" w:eastAsia="宋体" w:hint="default"/>
                <w:sz w:val="18"/>
                <w:szCs w:val="18"/>
              </w:rPr>
            </w:pPr>
            <w:r>
              <w:rPr>
                <w:rFonts w:ascii="宋体" w:hAnsi="宋体" w:cs="宋体" w:eastAsia="宋体" w:hint="default"/>
                <w:sz w:val="18"/>
                <w:szCs w:val="18"/>
              </w:rPr>
              <w:t>房地产</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1,041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65" w:right="163"/>
              <w:jc w:val="left"/>
              <w:rPr>
                <w:rFonts w:ascii="宋体" w:hAnsi="宋体" w:cs="宋体" w:eastAsia="宋体" w:hint="default"/>
                <w:sz w:val="18"/>
                <w:szCs w:val="18"/>
              </w:rPr>
            </w:pPr>
            <w:r>
              <w:rPr>
                <w:rFonts w:ascii="宋体" w:hAnsi="宋体" w:cs="宋体" w:eastAsia="宋体" w:hint="default"/>
                <w:sz w:val="18"/>
                <w:szCs w:val="18"/>
              </w:rPr>
              <w:t>公开 拍卖</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9"/>
        <w:ind w:right="4149"/>
        <w:jc w:val="left"/>
      </w:pPr>
      <w:r>
        <w:rPr/>
        <w:t>四、出售资产</w:t>
      </w:r>
    </w:p>
    <w:p>
      <w:pPr>
        <w:pStyle w:val="BodyText"/>
        <w:spacing w:line="240" w:lineRule="auto" w:before="128"/>
        <w:ind w:left="614" w:right="4149"/>
        <w:jc w:val="left"/>
      </w:pPr>
      <w:r>
        <w:rPr/>
        <w:t>报告期内，公司无出售资产事项。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343" w:lineRule="auto"/>
        <w:ind w:left="614" w:right="4910" w:hanging="462"/>
        <w:jc w:val="left"/>
      </w:pPr>
      <w:r>
        <w:rPr/>
        <w:t>五、股权激励计划事项</w:t>
      </w:r>
      <w:r>
        <w:rPr>
          <w:w w:val="100"/>
        </w:rPr>
        <w:t> </w:t>
      </w:r>
      <w:r>
        <w:rPr>
          <w:spacing w:val="-1"/>
        </w:rPr>
        <w:t>报告期内，公司无股权激励计划事项。</w:t>
      </w:r>
    </w:p>
    <w:p>
      <w:pPr>
        <w:spacing w:line="240" w:lineRule="auto" w:before="0"/>
        <w:rPr>
          <w:rFonts w:ascii="宋体" w:hAnsi="宋体" w:cs="宋体" w:eastAsia="宋体" w:hint="default"/>
          <w:sz w:val="22"/>
          <w:szCs w:val="22"/>
        </w:rPr>
      </w:pPr>
    </w:p>
    <w:p>
      <w:pPr>
        <w:pStyle w:val="BodyText"/>
        <w:spacing w:line="240" w:lineRule="auto" w:before="171"/>
        <w:ind w:right="4149"/>
        <w:jc w:val="left"/>
      </w:pPr>
      <w:r>
        <w:rPr/>
        <w:t>六、重大担保</w:t>
      </w:r>
    </w:p>
    <w:p>
      <w:pPr>
        <w:pStyle w:val="BodyText"/>
        <w:spacing w:line="240" w:lineRule="auto" w:before="128"/>
        <w:ind w:left="614" w:right="4149"/>
        <w:jc w:val="left"/>
      </w:pPr>
      <w:r>
        <w:rPr/>
        <w:t>报告期内，公司无重大担保事项。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240" w:lineRule="auto"/>
        <w:ind w:right="4149"/>
        <w:jc w:val="left"/>
      </w:pPr>
      <w:r>
        <w:rPr/>
        <w:t>七、关联交易</w:t>
      </w:r>
    </w:p>
    <w:p>
      <w:pPr>
        <w:pStyle w:val="BodyText"/>
        <w:spacing w:line="240" w:lineRule="auto" w:before="128"/>
        <w:ind w:left="498" w:right="4149"/>
        <w:jc w:val="left"/>
      </w:pPr>
      <w:r>
        <w:rPr/>
        <w:t>（一）与日常经营相关的关联交易</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62"/>
        <w:gridCol w:w="1742"/>
        <w:gridCol w:w="1740"/>
        <w:gridCol w:w="1743"/>
        <w:gridCol w:w="1742"/>
      </w:tblGrid>
      <w:tr>
        <w:trPr>
          <w:trHeight w:val="401" w:hRule="exact"/>
        </w:trPr>
        <w:tc>
          <w:tcPr>
            <w:tcW w:w="286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48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5" w:hRule="exact"/>
        </w:trPr>
        <w:tc>
          <w:tcPr>
            <w:tcW w:w="2862"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交易金额</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686" w:right="142" w:hanging="541"/>
              <w:jc w:val="left"/>
              <w:rPr>
                <w:rFonts w:ascii="宋体" w:hAnsi="宋体" w:cs="宋体" w:eastAsia="宋体" w:hint="default"/>
                <w:sz w:val="18"/>
                <w:szCs w:val="18"/>
              </w:rPr>
            </w:pPr>
            <w:r>
              <w:rPr>
                <w:rFonts w:ascii="宋体" w:hAnsi="宋体" w:cs="宋体" w:eastAsia="宋体" w:hint="default"/>
                <w:sz w:val="18"/>
                <w:szCs w:val="18"/>
              </w:rPr>
              <w:t>占同类交易金额的 比例</w:t>
            </w:r>
          </w:p>
        </w:tc>
        <w:tc>
          <w:tcPr>
            <w:tcW w:w="17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688" w:right="143" w:hanging="540"/>
              <w:jc w:val="left"/>
              <w:rPr>
                <w:rFonts w:ascii="宋体" w:hAnsi="宋体" w:cs="宋体" w:eastAsia="宋体" w:hint="default"/>
                <w:sz w:val="18"/>
                <w:szCs w:val="18"/>
              </w:rPr>
            </w:pPr>
            <w:r>
              <w:rPr>
                <w:rFonts w:ascii="宋体" w:hAnsi="宋体" w:cs="宋体" w:eastAsia="宋体" w:hint="default"/>
                <w:sz w:val="18"/>
                <w:szCs w:val="18"/>
              </w:rPr>
              <w:t>占同类交易金额的 比例</w:t>
            </w:r>
          </w:p>
        </w:tc>
      </w:tr>
      <w:tr>
        <w:trPr>
          <w:trHeight w:val="40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3,896,547.02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1.49%</w:t>
            </w: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675,546.16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2,024,694.02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0.47%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2,024,694.02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0.47%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4,572,093.18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1.75%</w:t>
            </w:r>
          </w:p>
        </w:tc>
      </w:tr>
    </w:tbl>
    <w:p>
      <w:pPr>
        <w:spacing w:before="87"/>
        <w:ind w:left="152" w:right="826"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202.47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BodyText"/>
        <w:spacing w:line="295" w:lineRule="auto" w:before="143"/>
        <w:ind w:right="1131" w:firstLine="461"/>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月华峰集团已将其持有的</w:t>
      </w:r>
      <w:r>
        <w:rPr>
          <w:rFonts w:ascii="Times New Roman" w:hAnsi="Times New Roman" w:cs="Times New Roman" w:eastAsia="Times New Roman" w:hint="default"/>
        </w:rPr>
        <w:t>49</w:t>
      </w:r>
      <w:r>
        <w:rPr/>
        <w:t>％福建兰峰制革有限公司股权转让给非关联第三方，在</w:t>
      </w:r>
      <w:r>
        <w:rPr>
          <w:w w:val="100"/>
        </w:rPr>
        <w:t> </w:t>
      </w:r>
      <w:r>
        <w:rPr/>
        <w:t>转让前公司与兰峰制革的关联交易金额为</w:t>
      </w:r>
      <w:r>
        <w:rPr>
          <w:rFonts w:ascii="Times New Roman" w:hAnsi="Times New Roman" w:cs="Times New Roman" w:eastAsia="Times New Roman" w:hint="default"/>
        </w:rPr>
        <w:t>2,024,694.02</w:t>
      </w:r>
      <w:r>
        <w:rPr/>
        <w:t>元，占公司全部营业收入的比例为</w:t>
      </w:r>
      <w:r>
        <w:rPr>
          <w:rFonts w:ascii="Times New Roman" w:hAnsi="Times New Roman" w:cs="Times New Roman" w:eastAsia="Times New Roman" w:hint="default"/>
        </w:rPr>
        <w:t>0.47%</w:t>
      </w:r>
      <w:r>
        <w:rPr/>
        <w:t>，</w:t>
      </w:r>
      <w:r>
        <w:rPr>
          <w:spacing w:val="-98"/>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月起不再是关联交易。</w:t>
      </w:r>
    </w:p>
    <w:p>
      <w:pPr>
        <w:pStyle w:val="BodyText"/>
        <w:spacing w:line="292" w:lineRule="auto" w:before="52"/>
        <w:ind w:right="1130" w:firstLine="461"/>
        <w:jc w:val="both"/>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月，公司向浙江华峰新材料股份有限公司采购部分聚酯多元醇，向浙江华峰合成树</w:t>
      </w:r>
      <w:r>
        <w:rPr>
          <w:w w:val="100"/>
        </w:rPr>
        <w:t> </w:t>
      </w:r>
      <w:r>
        <w:rPr/>
        <w:t>脂有限公司采购部分树脂，</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月起，公司自行生产聚酯多元醇和全部树脂，不再向关联方</w:t>
      </w:r>
      <w:r>
        <w:rPr>
          <w:spacing w:val="-31"/>
        </w:rPr>
        <w:t> </w:t>
      </w:r>
      <w:r>
        <w:rPr>
          <w:spacing w:val="-31"/>
        </w:rPr>
      </w:r>
      <w:r>
        <w:rPr/>
        <w:t>进行采购。</w:t>
      </w:r>
    </w:p>
    <w:p>
      <w:pPr>
        <w:pStyle w:val="BodyText"/>
        <w:spacing w:line="240" w:lineRule="auto" w:before="78"/>
        <w:ind w:left="614" w:right="4149"/>
        <w:jc w:val="left"/>
      </w:pPr>
      <w:r>
        <w:rPr/>
        <w:t>（二）华峰集团向公司转让商标</w:t>
      </w:r>
    </w:p>
    <w:p>
      <w:pPr>
        <w:pStyle w:val="BodyText"/>
        <w:spacing w:line="240" w:lineRule="auto" w:before="128"/>
        <w:ind w:left="614" w:right="826"/>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日，华峰集团将其拥有的第</w:t>
      </w:r>
      <w:r>
        <w:rPr>
          <w:rFonts w:ascii="Times New Roman" w:hAnsi="Times New Roman" w:cs="Times New Roman" w:eastAsia="Times New Roman" w:hint="default"/>
          <w:spacing w:val="-3"/>
        </w:rPr>
        <w:t>5796963</w:t>
      </w:r>
      <w:r>
        <w:rPr>
          <w:spacing w:val="-3"/>
        </w:rPr>
        <w:t>号、第</w:t>
      </w:r>
      <w:r>
        <w:rPr>
          <w:rFonts w:ascii="Times New Roman" w:hAnsi="Times New Roman" w:cs="Times New Roman" w:eastAsia="Times New Roman" w:hint="default"/>
          <w:spacing w:val="-3"/>
        </w:rPr>
        <w:t>5797024</w:t>
      </w:r>
      <w:r>
        <w:rPr>
          <w:spacing w:val="-3"/>
        </w:rPr>
        <w:t>号、第</w:t>
      </w:r>
      <w:r>
        <w:rPr>
          <w:rFonts w:ascii="Times New Roman" w:hAnsi="Times New Roman" w:cs="Times New Roman" w:eastAsia="Times New Roman" w:hint="default"/>
          <w:spacing w:val="-3"/>
        </w:rPr>
        <w:t>5797034</w:t>
      </w:r>
      <w:r>
        <w:rPr>
          <w:spacing w:val="-3"/>
        </w:rPr>
        <w:t>号及第</w:t>
      </w:r>
      <w:r>
        <w:rPr>
          <w:rFonts w:ascii="Times New Roman" w:hAnsi="Times New Roman" w:cs="Times New Roman" w:eastAsia="Times New Roman" w:hint="default"/>
          <w:spacing w:val="-3"/>
        </w:rPr>
        <w:t>5946670</w:t>
      </w:r>
    </w:p>
    <w:p>
      <w:pPr>
        <w:pStyle w:val="BodyText"/>
        <w:spacing w:line="240" w:lineRule="auto" w:before="73"/>
        <w:ind w:right="826"/>
        <w:jc w:val="left"/>
      </w:pPr>
      <w:r>
        <w:rPr>
          <w:spacing w:val="19"/>
          <w:w w:val="100"/>
        </w:rPr>
        <w:t>号《商标注册证》</w:t>
      </w:r>
      <w:r>
        <w:rPr>
          <w:spacing w:val="16"/>
          <w:w w:val="100"/>
        </w:rPr>
        <w:t>项</w:t>
      </w:r>
      <w:r>
        <w:rPr>
          <w:spacing w:val="19"/>
          <w:w w:val="100"/>
        </w:rPr>
        <w:t>下四项核定使用商</w:t>
      </w:r>
      <w:r>
        <w:rPr>
          <w:spacing w:val="16"/>
          <w:w w:val="100"/>
        </w:rPr>
        <w:t>品</w:t>
      </w:r>
      <w:r>
        <w:rPr>
          <w:spacing w:val="19"/>
          <w:w w:val="100"/>
        </w:rPr>
        <w:t>为</w:t>
      </w:r>
      <w:r>
        <w:rPr>
          <w:spacing w:val="20"/>
          <w:w w:val="100"/>
        </w:rPr>
        <w:t>第</w:t>
      </w:r>
      <w:r>
        <w:rPr>
          <w:rFonts w:ascii="Times New Roman" w:hAnsi="Times New Roman" w:cs="Times New Roman" w:eastAsia="Times New Roman" w:hint="default"/>
          <w:w w:val="100"/>
        </w:rPr>
        <w:t>1</w:t>
      </w:r>
      <w:r>
        <w:rPr>
          <w:rFonts w:ascii="Times New Roman" w:hAnsi="Times New Roman" w:cs="Times New Roman" w:eastAsia="Times New Roman" w:hint="default"/>
          <w:spacing w:val="19"/>
          <w:w w:val="100"/>
        </w:rPr>
        <w:t>8</w:t>
      </w:r>
      <w:r>
        <w:rPr>
          <w:spacing w:val="18"/>
          <w:w w:val="100"/>
        </w:rPr>
        <w:t>类的商标（</w:t>
      </w:r>
      <w:r>
        <w:rPr>
          <w:spacing w:val="16"/>
          <w:w w:val="100"/>
        </w:rPr>
        <w:t>商</w:t>
      </w:r>
      <w:r>
        <w:rPr>
          <w:spacing w:val="18"/>
          <w:w w:val="100"/>
        </w:rPr>
        <w:t>标图形分别</w:t>
      </w:r>
      <w:r>
        <w:rPr>
          <w:spacing w:val="23"/>
          <w:w w:val="100"/>
        </w:rPr>
        <w:t>为</w:t>
      </w:r>
      <w:r>
        <w:rPr>
          <w:rFonts w:ascii="Times New Roman" w:hAnsi="Times New Roman" w:cs="Times New Roman" w:eastAsia="Times New Roman" w:hint="default"/>
          <w:spacing w:val="-2"/>
          <w:w w:val="44"/>
        </w:rPr>
        <w:t>―</w:t>
      </w:r>
      <w:r>
        <w:rPr>
          <w:rFonts w:ascii="Times New Roman" w:hAnsi="Times New Roman" w:cs="Times New Roman" w:eastAsia="Times New Roman" w:hint="default"/>
          <w:spacing w:val="-1"/>
          <w:w w:val="100"/>
        </w:rPr>
        <w:t>HU</w:t>
      </w:r>
      <w:r>
        <w:rPr>
          <w:rFonts w:ascii="Times New Roman" w:hAnsi="Times New Roman" w:cs="Times New Roman" w:eastAsia="Times New Roman" w:hint="default"/>
          <w:spacing w:val="1"/>
          <w:w w:val="100"/>
        </w:rPr>
        <w:t>A</w:t>
      </w:r>
      <w:r>
        <w:rPr>
          <w:rFonts w:ascii="Times New Roman" w:hAnsi="Times New Roman" w:cs="Times New Roman" w:eastAsia="Times New Roman" w:hint="default"/>
          <w:spacing w:val="-4"/>
          <w:w w:val="100"/>
        </w:rPr>
        <w:t>F</w:t>
      </w:r>
      <w:r>
        <w:rPr>
          <w:rFonts w:ascii="Times New Roman" w:hAnsi="Times New Roman" w:cs="Times New Roman" w:eastAsia="Times New Roman" w:hint="default"/>
          <w:spacing w:val="1"/>
          <w:w w:val="100"/>
        </w:rPr>
        <w:t>O</w:t>
      </w:r>
      <w:r>
        <w:rPr>
          <w:rFonts w:ascii="Times New Roman" w:hAnsi="Times New Roman" w:cs="Times New Roman" w:eastAsia="Times New Roman" w:hint="default"/>
          <w:spacing w:val="-1"/>
          <w:w w:val="100"/>
        </w:rPr>
        <w:t>N</w:t>
      </w:r>
      <w:r>
        <w:rPr>
          <w:rFonts w:ascii="Times New Roman" w:hAnsi="Times New Roman" w:cs="Times New Roman" w:eastAsia="Times New Roman" w:hint="default"/>
          <w:spacing w:val="20"/>
          <w:w w:val="158"/>
        </w:rPr>
        <w:t>‖</w:t>
      </w:r>
      <w:r>
        <w:rPr>
          <w:w w:val="100"/>
        </w:rPr>
        <w:t>、</w:t>
      </w:r>
    </w:p>
    <w:p>
      <w:pPr>
        <w:pStyle w:val="BodyText"/>
        <w:spacing w:line="295" w:lineRule="auto" w:before="70"/>
        <w:ind w:right="826"/>
        <w:jc w:val="left"/>
      </w:pPr>
      <w:r>
        <w:rPr>
          <w:rFonts w:ascii="Times New Roman" w:hAnsi="Times New Roman" w:cs="Times New Roman" w:eastAsia="Times New Roman" w:hint="default"/>
          <w:spacing w:val="-2"/>
          <w:w w:val="44"/>
        </w:rPr>
        <w:t>―</w:t>
      </w:r>
      <w:r>
        <w:rPr>
          <w:rFonts w:ascii="Times New Roman" w:hAnsi="Times New Roman" w:cs="Times New Roman" w:eastAsia="Times New Roman" w:hint="default"/>
          <w:spacing w:val="-1"/>
          <w:w w:val="100"/>
        </w:rPr>
        <w:t>HON</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O</w:t>
      </w:r>
      <w:r>
        <w:rPr>
          <w:rFonts w:ascii="Times New Roman" w:hAnsi="Times New Roman" w:cs="Times New Roman" w:eastAsia="Times New Roman" w:hint="default"/>
          <w:spacing w:val="1"/>
          <w:w w:val="158"/>
        </w:rPr>
        <w:t>‖</w:t>
      </w:r>
      <w:r>
        <w:rPr>
          <w:spacing w:val="-3"/>
          <w:w w:val="100"/>
        </w:rPr>
        <w:t>、</w:t>
      </w:r>
      <w:r>
        <w:rPr>
          <w:rFonts w:ascii="Times New Roman" w:hAnsi="Times New Roman" w:cs="Times New Roman" w:eastAsia="Times New Roman" w:hint="default"/>
          <w:spacing w:val="-2"/>
          <w:w w:val="44"/>
        </w:rPr>
        <w:t>―</w:t>
      </w:r>
      <w:r>
        <w:rPr>
          <w:rFonts w:ascii="Times New Roman" w:hAnsi="Times New Roman" w:cs="Times New Roman" w:eastAsia="Times New Roman" w:hint="default"/>
          <w:spacing w:val="1"/>
          <w:w w:val="100"/>
        </w:rPr>
        <w:t>HA</w:t>
      </w:r>
      <w:r>
        <w:rPr>
          <w:rFonts w:ascii="Times New Roman" w:hAnsi="Times New Roman" w:cs="Times New Roman" w:eastAsia="Times New Roman" w:hint="default"/>
          <w:spacing w:val="-4"/>
          <w:w w:val="100"/>
        </w:rPr>
        <w:t>F</w:t>
      </w:r>
      <w:r>
        <w:rPr>
          <w:rFonts w:ascii="Times New Roman" w:hAnsi="Times New Roman" w:cs="Times New Roman" w:eastAsia="Times New Roman" w:hint="default"/>
          <w:spacing w:val="-1"/>
          <w:w w:val="100"/>
        </w:rPr>
        <w:t>ON</w:t>
      </w:r>
      <w:r>
        <w:rPr>
          <w:rFonts w:ascii="Times New Roman" w:hAnsi="Times New Roman" w:cs="Times New Roman" w:eastAsia="Times New Roman" w:hint="default"/>
          <w:spacing w:val="3"/>
          <w:w w:val="158"/>
        </w:rPr>
        <w:t>‖</w:t>
      </w:r>
      <w:r>
        <w:rPr>
          <w:w w:val="100"/>
        </w:rPr>
        <w:t>及</w:t>
      </w:r>
      <w:r>
        <w:rPr>
          <w:rFonts w:ascii="Times New Roman" w:hAnsi="Times New Roman" w:cs="Times New Roman" w:eastAsia="Times New Roman" w:hint="default"/>
          <w:spacing w:val="-2"/>
          <w:w w:val="44"/>
        </w:rPr>
        <w:t>―</w:t>
      </w:r>
      <w:r>
        <w:rPr>
          <w:rFonts w:ascii="Times New Roman" w:hAnsi="Times New Roman" w:cs="Times New Roman" w:eastAsia="Times New Roman" w:hint="default"/>
          <w:w w:val="100"/>
        </w:rPr>
        <w:t>hua</w:t>
      </w:r>
      <w:r>
        <w:rPr>
          <w:rFonts w:ascii="Times New Roman" w:hAnsi="Times New Roman" w:cs="Times New Roman" w:eastAsia="Times New Roman" w:hint="default"/>
          <w:spacing w:val="-3"/>
          <w:w w:val="100"/>
        </w:rPr>
        <w:t>f</w:t>
      </w:r>
      <w:r>
        <w:rPr>
          <w:rFonts w:ascii="Times New Roman" w:hAnsi="Times New Roman" w:cs="Times New Roman" w:eastAsia="Times New Roman" w:hint="default"/>
          <w:w w:val="112"/>
        </w:rPr>
        <w:t>on</w:t>
      </w:r>
      <w:r>
        <w:rPr>
          <w:rFonts w:ascii="Times New Roman" w:hAnsi="Times New Roman" w:cs="Times New Roman" w:eastAsia="Times New Roman" w:hint="default"/>
          <w:spacing w:val="1"/>
          <w:w w:val="112"/>
        </w:rPr>
        <w:t>‖</w:t>
      </w:r>
      <w:r>
        <w:rPr>
          <w:spacing w:val="-3"/>
          <w:w w:val="100"/>
        </w:rPr>
        <w:t>）</w:t>
      </w:r>
      <w:r>
        <w:rPr>
          <w:w w:val="100"/>
        </w:rPr>
        <w:t>的商标权</w:t>
      </w:r>
      <w:r>
        <w:rPr>
          <w:spacing w:val="-3"/>
          <w:w w:val="100"/>
        </w:rPr>
        <w:t>无</w:t>
      </w:r>
      <w:r>
        <w:rPr>
          <w:w w:val="100"/>
        </w:rPr>
        <w:t>偿转让给公司</w:t>
      </w:r>
      <w:r>
        <w:rPr>
          <w:spacing w:val="-3"/>
          <w:w w:val="100"/>
        </w:rPr>
        <w:t>，已</w:t>
      </w:r>
      <w:r>
        <w:rPr>
          <w:w w:val="100"/>
        </w:rPr>
        <w:t>于</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0</w:t>
      </w:r>
      <w:r>
        <w:rPr>
          <w:w w:val="100"/>
        </w:rPr>
        <w:t>年</w:t>
      </w:r>
      <w:r>
        <w:rPr>
          <w:rFonts w:ascii="Times New Roman" w:hAnsi="Times New Roman" w:cs="Times New Roman" w:eastAsia="Times New Roman" w:hint="default"/>
          <w:w w:val="100"/>
        </w:rPr>
        <w:t>6</w:t>
      </w:r>
      <w:r>
        <w:rPr>
          <w:w w:val="100"/>
        </w:rPr>
        <w:t>月</w:t>
      </w:r>
      <w:r>
        <w:rPr>
          <w:rFonts w:ascii="Times New Roman" w:hAnsi="Times New Roman" w:cs="Times New Roman" w:eastAsia="Times New Roman" w:hint="default"/>
          <w:w w:val="100"/>
        </w:rPr>
        <w:t>12</w:t>
      </w:r>
      <w:r>
        <w:rPr>
          <w:w w:val="100"/>
        </w:rPr>
        <w:t>日获国家</w:t>
      </w:r>
      <w:r>
        <w:rPr>
          <w:spacing w:val="-3"/>
          <w:w w:val="100"/>
        </w:rPr>
        <w:t>工商</w:t>
      </w:r>
      <w:r>
        <w:rPr>
          <w:w w:val="100"/>
        </w:rPr>
        <w:t>行</w:t>
      </w:r>
      <w:r>
        <w:rPr>
          <w:w w:val="100"/>
        </w:rPr>
        <w:t> </w:t>
      </w:r>
      <w:r>
        <w:rPr/>
        <w:t>政管理总局受理。根据国家工商行政管理总局商标局于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日下发的《核准商标转让证</w:t>
      </w:r>
      <w:r>
        <w:rPr>
          <w:w w:val="100"/>
        </w:rPr>
        <w:t> </w:t>
      </w:r>
      <w:r>
        <w:rPr>
          <w:spacing w:val="-9"/>
          <w:w w:val="100"/>
        </w:rPr>
        <w:t>明》，该</w:t>
      </w:r>
      <w:r>
        <w:rPr>
          <w:rFonts w:ascii="Times New Roman" w:hAnsi="Times New Roman" w:cs="Times New Roman" w:eastAsia="Times New Roman" w:hint="default"/>
          <w:spacing w:val="-9"/>
          <w:w w:val="100"/>
        </w:rPr>
        <w:t>4</w:t>
      </w:r>
      <w:r>
        <w:rPr>
          <w:spacing w:val="-9"/>
          <w:w w:val="100"/>
        </w:rPr>
        <w:t>项商标转让已获核准。另外，华峰集团与公司于</w:t>
      </w:r>
      <w:r>
        <w:rPr>
          <w:rFonts w:ascii="Times New Roman" w:hAnsi="Times New Roman" w:cs="Times New Roman" w:eastAsia="Times New Roman" w:hint="default"/>
          <w:spacing w:val="-9"/>
          <w:w w:val="100"/>
        </w:rPr>
        <w:t>2009</w:t>
      </w:r>
      <w:r>
        <w:rPr>
          <w:spacing w:val="-9"/>
          <w:w w:val="100"/>
        </w:rPr>
        <w:t>年</w:t>
      </w:r>
      <w:r>
        <w:rPr>
          <w:rFonts w:ascii="Times New Roman" w:hAnsi="Times New Roman" w:cs="Times New Roman" w:eastAsia="Times New Roman" w:hint="default"/>
          <w:spacing w:val="-9"/>
          <w:w w:val="100"/>
        </w:rPr>
        <w:t>12</w:t>
      </w:r>
      <w:r>
        <w:rPr>
          <w:spacing w:val="-9"/>
          <w:w w:val="100"/>
        </w:rPr>
        <w:t>月</w:t>
      </w:r>
      <w:r>
        <w:rPr>
          <w:rFonts w:ascii="Times New Roman" w:hAnsi="Times New Roman" w:cs="Times New Roman" w:eastAsia="Times New Roman" w:hint="default"/>
          <w:spacing w:val="-9"/>
          <w:w w:val="100"/>
        </w:rPr>
        <w:t>1</w:t>
      </w:r>
      <w:r>
        <w:rPr>
          <w:spacing w:val="-9"/>
          <w:w w:val="100"/>
        </w:rPr>
        <w:t>日签订了《商标转让协议》，</w:t>
      </w:r>
      <w:r>
        <w:rPr>
          <w:spacing w:val="-77"/>
          <w:w w:val="100"/>
        </w:rPr>
        <w:t> </w:t>
      </w:r>
      <w:r>
        <w:rPr>
          <w:spacing w:val="-77"/>
          <w:w w:val="100"/>
        </w:rPr>
      </w:r>
      <w:r>
        <w:rPr>
          <w:spacing w:val="-6"/>
        </w:rPr>
        <w:t>将其拥有的第</w:t>
      </w:r>
      <w:r>
        <w:rPr>
          <w:rFonts w:ascii="Times New Roman" w:hAnsi="Times New Roman" w:cs="Times New Roman" w:eastAsia="Times New Roman" w:hint="default"/>
          <w:spacing w:val="-6"/>
        </w:rPr>
        <w:t>4425298</w:t>
      </w:r>
      <w:r>
        <w:rPr>
          <w:spacing w:val="-6"/>
        </w:rPr>
        <w:t>号及第</w:t>
      </w:r>
      <w:r>
        <w:rPr>
          <w:rFonts w:ascii="Times New Roman" w:hAnsi="Times New Roman" w:cs="Times New Roman" w:eastAsia="Times New Roman" w:hint="default"/>
          <w:spacing w:val="-6"/>
        </w:rPr>
        <w:t>4968361</w:t>
      </w:r>
      <w:r>
        <w:rPr>
          <w:spacing w:val="-6"/>
        </w:rPr>
        <w:t>号《商标注册证》项下两项商标的商标权转让给公司，于</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日获国家工商行政管理总局受理，根据国家工商行政管理总局商标局于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w:t>
      </w:r>
      <w:r>
        <w:rPr>
          <w:w w:val="100"/>
        </w:rPr>
        <w:t> </w:t>
      </w:r>
      <w:r>
        <w:rPr>
          <w:spacing w:val="-5"/>
          <w:w w:val="100"/>
        </w:rPr>
        <w:t>下发的《核准商标转让证明》，该</w:t>
      </w:r>
      <w:r>
        <w:rPr>
          <w:rFonts w:ascii="Times New Roman" w:hAnsi="Times New Roman" w:cs="Times New Roman" w:eastAsia="Times New Roman" w:hint="default"/>
          <w:spacing w:val="-5"/>
          <w:w w:val="100"/>
        </w:rPr>
        <w:t>2</w:t>
      </w:r>
      <w:r>
        <w:rPr>
          <w:spacing w:val="-5"/>
          <w:w w:val="100"/>
        </w:rPr>
        <w:t>项商标转让已获核准。</w:t>
      </w:r>
    </w:p>
    <w:p>
      <w:pPr>
        <w:pStyle w:val="BodyText"/>
        <w:spacing w:line="343" w:lineRule="auto" w:before="52"/>
        <w:ind w:left="614" w:right="826"/>
        <w:jc w:val="left"/>
      </w:pPr>
      <w:r>
        <w:rPr/>
        <w:t>（三）关联债权债务往来</w:t>
      </w:r>
      <w:r>
        <w:rPr>
          <w:w w:val="100"/>
        </w:rPr>
        <w:t> </w:t>
      </w:r>
      <w:r>
        <w:rPr>
          <w:spacing w:val="-1"/>
        </w:rPr>
        <w:t>报告期内，公司除前期关联交易及本期关联交易结算外，无其他关联债权债务往来。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BodyText"/>
        <w:spacing w:line="240" w:lineRule="auto"/>
        <w:ind w:right="4149"/>
        <w:jc w:val="left"/>
      </w:pPr>
      <w:r>
        <w:rPr/>
        <w:t>八、委托理财</w:t>
      </w:r>
    </w:p>
    <w:p>
      <w:pPr>
        <w:pStyle w:val="BodyText"/>
        <w:spacing w:line="240" w:lineRule="auto" w:before="131"/>
        <w:ind w:left="614" w:right="4149"/>
        <w:jc w:val="left"/>
      </w:pPr>
      <w:r>
        <w:rPr/>
        <w:t>报告期内，公司无委托理财事项。</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240" w:lineRule="auto"/>
        <w:ind w:right="4149"/>
        <w:jc w:val="left"/>
      </w:pPr>
      <w:r>
        <w:rPr/>
        <w:t>九、承诺事项履行情况</w:t>
      </w:r>
    </w:p>
    <w:p>
      <w:pPr>
        <w:pStyle w:val="BodyText"/>
        <w:spacing w:line="343" w:lineRule="auto" w:before="128"/>
        <w:ind w:left="614" w:right="826" w:hanging="116"/>
        <w:jc w:val="left"/>
      </w:pPr>
      <w:r>
        <w:rPr/>
        <w:t>（一）避免同业竞争的承诺</w:t>
      </w:r>
      <w:r>
        <w:rPr>
          <w:w w:val="100"/>
        </w:rPr>
        <w:t> </w:t>
      </w:r>
      <w:r>
        <w:rPr>
          <w:spacing w:val="-2"/>
        </w:rPr>
        <w:t>就与公司避免同业竞争，经华峰氨纶第四届董事会第八次会议审议通过，华峰氨纶向公司出</w:t>
      </w:r>
    </w:p>
    <w:p>
      <w:pPr>
        <w:spacing w:after="0" w:line="343"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12" w:lineRule="auto" w:before="29"/>
        <w:ind w:right="1132"/>
        <w:jc w:val="both"/>
      </w:pPr>
      <w:r>
        <w:rPr>
          <w:spacing w:val="-2"/>
          <w:w w:val="100"/>
        </w:rPr>
        <w:t>具了《承诺函》，华峰氨纶承诺：截至本承诺函签署之日，本公司未直接或间接从事与华峰超纤</w:t>
      </w:r>
      <w:r>
        <w:rPr>
          <w:spacing w:val="-82"/>
          <w:w w:val="100"/>
        </w:rPr>
        <w:t> </w:t>
      </w:r>
      <w:r>
        <w:rPr>
          <w:spacing w:val="-82"/>
          <w:w w:val="100"/>
        </w:rPr>
      </w:r>
      <w:r>
        <w:rPr>
          <w:spacing w:val="-1"/>
        </w:rPr>
        <w:t>构成竞争的任何业务；自本承诺函签署之日起，本公司及下属子公司将不直接或间接从事人造革</w:t>
      </w:r>
      <w:r>
        <w:rPr>
          <w:spacing w:val="-99"/>
        </w:rPr>
        <w:t> </w:t>
      </w:r>
      <w:r>
        <w:rPr>
          <w:spacing w:val="-99"/>
        </w:rPr>
      </w:r>
      <w:r>
        <w:rPr/>
        <w:t>合成革（包括超细纤维聚氨酯合成革）的生产和销售。</w:t>
      </w:r>
    </w:p>
    <w:p>
      <w:pPr>
        <w:pStyle w:val="BodyText"/>
        <w:spacing w:line="312" w:lineRule="auto" w:before="59"/>
        <w:ind w:right="1132" w:firstLine="461"/>
        <w:jc w:val="both"/>
      </w:pPr>
      <w:r>
        <w:rPr>
          <w:spacing w:val="-2"/>
        </w:rPr>
        <w:t>就与华峰氨纶避免同业竞争，经公司第一届董事会第九次会议审议通过，公司向华峰氨纶出</w:t>
      </w:r>
      <w:r>
        <w:rPr>
          <w:w w:val="100"/>
        </w:rPr>
        <w:t> </w:t>
      </w:r>
      <w:r>
        <w:rPr>
          <w:spacing w:val="-2"/>
          <w:w w:val="100"/>
        </w:rPr>
        <w:t>具了《承诺函》，公司承诺：截至本承诺函签署之日，本公司未直接或间接从事与华峰氨纶构成</w:t>
      </w:r>
      <w:r>
        <w:rPr>
          <w:spacing w:val="-82"/>
          <w:w w:val="100"/>
        </w:rPr>
        <w:t> </w:t>
      </w:r>
      <w:r>
        <w:rPr>
          <w:spacing w:val="-82"/>
          <w:w w:val="100"/>
        </w:rPr>
      </w:r>
      <w:r>
        <w:rPr>
          <w:spacing w:val="-1"/>
        </w:rPr>
        <w:t>竞争的任何业务；自本承诺函签署之日起，本公司及下属子公司将不直接或间接从事氨纶产品的</w:t>
      </w:r>
      <w:r>
        <w:rPr>
          <w:spacing w:val="-99"/>
        </w:rPr>
        <w:t> </w:t>
      </w:r>
      <w:r>
        <w:rPr>
          <w:spacing w:val="-99"/>
        </w:rPr>
      </w:r>
      <w:r>
        <w:rPr/>
        <w:t>生产和销售。</w:t>
      </w:r>
    </w:p>
    <w:p>
      <w:pPr>
        <w:pStyle w:val="BodyText"/>
        <w:spacing w:line="312" w:lineRule="auto" w:before="59"/>
        <w:ind w:right="826" w:firstLine="461"/>
        <w:jc w:val="left"/>
      </w:pPr>
      <w:r>
        <w:rPr/>
        <w:t>为避免今后与公司之间可能出现的同业竞争，维护公司全体股东的利益和保证公司的长期稳</w:t>
      </w:r>
      <w:r>
        <w:rPr>
          <w:w w:val="100"/>
        </w:rPr>
        <w:t> </w:t>
      </w:r>
      <w:r>
        <w:rPr>
          <w:spacing w:val="-4"/>
        </w:rPr>
        <w:t>定发展，公司的第一大股东华峰集团以及本公司的实际控制人尤小平、尤金焕、尤小华、尤小玲、</w:t>
      </w:r>
      <w:r>
        <w:rPr>
          <w:spacing w:val="-89"/>
        </w:rPr>
        <w:t> </w:t>
      </w:r>
      <w:r>
        <w:rPr>
          <w:spacing w:val="-89"/>
        </w:rPr>
      </w:r>
      <w:r>
        <w:rPr>
          <w:spacing w:val="-4"/>
          <w:w w:val="100"/>
        </w:rPr>
        <w:t>尤小燕、陈林真分别向本公司出具了《关于避免同业竞争的承诺函》，承诺函的主要内容如下：</w:t>
      </w:r>
    </w:p>
    <w:p>
      <w:pPr>
        <w:pStyle w:val="BodyText"/>
        <w:spacing w:line="304" w:lineRule="auto" w:before="60"/>
        <w:ind w:right="1134" w:firstLine="461"/>
        <w:jc w:val="both"/>
      </w:pPr>
      <w:r>
        <w:rPr>
          <w:rFonts w:ascii="Times New Roman" w:hAnsi="Times New Roman" w:cs="Times New Roman" w:eastAsia="Times New Roman" w:hint="default"/>
        </w:rPr>
        <w:t>1</w:t>
      </w:r>
      <w:r>
        <w:rPr/>
        <w:t>、于本承诺函签署之日，本公司、本公司（本人）直接或间接控制的除股份公司外的其他</w:t>
      </w:r>
      <w:r>
        <w:rPr>
          <w:w w:val="100"/>
        </w:rPr>
        <w:t> </w:t>
      </w:r>
      <w:r>
        <w:rPr>
          <w:spacing w:val="-2"/>
        </w:rPr>
        <w:t>企业及本公司（本人）参股企业均未直接或间接生产、开发任何与股份公司生产的产品构成竞争</w:t>
      </w:r>
      <w:r>
        <w:rPr>
          <w:spacing w:val="-62"/>
        </w:rPr>
        <w:t> </w:t>
      </w:r>
      <w:r>
        <w:rPr>
          <w:spacing w:val="-62"/>
        </w:rPr>
      </w:r>
      <w:r>
        <w:rPr>
          <w:spacing w:val="-2"/>
        </w:rPr>
        <w:t>或可能构成竞争的产品，未直接或间接从事任何与股份公司经营的业务构成竞争或可能构成竞争</w:t>
      </w:r>
      <w:r>
        <w:rPr>
          <w:spacing w:val="-61"/>
        </w:rPr>
        <w:t> </w:t>
      </w:r>
      <w:r>
        <w:rPr>
          <w:spacing w:val="-61"/>
        </w:rPr>
      </w:r>
      <w:r>
        <w:rPr/>
        <w:t>的业务或活动；</w:t>
      </w:r>
    </w:p>
    <w:p>
      <w:pPr>
        <w:pStyle w:val="BodyText"/>
        <w:spacing w:line="304" w:lineRule="auto" w:before="69"/>
        <w:ind w:right="1134" w:firstLine="461"/>
        <w:jc w:val="both"/>
      </w:pPr>
      <w:r>
        <w:rPr>
          <w:rFonts w:ascii="Times New Roman" w:hAnsi="Times New Roman" w:cs="Times New Roman" w:eastAsia="Times New Roman" w:hint="default"/>
        </w:rPr>
        <w:t>2</w:t>
      </w:r>
      <w:r>
        <w:rPr/>
        <w:t>、自本承诺函签署之日起，本公司、本公司（本人）直接或间接控制的除股份公司外的其</w:t>
      </w:r>
      <w:r>
        <w:rPr>
          <w:w w:val="100"/>
        </w:rPr>
        <w:t> </w:t>
      </w:r>
      <w:r>
        <w:rPr>
          <w:spacing w:val="-2"/>
        </w:rPr>
        <w:t>他企业及本公司（本人）参股企业将不直接或间接生产、开发任何与股份公司生产的产品构成竞</w:t>
      </w:r>
      <w:r>
        <w:rPr>
          <w:spacing w:val="-63"/>
        </w:rPr>
        <w:t> </w:t>
      </w:r>
      <w:r>
        <w:rPr>
          <w:spacing w:val="-63"/>
        </w:rPr>
      </w:r>
      <w:r>
        <w:rPr>
          <w:spacing w:val="-2"/>
        </w:rPr>
        <w:t>争或可能构成竞争的产品，不直接或间接从事任何与股份公司经营的业务构成竞争或可能构成竞</w:t>
      </w:r>
      <w:r>
        <w:rPr>
          <w:spacing w:val="-61"/>
        </w:rPr>
        <w:t> </w:t>
      </w:r>
      <w:r>
        <w:rPr>
          <w:spacing w:val="-61"/>
        </w:rPr>
      </w:r>
      <w:r>
        <w:rPr/>
        <w:t>争的业务或活动；</w:t>
      </w:r>
    </w:p>
    <w:p>
      <w:pPr>
        <w:pStyle w:val="BodyText"/>
        <w:spacing w:line="307" w:lineRule="auto" w:before="67"/>
        <w:ind w:right="1113" w:firstLine="461"/>
        <w:jc w:val="both"/>
      </w:pPr>
      <w:r>
        <w:rPr>
          <w:rFonts w:ascii="Times New Roman" w:hAnsi="Times New Roman" w:cs="Times New Roman" w:eastAsia="Times New Roman" w:hint="default"/>
          <w:spacing w:val="-4"/>
        </w:rPr>
        <w:t>3</w:t>
      </w:r>
      <w:r>
        <w:rPr>
          <w:spacing w:val="-4"/>
        </w:rPr>
        <w:t>、自本承诺函签署之日起，如股份公司进一步拓展其产品和业务范围，本公司、本公司（本</w:t>
      </w:r>
      <w:r>
        <w:rPr>
          <w:w w:val="100"/>
        </w:rPr>
        <w:t> </w:t>
      </w:r>
      <w:r>
        <w:rPr>
          <w:spacing w:val="-2"/>
        </w:rPr>
        <w:t>人）直接或间接控制的除股份公司外的其他企业及本公司（本人）参股企业将不与股份公司拓展</w:t>
      </w:r>
      <w:r>
        <w:rPr>
          <w:spacing w:val="-63"/>
        </w:rPr>
        <w:t> </w:t>
      </w:r>
      <w:r>
        <w:rPr>
          <w:spacing w:val="-63"/>
        </w:rPr>
      </w:r>
      <w:r>
        <w:rPr>
          <w:spacing w:val="-1"/>
        </w:rPr>
        <w:t>后的产品或业务相竞争；若与股份公司拓展后的产品或业务产生竞争，本公司、本公司（本人）</w:t>
      </w:r>
      <w:r>
        <w:rPr>
          <w:spacing w:val="-81"/>
        </w:rPr>
        <w:t> </w:t>
      </w:r>
      <w:r>
        <w:rPr>
          <w:spacing w:val="-81"/>
        </w:rPr>
      </w:r>
      <w:r>
        <w:rPr>
          <w:spacing w:val="-2"/>
        </w:rPr>
        <w:t>直接或间接控制的除股份公司外的其他企业及本公司（本人）参股企业将停止生产或经营相竞争</w:t>
      </w:r>
      <w:r>
        <w:rPr>
          <w:spacing w:val="-60"/>
        </w:rPr>
        <w:t> </w:t>
      </w:r>
      <w:r>
        <w:rPr>
          <w:spacing w:val="-60"/>
        </w:rPr>
      </w:r>
      <w:r>
        <w:rPr>
          <w:spacing w:val="-1"/>
        </w:rPr>
        <w:t>的产品或业务，或者将相竞争的产品或业务纳入到股份公司的生产或经营，或者将相竞争的产品</w:t>
      </w:r>
      <w:r>
        <w:rPr>
          <w:spacing w:val="-99"/>
        </w:rPr>
        <w:t> </w:t>
      </w:r>
      <w:r>
        <w:rPr>
          <w:spacing w:val="-99"/>
        </w:rPr>
      </w:r>
      <w:r>
        <w:rPr/>
        <w:t>或业务转让给无关联关系的第三方；</w:t>
      </w:r>
    </w:p>
    <w:p>
      <w:pPr>
        <w:pStyle w:val="BodyText"/>
        <w:spacing w:line="292" w:lineRule="auto" w:before="64"/>
        <w:ind w:right="1127" w:firstLine="461"/>
        <w:jc w:val="both"/>
      </w:pPr>
      <w:r>
        <w:rPr>
          <w:rFonts w:ascii="Times New Roman" w:hAnsi="Times New Roman" w:cs="Times New Roman" w:eastAsia="Times New Roman" w:hint="default"/>
        </w:rPr>
        <w:t>4</w:t>
      </w:r>
      <w:r>
        <w:rPr/>
        <w:t>、如本承诺函被证明是不真实或未被遵守，本公司（本人）将向股份公司赔偿一切直接和</w:t>
      </w:r>
      <w:r>
        <w:rPr>
          <w:spacing w:val="2"/>
          <w:w w:val="100"/>
        </w:rPr>
        <w:t> </w:t>
      </w:r>
      <w:r>
        <w:rPr/>
        <w:t>间接损失。</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BodyText"/>
        <w:spacing w:line="343" w:lineRule="auto"/>
        <w:ind w:left="614" w:right="826" w:hanging="116"/>
        <w:jc w:val="left"/>
      </w:pPr>
      <w:r>
        <w:rPr/>
        <w:t>（二）股份锁定的承诺</w:t>
      </w:r>
      <w:r>
        <w:rPr>
          <w:w w:val="100"/>
        </w:rPr>
        <w:t> </w:t>
      </w:r>
      <w:r>
        <w:rPr>
          <w:spacing w:val="-4"/>
        </w:rPr>
        <w:t>本次发行前，公司第一大股东华峰集团及公司实际控制人尤小平、尤金焕、尤小华、尤小燕、</w:t>
      </w:r>
    </w:p>
    <w:p>
      <w:pPr>
        <w:pStyle w:val="BodyText"/>
        <w:spacing w:line="312" w:lineRule="auto"/>
        <w:ind w:right="1134"/>
        <w:jc w:val="both"/>
      </w:pPr>
      <w:r>
        <w:rPr>
          <w:spacing w:val="-2"/>
        </w:rPr>
        <w:t>尤小玲、陈林真均承诺：自公司股票上市之日起三十六个月内，不转让或者委托他人管理其已直</w:t>
      </w:r>
      <w:r>
        <w:rPr>
          <w:spacing w:val="-63"/>
        </w:rPr>
        <w:t> </w:t>
      </w:r>
      <w:r>
        <w:rPr>
          <w:spacing w:val="-63"/>
        </w:rPr>
      </w:r>
      <w:r>
        <w:rPr/>
        <w:t>接和间接持有的本公司股份，也不由本公司回购该部分股份。</w:t>
      </w:r>
    </w:p>
    <w:p>
      <w:pPr>
        <w:pStyle w:val="BodyText"/>
        <w:spacing w:line="302" w:lineRule="auto" w:before="59"/>
        <w:ind w:right="1129" w:firstLine="461"/>
        <w:jc w:val="both"/>
      </w:pPr>
      <w:r>
        <w:rPr/>
        <w:t>本次发行前，</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月受让公司股份的自然人股东林建一、陈学通、陈恩之、袁水华、项</w:t>
      </w:r>
      <w:r>
        <w:rPr>
          <w:w w:val="100"/>
        </w:rPr>
        <w:t> </w:t>
      </w:r>
      <w:r>
        <w:rPr>
          <w:spacing w:val="-1"/>
        </w:rPr>
        <w:t>金尧、林道友、唐志勇、林朝强及林孙林均承诺：自公司股票上市之日起三十六个月内，不转让</w:t>
      </w:r>
      <w:r>
        <w:rPr>
          <w:spacing w:val="-96"/>
        </w:rPr>
        <w:t> </w:t>
      </w:r>
      <w:r>
        <w:rPr>
          <w:spacing w:val="-96"/>
        </w:rPr>
      </w:r>
      <w:r>
        <w:rPr/>
        <w:t>或者委托他人管理其已直接和间接持有的本公司股份，也不由本公司回购该部分股份。</w:t>
      </w:r>
    </w:p>
    <w:p>
      <w:pPr>
        <w:spacing w:after="0" w:line="302" w:lineRule="auto"/>
        <w:jc w:val="both"/>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292" w:lineRule="auto" w:before="29"/>
        <w:ind w:right="1122" w:firstLine="461"/>
        <w:jc w:val="left"/>
      </w:pPr>
      <w:r>
        <w:rPr/>
        <w:t>本次发行前，叶芬弟等其他 </w:t>
      </w:r>
      <w:r>
        <w:rPr>
          <w:rFonts w:ascii="Times New Roman" w:hAnsi="Times New Roman" w:cs="Times New Roman" w:eastAsia="Times New Roman" w:hint="default"/>
        </w:rPr>
        <w:t>33</w:t>
      </w:r>
      <w:r>
        <w:rPr>
          <w:rFonts w:ascii="Times New Roman" w:hAnsi="Times New Roman" w:cs="Times New Roman" w:eastAsia="Times New Roman" w:hint="default"/>
          <w:spacing w:val="28"/>
        </w:rPr>
        <w:t> </w:t>
      </w:r>
      <w:r>
        <w:rPr/>
        <w:t>名自然人股东均承诺：自公司股票上市之日起十二个月内，</w:t>
      </w:r>
      <w:r>
        <w:rPr>
          <w:w w:val="100"/>
        </w:rPr>
        <w:t> </w:t>
      </w:r>
      <w:r>
        <w:rPr/>
        <w:t>不转让或者委托他人管理其已直接和间接持有的本公司股份，也不由本公司回购该部分股份。</w:t>
      </w:r>
    </w:p>
    <w:p>
      <w:pPr>
        <w:pStyle w:val="BodyText"/>
        <w:spacing w:line="312" w:lineRule="auto" w:before="80"/>
        <w:ind w:right="1112" w:firstLine="461"/>
        <w:jc w:val="both"/>
      </w:pPr>
      <w:r>
        <w:rPr>
          <w:spacing w:val="-1"/>
        </w:rPr>
        <w:t>持有本公司股份的本公司董事、监事、高级管理人员除了出具上述承诺以外，均特别承诺：</w:t>
      </w:r>
      <w:r>
        <w:rPr>
          <w:w w:val="100"/>
        </w:rPr>
        <w:t> </w:t>
      </w:r>
      <w:r>
        <w:rPr>
          <w:spacing w:val="-1"/>
        </w:rPr>
        <w:t>在前述限售期满后，在其任职期间，每年转让的股份不超过其直接和间接持有发行人股份总数的</w:t>
      </w:r>
      <w:r>
        <w:rPr>
          <w:spacing w:val="-99"/>
        </w:rPr>
        <w:t> </w:t>
      </w:r>
      <w:r>
        <w:rPr>
          <w:spacing w:val="-99"/>
        </w:rPr>
      </w:r>
      <w:r>
        <w:rPr>
          <w:spacing w:val="-1"/>
        </w:rPr>
        <w:t>百分之二十五，并且在卖出后六个月内不再买入发行人的股份，买入后六个月内不再卖出发行人</w:t>
      </w:r>
      <w:r>
        <w:rPr>
          <w:spacing w:val="-98"/>
        </w:rPr>
        <w:t> </w:t>
      </w:r>
      <w:r>
        <w:rPr>
          <w:spacing w:val="-98"/>
        </w:rPr>
      </w:r>
      <w:r>
        <w:rPr>
          <w:spacing w:val="-2"/>
        </w:rPr>
        <w:t>股份；离职后六个月内，不转让其直接或间接持有的发行人股份；离职六个月后的十二个月内转</w:t>
      </w:r>
      <w:r>
        <w:rPr>
          <w:spacing w:val="-62"/>
        </w:rPr>
        <w:t> </w:t>
      </w:r>
      <w:r>
        <w:rPr>
          <w:spacing w:val="-62"/>
        </w:rPr>
      </w:r>
      <w:r>
        <w:rPr/>
        <w:t>让其直接或间接持有的发行人股份不超过其该部分股份总数的百分之五十。</w:t>
      </w:r>
    </w:p>
    <w:p>
      <w:pPr>
        <w:pStyle w:val="BodyText"/>
        <w:spacing w:line="312" w:lineRule="auto" w:before="59"/>
        <w:ind w:right="826" w:firstLine="461"/>
        <w:jc w:val="left"/>
      </w:pPr>
      <w:r>
        <w:rPr/>
        <w:t>本公司董事长尤小平、监事尤小玲以及其直系亲属尤金焕、尤小华、尤小燕、陈林真（以上</w:t>
      </w:r>
      <w:r>
        <w:rPr>
          <w:w w:val="100"/>
        </w:rPr>
        <w:t> </w:t>
      </w:r>
      <w:r>
        <w:rPr>
          <w:spacing w:val="-4"/>
        </w:rPr>
        <w:t>六人为本公司实际控制人）除了出具上述承诺以外，均特别承诺：在前述限售期满后，在尤小平、</w:t>
      </w:r>
      <w:r>
        <w:rPr>
          <w:spacing w:val="-86"/>
        </w:rPr>
        <w:t> </w:t>
      </w:r>
      <w:r>
        <w:rPr>
          <w:spacing w:val="-86"/>
        </w:rPr>
      </w:r>
      <w:r>
        <w:rPr/>
        <w:t>尤小玲任职期间，每年转让的股份不超过其直接和间接持有发行人股份总数的百分之二十五，并</w:t>
      </w:r>
      <w:r>
        <w:rPr>
          <w:w w:val="100"/>
        </w:rPr>
        <w:t> </w:t>
      </w:r>
      <w:r>
        <w:rPr/>
        <w:t>且在卖出后六个月内不再买入发行人的股份，买入后六个月内不再卖出发行人股份；尤小平、尤</w:t>
      </w:r>
      <w:r>
        <w:rPr>
          <w:w w:val="100"/>
        </w:rPr>
        <w:t> </w:t>
      </w:r>
      <w:r>
        <w:rPr/>
        <w:t>小玲离职后六个月内，不转让其直接或间接持有的发行人股份；尤小平、尤小玲离职六个月后的</w:t>
      </w:r>
      <w:r>
        <w:rPr>
          <w:w w:val="100"/>
        </w:rPr>
        <w:t> </w:t>
      </w:r>
      <w:r>
        <w:rPr/>
        <w:t>十二个月内转让其直接或间接持有的发行人股份不超过其该部分股份总数的百分之五十。</w:t>
      </w:r>
    </w:p>
    <w:p>
      <w:pPr>
        <w:pStyle w:val="BodyText"/>
        <w:spacing w:line="312" w:lineRule="auto" w:before="59"/>
        <w:ind w:right="826"/>
        <w:jc w:val="left"/>
      </w:pPr>
      <w:r>
        <w:rPr>
          <w:spacing w:val="-4"/>
        </w:rPr>
        <w:t>本公司监事会主席杨耀的直系亲属杨建华除了出具上述承诺以外，特别承诺：在前述限售期满后，</w:t>
      </w:r>
      <w:r>
        <w:rPr>
          <w:spacing w:val="-84"/>
        </w:rPr>
        <w:t> </w:t>
      </w:r>
      <w:r>
        <w:rPr>
          <w:spacing w:val="-84"/>
        </w:rPr>
      </w:r>
      <w:r>
        <w:rPr/>
        <w:t>在杨耀任职期间，每年转让的股份不超过其直接和间接持有发行人股份总数的百分之二十五，并</w:t>
      </w:r>
      <w:r>
        <w:rPr>
          <w:w w:val="100"/>
        </w:rPr>
        <w:t> </w:t>
      </w:r>
      <w:r>
        <w:rPr/>
        <w:t>且在卖出后六个月内不再买入发行人的股份，买入后六个月内不再卖出发行人股份；杨耀离职后</w:t>
      </w:r>
      <w:r>
        <w:rPr>
          <w:w w:val="100"/>
        </w:rPr>
        <w:t> </w:t>
      </w:r>
      <w:r>
        <w:rPr/>
        <w:t>六个月内，不转让其直接或间接持有的发行人股份；杨耀离职六个月后的十二个月内转让其直接</w:t>
      </w:r>
      <w:r>
        <w:rPr>
          <w:w w:val="100"/>
        </w:rPr>
        <w:t> </w:t>
      </w:r>
      <w:r>
        <w:rPr/>
        <w:t>或间接持有的发行人股份不超过其该部分股份总数的百分之五十。</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43" w:lineRule="auto"/>
        <w:ind w:left="614" w:right="826" w:hanging="116"/>
        <w:jc w:val="left"/>
      </w:pPr>
      <w:r>
        <w:rPr/>
        <w:t>（三）减少及规范关联交易承诺函</w:t>
      </w:r>
      <w:r>
        <w:rPr>
          <w:w w:val="100"/>
        </w:rPr>
        <w:t> </w:t>
      </w:r>
      <w:r>
        <w:rPr>
          <w:spacing w:val="-2"/>
        </w:rPr>
        <w:t>就与公司减少关联交易，经华峰氨纶第四届董事会第八次会议审议通过，华峰氨纶向公司出</w:t>
      </w:r>
    </w:p>
    <w:p>
      <w:pPr>
        <w:pStyle w:val="BodyText"/>
        <w:spacing w:line="312" w:lineRule="auto"/>
        <w:ind w:right="1132"/>
        <w:jc w:val="both"/>
      </w:pPr>
      <w:r>
        <w:rPr>
          <w:spacing w:val="-2"/>
          <w:w w:val="100"/>
        </w:rPr>
        <w:t>具了《承诺函》，华峰氨纶承诺：本公司及下属子公司将不与华峰超纤及其子公司之间发生购销</w:t>
      </w:r>
      <w:r>
        <w:rPr>
          <w:spacing w:val="-82"/>
          <w:w w:val="100"/>
        </w:rPr>
        <w:t> </w:t>
      </w:r>
      <w:r>
        <w:rPr>
          <w:spacing w:val="-82"/>
          <w:w w:val="100"/>
        </w:rPr>
      </w:r>
      <w:r>
        <w:rPr>
          <w:spacing w:val="-2"/>
        </w:rPr>
        <w:t>商品、提供劳务等经常性的关联交易，尽量避免发生偶发性关联交易；确属必要的关联交易，须</w:t>
      </w:r>
      <w:r>
        <w:rPr>
          <w:spacing w:val="-59"/>
        </w:rPr>
        <w:t> </w:t>
      </w:r>
      <w:r>
        <w:rPr>
          <w:spacing w:val="-59"/>
        </w:rPr>
      </w:r>
      <w:r>
        <w:rPr/>
        <w:t>遵循公平、公正的原则，严格执行关联交易决策程序，保证交易公允，不损害双方利益。</w:t>
      </w:r>
    </w:p>
    <w:p>
      <w:pPr>
        <w:pStyle w:val="BodyText"/>
        <w:spacing w:line="312" w:lineRule="auto" w:before="62"/>
        <w:ind w:right="826" w:firstLine="461"/>
        <w:jc w:val="left"/>
      </w:pPr>
      <w:r>
        <w:rPr/>
        <w:t>就与华峰氨纶减少关联交易，经公司第一届董事会第九次会议审议通过，公司向华峰氨纶出</w:t>
      </w:r>
      <w:r>
        <w:rPr>
          <w:w w:val="100"/>
        </w:rPr>
        <w:t> </w:t>
      </w:r>
      <w:r>
        <w:rPr>
          <w:spacing w:val="-4"/>
          <w:w w:val="100"/>
        </w:rPr>
        <w:t>具了《承诺函》，公司承诺：本公司及下属子公司将不与华峰氨纶及其子公司之间发生购销商品、</w:t>
      </w:r>
      <w:r>
        <w:rPr>
          <w:spacing w:val="-108"/>
          <w:w w:val="100"/>
        </w:rPr>
        <w:t> </w:t>
      </w:r>
      <w:r>
        <w:rPr>
          <w:spacing w:val="-108"/>
          <w:w w:val="100"/>
        </w:rPr>
      </w:r>
      <w:r>
        <w:rPr/>
        <w:t>提供劳务等经常性的关联交易，尽量避免发生偶发性关联交易；确属必要的关联交易，须遵循公</w:t>
      </w:r>
      <w:r>
        <w:rPr>
          <w:w w:val="100"/>
        </w:rPr>
        <w:t> </w:t>
      </w:r>
      <w:r>
        <w:rPr/>
        <w:t>平、公正的原则，严格执行关联交易决策程序，保证交易价格公允，不损害双方利益。</w:t>
      </w:r>
    </w:p>
    <w:p>
      <w:pPr>
        <w:pStyle w:val="BodyText"/>
        <w:spacing w:line="312" w:lineRule="auto" w:before="59"/>
        <w:ind w:right="826" w:firstLine="461"/>
        <w:jc w:val="left"/>
      </w:pPr>
      <w:r>
        <w:rPr>
          <w:spacing w:val="-2"/>
        </w:rPr>
        <w:t>第一大股东华峰集团以及实际控制人尤小平、尤金焕、尤小华、陈林真、尤小玲、尤小燕已</w:t>
      </w:r>
      <w:r>
        <w:rPr>
          <w:w w:val="100"/>
        </w:rPr>
        <w:t> </w:t>
      </w:r>
      <w:r>
        <w:rPr>
          <w:spacing w:val="-5"/>
          <w:w w:val="100"/>
        </w:rPr>
        <w:t>经出具了《减少及规范关联交易承诺函》，做出如下承诺和保证：</w:t>
      </w:r>
    </w:p>
    <w:p>
      <w:pPr>
        <w:pStyle w:val="BodyText"/>
        <w:spacing w:line="292" w:lineRule="auto" w:before="59"/>
        <w:ind w:right="826" w:firstLine="461"/>
        <w:jc w:val="left"/>
      </w:pPr>
      <w:r>
        <w:rPr>
          <w:rFonts w:ascii="Times New Roman" w:hAnsi="Times New Roman" w:cs="Times New Roman" w:eastAsia="Times New Roman" w:hint="default"/>
        </w:rPr>
        <w:t>1</w:t>
      </w:r>
      <w:r>
        <w:rPr/>
        <w:t>、华峰集团、尤小平、尤金焕、尤小华、陈林真、尤小玲、尤小燕及其控制的其他企业将</w:t>
      </w:r>
      <w:r>
        <w:rPr>
          <w:w w:val="100"/>
        </w:rPr>
        <w:t> </w:t>
      </w:r>
      <w:r>
        <w:rPr/>
        <w:t>尽量避免与股份公司及其控股或控制的子公司之间发生关联交易。</w:t>
      </w:r>
    </w:p>
    <w:p>
      <w:pPr>
        <w:pStyle w:val="BodyText"/>
        <w:spacing w:line="292" w:lineRule="auto" w:before="80"/>
        <w:ind w:right="826" w:firstLine="461"/>
        <w:jc w:val="left"/>
      </w:pPr>
      <w:r>
        <w:rPr>
          <w:rFonts w:ascii="Times New Roman" w:hAnsi="Times New Roman" w:cs="Times New Roman" w:eastAsia="Times New Roman" w:hint="default"/>
        </w:rPr>
        <w:t>2</w:t>
      </w:r>
      <w:r>
        <w:rPr/>
        <w:t>、如果关联交易难以避免，交易双方将严格按照正常商业行为准则进行。关联交易的定价</w:t>
      </w:r>
      <w:r>
        <w:rPr>
          <w:w w:val="100"/>
        </w:rPr>
        <w:t> </w:t>
      </w:r>
      <w:r>
        <w:rPr>
          <w:spacing w:val="-2"/>
        </w:rPr>
        <w:t>政策遵循市场公平、公正、公开的原则，交易价格依据与市场独立第三方交易价格确定。无市场</w:t>
      </w:r>
    </w:p>
    <w:p>
      <w:pPr>
        <w:spacing w:after="0" w:line="292"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9" w:lineRule="auto" w:before="29"/>
        <w:ind w:right="826"/>
        <w:jc w:val="left"/>
      </w:pPr>
      <w:r>
        <w:rPr>
          <w:spacing w:val="-2"/>
        </w:rPr>
        <w:t>价格可比较或定价受到限制的重大关联交易，按照交易的商品或劳务的成本基础上加合理利润的</w:t>
      </w:r>
      <w:r>
        <w:rPr>
          <w:spacing w:val="-60"/>
        </w:rPr>
        <w:t> </w:t>
      </w:r>
      <w:r>
        <w:rPr>
          <w:spacing w:val="-60"/>
        </w:rPr>
      </w:r>
      <w:r>
        <w:rPr/>
        <w:t>标准予以确定交易价格，以保证交易价格的公允性。</w:t>
      </w:r>
    </w:p>
    <w:p>
      <w:pPr>
        <w:pStyle w:val="BodyText"/>
        <w:spacing w:line="292" w:lineRule="auto" w:before="64"/>
        <w:ind w:right="826" w:firstLine="461"/>
        <w:jc w:val="left"/>
      </w:pPr>
      <w:r>
        <w:rPr>
          <w:rFonts w:ascii="Times New Roman" w:hAnsi="Times New Roman" w:cs="Times New Roman" w:eastAsia="Times New Roman" w:hint="default"/>
        </w:rPr>
        <w:t>3</w:t>
      </w:r>
      <w:r>
        <w:rPr/>
        <w:t>、华峰集团、尤小平、尤金焕、尤小华、陈林真、尤小玲、尤小燕承诺不通过与股份公司</w:t>
      </w:r>
      <w:r>
        <w:rPr>
          <w:w w:val="100"/>
        </w:rPr>
        <w:t> </w:t>
      </w:r>
      <w:r>
        <w:rPr/>
        <w:t>之间的关联交易谋求特殊的利益，不进行有损股份公司及股份公司利益的关联交易。</w:t>
      </w:r>
    </w:p>
    <w:p>
      <w:pPr>
        <w:pStyle w:val="BodyText"/>
        <w:spacing w:line="240" w:lineRule="auto" w:before="78"/>
        <w:ind w:right="4149"/>
        <w:jc w:val="left"/>
      </w:pPr>
      <w:r>
        <w:rPr/>
        <w:t>报告期内，上述承诺人未发生违反承诺的情况。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343" w:lineRule="auto"/>
        <w:ind w:left="614" w:right="826" w:hanging="462"/>
        <w:jc w:val="left"/>
      </w:pPr>
      <w:r>
        <w:rPr/>
        <w:t>十、大股东及其附属企业非经营性资金占用及清偿情况</w:t>
      </w:r>
      <w:r>
        <w:rPr>
          <w:w w:val="100"/>
        </w:rPr>
        <w:t> </w:t>
      </w:r>
      <w:r>
        <w:rPr>
          <w:spacing w:val="-1"/>
        </w:rPr>
        <w:t>报告期内，公司无大股东及其附属企业非经营性资金占用及清偿情况</w:t>
      </w:r>
    </w:p>
    <w:p>
      <w:pPr>
        <w:spacing w:line="240" w:lineRule="auto" w:before="0"/>
        <w:rPr>
          <w:rFonts w:ascii="宋体" w:hAnsi="宋体" w:cs="宋体" w:eastAsia="宋体" w:hint="default"/>
          <w:sz w:val="22"/>
          <w:szCs w:val="22"/>
        </w:rPr>
      </w:pPr>
    </w:p>
    <w:p>
      <w:pPr>
        <w:pStyle w:val="BodyText"/>
        <w:spacing w:line="343" w:lineRule="auto" w:before="172"/>
        <w:ind w:left="614" w:right="7086" w:hanging="462"/>
        <w:jc w:val="left"/>
      </w:pPr>
      <w:r>
        <w:rPr/>
        <w:t>十一、证券投资情况</w:t>
      </w:r>
      <w:r>
        <w:rPr>
          <w:spacing w:val="-112"/>
        </w:rPr>
        <w:t> </w:t>
      </w:r>
      <w:r>
        <w:rPr>
          <w:spacing w:val="-1"/>
        </w:rPr>
        <w:t>报告期内，公司无证券投资情况</w:t>
      </w:r>
    </w:p>
    <w:p>
      <w:pPr>
        <w:pStyle w:val="BodyText"/>
        <w:spacing w:line="345" w:lineRule="auto" w:before="29"/>
        <w:ind w:left="614" w:right="4910" w:hanging="462"/>
        <w:jc w:val="left"/>
      </w:pPr>
      <w:r>
        <w:rPr/>
        <w:t>十二、违规对外担保情况</w:t>
      </w:r>
      <w:r>
        <w:rPr>
          <w:w w:val="100"/>
        </w:rPr>
        <w:t> </w:t>
      </w:r>
      <w:r>
        <w:rPr>
          <w:spacing w:val="-1"/>
        </w:rPr>
        <w:t>报告期内，公司无违规对外担保情况</w:t>
      </w:r>
    </w:p>
    <w:p>
      <w:pPr>
        <w:spacing w:line="240" w:lineRule="auto" w:before="0"/>
        <w:rPr>
          <w:rFonts w:ascii="宋体" w:hAnsi="宋体" w:cs="宋体" w:eastAsia="宋体" w:hint="default"/>
          <w:sz w:val="22"/>
          <w:szCs w:val="22"/>
        </w:rPr>
      </w:pPr>
    </w:p>
    <w:p>
      <w:pPr>
        <w:pStyle w:val="BodyText"/>
        <w:spacing w:line="240" w:lineRule="auto" w:before="169"/>
        <w:ind w:right="4149"/>
        <w:jc w:val="left"/>
      </w:pPr>
      <w:r>
        <w:rPr/>
        <w:t>十三、会计师事务所的变更情况</w:t>
      </w:r>
    </w:p>
    <w:p>
      <w:pPr>
        <w:pStyle w:val="BodyText"/>
        <w:spacing w:line="240" w:lineRule="auto" w:before="119"/>
        <w:ind w:left="614" w:right="826"/>
        <w:jc w:val="left"/>
      </w:pPr>
      <w:r>
        <w:rPr/>
        <w:t>立信会计师事务所有限公司为公司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年度的审计服务机构</w:t>
      </w:r>
      <w:r>
        <w:rPr>
          <w:sz w:val="24"/>
          <w:szCs w:val="24"/>
        </w:rPr>
        <w:t>。</w:t>
      </w:r>
      <w:r>
        <w:rPr/>
        <w:t>立信会计师事务所有限公司</w:t>
      </w:r>
    </w:p>
    <w:p>
      <w:pPr>
        <w:pStyle w:val="BodyText"/>
        <w:spacing w:line="240" w:lineRule="auto" w:before="70"/>
        <w:ind w:right="4149"/>
        <w:jc w:val="left"/>
      </w:pPr>
      <w:r>
        <w:rPr/>
        <w:t>已经为公司提供审计服务</w:t>
      </w:r>
      <w:r>
        <w:rPr>
          <w:spacing w:val="-59"/>
        </w:rPr>
        <w:t> </w:t>
      </w:r>
      <w:r>
        <w:rPr>
          <w:rFonts w:ascii="宋体" w:hAnsi="宋体" w:cs="宋体" w:eastAsia="宋体" w:hint="default"/>
        </w:rPr>
        <w:t>4</w:t>
      </w:r>
      <w:r>
        <w:rPr>
          <w:rFonts w:ascii="宋体" w:hAnsi="宋体" w:cs="宋体" w:eastAsia="宋体" w:hint="default"/>
          <w:spacing w:val="-58"/>
        </w:rPr>
        <w:t> </w:t>
      </w:r>
      <w:r>
        <w:rPr/>
        <w:t>年。</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343" w:lineRule="auto"/>
        <w:ind w:left="614" w:right="826" w:hanging="462"/>
        <w:jc w:val="left"/>
      </w:pPr>
      <w:r>
        <w:rPr/>
        <w:t>十四、受监管部门处罚、通报批评、公开谴责等情况</w:t>
      </w:r>
      <w:r>
        <w:rPr>
          <w:w w:val="100"/>
        </w:rPr>
        <w:t> </w:t>
      </w:r>
      <w:r>
        <w:rPr>
          <w:spacing w:val="-1"/>
        </w:rPr>
        <w:t>报告期内，公司及公司董事、监事、高级管理人员、公司股东未受到中国证监会的稽查、行</w:t>
      </w:r>
    </w:p>
    <w:p>
      <w:pPr>
        <w:pStyle w:val="BodyText"/>
        <w:spacing w:line="309" w:lineRule="auto"/>
        <w:ind w:right="826"/>
        <w:jc w:val="left"/>
      </w:pPr>
      <w:r>
        <w:rPr>
          <w:spacing w:val="-1"/>
        </w:rPr>
        <w:t>政处罚、通报批评，也没有被其他行政管理部门处罚及证券交易所公开谴责的情况，公司董事、</w:t>
      </w:r>
      <w:r>
        <w:rPr>
          <w:spacing w:val="-81"/>
        </w:rPr>
        <w:t> </w:t>
      </w:r>
      <w:r>
        <w:rPr>
          <w:spacing w:val="-81"/>
        </w:rPr>
      </w:r>
      <w:r>
        <w:rPr/>
        <w:t>监事、高级管理人员、公司股东没有被采取司法强制措施的情况。</w:t>
      </w:r>
    </w:p>
    <w:p>
      <w:pPr>
        <w:spacing w:after="0" w:line="309"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4068" w:val="left" w:leader="none"/>
        </w:tabs>
        <w:spacing w:line="460" w:lineRule="exact"/>
        <w:ind w:left="2620" w:right="826"/>
        <w:jc w:val="left"/>
        <w:rPr>
          <w:b w:val="0"/>
          <w:bCs w:val="0"/>
        </w:rPr>
      </w:pPr>
      <w:r>
        <w:rPr>
          <w:w w:val="95"/>
        </w:rPr>
        <w:t>第五节</w:t>
        <w:tab/>
      </w:r>
      <w:r>
        <w:rPr/>
        <w:t>股本变动及股东情况</w:t>
      </w:r>
      <w:r>
        <w:rPr>
          <w:b w:val="0"/>
          <w:bCs w:val="0"/>
        </w:rPr>
      </w: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51"/>
          <w:szCs w:val="51"/>
        </w:rPr>
      </w:pPr>
    </w:p>
    <w:p>
      <w:pPr>
        <w:pStyle w:val="BodyText"/>
        <w:spacing w:line="240" w:lineRule="auto"/>
        <w:ind w:right="4149"/>
        <w:jc w:val="left"/>
      </w:pPr>
      <w:r>
        <w:rPr/>
        <w:t>一、股份变动情况</w:t>
      </w:r>
    </w:p>
    <w:p>
      <w:pPr>
        <w:pStyle w:val="BodyText"/>
        <w:spacing w:line="240" w:lineRule="auto" w:before="128"/>
        <w:ind w:left="614" w:right="4149"/>
        <w:jc w:val="left"/>
      </w:pPr>
      <w:r>
        <w:rPr/>
        <w:t>截至</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日，公司尚未公开发行股票并上市。</w:t>
      </w:r>
    </w:p>
    <w:p>
      <w:pPr>
        <w:pStyle w:val="BodyText"/>
        <w:spacing w:line="240" w:lineRule="auto" w:before="88"/>
        <w:ind w:left="498" w:right="4149"/>
        <w:jc w:val="left"/>
      </w:pPr>
      <w:r>
        <w:rPr/>
        <w:t>（一）</w:t>
      </w:r>
      <w:r>
        <w:rPr>
          <w:spacing w:val="-2"/>
        </w:rPr>
        <w:t> </w:t>
      </w:r>
      <w:r>
        <w:rPr/>
        <w:t>股本变动情况表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0"/>
        <w:gridCol w:w="1126"/>
        <w:gridCol w:w="946"/>
        <w:gridCol w:w="658"/>
        <w:gridCol w:w="910"/>
        <w:gridCol w:w="910"/>
        <w:gridCol w:w="912"/>
        <w:gridCol w:w="677"/>
        <w:gridCol w:w="1142"/>
        <w:gridCol w:w="910"/>
      </w:tblGrid>
      <w:tr>
        <w:trPr>
          <w:trHeight w:val="403" w:hRule="exact"/>
        </w:trPr>
        <w:tc>
          <w:tcPr>
            <w:tcW w:w="1640" w:type="dxa"/>
            <w:vMerge w:val="restart"/>
            <w:tcBorders>
              <w:top w:val="single" w:sz="4" w:space="0" w:color="000000"/>
              <w:left w:val="single" w:sz="4" w:space="0" w:color="000000"/>
              <w:right w:val="single" w:sz="4" w:space="0" w:color="000000"/>
            </w:tcBorders>
            <w:shd w:val="clear" w:color="auto" w:fill="DCDCDC"/>
          </w:tcPr>
          <w:p>
            <w:pP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58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13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5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640" w:type="dxa"/>
            <w:vMerge/>
            <w:tcBorders>
              <w:left w:val="single" w:sz="4" w:space="0" w:color="000000"/>
              <w:bottom w:val="single" w:sz="4" w:space="0" w:color="000000"/>
              <w:right w:val="single" w:sz="4" w:space="0" w:color="000000"/>
            </w:tcBorders>
            <w:shd w:val="clear" w:color="auto" w:fill="DCDCD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44" w:right="14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71" w:right="17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一、有限售条件股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118,000,000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118,000,000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118,000,000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03" w:right="192" w:firstLine="72"/>
              <w:jc w:val="left"/>
              <w:rPr>
                <w:rFonts w:ascii="宋体" w:hAnsi="宋体" w:cs="宋体" w:eastAsia="宋体" w:hint="default"/>
                <w:sz w:val="18"/>
                <w:szCs w:val="18"/>
              </w:rPr>
            </w:pPr>
            <w:r>
              <w:rPr>
                <w:rFonts w:ascii="宋体" w:hAnsi="宋体" w:cs="宋体" w:eastAsia="宋体" w:hint="default"/>
                <w:sz w:val="18"/>
                <w:szCs w:val="18"/>
              </w:rPr>
              <w:t>其中：境内非国 有法人持股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23,500,000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19.92%</w:t>
            </w: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23,500,000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19.92%</w:t>
            </w:r>
          </w:p>
        </w:tc>
      </w:tr>
      <w:tr>
        <w:trPr>
          <w:trHeight w:val="71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94,500,000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80.08%</w:t>
            </w: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94,500,000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80.08%</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3" w:right="192" w:firstLine="72"/>
              <w:jc w:val="left"/>
              <w:rPr>
                <w:rFonts w:ascii="宋体" w:hAnsi="宋体" w:cs="宋体" w:eastAsia="宋体" w:hint="default"/>
                <w:sz w:val="18"/>
                <w:szCs w:val="18"/>
              </w:rPr>
            </w:pPr>
            <w:r>
              <w:rPr>
                <w:rFonts w:ascii="宋体" w:hAnsi="宋体" w:cs="宋体" w:eastAsia="宋体" w:hint="default"/>
                <w:sz w:val="18"/>
                <w:szCs w:val="18"/>
              </w:rPr>
              <w:t>其中：境外法人 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二、无限售条件股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 资股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 资股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2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118,000,000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3"/>
        <w:rPr>
          <w:rFonts w:ascii="宋体" w:hAnsi="宋体" w:cs="宋体" w:eastAsia="宋体" w:hint="default"/>
          <w:sz w:val="19"/>
          <w:szCs w:val="19"/>
        </w:rPr>
      </w:pPr>
    </w:p>
    <w:p>
      <w:pPr>
        <w:pStyle w:val="BodyText"/>
        <w:spacing w:line="240" w:lineRule="auto" w:before="29"/>
        <w:ind w:right="4149"/>
        <w:jc w:val="left"/>
      </w:pPr>
      <w:r>
        <w:rPr/>
        <w:t>二、前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名股东、前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名无限售流通股股东持股情况表</w:t>
      </w:r>
    </w:p>
    <w:p>
      <w:pPr>
        <w:spacing w:line="240" w:lineRule="auto" w:before="0"/>
        <w:rPr>
          <w:rFonts w:ascii="宋体" w:hAnsi="宋体" w:cs="宋体" w:eastAsia="宋体" w:hint="default"/>
          <w:sz w:val="29"/>
          <w:szCs w:val="2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40"/>
        <w:gridCol w:w="1301"/>
        <w:gridCol w:w="1298"/>
        <w:gridCol w:w="1301"/>
        <w:gridCol w:w="521"/>
        <w:gridCol w:w="1299"/>
        <w:gridCol w:w="1769"/>
      </w:tblGrid>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804"/>
              <w:jc w:val="right"/>
              <w:rPr>
                <w:rFonts w:ascii="宋体" w:hAnsi="宋体" w:cs="宋体" w:eastAsia="宋体" w:hint="default"/>
                <w:sz w:val="18"/>
                <w:szCs w:val="18"/>
              </w:rPr>
            </w:pPr>
            <w:r>
              <w:rPr>
                <w:rFonts w:ascii="宋体" w:hAnsi="宋体" w:cs="宋体" w:eastAsia="宋体" w:hint="default"/>
                <w:sz w:val="18"/>
                <w:szCs w:val="18"/>
              </w:rPr>
              <w:t>股东总数</w:t>
            </w:r>
          </w:p>
        </w:tc>
        <w:tc>
          <w:tcPr>
            <w:tcW w:w="74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名股东持股情况</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4"/>
              <w:jc w:val="right"/>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股东性质</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633" w:right="183" w:hanging="449"/>
              <w:jc w:val="left"/>
              <w:rPr>
                <w:rFonts w:ascii="宋体" w:hAnsi="宋体" w:cs="宋体" w:eastAsia="宋体" w:hint="default"/>
                <w:sz w:val="18"/>
                <w:szCs w:val="18"/>
              </w:rPr>
            </w:pPr>
            <w:r>
              <w:rPr>
                <w:rFonts w:ascii="宋体" w:hAnsi="宋体" w:cs="宋体" w:eastAsia="宋体" w:hint="default"/>
                <w:sz w:val="18"/>
                <w:szCs w:val="18"/>
              </w:rPr>
              <w:t>持有有限售条件股 份数量</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700" w:right="156" w:hanging="540"/>
              <w:jc w:val="left"/>
              <w:rPr>
                <w:rFonts w:ascii="宋体" w:hAnsi="宋体" w:cs="宋体" w:eastAsia="宋体" w:hint="default"/>
                <w:sz w:val="18"/>
                <w:szCs w:val="18"/>
              </w:rPr>
            </w:pPr>
            <w:r>
              <w:rPr>
                <w:rFonts w:ascii="宋体" w:hAnsi="宋体" w:cs="宋体" w:eastAsia="宋体" w:hint="default"/>
                <w:sz w:val="18"/>
                <w:szCs w:val="18"/>
              </w:rPr>
              <w:t>质押或冻结的股份 数量</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23,500,000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23,500,000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15,650,000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15,650,000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9.41%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11,100,000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2" w:right="0"/>
              <w:jc w:val="left"/>
              <w:rPr>
                <w:rFonts w:ascii="Times New Roman" w:hAnsi="Times New Roman" w:cs="Times New Roman" w:eastAsia="Times New Roman" w:hint="default"/>
                <w:sz w:val="18"/>
                <w:szCs w:val="18"/>
              </w:rPr>
            </w:pPr>
            <w:r>
              <w:rPr>
                <w:rFonts w:ascii="Times New Roman"/>
                <w:sz w:val="18"/>
              </w:rPr>
              <w:t>11,100,000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6" w:right="0"/>
              <w:jc w:val="left"/>
              <w:rPr>
                <w:rFonts w:ascii="Times New Roman" w:hAnsi="Times New Roman" w:cs="Times New Roman" w:eastAsia="Times New Roman" w:hint="default"/>
                <w:sz w:val="18"/>
                <w:szCs w:val="18"/>
              </w:rPr>
            </w:pPr>
            <w:r>
              <w:rPr>
                <w:rFonts w:ascii="Times New Roman"/>
                <w:sz w:val="18"/>
              </w:rPr>
              <w:t>6,500,000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6" w:right="0"/>
              <w:jc w:val="left"/>
              <w:rPr>
                <w:rFonts w:ascii="Times New Roman" w:hAnsi="Times New Roman" w:cs="Times New Roman" w:eastAsia="Times New Roman" w:hint="default"/>
                <w:sz w:val="18"/>
                <w:szCs w:val="18"/>
              </w:rPr>
            </w:pPr>
            <w:r>
              <w:rPr>
                <w:rFonts w:ascii="Times New Roman"/>
                <w:sz w:val="18"/>
              </w:rPr>
              <w:t>5,800,000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6" w:right="0"/>
              <w:jc w:val="left"/>
              <w:rPr>
                <w:rFonts w:ascii="Times New Roman" w:hAnsi="Times New Roman" w:cs="Times New Roman" w:eastAsia="Times New Roman" w:hint="default"/>
                <w:sz w:val="18"/>
                <w:szCs w:val="18"/>
              </w:rPr>
            </w:pPr>
            <w:r>
              <w:rPr>
                <w:rFonts w:ascii="Times New Roman"/>
                <w:sz w:val="18"/>
              </w:rPr>
              <w:t>5,800,000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6" w:right="0"/>
              <w:jc w:val="left"/>
              <w:rPr>
                <w:rFonts w:ascii="Times New Roman" w:hAnsi="Times New Roman" w:cs="Times New Roman" w:eastAsia="Times New Roman" w:hint="default"/>
                <w:sz w:val="18"/>
                <w:szCs w:val="18"/>
              </w:rPr>
            </w:pPr>
            <w:r>
              <w:rPr>
                <w:rFonts w:ascii="Times New Roman"/>
                <w:sz w:val="18"/>
              </w:rPr>
              <w:t>5,800,000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6" w:right="0"/>
              <w:jc w:val="left"/>
              <w:rPr>
                <w:rFonts w:ascii="Times New Roman" w:hAnsi="Times New Roman" w:cs="Times New Roman" w:eastAsia="Times New Roman" w:hint="default"/>
                <w:sz w:val="18"/>
                <w:szCs w:val="18"/>
              </w:rPr>
            </w:pPr>
            <w:r>
              <w:rPr>
                <w:rFonts w:ascii="Times New Roman"/>
                <w:sz w:val="18"/>
              </w:rPr>
              <w:t>5,000,000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杨从登</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6" w:right="0"/>
              <w:jc w:val="left"/>
              <w:rPr>
                <w:rFonts w:ascii="Times New Roman" w:hAnsi="Times New Roman" w:cs="Times New Roman" w:eastAsia="Times New Roman" w:hint="default"/>
                <w:sz w:val="18"/>
                <w:szCs w:val="18"/>
              </w:rPr>
            </w:pPr>
            <w:r>
              <w:rPr>
                <w:rFonts w:ascii="Times New Roman"/>
                <w:sz w:val="18"/>
              </w:rPr>
              <w:t>5,000,000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6" w:right="0"/>
              <w:jc w:val="left"/>
              <w:rPr>
                <w:rFonts w:ascii="Times New Roman" w:hAnsi="Times New Roman" w:cs="Times New Roman" w:eastAsia="Times New Roman" w:hint="default"/>
                <w:sz w:val="18"/>
                <w:szCs w:val="18"/>
              </w:rPr>
            </w:pPr>
            <w:r>
              <w:rPr>
                <w:rFonts w:ascii="Times New Roman"/>
                <w:sz w:val="18"/>
              </w:rPr>
              <w:t>5,000,000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名无限售条件股东持股情况</w:t>
            </w:r>
          </w:p>
        </w:tc>
      </w:tr>
      <w:tr>
        <w:trPr>
          <w:trHeight w:val="401"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715" w:right="173" w:hanging="540"/>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490" w:type="dxa"/>
            <w:gridSpan w:val="6"/>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第一大股东华峰集团有限公司之控股股东尤小平及其直系亲属尤金焕、尤小华、尤小燕、尤 小玲、陈林真为本公司实际控制人，为一致行动人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12" w:lineRule="auto" w:before="29"/>
        <w:ind w:left="614" w:right="1124" w:hanging="462"/>
        <w:jc w:val="left"/>
      </w:pPr>
      <w:r>
        <w:rPr/>
        <w:t>三、证券发行上市情况</w:t>
      </w:r>
      <w:r>
        <w:rPr>
          <w:w w:val="100"/>
        </w:rPr>
        <w:t> </w:t>
      </w:r>
      <w:r>
        <w:rPr>
          <w:spacing w:val="-3"/>
          <w:w w:val="100"/>
        </w:rPr>
        <w:t>经中国证券监督管理委员会证监许可</w:t>
      </w:r>
      <w:r>
        <w:rPr>
          <w:rFonts w:ascii="Times New Roman" w:hAnsi="Times New Roman" w:cs="Times New Roman" w:eastAsia="Times New Roman" w:hint="default"/>
          <w:spacing w:val="-3"/>
          <w:w w:val="100"/>
        </w:rPr>
        <w:t>[2011]132</w:t>
      </w:r>
      <w:r>
        <w:rPr>
          <w:spacing w:val="-3"/>
          <w:w w:val="100"/>
        </w:rPr>
        <w:t>号文核准，本公司公开发行</w:t>
      </w:r>
      <w:r>
        <w:rPr>
          <w:rFonts w:ascii="Times New Roman" w:hAnsi="Times New Roman" w:cs="Times New Roman" w:eastAsia="Times New Roman" w:hint="default"/>
          <w:spacing w:val="-3"/>
          <w:w w:val="100"/>
        </w:rPr>
        <w:t>4,000</w:t>
      </w:r>
      <w:r>
        <w:rPr>
          <w:spacing w:val="-3"/>
          <w:w w:val="100"/>
        </w:rPr>
        <w:t>万股人民币普</w:t>
      </w:r>
    </w:p>
    <w:p>
      <w:pPr>
        <w:pStyle w:val="BodyText"/>
        <w:spacing w:line="312" w:lineRule="auto"/>
        <w:ind w:right="826"/>
        <w:jc w:val="left"/>
      </w:pPr>
      <w:r>
        <w:rPr>
          <w:spacing w:val="-1"/>
        </w:rPr>
        <w:t>通股。本次发行采用网下向询价对象询价配售与网上资金申购定价发行相结合的方式，其中网下</w:t>
      </w:r>
      <w:r>
        <w:rPr>
          <w:spacing w:val="-99"/>
        </w:rPr>
        <w:t> </w:t>
      </w:r>
      <w:r>
        <w:rPr>
          <w:spacing w:val="-99"/>
        </w:rPr>
      </w:r>
      <w:r>
        <w:rPr/>
        <w:t>配售</w:t>
      </w:r>
      <w:r>
        <w:rPr>
          <w:rFonts w:ascii="Times New Roman" w:hAnsi="Times New Roman" w:cs="Times New Roman" w:eastAsia="Times New Roman" w:hint="default"/>
        </w:rPr>
        <w:t>800</w:t>
      </w:r>
      <w:r>
        <w:rPr/>
        <w:t>万股，网上定价发行为</w:t>
      </w:r>
      <w:r>
        <w:rPr>
          <w:rFonts w:ascii="Times New Roman" w:hAnsi="Times New Roman" w:cs="Times New Roman" w:eastAsia="Times New Roman" w:hint="default"/>
        </w:rPr>
        <w:t>3,200</w:t>
      </w:r>
      <w:r>
        <w:rPr/>
        <w:t>万股，发行价格为</w:t>
      </w:r>
      <w:r>
        <w:rPr>
          <w:rFonts w:ascii="Times New Roman" w:hAnsi="Times New Roman" w:cs="Times New Roman" w:eastAsia="Times New Roman" w:hint="default"/>
        </w:rPr>
        <w:t>19.73</w:t>
      </w:r>
      <w:r>
        <w:rPr/>
        <w:t>元</w:t>
      </w:r>
      <w:r>
        <w:rPr>
          <w:rFonts w:ascii="Times New Roman" w:hAnsi="Times New Roman" w:cs="Times New Roman" w:eastAsia="Times New Roman" w:hint="default"/>
        </w:rPr>
        <w:t>/</w:t>
      </w:r>
      <w:r>
        <w:rPr/>
        <w:t>股。</w:t>
      </w:r>
    </w:p>
    <w:p>
      <w:pPr>
        <w:pStyle w:val="BodyText"/>
        <w:spacing w:line="295" w:lineRule="auto"/>
        <w:ind w:right="1131" w:firstLine="461"/>
        <w:jc w:val="both"/>
      </w:pPr>
      <w:r>
        <w:rPr>
          <w:spacing w:val="-1"/>
        </w:rPr>
        <w:t>本次募集资金总额为</w:t>
      </w:r>
      <w:r>
        <w:rPr>
          <w:rFonts w:ascii="Times New Roman" w:hAnsi="Times New Roman" w:cs="Times New Roman" w:eastAsia="Times New Roman" w:hint="default"/>
          <w:spacing w:val="-1"/>
        </w:rPr>
        <w:t>789,200,000.00</w:t>
      </w:r>
      <w:r>
        <w:rPr>
          <w:spacing w:val="-1"/>
        </w:rPr>
        <w:t>元，扣除发行费用</w:t>
      </w:r>
      <w:r>
        <w:rPr>
          <w:rFonts w:ascii="Times New Roman" w:hAnsi="Times New Roman" w:cs="Times New Roman" w:eastAsia="Times New Roman" w:hint="default"/>
          <w:spacing w:val="-1"/>
        </w:rPr>
        <w:t>39,562,800.00</w:t>
      </w:r>
      <w:r>
        <w:rPr>
          <w:spacing w:val="-1"/>
        </w:rPr>
        <w:t>元后实际募集资金净额为</w:t>
      </w:r>
      <w:r>
        <w:rPr>
          <w:w w:val="100"/>
        </w:rPr>
        <w:t> </w:t>
      </w:r>
      <w:r>
        <w:rPr>
          <w:rFonts w:ascii="Times New Roman" w:hAnsi="Times New Roman" w:cs="Times New Roman" w:eastAsia="Times New Roman" w:hint="default"/>
        </w:rPr>
        <w:t>749,637,200.00</w:t>
      </w:r>
      <w:r>
        <w:rPr/>
        <w:t>元。以上募集资金已由立信会计师事务所有限公司于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日出具的信会师</w:t>
      </w:r>
      <w:r>
        <w:rPr>
          <w:spacing w:val="-82"/>
        </w:rPr>
        <w:t> </w:t>
      </w:r>
      <w:r>
        <w:rPr>
          <w:spacing w:val="-82"/>
        </w:rPr>
      </w:r>
      <w:r>
        <w:rPr/>
        <w:t>报字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10421</w:t>
      </w:r>
      <w:r>
        <w:rPr/>
        <w:t>号《验资报告》验证确认。</w:t>
      </w:r>
    </w:p>
    <w:p>
      <w:pPr>
        <w:pStyle w:val="BodyText"/>
        <w:spacing w:line="302" w:lineRule="auto" w:before="14"/>
        <w:ind w:right="1131" w:firstLine="461"/>
        <w:jc w:val="both"/>
        <w:rPr>
          <w:rFonts w:ascii="Times New Roman" w:hAnsi="Times New Roman" w:cs="Times New Roman" w:eastAsia="Times New Roman" w:hint="default"/>
        </w:rPr>
      </w:pPr>
      <w:r>
        <w:rPr>
          <w:spacing w:val="-2"/>
        </w:rPr>
        <w:t>经深圳证券交易所《关于上海华峰超纤材料股份有限公司人民币普通股股票在创业板上市的</w:t>
      </w:r>
      <w:r>
        <w:rPr>
          <w:w w:val="100"/>
        </w:rPr>
        <w:t> </w:t>
      </w:r>
      <w:r>
        <w:rPr>
          <w:spacing w:val="-4"/>
        </w:rPr>
        <w:t>通知》（深证上【</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56</w:t>
      </w:r>
      <w:r>
        <w:rPr>
          <w:rFonts w:ascii="Times New Roman" w:hAnsi="Times New Roman" w:cs="Times New Roman" w:eastAsia="Times New Roman" w:hint="default"/>
          <w:spacing w:val="-20"/>
        </w:rPr>
        <w:t> </w:t>
      </w:r>
      <w:r>
        <w:rPr/>
        <w:t>号）同意，本公司发行的人民币普通股股票在深圳证券交易所创业板</w:t>
      </w:r>
      <w:r>
        <w:rPr>
          <w:w w:val="100"/>
        </w:rPr>
        <w:t> </w:t>
      </w:r>
      <w:r>
        <w:rPr>
          <w:spacing w:val="-1"/>
        </w:rPr>
        <w:t>上市，股票简称“华峰超纤</w:t>
      </w:r>
      <w:r>
        <w:rPr>
          <w:rFonts w:ascii="Times New Roman" w:hAnsi="Times New Roman" w:cs="Times New Roman" w:eastAsia="Times New Roman" w:hint="default"/>
          <w:spacing w:val="-1"/>
        </w:rPr>
        <w:t>‖</w:t>
      </w:r>
      <w:r>
        <w:rPr>
          <w:spacing w:val="-1"/>
        </w:rPr>
        <w:t>，股票代码“</w:t>
      </w:r>
      <w:r>
        <w:rPr>
          <w:rFonts w:ascii="Times New Roman" w:hAnsi="Times New Roman" w:cs="Times New Roman" w:eastAsia="Times New Roman" w:hint="default"/>
          <w:spacing w:val="-1"/>
        </w:rPr>
        <w:t>300180</w:t>
      </w:r>
      <w:r>
        <w:rPr>
          <w:rFonts w:ascii="Times New Roman" w:hAnsi="Times New Roman" w:cs="Times New Roman" w:eastAsia="Times New Roman" w:hint="default"/>
          <w:spacing w:val="-1"/>
        </w:rPr>
        <w:t>‖</w:t>
      </w:r>
      <w:r>
        <w:rPr>
          <w:spacing w:val="-1"/>
        </w:rPr>
        <w:t>；其中本次公开发行中网上定价发行的</w:t>
      </w:r>
      <w:r>
        <w:rPr>
          <w:spacing w:val="58"/>
        </w:rPr>
        <w:t> </w:t>
      </w:r>
      <w:r>
        <w:rPr>
          <w:rFonts w:ascii="Times New Roman" w:hAnsi="Times New Roman" w:cs="Times New Roman" w:eastAsia="Times New Roman" w:hint="default"/>
          <w:spacing w:val="-1"/>
        </w:rPr>
        <w:t>3,200</w:t>
      </w:r>
    </w:p>
    <w:p>
      <w:pPr>
        <w:pStyle w:val="BodyText"/>
        <w:spacing w:line="240" w:lineRule="auto" w:before="4"/>
        <w:ind w:right="4149"/>
        <w:jc w:val="left"/>
      </w:pPr>
      <w:r>
        <w:rPr/>
        <w:t>万股股票于</w:t>
      </w:r>
      <w:r>
        <w:rPr>
          <w:spacing w:val="-57"/>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22 </w:t>
      </w:r>
      <w:r>
        <w:rPr/>
        <w:t>日起上市交易。</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240" w:lineRule="auto" w:before="29"/>
        <w:ind w:right="4149"/>
        <w:jc w:val="left"/>
      </w:pPr>
      <w:r>
        <w:rPr/>
        <w:t>四、控股股东及实际控制人介绍</w:t>
      </w:r>
    </w:p>
    <w:p>
      <w:pPr>
        <w:pStyle w:val="BodyText"/>
        <w:spacing w:line="312" w:lineRule="auto" w:before="88"/>
        <w:ind w:left="614" w:right="826"/>
        <w:jc w:val="left"/>
      </w:pPr>
      <w:r>
        <w:rPr/>
        <w:t>（一）控股股东及实际控制人简介</w:t>
      </w:r>
      <w:r>
        <w:rPr>
          <w:w w:val="100"/>
        </w:rPr>
        <w:t> </w:t>
      </w:r>
      <w:r>
        <w:rPr>
          <w:spacing w:val="-2"/>
        </w:rPr>
        <w:t>公司无控股股东。本公司实际控制人为尤小平、尤金焕、尤小华、尤小燕、尤小玲、陈林真</w:t>
      </w:r>
    </w:p>
    <w:p>
      <w:pPr>
        <w:pStyle w:val="BodyText"/>
        <w:spacing w:line="240" w:lineRule="auto" w:before="19"/>
        <w:ind w:right="826"/>
        <w:jc w:val="left"/>
      </w:pPr>
      <w:r>
        <w:rPr/>
        <w:t>六位自然人，其关联关系及截止至</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61"/>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日各自持股比例如下：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678" w:type="dxa"/>
        <w:tblLayout w:type="fixed"/>
        <w:tblCellMar>
          <w:top w:w="0" w:type="dxa"/>
          <w:left w:w="0" w:type="dxa"/>
          <w:bottom w:w="0" w:type="dxa"/>
          <w:right w:w="0" w:type="dxa"/>
        </w:tblCellMar>
        <w:tblLook w:val="01E0"/>
      </w:tblPr>
      <w:tblGrid>
        <w:gridCol w:w="578"/>
        <w:gridCol w:w="1049"/>
        <w:gridCol w:w="1412"/>
        <w:gridCol w:w="1349"/>
        <w:gridCol w:w="4172"/>
      </w:tblGrid>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b/>
                <w:bCs/>
                <w:w w:val="95"/>
                <w:sz w:val="18"/>
                <w:szCs w:val="18"/>
              </w:rPr>
              <w:t>持股数（万股）</w:t>
            </w:r>
            <w:r>
              <w:rPr>
                <w:rFonts w:ascii="宋体" w:hAnsi="宋体" w:cs="宋体" w:eastAsia="宋体" w:hint="default"/>
                <w:sz w:val="18"/>
                <w:szCs w:val="18"/>
              </w:rPr>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41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r>
      <w:tr>
        <w:trPr>
          <w:trHeight w:val="734"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华峰集团</w:t>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w w:val="95"/>
                <w:sz w:val="18"/>
              </w:rPr>
              <w:t>2,350.00</w:t>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19.92%</w:t>
            </w:r>
          </w:p>
        </w:tc>
        <w:tc>
          <w:tcPr>
            <w:tcW w:w="4172" w:type="dxa"/>
            <w:tcBorders>
              <w:top w:val="single" w:sz="12" w:space="0" w:color="000000"/>
              <w:left w:val="single" w:sz="12" w:space="0" w:color="000000"/>
              <w:bottom w:val="single" w:sz="12" w:space="0" w:color="000000"/>
              <w:right w:val="single" w:sz="12" w:space="0" w:color="000000"/>
            </w:tcBorders>
          </w:tcPr>
          <w:p>
            <w:pPr>
              <w:pStyle w:val="TableParagraph"/>
              <w:spacing w:line="297" w:lineRule="auto" w:before="51"/>
              <w:ind w:left="826" w:right="89" w:hanging="730"/>
              <w:jc w:val="left"/>
              <w:rPr>
                <w:rFonts w:ascii="宋体" w:hAnsi="宋体" w:cs="宋体" w:eastAsia="宋体" w:hint="default"/>
                <w:sz w:val="18"/>
                <w:szCs w:val="18"/>
              </w:rPr>
            </w:pPr>
            <w:r>
              <w:rPr>
                <w:rFonts w:ascii="宋体" w:hAnsi="宋体" w:cs="宋体" w:eastAsia="宋体" w:hint="default"/>
                <w:sz w:val="18"/>
                <w:szCs w:val="18"/>
              </w:rPr>
              <w:t>尤小平持有</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79.63%</w:t>
            </w:r>
            <w:r>
              <w:rPr>
                <w:rFonts w:ascii="宋体" w:hAnsi="宋体" w:cs="宋体" w:eastAsia="宋体" w:hint="default"/>
                <w:spacing w:val="-3"/>
                <w:sz w:val="18"/>
                <w:szCs w:val="18"/>
              </w:rPr>
              <w:t>的股权、尤金焕持有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8.19%</w:t>
            </w:r>
            <w:r>
              <w:rPr>
                <w:rFonts w:ascii="宋体" w:hAnsi="宋体" w:cs="宋体" w:eastAsia="宋体" w:hint="default"/>
                <w:sz w:val="18"/>
                <w:szCs w:val="18"/>
              </w:rPr>
              <w:t>的股 权、尤小华持有其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4.89%</w:t>
            </w:r>
            <w:r>
              <w:rPr>
                <w:rFonts w:ascii="宋体" w:hAnsi="宋体" w:cs="宋体" w:eastAsia="宋体" w:hint="default"/>
                <w:sz w:val="18"/>
                <w:szCs w:val="18"/>
              </w:rPr>
              <w:t>的股权</w:t>
            </w:r>
          </w:p>
        </w:tc>
      </w:tr>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尤金焕</w:t>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w w:val="95"/>
                <w:sz w:val="18"/>
              </w:rPr>
              <w:t>1,565.00</w:t>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13.26%</w:t>
            </w:r>
          </w:p>
        </w:tc>
        <w:tc>
          <w:tcPr>
            <w:tcW w:w="41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尤小平的哥哥，同时持有华峰集团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8.19%</w:t>
            </w:r>
            <w:r>
              <w:rPr>
                <w:rFonts w:ascii="宋体" w:hAnsi="宋体" w:cs="宋体" w:eastAsia="宋体" w:hint="default"/>
                <w:sz w:val="18"/>
                <w:szCs w:val="18"/>
              </w:rPr>
              <w:t>的股权</w:t>
            </w:r>
          </w:p>
        </w:tc>
      </w:tr>
      <w:tr>
        <w:trPr>
          <w:trHeight w:val="423"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尤小华</w:t>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w w:val="95"/>
                <w:sz w:val="18"/>
              </w:rPr>
              <w:t>1,110.00</w:t>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z w:val="18"/>
              </w:rPr>
              <w:t>9.41%</w:t>
            </w:r>
          </w:p>
        </w:tc>
        <w:tc>
          <w:tcPr>
            <w:tcW w:w="41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尤小平的弟弟，同时持有华峰集团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4.89%</w:t>
            </w:r>
            <w:r>
              <w:rPr>
                <w:rFonts w:ascii="宋体" w:hAnsi="宋体" w:cs="宋体" w:eastAsia="宋体" w:hint="default"/>
                <w:sz w:val="18"/>
                <w:szCs w:val="18"/>
              </w:rPr>
              <w:t>的股权</w:t>
            </w:r>
          </w:p>
        </w:tc>
      </w:tr>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陈林真</w:t>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650.00</w:t>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z w:val="18"/>
              </w:rPr>
              <w:t>5.51%</w:t>
            </w:r>
          </w:p>
        </w:tc>
        <w:tc>
          <w:tcPr>
            <w:tcW w:w="41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尤小玲的丈夫</w:t>
            </w:r>
          </w:p>
        </w:tc>
      </w:tr>
      <w:tr>
        <w:trPr>
          <w:trHeight w:val="420"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尤小玲</w:t>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580.00</w:t>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z w:val="18"/>
              </w:rPr>
              <w:t>4.91%</w:t>
            </w:r>
          </w:p>
        </w:tc>
        <w:tc>
          <w:tcPr>
            <w:tcW w:w="41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尤小平的妹妹</w:t>
            </w:r>
          </w:p>
        </w:tc>
      </w:tr>
      <w:tr>
        <w:trPr>
          <w:trHeight w:val="422" w:hRule="exact"/>
        </w:trPr>
        <w:tc>
          <w:tcPr>
            <w:tcW w:w="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w:t>
            </w:r>
          </w:p>
        </w:tc>
        <w:tc>
          <w:tcPr>
            <w:tcW w:w="10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尤小燕</w:t>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2"/>
              <w:jc w:val="right"/>
              <w:rPr>
                <w:rFonts w:ascii="Times New Roman" w:hAnsi="Times New Roman" w:cs="Times New Roman" w:eastAsia="Times New Roman" w:hint="default"/>
                <w:sz w:val="18"/>
                <w:szCs w:val="18"/>
              </w:rPr>
            </w:pPr>
            <w:r>
              <w:rPr>
                <w:rFonts w:ascii="Times New Roman"/>
                <w:spacing w:val="-1"/>
                <w:sz w:val="18"/>
              </w:rPr>
              <w:t>580.00</w:t>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2"/>
              <w:jc w:val="right"/>
              <w:rPr>
                <w:rFonts w:ascii="Times New Roman" w:hAnsi="Times New Roman" w:cs="Times New Roman" w:eastAsia="Times New Roman" w:hint="default"/>
                <w:sz w:val="18"/>
                <w:szCs w:val="18"/>
              </w:rPr>
            </w:pPr>
            <w:r>
              <w:rPr>
                <w:rFonts w:ascii="Times New Roman"/>
                <w:sz w:val="18"/>
              </w:rPr>
              <w:t>4.91%</w:t>
            </w:r>
          </w:p>
        </w:tc>
        <w:tc>
          <w:tcPr>
            <w:tcW w:w="41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尤小平的妹妹</w:t>
            </w:r>
          </w:p>
        </w:tc>
      </w:tr>
      <w:tr>
        <w:trPr>
          <w:trHeight w:val="425" w:hRule="exact"/>
        </w:trPr>
        <w:tc>
          <w:tcPr>
            <w:tcW w:w="162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w w:val="95"/>
                <w:sz w:val="18"/>
              </w:rPr>
              <w:t>6,835.00</w:t>
            </w: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57.92%</w:t>
            </w:r>
          </w:p>
        </w:tc>
        <w:tc>
          <w:tcPr>
            <w:tcW w:w="4172"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18"/>
          <w:szCs w:val="18"/>
        </w:rPr>
      </w:pPr>
    </w:p>
    <w:p>
      <w:pPr>
        <w:pStyle w:val="BodyText"/>
        <w:spacing w:line="240" w:lineRule="auto" w:before="29"/>
        <w:ind w:left="614" w:right="4149"/>
        <w:jc w:val="left"/>
      </w:pPr>
      <w:r>
        <w:rPr/>
        <w:t>（二）公司与实际控制人之间的产权及控制关系的方框图</w:t>
      </w:r>
    </w:p>
    <w:p>
      <w:pPr>
        <w:spacing w:line="240" w:lineRule="auto" w:before="10"/>
        <w:rPr>
          <w:rFonts w:ascii="宋体" w:hAnsi="宋体" w:cs="宋体" w:eastAsia="宋体" w:hint="default"/>
          <w:sz w:val="23"/>
          <w:szCs w:val="23"/>
        </w:rPr>
      </w:pPr>
    </w:p>
    <w:p>
      <w:pPr>
        <w:pStyle w:val="BodyText"/>
        <w:spacing w:line="240" w:lineRule="auto"/>
        <w:ind w:left="729" w:right="826"/>
        <w:jc w:val="left"/>
      </w:pPr>
      <w:r>
        <w:rPr/>
        <w:t>截止至</w:t>
      </w:r>
      <w:r>
        <w:rPr>
          <w:spacing w:val="-58"/>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 </w:t>
      </w:r>
      <w:r>
        <w:rPr/>
        <w:t>日，公司实际控制人对本公司的控制关系如下：</w:t>
      </w:r>
    </w:p>
    <w:p>
      <w:pPr>
        <w:spacing w:line="240" w:lineRule="auto" w:before="12"/>
        <w:rPr>
          <w:rFonts w:ascii="宋体" w:hAnsi="宋体" w:cs="宋体" w:eastAsia="宋体" w:hint="default"/>
          <w:sz w:val="19"/>
          <w:szCs w:val="19"/>
        </w:rPr>
      </w:pPr>
    </w:p>
    <w:p>
      <w:pPr>
        <w:spacing w:line="3725" w:lineRule="exact"/>
        <w:ind w:left="360" w:right="0" w:firstLine="0"/>
        <w:rPr>
          <w:rFonts w:ascii="宋体" w:hAnsi="宋体" w:cs="宋体" w:eastAsia="宋体" w:hint="default"/>
          <w:sz w:val="20"/>
          <w:szCs w:val="20"/>
        </w:rPr>
      </w:pPr>
      <w:r>
        <w:rPr>
          <w:rFonts w:ascii="宋体" w:hAnsi="宋体" w:cs="宋体" w:eastAsia="宋体" w:hint="default"/>
          <w:position w:val="-74"/>
          <w:sz w:val="20"/>
          <w:szCs w:val="20"/>
        </w:rPr>
        <w:pict>
          <v:group style="width:465.75pt;height:186.3pt;mso-position-horizontal-relative:char;mso-position-vertical-relative:line" coordorigin="0,0" coordsize="9315,3726">
            <v:group style="position:absolute;left:8;top:8;width:9300;height:1140" coordorigin="8,8" coordsize="9300,1140">
              <v:shape style="position:absolute;left:8;top:8;width:9300;height:1140" coordorigin="8,8" coordsize="9300,1140" path="m198,8l124,22,63,63,22,124,8,198,8,958,22,1031,63,1092,124,1133,198,1148,9118,1148,9191,1133,9252,1092,9293,1031,9308,958,9308,198,9293,124,9252,63,9191,22,9118,8,198,8xe" filled="false" stroked="true" strokeweight=".75pt" strokecolor="#000000">
                <v:path arrowok="t"/>
                <v:stroke dashstyle="dash"/>
              </v:shape>
            </v:group>
            <v:group style="position:absolute;left:1163;top:943;width:120;height:985" coordorigin="1163,943" coordsize="120,985">
              <v:shape style="position:absolute;left:1163;top:943;width:120;height:985" coordorigin="1163,943" coordsize="120,985" path="m1213,1808l1163,1808,1224,1928,1268,1838,1218,1838,1214,1834,1213,1828,1213,1808xe" filled="true" fillcolor="#000000" stroked="false">
                <v:path arrowok="t"/>
                <v:fill type="solid"/>
              </v:shape>
              <v:shape style="position:absolute;left:1163;top:943;width:120;height:985" coordorigin="1163,943" coordsize="120,985" path="m1228,943l1217,943,1213,948,1213,1828,1214,1834,1218,1838,1229,1838,1234,1834,1233,1828,1233,953,1233,948,1228,943xe" filled="true" fillcolor="#000000" stroked="false">
                <v:path arrowok="t"/>
                <v:fill type="solid"/>
              </v:shape>
              <v:shape style="position:absolute;left:1163;top:943;width:120;height:985" coordorigin="1163,943" coordsize="120,985" path="m1283,1808l1233,1808,1233,1828,1234,1834,1229,1838,1268,1838,1283,1808xe" filled="true" fillcolor="#000000" stroked="false">
                <v:path arrowok="t"/>
                <v:fill type="solid"/>
              </v:shape>
            </v:group>
            <v:group style="position:absolute;left:323;top:508;width:1185;height:435" coordorigin="323,508" coordsize="1185,435">
              <v:shape style="position:absolute;left:323;top:508;width:1185;height:435" coordorigin="323,508" coordsize="1185,435" path="m1435,508l395,508,367,513,344,529,328,552,323,580,323,870,328,898,344,921,367,937,395,943,1435,943,1463,937,1486,921,1502,898,1508,870,1508,580,1502,552,1486,529,1463,513,1435,508xe" filled="true" fillcolor="#00ffff" stroked="false">
                <v:path arrowok="t"/>
                <v:fill type="solid"/>
              </v:shape>
            </v:group>
            <v:group style="position:absolute;left:323;top:508;width:1185;height:435" coordorigin="323,508" coordsize="1185,435">
              <v:shape style="position:absolute;left:323;top:508;width:1185;height:435" coordorigin="323,508" coordsize="1185,435" path="m395,508l367,513,344,529,328,552,323,580,323,870,328,898,344,921,367,937,395,943,1435,943,1463,937,1486,921,1502,898,1508,870,1508,580,1502,552,1486,529,1463,513,1435,508,395,508xe" filled="false" stroked="true" strokeweight=".75pt" strokecolor="#000000">
                <v:path arrowok="t"/>
              </v:shape>
            </v:group>
            <v:group style="position:absolute;left:3413;top:488;width:1185;height:435" coordorigin="3413,488" coordsize="1185,435">
              <v:shape style="position:absolute;left:3413;top:488;width:1185;height:435" coordorigin="3413,488" coordsize="1185,435" path="m4525,488l3485,488,3457,493,3434,509,3418,532,3413,560,3413,850,3418,878,3434,901,3457,917,3485,923,4525,923,4553,917,4576,901,4592,878,4597,850,4597,560,4592,532,4576,509,4553,493,4525,488xe" filled="true" fillcolor="#00ffff" stroked="false">
                <v:path arrowok="t"/>
                <v:fill type="solid"/>
              </v:shape>
            </v:group>
            <v:group style="position:absolute;left:3413;top:488;width:1185;height:435" coordorigin="3413,488" coordsize="1185,435">
              <v:shape style="position:absolute;left:3413;top:488;width:1185;height:435" coordorigin="3413,488" coordsize="1185,435" path="m3485,488l3457,493,3434,509,3418,532,3413,560,3413,850,3418,878,3434,901,3457,917,3485,923,4525,923,4553,917,4576,901,4592,878,4597,850,4597,560,4592,532,4576,509,4553,493,4525,488,3485,488xe" filled="false" stroked="true" strokeweight=".75pt" strokecolor="#000000">
                <v:path arrowok="t"/>
              </v:shape>
            </v:group>
            <v:group style="position:absolute;left:4926;top:488;width:1185;height:435" coordorigin="4926,488" coordsize="1185,435">
              <v:shape style="position:absolute;left:4926;top:488;width:1185;height:435" coordorigin="4926,488" coordsize="1185,435" path="m6039,488l4999,488,4971,493,4948,509,4932,532,4926,560,4926,850,4932,878,4948,901,4971,917,4999,923,6039,923,6067,917,6090,901,6106,878,6111,850,6111,560,6106,532,6090,509,6067,493,6039,488xe" filled="true" fillcolor="#00ffff" stroked="false">
                <v:path arrowok="t"/>
                <v:fill type="solid"/>
              </v:shape>
            </v:group>
            <v:group style="position:absolute;left:4926;top:488;width:1185;height:435" coordorigin="4926,488" coordsize="1185,435">
              <v:shape style="position:absolute;left:4926;top:488;width:1185;height:435" coordorigin="4926,488" coordsize="1185,435" path="m4999,488l4971,493,4948,509,4932,532,4926,560,4926,850,4932,878,4948,901,4971,917,4999,923,6039,923,6067,917,6090,901,6106,878,6111,850,6111,560,6106,532,6090,509,6067,493,6039,488,4999,488xe" filled="false" stroked="true" strokeweight=".75pt" strokecolor="#000000">
                <v:path arrowok="t"/>
              </v:shape>
            </v:group>
            <v:group style="position:absolute;left:6412;top:473;width:1185;height:435" coordorigin="6412,473" coordsize="1185,435">
              <v:shape style="position:absolute;left:6412;top:473;width:1185;height:435" coordorigin="6412,473" coordsize="1185,435" path="m7524,473l6484,473,6456,478,6433,494,6417,517,6412,545,6412,835,6417,863,6433,886,6456,902,6484,908,7524,908,7552,902,7575,886,7591,863,7597,835,7597,545,7591,517,7575,494,7552,478,7524,473xe" filled="true" fillcolor="#00ffff" stroked="false">
                <v:path arrowok="t"/>
                <v:fill type="solid"/>
              </v:shape>
            </v:group>
            <v:group style="position:absolute;left:6412;top:473;width:1185;height:435" coordorigin="6412,473" coordsize="1185,435">
              <v:shape style="position:absolute;left:6412;top:473;width:1185;height:435" coordorigin="6412,473" coordsize="1185,435" path="m6484,473l6456,478,6433,494,6417,517,6412,545,6412,835,6417,863,6433,886,6456,902,6484,908,7524,908,7552,902,7575,886,7591,863,7597,835,7597,545,7591,517,7575,494,7552,478,7524,473,6484,473xe" filled="false" stroked="true" strokeweight=".75pt" strokecolor="#000000">
                <v:path arrowok="t"/>
              </v:shape>
            </v:group>
            <v:group style="position:absolute;left:7897;top:473;width:1185;height:435" coordorigin="7897,473" coordsize="1185,435">
              <v:shape style="position:absolute;left:7897;top:473;width:1185;height:435" coordorigin="7897,473" coordsize="1185,435" path="m9009,473l7969,473,7941,478,7918,494,7902,517,7897,545,7897,835,7902,863,7918,886,7941,902,7969,908,9009,908,9037,902,9060,886,9076,863,9082,835,9082,545,9076,517,9060,494,9037,478,9009,473xe" filled="true" fillcolor="#00ffff" stroked="false">
                <v:path arrowok="t"/>
                <v:fill type="solid"/>
              </v:shape>
            </v:group>
            <v:group style="position:absolute;left:7897;top:473;width:1185;height:435" coordorigin="7897,473" coordsize="1185,435">
              <v:shape style="position:absolute;left:7897;top:473;width:1185;height:435" coordorigin="7897,473" coordsize="1185,435" path="m7969,473l7941,478,7918,494,7902,517,7897,545,7897,835,7902,863,7918,886,7941,902,7969,908,9009,908,9037,902,9060,886,9076,863,9082,835,9082,545,9076,517,9060,494,9037,478,9009,473,7969,473xe" filled="false" stroked="true" strokeweight=".75pt" strokecolor="#000000">
                <v:path arrowok="t"/>
              </v:shape>
            </v:group>
            <v:group style="position:absolute;left:2363;top:943;width:120;height:955" coordorigin="2363,943" coordsize="120,955">
              <v:shape style="position:absolute;left:2363;top:943;width:120;height:955" coordorigin="2363,943" coordsize="120,955" path="m2413,1778l2363,1778,2424,1898,2468,1808,2418,1808,2413,1804,2413,1778xe" filled="true" fillcolor="#000000" stroked="false">
                <v:path arrowok="t"/>
                <v:fill type="solid"/>
              </v:shape>
              <v:shape style="position:absolute;left:2363;top:943;width:120;height:955" coordorigin="2363,943" coordsize="120,955" path="m2428,943l2417,943,2413,948,2413,1804,2418,1808,2429,1808,2433,1804,2433,953,2433,948,2428,943xe" filled="true" fillcolor="#000000" stroked="false">
                <v:path arrowok="t"/>
                <v:fill type="solid"/>
              </v:shape>
              <v:shape style="position:absolute;left:2363;top:943;width:120;height:955" coordorigin="2363,943" coordsize="120,955" path="m2483,1778l2433,1778,2433,1804,2429,1808,2468,1808,2483,1778xe" filled="true" fillcolor="#000000" stroked="false">
                <v:path arrowok="t"/>
                <v:fill type="solid"/>
              </v:shape>
            </v:group>
            <v:group style="position:absolute;left:3638;top:928;width:120;height:985" coordorigin="3638,928" coordsize="120,985">
              <v:shape style="position:absolute;left:3638;top:928;width:120;height:985" coordorigin="3638,928" coordsize="120,985" path="m3688,1793l3638,1793,3698,1913,3743,1823,3693,1823,3688,1819,3688,1813,3688,1793xe" filled="true" fillcolor="#000000" stroked="false">
                <v:path arrowok="t"/>
                <v:fill type="solid"/>
              </v:shape>
              <v:shape style="position:absolute;left:3638;top:928;width:120;height:985" coordorigin="3638,928" coordsize="120,985" path="m3703,928l3692,928,3687,933,3688,1813,3688,1819,3693,1823,3704,1823,3708,1819,3708,1813,3707,938,3707,933,3703,928xe" filled="true" fillcolor="#000000" stroked="false">
                <v:path arrowok="t"/>
                <v:fill type="solid"/>
              </v:shape>
              <v:shape style="position:absolute;left:3638;top:928;width:120;height:985" coordorigin="3638,928" coordsize="120,985" path="m3758,1793l3708,1793,3708,1813,3708,1819,3704,1823,3743,1823,3758,1793xe" filled="true" fillcolor="#000000" stroked="false">
                <v:path arrowok="t"/>
                <v:fill type="solid"/>
              </v:shape>
            </v:group>
            <v:group style="position:absolute;left:878;top:1973;width:3120;height:388" coordorigin="878,1973" coordsize="3120,388">
              <v:shape style="position:absolute;left:878;top:1973;width:3120;height:388" coordorigin="878,1973" coordsize="3120,388" path="m3933,1973l942,1973,917,1978,896,1991,883,2012,878,2037,878,2296,883,2321,896,2342,917,2355,942,2360,3933,2360,3958,2355,3979,2342,3992,2321,3997,2296,3997,2037,3992,2012,3979,1991,3958,1978,3933,1973xe" filled="true" fillcolor="#00ff00" stroked="false">
                <v:path arrowok="t"/>
                <v:fill type="solid"/>
              </v:shape>
            </v:group>
            <v:group style="position:absolute;left:563;top:952;width:121;height:2305" coordorigin="563,952" coordsize="121,2305">
              <v:shape style="position:absolute;left:563;top:952;width:121;height:2305" coordorigin="563,952" coordsize="121,2305" path="m613,3137l563,3137,624,3257,669,3167,618,3167,613,3162,613,3137xe" filled="true" fillcolor="#000000" stroked="false">
                <v:path arrowok="t"/>
                <v:fill type="solid"/>
              </v:shape>
              <v:shape style="position:absolute;left:563;top:952;width:121;height:2305" coordorigin="563,952" coordsize="121,2305" path="m628,952l617,952,613,956,613,3162,618,3167,629,3167,633,3162,633,962,633,956,628,952xe" filled="true" fillcolor="#000000" stroked="false">
                <v:path arrowok="t"/>
                <v:fill type="solid"/>
              </v:shape>
              <v:shape style="position:absolute;left:563;top:952;width:121;height:2305" coordorigin="563,952" coordsize="121,2305" path="m684,3137l633,3137,633,3162,629,3167,669,3167,684,3137xe" filled="true" fillcolor="#000000" stroked="false">
                <v:path arrowok="t"/>
                <v:fill type="solid"/>
              </v:shape>
            </v:group>
            <v:group style="position:absolute;left:4209;top:952;width:120;height:2305" coordorigin="4209,952" coordsize="120,2305">
              <v:shape style="position:absolute;left:4209;top:952;width:120;height:2305" coordorigin="4209,952" coordsize="120,2305" path="m4258,3137l4209,3137,4269,3257,4314,3167,4263,3167,4259,3162,4258,3137xe" filled="true" fillcolor="#000000" stroked="false">
                <v:path arrowok="t"/>
                <v:fill type="solid"/>
              </v:shape>
              <v:shape style="position:absolute;left:4209;top:952;width:120;height:2305" coordorigin="4209,952" coordsize="120,2305" path="m4273,952l4262,952,4258,956,4259,3162,4263,3167,4274,3167,4279,3162,4278,962,4278,956,4273,952xe" filled="true" fillcolor="#000000" stroked="false">
                <v:path arrowok="t"/>
                <v:fill type="solid"/>
              </v:shape>
              <v:shape style="position:absolute;left:4209;top:952;width:120;height:2305" coordorigin="4209,952" coordsize="120,2305" path="m4329,3137l4278,3137,4279,3162,4274,3167,4314,3167,4329,3137xe" filled="true" fillcolor="#000000" stroked="false">
                <v:path arrowok="t"/>
                <v:fill type="solid"/>
              </v:shape>
            </v:group>
            <v:group style="position:absolute;left:5438;top:937;width:120;height:2305" coordorigin="5438,937" coordsize="120,2305">
              <v:shape style="position:absolute;left:5438;top:937;width:120;height:2305" coordorigin="5438,937" coordsize="120,2305" path="m5487,3122l5438,3122,5498,3242,5543,3152,5492,3152,5488,3147,5487,3122xe" filled="true" fillcolor="#000000" stroked="false">
                <v:path arrowok="t"/>
                <v:fill type="solid"/>
              </v:shape>
              <v:shape style="position:absolute;left:5438;top:937;width:120;height:2305" coordorigin="5438,937" coordsize="120,2305" path="m5502,937l5491,937,5487,941,5488,3147,5492,3152,5503,3152,5508,3147,5507,947,5507,941,5502,937xe" filled="true" fillcolor="#000000" stroked="false">
                <v:path arrowok="t"/>
                <v:fill type="solid"/>
              </v:shape>
              <v:shape style="position:absolute;left:5438;top:937;width:120;height:2305" coordorigin="5438,937" coordsize="120,2305" path="m5558,3122l5507,3122,5508,3147,5503,3152,5543,3152,5558,3122xe" filled="true" fillcolor="#000000" stroked="false">
                <v:path arrowok="t"/>
                <v:fill type="solid"/>
              </v:shape>
            </v:group>
            <v:group style="position:absolute;left:6953;top:907;width:120;height:2305" coordorigin="6953,907" coordsize="120,2305">
              <v:shape style="position:absolute;left:6953;top:907;width:120;height:2305" coordorigin="6953,907" coordsize="120,2305" path="m7002,3092l6953,3092,7013,3212,7058,3122,7007,3122,7003,3117,7002,3092xe" filled="true" fillcolor="#000000" stroked="false">
                <v:path arrowok="t"/>
                <v:fill type="solid"/>
              </v:shape>
              <v:shape style="position:absolute;left:6953;top:907;width:120;height:2305" coordorigin="6953,907" coordsize="120,2305" path="m7017,907l7006,907,7002,911,7003,3117,7007,3122,7018,3122,7023,3117,7022,917,7022,911,7017,907xe" filled="true" fillcolor="#000000" stroked="false">
                <v:path arrowok="t"/>
                <v:fill type="solid"/>
              </v:shape>
              <v:shape style="position:absolute;left:6953;top:907;width:120;height:2305" coordorigin="6953,907" coordsize="120,2305" path="m7073,3092l7022,3092,7023,3117,7018,3122,7058,3122,7073,3092xe" filled="true" fillcolor="#000000" stroked="false">
                <v:path arrowok="t"/>
                <v:fill type="solid"/>
              </v:shape>
            </v:group>
            <v:group style="position:absolute;left:8408;top:907;width:120;height:2305" coordorigin="8408,907" coordsize="120,2305">
              <v:shape style="position:absolute;left:8408;top:907;width:120;height:2305" coordorigin="8408,907" coordsize="120,2305" path="m8457,3092l8408,3092,8468,3212,8513,3122,8462,3122,8458,3117,8457,3092xe" filled="true" fillcolor="#000000" stroked="false">
                <v:path arrowok="t"/>
                <v:fill type="solid"/>
              </v:shape>
              <v:shape style="position:absolute;left:8408;top:907;width:120;height:2305" coordorigin="8408,907" coordsize="120,2305" path="m8472,907l8461,907,8457,911,8458,3117,8462,3122,8473,3122,8478,3117,8477,917,8477,911,8472,907xe" filled="true" fillcolor="#000000" stroked="false">
                <v:path arrowok="t"/>
                <v:fill type="solid"/>
              </v:shape>
              <v:shape style="position:absolute;left:8408;top:907;width:120;height:2305" coordorigin="8408,907" coordsize="120,2305" path="m8528,3092l8477,3092,8478,3117,8473,3122,8513,3122,8528,3092xe" filled="true" fillcolor="#000000" stroked="false">
                <v:path arrowok="t"/>
                <v:fill type="solid"/>
              </v:shape>
            </v:group>
            <v:group style="position:absolute;left:2348;top:2408;width:120;height:895" coordorigin="2348,2408" coordsize="120,895">
              <v:shape style="position:absolute;left:2348;top:2408;width:120;height:895" coordorigin="2348,2408" coordsize="120,895" path="m2398,3182l2348,3182,2409,3302,2453,3212,2403,3212,2398,3208,2398,3182xe" filled="true" fillcolor="#000000" stroked="false">
                <v:path arrowok="t"/>
                <v:fill type="solid"/>
              </v:shape>
              <v:shape style="position:absolute;left:2348;top:2408;width:120;height:895" coordorigin="2348,2408" coordsize="120,895" path="m2413,2408l2402,2408,2398,2412,2398,3208,2403,3212,2414,3212,2418,3208,2418,2418,2418,2412,2413,2408xe" filled="true" fillcolor="#000000" stroked="false">
                <v:path arrowok="t"/>
                <v:fill type="solid"/>
              </v:shape>
              <v:shape style="position:absolute;left:2348;top:2408;width:120;height:895" coordorigin="2348,2408" coordsize="120,895" path="m2468,3182l2418,3182,2418,3208,2414,3212,2453,3212,2468,3182xe" filled="true" fillcolor="#000000" stroked="false">
                <v:path arrowok="t"/>
                <v:fill type="solid"/>
              </v:shape>
            </v:group>
            <v:group style="position:absolute;left:1868;top:493;width:1185;height:435" coordorigin="1868,493" coordsize="1185,435">
              <v:shape style="position:absolute;left:1868;top:493;width:1185;height:435" coordorigin="1868,493" coordsize="1185,435" path="m2980,493l1940,493,1912,498,1889,514,1873,537,1868,565,1868,855,1873,883,1889,906,1912,922,1940,928,2980,928,3008,922,3031,906,3047,883,3053,855,3053,565,3047,537,3031,514,3008,498,2980,493xe" filled="true" fillcolor="#00ffff" stroked="false">
                <v:path arrowok="t"/>
                <v:fill type="solid"/>
              </v:shape>
            </v:group>
            <v:group style="position:absolute;left:1868;top:493;width:1185;height:435" coordorigin="1868,493" coordsize="1185,435">
              <v:shape style="position:absolute;left:1868;top:493;width:1185;height:435" coordorigin="1868,493" coordsize="1185,435" path="m1940,493l1912,498,1889,514,1873,537,1868,565,1868,855,1873,883,1889,906,1912,922,1940,928,2980,928,3008,922,3031,906,3047,883,3053,855,3053,565,3047,537,3031,514,3008,498,2980,493,1940,493xe" filled="false" stroked="true" strokeweight=".75pt" strokecolor="#000000">
                <v:path arrowok="t"/>
              </v:shape>
            </v:group>
            <v:group style="position:absolute;left:398;top:3294;width:8714;height:432" coordorigin="398,3294" coordsize="8714,432">
              <v:shape style="position:absolute;left:398;top:3294;width:8714;height:432" coordorigin="398,3294" coordsize="8714,432" path="m9040,3294l470,3294,442,3299,420,3315,404,3337,398,3366,398,3654,404,3682,420,3704,442,3720,470,3726,9040,3726,9069,3720,9091,3704,9107,3682,9112,3654,9112,3366,9107,3337,9091,3315,9069,3299,9040,3294xe" filled="true" fillcolor="#ffcc00" stroked="false">
                <v:path arrowok="t"/>
                <v:fill type="solid"/>
              </v:shape>
              <v:shape style="position:absolute;left:4308;top:17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实际控制人</w:t>
                      </w:r>
                    </w:p>
                  </w:txbxContent>
                </v:textbox>
                <w10:wrap type="none"/>
              </v:shape>
              <v:shape style="position:absolute;left:659;top:67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尤金焕</w:t>
                      </w:r>
                    </w:p>
                  </w:txbxContent>
                </v:textbox>
                <w10:wrap type="none"/>
              </v:shape>
              <v:shape style="position:absolute;left:2219;top:65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尤小平</w:t>
                      </w:r>
                    </w:p>
                  </w:txbxContent>
                </v:textbox>
                <w10:wrap type="none"/>
              </v:shape>
              <v:shape style="position:absolute;left:3736;top:67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尤小华</w:t>
                      </w:r>
                    </w:p>
                  </w:txbxContent>
                </v:textbox>
                <w10:wrap type="none"/>
              </v:shape>
              <v:shape style="position:absolute;left:5266;top:67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陈林真</w:t>
                      </w:r>
                    </w:p>
                  </w:txbxContent>
                </v:textbox>
                <w10:wrap type="none"/>
              </v:shape>
              <v:shape style="position:absolute;left:6749;top:67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尤小玲</w:t>
                      </w:r>
                    </w:p>
                  </w:txbxContent>
                </v:textbox>
                <w10:wrap type="none"/>
              </v:shape>
              <v:shape style="position:absolute;left:8221;top:67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尤小燕</w:t>
                      </w:r>
                    </w:p>
                  </w:txbxContent>
                </v:textbox>
                <w10:wrap type="none"/>
              </v:shape>
              <v:shape style="position:absolute;left:1336;top:1540;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8.19%</w:t>
                      </w:r>
                    </w:p>
                  </w:txbxContent>
                </v:textbox>
                <w10:wrap type="none"/>
              </v:shape>
              <v:shape style="position:absolute;left:2498;top:1552;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79.63%</w:t>
                      </w:r>
                    </w:p>
                  </w:txbxContent>
                </v:textbox>
                <w10:wrap type="none"/>
              </v:shape>
              <v:shape style="position:absolute;left:3765;top:1511;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4.89%</w:t>
                      </w:r>
                    </w:p>
                  </w:txbxContent>
                </v:textbox>
                <w10:wrap type="none"/>
              </v:shape>
              <v:shape style="position:absolute;left:731;top:2862;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13.26%</w:t>
                      </w:r>
                    </w:p>
                  </w:txbxContent>
                </v:textbox>
                <w10:wrap type="none"/>
              </v:shape>
              <v:shape style="position:absolute;left:2529;top:2886;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19.92%</w:t>
                      </w:r>
                    </w:p>
                  </w:txbxContent>
                </v:textbox>
                <w10:wrap type="none"/>
              </v:shape>
              <v:shape style="position:absolute;left:4461;top:2886;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9.41%</w:t>
                      </w:r>
                    </w:p>
                  </w:txbxContent>
                </v:textbox>
                <w10:wrap type="none"/>
              </v:shape>
              <v:shape style="position:absolute;left:5686;top:2860;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5.51%</w:t>
                      </w:r>
                    </w:p>
                  </w:txbxContent>
                </v:textbox>
                <w10:wrap type="none"/>
              </v:shape>
              <v:shape style="position:absolute;left:7200;top:2860;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4.91%</w:t>
                      </w:r>
                    </w:p>
                  </w:txbxContent>
                </v:textbox>
                <w10:wrap type="none"/>
              </v:shape>
              <v:shape style="position:absolute;left:8612;top:2860;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4.91%</w:t>
                      </w:r>
                    </w:p>
                  </w:txbxContent>
                </v:textbox>
                <w10:wrap type="none"/>
              </v:shape>
              <v:shape style="position:absolute;left:878;top:1973;width:3120;height:388" type="#_x0000_t202" filled="true" fillcolor="#00ff00" stroked="true" strokeweight=".75pt" strokecolor="#000000">
                <v:textbox inset="0,0,0,0">
                  <w:txbxContent>
                    <w:p>
                      <w:pPr>
                        <w:spacing w:before="106"/>
                        <w:ind w:left="832" w:right="0" w:firstLine="0"/>
                        <w:jc w:val="left"/>
                        <w:rPr>
                          <w:rFonts w:ascii="宋体" w:hAnsi="宋体" w:cs="宋体" w:eastAsia="宋体" w:hint="default"/>
                          <w:sz w:val="18"/>
                          <w:szCs w:val="18"/>
                        </w:rPr>
                      </w:pPr>
                      <w:r>
                        <w:rPr>
                          <w:rFonts w:ascii="宋体" w:hAnsi="宋体" w:cs="宋体" w:eastAsia="宋体" w:hint="default"/>
                          <w:sz w:val="18"/>
                          <w:szCs w:val="18"/>
                        </w:rPr>
                        <w:t>华峰集团有限公司</w:t>
                      </w:r>
                    </w:p>
                  </w:txbxContent>
                </v:textbox>
                <v:fill type="solid"/>
                <w10:wrap type="none"/>
              </v:shape>
              <v:shape style="position:absolute;left:398;top:3294;width:8714;height:432" type="#_x0000_t202" filled="true" fillcolor="#ffcc00" stroked="true" strokeweight=".75pt" strokecolor="#000000">
                <v:textbox inset="0,0,0,0">
                  <w:txbxContent>
                    <w:p>
                      <w:pPr>
                        <w:spacing w:before="105"/>
                        <w:ind w:left="-1" w:right="144" w:firstLine="0"/>
                        <w:jc w:val="center"/>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v:fill type="solid"/>
                <w10:wrap type="none"/>
              </v:shape>
            </v:group>
          </v:group>
        </w:pict>
      </w:r>
      <w:r>
        <w:rPr>
          <w:rFonts w:ascii="宋体" w:hAnsi="宋体" w:cs="宋体" w:eastAsia="宋体" w:hint="default"/>
          <w:position w:val="-74"/>
          <w:sz w:val="20"/>
          <w:szCs w:val="20"/>
        </w:rPr>
      </w:r>
    </w:p>
    <w:p>
      <w:pPr>
        <w:spacing w:after="0" w:line="3725"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tabs>
          <w:tab w:pos="2622" w:val="left" w:leader="none"/>
        </w:tabs>
        <w:spacing w:line="460" w:lineRule="exact"/>
        <w:ind w:left="1175" w:right="826"/>
        <w:jc w:val="left"/>
        <w:rPr>
          <w:b w:val="0"/>
          <w:bCs w:val="0"/>
        </w:rPr>
      </w:pPr>
      <w:r>
        <w:rPr>
          <w:w w:val="95"/>
        </w:rPr>
        <w:t>第六节</w:t>
        <w:tab/>
      </w:r>
      <w:r>
        <w:rPr/>
        <w:t>董事、监事、高级管理人员和员工情况</w:t>
      </w:r>
      <w:r>
        <w:rPr>
          <w:b w:val="0"/>
          <w:bCs w:val="0"/>
        </w:rPr>
      </w: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30"/>
          <w:szCs w:val="30"/>
        </w:rPr>
      </w:pPr>
    </w:p>
    <w:p>
      <w:pPr>
        <w:pStyle w:val="BodyText"/>
        <w:spacing w:line="240" w:lineRule="auto"/>
        <w:ind w:right="4149"/>
        <w:jc w:val="left"/>
      </w:pPr>
      <w:r>
        <w:rPr/>
        <w:t>一、董事、监事、高级管理人员情况</w:t>
      </w:r>
    </w:p>
    <w:p>
      <w:pPr>
        <w:pStyle w:val="BodyText"/>
        <w:spacing w:line="240" w:lineRule="auto" w:before="131"/>
        <w:ind w:left="614" w:right="414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t>董事、监事、高级管理人员基本情况及持股变动情况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780"/>
        <w:gridCol w:w="1459"/>
        <w:gridCol w:w="586"/>
        <w:gridCol w:w="629"/>
        <w:gridCol w:w="1020"/>
        <w:gridCol w:w="1080"/>
        <w:gridCol w:w="1106"/>
        <w:gridCol w:w="1081"/>
        <w:gridCol w:w="648"/>
        <w:gridCol w:w="886"/>
        <w:gridCol w:w="806"/>
      </w:tblGrid>
      <w:tr>
        <w:trPr>
          <w:trHeight w:val="2275"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年龄</w:t>
            </w:r>
          </w:p>
        </w:tc>
        <w:tc>
          <w:tcPr>
            <w:tcW w:w="10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326" w:right="14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357" w:right="1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60" w:right="185" w:hanging="272"/>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44" w:right="173"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6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39" w:right="13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0"/>
              <w:ind w:left="105" w:right="101" w:hanging="3"/>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14"/>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7" w:right="127"/>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84"/>
              <w:jc w:val="left"/>
              <w:rPr>
                <w:rFonts w:ascii="宋体" w:hAnsi="宋体" w:cs="宋体" w:eastAsia="宋体" w:hint="default"/>
                <w:sz w:val="18"/>
                <w:szCs w:val="18"/>
              </w:rPr>
            </w:pPr>
            <w:r>
              <w:rPr>
                <w:rFonts w:ascii="宋体" w:hAnsi="宋体" w:cs="宋体" w:eastAsia="宋体" w:hint="default"/>
                <w:sz w:val="18"/>
                <w:szCs w:val="18"/>
              </w:rPr>
              <w:t>董事、总经理、 财务总监</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王克亮</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65.41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王道冲</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65.41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9"/>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57"/>
                <w:sz w:val="18"/>
                <w:szCs w:val="18"/>
              </w:rPr>
              <w:t> </w:t>
            </w:r>
            <w:r>
              <w:rPr>
                <w:rFonts w:ascii="宋体" w:hAnsi="宋体" w:cs="宋体" w:eastAsia="宋体" w:hint="default"/>
                <w:sz w:val="18"/>
                <w:szCs w:val="18"/>
              </w:rPr>
              <w:t>事</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副</w:t>
            </w:r>
            <w:r>
              <w:rPr>
                <w:rFonts w:ascii="宋体" w:hAnsi="宋体" w:cs="宋体" w:eastAsia="宋体" w:hint="default"/>
                <w:spacing w:val="-57"/>
                <w:sz w:val="18"/>
                <w:szCs w:val="18"/>
              </w:rPr>
              <w:t> </w:t>
            </w:r>
            <w:r>
              <w:rPr>
                <w:rFonts w:ascii="宋体" w:hAnsi="宋体" w:cs="宋体" w:eastAsia="宋体" w:hint="default"/>
                <w:sz w:val="18"/>
                <w:szCs w:val="18"/>
              </w:rPr>
              <w:t>总</w:t>
            </w:r>
            <w:r>
              <w:rPr>
                <w:rFonts w:ascii="宋体" w:hAnsi="宋体" w:cs="宋体" w:eastAsia="宋体" w:hint="default"/>
                <w:spacing w:val="-57"/>
                <w:sz w:val="18"/>
                <w:szCs w:val="18"/>
              </w:rPr>
              <w:t> </w:t>
            </w:r>
            <w:r>
              <w:rPr>
                <w:rFonts w:ascii="宋体" w:hAnsi="宋体" w:cs="宋体" w:eastAsia="宋体" w:hint="default"/>
                <w:sz w:val="18"/>
                <w:szCs w:val="18"/>
              </w:rPr>
              <w:t>经</w:t>
            </w:r>
            <w:r>
              <w:rPr>
                <w:rFonts w:ascii="宋体" w:hAnsi="宋体" w:cs="宋体" w:eastAsia="宋体" w:hint="default"/>
                <w:sz w:val="18"/>
                <w:szCs w:val="18"/>
              </w:rPr>
              <w:t> </w:t>
            </w:r>
            <w:r>
              <w:rPr>
                <w:rFonts w:ascii="宋体" w:hAnsi="宋体" w:cs="宋体" w:eastAsia="宋体" w:hint="default"/>
                <w:spacing w:val="-3"/>
                <w:sz w:val="18"/>
                <w:szCs w:val="18"/>
              </w:rPr>
              <w:t>理、董事会秘书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65.41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吕政</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杨耀</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25.47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80"/>
        <w:gridCol w:w="1459"/>
        <w:gridCol w:w="586"/>
        <w:gridCol w:w="629"/>
        <w:gridCol w:w="1020"/>
        <w:gridCol w:w="1080"/>
        <w:gridCol w:w="1106"/>
        <w:gridCol w:w="1081"/>
        <w:gridCol w:w="648"/>
        <w:gridCol w:w="886"/>
        <w:gridCol w:w="806"/>
      </w:tblGrid>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尤小玲</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女</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刘勇胜</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40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9"/>
              <w:jc w:val="right"/>
              <w:rPr>
                <w:rFonts w:ascii="Times New Roman" w:hAnsi="Times New Roman" w:cs="Times New Roman" w:eastAsia="Times New Roman" w:hint="default"/>
                <w:sz w:val="18"/>
                <w:szCs w:val="18"/>
              </w:rPr>
            </w:pPr>
            <w:r>
              <w:rPr>
                <w:rFonts w:ascii="Times New Roman"/>
                <w:spacing w:val="-1"/>
                <w:sz w:val="18"/>
              </w:rPr>
              <w:t>20,600,000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7"/>
              <w:jc w:val="right"/>
              <w:rPr>
                <w:rFonts w:ascii="Times New Roman" w:hAnsi="Times New Roman" w:cs="Times New Roman" w:eastAsia="Times New Roman" w:hint="default"/>
                <w:sz w:val="18"/>
                <w:szCs w:val="18"/>
              </w:rPr>
            </w:pPr>
            <w:r>
              <w:rPr>
                <w:rFonts w:ascii="Times New Roman"/>
                <w:spacing w:val="-1"/>
                <w:sz w:val="18"/>
              </w:rPr>
              <w:t>20,600,000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29"/>
        <w:ind w:left="614" w:right="826"/>
        <w:jc w:val="left"/>
      </w:pPr>
      <w:r>
        <w:rPr/>
        <w:t>（二）现任董事、监事、高级管理人员最近</w:t>
      </w:r>
      <w:r>
        <w:rPr>
          <w:rFonts w:ascii="Times New Roman" w:hAnsi="Times New Roman" w:cs="Times New Roman" w:eastAsia="Times New Roman" w:hint="default"/>
        </w:rPr>
        <w:t>5</w:t>
      </w:r>
      <w:r>
        <w:rPr/>
        <w:t>年的主要工作经历</w:t>
      </w:r>
    </w:p>
    <w:p>
      <w:pPr>
        <w:spacing w:line="240" w:lineRule="auto" w:before="4"/>
        <w:rPr>
          <w:rFonts w:ascii="宋体" w:hAnsi="宋体" w:cs="宋体" w:eastAsia="宋体" w:hint="default"/>
          <w:sz w:val="17"/>
          <w:szCs w:val="17"/>
        </w:rPr>
      </w:pPr>
    </w:p>
    <w:p>
      <w:pPr>
        <w:pStyle w:val="BodyText"/>
        <w:spacing w:line="240" w:lineRule="auto"/>
        <w:ind w:left="614" w:right="4149"/>
        <w:jc w:val="left"/>
      </w:pPr>
      <w:r>
        <w:rPr>
          <w:rFonts w:ascii="Times New Roman" w:hAnsi="Times New Roman" w:cs="Times New Roman" w:eastAsia="Times New Roman" w:hint="default"/>
        </w:rPr>
        <w:t>1</w:t>
      </w:r>
      <w:r>
        <w:rPr/>
        <w:t>、董事会成员</w:t>
      </w:r>
    </w:p>
    <w:p>
      <w:pPr>
        <w:spacing w:line="240" w:lineRule="auto" w:before="5"/>
        <w:rPr>
          <w:rFonts w:ascii="宋体" w:hAnsi="宋体" w:cs="宋体" w:eastAsia="宋体" w:hint="default"/>
          <w:sz w:val="17"/>
          <w:szCs w:val="17"/>
        </w:rPr>
      </w:pPr>
    </w:p>
    <w:p>
      <w:pPr>
        <w:pStyle w:val="BodyText"/>
        <w:spacing w:line="240" w:lineRule="auto"/>
        <w:ind w:left="614" w:right="4149"/>
        <w:jc w:val="left"/>
      </w:pPr>
      <w:r>
        <w:rPr/>
        <w:t>（</w:t>
      </w:r>
      <w:r>
        <w:rPr>
          <w:rFonts w:ascii="Times New Roman" w:hAnsi="Times New Roman" w:cs="Times New Roman" w:eastAsia="Times New Roman" w:hint="default"/>
        </w:rPr>
        <w:t>1</w:t>
      </w:r>
      <w:r>
        <w:rPr/>
        <w:t>）尤小平先生</w:t>
      </w:r>
    </w:p>
    <w:p>
      <w:pPr>
        <w:spacing w:line="240" w:lineRule="auto" w:before="6"/>
        <w:rPr>
          <w:rFonts w:ascii="宋体" w:hAnsi="宋体" w:cs="宋体" w:eastAsia="宋体" w:hint="default"/>
          <w:sz w:val="17"/>
          <w:szCs w:val="17"/>
        </w:rPr>
      </w:pPr>
    </w:p>
    <w:p>
      <w:pPr>
        <w:pStyle w:val="BodyText"/>
        <w:spacing w:line="307" w:lineRule="auto"/>
        <w:ind w:right="1113" w:firstLine="461"/>
        <w:jc w:val="both"/>
      </w:pPr>
      <w:r>
        <w:rPr>
          <w:spacing w:val="-3"/>
        </w:rPr>
        <w:t>中国国籍，无境外永久居留权。</w:t>
      </w:r>
      <w:r>
        <w:rPr>
          <w:rFonts w:ascii="Times New Roman" w:hAnsi="Times New Roman" w:cs="Times New Roman" w:eastAsia="Times New Roman" w:hint="default"/>
          <w:spacing w:val="-3"/>
        </w:rPr>
        <w:t>1958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月出生，大专学历。第十一届全国人民代表大会代</w:t>
      </w:r>
      <w:r>
        <w:rPr>
          <w:w w:val="100"/>
        </w:rPr>
        <w:t> </w:t>
      </w:r>
      <w:r>
        <w:rPr>
          <w:spacing w:val="-1"/>
        </w:rPr>
        <w:t>表，中国石油和化学工业协会副会长，浙江省工商联第八、九届常务委员，曾荣获“浙江省劳动</w:t>
      </w:r>
      <w:r>
        <w:rPr>
          <w:spacing w:val="-97"/>
        </w:rPr>
        <w:t> </w:t>
      </w:r>
      <w:r>
        <w:rPr>
          <w:spacing w:val="-97"/>
        </w:rPr>
      </w:r>
      <w:r>
        <w:rPr>
          <w:spacing w:val="-6"/>
          <w:w w:val="100"/>
        </w:rPr>
        <w:t>模范”、“浙江省优秀中国特色社会主义事业建设者”等荣誉称号。曾任瑞安市塑料七厂副厂长，</w:t>
      </w:r>
      <w:r>
        <w:rPr>
          <w:spacing w:val="-114"/>
          <w:w w:val="100"/>
        </w:rPr>
        <w:t> </w:t>
      </w:r>
      <w:r>
        <w:rPr>
          <w:spacing w:val="-114"/>
          <w:w w:val="100"/>
        </w:rPr>
      </w:r>
      <w:r>
        <w:rPr>
          <w:spacing w:val="-2"/>
        </w:rPr>
        <w:t>瑞安市塑料十一厂厂长，华峰集团董事长等职。现任华峰集团董事长、华峰氨纶董事长、承德房</w:t>
      </w:r>
      <w:r>
        <w:rPr>
          <w:spacing w:val="-59"/>
        </w:rPr>
        <w:t> </w:t>
      </w:r>
      <w:r>
        <w:rPr>
          <w:spacing w:val="-59"/>
        </w:rPr>
      </w:r>
      <w:r>
        <w:rPr/>
        <w:t>地产董事长、华峰实业董事长及本公司董事长。</w:t>
      </w:r>
    </w:p>
    <w:p>
      <w:pPr>
        <w:pStyle w:val="BodyText"/>
        <w:spacing w:line="240" w:lineRule="auto" w:before="179"/>
        <w:ind w:left="614" w:right="4149"/>
        <w:jc w:val="left"/>
      </w:pPr>
      <w:r>
        <w:rPr/>
        <w:t>（</w:t>
      </w:r>
      <w:r>
        <w:rPr>
          <w:rFonts w:ascii="Times New Roman" w:hAnsi="Times New Roman" w:cs="Times New Roman" w:eastAsia="Times New Roman" w:hint="default"/>
        </w:rPr>
        <w:t>2</w:t>
      </w:r>
      <w:r>
        <w:rPr/>
        <w:t>）叶芬弟先生</w:t>
      </w:r>
    </w:p>
    <w:p>
      <w:pPr>
        <w:pStyle w:val="BodyText"/>
        <w:spacing w:line="304" w:lineRule="auto" w:before="113"/>
        <w:ind w:right="1131" w:firstLine="461"/>
        <w:jc w:val="both"/>
      </w:pPr>
      <w:r>
        <w:rPr/>
        <w:t>中国国籍，无境外永久居留权。</w:t>
      </w:r>
      <w:r>
        <w:rPr>
          <w:rFonts w:ascii="Times New Roman" w:hAnsi="Times New Roman" w:cs="Times New Roman" w:eastAsia="Times New Roman" w:hint="default"/>
        </w:rPr>
        <w:t>1953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月出生，高中毕业。曾任浙江瑞安市塑料包装机</w:t>
      </w:r>
      <w:r>
        <w:rPr>
          <w:w w:val="100"/>
        </w:rPr>
        <w:t> </w:t>
      </w:r>
      <w:r>
        <w:rPr>
          <w:spacing w:val="-2"/>
        </w:rPr>
        <w:t>械厂副厂长，浙江瑞安市华峰聚氨酯实业有限公司副总经理，瑞安市塑料十一厂厂长，华峰集团</w:t>
      </w:r>
      <w:r>
        <w:rPr>
          <w:spacing w:val="-63"/>
        </w:rPr>
        <w:t> </w:t>
      </w:r>
      <w:r>
        <w:rPr>
          <w:spacing w:val="-63"/>
        </w:rPr>
      </w:r>
      <w:r>
        <w:rPr>
          <w:spacing w:val="-1"/>
        </w:rPr>
        <w:t>有限公司副总经理等职。现任第四届中国塑料加工工业协会理事会副会长，中国塑料加工工业协</w:t>
      </w:r>
      <w:r>
        <w:rPr>
          <w:spacing w:val="-99"/>
        </w:rPr>
        <w:t> </w:t>
      </w:r>
      <w:r>
        <w:rPr>
          <w:spacing w:val="-99"/>
        </w:rPr>
      </w:r>
      <w:r>
        <w:rPr/>
        <w:t>会专家组成员，本公司总经理、财务总监、本公司董事。叶芬弟先生自 </w:t>
      </w:r>
      <w:r>
        <w:rPr>
          <w:rFonts w:ascii="Times New Roman" w:hAnsi="Times New Roman" w:cs="Times New Roman" w:eastAsia="Times New Roman" w:hint="default"/>
        </w:rPr>
        <w:t>1994</w:t>
      </w:r>
      <w:r>
        <w:rPr>
          <w:rFonts w:ascii="Times New Roman" w:hAnsi="Times New Roman" w:cs="Times New Roman" w:eastAsia="Times New Roman" w:hint="default"/>
          <w:spacing w:val="30"/>
        </w:rPr>
        <w:t> </w:t>
      </w:r>
      <w:r>
        <w:rPr/>
        <w:t>年从事聚氨酯行业</w:t>
      </w:r>
      <w:r>
        <w:rPr>
          <w:w w:val="100"/>
        </w:rPr>
        <w:t> </w:t>
      </w:r>
      <w:r>
        <w:rPr>
          <w:spacing w:val="-1"/>
        </w:rPr>
        <w:t>以来，积累了丰富的聚氨酯生产制造实践经验。其作为项目负责人参与了新型复合材料束状超细</w:t>
      </w:r>
      <w:r>
        <w:rPr>
          <w:spacing w:val="-99"/>
        </w:rPr>
        <w:t> </w:t>
      </w:r>
      <w:r>
        <w:rPr>
          <w:spacing w:val="-99"/>
        </w:rPr>
      </w:r>
      <w:r>
        <w:rPr/>
        <w:t>纤维聚氨酯高档仿真合成革项目的开发、应用和转化工作，获得了上海市科技进步三等奖。</w:t>
      </w:r>
    </w:p>
    <w:p>
      <w:pPr>
        <w:pStyle w:val="BodyText"/>
        <w:spacing w:line="240" w:lineRule="auto" w:before="181"/>
        <w:ind w:left="614" w:right="4149"/>
        <w:jc w:val="left"/>
      </w:pPr>
      <w:r>
        <w:rPr/>
        <w:t>（</w:t>
      </w:r>
      <w:r>
        <w:rPr>
          <w:rFonts w:ascii="Times New Roman" w:hAnsi="Times New Roman" w:cs="Times New Roman" w:eastAsia="Times New Roman" w:hint="default"/>
        </w:rPr>
        <w:t>3</w:t>
      </w:r>
      <w:r>
        <w:rPr/>
        <w:t>）王克亮先生</w:t>
      </w:r>
    </w:p>
    <w:p>
      <w:pPr>
        <w:spacing w:line="240" w:lineRule="auto" w:before="6"/>
        <w:rPr>
          <w:rFonts w:ascii="宋体" w:hAnsi="宋体" w:cs="宋体" w:eastAsia="宋体" w:hint="default"/>
          <w:sz w:val="17"/>
          <w:szCs w:val="17"/>
        </w:rPr>
      </w:pPr>
    </w:p>
    <w:p>
      <w:pPr>
        <w:pStyle w:val="BodyText"/>
        <w:spacing w:line="304" w:lineRule="auto"/>
        <w:ind w:right="1127" w:firstLine="461"/>
        <w:jc w:val="both"/>
      </w:pPr>
      <w:r>
        <w:rPr>
          <w:spacing w:val="-3"/>
        </w:rPr>
        <w:t>中国国籍，无境外永久居留权。</w:t>
      </w:r>
      <w:r>
        <w:rPr>
          <w:rFonts w:ascii="Times New Roman" w:hAnsi="Times New Roman" w:cs="Times New Roman" w:eastAsia="Times New Roman" w:hint="default"/>
          <w:spacing w:val="-3"/>
        </w:rPr>
        <w:t>1964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spacing w:val="-3"/>
        </w:rPr>
        <w:t>月出生，本科学历、工程师。为中国塑料加工工业</w:t>
      </w:r>
      <w:r>
        <w:rPr>
          <w:w w:val="100"/>
        </w:rPr>
        <w:t> </w:t>
      </w:r>
      <w:r>
        <w:rPr>
          <w:spacing w:val="-2"/>
        </w:rPr>
        <w:t>协会专家组成员，荣获上海市科技进步三等奖。曾任烟台万华合成革集团有限公司车间主任、超</w:t>
      </w:r>
      <w:r>
        <w:rPr>
          <w:spacing w:val="-62"/>
        </w:rPr>
        <w:t> </w:t>
      </w:r>
      <w:r>
        <w:rPr>
          <w:spacing w:val="-62"/>
        </w:rPr>
      </w:r>
      <w:r>
        <w:rPr>
          <w:spacing w:val="-1"/>
        </w:rPr>
        <w:t>纤厂副厂长、研究所所长。现任本公司董事、副总经理。王克亮先生作为核心成员参与了新型复</w:t>
      </w:r>
      <w:r>
        <w:rPr>
          <w:spacing w:val="-100"/>
        </w:rPr>
        <w:t> </w:t>
      </w:r>
      <w:r>
        <w:rPr>
          <w:spacing w:val="-100"/>
        </w:rPr>
      </w:r>
      <w:r>
        <w:rPr>
          <w:spacing w:val="-1"/>
        </w:rPr>
        <w:t>合材料束状超细纤维聚氨酯高档仿真合成革项目，参与了国家及上海重点新产品“彩色超细纤维</w:t>
      </w:r>
      <w:r>
        <w:rPr>
          <w:spacing w:val="-99"/>
        </w:rPr>
        <w:t> </w:t>
      </w:r>
      <w:r>
        <w:rPr>
          <w:spacing w:val="-99"/>
        </w:rPr>
      </w:r>
      <w:r>
        <w:rPr/>
        <w:t>尼龙聚氨酯绒面革”的研发及成果转化工作，主持开发了</w:t>
      </w:r>
      <w:r>
        <w:rPr>
          <w:spacing w:val="-63"/>
        </w:rPr>
        <w:t> </w:t>
      </w:r>
      <w:r>
        <w:rPr>
          <w:rFonts w:ascii="Times New Roman" w:hAnsi="Times New Roman" w:cs="Times New Roman" w:eastAsia="Times New Roman" w:hint="default"/>
          <w:spacing w:val="-4"/>
        </w:rPr>
        <w:t>LDPE/PA6</w:t>
      </w:r>
      <w:r>
        <w:rPr>
          <w:rFonts w:ascii="Times New Roman" w:hAnsi="Times New Roman" w:cs="Times New Roman" w:eastAsia="Times New Roman" w:hint="default"/>
          <w:spacing w:val="-5"/>
        </w:rPr>
        <w:t> </w:t>
      </w:r>
      <w:r>
        <w:rPr/>
        <w:t>定岛型复合纺丝技术、生态</w:t>
      </w:r>
      <w:r>
        <w:rPr>
          <w:w w:val="100"/>
        </w:rPr>
        <w:t> </w:t>
      </w:r>
      <w:r>
        <w:rPr/>
        <w:t>汽车内饰用超纤革、超细纤维军用革等一系列新产品。</w:t>
      </w:r>
    </w:p>
    <w:p>
      <w:pPr>
        <w:pStyle w:val="BodyText"/>
        <w:spacing w:line="240" w:lineRule="auto" w:before="181"/>
        <w:ind w:left="614" w:right="4149"/>
        <w:jc w:val="left"/>
      </w:pPr>
      <w:r>
        <w:rPr/>
        <w:t>（</w:t>
      </w:r>
      <w:r>
        <w:rPr>
          <w:rFonts w:ascii="Times New Roman" w:hAnsi="Times New Roman" w:cs="Times New Roman" w:eastAsia="Times New Roman" w:hint="default"/>
        </w:rPr>
        <w:t>4</w:t>
      </w:r>
      <w:r>
        <w:rPr/>
        <w:t>）王道冲先生</w:t>
      </w:r>
    </w:p>
    <w:p>
      <w:pPr>
        <w:spacing w:line="240" w:lineRule="auto" w:before="4"/>
        <w:rPr>
          <w:rFonts w:ascii="宋体" w:hAnsi="宋体" w:cs="宋体" w:eastAsia="宋体" w:hint="default"/>
          <w:sz w:val="17"/>
          <w:szCs w:val="17"/>
        </w:rPr>
      </w:pPr>
    </w:p>
    <w:p>
      <w:pPr>
        <w:pStyle w:val="BodyText"/>
        <w:spacing w:line="295" w:lineRule="auto"/>
        <w:ind w:right="1131" w:firstLine="461"/>
        <w:jc w:val="both"/>
      </w:pPr>
      <w:r>
        <w:rPr/>
        <w:t>中国国籍，无境外永久居留权。</w:t>
      </w:r>
      <w:r>
        <w:rPr>
          <w:rFonts w:ascii="Times New Roman" w:hAnsi="Times New Roman" w:cs="Times New Roman" w:eastAsia="Times New Roman" w:hint="default"/>
        </w:rPr>
        <w:t>1948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月出生，大专学历、工程师。曾任温州梅屿发电</w:t>
      </w:r>
      <w:r>
        <w:rPr>
          <w:w w:val="100"/>
        </w:rPr>
        <w:t> </w:t>
      </w:r>
      <w:r>
        <w:rPr>
          <w:spacing w:val="-3"/>
        </w:rPr>
        <w:t>厂温州电业局班长、科员、工程师、</w:t>
      </w:r>
      <w:r>
        <w:rPr>
          <w:rFonts w:ascii="Times New Roman" w:hAnsi="Times New Roman" w:cs="Times New Roman" w:eastAsia="Times New Roman" w:hint="default"/>
          <w:spacing w:val="-3"/>
        </w:rPr>
        <w:t>110KV</w:t>
      </w:r>
      <w:r>
        <w:rPr>
          <w:rFonts w:ascii="Times New Roman" w:hAnsi="Times New Roman" w:cs="Times New Roman" w:eastAsia="Times New Roman" w:hint="default"/>
          <w:spacing w:val="-11"/>
        </w:rPr>
        <w:t> </w:t>
      </w:r>
      <w:r>
        <w:rPr/>
        <w:t>变电工区副主任、主任，苍南供电局局长，瑞安市供</w:t>
      </w:r>
    </w:p>
    <w:p>
      <w:pPr>
        <w:spacing w:after="0" w:line="295" w:lineRule="auto"/>
        <w:jc w:val="both"/>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240" w:lineRule="auto" w:before="29"/>
        <w:ind w:right="4149"/>
        <w:jc w:val="left"/>
      </w:pPr>
      <w:r>
        <w:rPr/>
        <w:t>电局局长。现任本公司董事、副总经理。</w:t>
      </w:r>
    </w:p>
    <w:p>
      <w:pPr>
        <w:spacing w:line="240" w:lineRule="auto" w:before="9"/>
        <w:rPr>
          <w:rFonts w:ascii="宋体" w:hAnsi="宋体" w:cs="宋体" w:eastAsia="宋体" w:hint="default"/>
          <w:sz w:val="18"/>
          <w:szCs w:val="18"/>
        </w:rPr>
      </w:pPr>
    </w:p>
    <w:p>
      <w:pPr>
        <w:pStyle w:val="BodyText"/>
        <w:spacing w:line="240" w:lineRule="auto"/>
        <w:ind w:left="573" w:right="4149"/>
        <w:jc w:val="left"/>
      </w:pPr>
      <w:r>
        <w:rPr/>
        <w:t>（</w:t>
      </w:r>
      <w:r>
        <w:rPr>
          <w:rFonts w:ascii="Times New Roman" w:hAnsi="Times New Roman" w:cs="Times New Roman" w:eastAsia="Times New Roman" w:hint="default"/>
        </w:rPr>
        <w:t>5</w:t>
      </w:r>
      <w:r>
        <w:rPr/>
        <w:t>）赵鸿凯先生</w:t>
      </w:r>
    </w:p>
    <w:p>
      <w:pPr>
        <w:spacing w:line="240" w:lineRule="auto" w:before="6"/>
        <w:rPr>
          <w:rFonts w:ascii="宋体" w:hAnsi="宋体" w:cs="宋体" w:eastAsia="宋体" w:hint="default"/>
          <w:sz w:val="17"/>
          <w:szCs w:val="17"/>
        </w:rPr>
      </w:pPr>
    </w:p>
    <w:p>
      <w:pPr>
        <w:pStyle w:val="BodyText"/>
        <w:spacing w:line="302" w:lineRule="auto"/>
        <w:ind w:right="1112" w:firstLine="461"/>
        <w:jc w:val="both"/>
      </w:pPr>
      <w:r>
        <w:rPr/>
        <w:t>中国国籍，无境外永久居留权。</w:t>
      </w:r>
      <w:r>
        <w:rPr>
          <w:rFonts w:ascii="Times New Roman" w:hAnsi="Times New Roman" w:cs="Times New Roman" w:eastAsia="Times New Roman" w:hint="default"/>
        </w:rPr>
        <w:t>1969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月出生，大专学历、工程师。曾任秦皇岛福胜化</w:t>
      </w:r>
      <w:r>
        <w:rPr>
          <w:w w:val="100"/>
        </w:rPr>
        <w:t> </w:t>
      </w:r>
      <w:r>
        <w:rPr>
          <w:spacing w:val="-1"/>
        </w:rPr>
        <w:t>学制革有限公司技术员、车间主任、工程师，浙江省温州人造革有限公司工程师、生产部经理。</w:t>
      </w:r>
      <w:r>
        <w:rPr>
          <w:spacing w:val="-81"/>
        </w:rPr>
        <w:t> </w:t>
      </w:r>
      <w:r>
        <w:rPr>
          <w:spacing w:val="-81"/>
        </w:rPr>
      </w:r>
      <w:r>
        <w:rPr/>
        <w:t>现任本公司董事、副总经理、董事会秘书。</w:t>
      </w:r>
    </w:p>
    <w:p>
      <w:pPr>
        <w:pStyle w:val="BodyText"/>
        <w:spacing w:line="240" w:lineRule="auto" w:before="184"/>
        <w:ind w:left="614" w:right="4149"/>
        <w:jc w:val="left"/>
      </w:pPr>
      <w:r>
        <w:rPr/>
        <w:t>（</w:t>
      </w:r>
      <w:r>
        <w:rPr>
          <w:rFonts w:ascii="Times New Roman" w:hAnsi="Times New Roman" w:cs="Times New Roman" w:eastAsia="Times New Roman" w:hint="default"/>
        </w:rPr>
        <w:t>6</w:t>
      </w:r>
      <w:r>
        <w:rPr/>
        <w:t>）杨清文先生</w:t>
      </w:r>
    </w:p>
    <w:p>
      <w:pPr>
        <w:spacing w:line="240" w:lineRule="auto" w:before="6"/>
        <w:rPr>
          <w:rFonts w:ascii="宋体" w:hAnsi="宋体" w:cs="宋体" w:eastAsia="宋体" w:hint="default"/>
          <w:sz w:val="17"/>
          <w:szCs w:val="17"/>
        </w:rPr>
      </w:pPr>
    </w:p>
    <w:p>
      <w:pPr>
        <w:pStyle w:val="BodyText"/>
        <w:spacing w:line="302" w:lineRule="auto"/>
        <w:ind w:right="1127" w:firstLine="461"/>
        <w:jc w:val="both"/>
      </w:pPr>
      <w:r>
        <w:rPr>
          <w:spacing w:val="-3"/>
        </w:rPr>
        <w:t>中国国籍，无境外永久居留权。</w:t>
      </w:r>
      <w:r>
        <w:rPr>
          <w:rFonts w:ascii="Times New Roman" w:hAnsi="Times New Roman" w:cs="Times New Roman" w:eastAsia="Times New Roman" w:hint="default"/>
          <w:spacing w:val="-3"/>
        </w:rPr>
        <w:t>1960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spacing w:val="-3"/>
        </w:rPr>
        <w:t>月出生，本科学历，工程师。曾供职于江苏省纺织</w:t>
      </w:r>
      <w:r>
        <w:rPr>
          <w:w w:val="100"/>
        </w:rPr>
        <w:t> </w:t>
      </w:r>
      <w:r>
        <w:rPr>
          <w:spacing w:val="-2"/>
        </w:rPr>
        <w:t>设计研究院从事科研工作，曾任华峰氨纶副总经理等职。现任华峰集团副总经理、总工程师及本</w:t>
      </w:r>
      <w:r>
        <w:rPr>
          <w:spacing w:val="-63"/>
        </w:rPr>
        <w:t> </w:t>
      </w:r>
      <w:r>
        <w:rPr>
          <w:spacing w:val="-63"/>
        </w:rPr>
      </w:r>
      <w:r>
        <w:rPr/>
        <w:t>公司董事。</w:t>
      </w:r>
    </w:p>
    <w:p>
      <w:pPr>
        <w:pStyle w:val="BodyText"/>
        <w:spacing w:line="240" w:lineRule="auto" w:before="184"/>
        <w:ind w:left="614" w:right="4149"/>
        <w:jc w:val="left"/>
      </w:pPr>
      <w:r>
        <w:rPr/>
        <w:t>（</w:t>
      </w:r>
      <w:r>
        <w:rPr>
          <w:rFonts w:ascii="Times New Roman" w:hAnsi="Times New Roman" w:cs="Times New Roman" w:eastAsia="Times New Roman" w:hint="default"/>
        </w:rPr>
        <w:t>7</w:t>
      </w:r>
      <w:r>
        <w:rPr/>
        <w:t>）孙向浩先生</w:t>
      </w:r>
    </w:p>
    <w:p>
      <w:pPr>
        <w:spacing w:line="240" w:lineRule="auto" w:before="6"/>
        <w:rPr>
          <w:rFonts w:ascii="宋体" w:hAnsi="宋体" w:cs="宋体" w:eastAsia="宋体" w:hint="default"/>
          <w:sz w:val="17"/>
          <w:szCs w:val="17"/>
        </w:rPr>
      </w:pPr>
    </w:p>
    <w:p>
      <w:pPr>
        <w:pStyle w:val="BodyText"/>
        <w:spacing w:line="304" w:lineRule="auto"/>
        <w:ind w:right="1131" w:firstLine="461"/>
        <w:jc w:val="both"/>
      </w:pPr>
      <w:r>
        <w:rPr/>
        <w:t>中国国籍，无境外永久居留权。</w:t>
      </w:r>
      <w:r>
        <w:rPr>
          <w:rFonts w:ascii="Times New Roman" w:hAnsi="Times New Roman" w:cs="Times New Roman" w:eastAsia="Times New Roman" w:hint="default"/>
        </w:rPr>
        <w:t>1972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月出生，本科学历、工程师。荣获上海市科技进</w:t>
      </w:r>
      <w:r>
        <w:rPr>
          <w:w w:val="100"/>
        </w:rPr>
        <w:t> </w:t>
      </w:r>
      <w:r>
        <w:rPr>
          <w:spacing w:val="-2"/>
        </w:rPr>
        <w:t>步三等奖。曾供职于烟台万华合成革集团有限公司从事研发工作。现任本公司董事、技术中心副</w:t>
      </w:r>
      <w:r>
        <w:rPr>
          <w:spacing w:val="-62"/>
        </w:rPr>
        <w:t> </w:t>
      </w:r>
      <w:r>
        <w:rPr>
          <w:spacing w:val="-62"/>
        </w:rPr>
      </w:r>
      <w:r>
        <w:rPr>
          <w:spacing w:val="-1"/>
        </w:rPr>
        <w:t>主任。孙向浩先生具有多年的超细纤维聚氨酯合成革产品及聚氨酯树脂研发经验，曾主持和参与</w:t>
      </w:r>
      <w:r>
        <w:rPr>
          <w:spacing w:val="-99"/>
        </w:rPr>
        <w:t> </w:t>
      </w:r>
      <w:r>
        <w:rPr>
          <w:spacing w:val="-99"/>
        </w:rPr>
      </w:r>
      <w:r>
        <w:rPr/>
        <w:t>了</w:t>
      </w:r>
      <w:r>
        <w:rPr>
          <w:spacing w:val="-63"/>
        </w:rPr>
        <w:t> </w:t>
      </w:r>
      <w:r>
        <w:rPr>
          <w:rFonts w:ascii="Times New Roman" w:hAnsi="Times New Roman" w:cs="Times New Roman" w:eastAsia="Times New Roman" w:hint="default"/>
          <w:spacing w:val="-4"/>
        </w:rPr>
        <w:t>LDPE/PA6</w:t>
      </w:r>
      <w:r>
        <w:rPr>
          <w:rFonts w:ascii="Times New Roman" w:hAnsi="Times New Roman" w:cs="Times New Roman" w:eastAsia="Times New Roman" w:hint="default"/>
          <w:spacing w:val="-6"/>
        </w:rPr>
        <w:t> </w:t>
      </w:r>
      <w:r>
        <w:rPr/>
        <w:t>定岛型复合纺丝技术、超细纤维聚氨酯合成革、彩色超细纤维聚氨酯绒面革、防护</w:t>
      </w:r>
      <w:r>
        <w:rPr>
          <w:w w:val="100"/>
        </w:rPr>
        <w:t> </w:t>
      </w:r>
      <w:r>
        <w:rPr>
          <w:spacing w:val="-2"/>
        </w:rPr>
        <w:t>鞋用超纤革、生态汽车内饰用超纤革、超细纤维军用革、超细纤维合成革用高回弹湿法聚氨酯树</w:t>
      </w:r>
      <w:r>
        <w:rPr>
          <w:spacing w:val="-63"/>
        </w:rPr>
        <w:t> </w:t>
      </w:r>
      <w:r>
        <w:rPr>
          <w:spacing w:val="-63"/>
        </w:rPr>
      </w:r>
      <w:r>
        <w:rPr/>
        <w:t>脂、高物性无黄变干法树脂、高性能环保型超细纤维干法面料等多个研发项目。</w:t>
      </w:r>
    </w:p>
    <w:p>
      <w:pPr>
        <w:pStyle w:val="BodyText"/>
        <w:spacing w:line="240" w:lineRule="auto" w:before="184"/>
        <w:ind w:left="614" w:right="4149"/>
        <w:jc w:val="left"/>
      </w:pPr>
      <w:r>
        <w:rPr/>
        <w:t>（</w:t>
      </w:r>
      <w:r>
        <w:rPr>
          <w:rFonts w:ascii="Times New Roman" w:hAnsi="Times New Roman" w:cs="Times New Roman" w:eastAsia="Times New Roman" w:hint="default"/>
        </w:rPr>
        <w:t>8</w:t>
      </w:r>
      <w:r>
        <w:rPr/>
        <w:t>）张光杰先生</w:t>
      </w:r>
    </w:p>
    <w:p>
      <w:pPr>
        <w:spacing w:line="240" w:lineRule="auto" w:before="4"/>
        <w:rPr>
          <w:rFonts w:ascii="宋体" w:hAnsi="宋体" w:cs="宋体" w:eastAsia="宋体" w:hint="default"/>
          <w:sz w:val="17"/>
          <w:szCs w:val="17"/>
        </w:rPr>
      </w:pPr>
    </w:p>
    <w:p>
      <w:pPr>
        <w:pStyle w:val="BodyText"/>
        <w:spacing w:line="304" w:lineRule="auto"/>
        <w:ind w:right="1127" w:firstLine="461"/>
        <w:jc w:val="both"/>
      </w:pPr>
      <w:r>
        <w:rPr/>
        <w:t>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5"/>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3"/>
        </w:rPr>
        <w:t>月出生，硕士学历，律师、法学教授。现任复旦大</w:t>
      </w:r>
      <w:r>
        <w:rPr>
          <w:w w:val="100"/>
        </w:rPr>
        <w:t> </w:t>
      </w:r>
      <w:r>
        <w:rPr>
          <w:spacing w:val="-2"/>
        </w:rPr>
        <w:t>学法学院副院长、金融法研究中心研究员，中国法学会法理学研究会常务理事，上海复旦远达科</w:t>
      </w:r>
      <w:r>
        <w:rPr>
          <w:spacing w:val="-62"/>
        </w:rPr>
        <w:t> </w:t>
      </w:r>
      <w:r>
        <w:rPr>
          <w:spacing w:val="-62"/>
        </w:rPr>
      </w:r>
      <w:r>
        <w:rPr>
          <w:spacing w:val="-2"/>
        </w:rPr>
        <w:t>技公司董事，浙江英特集团股份有限公司、杭州诺邦无纺股份有限公司独立董事，本公司独立董</w:t>
      </w:r>
      <w:r>
        <w:rPr>
          <w:spacing w:val="-62"/>
        </w:rPr>
        <w:t> </w:t>
      </w:r>
      <w:r>
        <w:rPr>
          <w:spacing w:val="-62"/>
        </w:rPr>
      </w:r>
      <w:r>
        <w:rPr/>
        <w:t>事。</w:t>
      </w:r>
    </w:p>
    <w:p>
      <w:pPr>
        <w:pStyle w:val="BodyText"/>
        <w:spacing w:line="240" w:lineRule="auto" w:before="181"/>
        <w:ind w:left="614" w:right="4149"/>
        <w:jc w:val="left"/>
      </w:pPr>
      <w:r>
        <w:rPr/>
        <w:t>（</w:t>
      </w:r>
      <w:r>
        <w:rPr>
          <w:rFonts w:ascii="Times New Roman" w:hAnsi="Times New Roman" w:cs="Times New Roman" w:eastAsia="Times New Roman" w:hint="default"/>
        </w:rPr>
        <w:t>9</w:t>
      </w:r>
      <w:r>
        <w:rPr/>
        <w:t>）吕政先生</w:t>
      </w:r>
    </w:p>
    <w:p>
      <w:pPr>
        <w:spacing w:line="240" w:lineRule="auto" w:before="6"/>
        <w:rPr>
          <w:rFonts w:ascii="宋体" w:hAnsi="宋体" w:cs="宋体" w:eastAsia="宋体" w:hint="default"/>
          <w:sz w:val="17"/>
          <w:szCs w:val="17"/>
        </w:rPr>
      </w:pPr>
    </w:p>
    <w:p>
      <w:pPr>
        <w:pStyle w:val="BodyText"/>
        <w:spacing w:line="302" w:lineRule="auto"/>
        <w:ind w:right="1127" w:firstLine="461"/>
        <w:jc w:val="both"/>
      </w:pPr>
      <w:r>
        <w:rPr>
          <w:spacing w:val="-3"/>
        </w:rPr>
        <w:t>中国国籍，无境外永久居留权。</w:t>
      </w:r>
      <w:r>
        <w:rPr>
          <w:rFonts w:ascii="Times New Roman" w:hAnsi="Times New Roman" w:cs="Times New Roman" w:eastAsia="Times New Roman" w:hint="default"/>
          <w:spacing w:val="-3"/>
        </w:rPr>
        <w:t>1945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spacing w:val="-3"/>
        </w:rPr>
        <w:t>月出生，博士学历，中国社科院学部委员。历任中</w:t>
      </w:r>
      <w:r>
        <w:rPr>
          <w:w w:val="100"/>
        </w:rPr>
        <w:t> </w:t>
      </w:r>
      <w:r>
        <w:rPr>
          <w:spacing w:val="-2"/>
        </w:rPr>
        <w:t>国社会科学院工业经济研究所研究室主任、副所长、党委书记、所长。现任精品购物指南报社社</w:t>
      </w:r>
      <w:r>
        <w:rPr>
          <w:spacing w:val="-59"/>
        </w:rPr>
        <w:t> </w:t>
      </w:r>
      <w:r>
        <w:rPr>
          <w:spacing w:val="-59"/>
        </w:rPr>
      </w:r>
      <w:r>
        <w:rPr/>
        <w:t>长，中国工业经济学会副会长及本公司独立董事。</w:t>
      </w:r>
    </w:p>
    <w:p>
      <w:pPr>
        <w:pStyle w:val="BodyText"/>
        <w:spacing w:line="240" w:lineRule="auto" w:before="184"/>
        <w:ind w:left="614" w:right="4149"/>
        <w:jc w:val="left"/>
      </w:pPr>
      <w:r>
        <w:rPr/>
        <w:t>（</w:t>
      </w:r>
      <w:r>
        <w:rPr>
          <w:rFonts w:ascii="Times New Roman" w:hAnsi="Times New Roman" w:cs="Times New Roman" w:eastAsia="Times New Roman" w:hint="default"/>
        </w:rPr>
        <w:t>10</w:t>
      </w:r>
      <w:r>
        <w:rPr/>
        <w:t>）何元福先生</w:t>
      </w:r>
    </w:p>
    <w:p>
      <w:pPr>
        <w:spacing w:line="240" w:lineRule="auto" w:before="6"/>
        <w:rPr>
          <w:rFonts w:ascii="宋体" w:hAnsi="宋体" w:cs="宋体" w:eastAsia="宋体" w:hint="default"/>
          <w:sz w:val="17"/>
          <w:szCs w:val="17"/>
        </w:rPr>
      </w:pPr>
    </w:p>
    <w:p>
      <w:pPr>
        <w:pStyle w:val="BodyText"/>
        <w:spacing w:line="307" w:lineRule="auto"/>
        <w:ind w:right="826" w:firstLine="461"/>
        <w:jc w:val="left"/>
      </w:pPr>
      <w:r>
        <w:rPr/>
        <w:t>中国国籍，无境外永久居留权。</w:t>
      </w:r>
      <w:r>
        <w:rPr>
          <w:rFonts w:ascii="Times New Roman" w:hAnsi="Times New Roman" w:cs="Times New Roman" w:eastAsia="Times New Roman" w:hint="default"/>
        </w:rPr>
        <w:t>1955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月出生</w:t>
      </w:r>
      <w:r>
        <w:rPr>
          <w:rFonts w:ascii="Times New Roman" w:hAnsi="Times New Roman" w:cs="Times New Roman" w:eastAsia="Times New Roman" w:hint="default"/>
        </w:rPr>
        <w:t>,</w:t>
      </w:r>
      <w:r>
        <w:rPr/>
        <w:t>本科学历，高级会计师、中国注册会计师</w:t>
      </w:r>
      <w:r>
        <w:rPr>
          <w:w w:val="100"/>
        </w:rPr>
        <w:t> </w:t>
      </w:r>
      <w:r>
        <w:rPr/>
        <w:t>非执业会员。曾任浙江省财政厅会管处副主任科员、主任科员，浙江省注册会计师协会秘书长。</w:t>
      </w:r>
      <w:r>
        <w:rPr>
          <w:w w:val="100"/>
        </w:rPr>
        <w:t> </w:t>
      </w:r>
      <w:r>
        <w:rPr>
          <w:spacing w:val="-4"/>
        </w:rPr>
        <w:t>现任浙江省财政干部教育中心主任，浙江省中华会计函授学校副校长，中国注册会计师协会理事、</w:t>
      </w:r>
      <w:r>
        <w:rPr>
          <w:spacing w:val="-84"/>
        </w:rPr>
        <w:t> </w:t>
      </w:r>
      <w:r>
        <w:rPr>
          <w:spacing w:val="-84"/>
        </w:rPr>
      </w:r>
      <w:r>
        <w:rPr/>
        <w:t>常务理事，中国资产评估协会理事、常务理事，浙江省总会计师协会理事、常务理事，浙江省注</w:t>
      </w:r>
      <w:r>
        <w:rPr>
          <w:w w:val="100"/>
        </w:rPr>
        <w:t> </w:t>
      </w:r>
      <w:r>
        <w:rPr/>
        <w:t>册税务师协会理事、常务理事，浙江省审计学会理事，海南海德实业股份有限公司独立董事，浙</w:t>
      </w:r>
    </w:p>
    <w:p>
      <w:pPr>
        <w:spacing w:after="0" w:line="307"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9" w:lineRule="auto" w:before="29"/>
        <w:ind w:right="826"/>
        <w:jc w:val="left"/>
      </w:pPr>
      <w:r>
        <w:rPr>
          <w:spacing w:val="-1"/>
        </w:rPr>
        <w:t>江向日葵光能科技股份有限公司独立董事，杭州中瑞思创科技股份有限公司独立董事，杭州初灵</w:t>
      </w:r>
      <w:r>
        <w:rPr>
          <w:spacing w:val="-99"/>
        </w:rPr>
        <w:t> </w:t>
      </w:r>
      <w:r>
        <w:rPr>
          <w:spacing w:val="-99"/>
        </w:rPr>
      </w:r>
      <w:r>
        <w:rPr/>
        <w:t>信息技术股份有限公司独立董事及本公司独立董事。</w:t>
      </w:r>
    </w:p>
    <w:p>
      <w:pPr>
        <w:pStyle w:val="BodyText"/>
        <w:spacing w:line="240" w:lineRule="auto" w:before="179"/>
        <w:ind w:left="614" w:right="4149"/>
        <w:jc w:val="left"/>
      </w:pPr>
      <w:r>
        <w:rPr/>
        <w:t>（</w:t>
      </w:r>
      <w:r>
        <w:rPr>
          <w:rFonts w:ascii="Times New Roman" w:hAnsi="Times New Roman" w:cs="Times New Roman" w:eastAsia="Times New Roman" w:hint="default"/>
        </w:rPr>
        <w:t>11</w:t>
      </w:r>
      <w:r>
        <w:rPr/>
        <w:t>）田景岩先生</w:t>
      </w:r>
    </w:p>
    <w:p>
      <w:pPr>
        <w:spacing w:line="240" w:lineRule="auto" w:before="4"/>
        <w:rPr>
          <w:rFonts w:ascii="宋体" w:hAnsi="宋体" w:cs="宋体" w:eastAsia="宋体" w:hint="default"/>
          <w:sz w:val="17"/>
          <w:szCs w:val="17"/>
        </w:rPr>
      </w:pPr>
    </w:p>
    <w:p>
      <w:pPr>
        <w:pStyle w:val="BodyText"/>
        <w:spacing w:line="302" w:lineRule="auto"/>
        <w:ind w:right="1042" w:firstLine="461"/>
        <w:jc w:val="left"/>
      </w:pPr>
      <w:r>
        <w:rPr/>
        <w:t>中国国籍，无境外永久居留权。</w:t>
      </w:r>
      <w:r>
        <w:rPr>
          <w:rFonts w:ascii="Times New Roman" w:hAnsi="Times New Roman" w:cs="Times New Roman" w:eastAsia="Times New Roman" w:hint="default"/>
        </w:rPr>
        <w:t>1960</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月出生，中专学历。曾任北京市塑料三厂技术员、</w:t>
      </w:r>
      <w:r>
        <w:rPr>
          <w:w w:val="100"/>
        </w:rPr>
        <w:t> </w:t>
      </w:r>
      <w:r>
        <w:rPr/>
        <w:t>技术开发科长，深圳彩贺科技有限公司副总工程师。现任中国塑料加工工业协会人造革合成革专</w:t>
      </w:r>
      <w:r>
        <w:rPr>
          <w:w w:val="100"/>
        </w:rPr>
        <w:t> </w:t>
      </w:r>
      <w:r>
        <w:rPr/>
        <w:t>委会副秘书长、联合科技控股股份有限公司（韩国上市）独立董事及本公司独立董事。</w:t>
      </w:r>
    </w:p>
    <w:p>
      <w:pPr>
        <w:pStyle w:val="BodyText"/>
        <w:spacing w:line="240" w:lineRule="auto" w:before="186"/>
        <w:ind w:left="614" w:right="4149"/>
        <w:jc w:val="left"/>
      </w:pPr>
      <w:r>
        <w:rPr>
          <w:rFonts w:ascii="Times New Roman" w:hAnsi="Times New Roman" w:cs="Times New Roman" w:eastAsia="Times New Roman" w:hint="default"/>
        </w:rPr>
        <w:t>2</w:t>
      </w:r>
      <w:r>
        <w:rPr/>
        <w:t>、监事会成员</w:t>
      </w:r>
    </w:p>
    <w:p>
      <w:pPr>
        <w:spacing w:line="240" w:lineRule="auto" w:before="4"/>
        <w:rPr>
          <w:rFonts w:ascii="宋体" w:hAnsi="宋体" w:cs="宋体" w:eastAsia="宋体" w:hint="default"/>
          <w:sz w:val="17"/>
          <w:szCs w:val="17"/>
        </w:rPr>
      </w:pPr>
    </w:p>
    <w:p>
      <w:pPr>
        <w:pStyle w:val="BodyText"/>
        <w:spacing w:line="240" w:lineRule="auto"/>
        <w:ind w:left="614" w:right="4149"/>
        <w:jc w:val="left"/>
      </w:pPr>
      <w:r>
        <w:rPr/>
        <w:t>（</w:t>
      </w:r>
      <w:r>
        <w:rPr>
          <w:rFonts w:ascii="Times New Roman" w:hAnsi="Times New Roman" w:cs="Times New Roman" w:eastAsia="Times New Roman" w:hint="default"/>
        </w:rPr>
        <w:t>1</w:t>
      </w:r>
      <w:r>
        <w:rPr/>
        <w:t>）杨耀先生</w:t>
      </w:r>
    </w:p>
    <w:p>
      <w:pPr>
        <w:spacing w:line="240" w:lineRule="auto" w:before="7"/>
        <w:rPr>
          <w:rFonts w:ascii="宋体" w:hAnsi="宋体" w:cs="宋体" w:eastAsia="宋体" w:hint="default"/>
          <w:sz w:val="17"/>
          <w:szCs w:val="17"/>
        </w:rPr>
      </w:pPr>
    </w:p>
    <w:p>
      <w:pPr>
        <w:pStyle w:val="BodyText"/>
        <w:spacing w:line="292" w:lineRule="auto"/>
        <w:ind w:right="1117" w:firstLine="461"/>
        <w:jc w:val="left"/>
      </w:pPr>
      <w:r>
        <w:rPr>
          <w:spacing w:val="-3"/>
        </w:rPr>
        <w:t>中国国籍，无境外永久居留权。</w:t>
      </w:r>
      <w:r>
        <w:rPr>
          <w:rFonts w:ascii="Times New Roman" w:hAnsi="Times New Roman" w:cs="Times New Roman" w:eastAsia="Times New Roman" w:hint="default"/>
          <w:spacing w:val="-3"/>
        </w:rPr>
        <w:t>1976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spacing w:val="-3"/>
        </w:rPr>
        <w:t>月出生，高中毕业。曾供职于华峰集团。现任本公</w:t>
      </w:r>
      <w:r>
        <w:rPr>
          <w:w w:val="100"/>
        </w:rPr>
        <w:t> </w:t>
      </w:r>
      <w:r>
        <w:rPr/>
        <w:t>司供应部经理及监事会主席。</w:t>
      </w:r>
    </w:p>
    <w:p>
      <w:pPr>
        <w:pStyle w:val="BodyText"/>
        <w:spacing w:line="240" w:lineRule="auto" w:before="195"/>
        <w:ind w:left="614" w:right="4149"/>
        <w:jc w:val="left"/>
      </w:pPr>
      <w:r>
        <w:rPr/>
        <w:t>（</w:t>
      </w:r>
      <w:r>
        <w:rPr>
          <w:rFonts w:ascii="Times New Roman" w:hAnsi="Times New Roman" w:cs="Times New Roman" w:eastAsia="Times New Roman" w:hint="default"/>
        </w:rPr>
        <w:t>2</w:t>
      </w:r>
      <w:r>
        <w:rPr/>
        <w:t>）尤小玲女士</w:t>
      </w:r>
    </w:p>
    <w:p>
      <w:pPr>
        <w:spacing w:line="240" w:lineRule="auto" w:before="4"/>
        <w:rPr>
          <w:rFonts w:ascii="宋体" w:hAnsi="宋体" w:cs="宋体" w:eastAsia="宋体" w:hint="default"/>
          <w:sz w:val="17"/>
          <w:szCs w:val="17"/>
        </w:rPr>
      </w:pPr>
    </w:p>
    <w:p>
      <w:pPr>
        <w:pStyle w:val="BodyText"/>
        <w:spacing w:line="295" w:lineRule="auto"/>
        <w:ind w:right="1042" w:firstLine="461"/>
        <w:jc w:val="left"/>
      </w:pPr>
      <w:r>
        <w:rPr/>
        <w:t>中国国籍，无境外永久居留权。</w:t>
      </w:r>
      <w:r>
        <w:rPr>
          <w:rFonts w:ascii="Times New Roman" w:hAnsi="Times New Roman" w:cs="Times New Roman" w:eastAsia="Times New Roman" w:hint="default"/>
        </w:rPr>
        <w:t>1966</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月出生，初中毕业。曾任华峰集团财务部副经理，</w:t>
      </w:r>
      <w:r>
        <w:rPr>
          <w:w w:val="100"/>
        </w:rPr>
        <w:t> </w:t>
      </w:r>
      <w:r>
        <w:rPr/>
        <w:t>现任华峰合成树脂财务部副经理、监事，华峰集团监事及本公司监事。</w:t>
      </w:r>
    </w:p>
    <w:p>
      <w:pPr>
        <w:pStyle w:val="BodyText"/>
        <w:spacing w:line="240" w:lineRule="auto" w:before="191"/>
        <w:ind w:left="614" w:right="4149"/>
        <w:jc w:val="left"/>
      </w:pPr>
      <w:r>
        <w:rPr/>
        <w:t>（</w:t>
      </w:r>
      <w:r>
        <w:rPr>
          <w:rFonts w:ascii="Times New Roman" w:hAnsi="Times New Roman" w:cs="Times New Roman" w:eastAsia="Times New Roman" w:hint="default"/>
        </w:rPr>
        <w:t>3</w:t>
      </w:r>
      <w:r>
        <w:rPr/>
        <w:t>）刘勇胜先生</w:t>
      </w:r>
    </w:p>
    <w:p>
      <w:pPr>
        <w:spacing w:line="240" w:lineRule="auto" w:before="6"/>
        <w:rPr>
          <w:rFonts w:ascii="宋体" w:hAnsi="宋体" w:cs="宋体" w:eastAsia="宋体" w:hint="default"/>
          <w:sz w:val="17"/>
          <w:szCs w:val="17"/>
        </w:rPr>
      </w:pPr>
    </w:p>
    <w:p>
      <w:pPr>
        <w:pStyle w:val="BodyText"/>
        <w:spacing w:line="304" w:lineRule="auto"/>
        <w:ind w:right="1129" w:firstLine="461"/>
        <w:jc w:val="both"/>
      </w:pPr>
      <w:r>
        <w:rPr>
          <w:spacing w:val="-3"/>
        </w:rPr>
        <w:t>中国国籍，无境外永久居留权。</w:t>
      </w:r>
      <w:r>
        <w:rPr>
          <w:rFonts w:ascii="Times New Roman" w:hAnsi="Times New Roman" w:cs="Times New Roman" w:eastAsia="Times New Roman" w:hint="default"/>
          <w:spacing w:val="-3"/>
        </w:rPr>
        <w:t>1971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spacing w:val="-3"/>
        </w:rPr>
        <w:t>月出生，大专学历。曾任南京佳山纺织有限公司生</w:t>
      </w:r>
      <w:r>
        <w:rPr>
          <w:w w:val="100"/>
        </w:rPr>
        <w:t> </w:t>
      </w:r>
      <w:r>
        <w:rPr>
          <w:spacing w:val="-2"/>
        </w:rPr>
        <w:t>产技术部经理，温州人造革有限公司开发部经理。作为公司技术骨干参与“生态汽车内饰用超纤</w:t>
      </w:r>
      <w:r>
        <w:rPr>
          <w:spacing w:val="-63"/>
        </w:rPr>
        <w:t> </w:t>
      </w:r>
      <w:r>
        <w:rPr>
          <w:spacing w:val="-63"/>
        </w:rPr>
      </w:r>
      <w:r>
        <w:rPr>
          <w:spacing w:val="-2"/>
        </w:rPr>
        <w:t>革”的开发，主持绿色环保高性能仿真皮革的研究与开发、吸湿透气的鞋里革的开发并申请发明</w:t>
      </w:r>
      <w:r>
        <w:rPr>
          <w:spacing w:val="-63"/>
        </w:rPr>
        <w:t> </w:t>
      </w:r>
      <w:r>
        <w:rPr>
          <w:spacing w:val="-63"/>
        </w:rPr>
      </w:r>
      <w:r>
        <w:rPr/>
        <w:t>专利。现任本公司技术部副经理、监事，并全面主持公司对超纤皮的后处理开发。</w:t>
      </w:r>
    </w:p>
    <w:p>
      <w:pPr>
        <w:pStyle w:val="BodyText"/>
        <w:spacing w:line="240" w:lineRule="auto" w:before="184"/>
        <w:ind w:left="614" w:right="4149"/>
        <w:jc w:val="left"/>
      </w:pPr>
      <w:r>
        <w:rPr>
          <w:rFonts w:ascii="Times New Roman" w:hAnsi="Times New Roman" w:cs="Times New Roman" w:eastAsia="Times New Roman" w:hint="default"/>
        </w:rPr>
        <w:t>3</w:t>
      </w:r>
      <w:r>
        <w:rPr/>
        <w:t>、高级管理人员</w:t>
      </w:r>
    </w:p>
    <w:p>
      <w:pPr>
        <w:spacing w:line="240" w:lineRule="auto" w:before="4"/>
        <w:rPr>
          <w:rFonts w:ascii="宋体" w:hAnsi="宋体" w:cs="宋体" w:eastAsia="宋体" w:hint="default"/>
          <w:sz w:val="17"/>
          <w:szCs w:val="17"/>
        </w:rPr>
      </w:pPr>
    </w:p>
    <w:p>
      <w:pPr>
        <w:pStyle w:val="BodyText"/>
        <w:spacing w:line="240" w:lineRule="auto"/>
        <w:ind w:left="614" w:right="4149"/>
        <w:jc w:val="left"/>
      </w:pPr>
      <w:r>
        <w:rPr/>
        <w:t>（</w:t>
      </w:r>
      <w:r>
        <w:rPr>
          <w:rFonts w:ascii="Times New Roman" w:hAnsi="Times New Roman" w:cs="Times New Roman" w:eastAsia="Times New Roman" w:hint="default"/>
        </w:rPr>
        <w:t>1</w:t>
      </w:r>
      <w:r>
        <w:rPr/>
        <w:t>）叶芬弟先生，总经理、财务总监，见董事简介。</w:t>
      </w:r>
    </w:p>
    <w:p>
      <w:pPr>
        <w:spacing w:line="240" w:lineRule="auto" w:before="6"/>
        <w:rPr>
          <w:rFonts w:ascii="宋体" w:hAnsi="宋体" w:cs="宋体" w:eastAsia="宋体" w:hint="default"/>
          <w:sz w:val="17"/>
          <w:szCs w:val="17"/>
        </w:rPr>
      </w:pPr>
    </w:p>
    <w:p>
      <w:pPr>
        <w:pStyle w:val="BodyText"/>
        <w:spacing w:line="240" w:lineRule="auto"/>
        <w:ind w:left="614" w:right="4149"/>
        <w:jc w:val="left"/>
      </w:pPr>
      <w:r>
        <w:rPr/>
        <w:t>（</w:t>
      </w:r>
      <w:r>
        <w:rPr>
          <w:rFonts w:ascii="Times New Roman" w:hAnsi="Times New Roman" w:cs="Times New Roman" w:eastAsia="Times New Roman" w:hint="default"/>
        </w:rPr>
        <w:t>2</w:t>
      </w:r>
      <w:r>
        <w:rPr/>
        <w:t>）王克亮先生，副总经理，见董事简介。</w:t>
      </w:r>
    </w:p>
    <w:p>
      <w:pPr>
        <w:spacing w:line="240" w:lineRule="auto" w:before="4"/>
        <w:rPr>
          <w:rFonts w:ascii="宋体" w:hAnsi="宋体" w:cs="宋体" w:eastAsia="宋体" w:hint="default"/>
          <w:sz w:val="17"/>
          <w:szCs w:val="17"/>
        </w:rPr>
      </w:pPr>
    </w:p>
    <w:p>
      <w:pPr>
        <w:pStyle w:val="BodyText"/>
        <w:spacing w:line="240" w:lineRule="auto"/>
        <w:ind w:left="614" w:right="4149"/>
        <w:jc w:val="left"/>
      </w:pPr>
      <w:r>
        <w:rPr/>
        <w:t>（</w:t>
      </w:r>
      <w:r>
        <w:rPr>
          <w:rFonts w:ascii="Times New Roman" w:hAnsi="Times New Roman" w:cs="Times New Roman" w:eastAsia="Times New Roman" w:hint="default"/>
        </w:rPr>
        <w:t>3</w:t>
      </w:r>
      <w:r>
        <w:rPr/>
        <w:t>）王道冲先生，副总经理，见董事简介。</w:t>
      </w:r>
    </w:p>
    <w:p>
      <w:pPr>
        <w:spacing w:line="240" w:lineRule="auto" w:before="7"/>
        <w:rPr>
          <w:rFonts w:ascii="宋体" w:hAnsi="宋体" w:cs="宋体" w:eastAsia="宋体" w:hint="default"/>
          <w:sz w:val="17"/>
          <w:szCs w:val="17"/>
        </w:rPr>
      </w:pPr>
    </w:p>
    <w:p>
      <w:pPr>
        <w:pStyle w:val="BodyText"/>
        <w:spacing w:line="240" w:lineRule="auto"/>
        <w:ind w:left="614" w:right="4149"/>
        <w:jc w:val="left"/>
      </w:pPr>
      <w:r>
        <w:rPr/>
        <w:t>（</w:t>
      </w:r>
      <w:r>
        <w:rPr>
          <w:rFonts w:ascii="Times New Roman" w:hAnsi="Times New Roman" w:cs="Times New Roman" w:eastAsia="Times New Roman" w:hint="default"/>
        </w:rPr>
        <w:t>4</w:t>
      </w:r>
      <w:r>
        <w:rPr/>
        <w:t>）赵鸿凯先生，副总经理、董事会秘书，见董事简介。</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343" w:lineRule="auto"/>
        <w:ind w:left="590" w:right="826" w:hanging="438"/>
        <w:jc w:val="left"/>
      </w:pPr>
      <w:r>
        <w:rPr/>
        <w:t>二、报告期内董事、监事、高级管理人员变动情况</w:t>
      </w:r>
      <w:r>
        <w:rPr>
          <w:w w:val="100"/>
        </w:rPr>
        <w:t> </w:t>
      </w:r>
      <w:r>
        <w:rPr>
          <w:rFonts w:ascii="宋体" w:hAnsi="宋体" w:cs="宋体" w:eastAsia="宋体" w:hint="default"/>
          <w:spacing w:val="-1"/>
        </w:rPr>
        <w:t>2010</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20</w:t>
      </w:r>
      <w:r>
        <w:rPr>
          <w:spacing w:val="-1"/>
        </w:rPr>
        <w:t>日，经公司</w:t>
      </w:r>
      <w:r>
        <w:rPr>
          <w:rFonts w:ascii="宋体" w:hAnsi="宋体" w:cs="宋体" w:eastAsia="宋体" w:hint="default"/>
          <w:spacing w:val="-1"/>
        </w:rPr>
        <w:t>2010</w:t>
      </w:r>
      <w:r>
        <w:rPr>
          <w:spacing w:val="-1"/>
        </w:rPr>
        <w:t>年第一次临时股东会审议通过，同意尤金焕、段伟东、杨从登、</w:t>
      </w:r>
    </w:p>
    <w:p>
      <w:pPr>
        <w:pStyle w:val="BodyText"/>
        <w:spacing w:line="309" w:lineRule="auto"/>
        <w:ind w:right="826"/>
        <w:jc w:val="left"/>
      </w:pPr>
      <w:r>
        <w:rPr>
          <w:spacing w:val="-1"/>
        </w:rPr>
        <w:t>潘基础因工作关系辞去公司董事职务，选举张光杰、吕政、权忠光、田景岩、何元福等五人为公</w:t>
      </w:r>
      <w:r>
        <w:rPr>
          <w:spacing w:val="-97"/>
        </w:rPr>
        <w:t> </w:t>
      </w:r>
      <w:r>
        <w:rPr>
          <w:spacing w:val="-97"/>
        </w:rPr>
      </w:r>
      <w:r>
        <w:rPr/>
        <w:t>司第一届董事会独立董事。</w:t>
      </w:r>
    </w:p>
    <w:p>
      <w:pPr>
        <w:pStyle w:val="BodyText"/>
        <w:spacing w:line="240" w:lineRule="auto" w:before="64"/>
        <w:ind w:left="614" w:right="826"/>
        <w:jc w:val="left"/>
      </w:pP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27</w:t>
      </w:r>
      <w:r>
        <w:rPr/>
        <w:t>日，独立董事权忠光因个人原因辞去独立董事一职。</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686" w:lineRule="auto" w:before="29"/>
        <w:ind w:right="826"/>
        <w:jc w:val="left"/>
      </w:pPr>
      <w:r>
        <w:rPr/>
        <w:pict>
          <v:shape style="position:absolute;margin-left:70.344002pt;margin-top:65.421638pt;width:455.4pt;height:433.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9"/>
                    <w:gridCol w:w="1171"/>
                    <w:gridCol w:w="3721"/>
                    <w:gridCol w:w="2086"/>
                    <w:gridCol w:w="1157"/>
                  </w:tblGrid>
                  <w:tr>
                    <w:trPr>
                      <w:trHeight w:val="422" w:hRule="exact"/>
                    </w:trPr>
                    <w:tc>
                      <w:tcPr>
                        <w:tcW w:w="9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1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本公司职务</w:t>
                        </w:r>
                        <w:r>
                          <w:rPr>
                            <w:rFonts w:ascii="宋体" w:hAnsi="宋体" w:cs="宋体" w:eastAsia="宋体" w:hint="default"/>
                            <w:sz w:val="18"/>
                            <w:szCs w:val="18"/>
                          </w:rPr>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兼职单位</w:t>
                        </w:r>
                        <w:r>
                          <w:rPr>
                            <w:rFonts w:ascii="宋体" w:hAnsi="宋体" w:cs="宋体" w:eastAsia="宋体" w:hint="default"/>
                            <w:sz w:val="18"/>
                            <w:szCs w:val="18"/>
                          </w:rPr>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兼职情况</w:t>
                        </w:r>
                        <w:r>
                          <w:rPr>
                            <w:rFonts w:ascii="宋体" w:hAnsi="宋体" w:cs="宋体" w:eastAsia="宋体" w:hint="default"/>
                            <w:sz w:val="18"/>
                            <w:szCs w:val="18"/>
                          </w:rPr>
                        </w:r>
                      </w:p>
                    </w:tc>
                  </w:tr>
                  <w:tr>
                    <w:trPr>
                      <w:trHeight w:val="422" w:hRule="exact"/>
                    </w:trPr>
                    <w:tc>
                      <w:tcPr>
                        <w:tcW w:w="929"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17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本公司第一大股东</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r>
                  <w:tr>
                    <w:trPr>
                      <w:trHeight w:val="422" w:hRule="exact"/>
                    </w:trPr>
                    <w:tc>
                      <w:tcPr>
                        <w:tcW w:w="929" w:type="dxa"/>
                        <w:vMerge/>
                        <w:tcBorders>
                          <w:left w:val="single" w:sz="12" w:space="0" w:color="000000"/>
                          <w:right w:val="single" w:sz="12" w:space="0" w:color="000000"/>
                        </w:tcBorders>
                      </w:tcPr>
                      <w:p>
                        <w:pPr/>
                      </w:p>
                    </w:tc>
                    <w:tc>
                      <w:tcPr>
                        <w:tcW w:w="1171" w:type="dxa"/>
                        <w:vMerge/>
                        <w:tcBorders>
                          <w:left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浙江华峰氨纶股份有限公司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r>
                  <w:tr>
                    <w:trPr>
                      <w:trHeight w:val="422" w:hRule="exact"/>
                    </w:trPr>
                    <w:tc>
                      <w:tcPr>
                        <w:tcW w:w="929" w:type="dxa"/>
                        <w:vMerge/>
                        <w:tcBorders>
                          <w:left w:val="single" w:sz="12" w:space="0" w:color="000000"/>
                          <w:right w:val="single" w:sz="12" w:space="0" w:color="000000"/>
                        </w:tcBorders>
                      </w:tcPr>
                      <w:p>
                        <w:pPr/>
                      </w:p>
                    </w:tc>
                    <w:tc>
                      <w:tcPr>
                        <w:tcW w:w="1171" w:type="dxa"/>
                        <w:vMerge/>
                        <w:tcBorders>
                          <w:left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承德华峰房地产开发有限公司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华峰集团的联营企业</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r>
                  <w:tr>
                    <w:trPr>
                      <w:trHeight w:val="422" w:hRule="exact"/>
                    </w:trPr>
                    <w:tc>
                      <w:tcPr>
                        <w:tcW w:w="929" w:type="dxa"/>
                        <w:vMerge/>
                        <w:tcBorders>
                          <w:left w:val="single" w:sz="12" w:space="0" w:color="000000"/>
                          <w:bottom w:val="single" w:sz="12" w:space="0" w:color="000000"/>
                          <w:right w:val="single" w:sz="12" w:space="0" w:color="000000"/>
                        </w:tcBorders>
                      </w:tcPr>
                      <w:p>
                        <w:pPr/>
                      </w:p>
                    </w:tc>
                    <w:tc>
                      <w:tcPr>
                        <w:tcW w:w="1171" w:type="dxa"/>
                        <w:vMerge/>
                        <w:tcBorders>
                          <w:left w:val="single" w:sz="12" w:space="0" w:color="000000"/>
                          <w:bottom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浙江华峰实业发展有限公司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华峰集团的联营企业</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r>
                  <w:tr>
                    <w:trPr>
                      <w:trHeight w:val="733" w:hRule="exact"/>
                    </w:trPr>
                    <w:tc>
                      <w:tcPr>
                        <w:tcW w:w="9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杨清文</w:t>
                        </w:r>
                      </w:p>
                    </w:tc>
                    <w:tc>
                      <w:tcPr>
                        <w:tcW w:w="11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319" w:lineRule="auto" w:before="49"/>
                          <w:ind w:left="206" w:right="110" w:hanging="92"/>
                          <w:jc w:val="left"/>
                          <w:rPr>
                            <w:rFonts w:ascii="宋体" w:hAnsi="宋体" w:cs="宋体" w:eastAsia="宋体" w:hint="default"/>
                            <w:sz w:val="18"/>
                            <w:szCs w:val="18"/>
                          </w:rPr>
                        </w:pPr>
                        <w:r>
                          <w:rPr>
                            <w:rFonts w:ascii="宋体" w:hAnsi="宋体" w:cs="宋体" w:eastAsia="宋体" w:hint="default"/>
                            <w:sz w:val="18"/>
                            <w:szCs w:val="18"/>
                          </w:rPr>
                          <w:t>副总经理、 总工程师</w:t>
                        </w:r>
                      </w:p>
                    </w:tc>
                  </w:tr>
                  <w:tr>
                    <w:trPr>
                      <w:trHeight w:val="422" w:hRule="exact"/>
                    </w:trPr>
                    <w:tc>
                      <w:tcPr>
                        <w:tcW w:w="929"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17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复旦大学法学院</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副院长</w:t>
                        </w:r>
                      </w:p>
                    </w:tc>
                  </w:tr>
                  <w:tr>
                    <w:trPr>
                      <w:trHeight w:val="422" w:hRule="exact"/>
                    </w:trPr>
                    <w:tc>
                      <w:tcPr>
                        <w:tcW w:w="929" w:type="dxa"/>
                        <w:vMerge/>
                        <w:tcBorders>
                          <w:left w:val="single" w:sz="12" w:space="0" w:color="000000"/>
                          <w:right w:val="single" w:sz="12" w:space="0" w:color="000000"/>
                        </w:tcBorders>
                      </w:tcPr>
                      <w:p>
                        <w:pPr/>
                      </w:p>
                    </w:tc>
                    <w:tc>
                      <w:tcPr>
                        <w:tcW w:w="1171" w:type="dxa"/>
                        <w:vMerge/>
                        <w:tcBorders>
                          <w:left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浙江英特集团股份有限公司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22" w:hRule="exact"/>
                    </w:trPr>
                    <w:tc>
                      <w:tcPr>
                        <w:tcW w:w="929" w:type="dxa"/>
                        <w:vMerge/>
                        <w:tcBorders>
                          <w:left w:val="single" w:sz="12" w:space="0" w:color="000000"/>
                          <w:bottom w:val="single" w:sz="12" w:space="0" w:color="000000"/>
                          <w:right w:val="single" w:sz="12" w:space="0" w:color="000000"/>
                        </w:tcBorders>
                      </w:tcPr>
                      <w:p>
                        <w:pPr/>
                      </w:p>
                    </w:tc>
                    <w:tc>
                      <w:tcPr>
                        <w:tcW w:w="1171" w:type="dxa"/>
                        <w:vMerge/>
                        <w:tcBorders>
                          <w:left w:val="single" w:sz="12" w:space="0" w:color="000000"/>
                          <w:bottom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杭州诺邦无纺股份有限公司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22" w:hRule="exact"/>
                    </w:trPr>
                    <w:tc>
                      <w:tcPr>
                        <w:tcW w:w="9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吕政</w:t>
                        </w:r>
                      </w:p>
                    </w:tc>
                    <w:tc>
                      <w:tcPr>
                        <w:tcW w:w="11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精品购物指南报社</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社长</w:t>
                        </w:r>
                      </w:p>
                    </w:tc>
                  </w:tr>
                  <w:tr>
                    <w:trPr>
                      <w:trHeight w:val="422" w:hRule="exact"/>
                    </w:trPr>
                    <w:tc>
                      <w:tcPr>
                        <w:tcW w:w="9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田景岩</w:t>
                        </w:r>
                      </w:p>
                    </w:tc>
                    <w:tc>
                      <w:tcPr>
                        <w:tcW w:w="11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联合科技控股股份有限公司（韩国上市公司）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20" w:hRule="exact"/>
                    </w:trPr>
                    <w:tc>
                      <w:tcPr>
                        <w:tcW w:w="929"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17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浙江省财政干部教育中心</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主任</w:t>
                        </w:r>
                      </w:p>
                    </w:tc>
                  </w:tr>
                  <w:tr>
                    <w:trPr>
                      <w:trHeight w:val="422" w:hRule="exact"/>
                    </w:trPr>
                    <w:tc>
                      <w:tcPr>
                        <w:tcW w:w="929" w:type="dxa"/>
                        <w:vMerge/>
                        <w:tcBorders>
                          <w:left w:val="single" w:sz="12" w:space="0" w:color="000000"/>
                          <w:right w:val="single" w:sz="12" w:space="0" w:color="000000"/>
                        </w:tcBorders>
                      </w:tcPr>
                      <w:p>
                        <w:pPr/>
                      </w:p>
                    </w:tc>
                    <w:tc>
                      <w:tcPr>
                        <w:tcW w:w="1171" w:type="dxa"/>
                        <w:vMerge/>
                        <w:tcBorders>
                          <w:left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浙江省中华会计函授学校</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副校长</w:t>
                        </w:r>
                      </w:p>
                    </w:tc>
                  </w:tr>
                  <w:tr>
                    <w:trPr>
                      <w:trHeight w:val="423" w:hRule="exact"/>
                    </w:trPr>
                    <w:tc>
                      <w:tcPr>
                        <w:tcW w:w="929" w:type="dxa"/>
                        <w:vMerge/>
                        <w:tcBorders>
                          <w:left w:val="single" w:sz="12" w:space="0" w:color="000000"/>
                          <w:right w:val="single" w:sz="12" w:space="0" w:color="000000"/>
                        </w:tcBorders>
                      </w:tcPr>
                      <w:p>
                        <w:pPr/>
                      </w:p>
                    </w:tc>
                    <w:tc>
                      <w:tcPr>
                        <w:tcW w:w="1171" w:type="dxa"/>
                        <w:vMerge/>
                        <w:tcBorders>
                          <w:left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海南海德实业股份有限公司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22" w:hRule="exact"/>
                    </w:trPr>
                    <w:tc>
                      <w:tcPr>
                        <w:tcW w:w="929" w:type="dxa"/>
                        <w:vMerge/>
                        <w:tcBorders>
                          <w:left w:val="single" w:sz="12" w:space="0" w:color="000000"/>
                          <w:right w:val="single" w:sz="12" w:space="0" w:color="000000"/>
                        </w:tcBorders>
                      </w:tcPr>
                      <w:p>
                        <w:pPr/>
                      </w:p>
                    </w:tc>
                    <w:tc>
                      <w:tcPr>
                        <w:tcW w:w="1171" w:type="dxa"/>
                        <w:vMerge/>
                        <w:tcBorders>
                          <w:left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浙江向日葵光能科技股份有限公司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22" w:hRule="exact"/>
                    </w:trPr>
                    <w:tc>
                      <w:tcPr>
                        <w:tcW w:w="929" w:type="dxa"/>
                        <w:vMerge/>
                        <w:tcBorders>
                          <w:left w:val="single" w:sz="12" w:space="0" w:color="000000"/>
                          <w:right w:val="single" w:sz="12" w:space="0" w:color="000000"/>
                        </w:tcBorders>
                      </w:tcPr>
                      <w:p>
                        <w:pPr/>
                      </w:p>
                    </w:tc>
                    <w:tc>
                      <w:tcPr>
                        <w:tcW w:w="1171" w:type="dxa"/>
                        <w:vMerge/>
                        <w:tcBorders>
                          <w:left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杭州中瑞思创科技股份有限公司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22" w:hRule="exact"/>
                    </w:trPr>
                    <w:tc>
                      <w:tcPr>
                        <w:tcW w:w="929" w:type="dxa"/>
                        <w:vMerge/>
                        <w:tcBorders>
                          <w:left w:val="single" w:sz="12" w:space="0" w:color="000000"/>
                          <w:bottom w:val="single" w:sz="12" w:space="0" w:color="000000"/>
                          <w:right w:val="single" w:sz="12" w:space="0" w:color="000000"/>
                        </w:tcBorders>
                      </w:tcPr>
                      <w:p>
                        <w:pPr/>
                      </w:p>
                    </w:tc>
                    <w:tc>
                      <w:tcPr>
                        <w:tcW w:w="1171" w:type="dxa"/>
                        <w:vMerge/>
                        <w:tcBorders>
                          <w:left w:val="single" w:sz="12" w:space="0" w:color="000000"/>
                          <w:bottom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杭州初灵信息技术股份有限公司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r>
                  <w:tr>
                    <w:trPr>
                      <w:trHeight w:val="420" w:hRule="exact"/>
                    </w:trPr>
                    <w:tc>
                      <w:tcPr>
                        <w:tcW w:w="929"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171" w:type="dxa"/>
                        <w:vMerge w:val="restart"/>
                        <w:tcBorders>
                          <w:top w:val="single" w:sz="12"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r>
                  <w:tr>
                    <w:trPr>
                      <w:trHeight w:val="737" w:hRule="exact"/>
                    </w:trPr>
                    <w:tc>
                      <w:tcPr>
                        <w:tcW w:w="929" w:type="dxa"/>
                        <w:vMerge/>
                        <w:tcBorders>
                          <w:left w:val="single" w:sz="12" w:space="0" w:color="000000"/>
                          <w:bottom w:val="single" w:sz="12" w:space="0" w:color="000000"/>
                          <w:right w:val="single" w:sz="12" w:space="0" w:color="000000"/>
                        </w:tcBorders>
                      </w:tcPr>
                      <w:p>
                        <w:pPr/>
                      </w:p>
                    </w:tc>
                    <w:tc>
                      <w:tcPr>
                        <w:tcW w:w="1171" w:type="dxa"/>
                        <w:vMerge/>
                        <w:tcBorders>
                          <w:left w:val="single" w:sz="12" w:space="0" w:color="000000"/>
                          <w:bottom w:val="single" w:sz="12" w:space="0" w:color="000000"/>
                          <w:right w:val="single" w:sz="12" w:space="0" w:color="000000"/>
                        </w:tcBorders>
                      </w:tcPr>
                      <w:p>
                        <w:pPr/>
                      </w:p>
                    </w:tc>
                    <w:tc>
                      <w:tcPr>
                        <w:tcW w:w="37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20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1157"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51"/>
                          <w:ind w:left="206" w:right="110" w:hanging="92"/>
                          <w:jc w:val="left"/>
                          <w:rPr>
                            <w:rFonts w:ascii="宋体" w:hAnsi="宋体" w:cs="宋体" w:eastAsia="宋体" w:hint="default"/>
                            <w:sz w:val="18"/>
                            <w:szCs w:val="18"/>
                          </w:rPr>
                        </w:pPr>
                        <w:r>
                          <w:rPr>
                            <w:rFonts w:ascii="宋体" w:hAnsi="宋体" w:cs="宋体" w:eastAsia="宋体" w:hint="default"/>
                            <w:sz w:val="18"/>
                            <w:szCs w:val="18"/>
                          </w:rPr>
                          <w:t>财务部副经 理、监事</w:t>
                        </w:r>
                      </w:p>
                    </w:tc>
                  </w:tr>
                </w:tbl>
                <w:p>
                  <w:pPr/>
                </w:p>
              </w:txbxContent>
            </v:textbox>
            <w10:wrap type="none"/>
          </v:shape>
        </w:pict>
      </w:r>
      <w:r>
        <w:rPr>
          <w:spacing w:val="-1"/>
        </w:rPr>
        <w:t>三、报告期内，公司核心技术团队或关键技术人员（非董事、监事、高级管理人员）未发生变动</w:t>
      </w:r>
      <w:r>
        <w:rPr>
          <w:spacing w:val="-99"/>
        </w:rPr>
        <w:t> </w:t>
      </w:r>
      <w:r>
        <w:rPr>
          <w:spacing w:val="-99"/>
        </w:rPr>
      </w:r>
      <w:r>
        <w:rPr/>
        <w:t>四、董事、监事、高级管理人员在报告期内除股东单位外的其他单位的任职或兼职情况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29"/>
        <w:ind w:right="4149"/>
        <w:jc w:val="left"/>
      </w:pPr>
      <w:r>
        <w:rPr/>
        <w:t>五、公司员工情况</w:t>
      </w:r>
    </w:p>
    <w:p>
      <w:pPr>
        <w:pStyle w:val="BodyText"/>
        <w:spacing w:line="343" w:lineRule="auto" w:before="129"/>
        <w:ind w:left="633" w:right="826" w:hanging="20"/>
        <w:jc w:val="left"/>
      </w:pPr>
      <w:r>
        <w:rPr/>
        <w:t>（一）员工构成情况</w:t>
      </w:r>
      <w:r>
        <w:rPr>
          <w:spacing w:val="-113"/>
        </w:rPr>
        <w:t> </w:t>
      </w:r>
      <w:r>
        <w:rPr>
          <w:spacing w:val="-113"/>
        </w:rPr>
      </w:r>
      <w:r>
        <w:rPr>
          <w:spacing w:val="-1"/>
        </w:rPr>
        <w:t>截止</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日，公司共有在册员工</w:t>
      </w:r>
      <w:r>
        <w:rPr>
          <w:rFonts w:ascii="宋体" w:hAnsi="宋体" w:cs="宋体" w:eastAsia="宋体" w:hint="default"/>
          <w:spacing w:val="-1"/>
        </w:rPr>
        <w:t>659</w:t>
      </w:r>
      <w:r>
        <w:rPr>
          <w:spacing w:val="-1"/>
        </w:rPr>
        <w:t>人，其中各类人员情况如下：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818" w:type="dxa"/>
        <w:tblLayout w:type="fixed"/>
        <w:tblCellMar>
          <w:top w:w="0" w:type="dxa"/>
          <w:left w:w="0" w:type="dxa"/>
          <w:bottom w:w="0" w:type="dxa"/>
          <w:right w:w="0" w:type="dxa"/>
        </w:tblCellMar>
        <w:tblLook w:val="01E0"/>
      </w:tblPr>
      <w:tblGrid>
        <w:gridCol w:w="2761"/>
        <w:gridCol w:w="2760"/>
        <w:gridCol w:w="2761"/>
      </w:tblGrid>
      <w:tr>
        <w:trPr>
          <w:trHeight w:val="421" w:hRule="exact"/>
        </w:trPr>
        <w:tc>
          <w:tcPr>
            <w:tcW w:w="2761"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b/>
                <w:bCs/>
                <w:sz w:val="18"/>
                <w:szCs w:val="18"/>
              </w:rPr>
              <w:t>岗位类别</w:t>
            </w:r>
            <w:r>
              <w:rPr>
                <w:rFonts w:ascii="宋体" w:hAnsi="宋体" w:cs="宋体" w:eastAsia="宋体"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b/>
                <w:bCs/>
                <w:sz w:val="18"/>
                <w:szCs w:val="18"/>
              </w:rPr>
              <w:t>员工人数（人）</w:t>
            </w:r>
            <w:r>
              <w:rPr>
                <w:rFonts w:ascii="宋体" w:hAnsi="宋体" w:cs="宋体" w:eastAsia="宋体" w:hint="default"/>
                <w:sz w:val="18"/>
                <w:szCs w:val="18"/>
              </w:rPr>
            </w:r>
          </w:p>
        </w:tc>
        <w:tc>
          <w:tcPr>
            <w:tcW w:w="2761"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b/>
                <w:bCs/>
                <w:sz w:val="18"/>
                <w:szCs w:val="18"/>
              </w:rPr>
              <w:t>所占比例</w:t>
            </w:r>
            <w:r>
              <w:rPr>
                <w:rFonts w:ascii="宋体" w:hAnsi="宋体" w:cs="宋体" w:eastAsia="宋体" w:hint="default"/>
                <w:sz w:val="18"/>
                <w:szCs w:val="18"/>
              </w:rPr>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488</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5"/>
              <w:jc w:val="right"/>
              <w:rPr>
                <w:rFonts w:ascii="Times New Roman" w:hAnsi="Times New Roman" w:cs="Times New Roman" w:eastAsia="Times New Roman" w:hint="default"/>
                <w:sz w:val="18"/>
                <w:szCs w:val="18"/>
              </w:rPr>
            </w:pPr>
            <w:r>
              <w:rPr>
                <w:rFonts w:ascii="Times New Roman"/>
                <w:sz w:val="18"/>
              </w:rPr>
              <w:t>74.05%</w:t>
            </w:r>
          </w:p>
        </w:tc>
      </w:tr>
      <w:tr>
        <w:trPr>
          <w:trHeight w:val="420"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25</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3.79%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818" w:type="dxa"/>
        <w:tblLayout w:type="fixed"/>
        <w:tblCellMar>
          <w:top w:w="0" w:type="dxa"/>
          <w:left w:w="0" w:type="dxa"/>
          <w:bottom w:w="0" w:type="dxa"/>
          <w:right w:w="0" w:type="dxa"/>
        </w:tblCellMar>
        <w:tblLook w:val="01E0"/>
      </w:tblPr>
      <w:tblGrid>
        <w:gridCol w:w="2761"/>
        <w:gridCol w:w="2760"/>
        <w:gridCol w:w="2761"/>
      </w:tblGrid>
      <w:tr>
        <w:trPr>
          <w:trHeight w:val="423"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2"/>
                <w:sz w:val="18"/>
              </w:rPr>
              <w:t>110</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6"/>
              <w:jc w:val="right"/>
              <w:rPr>
                <w:rFonts w:ascii="Times New Roman" w:hAnsi="Times New Roman" w:cs="Times New Roman" w:eastAsia="Times New Roman" w:hint="default"/>
                <w:sz w:val="18"/>
                <w:szCs w:val="18"/>
              </w:rPr>
            </w:pPr>
            <w:r>
              <w:rPr>
                <w:rFonts w:ascii="Times New Roman"/>
                <w:sz w:val="18"/>
              </w:rPr>
              <w:t>16.69%</w:t>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z w:val="18"/>
              </w:rPr>
              <w:t>8</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1.21%</w:t>
            </w:r>
          </w:p>
        </w:tc>
      </w:tr>
      <w:tr>
        <w:trPr>
          <w:trHeight w:val="420"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其他管理人员</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28</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4.25%</w:t>
            </w:r>
          </w:p>
        </w:tc>
      </w:tr>
      <w:tr>
        <w:trPr>
          <w:trHeight w:val="424"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659</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1" w:hRule="exact"/>
        </w:trPr>
        <w:tc>
          <w:tcPr>
            <w:tcW w:w="2761"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b/>
                <w:bCs/>
                <w:sz w:val="18"/>
                <w:szCs w:val="18"/>
              </w:rPr>
              <w:t>学历类别</w:t>
            </w:r>
            <w:r>
              <w:rPr>
                <w:rFonts w:ascii="宋体" w:hAnsi="宋体" w:cs="宋体" w:eastAsia="宋体"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61"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b/>
                <w:bCs/>
                <w:sz w:val="18"/>
                <w:szCs w:val="18"/>
              </w:rPr>
              <w:t>所占比例</w:t>
            </w:r>
            <w:r>
              <w:rPr>
                <w:rFonts w:ascii="宋体" w:hAnsi="宋体" w:cs="宋体" w:eastAsia="宋体" w:hint="default"/>
                <w:sz w:val="18"/>
                <w:szCs w:val="18"/>
              </w:rPr>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92"/>
              <w:jc w:val="right"/>
              <w:rPr>
                <w:rFonts w:ascii="Times New Roman" w:hAnsi="Times New Roman" w:cs="Times New Roman" w:eastAsia="Times New Roman" w:hint="default"/>
                <w:sz w:val="18"/>
                <w:szCs w:val="18"/>
              </w:rPr>
            </w:pPr>
            <w:r>
              <w:rPr>
                <w:rFonts w:ascii="Times New Roman"/>
                <w:sz w:val="18"/>
              </w:rPr>
              <w:t>1</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0.15%</w:t>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z w:val="18"/>
              </w:rPr>
              <w:t>9</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1.37%</w:t>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36</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5.46%</w:t>
            </w:r>
          </w:p>
        </w:tc>
      </w:tr>
      <w:tr>
        <w:trPr>
          <w:trHeight w:val="420"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81</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6"/>
              <w:jc w:val="right"/>
              <w:rPr>
                <w:rFonts w:ascii="Times New Roman" w:hAnsi="Times New Roman" w:cs="Times New Roman" w:eastAsia="Times New Roman" w:hint="default"/>
                <w:sz w:val="18"/>
                <w:szCs w:val="18"/>
              </w:rPr>
            </w:pPr>
            <w:r>
              <w:rPr>
                <w:rFonts w:ascii="Times New Roman"/>
                <w:sz w:val="18"/>
              </w:rPr>
              <w:t>12.29%</w:t>
            </w:r>
          </w:p>
        </w:tc>
      </w:tr>
      <w:tr>
        <w:trPr>
          <w:trHeight w:val="423"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4"/>
              <w:ind w:right="89"/>
              <w:jc w:val="right"/>
              <w:rPr>
                <w:rFonts w:ascii="Times New Roman" w:hAnsi="Times New Roman" w:cs="Times New Roman" w:eastAsia="Times New Roman" w:hint="default"/>
                <w:sz w:val="18"/>
                <w:szCs w:val="18"/>
              </w:rPr>
            </w:pPr>
            <w:r>
              <w:rPr>
                <w:rFonts w:ascii="Times New Roman"/>
                <w:sz w:val="18"/>
              </w:rPr>
              <w:t>532</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4"/>
              <w:ind w:right="86"/>
              <w:jc w:val="right"/>
              <w:rPr>
                <w:rFonts w:ascii="Times New Roman" w:hAnsi="Times New Roman" w:cs="Times New Roman" w:eastAsia="Times New Roman" w:hint="default"/>
                <w:sz w:val="18"/>
                <w:szCs w:val="18"/>
              </w:rPr>
            </w:pPr>
            <w:r>
              <w:rPr>
                <w:rFonts w:ascii="Times New Roman"/>
                <w:sz w:val="18"/>
              </w:rPr>
              <w:t>80.73%</w:t>
            </w:r>
          </w:p>
        </w:tc>
      </w:tr>
      <w:tr>
        <w:trPr>
          <w:trHeight w:val="424"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659</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1" w:hRule="exact"/>
        </w:trPr>
        <w:tc>
          <w:tcPr>
            <w:tcW w:w="2761"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b/>
                <w:bCs/>
                <w:sz w:val="18"/>
                <w:szCs w:val="18"/>
              </w:rPr>
              <w:t>年龄区间</w:t>
            </w:r>
            <w:r>
              <w:rPr>
                <w:rFonts w:ascii="宋体" w:hAnsi="宋体" w:cs="宋体" w:eastAsia="宋体" w:hint="default"/>
                <w:sz w:val="18"/>
                <w:szCs w:val="18"/>
              </w:rPr>
            </w:r>
          </w:p>
        </w:tc>
        <w:tc>
          <w:tcPr>
            <w:tcW w:w="276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761"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b/>
                <w:bCs/>
                <w:sz w:val="18"/>
                <w:szCs w:val="18"/>
              </w:rPr>
              <w:t>所占比例</w:t>
            </w:r>
            <w:r>
              <w:rPr>
                <w:rFonts w:ascii="宋体" w:hAnsi="宋体" w:cs="宋体" w:eastAsia="宋体" w:hint="default"/>
                <w:sz w:val="18"/>
                <w:szCs w:val="18"/>
              </w:rPr>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岁以下</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273</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6"/>
              <w:jc w:val="right"/>
              <w:rPr>
                <w:rFonts w:ascii="Times New Roman" w:hAnsi="Times New Roman" w:cs="Times New Roman" w:eastAsia="Times New Roman" w:hint="default"/>
                <w:sz w:val="18"/>
                <w:szCs w:val="18"/>
              </w:rPr>
            </w:pPr>
            <w:r>
              <w:rPr>
                <w:rFonts w:ascii="Times New Roman"/>
                <w:sz w:val="18"/>
              </w:rPr>
              <w:t>41.43%</w:t>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268</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6"/>
              <w:jc w:val="right"/>
              <w:rPr>
                <w:rFonts w:ascii="Times New Roman" w:hAnsi="Times New Roman" w:cs="Times New Roman" w:eastAsia="Times New Roman" w:hint="default"/>
                <w:sz w:val="18"/>
                <w:szCs w:val="18"/>
              </w:rPr>
            </w:pPr>
            <w:r>
              <w:rPr>
                <w:rFonts w:ascii="Times New Roman"/>
                <w:sz w:val="18"/>
              </w:rPr>
              <w:t>40.67%</w:t>
            </w:r>
          </w:p>
        </w:tc>
      </w:tr>
      <w:tr>
        <w:trPr>
          <w:trHeight w:val="420"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96</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86"/>
              <w:jc w:val="right"/>
              <w:rPr>
                <w:rFonts w:ascii="Times New Roman" w:hAnsi="Times New Roman" w:cs="Times New Roman" w:eastAsia="Times New Roman" w:hint="default"/>
                <w:sz w:val="18"/>
                <w:szCs w:val="18"/>
              </w:rPr>
            </w:pPr>
            <w:r>
              <w:rPr>
                <w:rFonts w:ascii="Times New Roman"/>
                <w:sz w:val="18"/>
              </w:rPr>
              <w:t>14.57%</w:t>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岁以上</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22</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3.34%</w:t>
            </w:r>
          </w:p>
        </w:tc>
      </w:tr>
      <w:tr>
        <w:trPr>
          <w:trHeight w:val="422" w:hRule="exact"/>
        </w:trPr>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659</w:t>
            </w:r>
          </w:p>
        </w:tc>
        <w:tc>
          <w:tcPr>
            <w:tcW w:w="27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29"/>
        <w:ind w:left="614" w:right="4149"/>
        <w:jc w:val="left"/>
      </w:pPr>
      <w:r>
        <w:rPr/>
        <w:t>（二）截止报告期末，公司没有需承担费用的离退休人员。</w:t>
      </w:r>
    </w:p>
    <w:p>
      <w:pPr>
        <w:spacing w:after="0" w:line="240" w:lineRule="auto"/>
        <w:jc w:val="left"/>
        <w:sectPr>
          <w:pgSz w:w="11910" w:h="16840"/>
          <w:pgMar w:header="877" w:footer="980" w:top="1100" w:bottom="1160" w:left="980" w:right="0"/>
        </w:sectPr>
      </w:pPr>
    </w:p>
    <w:p>
      <w:pPr>
        <w:spacing w:line="240" w:lineRule="auto" w:before="1"/>
        <w:rPr>
          <w:rFonts w:ascii="宋体" w:hAnsi="宋体" w:cs="宋体" w:eastAsia="宋体" w:hint="default"/>
          <w:sz w:val="27"/>
          <w:szCs w:val="27"/>
        </w:rPr>
      </w:pPr>
    </w:p>
    <w:p>
      <w:pPr>
        <w:pStyle w:val="Heading1"/>
        <w:spacing w:line="460" w:lineRule="exact"/>
        <w:ind w:left="3254" w:right="4149"/>
        <w:jc w:val="left"/>
        <w:rPr>
          <w:b w:val="0"/>
          <w:bCs w:val="0"/>
        </w:rPr>
      </w:pPr>
      <w:r>
        <w:rPr/>
        <w:t>第七节</w:t>
      </w:r>
      <w:r>
        <w:rPr>
          <w:spacing w:val="-2"/>
        </w:rPr>
        <w:t> </w:t>
      </w:r>
      <w:r>
        <w:rPr/>
        <w:t>公司治理结构</w:t>
      </w:r>
      <w:r>
        <w:rPr>
          <w:b w:val="0"/>
          <w:bCs w:val="0"/>
        </w:rPr>
      </w:r>
    </w:p>
    <w:p>
      <w:pPr>
        <w:spacing w:line="240" w:lineRule="auto" w:before="9"/>
        <w:rPr>
          <w:rFonts w:ascii="宋体" w:hAnsi="宋体" w:cs="宋体" w:eastAsia="宋体" w:hint="default"/>
          <w:b/>
          <w:bCs/>
          <w:sz w:val="40"/>
          <w:szCs w:val="40"/>
        </w:rPr>
      </w:pPr>
    </w:p>
    <w:p>
      <w:pPr>
        <w:pStyle w:val="BodyText"/>
        <w:spacing w:line="312" w:lineRule="auto"/>
        <w:ind w:left="604" w:right="1126" w:hanging="452"/>
        <w:jc w:val="left"/>
      </w:pPr>
      <w:r>
        <w:rPr/>
        <w:t>一、公司治理情况</w:t>
      </w:r>
      <w:r>
        <w:rPr>
          <w:spacing w:val="-112"/>
        </w:rPr>
        <w:t> </w:t>
      </w:r>
      <w:r>
        <w:rPr>
          <w:spacing w:val="-17"/>
          <w:w w:val="100"/>
        </w:rPr>
        <w:t>报告期内，公司严格按照《公司法》、《证券法》、《上市公司治理准则》、《深圳证券交易所创</w:t>
      </w:r>
    </w:p>
    <w:p>
      <w:pPr>
        <w:pStyle w:val="BodyText"/>
        <w:spacing w:line="312" w:lineRule="auto" w:before="19"/>
        <w:ind w:right="1112"/>
        <w:jc w:val="both"/>
      </w:pPr>
      <w:r>
        <w:rPr>
          <w:spacing w:val="-7"/>
          <w:w w:val="100"/>
        </w:rPr>
        <w:t>业板股票上市规则》、《深圳证券交易所创业板上市公司规范运作指引》等法律、法规和中国证监</w:t>
      </w:r>
      <w:r>
        <w:rPr>
          <w:spacing w:val="-93"/>
          <w:w w:val="100"/>
        </w:rPr>
        <w:t> </w:t>
      </w:r>
      <w:r>
        <w:rPr>
          <w:spacing w:val="-93"/>
          <w:w w:val="100"/>
        </w:rPr>
      </w:r>
      <w:r>
        <w:rPr>
          <w:spacing w:val="-1"/>
        </w:rPr>
        <w:t>会有关法律法规等的要求，不断完善公司的法人治理结构，建立健全公司内部管理和控制制度，</w:t>
      </w:r>
      <w:r>
        <w:rPr>
          <w:spacing w:val="-80"/>
        </w:rPr>
        <w:t> </w:t>
      </w:r>
      <w:r>
        <w:rPr>
          <w:spacing w:val="-80"/>
        </w:rPr>
      </w:r>
      <w:r>
        <w:rPr/>
        <w:t>持续深入开展公司治理活动，促进了公司规范运作，提高了公司治理水平。</w:t>
      </w:r>
    </w:p>
    <w:p>
      <w:pPr>
        <w:pStyle w:val="BodyText"/>
        <w:spacing w:line="309" w:lineRule="auto" w:before="21"/>
        <w:ind w:right="826" w:firstLine="461"/>
        <w:jc w:val="left"/>
      </w:pPr>
      <w:r>
        <w:rPr>
          <w:spacing w:val="-2"/>
        </w:rPr>
        <w:t>截至报告期末，公司治理的实际状况符合《上市公司治理准则》和《深圳证券交易所创业板</w:t>
      </w:r>
      <w:r>
        <w:rPr>
          <w:w w:val="100"/>
        </w:rPr>
        <w:t> </w:t>
      </w:r>
      <w:r>
        <w:rPr/>
        <w:t>上市公司规范运作指引》的要求。</w:t>
      </w:r>
    </w:p>
    <w:p>
      <w:pPr>
        <w:spacing w:line="240" w:lineRule="auto" w:before="7"/>
        <w:rPr>
          <w:rFonts w:ascii="宋体" w:hAnsi="宋体" w:cs="宋体" w:eastAsia="宋体" w:hint="default"/>
          <w:sz w:val="31"/>
          <w:szCs w:val="31"/>
        </w:rPr>
      </w:pPr>
    </w:p>
    <w:p>
      <w:pPr>
        <w:pStyle w:val="BodyText"/>
        <w:spacing w:line="312" w:lineRule="auto"/>
        <w:ind w:left="614" w:right="826"/>
        <w:jc w:val="left"/>
      </w:pPr>
      <w:r>
        <w:rPr/>
        <w:t>（一）关于股东与股东大会</w:t>
      </w:r>
      <w:r>
        <w:rPr>
          <w:w w:val="100"/>
        </w:rPr>
        <w:t> </w:t>
      </w:r>
      <w:r>
        <w:rPr>
          <w:spacing w:val="-15"/>
          <w:w w:val="100"/>
        </w:rPr>
        <w:t>公司严格按照《上市公司股东大会规则》、《公司章程》、《股东大会议事规则》等规定和要求，</w:t>
      </w:r>
    </w:p>
    <w:p>
      <w:pPr>
        <w:pStyle w:val="BodyText"/>
        <w:spacing w:line="312" w:lineRule="auto" w:before="19"/>
        <w:ind w:right="1132"/>
        <w:jc w:val="both"/>
      </w:pPr>
      <w:r>
        <w:rPr>
          <w:spacing w:val="-2"/>
        </w:rPr>
        <w:t>规范地召集、召开股东大会，确保全体股东特别是中小股东享有平等地位，尽可能为股东参加股</w:t>
      </w:r>
      <w:r>
        <w:rPr>
          <w:spacing w:val="-62"/>
        </w:rPr>
        <w:t> </w:t>
      </w:r>
      <w:r>
        <w:rPr>
          <w:spacing w:val="-62"/>
        </w:rPr>
      </w:r>
      <w:r>
        <w:rPr>
          <w:spacing w:val="-2"/>
        </w:rPr>
        <w:t>东大会提供便利。充分行使自己的权力。对公司的相关事项做出的决策程序规范，决策科学，效</w:t>
      </w:r>
      <w:r>
        <w:rPr>
          <w:spacing w:val="-59"/>
        </w:rPr>
        <w:t> </w:t>
      </w:r>
      <w:r>
        <w:rPr>
          <w:spacing w:val="-59"/>
        </w:rPr>
      </w:r>
      <w:r>
        <w:rPr/>
        <w:t>果良好。</w:t>
      </w:r>
    </w:p>
    <w:p>
      <w:pPr>
        <w:spacing w:line="240" w:lineRule="auto" w:before="4"/>
        <w:rPr>
          <w:rFonts w:ascii="宋体" w:hAnsi="宋体" w:cs="宋体" w:eastAsia="宋体" w:hint="default"/>
          <w:sz w:val="31"/>
          <w:szCs w:val="31"/>
        </w:rPr>
      </w:pPr>
    </w:p>
    <w:p>
      <w:pPr>
        <w:pStyle w:val="BodyText"/>
        <w:spacing w:line="312" w:lineRule="auto"/>
        <w:ind w:left="614" w:right="826"/>
        <w:jc w:val="left"/>
      </w:pPr>
      <w:r>
        <w:rPr/>
        <w:t>（二）关于公司与实际控制人</w:t>
      </w:r>
      <w:r>
        <w:rPr>
          <w:w w:val="100"/>
        </w:rPr>
        <w:t> </w:t>
      </w:r>
      <w:r>
        <w:rPr>
          <w:spacing w:val="-2"/>
        </w:rPr>
        <w:t>公司实际控制人尤小平、尤小玲两人在公司任职。其中尤小平先生担任公司董事长；尤小玲</w:t>
      </w:r>
    </w:p>
    <w:p>
      <w:pPr>
        <w:pStyle w:val="BodyText"/>
        <w:spacing w:line="312" w:lineRule="auto" w:before="19"/>
        <w:ind w:right="1133"/>
        <w:jc w:val="both"/>
      </w:pPr>
      <w:r>
        <w:rPr>
          <w:spacing w:val="-2"/>
        </w:rPr>
        <w:t>女士担任公司监事；在担任公司职务期间，实际控制人严格规范自己的行为，没有超越股东大会</w:t>
      </w:r>
      <w:r>
        <w:rPr>
          <w:spacing w:val="-61"/>
        </w:rPr>
        <w:t> </w:t>
      </w:r>
      <w:r>
        <w:rPr>
          <w:spacing w:val="-61"/>
        </w:rPr>
      </w:r>
      <w:r>
        <w:rPr>
          <w:spacing w:val="-2"/>
        </w:rPr>
        <w:t>直接或间接干预公司的决策和经营活动。公司拥有独立完整的业务和自主经营能力，在业务、人</w:t>
      </w:r>
      <w:r>
        <w:rPr>
          <w:spacing w:val="-62"/>
        </w:rPr>
        <w:t> </w:t>
      </w:r>
      <w:r>
        <w:rPr>
          <w:spacing w:val="-62"/>
        </w:rPr>
      </w:r>
      <w:r>
        <w:rPr/>
        <w:t>员、资产、机构、财务上独立于实际控制人，公司董事会、监事会和内部机构独立运作。</w:t>
      </w:r>
    </w:p>
    <w:p>
      <w:pPr>
        <w:spacing w:line="240" w:lineRule="auto" w:before="4"/>
        <w:rPr>
          <w:rFonts w:ascii="宋体" w:hAnsi="宋体" w:cs="宋体" w:eastAsia="宋体" w:hint="default"/>
          <w:sz w:val="31"/>
          <w:szCs w:val="31"/>
        </w:rPr>
      </w:pPr>
    </w:p>
    <w:p>
      <w:pPr>
        <w:pStyle w:val="BodyText"/>
        <w:spacing w:line="312" w:lineRule="auto"/>
        <w:ind w:left="614" w:right="826"/>
        <w:jc w:val="left"/>
      </w:pPr>
      <w:r>
        <w:rPr/>
        <w:t>（三）关于董事和董事会</w:t>
      </w:r>
      <w:r>
        <w:rPr>
          <w:w w:val="100"/>
        </w:rPr>
        <w:t> </w:t>
      </w:r>
      <w:r>
        <w:rPr>
          <w:spacing w:val="-1"/>
        </w:rPr>
        <w:t>公司董事会原设董事</w:t>
      </w:r>
      <w:r>
        <w:rPr>
          <w:rFonts w:ascii="宋体" w:hAnsi="宋体" w:cs="宋体" w:eastAsia="宋体" w:hint="default"/>
          <w:spacing w:val="-1"/>
        </w:rPr>
        <w:t>11</w:t>
      </w:r>
      <w:r>
        <w:rPr>
          <w:spacing w:val="-1"/>
        </w:rPr>
        <w:t>名，</w:t>
      </w:r>
      <w:r>
        <w:rPr>
          <w:rFonts w:ascii="宋体" w:hAnsi="宋体" w:cs="宋体" w:eastAsia="宋体" w:hint="default"/>
          <w:spacing w:val="-1"/>
        </w:rPr>
        <w:t>2010</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20</w:t>
      </w:r>
      <w:r>
        <w:rPr>
          <w:spacing w:val="-1"/>
        </w:rPr>
        <w:t>日，公司</w:t>
      </w:r>
      <w:r>
        <w:rPr>
          <w:rFonts w:ascii="宋体" w:hAnsi="宋体" w:cs="宋体" w:eastAsia="宋体" w:hint="default"/>
          <w:spacing w:val="-1"/>
        </w:rPr>
        <w:t>2010</w:t>
      </w:r>
      <w:r>
        <w:rPr>
          <w:spacing w:val="-1"/>
        </w:rPr>
        <w:t>年第一次临时股东大会聘任了</w:t>
      </w:r>
      <w:r>
        <w:rPr>
          <w:rFonts w:ascii="宋体" w:hAnsi="宋体" w:cs="宋体" w:eastAsia="宋体" w:hint="default"/>
          <w:spacing w:val="-1"/>
        </w:rPr>
        <w:t>5</w:t>
      </w:r>
      <w:r>
        <w:rPr>
          <w:spacing w:val="-1"/>
        </w:rPr>
        <w:t>名独立</w:t>
      </w:r>
    </w:p>
    <w:p>
      <w:pPr>
        <w:pStyle w:val="BodyText"/>
        <w:spacing w:line="312" w:lineRule="auto" w:before="19"/>
        <w:ind w:right="1016"/>
        <w:jc w:val="left"/>
      </w:pPr>
      <w:r>
        <w:rPr>
          <w:spacing w:val="-4"/>
        </w:rPr>
        <w:t>董事，董事人数增至</w:t>
      </w:r>
      <w:r>
        <w:rPr>
          <w:rFonts w:ascii="宋体" w:hAnsi="宋体" w:cs="宋体" w:eastAsia="宋体" w:hint="default"/>
          <w:spacing w:val="-4"/>
        </w:rPr>
        <w:t>12</w:t>
      </w:r>
      <w:r>
        <w:rPr>
          <w:spacing w:val="-4"/>
        </w:rPr>
        <w:t>名；</w:t>
      </w:r>
      <w:r>
        <w:rPr>
          <w:rFonts w:ascii="宋体" w:hAnsi="宋体" w:cs="宋体" w:eastAsia="宋体" w:hint="default"/>
          <w:spacing w:val="-4"/>
        </w:rPr>
        <w:t>2010</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27</w:t>
      </w:r>
      <w:r>
        <w:rPr>
          <w:spacing w:val="-4"/>
        </w:rPr>
        <w:t>日，独立董事权忠光因个人原因辞去独立董事一职。</w:t>
      </w:r>
      <w:r>
        <w:rPr>
          <w:rFonts w:ascii="宋体" w:hAnsi="宋体" w:cs="宋体" w:eastAsia="宋体" w:hint="default"/>
          <w:spacing w:val="-4"/>
        </w:rPr>
        <w:t>2010</w:t>
      </w:r>
      <w:r>
        <w:rPr>
          <w:rFonts w:ascii="宋体" w:hAnsi="宋体" w:cs="宋体" w:eastAsia="宋体" w:hint="default"/>
          <w:spacing w:val="-61"/>
        </w:rPr>
        <w:t> </w:t>
      </w:r>
      <w:r>
        <w:rPr>
          <w:rFonts w:ascii="宋体" w:hAnsi="宋体" w:cs="宋体" w:eastAsia="宋体" w:hint="default"/>
          <w:spacing w:val="-61"/>
        </w:rPr>
      </w:r>
      <w:r>
        <w:rPr/>
        <w:t>年</w:t>
      </w:r>
      <w:r>
        <w:rPr>
          <w:rFonts w:ascii="宋体" w:hAnsi="宋体" w:cs="宋体" w:eastAsia="宋体" w:hint="default"/>
        </w:rPr>
        <w:t>9</w:t>
      </w:r>
      <w:r>
        <w:rPr/>
        <w:t>月</w:t>
      </w:r>
      <w:r>
        <w:rPr>
          <w:rFonts w:ascii="宋体" w:hAnsi="宋体" w:cs="宋体" w:eastAsia="宋体" w:hint="default"/>
        </w:rPr>
        <w:t>27</w:t>
      </w:r>
      <w:r>
        <w:rPr/>
        <w:t>日，公司</w:t>
      </w:r>
      <w:r>
        <w:rPr>
          <w:rFonts w:ascii="宋体" w:hAnsi="宋体" w:cs="宋体" w:eastAsia="宋体" w:hint="default"/>
        </w:rPr>
        <w:t>2010</w:t>
      </w:r>
      <w:r>
        <w:rPr/>
        <w:t>年第二次临时股东大会通过修改章程决议，决定修改董事会人数为</w:t>
      </w:r>
      <w:r>
        <w:rPr>
          <w:rFonts w:ascii="宋体" w:hAnsi="宋体" w:cs="宋体" w:eastAsia="宋体" w:hint="default"/>
        </w:rPr>
        <w:t>11</w:t>
      </w:r>
      <w:r>
        <w:rPr/>
        <w:t>人，</w:t>
      </w:r>
      <w:r>
        <w:rPr>
          <w:spacing w:val="-3"/>
          <w:w w:val="100"/>
        </w:rPr>
        <w:t> </w:t>
      </w:r>
      <w:r>
        <w:rPr/>
        <w:t>其中独立董事</w:t>
      </w:r>
      <w:r>
        <w:rPr>
          <w:rFonts w:ascii="宋体" w:hAnsi="宋体" w:cs="宋体" w:eastAsia="宋体" w:hint="default"/>
        </w:rPr>
        <w:t>4</w:t>
      </w:r>
      <w:r>
        <w:rPr/>
        <w:t>名。董事会的人数及人员构成符合法律、法规和《公司章程》的要求。各位董事</w:t>
      </w:r>
      <w:r>
        <w:rPr>
          <w:w w:val="100"/>
        </w:rPr>
        <w:t> </w:t>
      </w:r>
      <w:r>
        <w:rPr>
          <w:spacing w:val="-14"/>
          <w:w w:val="100"/>
        </w:rPr>
        <w:t>能够依据《董事会议事规则》、《独立董事制度》、《深圳证券交易所创业板上市公司规范运作指引》</w:t>
      </w:r>
      <w:r>
        <w:rPr>
          <w:spacing w:val="-109"/>
          <w:w w:val="100"/>
        </w:rPr>
        <w:t> </w:t>
      </w:r>
      <w:r>
        <w:rPr>
          <w:spacing w:val="-109"/>
          <w:w w:val="100"/>
        </w:rPr>
      </w:r>
      <w:r>
        <w:rPr/>
        <w:t>等开展工作，出席董事会和股东大会，勤勉尽责地履行职务和义务，同时积极参加相关培训，熟</w:t>
      </w:r>
      <w:r>
        <w:rPr>
          <w:w w:val="100"/>
        </w:rPr>
        <w:t> </w:t>
      </w:r>
      <w:r>
        <w:rPr/>
        <w:t>悉相关法律法规。</w:t>
      </w:r>
    </w:p>
    <w:p>
      <w:pPr>
        <w:spacing w:line="240" w:lineRule="auto" w:before="4"/>
        <w:rPr>
          <w:rFonts w:ascii="宋体" w:hAnsi="宋体" w:cs="宋体" w:eastAsia="宋体" w:hint="default"/>
          <w:sz w:val="31"/>
          <w:szCs w:val="31"/>
        </w:rPr>
      </w:pPr>
    </w:p>
    <w:p>
      <w:pPr>
        <w:pStyle w:val="BodyText"/>
        <w:spacing w:line="309" w:lineRule="auto"/>
        <w:ind w:left="614" w:right="826"/>
        <w:jc w:val="left"/>
      </w:pPr>
      <w:r>
        <w:rPr/>
        <w:t>（四）关于监事和监事会</w:t>
      </w:r>
      <w:r>
        <w:rPr>
          <w:w w:val="100"/>
        </w:rPr>
        <w:t> </w:t>
      </w:r>
      <w:r>
        <w:rPr>
          <w:spacing w:val="-4"/>
        </w:rPr>
        <w:t>公司监事会设监事</w:t>
      </w:r>
      <w:r>
        <w:rPr>
          <w:rFonts w:ascii="宋体" w:hAnsi="宋体" w:cs="宋体" w:eastAsia="宋体" w:hint="default"/>
          <w:spacing w:val="-4"/>
        </w:rPr>
        <w:t>3</w:t>
      </w:r>
      <w:r>
        <w:rPr>
          <w:spacing w:val="-4"/>
        </w:rPr>
        <w:t>名，其中职工监事</w:t>
      </w:r>
      <w:r>
        <w:rPr>
          <w:rFonts w:ascii="宋体" w:hAnsi="宋体" w:cs="宋体" w:eastAsia="宋体" w:hint="default"/>
          <w:spacing w:val="-4"/>
        </w:rPr>
        <w:t>1</w:t>
      </w:r>
      <w:r>
        <w:rPr>
          <w:spacing w:val="-4"/>
        </w:rPr>
        <w:t>名，监事会的人数及人员构成符合法律、法规的要求。</w:t>
      </w:r>
    </w:p>
    <w:p>
      <w:pPr>
        <w:pStyle w:val="BodyText"/>
        <w:spacing w:line="309" w:lineRule="auto" w:before="23"/>
        <w:ind w:right="1130"/>
        <w:jc w:val="both"/>
      </w:pPr>
      <w:r>
        <w:rPr>
          <w:spacing w:val="-1"/>
        </w:rPr>
        <w:t>各位监事能够按照《监事会议事规则》的要求，认真履行自己的职责，对公司重大交易、关联交</w:t>
      </w:r>
      <w:r>
        <w:rPr>
          <w:spacing w:val="-97"/>
        </w:rPr>
        <w:t> </w:t>
      </w:r>
      <w:r>
        <w:rPr>
          <w:spacing w:val="-97"/>
        </w:rPr>
      </w:r>
      <w:r>
        <w:rPr/>
        <w:t>易、财务状况以及董事、高管人员履行职责的合法合规性进行监督。</w:t>
      </w:r>
    </w:p>
    <w:p>
      <w:pPr>
        <w:spacing w:after="0" w:line="309"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2" w:lineRule="auto" w:before="197"/>
        <w:ind w:left="614" w:right="826"/>
        <w:jc w:val="left"/>
      </w:pPr>
      <w:r>
        <w:rPr/>
        <w:t>（五）关于绩效评价与激励约束机制</w:t>
      </w:r>
      <w:r>
        <w:rPr>
          <w:w w:val="100"/>
        </w:rPr>
        <w:t> </w:t>
      </w:r>
      <w:r>
        <w:rPr>
          <w:spacing w:val="-1"/>
        </w:rPr>
        <w:t>公司逐步建立了公正、有效的高级管理人员的绩效评价标准和激励约束机制，公司高级管理</w:t>
      </w:r>
    </w:p>
    <w:p>
      <w:pPr>
        <w:pStyle w:val="BodyText"/>
        <w:spacing w:line="240" w:lineRule="auto" w:before="19"/>
        <w:ind w:right="0"/>
        <w:jc w:val="both"/>
      </w:pPr>
      <w:r>
        <w:rPr/>
        <w:t>人员的聘任公开、透明，符合法律、法规的规定。</w:t>
      </w:r>
    </w:p>
    <w:p>
      <w:pPr>
        <w:pStyle w:val="BodyText"/>
        <w:spacing w:line="309" w:lineRule="auto" w:before="90"/>
        <w:ind w:left="614" w:right="826"/>
        <w:jc w:val="left"/>
      </w:pPr>
      <w:r>
        <w:rPr/>
        <w:t>（六）关于信息披露与透明度</w:t>
      </w:r>
      <w:r>
        <w:rPr>
          <w:w w:val="100"/>
        </w:rPr>
        <w:t> </w:t>
      </w:r>
      <w:r>
        <w:rPr>
          <w:spacing w:val="-10"/>
          <w:w w:val="100"/>
        </w:rPr>
        <w:t>公司严格按照有关法律法规以及《信息披露制度》、《投资者关系管理制度》等的要求，真实、</w:t>
      </w:r>
    </w:p>
    <w:p>
      <w:pPr>
        <w:pStyle w:val="BodyText"/>
        <w:spacing w:line="312" w:lineRule="auto" w:before="23"/>
        <w:ind w:right="1130"/>
        <w:jc w:val="both"/>
      </w:pPr>
      <w:r>
        <w:rPr>
          <w:spacing w:val="-1"/>
        </w:rPr>
        <w:t>准确、及时、公平、完整地披露有关信息；并指定公司董事会秘书负责信息披露工作，协调公司</w:t>
      </w:r>
      <w:r>
        <w:rPr>
          <w:spacing w:val="-97"/>
        </w:rPr>
        <w:t> </w:t>
      </w:r>
      <w:r>
        <w:rPr>
          <w:spacing w:val="-97"/>
        </w:rPr>
      </w:r>
      <w:r>
        <w:rPr>
          <w:spacing w:val="-2"/>
        </w:rPr>
        <w:t>与投资者的关系，接待股东来访，回答投资者咨询，向投资者提供公司已披露的资料；并指定巨</w:t>
      </w:r>
      <w:r>
        <w:rPr>
          <w:spacing w:val="-59"/>
        </w:rPr>
        <w:t> </w:t>
      </w:r>
      <w:r>
        <w:rPr>
          <w:spacing w:val="-59"/>
        </w:rPr>
      </w:r>
      <w:r>
        <w:rPr>
          <w:spacing w:val="-12"/>
          <w:w w:val="100"/>
        </w:rPr>
        <w:t>潮资讯网（</w:t>
      </w:r>
      <w:hyperlink r:id="rId14">
        <w:r>
          <w:rPr>
            <w:rFonts w:ascii="宋体" w:hAnsi="宋体" w:cs="宋体" w:eastAsia="宋体" w:hint="default"/>
            <w:spacing w:val="-12"/>
            <w:w w:val="100"/>
          </w:rPr>
          <w:t>www.cninfo.com.cn</w:t>
        </w:r>
      </w:hyperlink>
      <w:r>
        <w:rPr>
          <w:spacing w:val="-12"/>
          <w:w w:val="100"/>
        </w:rPr>
        <w:t>）为公司信息披露的指定网站，《证券时报》、《中国证券报》、《上</w:t>
      </w:r>
      <w:r>
        <w:rPr>
          <w:spacing w:val="-103"/>
          <w:w w:val="100"/>
        </w:rPr>
        <w:t> </w:t>
      </w:r>
      <w:r>
        <w:rPr>
          <w:spacing w:val="-103"/>
          <w:w w:val="100"/>
        </w:rPr>
      </w:r>
      <w:r>
        <w:rPr>
          <w:spacing w:val="-7"/>
          <w:w w:val="100"/>
        </w:rPr>
        <w:t>海证券报》、《证券日报》为公司定期报告摘要披露的指定报刊。确保公司所有股东能够以平等的</w:t>
      </w:r>
      <w:r>
        <w:rPr>
          <w:spacing w:val="-94"/>
          <w:w w:val="100"/>
        </w:rPr>
        <w:t> </w:t>
      </w:r>
      <w:r>
        <w:rPr>
          <w:spacing w:val="-94"/>
          <w:w w:val="100"/>
        </w:rPr>
      </w:r>
      <w:r>
        <w:rPr/>
        <w:t>机会获得信息。</w:t>
      </w:r>
    </w:p>
    <w:p>
      <w:pPr>
        <w:spacing w:line="240" w:lineRule="auto" w:before="4"/>
        <w:rPr>
          <w:rFonts w:ascii="宋体" w:hAnsi="宋体" w:cs="宋体" w:eastAsia="宋体" w:hint="default"/>
          <w:sz w:val="31"/>
          <w:szCs w:val="31"/>
        </w:rPr>
      </w:pPr>
    </w:p>
    <w:p>
      <w:pPr>
        <w:pStyle w:val="BodyText"/>
        <w:spacing w:line="297" w:lineRule="auto"/>
        <w:ind w:left="628" w:right="826" w:hanging="15"/>
        <w:jc w:val="left"/>
      </w:pPr>
      <w:r>
        <w:rPr/>
        <w:t>（七）关于相关利益者</w:t>
      </w:r>
      <w:r>
        <w:rPr>
          <w:w w:val="100"/>
        </w:rPr>
        <w:t> </w:t>
      </w:r>
      <w:r>
        <w:rPr>
          <w:spacing w:val="-2"/>
        </w:rPr>
        <w:t>公司充分尊重和维护相关利益者的合法权益，积极与相关利益者合作，加强与各方的沟通和</w:t>
      </w:r>
    </w:p>
    <w:p>
      <w:pPr>
        <w:pStyle w:val="BodyText"/>
        <w:spacing w:line="240" w:lineRule="auto" w:before="4"/>
        <w:ind w:right="0"/>
        <w:jc w:val="both"/>
      </w:pPr>
      <w:r>
        <w:rPr/>
        <w:t>交流，实现股东、员工、社会等各方利益的协调平衡，共同推动公司持续、健康的发展。</w:t>
      </w:r>
    </w:p>
    <w:p>
      <w:pPr>
        <w:spacing w:line="240" w:lineRule="auto" w:before="11"/>
        <w:rPr>
          <w:rFonts w:ascii="宋体" w:hAnsi="宋体" w:cs="宋体" w:eastAsia="宋体" w:hint="default"/>
          <w:sz w:val="31"/>
          <w:szCs w:val="31"/>
        </w:rPr>
      </w:pPr>
    </w:p>
    <w:p>
      <w:pPr>
        <w:pStyle w:val="BodyText"/>
        <w:spacing w:line="240" w:lineRule="auto"/>
        <w:ind w:right="0"/>
        <w:jc w:val="both"/>
      </w:pPr>
      <w:r>
        <w:rPr/>
        <w:t>二、公司董事履职情况</w:t>
      </w:r>
    </w:p>
    <w:p>
      <w:pPr>
        <w:pStyle w:val="BodyText"/>
        <w:spacing w:line="285" w:lineRule="auto" w:before="56"/>
        <w:ind w:right="1127" w:firstLine="461"/>
        <w:jc w:val="both"/>
      </w:pPr>
      <w:r>
        <w:rPr>
          <w:spacing w:val="-12"/>
          <w:w w:val="100"/>
        </w:rPr>
        <w:t>（一）报告期内，公司全体董事严格按照《公司法》、《证券法》、《深圳证券交易所创业板上</w:t>
      </w:r>
      <w:r>
        <w:rPr>
          <w:w w:val="100"/>
        </w:rPr>
        <w:t> </w:t>
      </w:r>
      <w:r>
        <w:rPr>
          <w:spacing w:val="-7"/>
          <w:w w:val="100"/>
        </w:rPr>
        <w:t>市公司规范运作指引》、《上市公司治理准则》及《公司章程》等法律、法规及规章制度的规定和</w:t>
      </w:r>
      <w:r>
        <w:rPr>
          <w:spacing w:val="-86"/>
          <w:w w:val="100"/>
        </w:rPr>
        <w:t> </w:t>
      </w:r>
      <w:r>
        <w:rPr>
          <w:spacing w:val="-86"/>
          <w:w w:val="100"/>
        </w:rPr>
      </w:r>
      <w:r>
        <w:rPr>
          <w:spacing w:val="-1"/>
        </w:rPr>
        <w:t>要求，履行董事职责，遵守董事行为规范，积极参加相关培训，提高规范运作水平，发挥各自的</w:t>
      </w:r>
      <w:r>
        <w:rPr>
          <w:spacing w:val="-97"/>
        </w:rPr>
        <w:t> </w:t>
      </w:r>
      <w:r>
        <w:rPr>
          <w:spacing w:val="-97"/>
        </w:rPr>
      </w:r>
      <w:r>
        <w:rPr>
          <w:spacing w:val="-1"/>
        </w:rPr>
        <w:t>专业特长，积极的履行职责。董事在董事会会议投票表决重大事项或其他对公司有重大影响的事</w:t>
      </w:r>
      <w:r>
        <w:rPr>
          <w:spacing w:val="-99"/>
        </w:rPr>
        <w:t> </w:t>
      </w:r>
      <w:r>
        <w:rPr>
          <w:spacing w:val="-99"/>
        </w:rPr>
      </w:r>
      <w:r>
        <w:rPr>
          <w:spacing w:val="-2"/>
        </w:rPr>
        <w:t>项时，严格遵循公司董事会议事规则的有关审议事项，审慎决策，切实保护公司和股东特别是社</w:t>
      </w:r>
      <w:r>
        <w:rPr>
          <w:spacing w:val="-63"/>
        </w:rPr>
        <w:t> </w:t>
      </w:r>
      <w:r>
        <w:rPr>
          <w:spacing w:val="-63"/>
        </w:rPr>
      </w:r>
      <w:r>
        <w:rPr/>
        <w:t>会公众股股东的利益。</w:t>
      </w:r>
    </w:p>
    <w:p>
      <w:pPr>
        <w:spacing w:line="240" w:lineRule="auto" w:before="7"/>
        <w:rPr>
          <w:rFonts w:ascii="宋体" w:hAnsi="宋体" w:cs="宋体" w:eastAsia="宋体" w:hint="default"/>
          <w:sz w:val="28"/>
          <w:szCs w:val="28"/>
        </w:rPr>
      </w:pPr>
    </w:p>
    <w:p>
      <w:pPr>
        <w:pStyle w:val="BodyText"/>
        <w:spacing w:line="285" w:lineRule="auto"/>
        <w:ind w:right="826" w:firstLine="346"/>
        <w:jc w:val="left"/>
      </w:pPr>
      <w:r>
        <w:rPr>
          <w:spacing w:val="-12"/>
          <w:w w:val="100"/>
        </w:rPr>
        <w:t>（二）公司董事长尤小平在履行职责时，严格按照《公司法》、《证券法》、《深圳证券交易所</w:t>
      </w:r>
      <w:r>
        <w:rPr>
          <w:w w:val="100"/>
        </w:rPr>
        <w:t> </w:t>
      </w:r>
      <w:r>
        <w:rPr>
          <w:spacing w:val="-2"/>
        </w:rPr>
        <w:t>创业板上市公司规范运作指引》和《公司章程》规定，行使董事长职权，履行职责。在召集、主</w:t>
      </w:r>
      <w:r>
        <w:rPr>
          <w:spacing w:val="-59"/>
        </w:rPr>
        <w:t> </w:t>
      </w:r>
      <w:r>
        <w:rPr>
          <w:spacing w:val="-59"/>
        </w:rPr>
      </w:r>
      <w:r>
        <w:rPr>
          <w:spacing w:val="-2"/>
        </w:rPr>
        <w:t>持董事会会议时，带头执行董事会集体决策机制，积极推动公司治理工作和内部控制建设、督促</w:t>
      </w:r>
      <w:r>
        <w:rPr>
          <w:spacing w:val="-62"/>
        </w:rPr>
        <w:t> </w:t>
      </w:r>
      <w:r>
        <w:rPr>
          <w:spacing w:val="-62"/>
        </w:rPr>
      </w:r>
      <w:r>
        <w:rPr>
          <w:spacing w:val="-1"/>
        </w:rPr>
        <w:t>执行股东大会和董事会的各项决议，确保董事会依法正常运作。保证独立董事和董事会秘书的知</w:t>
      </w:r>
      <w:r>
        <w:rPr>
          <w:spacing w:val="-99"/>
        </w:rPr>
        <w:t> </w:t>
      </w:r>
      <w:r>
        <w:rPr>
          <w:spacing w:val="-99"/>
        </w:rPr>
      </w:r>
      <w:r>
        <w:rPr/>
        <w:t>情权，及时将董事会工作运行情况通报其他董事。</w:t>
      </w:r>
    </w:p>
    <w:p>
      <w:pPr>
        <w:spacing w:line="240" w:lineRule="auto" w:before="7"/>
        <w:rPr>
          <w:rFonts w:ascii="宋体" w:hAnsi="宋体" w:cs="宋体" w:eastAsia="宋体" w:hint="default"/>
          <w:sz w:val="28"/>
          <w:szCs w:val="28"/>
        </w:rPr>
      </w:pPr>
    </w:p>
    <w:p>
      <w:pPr>
        <w:pStyle w:val="BodyText"/>
        <w:spacing w:line="285" w:lineRule="auto"/>
        <w:ind w:right="826" w:firstLine="346"/>
        <w:jc w:val="left"/>
      </w:pPr>
      <w:r>
        <w:rPr/>
        <w:t>（三）报告期内，公司独立董事严格按照《公司章程》和《独立董事工作制度》等的规定，</w:t>
      </w:r>
      <w:r>
        <w:rPr>
          <w:w w:val="100"/>
        </w:rPr>
        <w:t> </w:t>
      </w:r>
      <w:r>
        <w:rPr>
          <w:spacing w:val="-2"/>
        </w:rPr>
        <w:t>独立、客观、公正地履行职责，出席和列席了报告期内历次董事会会议和股东大会会议，对董事</w:t>
      </w:r>
      <w:r>
        <w:rPr>
          <w:spacing w:val="-59"/>
        </w:rPr>
        <w:t> </w:t>
      </w:r>
      <w:r>
        <w:rPr>
          <w:spacing w:val="-59"/>
        </w:rPr>
      </w:r>
      <w:r>
        <w:rPr>
          <w:spacing w:val="-1"/>
        </w:rPr>
        <w:t>会议案和股东大会议案进行认真审核，为公司经营和发展提出合理化的意见和建议，根据相关规</w:t>
      </w:r>
      <w:r>
        <w:rPr>
          <w:spacing w:val="-99"/>
        </w:rPr>
        <w:t> </w:t>
      </w:r>
      <w:r>
        <w:rPr>
          <w:spacing w:val="-99"/>
        </w:rPr>
      </w:r>
      <w:r>
        <w:rPr>
          <w:spacing w:val="-1"/>
        </w:rPr>
        <w:t>定对公司的重大事项发表独立意见。报告期内，公司独立董事未对公司董事会审议的各项议案及</w:t>
      </w:r>
      <w:r>
        <w:rPr>
          <w:spacing w:val="-99"/>
        </w:rPr>
        <w:t> </w:t>
      </w:r>
      <w:r>
        <w:rPr>
          <w:spacing w:val="-99"/>
        </w:rPr>
      </w:r>
      <w:r>
        <w:rPr/>
        <w:t>其他相关事项提出异议。</w:t>
      </w:r>
    </w:p>
    <w:p>
      <w:pPr>
        <w:spacing w:line="240" w:lineRule="auto" w:before="10"/>
        <w:rPr>
          <w:rFonts w:ascii="宋体" w:hAnsi="宋体" w:cs="宋体" w:eastAsia="宋体" w:hint="default"/>
          <w:sz w:val="29"/>
          <w:szCs w:val="29"/>
        </w:rPr>
      </w:pPr>
    </w:p>
    <w:p>
      <w:pPr>
        <w:pStyle w:val="BodyText"/>
        <w:spacing w:line="240" w:lineRule="auto"/>
        <w:ind w:left="498" w:right="4149"/>
        <w:jc w:val="left"/>
      </w:pPr>
      <w:r>
        <w:rPr/>
        <w:t>（四）报告期内，公司董事出席董事会情况如下：</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040"/>
        <w:gridCol w:w="1094"/>
        <w:gridCol w:w="1141"/>
        <w:gridCol w:w="1260"/>
        <w:gridCol w:w="1335"/>
        <w:gridCol w:w="1020"/>
        <w:gridCol w:w="1112"/>
        <w:gridCol w:w="1589"/>
      </w:tblGrid>
      <w:tr>
        <w:trPr>
          <w:trHeight w:val="754" w:hRule="exact"/>
        </w:trPr>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亲自出席数</w:t>
            </w:r>
          </w:p>
        </w:tc>
        <w:tc>
          <w:tcPr>
            <w:tcW w:w="13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68"/>
              <w:ind w:left="213" w:right="118" w:hanging="89"/>
              <w:jc w:val="left"/>
              <w:rPr>
                <w:rFonts w:ascii="宋体" w:hAnsi="宋体" w:cs="宋体" w:eastAsia="宋体" w:hint="default"/>
                <w:sz w:val="18"/>
                <w:szCs w:val="18"/>
              </w:rPr>
            </w:pPr>
            <w:r>
              <w:rPr>
                <w:rFonts w:ascii="宋体" w:hAnsi="宋体" w:cs="宋体" w:eastAsia="宋体" w:hint="default"/>
                <w:sz w:val="18"/>
                <w:szCs w:val="18"/>
              </w:rPr>
              <w:t>以通讯表决方 式参加次数</w:t>
            </w:r>
          </w:p>
        </w:tc>
        <w:tc>
          <w:tcPr>
            <w:tcW w:w="10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49"/>
              <w:ind w:left="326" w:right="143"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11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68"/>
              <w:ind w:left="249" w:right="158" w:hanging="92"/>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401"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尤小平</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叶芬弟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王克亮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王道冲</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赵鸿凯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杨清文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孙向浩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张光杰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吕政</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何元福</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田景岩</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29"/>
        <w:ind w:right="4149"/>
        <w:jc w:val="left"/>
      </w:pPr>
      <w:r>
        <w:rPr/>
        <w:t>三、股东大会运行情况</w:t>
      </w:r>
    </w:p>
    <w:p>
      <w:pPr>
        <w:pStyle w:val="BodyText"/>
        <w:spacing w:line="312" w:lineRule="auto" w:before="131"/>
        <w:ind w:right="1129" w:firstLine="461"/>
        <w:jc w:val="both"/>
      </w:pPr>
      <w:r>
        <w:rPr>
          <w:spacing w:val="-1"/>
          <w:w w:val="100"/>
        </w:rPr>
        <w:t>报告期内，公司共召开了</w:t>
      </w:r>
      <w:r>
        <w:rPr>
          <w:spacing w:val="-59"/>
          <w:w w:val="100"/>
        </w:rPr>
        <w:t> </w:t>
      </w:r>
      <w:r>
        <w:rPr>
          <w:rFonts w:ascii="宋体" w:hAnsi="宋体" w:cs="宋体" w:eastAsia="宋体" w:hint="default"/>
          <w:w w:val="100"/>
        </w:rPr>
        <w:t>3</w:t>
      </w:r>
      <w:r>
        <w:rPr>
          <w:rFonts w:ascii="宋体" w:hAnsi="宋体" w:cs="宋体" w:eastAsia="宋体" w:hint="default"/>
          <w:spacing w:val="-59"/>
          <w:w w:val="100"/>
        </w:rPr>
        <w:t> </w:t>
      </w:r>
      <w:r>
        <w:rPr>
          <w:spacing w:val="-9"/>
          <w:w w:val="100"/>
        </w:rPr>
        <w:t>次股东大会。公司股东大会严格按照《公司章程》、《股东大会议</w:t>
      </w:r>
      <w:r>
        <w:rPr>
          <w:w w:val="100"/>
        </w:rPr>
        <w:t> </w:t>
      </w:r>
      <w:r>
        <w:rPr>
          <w:spacing w:val="-1"/>
        </w:rPr>
        <w:t>事规则》等文件的要求，对公司的相关事项做出了决策，程序规范，决策科学，效果良好。具体</w:t>
      </w:r>
      <w:r>
        <w:rPr>
          <w:spacing w:val="-99"/>
        </w:rPr>
        <w:t> </w:t>
      </w:r>
      <w:r>
        <w:rPr>
          <w:spacing w:val="-99"/>
        </w:rPr>
      </w:r>
      <w:r>
        <w:rPr/>
        <w:t>情况如下：</w:t>
      </w:r>
    </w:p>
    <w:p>
      <w:pPr>
        <w:spacing w:line="240" w:lineRule="auto" w:before="11"/>
        <w:rPr>
          <w:rFonts w:ascii="宋体" w:hAnsi="宋体" w:cs="宋体" w:eastAsia="宋体" w:hint="default"/>
          <w:sz w:val="3"/>
          <w:szCs w:val="3"/>
        </w:rPr>
      </w:pPr>
    </w:p>
    <w:tbl>
      <w:tblPr>
        <w:tblW w:w="0" w:type="auto"/>
        <w:jc w:val="left"/>
        <w:tblInd w:w="825" w:type="dxa"/>
        <w:tblLayout w:type="fixed"/>
        <w:tblCellMar>
          <w:top w:w="0" w:type="dxa"/>
          <w:left w:w="0" w:type="dxa"/>
          <w:bottom w:w="0" w:type="dxa"/>
          <w:right w:w="0" w:type="dxa"/>
        </w:tblCellMar>
        <w:tblLook w:val="01E0"/>
      </w:tblPr>
      <w:tblGrid>
        <w:gridCol w:w="833"/>
        <w:gridCol w:w="4693"/>
        <w:gridCol w:w="2741"/>
      </w:tblGrid>
      <w:tr>
        <w:trPr>
          <w:trHeight w:val="422" w:hRule="exact"/>
        </w:trPr>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会议名称</w:t>
            </w:r>
            <w:r>
              <w:rPr>
                <w:rFonts w:ascii="宋体" w:hAnsi="宋体" w:cs="宋体" w:eastAsia="宋体" w:hint="default"/>
                <w:sz w:val="18"/>
                <w:szCs w:val="18"/>
              </w:rPr>
            </w:r>
          </w:p>
        </w:tc>
        <w:tc>
          <w:tcPr>
            <w:tcW w:w="27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r>
      <w:tr>
        <w:trPr>
          <w:trHeight w:val="420" w:hRule="exact"/>
        </w:trPr>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4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华峰超纤</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w:t>
            </w:r>
          </w:p>
        </w:tc>
        <w:tc>
          <w:tcPr>
            <w:tcW w:w="27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422" w:hRule="exact"/>
        </w:trPr>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4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华峰超纤</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年年度股东大会</w:t>
            </w:r>
          </w:p>
        </w:tc>
        <w:tc>
          <w:tcPr>
            <w:tcW w:w="27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22" w:hRule="exact"/>
        </w:trPr>
        <w:tc>
          <w:tcPr>
            <w:tcW w:w="8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w:t>
            </w:r>
          </w:p>
        </w:tc>
        <w:tc>
          <w:tcPr>
            <w:tcW w:w="4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华峰超纤</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年第二次临时股东大会</w:t>
            </w:r>
          </w:p>
        </w:tc>
        <w:tc>
          <w:tcPr>
            <w:tcW w:w="27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9"/>
        <w:ind w:left="614" w:right="4149"/>
        <w:jc w:val="left"/>
      </w:pPr>
      <w:r>
        <w:rPr/>
        <w:t>（一）</w:t>
      </w:r>
      <w:r>
        <w:rPr>
          <w:rFonts w:ascii="宋体" w:hAnsi="宋体" w:cs="宋体" w:eastAsia="宋体" w:hint="default"/>
        </w:rPr>
        <w:t>2010</w:t>
      </w:r>
      <w:r>
        <w:rPr>
          <w:rFonts w:ascii="宋体" w:hAnsi="宋体" w:cs="宋体" w:eastAsia="宋体" w:hint="default"/>
          <w:spacing w:val="-59"/>
        </w:rPr>
        <w:t> </w:t>
      </w:r>
      <w:r>
        <w:rPr/>
        <w:t>年第一次临时股东大会</w:t>
      </w:r>
    </w:p>
    <w:p>
      <w:pPr>
        <w:pStyle w:val="BodyText"/>
        <w:spacing w:line="240" w:lineRule="auto" w:before="131"/>
        <w:ind w:left="614" w:right="826"/>
        <w:jc w:val="left"/>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spacing w:val="-6"/>
        </w:rPr>
        <w:t>日，公司于上海市金山区亭卫南路</w:t>
      </w:r>
      <w:r>
        <w:rPr>
          <w:spacing w:val="-55"/>
        </w:rPr>
        <w:t> </w:t>
      </w:r>
      <w:r>
        <w:rPr>
          <w:rFonts w:ascii="宋体" w:hAnsi="宋体" w:cs="宋体" w:eastAsia="宋体" w:hint="default"/>
        </w:rPr>
        <w:t>888</w:t>
      </w:r>
      <w:r>
        <w:rPr>
          <w:rFonts w:ascii="宋体" w:hAnsi="宋体" w:cs="宋体" w:eastAsia="宋体" w:hint="default"/>
          <w:spacing w:val="-56"/>
        </w:rPr>
        <w:t> </w:t>
      </w:r>
      <w:r>
        <w:rPr/>
        <w:t>号三楼会议室召开</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年第一次临时</w:t>
      </w:r>
    </w:p>
    <w:p>
      <w:pPr>
        <w:pStyle w:val="BodyText"/>
        <w:spacing w:line="302" w:lineRule="auto" w:before="71"/>
        <w:ind w:right="826"/>
        <w:jc w:val="left"/>
      </w:pPr>
      <w:r>
        <w:rPr>
          <w:spacing w:val="-3"/>
        </w:rPr>
        <w:t>股东大会。出席本次股东大会的股东及股东代理人共计</w:t>
      </w:r>
      <w:r>
        <w:rPr>
          <w:spacing w:val="-55"/>
        </w:rPr>
        <w:t> </w:t>
      </w:r>
      <w:r>
        <w:rPr>
          <w:rFonts w:ascii="Arial" w:hAnsi="Arial" w:cs="Arial" w:eastAsia="Arial" w:hint="default"/>
        </w:rPr>
        <w:t>37</w:t>
      </w:r>
      <w:r>
        <w:rPr>
          <w:rFonts w:ascii="Arial" w:hAnsi="Arial" w:cs="Arial" w:eastAsia="Arial" w:hint="default"/>
          <w:spacing w:val="-6"/>
        </w:rPr>
        <w:t> </w:t>
      </w:r>
      <w:r>
        <w:rPr/>
        <w:t>名</w:t>
      </w:r>
      <w:r>
        <w:rPr>
          <w:rFonts w:ascii="Arial" w:hAnsi="Arial" w:cs="Arial" w:eastAsia="Arial" w:hint="default"/>
        </w:rPr>
        <w:t>,</w:t>
      </w:r>
      <w:r>
        <w:rPr>
          <w:rFonts w:ascii="Arial" w:hAnsi="Arial" w:cs="Arial" w:eastAsia="Arial" w:hint="default"/>
          <w:spacing w:val="56"/>
        </w:rPr>
        <w:t> </w:t>
      </w:r>
      <w:r>
        <w:rPr/>
        <w:t>代表有表决权股份数</w:t>
      </w:r>
      <w:r>
        <w:rPr>
          <w:spacing w:val="-55"/>
        </w:rPr>
        <w:t> </w:t>
      </w:r>
      <w:r>
        <w:rPr>
          <w:rFonts w:ascii="Arial" w:hAnsi="Arial" w:cs="Arial" w:eastAsia="Arial" w:hint="default"/>
          <w:spacing w:val="-4"/>
        </w:rPr>
        <w:t>11,650</w:t>
      </w:r>
      <w:r>
        <w:rPr>
          <w:rFonts w:ascii="Arial" w:hAnsi="Arial" w:cs="Arial" w:eastAsia="Arial" w:hint="default"/>
          <w:spacing w:val="-5"/>
        </w:rPr>
        <w:t> </w:t>
      </w:r>
      <w:r>
        <w:rPr/>
        <w:t>万股</w:t>
      </w:r>
      <w:r>
        <w:rPr>
          <w:rFonts w:ascii="Arial" w:hAnsi="Arial" w:cs="Arial" w:eastAsia="Arial" w:hint="default"/>
        </w:rPr>
        <w:t>,</w:t>
      </w:r>
      <w:r>
        <w:rPr>
          <w:rFonts w:ascii="Arial" w:hAnsi="Arial" w:cs="Arial" w:eastAsia="Arial" w:hint="default"/>
          <w:spacing w:val="-59"/>
        </w:rPr>
        <w:t> </w:t>
      </w:r>
      <w:r>
        <w:rPr/>
        <w:t>占公司股份总数的 </w:t>
      </w:r>
      <w:r>
        <w:rPr>
          <w:rFonts w:ascii="Arial" w:hAnsi="Arial" w:cs="Arial" w:eastAsia="Arial" w:hint="default"/>
        </w:rPr>
        <w:t>98.73%</w:t>
      </w:r>
      <w:r>
        <w:rPr/>
        <w:t>。大会以现场表决的方式审议通过了《关于选举张光杰先生为公司第</w:t>
      </w:r>
      <w:r>
        <w:rPr>
          <w:w w:val="100"/>
        </w:rPr>
        <w:t> </w:t>
      </w:r>
      <w:r>
        <w:rPr>
          <w:spacing w:val="-12"/>
          <w:w w:val="100"/>
        </w:rPr>
        <w:t>一届董事会独立董事的议案》、《关于选举吕政先生为公司第一届董事会独立董事的议案》、《关于</w:t>
      </w:r>
      <w:r>
        <w:rPr>
          <w:spacing w:val="-94"/>
          <w:w w:val="100"/>
        </w:rPr>
        <w:t> </w:t>
      </w:r>
      <w:r>
        <w:rPr>
          <w:spacing w:val="-94"/>
          <w:w w:val="100"/>
        </w:rPr>
      </w:r>
      <w:r>
        <w:rPr>
          <w:spacing w:val="-7"/>
          <w:w w:val="100"/>
        </w:rPr>
        <w:t>选举权忠光先生为公司第一届董事会独立董事的议案》、《关于选举田景岩先生为公司第一届董事</w:t>
      </w:r>
      <w:r>
        <w:rPr>
          <w:spacing w:val="-91"/>
          <w:w w:val="100"/>
        </w:rPr>
        <w:t> </w:t>
      </w:r>
      <w:r>
        <w:rPr>
          <w:spacing w:val="-91"/>
          <w:w w:val="100"/>
        </w:rPr>
      </w:r>
      <w:r>
        <w:rPr>
          <w:spacing w:val="-14"/>
          <w:w w:val="100"/>
        </w:rPr>
        <w:t>会独立董事的议案》、《关于选举何元福先生为公司第一届董事会独立董事的议案》、《关于尤金焕、</w:t>
      </w:r>
      <w:r>
        <w:rPr>
          <w:spacing w:val="-105"/>
          <w:w w:val="100"/>
        </w:rPr>
        <w:t> </w:t>
      </w:r>
      <w:r>
        <w:rPr>
          <w:spacing w:val="-105"/>
          <w:w w:val="100"/>
        </w:rPr>
      </w:r>
      <w:r>
        <w:rPr>
          <w:spacing w:val="-8"/>
          <w:w w:val="100"/>
        </w:rPr>
        <w:t>段伟东、杨从登、潘基础等四人辞去公司董事职务的议案》、《关于审议公司</w:t>
      </w:r>
      <w:r>
        <w:rPr>
          <w:rFonts w:ascii="Arial" w:hAnsi="Arial" w:cs="Arial" w:eastAsia="Arial" w:hint="default"/>
          <w:spacing w:val="-8"/>
          <w:w w:val="100"/>
        </w:rPr>
        <w:t>&lt;</w:t>
      </w:r>
      <w:r>
        <w:rPr>
          <w:spacing w:val="-8"/>
          <w:w w:val="100"/>
        </w:rPr>
        <w:t>股东大会议事规则</w:t>
      </w:r>
      <w:r>
        <w:rPr>
          <w:rFonts w:ascii="Arial" w:hAnsi="Arial" w:cs="Arial" w:eastAsia="Arial" w:hint="default"/>
          <w:spacing w:val="-8"/>
          <w:w w:val="100"/>
        </w:rPr>
        <w:t>&gt;</w:t>
      </w:r>
      <w:r>
        <w:rPr>
          <w:rFonts w:ascii="Arial" w:hAnsi="Arial" w:cs="Arial" w:eastAsia="Arial" w:hint="default"/>
          <w:spacing w:val="-28"/>
          <w:w w:val="100"/>
        </w:rPr>
        <w:t> </w:t>
      </w:r>
      <w:r>
        <w:rPr>
          <w:spacing w:val="-15"/>
          <w:w w:val="100"/>
        </w:rPr>
        <w:t>的议案》、《关于审议公司</w:t>
      </w:r>
      <w:r>
        <w:rPr>
          <w:rFonts w:ascii="Arial" w:hAnsi="Arial" w:cs="Arial" w:eastAsia="Arial" w:hint="default"/>
          <w:spacing w:val="-15"/>
          <w:w w:val="100"/>
        </w:rPr>
        <w:t>&lt;</w:t>
      </w:r>
      <w:r>
        <w:rPr>
          <w:spacing w:val="-15"/>
          <w:w w:val="100"/>
        </w:rPr>
        <w:t>董事会议事规则</w:t>
      </w:r>
      <w:r>
        <w:rPr>
          <w:rFonts w:ascii="Arial" w:hAnsi="Arial" w:cs="Arial" w:eastAsia="Arial" w:hint="default"/>
          <w:spacing w:val="-15"/>
          <w:w w:val="100"/>
        </w:rPr>
        <w:t>&gt;</w:t>
      </w:r>
      <w:r>
        <w:rPr>
          <w:spacing w:val="-15"/>
          <w:w w:val="100"/>
        </w:rPr>
        <w:t>的议案》、《关于审议公司</w:t>
      </w:r>
      <w:r>
        <w:rPr>
          <w:rFonts w:ascii="Arial" w:hAnsi="Arial" w:cs="Arial" w:eastAsia="Arial" w:hint="default"/>
          <w:spacing w:val="-15"/>
          <w:w w:val="100"/>
        </w:rPr>
        <w:t>&lt;</w:t>
      </w:r>
      <w:r>
        <w:rPr>
          <w:spacing w:val="-15"/>
          <w:w w:val="100"/>
        </w:rPr>
        <w:t>监事会议事规则</w:t>
      </w:r>
      <w:r>
        <w:rPr>
          <w:rFonts w:ascii="Arial" w:hAnsi="Arial" w:cs="Arial" w:eastAsia="Arial" w:hint="default"/>
          <w:spacing w:val="-15"/>
          <w:w w:val="100"/>
        </w:rPr>
        <w:t>&gt;</w:t>
      </w:r>
      <w:r>
        <w:rPr>
          <w:spacing w:val="-15"/>
          <w:w w:val="100"/>
        </w:rPr>
        <w:t>的议案》、</w:t>
      </w:r>
    </w:p>
    <w:p>
      <w:pPr>
        <w:spacing w:after="0" w:line="302"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2" w:lineRule="auto" w:before="29"/>
        <w:ind w:right="1128"/>
        <w:jc w:val="both"/>
      </w:pPr>
      <w:r>
        <w:rPr>
          <w:w w:val="100"/>
        </w:rPr>
        <w:t>《关于审议公司</w:t>
      </w:r>
      <w:r>
        <w:rPr>
          <w:rFonts w:ascii="Arial" w:hAnsi="Arial" w:cs="Arial" w:eastAsia="Arial" w:hint="default"/>
          <w:spacing w:val="-1"/>
          <w:w w:val="100"/>
        </w:rPr>
        <w:t>&lt;</w:t>
      </w:r>
      <w:r>
        <w:rPr>
          <w:w w:val="100"/>
        </w:rPr>
        <w:t>关</w:t>
      </w:r>
      <w:r>
        <w:rPr>
          <w:spacing w:val="-3"/>
          <w:w w:val="100"/>
        </w:rPr>
        <w:t>联交</w:t>
      </w:r>
      <w:r>
        <w:rPr>
          <w:w w:val="100"/>
        </w:rPr>
        <w:t>易决策制度</w:t>
      </w:r>
      <w:r>
        <w:rPr>
          <w:rFonts w:ascii="Arial" w:hAnsi="Arial" w:cs="Arial" w:eastAsia="Arial" w:hint="default"/>
          <w:spacing w:val="-1"/>
          <w:w w:val="100"/>
        </w:rPr>
        <w:t>&gt;</w:t>
      </w:r>
      <w:r>
        <w:rPr>
          <w:w w:val="100"/>
        </w:rPr>
        <w:t>的议案</w:t>
      </w:r>
      <w:r>
        <w:rPr>
          <w:spacing w:val="-116"/>
          <w:w w:val="100"/>
        </w:rPr>
        <w:t>》</w:t>
      </w:r>
      <w:r>
        <w:rPr>
          <w:spacing w:val="-166"/>
          <w:w w:val="100"/>
        </w:rPr>
        <w:t>、</w:t>
      </w:r>
      <w:r>
        <w:rPr>
          <w:spacing w:val="-3"/>
          <w:w w:val="100"/>
        </w:rPr>
        <w:t>《</w:t>
      </w:r>
      <w:r>
        <w:rPr>
          <w:w w:val="100"/>
        </w:rPr>
        <w:t>关于审议公司</w:t>
      </w:r>
      <w:r>
        <w:rPr>
          <w:rFonts w:ascii="Arial" w:hAnsi="Arial" w:cs="Arial" w:eastAsia="Arial" w:hint="default"/>
          <w:spacing w:val="-1"/>
          <w:w w:val="100"/>
        </w:rPr>
        <w:t>&lt;</w:t>
      </w:r>
      <w:r>
        <w:rPr>
          <w:w w:val="100"/>
        </w:rPr>
        <w:t>对外</w:t>
      </w:r>
      <w:r>
        <w:rPr>
          <w:spacing w:val="-3"/>
          <w:w w:val="100"/>
        </w:rPr>
        <w:t>担保</w:t>
      </w:r>
      <w:r>
        <w:rPr>
          <w:w w:val="100"/>
        </w:rPr>
        <w:t>制度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《关于审</w:t>
      </w:r>
      <w:r>
        <w:rPr>
          <w:w w:val="100"/>
        </w:rPr>
        <w:t> 议公司</w:t>
      </w:r>
      <w:r>
        <w:rPr>
          <w:rFonts w:ascii="Arial" w:hAnsi="Arial" w:cs="Arial" w:eastAsia="Arial" w:hint="default"/>
          <w:spacing w:val="-1"/>
          <w:w w:val="100"/>
        </w:rPr>
        <w:t>&lt;</w:t>
      </w:r>
      <w:r>
        <w:rPr>
          <w:w w:val="100"/>
        </w:rPr>
        <w:t>信息披露事</w:t>
      </w:r>
      <w:r>
        <w:rPr>
          <w:spacing w:val="-3"/>
          <w:w w:val="100"/>
        </w:rPr>
        <w:t>务管</w:t>
      </w:r>
      <w:r>
        <w:rPr>
          <w:w w:val="100"/>
        </w:rPr>
        <w:t>理制度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w:t>
      </w:r>
      <w:r>
        <w:rPr>
          <w:spacing w:val="-3"/>
          <w:w w:val="100"/>
        </w:rPr>
        <w:t>于</w:t>
      </w:r>
      <w:r>
        <w:rPr>
          <w:w w:val="100"/>
        </w:rPr>
        <w:t>审议公司</w:t>
      </w:r>
      <w:r>
        <w:rPr>
          <w:rFonts w:ascii="Arial" w:hAnsi="Arial" w:cs="Arial" w:eastAsia="Arial" w:hint="default"/>
          <w:spacing w:val="-1"/>
          <w:w w:val="100"/>
        </w:rPr>
        <w:t>&lt;</w:t>
      </w:r>
      <w:r>
        <w:rPr>
          <w:w w:val="100"/>
        </w:rPr>
        <w:t>募集资金</w:t>
      </w:r>
      <w:r>
        <w:rPr>
          <w:spacing w:val="-3"/>
          <w:w w:val="100"/>
        </w:rPr>
        <w:t>管理</w:t>
      </w:r>
      <w:r>
        <w:rPr>
          <w:w w:val="100"/>
        </w:rPr>
        <w:t>制度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《关于设</w:t>
      </w:r>
      <w:r>
        <w:rPr>
          <w:w w:val="100"/>
        </w:rPr>
        <w:t> 立公司董事会提名</w:t>
      </w:r>
      <w:r>
        <w:rPr>
          <w:spacing w:val="-3"/>
          <w:w w:val="100"/>
        </w:rPr>
        <w:t>委员</w:t>
      </w:r>
      <w:r>
        <w:rPr>
          <w:w w:val="100"/>
        </w:rPr>
        <w:t>会的议案</w:t>
      </w:r>
      <w:r>
        <w:rPr>
          <w:spacing w:val="-116"/>
          <w:w w:val="100"/>
        </w:rPr>
        <w:t>》</w:t>
      </w:r>
      <w:r>
        <w:rPr>
          <w:spacing w:val="-128"/>
          <w:w w:val="100"/>
        </w:rPr>
        <w:t>、</w:t>
      </w:r>
      <w:r>
        <w:rPr>
          <w:w w:val="100"/>
        </w:rPr>
        <w:t>《关于设</w:t>
      </w:r>
      <w:r>
        <w:rPr>
          <w:spacing w:val="-3"/>
          <w:w w:val="100"/>
        </w:rPr>
        <w:t>立</w:t>
      </w:r>
      <w:r>
        <w:rPr>
          <w:w w:val="100"/>
        </w:rPr>
        <w:t>公司董事会审计委</w:t>
      </w:r>
      <w:r>
        <w:rPr>
          <w:spacing w:val="-3"/>
          <w:w w:val="100"/>
        </w:rPr>
        <w:t>员会</w:t>
      </w:r>
      <w:r>
        <w:rPr>
          <w:w w:val="100"/>
        </w:rPr>
        <w:t>的议案</w:t>
      </w:r>
      <w:r>
        <w:rPr>
          <w:spacing w:val="-116"/>
          <w:w w:val="100"/>
        </w:rPr>
        <w:t>》</w:t>
      </w:r>
      <w:r>
        <w:rPr>
          <w:spacing w:val="-128"/>
          <w:w w:val="100"/>
        </w:rPr>
        <w:t>、</w:t>
      </w:r>
      <w:r>
        <w:rPr>
          <w:w w:val="100"/>
        </w:rPr>
        <w:t>《关于设立</w:t>
      </w:r>
      <w:r>
        <w:rPr>
          <w:spacing w:val="-3"/>
          <w:w w:val="100"/>
        </w:rPr>
        <w:t>公</w:t>
      </w:r>
      <w:r>
        <w:rPr>
          <w:w w:val="100"/>
        </w:rPr>
        <w:t>司董</w:t>
      </w:r>
      <w:r>
        <w:rPr>
          <w:w w:val="100"/>
        </w:rPr>
        <w:t> 事会战略委员会的</w:t>
      </w:r>
      <w:r>
        <w:rPr>
          <w:spacing w:val="-3"/>
          <w:w w:val="100"/>
        </w:rPr>
        <w:t>议</w:t>
      </w:r>
      <w:r>
        <w:rPr>
          <w:w w:val="100"/>
        </w:rPr>
        <w:t>案</w:t>
      </w:r>
      <w:r>
        <w:rPr>
          <w:spacing w:val="-118"/>
          <w:w w:val="100"/>
        </w:rPr>
        <w:t>》</w:t>
      </w:r>
      <w:r>
        <w:rPr>
          <w:spacing w:val="-128"/>
          <w:w w:val="100"/>
        </w:rPr>
        <w:t>、</w:t>
      </w:r>
      <w:r>
        <w:rPr>
          <w:w w:val="100"/>
        </w:rPr>
        <w:t>《关于设立公司董事</w:t>
      </w:r>
      <w:r>
        <w:rPr>
          <w:spacing w:val="-3"/>
          <w:w w:val="100"/>
        </w:rPr>
        <w:t>会</w:t>
      </w:r>
      <w:r>
        <w:rPr>
          <w:w w:val="100"/>
        </w:rPr>
        <w:t>薪酬和考核委员会</w:t>
      </w:r>
      <w:r>
        <w:rPr>
          <w:spacing w:val="-3"/>
          <w:w w:val="100"/>
        </w:rPr>
        <w:t>的议</w:t>
      </w:r>
      <w:r>
        <w:rPr>
          <w:w w:val="100"/>
        </w:rPr>
        <w:t>案</w:t>
      </w:r>
      <w:r>
        <w:rPr>
          <w:spacing w:val="-116"/>
          <w:w w:val="100"/>
        </w:rPr>
        <w:t>》</w:t>
      </w:r>
      <w:r>
        <w:rPr>
          <w:spacing w:val="-128"/>
          <w:w w:val="100"/>
        </w:rPr>
        <w:t>、</w:t>
      </w:r>
      <w:r>
        <w:rPr>
          <w:w w:val="100"/>
        </w:rPr>
        <w:t>《关于变更公司</w:t>
      </w:r>
      <w:r>
        <w:rPr>
          <w:spacing w:val="-3"/>
          <w:w w:val="100"/>
        </w:rPr>
        <w:t>经</w:t>
      </w:r>
      <w:r>
        <w:rPr>
          <w:w w:val="100"/>
        </w:rPr>
        <w:t>营</w:t>
      </w:r>
      <w:r>
        <w:rPr>
          <w:w w:val="100"/>
        </w:rPr>
        <w:t> 范围的议案</w:t>
      </w:r>
      <w:r>
        <w:rPr>
          <w:spacing w:val="-116"/>
          <w:w w:val="100"/>
        </w:rPr>
        <w:t>》、</w:t>
      </w:r>
      <w:r>
        <w:rPr>
          <w:w w:val="100"/>
        </w:rPr>
        <w:t>《关</w:t>
      </w:r>
      <w:r>
        <w:rPr>
          <w:spacing w:val="-3"/>
          <w:w w:val="100"/>
        </w:rPr>
        <w:t>于修</w:t>
      </w:r>
      <w:r>
        <w:rPr>
          <w:w w:val="100"/>
        </w:rPr>
        <w:t>改公司章程的议案</w:t>
      </w:r>
      <w:r>
        <w:rPr>
          <w:spacing w:val="-116"/>
          <w:w w:val="100"/>
        </w:rPr>
        <w:t>》</w:t>
      </w:r>
      <w:r>
        <w:rPr>
          <w:spacing w:val="-118"/>
          <w:w w:val="100"/>
        </w:rPr>
        <w:t>、</w:t>
      </w:r>
      <w:r>
        <w:rPr>
          <w:spacing w:val="-3"/>
          <w:w w:val="100"/>
        </w:rPr>
        <w:t>《</w:t>
      </w:r>
      <w:r>
        <w:rPr>
          <w:w w:val="100"/>
        </w:rPr>
        <w:t>关于公司新增</w:t>
      </w:r>
      <w:r>
        <w:rPr>
          <w:spacing w:val="-4"/>
        </w:rPr>
        <w:t> </w:t>
      </w:r>
      <w:r>
        <w:rPr>
          <w:rFonts w:ascii="Arial" w:hAnsi="Arial" w:cs="Arial" w:eastAsia="Arial" w:hint="default"/>
          <w:spacing w:val="-1"/>
          <w:w w:val="100"/>
        </w:rPr>
        <w:t>30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9"/>
        </w:rPr>
        <w:t> </w:t>
      </w:r>
      <w:r>
        <w:rPr>
          <w:w w:val="100"/>
        </w:rPr>
        <w:t>万</w:t>
      </w:r>
      <w:r>
        <w:rPr>
          <w:spacing w:val="-3"/>
          <w:w w:val="100"/>
        </w:rPr>
        <w:t>平</w:t>
      </w:r>
      <w:r>
        <w:rPr>
          <w:w w:val="100"/>
        </w:rPr>
        <w:t>方</w:t>
      </w:r>
      <w:r>
        <w:rPr>
          <w:spacing w:val="-1"/>
          <w:w w:val="100"/>
        </w:rPr>
        <w:t>米</w:t>
      </w:r>
      <w:r>
        <w:rPr>
          <w:rFonts w:ascii="Arial" w:hAnsi="Arial" w:cs="Arial" w:eastAsia="Arial" w:hint="default"/>
          <w:w w:val="100"/>
        </w:rPr>
        <w:t>/</w:t>
      </w:r>
      <w:r>
        <w:rPr>
          <w:w w:val="100"/>
        </w:rPr>
        <w:t>年超细纤</w:t>
      </w:r>
      <w:r>
        <w:rPr>
          <w:spacing w:val="-3"/>
          <w:w w:val="100"/>
        </w:rPr>
        <w:t>维</w:t>
      </w:r>
      <w:r>
        <w:rPr>
          <w:w w:val="100"/>
        </w:rPr>
        <w:t>聚氨</w:t>
      </w:r>
      <w:r>
        <w:rPr>
          <w:spacing w:val="-3"/>
          <w:w w:val="100"/>
        </w:rPr>
        <w:t>酯</w:t>
      </w:r>
      <w:r>
        <w:rPr>
          <w:w w:val="100"/>
        </w:rPr>
        <w:t>合</w:t>
      </w:r>
    </w:p>
    <w:p>
      <w:pPr>
        <w:pStyle w:val="BodyText"/>
        <w:spacing w:line="240" w:lineRule="auto" w:before="4"/>
        <w:ind w:right="0"/>
        <w:jc w:val="both"/>
      </w:pPr>
      <w:r>
        <w:rPr>
          <w:w w:val="100"/>
        </w:rPr>
        <w:t>成革技术改造项目</w:t>
      </w:r>
      <w:r>
        <w:rPr>
          <w:spacing w:val="-3"/>
          <w:w w:val="100"/>
        </w:rPr>
        <w:t>的议</w:t>
      </w:r>
      <w:r>
        <w:rPr>
          <w:w w:val="100"/>
        </w:rPr>
        <w:t>案</w:t>
      </w:r>
      <w:r>
        <w:rPr>
          <w:spacing w:val="-116"/>
          <w:w w:val="100"/>
        </w:rPr>
        <w:t>》、</w:t>
      </w:r>
      <w:r>
        <w:rPr>
          <w:w w:val="100"/>
        </w:rPr>
        <w:t>《关于公司</w:t>
      </w:r>
      <w:r>
        <w:rPr>
          <w:spacing w:val="-3"/>
          <w:w w:val="100"/>
        </w:rPr>
        <w:t>新</w:t>
      </w:r>
      <w:r>
        <w:rPr>
          <w:w w:val="100"/>
        </w:rPr>
        <w:t>增</w:t>
      </w:r>
      <w:r>
        <w:rPr>
          <w:spacing w:val="-5"/>
        </w:rPr>
        <w:t> </w:t>
      </w:r>
      <w:r>
        <w:rPr>
          <w:rFonts w:ascii="Arial" w:hAnsi="Arial" w:cs="Arial" w:eastAsia="Arial" w:hint="default"/>
          <w:spacing w:val="-1"/>
          <w:w w:val="100"/>
        </w:rPr>
        <w:t>30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9"/>
        </w:rPr>
        <w:t> </w:t>
      </w:r>
      <w:r>
        <w:rPr>
          <w:w w:val="100"/>
        </w:rPr>
        <w:t>万平方米</w:t>
      </w:r>
      <w:r>
        <w:rPr>
          <w:rFonts w:ascii="Arial" w:hAnsi="Arial" w:cs="Arial" w:eastAsia="Arial" w:hint="default"/>
          <w:w w:val="100"/>
        </w:rPr>
        <w:t>/</w:t>
      </w:r>
      <w:r>
        <w:rPr>
          <w:w w:val="100"/>
        </w:rPr>
        <w:t>年超细</w:t>
      </w:r>
      <w:r>
        <w:rPr>
          <w:spacing w:val="-3"/>
          <w:w w:val="100"/>
        </w:rPr>
        <w:t>纤维</w:t>
      </w:r>
      <w:r>
        <w:rPr>
          <w:w w:val="100"/>
        </w:rPr>
        <w:t>聚氨酯合成革技术</w:t>
      </w:r>
      <w:r>
        <w:rPr>
          <w:spacing w:val="-3"/>
          <w:w w:val="100"/>
        </w:rPr>
        <w:t>改造</w:t>
      </w:r>
      <w:r>
        <w:rPr>
          <w:w w:val="100"/>
        </w:rPr>
        <w:t>项</w:t>
      </w:r>
    </w:p>
    <w:p>
      <w:pPr>
        <w:pStyle w:val="BodyText"/>
        <w:spacing w:line="295" w:lineRule="auto" w:before="74"/>
        <w:ind w:right="1134"/>
        <w:jc w:val="both"/>
      </w:pPr>
      <w:r>
        <w:rPr>
          <w:w w:val="100"/>
        </w:rPr>
        <w:t>目可行性研究报告</w:t>
      </w:r>
      <w:r>
        <w:rPr>
          <w:spacing w:val="-3"/>
          <w:w w:val="100"/>
        </w:rPr>
        <w:t>的议</w:t>
      </w:r>
      <w:r>
        <w:rPr>
          <w:w w:val="100"/>
        </w:rPr>
        <w:t>案</w:t>
      </w:r>
      <w:r>
        <w:rPr>
          <w:spacing w:val="-116"/>
          <w:w w:val="100"/>
        </w:rPr>
        <w:t>》、</w:t>
      </w:r>
      <w:r>
        <w:rPr>
          <w:w w:val="100"/>
        </w:rPr>
        <w:t>《关于</w:t>
      </w:r>
      <w:r>
        <w:rPr>
          <w:spacing w:val="-3"/>
          <w:w w:val="100"/>
        </w:rPr>
        <w:t>公</w:t>
      </w:r>
      <w:r>
        <w:rPr>
          <w:w w:val="100"/>
        </w:rPr>
        <w:t>司</w:t>
      </w:r>
      <w:r>
        <w:rPr>
          <w:spacing w:val="-36"/>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14"/>
        </w:rPr>
        <w:t> </w:t>
      </w:r>
      <w:r>
        <w:rPr>
          <w:w w:val="100"/>
        </w:rPr>
        <w:t>年度日常关联交易</w:t>
      </w:r>
      <w:r>
        <w:rPr>
          <w:spacing w:val="-3"/>
          <w:w w:val="100"/>
        </w:rPr>
        <w:t>的议</w:t>
      </w:r>
      <w:r>
        <w:rPr>
          <w:w w:val="100"/>
        </w:rPr>
        <w:t>案</w:t>
      </w:r>
      <w:r>
        <w:rPr>
          <w:spacing w:val="-116"/>
          <w:w w:val="100"/>
        </w:rPr>
        <w:t>》、</w:t>
      </w:r>
      <w:r>
        <w:rPr>
          <w:w w:val="100"/>
        </w:rPr>
        <w:t>《关于公司独</w:t>
      </w:r>
      <w:r>
        <w:rPr>
          <w:spacing w:val="-3"/>
          <w:w w:val="100"/>
        </w:rPr>
        <w:t>立董</w:t>
      </w:r>
      <w:r>
        <w:rPr>
          <w:w w:val="100"/>
        </w:rPr>
        <w:t>事津</w:t>
      </w:r>
      <w:r>
        <w:rPr>
          <w:w w:val="100"/>
        </w:rPr>
        <w:t> 贴的议案</w:t>
      </w:r>
      <w:r>
        <w:rPr>
          <w:spacing w:val="-116"/>
          <w:w w:val="100"/>
        </w:rPr>
        <w:t>》</w:t>
      </w:r>
      <w:r>
        <w:rPr>
          <w:w w:val="100"/>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6"/>
          <w:szCs w:val="16"/>
        </w:rPr>
      </w:pPr>
    </w:p>
    <w:p>
      <w:pPr>
        <w:pStyle w:val="BodyText"/>
        <w:spacing w:line="240" w:lineRule="auto"/>
        <w:ind w:left="614" w:right="4149"/>
        <w:jc w:val="left"/>
      </w:pPr>
      <w:r>
        <w:rPr/>
        <w:t>（二）</w:t>
      </w:r>
      <w:r>
        <w:rPr>
          <w:rFonts w:ascii="宋体" w:hAnsi="宋体" w:cs="宋体" w:eastAsia="宋体" w:hint="default"/>
        </w:rPr>
        <w:t>2009</w:t>
      </w:r>
      <w:r>
        <w:rPr>
          <w:rFonts w:ascii="宋体" w:hAnsi="宋体" w:cs="宋体" w:eastAsia="宋体" w:hint="default"/>
          <w:spacing w:val="-61"/>
        </w:rPr>
        <w:t> </w:t>
      </w:r>
      <w:r>
        <w:rPr/>
        <w:t>年年度股东大会</w:t>
      </w:r>
    </w:p>
    <w:p>
      <w:pPr>
        <w:pStyle w:val="BodyText"/>
        <w:spacing w:line="300" w:lineRule="auto" w:before="129"/>
        <w:ind w:right="1128" w:firstLine="461"/>
        <w:jc w:val="both"/>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spacing w:val="-7"/>
        </w:rPr>
        <w:t>日，公司于上海市金山区亭卫南路</w:t>
      </w:r>
      <w:r>
        <w:rPr>
          <w:spacing w:val="-55"/>
        </w:rPr>
        <w:t> </w:t>
      </w:r>
      <w:r>
        <w:rPr>
          <w:rFonts w:ascii="宋体" w:hAnsi="宋体" w:cs="宋体" w:eastAsia="宋体" w:hint="default"/>
        </w:rPr>
        <w:t>888</w:t>
      </w:r>
      <w:r>
        <w:rPr>
          <w:rFonts w:ascii="宋体" w:hAnsi="宋体" w:cs="宋体" w:eastAsia="宋体" w:hint="default"/>
          <w:spacing w:val="-56"/>
        </w:rPr>
        <w:t> </w:t>
      </w:r>
      <w:r>
        <w:rPr/>
        <w:t>号三楼会议室召开</w:t>
      </w:r>
      <w:r>
        <w:rPr>
          <w:spacing w:val="-55"/>
        </w:rPr>
        <w:t> </w:t>
      </w:r>
      <w:r>
        <w:rPr>
          <w:rFonts w:ascii="宋体" w:hAnsi="宋体" w:cs="宋体" w:eastAsia="宋体" w:hint="default"/>
        </w:rPr>
        <w:t>2009</w:t>
      </w:r>
      <w:r>
        <w:rPr>
          <w:rFonts w:ascii="宋体" w:hAnsi="宋体" w:cs="宋体" w:eastAsia="宋体" w:hint="default"/>
          <w:spacing w:val="-56"/>
        </w:rPr>
        <w:t> </w:t>
      </w:r>
      <w:r>
        <w:rPr/>
        <w:t>年年度股东大</w:t>
      </w:r>
      <w:r>
        <w:rPr>
          <w:w w:val="100"/>
        </w:rPr>
        <w:t> </w:t>
      </w:r>
      <w:r>
        <w:rPr/>
        <w:t>会。</w:t>
      </w:r>
      <w:r>
        <w:rPr>
          <w:spacing w:val="-57"/>
        </w:rPr>
        <w:t> </w:t>
      </w:r>
      <w:r>
        <w:rPr/>
        <w:t>出席本次股东大会的股东及股东代理人共计</w:t>
      </w:r>
      <w:r>
        <w:rPr>
          <w:spacing w:val="-58"/>
        </w:rPr>
        <w:t> </w:t>
      </w:r>
      <w:r>
        <w:rPr>
          <w:rFonts w:ascii="Arial" w:hAnsi="Arial" w:cs="Arial" w:eastAsia="Arial" w:hint="default"/>
        </w:rPr>
        <w:t>38</w:t>
      </w:r>
      <w:r>
        <w:rPr>
          <w:rFonts w:ascii="Arial" w:hAnsi="Arial" w:cs="Arial" w:eastAsia="Arial" w:hint="default"/>
          <w:spacing w:val="-7"/>
        </w:rPr>
        <w:t> </w:t>
      </w:r>
      <w:r>
        <w:rPr/>
        <w:t>名</w:t>
      </w:r>
      <w:r>
        <w:rPr>
          <w:rFonts w:ascii="Arial" w:hAnsi="Arial" w:cs="Arial" w:eastAsia="Arial" w:hint="default"/>
        </w:rPr>
        <w:t>,</w:t>
      </w:r>
      <w:r>
        <w:rPr>
          <w:rFonts w:ascii="Arial" w:hAnsi="Arial" w:cs="Arial" w:eastAsia="Arial" w:hint="default"/>
          <w:spacing w:val="53"/>
        </w:rPr>
        <w:t> </w:t>
      </w:r>
      <w:r>
        <w:rPr/>
        <w:t>代表有表决权股份数</w:t>
      </w:r>
      <w:r>
        <w:rPr>
          <w:spacing w:val="-57"/>
        </w:rPr>
        <w:t> </w:t>
      </w:r>
      <w:r>
        <w:rPr>
          <w:rFonts w:ascii="Arial" w:hAnsi="Arial" w:cs="Arial" w:eastAsia="Arial" w:hint="default"/>
          <w:spacing w:val="-4"/>
        </w:rPr>
        <w:t>11,700</w:t>
      </w:r>
      <w:r>
        <w:rPr>
          <w:rFonts w:ascii="Arial" w:hAnsi="Arial" w:cs="Arial" w:eastAsia="Arial" w:hint="default"/>
          <w:spacing w:val="-7"/>
        </w:rPr>
        <w:t> </w:t>
      </w:r>
      <w:r>
        <w:rPr/>
        <w:t>万股</w:t>
      </w:r>
      <w:r>
        <w:rPr>
          <w:rFonts w:ascii="Arial" w:hAnsi="Arial" w:cs="Arial" w:eastAsia="Arial" w:hint="default"/>
        </w:rPr>
        <w:t>,</w:t>
      </w:r>
      <w:r>
        <w:rPr>
          <w:rFonts w:ascii="Arial" w:hAnsi="Arial" w:cs="Arial" w:eastAsia="Arial" w:hint="default"/>
          <w:spacing w:val="53"/>
        </w:rPr>
        <w:t> </w:t>
      </w:r>
      <w:r>
        <w:rPr/>
        <w:t>占公</w:t>
      </w:r>
      <w:r>
        <w:rPr>
          <w:w w:val="100"/>
        </w:rPr>
        <w:t> </w:t>
      </w:r>
      <w:r>
        <w:rPr/>
        <w:t>司股份总数的</w:t>
      </w:r>
      <w:r>
        <w:rPr>
          <w:spacing w:val="-48"/>
        </w:rPr>
        <w:t> </w:t>
      </w:r>
      <w:r>
        <w:rPr>
          <w:rFonts w:ascii="Arial" w:hAnsi="Arial" w:cs="Arial" w:eastAsia="Arial" w:hint="default"/>
          <w:spacing w:val="-5"/>
        </w:rPr>
        <w:t>99.15%</w:t>
      </w:r>
      <w:r>
        <w:rPr>
          <w:spacing w:val="-5"/>
        </w:rPr>
        <w:t>。大会以现场表决的方式审议通过了《关于公司</w:t>
      </w:r>
      <w:r>
        <w:rPr>
          <w:spacing w:val="-49"/>
        </w:rPr>
        <w:t> </w:t>
      </w:r>
      <w:r>
        <w:rPr>
          <w:rFonts w:ascii="Arial" w:hAnsi="Arial" w:cs="Arial" w:eastAsia="Arial" w:hint="default"/>
        </w:rPr>
        <w:t>2009 </w:t>
      </w:r>
      <w:r>
        <w:rPr/>
        <w:t>年度董事会工作报告</w:t>
      </w:r>
      <w:r>
        <w:rPr>
          <w:spacing w:val="-113"/>
        </w:rPr>
        <w:t> </w:t>
      </w:r>
      <w:r>
        <w:rPr>
          <w:spacing w:val="-30"/>
          <w:w w:val="100"/>
        </w:rPr>
        <w:t>的议案》、《关于公司</w:t>
      </w:r>
      <w:r>
        <w:rPr>
          <w:spacing w:val="-55"/>
          <w:w w:val="100"/>
        </w:rPr>
        <w:t> </w:t>
      </w:r>
      <w:r>
        <w:rPr>
          <w:rFonts w:ascii="Arial" w:hAnsi="Arial" w:cs="Arial" w:eastAsia="Arial" w:hint="default"/>
          <w:spacing w:val="-1"/>
          <w:w w:val="100"/>
        </w:rPr>
        <w:t>2009</w:t>
      </w:r>
      <w:r>
        <w:rPr>
          <w:rFonts w:ascii="Arial" w:hAnsi="Arial" w:cs="Arial" w:eastAsia="Arial" w:hint="default"/>
          <w:spacing w:val="-5"/>
          <w:w w:val="100"/>
        </w:rPr>
        <w:t> </w:t>
      </w:r>
      <w:r>
        <w:rPr>
          <w:spacing w:val="-16"/>
          <w:w w:val="100"/>
        </w:rPr>
        <w:t>年度监事会工作报告的议案》、《关于公司</w:t>
      </w:r>
      <w:r>
        <w:rPr>
          <w:spacing w:val="-55"/>
          <w:w w:val="100"/>
        </w:rPr>
        <w:t> </w:t>
      </w:r>
      <w:r>
        <w:rPr>
          <w:rFonts w:ascii="Arial" w:hAnsi="Arial" w:cs="Arial" w:eastAsia="Arial" w:hint="default"/>
          <w:spacing w:val="-1"/>
          <w:w w:val="100"/>
        </w:rPr>
        <w:t>2009</w:t>
      </w:r>
      <w:r>
        <w:rPr>
          <w:rFonts w:ascii="Arial" w:hAnsi="Arial" w:cs="Arial" w:eastAsia="Arial" w:hint="default"/>
          <w:spacing w:val="-5"/>
          <w:w w:val="100"/>
        </w:rPr>
        <w:t> </w:t>
      </w:r>
      <w:r>
        <w:rPr>
          <w:spacing w:val="-22"/>
          <w:w w:val="100"/>
        </w:rPr>
        <w:t>年度财务报告的议案》、</w:t>
      </w:r>
      <w:r>
        <w:rPr>
          <w:w w:val="100"/>
        </w:rPr>
      </w:r>
    </w:p>
    <w:p>
      <w:pPr>
        <w:pStyle w:val="BodyText"/>
        <w:spacing w:line="240" w:lineRule="auto" w:before="9"/>
        <w:ind w:right="0"/>
        <w:jc w:val="both"/>
      </w:pPr>
      <w:r>
        <w:rPr>
          <w:w w:val="100"/>
        </w:rPr>
        <w:t>《关于公司</w:t>
      </w:r>
      <w:r>
        <w:rPr>
          <w:spacing w:val="-32"/>
        </w:rPr>
        <w:t> </w:t>
      </w:r>
      <w:r>
        <w:rPr>
          <w:rFonts w:ascii="Arial" w:hAnsi="Arial" w:cs="Arial" w:eastAsia="Arial" w:hint="default"/>
          <w:spacing w:val="-1"/>
          <w:w w:val="100"/>
        </w:rPr>
        <w:t>200</w:t>
      </w:r>
      <w:r>
        <w:rPr>
          <w:rFonts w:ascii="Arial" w:hAnsi="Arial" w:cs="Arial" w:eastAsia="Arial" w:hint="default"/>
          <w:w w:val="100"/>
        </w:rPr>
        <w:t>9</w:t>
      </w:r>
      <w:r>
        <w:rPr>
          <w:rFonts w:ascii="Arial" w:hAnsi="Arial" w:cs="Arial" w:eastAsia="Arial" w:hint="default"/>
          <w:spacing w:val="19"/>
        </w:rPr>
        <w:t> </w:t>
      </w:r>
      <w:r>
        <w:rPr>
          <w:w w:val="100"/>
        </w:rPr>
        <w:t>年度财务决算报告的议</w:t>
      </w:r>
      <w:r>
        <w:rPr>
          <w:spacing w:val="-2"/>
          <w:w w:val="100"/>
        </w:rPr>
        <w:t>案</w:t>
      </w:r>
      <w:r>
        <w:rPr>
          <w:spacing w:val="-116"/>
          <w:w w:val="100"/>
        </w:rPr>
        <w:t>》</w:t>
      </w:r>
      <w:r>
        <w:rPr>
          <w:spacing w:val="-118"/>
          <w:w w:val="100"/>
        </w:rPr>
        <w:t>、</w:t>
      </w:r>
      <w:r>
        <w:rPr>
          <w:w w:val="100"/>
        </w:rPr>
        <w:t>《关于公司</w:t>
      </w:r>
      <w:r>
        <w:rPr>
          <w:spacing w:val="-31"/>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19"/>
        </w:rPr>
        <w:t> </w:t>
      </w:r>
      <w:r>
        <w:rPr>
          <w:w w:val="100"/>
        </w:rPr>
        <w:t>年度财务预算报告的议</w:t>
      </w:r>
      <w:r>
        <w:rPr>
          <w:spacing w:val="-2"/>
          <w:w w:val="100"/>
        </w:rPr>
        <w:t>案</w:t>
      </w:r>
      <w:r>
        <w:rPr>
          <w:spacing w:val="-116"/>
          <w:w w:val="100"/>
        </w:rPr>
        <w:t>》</w:t>
      </w:r>
      <w:r>
        <w:rPr>
          <w:spacing w:val="-118"/>
          <w:w w:val="100"/>
        </w:rPr>
        <w:t>、</w:t>
      </w:r>
      <w:r>
        <w:rPr>
          <w:w w:val="100"/>
        </w:rPr>
        <w:t>《关</w:t>
      </w:r>
    </w:p>
    <w:p>
      <w:pPr>
        <w:pStyle w:val="BodyText"/>
        <w:spacing w:line="295" w:lineRule="auto" w:before="71"/>
        <w:ind w:right="1134"/>
        <w:jc w:val="both"/>
      </w:pPr>
      <w:r>
        <w:rPr>
          <w:w w:val="100"/>
        </w:rPr>
        <w:t>于公司</w:t>
      </w:r>
      <w:r>
        <w:rPr>
          <w:spacing w:val="-36"/>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14"/>
        </w:rPr>
        <w:t> </w:t>
      </w:r>
      <w:r>
        <w:rPr>
          <w:w w:val="100"/>
        </w:rPr>
        <w:t>年度经</w:t>
      </w:r>
      <w:r>
        <w:rPr>
          <w:spacing w:val="-3"/>
          <w:w w:val="100"/>
        </w:rPr>
        <w:t>营</w:t>
      </w:r>
      <w:r>
        <w:rPr>
          <w:w w:val="100"/>
        </w:rPr>
        <w:t>计划的议案</w:t>
      </w:r>
      <w:r>
        <w:rPr>
          <w:spacing w:val="-116"/>
          <w:w w:val="100"/>
        </w:rPr>
        <w:t>》、</w:t>
      </w:r>
      <w:r>
        <w:rPr>
          <w:w w:val="100"/>
        </w:rPr>
        <w:t>《关</w:t>
      </w:r>
      <w:r>
        <w:rPr>
          <w:spacing w:val="-3"/>
          <w:w w:val="100"/>
        </w:rPr>
        <w:t>于公</w:t>
      </w:r>
      <w:r>
        <w:rPr>
          <w:w w:val="100"/>
        </w:rPr>
        <w:t>司首次公开发行人</w:t>
      </w:r>
      <w:r>
        <w:rPr>
          <w:spacing w:val="-3"/>
          <w:w w:val="100"/>
        </w:rPr>
        <w:t>民币</w:t>
      </w:r>
      <w:r>
        <w:rPr>
          <w:w w:val="100"/>
        </w:rPr>
        <w:t>普通股股票并在创</w:t>
      </w:r>
      <w:r>
        <w:rPr>
          <w:spacing w:val="-3"/>
          <w:w w:val="100"/>
        </w:rPr>
        <w:t>业板</w:t>
      </w:r>
      <w:r>
        <w:rPr>
          <w:w w:val="100"/>
        </w:rPr>
        <w:t>上市</w:t>
      </w:r>
      <w:r>
        <w:rPr>
          <w:w w:val="100"/>
        </w:rPr>
        <w:t> 的议案</w:t>
      </w:r>
      <w:r>
        <w:rPr>
          <w:spacing w:val="-116"/>
          <w:w w:val="100"/>
        </w:rPr>
        <w:t>》。</w:t>
      </w:r>
      <w:r>
        <w:rPr>
          <w:w w:val="100"/>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BodyText"/>
        <w:spacing w:line="240" w:lineRule="auto"/>
        <w:ind w:left="614" w:right="4149"/>
        <w:jc w:val="left"/>
      </w:pPr>
      <w:r>
        <w:rPr/>
        <w:t>（三）</w:t>
      </w:r>
      <w:r>
        <w:rPr>
          <w:rFonts w:ascii="宋体" w:hAnsi="宋体" w:cs="宋体" w:eastAsia="宋体" w:hint="default"/>
        </w:rPr>
        <w:t>2010</w:t>
      </w:r>
      <w:r>
        <w:rPr>
          <w:rFonts w:ascii="宋体" w:hAnsi="宋体" w:cs="宋体" w:eastAsia="宋体" w:hint="default"/>
          <w:spacing w:val="-59"/>
        </w:rPr>
        <w:t> </w:t>
      </w:r>
      <w:r>
        <w:rPr/>
        <w:t>年第二次临时股东大会</w:t>
      </w:r>
    </w:p>
    <w:p>
      <w:pPr>
        <w:pStyle w:val="BodyText"/>
        <w:spacing w:line="240" w:lineRule="auto" w:before="128"/>
        <w:ind w:left="614" w:right="826"/>
        <w:jc w:val="left"/>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spacing w:val="-7"/>
        </w:rPr>
        <w:t>日，公司于上海市金山区亭卫南路</w:t>
      </w:r>
      <w:r>
        <w:rPr>
          <w:spacing w:val="-55"/>
        </w:rPr>
        <w:t> </w:t>
      </w:r>
      <w:r>
        <w:rPr>
          <w:rFonts w:ascii="宋体" w:hAnsi="宋体" w:cs="宋体" w:eastAsia="宋体" w:hint="default"/>
        </w:rPr>
        <w:t>888</w:t>
      </w:r>
      <w:r>
        <w:rPr>
          <w:rFonts w:ascii="宋体" w:hAnsi="宋体" w:cs="宋体" w:eastAsia="宋体" w:hint="default"/>
          <w:spacing w:val="-56"/>
        </w:rPr>
        <w:t> </w:t>
      </w:r>
      <w:r>
        <w:rPr/>
        <w:t>号三楼会议室召开</w:t>
      </w:r>
      <w:r>
        <w:rPr>
          <w:spacing w:val="-55"/>
        </w:rPr>
        <w:t> </w:t>
      </w:r>
      <w:r>
        <w:rPr>
          <w:rFonts w:ascii="宋体" w:hAnsi="宋体" w:cs="宋体" w:eastAsia="宋体" w:hint="default"/>
        </w:rPr>
        <w:t>2010</w:t>
      </w:r>
      <w:r>
        <w:rPr>
          <w:rFonts w:ascii="宋体" w:hAnsi="宋体" w:cs="宋体" w:eastAsia="宋体" w:hint="default"/>
          <w:spacing w:val="-56"/>
        </w:rPr>
        <w:t> </w:t>
      </w:r>
      <w:r>
        <w:rPr/>
        <w:t>年第二次临时</w:t>
      </w:r>
    </w:p>
    <w:p>
      <w:pPr>
        <w:pStyle w:val="BodyText"/>
        <w:spacing w:line="300" w:lineRule="auto" w:before="90"/>
        <w:ind w:right="1128"/>
        <w:jc w:val="both"/>
      </w:pPr>
      <w:r>
        <w:rPr>
          <w:spacing w:val="-3"/>
        </w:rPr>
        <w:t>股东大会。出席本次股东大会的股东及股东代理人共计</w:t>
      </w:r>
      <w:r>
        <w:rPr>
          <w:spacing w:val="-54"/>
        </w:rPr>
        <w:t> </w:t>
      </w:r>
      <w:r>
        <w:rPr>
          <w:rFonts w:ascii="Arial" w:hAnsi="Arial" w:cs="Arial" w:eastAsia="Arial" w:hint="default"/>
        </w:rPr>
        <w:t>37</w:t>
      </w:r>
      <w:r>
        <w:rPr>
          <w:rFonts w:ascii="Arial" w:hAnsi="Arial" w:cs="Arial" w:eastAsia="Arial" w:hint="default"/>
          <w:spacing w:val="-5"/>
        </w:rPr>
        <w:t> </w:t>
      </w:r>
      <w:r>
        <w:rPr/>
        <w:t>名</w:t>
      </w:r>
      <w:r>
        <w:rPr>
          <w:rFonts w:ascii="Arial" w:hAnsi="Arial" w:cs="Arial" w:eastAsia="Arial" w:hint="default"/>
        </w:rPr>
        <w:t>,</w:t>
      </w:r>
      <w:r>
        <w:rPr>
          <w:rFonts w:ascii="Arial" w:hAnsi="Arial" w:cs="Arial" w:eastAsia="Arial" w:hint="default"/>
          <w:spacing w:val="58"/>
        </w:rPr>
        <w:t> </w:t>
      </w:r>
      <w:r>
        <w:rPr/>
        <w:t>代表有表决权股份数</w:t>
      </w:r>
      <w:r>
        <w:rPr>
          <w:spacing w:val="-54"/>
        </w:rPr>
        <w:t> </w:t>
      </w:r>
      <w:r>
        <w:rPr>
          <w:rFonts w:ascii="Arial" w:hAnsi="Arial" w:cs="Arial" w:eastAsia="Arial" w:hint="default"/>
          <w:spacing w:val="-4"/>
        </w:rPr>
        <w:t>11,650 </w:t>
      </w:r>
      <w:r>
        <w:rPr/>
        <w:t>万股</w:t>
      </w:r>
      <w:r>
        <w:rPr>
          <w:rFonts w:ascii="Arial" w:hAnsi="Arial" w:cs="Arial" w:eastAsia="Arial" w:hint="default"/>
        </w:rPr>
        <w:t>,</w:t>
      </w:r>
      <w:r>
        <w:rPr>
          <w:rFonts w:ascii="Arial" w:hAnsi="Arial" w:cs="Arial" w:eastAsia="Arial" w:hint="default"/>
          <w:w w:val="100"/>
        </w:rPr>
        <w:t> </w:t>
      </w:r>
      <w:r>
        <w:rPr/>
        <w:t>占公司股份总数的 </w:t>
      </w:r>
      <w:r>
        <w:rPr>
          <w:rFonts w:ascii="Arial" w:hAnsi="Arial" w:cs="Arial" w:eastAsia="Arial" w:hint="default"/>
        </w:rPr>
        <w:t>98.73%</w:t>
      </w:r>
      <w:r>
        <w:rPr/>
        <w:t>。大会以现场表决的方式审议通过了《关于权忠光辞去公司独立董事</w:t>
      </w:r>
      <w:r>
        <w:rPr>
          <w:w w:val="100"/>
        </w:rPr>
        <w:t> </w:t>
      </w:r>
      <w:r>
        <w:rPr>
          <w:spacing w:val="-12"/>
          <w:w w:val="100"/>
        </w:rPr>
        <w:t>职务的议案》、《关于减少董事会人数并修改公司章程相应条款的议案》、《关于补选田景岩先生为</w:t>
      </w:r>
      <w:r>
        <w:rPr>
          <w:spacing w:val="-93"/>
          <w:w w:val="100"/>
        </w:rPr>
        <w:t> </w:t>
      </w:r>
      <w:r>
        <w:rPr>
          <w:spacing w:val="-93"/>
          <w:w w:val="100"/>
        </w:rPr>
      </w:r>
      <w:r>
        <w:rPr>
          <w:spacing w:val="-7"/>
          <w:w w:val="100"/>
        </w:rPr>
        <w:t>第一届董事会提名委员会成员的议案》、《关于补选吕政先生为第一届董事会薪酬与考核委员会成</w:t>
      </w:r>
      <w:r>
        <w:rPr>
          <w:spacing w:val="-92"/>
          <w:w w:val="100"/>
        </w:rPr>
        <w:t> </w:t>
      </w:r>
      <w:r>
        <w:rPr>
          <w:spacing w:val="-92"/>
          <w:w w:val="100"/>
        </w:rPr>
      </w:r>
      <w:r>
        <w:rPr>
          <w:spacing w:val="-26"/>
          <w:w w:val="100"/>
        </w:rPr>
        <w:t>员的议案》、《关于</w:t>
      </w:r>
      <w:r>
        <w:rPr>
          <w:spacing w:val="-57"/>
          <w:w w:val="100"/>
        </w:rPr>
        <w:t> </w:t>
      </w:r>
      <w:r>
        <w:rPr>
          <w:rFonts w:ascii="Arial" w:hAnsi="Arial" w:cs="Arial" w:eastAsia="Arial" w:hint="default"/>
          <w:spacing w:val="-1"/>
          <w:w w:val="100"/>
        </w:rPr>
        <w:t>360</w:t>
      </w:r>
      <w:r>
        <w:rPr>
          <w:rFonts w:ascii="Arial" w:hAnsi="Arial" w:cs="Arial" w:eastAsia="Arial" w:hint="default"/>
          <w:spacing w:val="-7"/>
          <w:w w:val="100"/>
        </w:rPr>
        <w:t> </w:t>
      </w:r>
      <w:r>
        <w:rPr>
          <w:spacing w:val="-11"/>
          <w:w w:val="100"/>
        </w:rPr>
        <w:t>万平方米</w:t>
      </w:r>
      <w:r>
        <w:rPr>
          <w:rFonts w:ascii="Arial" w:hAnsi="Arial" w:cs="Arial" w:eastAsia="Arial" w:hint="default"/>
          <w:spacing w:val="-11"/>
          <w:w w:val="100"/>
        </w:rPr>
        <w:t>/</w:t>
      </w:r>
      <w:r>
        <w:rPr>
          <w:spacing w:val="-11"/>
          <w:w w:val="100"/>
        </w:rPr>
        <w:t>年超纤基材扩建项目的议案》、《关于</w:t>
      </w:r>
      <w:r>
        <w:rPr>
          <w:spacing w:val="-59"/>
          <w:w w:val="100"/>
        </w:rPr>
        <w:t> </w:t>
      </w:r>
      <w:r>
        <w:rPr>
          <w:rFonts w:ascii="Arial" w:hAnsi="Arial" w:cs="Arial" w:eastAsia="Arial" w:hint="default"/>
          <w:spacing w:val="-1"/>
          <w:w w:val="100"/>
        </w:rPr>
        <w:t>360</w:t>
      </w:r>
      <w:r>
        <w:rPr>
          <w:rFonts w:ascii="Arial" w:hAnsi="Arial" w:cs="Arial" w:eastAsia="Arial" w:hint="default"/>
          <w:spacing w:val="-7"/>
          <w:w w:val="100"/>
        </w:rPr>
        <w:t> </w:t>
      </w:r>
      <w:r>
        <w:rPr>
          <w:w w:val="100"/>
        </w:rPr>
        <w:t>万平方米</w:t>
      </w:r>
      <w:r>
        <w:rPr>
          <w:rFonts w:ascii="Arial" w:hAnsi="Arial" w:cs="Arial" w:eastAsia="Arial" w:hint="default"/>
          <w:w w:val="100"/>
        </w:rPr>
        <w:t>/</w:t>
      </w:r>
      <w:r>
        <w:rPr>
          <w:w w:val="100"/>
        </w:rPr>
        <w:t>年超纤基材</w:t>
      </w:r>
      <w:r>
        <w:rPr>
          <w:w w:val="100"/>
        </w:rPr>
        <w:t> </w:t>
      </w:r>
      <w:r>
        <w:rPr>
          <w:spacing w:val="-12"/>
          <w:w w:val="100"/>
        </w:rPr>
        <w:t>扩建项目可行性研究报告的议案》、《关于公司首次公开发行股票并在创业板上市的议案》。</w:t>
      </w:r>
      <w:r>
        <w:rPr>
          <w:w w:val="100"/>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240" w:lineRule="auto"/>
        <w:ind w:right="0"/>
        <w:jc w:val="both"/>
      </w:pPr>
      <w:r>
        <w:rPr/>
        <w:t>四、董事会运行情况</w:t>
      </w:r>
    </w:p>
    <w:p>
      <w:pPr>
        <w:pStyle w:val="BodyText"/>
        <w:spacing w:line="312" w:lineRule="auto" w:before="128"/>
        <w:ind w:right="1127" w:firstLine="461"/>
        <w:jc w:val="both"/>
      </w:pPr>
      <w:r>
        <w:rPr>
          <w:spacing w:val="-1"/>
          <w:w w:val="100"/>
        </w:rPr>
        <w:t>报告期内，公司共召开了</w:t>
      </w:r>
      <w:r>
        <w:rPr>
          <w:spacing w:val="-48"/>
          <w:w w:val="100"/>
        </w:rPr>
        <w:t> </w:t>
      </w:r>
      <w:r>
        <w:rPr>
          <w:rFonts w:ascii="宋体" w:hAnsi="宋体" w:cs="宋体" w:eastAsia="宋体" w:hint="default"/>
          <w:w w:val="100"/>
        </w:rPr>
        <w:t>6</w:t>
      </w:r>
      <w:r>
        <w:rPr>
          <w:rFonts w:ascii="宋体" w:hAnsi="宋体" w:cs="宋体" w:eastAsia="宋体" w:hint="default"/>
          <w:spacing w:val="-49"/>
          <w:w w:val="100"/>
        </w:rPr>
        <w:t> </w:t>
      </w:r>
      <w:r>
        <w:rPr>
          <w:spacing w:val="-17"/>
          <w:w w:val="100"/>
        </w:rPr>
        <w:t>次董事会。公司董事会严格遵守《公司法》、《公司章程》、《股东</w:t>
      </w:r>
      <w:r>
        <w:rPr>
          <w:w w:val="100"/>
        </w:rPr>
        <w:t> </w:t>
      </w:r>
      <w:r>
        <w:rPr>
          <w:spacing w:val="-7"/>
          <w:w w:val="100"/>
        </w:rPr>
        <w:t>大会议事规则》、《董事会议事规则》的相关规定，对公司的相关事项做出了决策，程序规范，具</w:t>
      </w:r>
      <w:r>
        <w:rPr>
          <w:spacing w:val="-87"/>
          <w:w w:val="100"/>
        </w:rPr>
        <w:t> </w:t>
      </w:r>
      <w:r>
        <w:rPr>
          <w:spacing w:val="-87"/>
          <w:w w:val="100"/>
        </w:rPr>
      </w:r>
      <w:r>
        <w:rPr/>
        <w:t>体情况如下：</w:t>
      </w:r>
    </w:p>
    <w:p>
      <w:pPr>
        <w:spacing w:line="240" w:lineRule="auto" w:before="11"/>
        <w:rPr>
          <w:rFonts w:ascii="宋体" w:hAnsi="宋体" w:cs="宋体" w:eastAsia="宋体" w:hint="default"/>
          <w:sz w:val="3"/>
          <w:szCs w:val="3"/>
        </w:rPr>
      </w:pPr>
    </w:p>
    <w:tbl>
      <w:tblPr>
        <w:tblW w:w="0" w:type="auto"/>
        <w:jc w:val="left"/>
        <w:tblInd w:w="786" w:type="dxa"/>
        <w:tblLayout w:type="fixed"/>
        <w:tblCellMar>
          <w:top w:w="0" w:type="dxa"/>
          <w:left w:w="0" w:type="dxa"/>
          <w:bottom w:w="0" w:type="dxa"/>
          <w:right w:w="0" w:type="dxa"/>
        </w:tblCellMar>
        <w:tblLook w:val="01E0"/>
      </w:tblPr>
      <w:tblGrid>
        <w:gridCol w:w="802"/>
        <w:gridCol w:w="4760"/>
        <w:gridCol w:w="2782"/>
      </w:tblGrid>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2000"/>
              <w:jc w:val="right"/>
              <w:rPr>
                <w:rFonts w:ascii="宋体" w:hAnsi="宋体" w:cs="宋体" w:eastAsia="宋体" w:hint="default"/>
                <w:sz w:val="18"/>
                <w:szCs w:val="18"/>
              </w:rPr>
            </w:pPr>
            <w:r>
              <w:rPr>
                <w:rFonts w:ascii="宋体" w:hAnsi="宋体" w:cs="宋体" w:eastAsia="宋体" w:hint="default"/>
                <w:b/>
                <w:bCs/>
                <w:w w:val="95"/>
                <w:sz w:val="18"/>
                <w:szCs w:val="18"/>
              </w:rPr>
              <w:t>会议名称</w:t>
            </w:r>
            <w:r>
              <w:rPr>
                <w:rFonts w:ascii="宋体" w:hAnsi="宋体" w:cs="宋体" w:eastAsia="宋体" w:hint="default"/>
                <w:sz w:val="18"/>
                <w:szCs w:val="18"/>
              </w:rPr>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4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933"/>
              <w:jc w:val="right"/>
              <w:rPr>
                <w:rFonts w:ascii="宋体" w:hAnsi="宋体" w:cs="宋体" w:eastAsia="宋体" w:hint="default"/>
                <w:sz w:val="18"/>
                <w:szCs w:val="18"/>
              </w:rPr>
            </w:pPr>
            <w:r>
              <w:rPr>
                <w:rFonts w:ascii="宋体" w:hAnsi="宋体" w:cs="宋体" w:eastAsia="宋体" w:hint="default"/>
                <w:sz w:val="18"/>
                <w:szCs w:val="18"/>
              </w:rPr>
              <w:t>华峰超纤第一届董事会第四次会议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0"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4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933"/>
              <w:jc w:val="right"/>
              <w:rPr>
                <w:rFonts w:ascii="宋体" w:hAnsi="宋体" w:cs="宋体" w:eastAsia="宋体" w:hint="default"/>
                <w:sz w:val="18"/>
                <w:szCs w:val="18"/>
              </w:rPr>
            </w:pPr>
            <w:r>
              <w:rPr>
                <w:rFonts w:ascii="宋体" w:hAnsi="宋体" w:cs="宋体" w:eastAsia="宋体" w:hint="default"/>
                <w:sz w:val="18"/>
                <w:szCs w:val="18"/>
              </w:rPr>
              <w:t>华峰超纤第一届董事会第五次会议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786" w:type="dxa"/>
        <w:tblLayout w:type="fixed"/>
        <w:tblCellMar>
          <w:top w:w="0" w:type="dxa"/>
          <w:left w:w="0" w:type="dxa"/>
          <w:bottom w:w="0" w:type="dxa"/>
          <w:right w:w="0" w:type="dxa"/>
        </w:tblCellMar>
        <w:tblLook w:val="01E0"/>
      </w:tblPr>
      <w:tblGrid>
        <w:gridCol w:w="802"/>
        <w:gridCol w:w="4760"/>
        <w:gridCol w:w="2782"/>
      </w:tblGrid>
      <w:tr>
        <w:trPr>
          <w:trHeight w:val="423"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341"/>
              <w:jc w:val="right"/>
              <w:rPr>
                <w:rFonts w:ascii="Times New Roman" w:hAnsi="Times New Roman" w:cs="Times New Roman" w:eastAsia="Times New Roman" w:hint="default"/>
                <w:sz w:val="18"/>
                <w:szCs w:val="18"/>
              </w:rPr>
            </w:pPr>
            <w:r>
              <w:rPr>
                <w:rFonts w:ascii="Times New Roman"/>
                <w:sz w:val="18"/>
              </w:rPr>
              <w:t>3</w:t>
            </w:r>
          </w:p>
        </w:tc>
        <w:tc>
          <w:tcPr>
            <w:tcW w:w="4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华峰超纤第一届董事会第六次会议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341"/>
              <w:jc w:val="right"/>
              <w:rPr>
                <w:rFonts w:ascii="Times New Roman" w:hAnsi="Times New Roman" w:cs="Times New Roman" w:eastAsia="Times New Roman" w:hint="default"/>
                <w:sz w:val="18"/>
                <w:szCs w:val="18"/>
              </w:rPr>
            </w:pPr>
            <w:r>
              <w:rPr>
                <w:rFonts w:ascii="Times New Roman"/>
                <w:sz w:val="18"/>
              </w:rPr>
              <w:t>4</w:t>
            </w:r>
          </w:p>
        </w:tc>
        <w:tc>
          <w:tcPr>
            <w:tcW w:w="4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华峰超纤第一届董事会第七次会议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r>
      <w:tr>
        <w:trPr>
          <w:trHeight w:val="420"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341"/>
              <w:jc w:val="right"/>
              <w:rPr>
                <w:rFonts w:ascii="Times New Roman" w:hAnsi="Times New Roman" w:cs="Times New Roman" w:eastAsia="Times New Roman" w:hint="default"/>
                <w:sz w:val="18"/>
                <w:szCs w:val="18"/>
              </w:rPr>
            </w:pPr>
            <w:r>
              <w:rPr>
                <w:rFonts w:ascii="Times New Roman"/>
                <w:sz w:val="18"/>
              </w:rPr>
              <w:t>5</w:t>
            </w:r>
          </w:p>
        </w:tc>
        <w:tc>
          <w:tcPr>
            <w:tcW w:w="4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华峰超纤第一届董事会第八次会议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422" w:hRule="exact"/>
        </w:trPr>
        <w:tc>
          <w:tcPr>
            <w:tcW w:w="8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341"/>
              <w:jc w:val="right"/>
              <w:rPr>
                <w:rFonts w:ascii="Times New Roman" w:hAnsi="Times New Roman" w:cs="Times New Roman" w:eastAsia="Times New Roman" w:hint="default"/>
                <w:sz w:val="18"/>
                <w:szCs w:val="18"/>
              </w:rPr>
            </w:pPr>
            <w:r>
              <w:rPr>
                <w:rFonts w:ascii="Times New Roman"/>
                <w:sz w:val="18"/>
              </w:rPr>
              <w:t>6</w:t>
            </w:r>
          </w:p>
        </w:tc>
        <w:tc>
          <w:tcPr>
            <w:tcW w:w="47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华峰超纤第一届董事会第九次会议</w:t>
            </w:r>
          </w:p>
        </w:tc>
        <w:tc>
          <w:tcPr>
            <w:tcW w:w="27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29"/>
        <w:ind w:left="614" w:right="4149"/>
        <w:jc w:val="left"/>
      </w:pPr>
      <w:r>
        <w:rPr/>
        <w:t>（一）第一届董事会第四次会议</w:t>
      </w:r>
    </w:p>
    <w:p>
      <w:pPr>
        <w:pStyle w:val="BodyText"/>
        <w:spacing w:line="240" w:lineRule="auto" w:before="128"/>
        <w:ind w:left="628" w:right="826"/>
        <w:jc w:val="left"/>
      </w:pPr>
      <w:r>
        <w:rPr>
          <w:rFonts w:ascii="宋体" w:hAnsi="宋体" w:cs="宋体" w:eastAsia="宋体" w:hint="default"/>
          <w:w w:val="100"/>
        </w:rPr>
        <w:t>2010</w:t>
      </w:r>
      <w:r>
        <w:rPr>
          <w:rFonts w:ascii="宋体" w:hAnsi="宋体" w:cs="宋体" w:eastAsia="宋体" w:hint="default"/>
          <w:spacing w:val="-58"/>
        </w:rPr>
        <w:t> </w:t>
      </w:r>
      <w:r>
        <w:rPr>
          <w:w w:val="100"/>
        </w:rPr>
        <w:t>年</w:t>
      </w:r>
      <w:r>
        <w:rPr>
          <w:spacing w:val="-58"/>
        </w:rPr>
        <w:t> </w:t>
      </w:r>
      <w:r>
        <w:rPr>
          <w:rFonts w:ascii="宋体" w:hAnsi="宋体" w:cs="宋体" w:eastAsia="宋体" w:hint="default"/>
          <w:w w:val="100"/>
        </w:rPr>
        <w:t>1</w:t>
      </w:r>
      <w:r>
        <w:rPr>
          <w:rFonts w:ascii="宋体" w:hAnsi="宋体" w:cs="宋体" w:eastAsia="宋体" w:hint="default"/>
          <w:spacing w:val="-58"/>
        </w:rPr>
        <w:t> </w:t>
      </w:r>
      <w:r>
        <w:rPr>
          <w:w w:val="100"/>
        </w:rPr>
        <w:t>月</w:t>
      </w:r>
      <w:r>
        <w:rPr>
          <w:spacing w:val="-58"/>
        </w:rPr>
        <w:t> </w:t>
      </w:r>
      <w:r>
        <w:rPr>
          <w:rFonts w:ascii="宋体" w:hAnsi="宋体" w:cs="宋体" w:eastAsia="宋体" w:hint="default"/>
          <w:w w:val="100"/>
        </w:rPr>
        <w:t>4</w:t>
      </w:r>
      <w:r>
        <w:rPr>
          <w:rFonts w:ascii="宋体" w:hAnsi="宋体" w:cs="宋体" w:eastAsia="宋体" w:hint="default"/>
          <w:spacing w:val="-58"/>
        </w:rPr>
        <w:t> </w:t>
      </w:r>
      <w:r>
        <w:rPr>
          <w:w w:val="100"/>
        </w:rPr>
        <w:t>日</w:t>
      </w:r>
      <w:r>
        <w:rPr>
          <w:spacing w:val="-97"/>
          <w:w w:val="100"/>
        </w:rPr>
        <w:t>，</w:t>
      </w:r>
      <w:r>
        <w:rPr>
          <w:w w:val="100"/>
        </w:rPr>
        <w:t>公</w:t>
      </w:r>
      <w:r>
        <w:rPr>
          <w:spacing w:val="-3"/>
          <w:w w:val="100"/>
        </w:rPr>
        <w:t>司</w:t>
      </w:r>
      <w:r>
        <w:rPr>
          <w:w w:val="100"/>
        </w:rPr>
        <w:t>于上海市金山区亭</w:t>
      </w:r>
      <w:r>
        <w:rPr>
          <w:spacing w:val="-3"/>
          <w:w w:val="100"/>
        </w:rPr>
        <w:t>卫南</w:t>
      </w:r>
      <w:r>
        <w:rPr>
          <w:w w:val="100"/>
        </w:rPr>
        <w:t>路</w:t>
      </w:r>
      <w:r>
        <w:rPr>
          <w:spacing w:val="-57"/>
        </w:rPr>
        <w:t> </w:t>
      </w:r>
      <w:r>
        <w:rPr>
          <w:rFonts w:ascii="宋体" w:hAnsi="宋体" w:cs="宋体" w:eastAsia="宋体" w:hint="default"/>
          <w:w w:val="100"/>
        </w:rPr>
        <w:t>888</w:t>
      </w:r>
      <w:r>
        <w:rPr>
          <w:rFonts w:ascii="宋体" w:hAnsi="宋体" w:cs="宋体" w:eastAsia="宋体" w:hint="default"/>
          <w:spacing w:val="-58"/>
        </w:rPr>
        <w:t> </w:t>
      </w:r>
      <w:r>
        <w:rPr>
          <w:w w:val="100"/>
        </w:rPr>
        <w:t>号三楼会议</w:t>
      </w:r>
      <w:r>
        <w:rPr>
          <w:spacing w:val="-3"/>
          <w:w w:val="100"/>
        </w:rPr>
        <w:t>室召</w:t>
      </w:r>
      <w:r>
        <w:rPr>
          <w:w w:val="100"/>
        </w:rPr>
        <w:t>开第一届董事会第</w:t>
      </w:r>
      <w:r>
        <w:rPr>
          <w:spacing w:val="-3"/>
          <w:w w:val="100"/>
        </w:rPr>
        <w:t>四</w:t>
      </w:r>
      <w:r>
        <w:rPr>
          <w:w w:val="100"/>
        </w:rPr>
        <w:t>次</w:t>
      </w:r>
    </w:p>
    <w:p>
      <w:pPr>
        <w:pStyle w:val="BodyText"/>
        <w:spacing w:line="309" w:lineRule="auto" w:before="88"/>
        <w:ind w:right="1013"/>
        <w:jc w:val="both"/>
      </w:pPr>
      <w:r>
        <w:rPr/>
        <w:t>会议，会议应到董事</w:t>
      </w:r>
      <w:r>
        <w:rPr>
          <w:spacing w:val="-62"/>
        </w:rPr>
        <w:t> </w:t>
      </w:r>
      <w:r>
        <w:rPr>
          <w:rFonts w:ascii="宋体" w:hAnsi="宋体" w:cs="宋体" w:eastAsia="宋体" w:hint="default"/>
        </w:rPr>
        <w:t>11</w:t>
      </w:r>
      <w:r>
        <w:rPr>
          <w:rFonts w:ascii="宋体" w:hAnsi="宋体" w:cs="宋体" w:eastAsia="宋体" w:hint="default"/>
          <w:spacing w:val="-64"/>
        </w:rPr>
        <w:t> </w:t>
      </w:r>
      <w:r>
        <w:rPr/>
        <w:t>人，实到董事</w:t>
      </w:r>
      <w:r>
        <w:rPr>
          <w:spacing w:val="-61"/>
        </w:rPr>
        <w:t> </w:t>
      </w:r>
      <w:r>
        <w:rPr>
          <w:rFonts w:ascii="宋体" w:hAnsi="宋体" w:cs="宋体" w:eastAsia="宋体" w:hint="default"/>
        </w:rPr>
        <w:t>11</w:t>
      </w:r>
      <w:r>
        <w:rPr>
          <w:rFonts w:ascii="宋体" w:hAnsi="宋体" w:cs="宋体" w:eastAsia="宋体" w:hint="default"/>
          <w:spacing w:val="-64"/>
        </w:rPr>
        <w:t> </w:t>
      </w:r>
      <w:r>
        <w:rPr/>
        <w:t>人，符合《公司法》和《公司章程》的规定，全体监事</w:t>
      </w:r>
      <w:r>
        <w:rPr>
          <w:w w:val="100"/>
        </w:rPr>
        <w:t> </w:t>
      </w:r>
      <w:r>
        <w:rPr/>
        <w:t>列席了本次会议。会议由公司董事长尤小平先生主持，经逐项表决，审议通过了《关于提名张光</w:t>
      </w:r>
      <w:r>
        <w:rPr>
          <w:w w:val="100"/>
        </w:rPr>
        <w:t> </w:t>
      </w:r>
      <w:r>
        <w:rPr>
          <w:spacing w:val="-7"/>
          <w:w w:val="100"/>
        </w:rPr>
        <w:t>杰先生为公司第一届董事会独立董事候选人的议案》、《关于提名吕政先生为公司第一届董事会独</w:t>
      </w:r>
      <w:r>
        <w:rPr>
          <w:spacing w:val="-92"/>
          <w:w w:val="100"/>
        </w:rPr>
        <w:t> </w:t>
      </w:r>
      <w:r>
        <w:rPr>
          <w:spacing w:val="-92"/>
          <w:w w:val="100"/>
        </w:rPr>
      </w:r>
      <w:r>
        <w:rPr>
          <w:spacing w:val="-12"/>
          <w:w w:val="100"/>
        </w:rPr>
        <w:t>立董事候选人的议案》、《关于提名权忠光先生为公司第一届董事会独立董事候选人的议案》、《关</w:t>
      </w:r>
      <w:r>
        <w:rPr>
          <w:spacing w:val="-93"/>
          <w:w w:val="100"/>
        </w:rPr>
        <w:t> </w:t>
      </w:r>
      <w:r>
        <w:rPr>
          <w:spacing w:val="-93"/>
          <w:w w:val="100"/>
        </w:rPr>
      </w:r>
      <w:r>
        <w:rPr>
          <w:spacing w:val="-7"/>
          <w:w w:val="100"/>
        </w:rPr>
        <w:t>于提名田景岩先生为公司第一届董事会独立董事候选人的议案》、《关于提名何元福先生为公司第</w:t>
      </w:r>
      <w:r>
        <w:rPr>
          <w:spacing w:val="-93"/>
          <w:w w:val="100"/>
        </w:rPr>
        <w:t> </w:t>
      </w:r>
      <w:r>
        <w:rPr>
          <w:spacing w:val="-93"/>
          <w:w w:val="100"/>
        </w:rPr>
      </w:r>
      <w:r>
        <w:rPr>
          <w:spacing w:val="-7"/>
          <w:w w:val="100"/>
        </w:rPr>
        <w:t>一届董事会独立董事候选人的议案》、《关于尤金焕、段伟东、杨从登、潘基础等四人辞去公司董</w:t>
      </w:r>
      <w:r>
        <w:rPr>
          <w:spacing w:val="-92"/>
          <w:w w:val="100"/>
        </w:rPr>
        <w:t> </w:t>
      </w:r>
      <w:r>
        <w:rPr>
          <w:spacing w:val="-92"/>
          <w:w w:val="100"/>
        </w:rPr>
      </w:r>
      <w:r>
        <w:rPr>
          <w:spacing w:val="-13"/>
          <w:w w:val="100"/>
        </w:rPr>
        <w:t>事职务的议案》、《关于审议公司</w:t>
      </w:r>
      <w:r>
        <w:rPr>
          <w:rFonts w:ascii="Arial" w:hAnsi="Arial" w:cs="Arial" w:eastAsia="Arial" w:hint="default"/>
          <w:spacing w:val="-13"/>
          <w:w w:val="100"/>
        </w:rPr>
        <w:t>&lt;</w:t>
      </w:r>
      <w:r>
        <w:rPr>
          <w:spacing w:val="-13"/>
          <w:w w:val="100"/>
        </w:rPr>
        <w:t>股东大会议事规则</w:t>
      </w:r>
      <w:r>
        <w:rPr>
          <w:rFonts w:ascii="Arial" w:hAnsi="Arial" w:cs="Arial" w:eastAsia="Arial" w:hint="default"/>
          <w:spacing w:val="-13"/>
          <w:w w:val="100"/>
        </w:rPr>
        <w:t>&gt;</w:t>
      </w:r>
      <w:r>
        <w:rPr>
          <w:spacing w:val="-13"/>
          <w:w w:val="100"/>
        </w:rPr>
        <w:t>的议案》、《关于审议公司</w:t>
      </w:r>
      <w:r>
        <w:rPr>
          <w:rFonts w:ascii="Arial" w:hAnsi="Arial" w:cs="Arial" w:eastAsia="Arial" w:hint="default"/>
          <w:spacing w:val="-13"/>
          <w:w w:val="100"/>
        </w:rPr>
        <w:t>&lt;</w:t>
      </w:r>
      <w:r>
        <w:rPr>
          <w:spacing w:val="-13"/>
          <w:w w:val="100"/>
        </w:rPr>
        <w:t>董事会议事规则</w:t>
      </w:r>
      <w:r>
        <w:rPr>
          <w:rFonts w:ascii="Arial" w:hAnsi="Arial" w:cs="Arial" w:eastAsia="Arial" w:hint="default"/>
          <w:spacing w:val="-13"/>
          <w:w w:val="100"/>
        </w:rPr>
        <w:t>&gt;</w:t>
      </w:r>
      <w:r>
        <w:rPr>
          <w:rFonts w:ascii="Arial" w:hAnsi="Arial" w:cs="Arial" w:eastAsia="Arial" w:hint="default"/>
          <w:spacing w:val="-51"/>
          <w:w w:val="100"/>
        </w:rPr>
        <w:t> </w:t>
      </w:r>
      <w:r>
        <w:rPr>
          <w:spacing w:val="-15"/>
          <w:w w:val="100"/>
        </w:rPr>
        <w:t>的议案》、《关于审议公司</w:t>
      </w:r>
      <w:r>
        <w:rPr>
          <w:rFonts w:ascii="Arial" w:hAnsi="Arial" w:cs="Arial" w:eastAsia="Arial" w:hint="default"/>
          <w:spacing w:val="-15"/>
          <w:w w:val="100"/>
        </w:rPr>
        <w:t>&lt;</w:t>
      </w:r>
      <w:r>
        <w:rPr>
          <w:spacing w:val="-15"/>
          <w:w w:val="100"/>
        </w:rPr>
        <w:t>独立董事制度</w:t>
      </w:r>
      <w:r>
        <w:rPr>
          <w:rFonts w:ascii="Arial" w:hAnsi="Arial" w:cs="Arial" w:eastAsia="Arial" w:hint="default"/>
          <w:spacing w:val="-15"/>
          <w:w w:val="100"/>
        </w:rPr>
        <w:t>&gt;</w:t>
      </w:r>
      <w:r>
        <w:rPr>
          <w:spacing w:val="-15"/>
          <w:w w:val="100"/>
        </w:rPr>
        <w:t>的议案》、《关于审议公司</w:t>
      </w:r>
      <w:r>
        <w:rPr>
          <w:rFonts w:ascii="Arial" w:hAnsi="Arial" w:cs="Arial" w:eastAsia="Arial" w:hint="default"/>
          <w:spacing w:val="-15"/>
          <w:w w:val="100"/>
        </w:rPr>
        <w:t>&lt;</w:t>
      </w:r>
      <w:r>
        <w:rPr>
          <w:spacing w:val="-15"/>
          <w:w w:val="100"/>
        </w:rPr>
        <w:t>关联交易决策制度</w:t>
      </w:r>
      <w:r>
        <w:rPr>
          <w:rFonts w:ascii="Arial" w:hAnsi="Arial" w:cs="Arial" w:eastAsia="Arial" w:hint="default"/>
          <w:spacing w:val="-15"/>
          <w:w w:val="100"/>
        </w:rPr>
        <w:t>&gt;</w:t>
      </w:r>
      <w:r>
        <w:rPr>
          <w:spacing w:val="-15"/>
          <w:w w:val="100"/>
        </w:rPr>
        <w:t>的议案》、</w:t>
      </w:r>
    </w:p>
    <w:p>
      <w:pPr>
        <w:pStyle w:val="BodyText"/>
        <w:spacing w:line="297" w:lineRule="auto"/>
        <w:ind w:right="1126"/>
        <w:jc w:val="both"/>
      </w:pPr>
      <w:r>
        <w:rPr>
          <w:w w:val="100"/>
        </w:rPr>
        <w:t>《关于审议公司</w:t>
      </w:r>
      <w:r>
        <w:rPr>
          <w:rFonts w:ascii="Arial" w:hAnsi="Arial" w:cs="Arial" w:eastAsia="Arial" w:hint="default"/>
          <w:spacing w:val="-1"/>
          <w:w w:val="100"/>
        </w:rPr>
        <w:t>&lt;</w:t>
      </w:r>
      <w:r>
        <w:rPr>
          <w:w w:val="100"/>
        </w:rPr>
        <w:t>对</w:t>
      </w:r>
      <w:r>
        <w:rPr>
          <w:spacing w:val="-3"/>
          <w:w w:val="100"/>
        </w:rPr>
        <w:t>外担</w:t>
      </w:r>
      <w:r>
        <w:rPr>
          <w:w w:val="100"/>
        </w:rPr>
        <w:t>保制度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w:t>
      </w:r>
      <w:r>
        <w:rPr>
          <w:spacing w:val="-3"/>
          <w:w w:val="100"/>
        </w:rPr>
        <w:t>于</w:t>
      </w:r>
      <w:r>
        <w:rPr>
          <w:w w:val="100"/>
        </w:rPr>
        <w:t>审议公司</w:t>
      </w:r>
      <w:r>
        <w:rPr>
          <w:rFonts w:ascii="Arial" w:hAnsi="Arial" w:cs="Arial" w:eastAsia="Arial" w:hint="default"/>
          <w:spacing w:val="-1"/>
          <w:w w:val="100"/>
        </w:rPr>
        <w:t>&lt;</w:t>
      </w:r>
      <w:r>
        <w:rPr>
          <w:w w:val="100"/>
        </w:rPr>
        <w:t>对外投资</w:t>
      </w:r>
      <w:r>
        <w:rPr>
          <w:spacing w:val="-3"/>
          <w:w w:val="100"/>
        </w:rPr>
        <w:t>管理</w:t>
      </w:r>
      <w:r>
        <w:rPr>
          <w:w w:val="100"/>
        </w:rPr>
        <w:t>制度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《关于审</w:t>
      </w:r>
      <w:r>
        <w:rPr>
          <w:w w:val="100"/>
        </w:rPr>
        <w:t> 议公司</w:t>
      </w:r>
      <w:r>
        <w:rPr>
          <w:rFonts w:ascii="Arial" w:hAnsi="Arial" w:cs="Arial" w:eastAsia="Arial" w:hint="default"/>
          <w:spacing w:val="-1"/>
          <w:w w:val="100"/>
        </w:rPr>
        <w:t>&lt;</w:t>
      </w:r>
      <w:r>
        <w:rPr>
          <w:w w:val="100"/>
        </w:rPr>
        <w:t>董事会秘书</w:t>
      </w:r>
      <w:r>
        <w:rPr>
          <w:spacing w:val="-3"/>
          <w:w w:val="100"/>
        </w:rPr>
        <w:t>工作</w:t>
      </w:r>
      <w:r>
        <w:rPr>
          <w:w w:val="100"/>
        </w:rPr>
        <w:t>制度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《关于</w:t>
      </w:r>
      <w:r>
        <w:rPr>
          <w:spacing w:val="-3"/>
          <w:w w:val="100"/>
        </w:rPr>
        <w:t>审</w:t>
      </w:r>
      <w:r>
        <w:rPr>
          <w:w w:val="100"/>
        </w:rPr>
        <w:t>议公司</w:t>
      </w:r>
      <w:r>
        <w:rPr>
          <w:rFonts w:ascii="Arial" w:hAnsi="Arial" w:cs="Arial" w:eastAsia="Arial" w:hint="default"/>
          <w:spacing w:val="-1"/>
          <w:w w:val="100"/>
        </w:rPr>
        <w:t>&lt;</w:t>
      </w:r>
      <w:r>
        <w:rPr>
          <w:w w:val="100"/>
        </w:rPr>
        <w:t>总经理工作</w:t>
      </w:r>
      <w:r>
        <w:rPr>
          <w:spacing w:val="-3"/>
          <w:w w:val="100"/>
        </w:rPr>
        <w:t>细则</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《关于审议公</w:t>
      </w:r>
      <w:r>
        <w:rPr>
          <w:w w:val="100"/>
        </w:rPr>
        <w:t> 司</w:t>
      </w:r>
      <w:r>
        <w:rPr>
          <w:rFonts w:ascii="Arial" w:hAnsi="Arial" w:cs="Arial" w:eastAsia="Arial" w:hint="default"/>
          <w:spacing w:val="-1"/>
          <w:w w:val="100"/>
        </w:rPr>
        <w:t>&lt;</w:t>
      </w:r>
      <w:r>
        <w:rPr>
          <w:w w:val="100"/>
        </w:rPr>
        <w:t>投资者关系管理</w:t>
      </w:r>
      <w:r>
        <w:rPr>
          <w:spacing w:val="-3"/>
          <w:w w:val="100"/>
        </w:rPr>
        <w:t>制度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《关于审议</w:t>
      </w:r>
      <w:r>
        <w:rPr>
          <w:spacing w:val="-3"/>
          <w:w w:val="100"/>
        </w:rPr>
        <w:t>公</w:t>
      </w:r>
      <w:r>
        <w:rPr>
          <w:spacing w:val="-1"/>
          <w:w w:val="100"/>
        </w:rPr>
        <w:t>司</w:t>
      </w:r>
      <w:r>
        <w:rPr>
          <w:rFonts w:ascii="Arial" w:hAnsi="Arial" w:cs="Arial" w:eastAsia="Arial" w:hint="default"/>
          <w:w w:val="100"/>
        </w:rPr>
        <w:t>&lt;</w:t>
      </w:r>
      <w:r>
        <w:rPr>
          <w:w w:val="100"/>
        </w:rPr>
        <w:t>信息披露事务管</w:t>
      </w:r>
      <w:r>
        <w:rPr>
          <w:spacing w:val="-3"/>
          <w:w w:val="100"/>
        </w:rPr>
        <w:t>理制</w:t>
      </w:r>
      <w:r>
        <w:rPr>
          <w:spacing w:val="-1"/>
          <w:w w:val="100"/>
        </w:rPr>
        <w:t>度</w:t>
      </w:r>
      <w:r>
        <w:rPr>
          <w:rFonts w:ascii="Arial" w:hAnsi="Arial" w:cs="Arial" w:eastAsia="Arial" w:hint="default"/>
          <w:spacing w:val="-1"/>
          <w:w w:val="100"/>
        </w:rPr>
        <w:t>&gt;</w:t>
      </w:r>
      <w:r>
        <w:rPr>
          <w:w w:val="100"/>
        </w:rPr>
        <w:t>的议案</w:t>
      </w:r>
      <w:r>
        <w:rPr>
          <w:spacing w:val="-116"/>
          <w:w w:val="100"/>
        </w:rPr>
        <w:t>》</w:t>
      </w:r>
      <w:r>
        <w:rPr>
          <w:spacing w:val="-166"/>
          <w:w w:val="100"/>
        </w:rPr>
        <w:t>、</w:t>
      </w:r>
      <w:r>
        <w:rPr>
          <w:w w:val="100"/>
        </w:rPr>
        <w:t>《关于审议</w:t>
      </w:r>
      <w:r>
        <w:rPr>
          <w:w w:val="100"/>
        </w:rPr>
        <w:t> 公司</w:t>
      </w:r>
      <w:r>
        <w:rPr>
          <w:rFonts w:ascii="Arial" w:hAnsi="Arial" w:cs="Arial" w:eastAsia="Arial" w:hint="default"/>
          <w:spacing w:val="-1"/>
          <w:w w:val="100"/>
        </w:rPr>
        <w:t>&lt;</w:t>
      </w:r>
      <w:r>
        <w:rPr>
          <w:w w:val="100"/>
        </w:rPr>
        <w:t>募集资金管理</w:t>
      </w:r>
      <w:r>
        <w:rPr>
          <w:spacing w:val="-3"/>
          <w:w w:val="100"/>
        </w:rPr>
        <w:t>制度</w:t>
      </w:r>
      <w:r>
        <w:rPr>
          <w:rFonts w:ascii="Arial" w:hAnsi="Arial" w:cs="Arial" w:eastAsia="Arial" w:hint="default"/>
          <w:spacing w:val="-1"/>
          <w:w w:val="100"/>
        </w:rPr>
        <w:t>&gt;</w:t>
      </w:r>
      <w:r>
        <w:rPr>
          <w:w w:val="100"/>
        </w:rPr>
        <w:t>的议案</w:t>
      </w:r>
      <w:r>
        <w:rPr>
          <w:spacing w:val="-116"/>
          <w:w w:val="100"/>
        </w:rPr>
        <w:t>》</w:t>
      </w:r>
      <w:r>
        <w:rPr>
          <w:spacing w:val="-118"/>
          <w:w w:val="100"/>
        </w:rPr>
        <w:t>、</w:t>
      </w:r>
      <w:r>
        <w:rPr>
          <w:w w:val="100"/>
        </w:rPr>
        <w:t>《关于审议</w:t>
      </w:r>
      <w:r>
        <w:rPr>
          <w:spacing w:val="-3"/>
          <w:w w:val="100"/>
        </w:rPr>
        <w:t>公</w:t>
      </w:r>
      <w:r>
        <w:rPr>
          <w:w w:val="100"/>
        </w:rPr>
        <w:t>司</w:t>
      </w:r>
      <w:r>
        <w:rPr>
          <w:rFonts w:ascii="Arial" w:hAnsi="Arial" w:cs="Arial" w:eastAsia="Arial" w:hint="default"/>
          <w:w w:val="100"/>
        </w:rPr>
        <w:t>&lt;</w:t>
      </w:r>
      <w:r>
        <w:rPr>
          <w:w w:val="100"/>
        </w:rPr>
        <w:t>内部审计制度</w:t>
      </w:r>
      <w:r>
        <w:rPr>
          <w:rFonts w:ascii="Arial" w:hAnsi="Arial" w:cs="Arial" w:eastAsia="Arial" w:hint="default"/>
          <w:spacing w:val="-1"/>
          <w:w w:val="100"/>
        </w:rPr>
        <w:t>&gt;</w:t>
      </w:r>
      <w:r>
        <w:rPr>
          <w:w w:val="100"/>
        </w:rPr>
        <w:t>的</w:t>
      </w:r>
      <w:r>
        <w:rPr>
          <w:spacing w:val="-3"/>
          <w:w w:val="100"/>
        </w:rPr>
        <w:t>议</w:t>
      </w:r>
      <w:r>
        <w:rPr>
          <w:w w:val="100"/>
        </w:rPr>
        <w:t>案</w:t>
      </w:r>
      <w:r>
        <w:rPr>
          <w:spacing w:val="-116"/>
          <w:w w:val="100"/>
        </w:rPr>
        <w:t>》</w:t>
      </w:r>
      <w:r>
        <w:rPr>
          <w:spacing w:val="-118"/>
          <w:w w:val="100"/>
        </w:rPr>
        <w:t>、</w:t>
      </w:r>
      <w:r>
        <w:rPr>
          <w:w w:val="100"/>
        </w:rPr>
        <w:t>《关于审议公司</w:t>
      </w:r>
      <w:r>
        <w:rPr>
          <w:rFonts w:ascii="Arial" w:hAnsi="Arial" w:cs="Arial" w:eastAsia="Arial" w:hint="default"/>
          <w:spacing w:val="-1"/>
          <w:w w:val="100"/>
        </w:rPr>
        <w:t>&lt;</w:t>
      </w:r>
      <w:r>
        <w:rPr>
          <w:w w:val="100"/>
        </w:rPr>
        <w:t>董 事会提名委员会</w:t>
      </w:r>
      <w:r>
        <w:rPr>
          <w:spacing w:val="2"/>
          <w:w w:val="100"/>
        </w:rPr>
        <w:t>工</w:t>
      </w:r>
      <w:r>
        <w:rPr>
          <w:w w:val="100"/>
        </w:rPr>
        <w:t>作</w:t>
      </w:r>
      <w:r>
        <w:rPr>
          <w:spacing w:val="2"/>
          <w:w w:val="100"/>
        </w:rPr>
        <w:t>细</w:t>
      </w:r>
      <w:r>
        <w:rPr>
          <w:spacing w:val="1"/>
          <w:w w:val="100"/>
        </w:rPr>
        <w:t>则</w:t>
      </w:r>
      <w:r>
        <w:rPr>
          <w:rFonts w:ascii="Arial" w:hAnsi="Arial" w:cs="Arial" w:eastAsia="Arial" w:hint="default"/>
          <w:w w:val="100"/>
        </w:rPr>
        <w:t>&gt;</w:t>
      </w:r>
      <w:r>
        <w:rPr>
          <w:w w:val="100"/>
        </w:rPr>
        <w:t>的议案</w:t>
      </w:r>
      <w:r>
        <w:rPr>
          <w:spacing w:val="-116"/>
          <w:w w:val="100"/>
        </w:rPr>
        <w:t>》</w:t>
      </w:r>
      <w:r>
        <w:rPr>
          <w:spacing w:val="-113"/>
          <w:w w:val="100"/>
        </w:rPr>
        <w:t>、</w:t>
      </w:r>
      <w:r>
        <w:rPr>
          <w:w w:val="100"/>
        </w:rPr>
        <w:t>《关于审</w:t>
      </w:r>
      <w:r>
        <w:rPr>
          <w:spacing w:val="2"/>
          <w:w w:val="100"/>
        </w:rPr>
        <w:t>议</w:t>
      </w:r>
      <w:r>
        <w:rPr>
          <w:w w:val="100"/>
        </w:rPr>
        <w:t>公司</w:t>
      </w:r>
      <w:r>
        <w:rPr>
          <w:rFonts w:ascii="Arial" w:hAnsi="Arial" w:cs="Arial" w:eastAsia="Arial" w:hint="default"/>
          <w:spacing w:val="-1"/>
          <w:w w:val="100"/>
        </w:rPr>
        <w:t>&lt;</w:t>
      </w:r>
      <w:r>
        <w:rPr>
          <w:w w:val="100"/>
        </w:rPr>
        <w:t>董事会</w:t>
      </w:r>
      <w:r>
        <w:rPr>
          <w:spacing w:val="2"/>
          <w:w w:val="100"/>
        </w:rPr>
        <w:t>审</w:t>
      </w:r>
      <w:r>
        <w:rPr>
          <w:w w:val="100"/>
        </w:rPr>
        <w:t>计委员</w:t>
      </w:r>
      <w:r>
        <w:rPr>
          <w:spacing w:val="2"/>
          <w:w w:val="100"/>
        </w:rPr>
        <w:t>会</w:t>
      </w:r>
      <w:r>
        <w:rPr>
          <w:w w:val="100"/>
        </w:rPr>
        <w:t>工作细</w:t>
      </w:r>
      <w:r>
        <w:rPr>
          <w:spacing w:val="1"/>
          <w:w w:val="100"/>
        </w:rPr>
        <w:t>则</w:t>
      </w:r>
      <w:r>
        <w:rPr>
          <w:rFonts w:ascii="Arial" w:hAnsi="Arial" w:cs="Arial" w:eastAsia="Arial" w:hint="default"/>
          <w:spacing w:val="-1"/>
          <w:w w:val="100"/>
        </w:rPr>
        <w:t>&gt;</w:t>
      </w:r>
      <w:r>
        <w:rPr>
          <w:w w:val="100"/>
        </w:rPr>
        <w:t>的</w:t>
      </w:r>
      <w:r>
        <w:rPr>
          <w:spacing w:val="2"/>
          <w:w w:val="100"/>
        </w:rPr>
        <w:t>议</w:t>
      </w:r>
      <w:r>
        <w:rPr>
          <w:w w:val="100"/>
        </w:rPr>
        <w:t>案</w:t>
      </w:r>
      <w:r>
        <w:rPr>
          <w:spacing w:val="-116"/>
          <w:w w:val="100"/>
        </w:rPr>
        <w:t>》、</w:t>
      </w:r>
      <w:r>
        <w:rPr>
          <w:w w:val="100"/>
        </w:rPr>
        <w:t>《关</w:t>
      </w:r>
      <w:r>
        <w:rPr>
          <w:w w:val="100"/>
        </w:rPr>
        <w:t> 于审议公司</w:t>
      </w:r>
      <w:r>
        <w:rPr>
          <w:rFonts w:ascii="Arial" w:hAnsi="Arial" w:cs="Arial" w:eastAsia="Arial" w:hint="default"/>
          <w:spacing w:val="-1"/>
          <w:w w:val="100"/>
        </w:rPr>
        <w:t>&lt;</w:t>
      </w:r>
      <w:r>
        <w:rPr>
          <w:spacing w:val="2"/>
          <w:w w:val="100"/>
        </w:rPr>
        <w:t>董</w:t>
      </w:r>
      <w:r>
        <w:rPr>
          <w:w w:val="100"/>
        </w:rPr>
        <w:t>事会战</w:t>
      </w:r>
      <w:r>
        <w:rPr>
          <w:spacing w:val="2"/>
          <w:w w:val="100"/>
        </w:rPr>
        <w:t>略</w:t>
      </w:r>
      <w:r>
        <w:rPr>
          <w:w w:val="100"/>
        </w:rPr>
        <w:t>委员会工作细</w:t>
      </w:r>
      <w:r>
        <w:rPr>
          <w:spacing w:val="3"/>
          <w:w w:val="100"/>
        </w:rPr>
        <w:t>则</w:t>
      </w:r>
      <w:r>
        <w:rPr>
          <w:rFonts w:ascii="Arial" w:hAnsi="Arial" w:cs="Arial" w:eastAsia="Arial" w:hint="default"/>
          <w:spacing w:val="-1"/>
          <w:w w:val="100"/>
        </w:rPr>
        <w:t>&gt;</w:t>
      </w:r>
      <w:r>
        <w:rPr>
          <w:w w:val="100"/>
        </w:rPr>
        <w:t>的议</w:t>
      </w:r>
      <w:r>
        <w:rPr>
          <w:spacing w:val="2"/>
          <w:w w:val="100"/>
        </w:rPr>
        <w:t>案</w:t>
      </w:r>
      <w:r>
        <w:rPr>
          <w:spacing w:val="-116"/>
          <w:w w:val="100"/>
        </w:rPr>
        <w:t>》、</w:t>
      </w:r>
      <w:r>
        <w:rPr>
          <w:w w:val="100"/>
        </w:rPr>
        <w:t>《关于审</w:t>
      </w:r>
      <w:r>
        <w:rPr>
          <w:spacing w:val="2"/>
          <w:w w:val="100"/>
        </w:rPr>
        <w:t>议</w:t>
      </w:r>
      <w:r>
        <w:rPr>
          <w:w w:val="100"/>
        </w:rPr>
        <w:t>公</w:t>
      </w:r>
      <w:r>
        <w:rPr>
          <w:spacing w:val="1"/>
          <w:w w:val="100"/>
        </w:rPr>
        <w:t>司</w:t>
      </w:r>
      <w:r>
        <w:rPr>
          <w:rFonts w:ascii="Arial" w:hAnsi="Arial" w:cs="Arial" w:eastAsia="Arial" w:hint="default"/>
          <w:spacing w:val="-1"/>
          <w:w w:val="100"/>
        </w:rPr>
        <w:t>&lt;</w:t>
      </w:r>
      <w:r>
        <w:rPr>
          <w:w w:val="100"/>
        </w:rPr>
        <w:t>董</w:t>
      </w:r>
      <w:r>
        <w:rPr>
          <w:spacing w:val="2"/>
          <w:w w:val="100"/>
        </w:rPr>
        <w:t>事</w:t>
      </w:r>
      <w:r>
        <w:rPr>
          <w:w w:val="100"/>
        </w:rPr>
        <w:t>会薪酬和考核委</w:t>
      </w:r>
      <w:r>
        <w:rPr>
          <w:spacing w:val="2"/>
          <w:w w:val="100"/>
        </w:rPr>
        <w:t>员</w:t>
      </w:r>
      <w:r>
        <w:rPr>
          <w:w w:val="100"/>
        </w:rPr>
        <w:t>会工</w:t>
      </w:r>
      <w:r>
        <w:rPr>
          <w:w w:val="100"/>
        </w:rPr>
        <w:t> </w:t>
      </w:r>
      <w:r>
        <w:rPr>
          <w:spacing w:val="2"/>
          <w:w w:val="100"/>
        </w:rPr>
        <w:t>作细</w:t>
      </w:r>
      <w:r>
        <w:rPr>
          <w:w w:val="100"/>
        </w:rPr>
        <w:t>则</w:t>
      </w:r>
      <w:r>
        <w:rPr>
          <w:rFonts w:ascii="Arial" w:hAnsi="Arial" w:cs="Arial" w:eastAsia="Arial" w:hint="default"/>
          <w:spacing w:val="2"/>
          <w:w w:val="100"/>
        </w:rPr>
        <w:t>&gt;</w:t>
      </w:r>
      <w:r>
        <w:rPr>
          <w:w w:val="100"/>
        </w:rPr>
        <w:t>的</w:t>
      </w:r>
      <w:r>
        <w:rPr>
          <w:spacing w:val="2"/>
          <w:w w:val="100"/>
        </w:rPr>
        <w:t>议案</w:t>
      </w:r>
      <w:r>
        <w:rPr>
          <w:spacing w:val="-116"/>
          <w:w w:val="100"/>
        </w:rPr>
        <w:t>》</w:t>
      </w:r>
      <w:r>
        <w:rPr>
          <w:spacing w:val="-113"/>
          <w:w w:val="100"/>
        </w:rPr>
        <w:t>、</w:t>
      </w:r>
      <w:r>
        <w:rPr>
          <w:w w:val="100"/>
        </w:rPr>
        <w:t>《</w:t>
      </w:r>
      <w:r>
        <w:rPr>
          <w:spacing w:val="2"/>
          <w:w w:val="100"/>
        </w:rPr>
        <w:t>关</w:t>
      </w:r>
      <w:r>
        <w:rPr>
          <w:w w:val="100"/>
        </w:rPr>
        <w:t>于</w:t>
      </w:r>
      <w:r>
        <w:rPr>
          <w:spacing w:val="2"/>
          <w:w w:val="100"/>
        </w:rPr>
        <w:t>设立</w:t>
      </w:r>
      <w:r>
        <w:rPr>
          <w:w w:val="100"/>
        </w:rPr>
        <w:t>公</w:t>
      </w:r>
      <w:r>
        <w:rPr>
          <w:spacing w:val="2"/>
          <w:w w:val="100"/>
        </w:rPr>
        <w:t>司</w:t>
      </w:r>
      <w:r>
        <w:rPr>
          <w:w w:val="100"/>
        </w:rPr>
        <w:t>董</w:t>
      </w:r>
      <w:r>
        <w:rPr>
          <w:spacing w:val="2"/>
          <w:w w:val="100"/>
        </w:rPr>
        <w:t>事</w:t>
      </w:r>
      <w:r>
        <w:rPr>
          <w:w w:val="100"/>
        </w:rPr>
        <w:t>会</w:t>
      </w:r>
      <w:r>
        <w:rPr>
          <w:spacing w:val="2"/>
          <w:w w:val="100"/>
        </w:rPr>
        <w:t>提名</w:t>
      </w:r>
      <w:r>
        <w:rPr>
          <w:w w:val="100"/>
        </w:rPr>
        <w:t>委</w:t>
      </w:r>
      <w:r>
        <w:rPr>
          <w:spacing w:val="2"/>
          <w:w w:val="100"/>
        </w:rPr>
        <w:t>员会</w:t>
      </w:r>
      <w:r>
        <w:rPr>
          <w:w w:val="100"/>
        </w:rPr>
        <w:t>的</w:t>
      </w:r>
      <w:r>
        <w:rPr>
          <w:spacing w:val="2"/>
          <w:w w:val="100"/>
        </w:rPr>
        <w:t>议</w:t>
      </w:r>
      <w:r>
        <w:rPr>
          <w:w w:val="100"/>
        </w:rPr>
        <w:t>案</w:t>
      </w:r>
      <w:r>
        <w:rPr>
          <w:spacing w:val="-113"/>
          <w:w w:val="100"/>
        </w:rPr>
        <w:t>》、</w:t>
      </w:r>
      <w:r>
        <w:rPr>
          <w:w w:val="100"/>
        </w:rPr>
        <w:t>《</w:t>
      </w:r>
      <w:r>
        <w:rPr>
          <w:spacing w:val="2"/>
          <w:w w:val="100"/>
        </w:rPr>
        <w:t>关</w:t>
      </w:r>
      <w:r>
        <w:rPr>
          <w:w w:val="100"/>
        </w:rPr>
        <w:t>于设</w:t>
      </w:r>
      <w:r>
        <w:rPr>
          <w:spacing w:val="2"/>
          <w:w w:val="100"/>
        </w:rPr>
        <w:t>立公</w:t>
      </w:r>
      <w:r>
        <w:rPr>
          <w:w w:val="100"/>
        </w:rPr>
        <w:t>司</w:t>
      </w:r>
      <w:r>
        <w:rPr>
          <w:spacing w:val="2"/>
          <w:w w:val="100"/>
        </w:rPr>
        <w:t>董</w:t>
      </w:r>
      <w:r>
        <w:rPr>
          <w:w w:val="100"/>
        </w:rPr>
        <w:t>事</w:t>
      </w:r>
      <w:r>
        <w:rPr>
          <w:spacing w:val="2"/>
          <w:w w:val="100"/>
        </w:rPr>
        <w:t>会</w:t>
      </w:r>
      <w:r>
        <w:rPr>
          <w:w w:val="100"/>
        </w:rPr>
        <w:t>审</w:t>
      </w:r>
      <w:r>
        <w:rPr>
          <w:spacing w:val="2"/>
          <w:w w:val="100"/>
        </w:rPr>
        <w:t>计委</w:t>
      </w:r>
      <w:r>
        <w:rPr>
          <w:w w:val="100"/>
        </w:rPr>
        <w:t>员会</w:t>
      </w:r>
      <w:r>
        <w:rPr>
          <w:w w:val="100"/>
        </w:rPr>
        <w:t> 的议案</w:t>
      </w:r>
      <w:r>
        <w:rPr>
          <w:spacing w:val="-116"/>
          <w:w w:val="100"/>
        </w:rPr>
        <w:t>》</w:t>
      </w:r>
      <w:r>
        <w:rPr>
          <w:spacing w:val="-128"/>
          <w:w w:val="100"/>
        </w:rPr>
        <w:t>、</w:t>
      </w:r>
      <w:r>
        <w:rPr>
          <w:w w:val="100"/>
        </w:rPr>
        <w:t>《关于设立</w:t>
      </w:r>
      <w:r>
        <w:rPr>
          <w:spacing w:val="-3"/>
          <w:w w:val="100"/>
        </w:rPr>
        <w:t>公</w:t>
      </w:r>
      <w:r>
        <w:rPr>
          <w:w w:val="100"/>
        </w:rPr>
        <w:t>司董事会战略委员</w:t>
      </w:r>
      <w:r>
        <w:rPr>
          <w:spacing w:val="-3"/>
          <w:w w:val="100"/>
        </w:rPr>
        <w:t>会的</w:t>
      </w:r>
      <w:r>
        <w:rPr>
          <w:w w:val="100"/>
        </w:rPr>
        <w:t>议案</w:t>
      </w:r>
      <w:r>
        <w:rPr>
          <w:spacing w:val="-116"/>
          <w:w w:val="100"/>
        </w:rPr>
        <w:t>》</w:t>
      </w:r>
      <w:r>
        <w:rPr>
          <w:spacing w:val="-128"/>
          <w:w w:val="100"/>
        </w:rPr>
        <w:t>、</w:t>
      </w:r>
      <w:r>
        <w:rPr>
          <w:w w:val="100"/>
        </w:rPr>
        <w:t>《关于设立公</w:t>
      </w:r>
      <w:r>
        <w:rPr>
          <w:spacing w:val="-3"/>
          <w:w w:val="100"/>
        </w:rPr>
        <w:t>司</w:t>
      </w:r>
      <w:r>
        <w:rPr>
          <w:w w:val="100"/>
        </w:rPr>
        <w:t>董事会薪酬和考核</w:t>
      </w:r>
      <w:r>
        <w:rPr>
          <w:spacing w:val="-3"/>
          <w:w w:val="100"/>
        </w:rPr>
        <w:t>委员</w:t>
      </w:r>
      <w:r>
        <w:rPr>
          <w:w w:val="100"/>
        </w:rPr>
        <w:t>会的</w:t>
      </w:r>
      <w:r>
        <w:rPr>
          <w:w w:val="100"/>
        </w:rPr>
        <w:t> 议案</w:t>
      </w:r>
      <w:r>
        <w:rPr>
          <w:spacing w:val="-116"/>
          <w:w w:val="100"/>
        </w:rPr>
        <w:t>》</w:t>
      </w:r>
      <w:r>
        <w:rPr>
          <w:spacing w:val="-135"/>
          <w:w w:val="100"/>
        </w:rPr>
        <w:t>、</w:t>
      </w:r>
      <w:r>
        <w:rPr>
          <w:w w:val="100"/>
        </w:rPr>
        <w:t>《关</w:t>
      </w:r>
      <w:r>
        <w:rPr>
          <w:spacing w:val="-3"/>
          <w:w w:val="100"/>
        </w:rPr>
        <w:t>于</w:t>
      </w:r>
      <w:r>
        <w:rPr>
          <w:w w:val="100"/>
        </w:rPr>
        <w:t>变更公</w:t>
      </w:r>
      <w:r>
        <w:rPr>
          <w:spacing w:val="-3"/>
          <w:w w:val="100"/>
        </w:rPr>
        <w:t>司</w:t>
      </w:r>
      <w:r>
        <w:rPr>
          <w:w w:val="100"/>
        </w:rPr>
        <w:t>经营范围的议案</w:t>
      </w:r>
      <w:r>
        <w:rPr>
          <w:spacing w:val="-116"/>
          <w:w w:val="100"/>
        </w:rPr>
        <w:t>》</w:t>
      </w:r>
      <w:r>
        <w:rPr>
          <w:spacing w:val="-137"/>
          <w:w w:val="100"/>
        </w:rPr>
        <w:t>、</w:t>
      </w:r>
      <w:r>
        <w:rPr>
          <w:w w:val="100"/>
        </w:rPr>
        <w:t>《</w:t>
      </w:r>
      <w:r>
        <w:rPr>
          <w:spacing w:val="-3"/>
          <w:w w:val="100"/>
        </w:rPr>
        <w:t>关</w:t>
      </w:r>
      <w:r>
        <w:rPr>
          <w:w w:val="100"/>
        </w:rPr>
        <w:t>于修改公司章程的</w:t>
      </w:r>
      <w:r>
        <w:rPr>
          <w:spacing w:val="-3"/>
          <w:w w:val="100"/>
        </w:rPr>
        <w:t>议</w:t>
      </w:r>
      <w:r>
        <w:rPr>
          <w:w w:val="100"/>
        </w:rPr>
        <w:t>案</w:t>
      </w:r>
      <w:r>
        <w:rPr>
          <w:spacing w:val="-118"/>
          <w:w w:val="100"/>
        </w:rPr>
        <w:t>》</w:t>
      </w:r>
      <w:r>
        <w:rPr>
          <w:spacing w:val="-135"/>
          <w:w w:val="100"/>
        </w:rPr>
        <w:t>、</w:t>
      </w:r>
      <w:r>
        <w:rPr>
          <w:w w:val="100"/>
        </w:rPr>
        <w:t>《关于公司</w:t>
      </w:r>
      <w:r>
        <w:rPr>
          <w:spacing w:val="-3"/>
          <w:w w:val="100"/>
        </w:rPr>
        <w:t>新</w:t>
      </w:r>
      <w:r>
        <w:rPr>
          <w:w w:val="100"/>
        </w:rPr>
        <w:t>增</w:t>
      </w:r>
      <w:r>
        <w:rPr>
          <w:spacing w:val="-57"/>
        </w:rPr>
        <w:t> </w:t>
      </w:r>
      <w:r>
        <w:rPr>
          <w:rFonts w:ascii="Arial" w:hAnsi="Arial" w:cs="Arial" w:eastAsia="Arial" w:hint="default"/>
          <w:spacing w:val="-1"/>
          <w:w w:val="100"/>
        </w:rPr>
        <w:t>30</w:t>
      </w:r>
      <w:r>
        <w:rPr>
          <w:rFonts w:ascii="Arial" w:hAnsi="Arial" w:cs="Arial" w:eastAsia="Arial" w:hint="default"/>
          <w:w w:val="100"/>
        </w:rPr>
        <w:t>0</w:t>
      </w:r>
      <w:r>
        <w:rPr>
          <w:rFonts w:ascii="Arial" w:hAnsi="Arial" w:cs="Arial" w:eastAsia="Arial" w:hint="default"/>
          <w:spacing w:val="-8"/>
        </w:rPr>
        <w:t> </w:t>
      </w:r>
      <w:r>
        <w:rPr>
          <w:w w:val="100"/>
        </w:rPr>
        <w:t>万平</w:t>
      </w:r>
    </w:p>
    <w:p>
      <w:pPr>
        <w:pStyle w:val="BodyText"/>
        <w:spacing w:line="240" w:lineRule="auto" w:before="12"/>
        <w:ind w:right="0"/>
        <w:jc w:val="both"/>
      </w:pPr>
      <w:r>
        <w:rPr>
          <w:w w:val="100"/>
        </w:rPr>
        <w:t>方米</w:t>
      </w:r>
      <w:r>
        <w:rPr>
          <w:rFonts w:ascii="Arial" w:hAnsi="Arial" w:cs="Arial" w:eastAsia="Arial" w:hint="default"/>
          <w:w w:val="100"/>
        </w:rPr>
        <w:t>/</w:t>
      </w:r>
      <w:r>
        <w:rPr>
          <w:w w:val="100"/>
        </w:rPr>
        <w:t>年超细纤</w:t>
      </w:r>
      <w:r>
        <w:rPr>
          <w:spacing w:val="-3"/>
          <w:w w:val="100"/>
        </w:rPr>
        <w:t>维</w:t>
      </w:r>
      <w:r>
        <w:rPr>
          <w:w w:val="100"/>
        </w:rPr>
        <w:t>聚氨</w:t>
      </w:r>
      <w:r>
        <w:rPr>
          <w:spacing w:val="-3"/>
          <w:w w:val="100"/>
        </w:rPr>
        <w:t>酯</w:t>
      </w:r>
      <w:r>
        <w:rPr>
          <w:w w:val="100"/>
        </w:rPr>
        <w:t>合成革技术改造项</w:t>
      </w:r>
      <w:r>
        <w:rPr>
          <w:spacing w:val="-3"/>
          <w:w w:val="100"/>
        </w:rPr>
        <w:t>目的</w:t>
      </w:r>
      <w:r>
        <w:rPr>
          <w:w w:val="100"/>
        </w:rPr>
        <w:t>议案</w:t>
      </w:r>
      <w:r>
        <w:rPr>
          <w:spacing w:val="-116"/>
          <w:w w:val="100"/>
        </w:rPr>
        <w:t>》、</w:t>
      </w:r>
      <w:r>
        <w:rPr>
          <w:w w:val="100"/>
        </w:rPr>
        <w:t>《关于公司</w:t>
      </w:r>
      <w:r>
        <w:rPr>
          <w:spacing w:val="-3"/>
          <w:w w:val="100"/>
        </w:rPr>
        <w:t>新</w:t>
      </w:r>
      <w:r>
        <w:rPr>
          <w:w w:val="100"/>
        </w:rPr>
        <w:t>增</w:t>
      </w:r>
      <w:r>
        <w:rPr>
          <w:spacing w:val="-38"/>
        </w:rPr>
        <w:t> </w:t>
      </w:r>
      <w:r>
        <w:rPr>
          <w:rFonts w:ascii="Arial" w:hAnsi="Arial" w:cs="Arial" w:eastAsia="Arial" w:hint="default"/>
          <w:spacing w:val="-1"/>
          <w:w w:val="100"/>
        </w:rPr>
        <w:t>30</w:t>
      </w:r>
      <w:r>
        <w:rPr>
          <w:rFonts w:ascii="Arial" w:hAnsi="Arial" w:cs="Arial" w:eastAsia="Arial" w:hint="default"/>
          <w:w w:val="100"/>
        </w:rPr>
        <w:t>0</w:t>
      </w:r>
      <w:r>
        <w:rPr>
          <w:rFonts w:ascii="Arial" w:hAnsi="Arial" w:cs="Arial" w:eastAsia="Arial" w:hint="default"/>
          <w:spacing w:val="14"/>
        </w:rPr>
        <w:t> </w:t>
      </w:r>
      <w:r>
        <w:rPr>
          <w:w w:val="100"/>
        </w:rPr>
        <w:t>万平方米</w:t>
      </w:r>
      <w:r>
        <w:rPr>
          <w:rFonts w:ascii="Arial" w:hAnsi="Arial" w:cs="Arial" w:eastAsia="Arial" w:hint="default"/>
          <w:w w:val="100"/>
        </w:rPr>
        <w:t>/</w:t>
      </w:r>
      <w:r>
        <w:rPr>
          <w:w w:val="100"/>
        </w:rPr>
        <w:t>年超细</w:t>
      </w:r>
      <w:r>
        <w:rPr>
          <w:spacing w:val="-3"/>
          <w:w w:val="100"/>
        </w:rPr>
        <w:t>纤</w:t>
      </w:r>
      <w:r>
        <w:rPr>
          <w:w w:val="100"/>
        </w:rPr>
        <w:t>维</w:t>
      </w:r>
    </w:p>
    <w:p>
      <w:pPr>
        <w:pStyle w:val="BodyText"/>
        <w:spacing w:line="240" w:lineRule="auto" w:before="71"/>
        <w:ind w:right="0"/>
        <w:jc w:val="both"/>
      </w:pPr>
      <w:r>
        <w:rPr>
          <w:spacing w:val="4"/>
          <w:w w:val="100"/>
        </w:rPr>
        <w:t>聚氨</w:t>
      </w:r>
      <w:r>
        <w:rPr>
          <w:spacing w:val="2"/>
          <w:w w:val="100"/>
        </w:rPr>
        <w:t>酯</w:t>
      </w:r>
      <w:r>
        <w:rPr>
          <w:spacing w:val="4"/>
          <w:w w:val="100"/>
        </w:rPr>
        <w:t>合</w:t>
      </w:r>
      <w:r>
        <w:rPr>
          <w:spacing w:val="2"/>
          <w:w w:val="100"/>
        </w:rPr>
        <w:t>成</w:t>
      </w:r>
      <w:r>
        <w:rPr>
          <w:spacing w:val="4"/>
          <w:w w:val="100"/>
        </w:rPr>
        <w:t>革</w:t>
      </w:r>
      <w:r>
        <w:rPr>
          <w:spacing w:val="2"/>
          <w:w w:val="100"/>
        </w:rPr>
        <w:t>技</w:t>
      </w:r>
      <w:r>
        <w:rPr>
          <w:spacing w:val="4"/>
          <w:w w:val="100"/>
        </w:rPr>
        <w:t>术</w:t>
      </w:r>
      <w:r>
        <w:rPr>
          <w:spacing w:val="2"/>
          <w:w w:val="100"/>
        </w:rPr>
        <w:t>改造</w:t>
      </w:r>
      <w:r>
        <w:rPr>
          <w:spacing w:val="4"/>
          <w:w w:val="100"/>
        </w:rPr>
        <w:t>项目</w:t>
      </w:r>
      <w:r>
        <w:rPr>
          <w:spacing w:val="2"/>
          <w:w w:val="100"/>
        </w:rPr>
        <w:t>可</w:t>
      </w:r>
      <w:r>
        <w:rPr>
          <w:spacing w:val="4"/>
          <w:w w:val="100"/>
        </w:rPr>
        <w:t>行</w:t>
      </w:r>
      <w:r>
        <w:rPr>
          <w:spacing w:val="2"/>
          <w:w w:val="100"/>
        </w:rPr>
        <w:t>性</w:t>
      </w:r>
      <w:r>
        <w:rPr>
          <w:spacing w:val="4"/>
          <w:w w:val="100"/>
        </w:rPr>
        <w:t>研</w:t>
      </w:r>
      <w:r>
        <w:rPr>
          <w:spacing w:val="2"/>
          <w:w w:val="100"/>
        </w:rPr>
        <w:t>究</w:t>
      </w:r>
      <w:r>
        <w:rPr>
          <w:spacing w:val="4"/>
          <w:w w:val="100"/>
        </w:rPr>
        <w:t>报</w:t>
      </w:r>
      <w:r>
        <w:rPr>
          <w:spacing w:val="2"/>
          <w:w w:val="100"/>
        </w:rPr>
        <w:t>告的</w:t>
      </w:r>
      <w:r>
        <w:rPr>
          <w:spacing w:val="4"/>
          <w:w w:val="100"/>
        </w:rPr>
        <w:t>议案</w:t>
      </w:r>
      <w:r>
        <w:rPr>
          <w:spacing w:val="-113"/>
          <w:w w:val="100"/>
        </w:rPr>
        <w:t>》</w:t>
      </w:r>
      <w:r>
        <w:rPr>
          <w:spacing w:val="-104"/>
          <w:w w:val="100"/>
        </w:rPr>
        <w:t>、</w:t>
      </w:r>
      <w:r>
        <w:rPr>
          <w:spacing w:val="2"/>
          <w:w w:val="100"/>
        </w:rPr>
        <w:t>《</w:t>
      </w:r>
      <w:r>
        <w:rPr>
          <w:spacing w:val="4"/>
          <w:w w:val="100"/>
        </w:rPr>
        <w:t>关</w:t>
      </w:r>
      <w:r>
        <w:rPr>
          <w:spacing w:val="2"/>
          <w:w w:val="100"/>
        </w:rPr>
        <w:t>于</w:t>
      </w:r>
      <w:r>
        <w:rPr>
          <w:spacing w:val="4"/>
          <w:w w:val="100"/>
        </w:rPr>
        <w:t>公</w:t>
      </w:r>
      <w:r>
        <w:rPr>
          <w:w w:val="100"/>
        </w:rPr>
        <w:t>司</w:t>
      </w:r>
      <w:r>
        <w:rPr>
          <w:spacing w:val="5"/>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9"/>
        </w:rPr>
        <w:t> </w:t>
      </w:r>
      <w:r>
        <w:rPr>
          <w:spacing w:val="4"/>
          <w:w w:val="100"/>
        </w:rPr>
        <w:t>年</w:t>
      </w:r>
      <w:r>
        <w:rPr>
          <w:spacing w:val="2"/>
          <w:w w:val="100"/>
        </w:rPr>
        <w:t>度</w:t>
      </w:r>
      <w:r>
        <w:rPr>
          <w:spacing w:val="4"/>
          <w:w w:val="100"/>
        </w:rPr>
        <w:t>日</w:t>
      </w:r>
      <w:r>
        <w:rPr>
          <w:spacing w:val="2"/>
          <w:w w:val="100"/>
        </w:rPr>
        <w:t>常</w:t>
      </w:r>
      <w:r>
        <w:rPr>
          <w:spacing w:val="4"/>
          <w:w w:val="100"/>
        </w:rPr>
        <w:t>关</w:t>
      </w:r>
      <w:r>
        <w:rPr>
          <w:spacing w:val="2"/>
          <w:w w:val="100"/>
        </w:rPr>
        <w:t>联</w:t>
      </w:r>
      <w:r>
        <w:rPr>
          <w:spacing w:val="4"/>
          <w:w w:val="100"/>
        </w:rPr>
        <w:t>交</w:t>
      </w:r>
      <w:r>
        <w:rPr>
          <w:spacing w:val="2"/>
          <w:w w:val="100"/>
        </w:rPr>
        <w:t>易的</w:t>
      </w:r>
      <w:r>
        <w:rPr>
          <w:w w:val="100"/>
        </w:rPr>
        <w:t>议</w:t>
      </w:r>
    </w:p>
    <w:p>
      <w:pPr>
        <w:pStyle w:val="BodyText"/>
        <w:spacing w:line="240" w:lineRule="auto" w:before="74"/>
        <w:ind w:right="0"/>
        <w:jc w:val="both"/>
      </w:pPr>
      <w:r>
        <w:rPr>
          <w:w w:val="100"/>
        </w:rPr>
        <w:t>案</w:t>
      </w:r>
      <w:r>
        <w:rPr>
          <w:spacing w:val="-116"/>
          <w:w w:val="100"/>
        </w:rPr>
        <w:t>》、</w:t>
      </w:r>
      <w:r>
        <w:rPr>
          <w:w w:val="100"/>
        </w:rPr>
        <w:t>《关</w:t>
      </w:r>
      <w:r>
        <w:rPr>
          <w:spacing w:val="-1"/>
          <w:w w:val="100"/>
        </w:rPr>
        <w:t>于</w:t>
      </w:r>
      <w:r>
        <w:rPr>
          <w:spacing w:val="-3"/>
          <w:w w:val="100"/>
        </w:rPr>
        <w:t>公</w:t>
      </w:r>
      <w:r>
        <w:rPr>
          <w:w w:val="100"/>
        </w:rPr>
        <w:t>司</w:t>
      </w:r>
      <w:r>
        <w:rPr>
          <w:spacing w:val="-36"/>
        </w:rPr>
        <w:t> </w:t>
      </w:r>
      <w:r>
        <w:rPr>
          <w:rFonts w:ascii="Arial" w:hAnsi="Arial" w:cs="Arial" w:eastAsia="Arial" w:hint="default"/>
          <w:spacing w:val="-1"/>
          <w:w w:val="100"/>
        </w:rPr>
        <w:t>200</w:t>
      </w:r>
      <w:r>
        <w:rPr>
          <w:rFonts w:ascii="Arial" w:hAnsi="Arial" w:cs="Arial" w:eastAsia="Arial" w:hint="default"/>
          <w:w w:val="100"/>
        </w:rPr>
        <w:t>9</w:t>
      </w:r>
      <w:r>
        <w:rPr>
          <w:rFonts w:ascii="Arial" w:hAnsi="Arial" w:cs="Arial" w:eastAsia="Arial" w:hint="default"/>
          <w:spacing w:val="14"/>
        </w:rPr>
        <w:t> </w:t>
      </w:r>
      <w:r>
        <w:rPr>
          <w:w w:val="100"/>
        </w:rPr>
        <w:t>年度绩效奖金提取</w:t>
      </w:r>
      <w:r>
        <w:rPr>
          <w:spacing w:val="-3"/>
          <w:w w:val="100"/>
        </w:rPr>
        <w:t>方案</w:t>
      </w:r>
      <w:r>
        <w:rPr>
          <w:w w:val="100"/>
        </w:rPr>
        <w:t>的议案</w:t>
      </w:r>
      <w:r>
        <w:rPr>
          <w:spacing w:val="-116"/>
          <w:w w:val="100"/>
        </w:rPr>
        <w:t>》、</w:t>
      </w:r>
      <w:r>
        <w:rPr>
          <w:w w:val="100"/>
        </w:rPr>
        <w:t>《关于公</w:t>
      </w:r>
      <w:r>
        <w:rPr>
          <w:spacing w:val="-3"/>
          <w:w w:val="100"/>
        </w:rPr>
        <w:t>司独</w:t>
      </w:r>
      <w:r>
        <w:rPr>
          <w:w w:val="100"/>
        </w:rPr>
        <w:t>立董事津贴的议案</w:t>
      </w:r>
      <w:r>
        <w:rPr>
          <w:spacing w:val="-116"/>
          <w:w w:val="100"/>
        </w:rPr>
        <w:t>》</w:t>
      </w:r>
      <w:r>
        <w:rPr>
          <w:spacing w:val="-118"/>
          <w:w w:val="100"/>
        </w:rPr>
        <w:t>、</w:t>
      </w:r>
      <w:r>
        <w:rPr>
          <w:spacing w:val="-3"/>
          <w:w w:val="100"/>
        </w:rPr>
        <w:t>《</w:t>
      </w:r>
      <w:r>
        <w:rPr>
          <w:w w:val="100"/>
        </w:rPr>
        <w:t>关于</w:t>
      </w:r>
    </w:p>
    <w:p>
      <w:pPr>
        <w:pStyle w:val="BodyText"/>
        <w:spacing w:line="240" w:lineRule="auto" w:before="72"/>
        <w:ind w:right="0"/>
        <w:jc w:val="both"/>
      </w:pPr>
      <w:r>
        <w:rPr/>
        <w:t>召开公司</w:t>
      </w:r>
      <w:r>
        <w:rPr>
          <w:spacing w:val="-57"/>
        </w:rPr>
        <w:t> </w:t>
      </w:r>
      <w:r>
        <w:rPr>
          <w:rFonts w:ascii="Arial" w:hAnsi="Arial" w:cs="Arial" w:eastAsia="Arial" w:hint="default"/>
        </w:rPr>
        <w:t>2010</w:t>
      </w:r>
      <w:r>
        <w:rPr>
          <w:rFonts w:ascii="Arial" w:hAnsi="Arial" w:cs="Arial" w:eastAsia="Arial" w:hint="default"/>
          <w:spacing w:val="-8"/>
        </w:rPr>
        <w:t> </w:t>
      </w:r>
      <w:r>
        <w:rPr/>
        <w:t>年第一次临时股东大会的议案》等。</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BodyText"/>
        <w:spacing w:line="240" w:lineRule="auto"/>
        <w:ind w:left="614" w:right="4149"/>
        <w:jc w:val="left"/>
      </w:pPr>
      <w:r>
        <w:rPr/>
        <w:t>（二）第一届董事会第五次会议</w:t>
      </w:r>
    </w:p>
    <w:p>
      <w:pPr>
        <w:pStyle w:val="BodyText"/>
        <w:spacing w:line="240" w:lineRule="auto" w:before="128"/>
        <w:ind w:left="628" w:right="826"/>
        <w:jc w:val="left"/>
      </w:pP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日，公司于上海市金山区亭卫南路</w:t>
      </w:r>
      <w:r>
        <w:rPr>
          <w:spacing w:val="-55"/>
        </w:rPr>
        <w:t> </w:t>
      </w:r>
      <w:r>
        <w:rPr>
          <w:rFonts w:ascii="宋体" w:hAnsi="宋体" w:cs="宋体" w:eastAsia="宋体" w:hint="default"/>
        </w:rPr>
        <w:t>888</w:t>
      </w:r>
      <w:r>
        <w:rPr>
          <w:rFonts w:ascii="宋体" w:hAnsi="宋体" w:cs="宋体" w:eastAsia="宋体" w:hint="default"/>
          <w:spacing w:val="-55"/>
        </w:rPr>
        <w:t> </w:t>
      </w:r>
      <w:r>
        <w:rPr/>
        <w:t>号三楼会议室召开第一届董事会第五</w:t>
      </w:r>
    </w:p>
    <w:p>
      <w:pPr>
        <w:pStyle w:val="BodyText"/>
        <w:spacing w:line="312" w:lineRule="auto" w:before="88"/>
        <w:ind w:right="1131"/>
        <w:jc w:val="both"/>
      </w:pPr>
      <w:r>
        <w:rPr/>
        <w:t>次会议，会议应到董事</w:t>
      </w:r>
      <w:r>
        <w:rPr>
          <w:spacing w:val="-67"/>
        </w:rPr>
        <w:t> </w:t>
      </w:r>
      <w:r>
        <w:rPr>
          <w:rFonts w:ascii="宋体" w:hAnsi="宋体" w:cs="宋体" w:eastAsia="宋体" w:hint="default"/>
        </w:rPr>
        <w:t>12</w:t>
      </w:r>
      <w:r>
        <w:rPr>
          <w:rFonts w:ascii="宋体" w:hAnsi="宋体" w:cs="宋体" w:eastAsia="宋体" w:hint="default"/>
          <w:spacing w:val="-65"/>
        </w:rPr>
        <w:t> </w:t>
      </w:r>
      <w:r>
        <w:rPr/>
        <w:t>人，实到董事</w:t>
      </w:r>
      <w:r>
        <w:rPr>
          <w:spacing w:val="-64"/>
        </w:rPr>
        <w:t> </w:t>
      </w:r>
      <w:r>
        <w:rPr>
          <w:rFonts w:ascii="宋体" w:hAnsi="宋体" w:cs="宋体" w:eastAsia="宋体" w:hint="default"/>
        </w:rPr>
        <w:t>12</w:t>
      </w:r>
      <w:r>
        <w:rPr>
          <w:rFonts w:ascii="宋体" w:hAnsi="宋体" w:cs="宋体" w:eastAsia="宋体" w:hint="default"/>
          <w:spacing w:val="-65"/>
        </w:rPr>
        <w:t> </w:t>
      </w:r>
      <w:r>
        <w:rPr/>
        <w:t>人，符合《公司法》和《公司章程》的规定，全体监</w:t>
      </w:r>
      <w:r>
        <w:rPr>
          <w:w w:val="100"/>
        </w:rPr>
        <w:t> </w:t>
      </w:r>
      <w:r>
        <w:rPr>
          <w:spacing w:val="-1"/>
        </w:rPr>
        <w:t>事列席了本次会议。会议由公司董事长尤小平先生主持，经逐项表决，审议通过了《关于聘任赵</w:t>
      </w:r>
      <w:r>
        <w:rPr>
          <w:spacing w:val="-100"/>
        </w:rPr>
        <w:t> </w:t>
      </w:r>
      <w:r>
        <w:rPr>
          <w:spacing w:val="-100"/>
        </w:rPr>
      </w:r>
      <w:r>
        <w:rPr>
          <w:spacing w:val="-12"/>
          <w:w w:val="100"/>
        </w:rPr>
        <w:t>鸿凯先生为公司董事会秘书的议案》、《关于选举公司第一届董事会提名委员会成员的议案》、《关</w:t>
      </w:r>
    </w:p>
    <w:p>
      <w:pPr>
        <w:spacing w:after="0" w:line="312" w:lineRule="auto"/>
        <w:jc w:val="both"/>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9" w:lineRule="auto" w:before="29"/>
        <w:ind w:right="1133"/>
        <w:jc w:val="both"/>
      </w:pPr>
      <w:r>
        <w:rPr>
          <w:w w:val="100"/>
        </w:rPr>
        <w:t>于选举公司第一届</w:t>
      </w:r>
      <w:r>
        <w:rPr>
          <w:spacing w:val="-3"/>
          <w:w w:val="100"/>
        </w:rPr>
        <w:t>董事</w:t>
      </w:r>
      <w:r>
        <w:rPr>
          <w:w w:val="100"/>
        </w:rPr>
        <w:t>会审计委员会成员</w:t>
      </w:r>
      <w:r>
        <w:rPr>
          <w:spacing w:val="-3"/>
          <w:w w:val="100"/>
        </w:rPr>
        <w:t>的议</w:t>
      </w:r>
      <w:r>
        <w:rPr>
          <w:w w:val="100"/>
        </w:rPr>
        <w:t>案</w:t>
      </w:r>
      <w:r>
        <w:rPr>
          <w:spacing w:val="-116"/>
          <w:w w:val="100"/>
        </w:rPr>
        <w:t>》</w:t>
      </w:r>
      <w:r>
        <w:rPr>
          <w:spacing w:val="-137"/>
          <w:w w:val="100"/>
        </w:rPr>
        <w:t>、</w:t>
      </w:r>
      <w:r>
        <w:rPr>
          <w:w w:val="100"/>
        </w:rPr>
        <w:t>《关于选举</w:t>
      </w:r>
      <w:r>
        <w:rPr>
          <w:spacing w:val="-3"/>
          <w:w w:val="100"/>
        </w:rPr>
        <w:t>公</w:t>
      </w:r>
      <w:r>
        <w:rPr>
          <w:w w:val="100"/>
        </w:rPr>
        <w:t>司</w:t>
      </w:r>
      <w:r>
        <w:rPr>
          <w:spacing w:val="-3"/>
          <w:w w:val="100"/>
        </w:rPr>
        <w:t>第</w:t>
      </w:r>
      <w:r>
        <w:rPr>
          <w:w w:val="100"/>
        </w:rPr>
        <w:t>一届董事会战略委</w:t>
      </w:r>
      <w:r>
        <w:rPr>
          <w:spacing w:val="-3"/>
          <w:w w:val="100"/>
        </w:rPr>
        <w:t>员会</w:t>
      </w:r>
      <w:r>
        <w:rPr>
          <w:w w:val="100"/>
        </w:rPr>
        <w:t>成员</w:t>
      </w:r>
      <w:r>
        <w:rPr>
          <w:w w:val="100"/>
        </w:rPr>
        <w:t> 的议案</w:t>
      </w:r>
      <w:r>
        <w:rPr>
          <w:spacing w:val="-116"/>
          <w:w w:val="100"/>
        </w:rPr>
        <w:t>》、</w:t>
      </w:r>
      <w:r>
        <w:rPr>
          <w:w w:val="100"/>
        </w:rPr>
        <w:t>《关</w:t>
      </w:r>
      <w:r>
        <w:rPr>
          <w:spacing w:val="-1"/>
          <w:w w:val="100"/>
        </w:rPr>
        <w:t>于</w:t>
      </w:r>
      <w:r>
        <w:rPr>
          <w:w w:val="100"/>
        </w:rPr>
        <w:t>选</w:t>
      </w:r>
      <w:r>
        <w:rPr>
          <w:spacing w:val="-3"/>
          <w:w w:val="100"/>
        </w:rPr>
        <w:t>举公</w:t>
      </w:r>
      <w:r>
        <w:rPr>
          <w:w w:val="100"/>
        </w:rPr>
        <w:t>司第一届董事会薪</w:t>
      </w:r>
      <w:r>
        <w:rPr>
          <w:spacing w:val="-2"/>
          <w:w w:val="100"/>
        </w:rPr>
        <w:t>酬</w:t>
      </w:r>
      <w:r>
        <w:rPr>
          <w:spacing w:val="-3"/>
          <w:w w:val="100"/>
        </w:rPr>
        <w:t>和</w:t>
      </w:r>
      <w:r>
        <w:rPr>
          <w:w w:val="100"/>
        </w:rPr>
        <w:t>考核委员会成员的</w:t>
      </w:r>
      <w:r>
        <w:rPr>
          <w:spacing w:val="-3"/>
          <w:w w:val="100"/>
        </w:rPr>
        <w:t>议案</w:t>
      </w:r>
      <w:r>
        <w:rPr>
          <w:w w:val="100"/>
        </w:rPr>
        <w:t>》等。</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240" w:lineRule="auto"/>
        <w:ind w:left="614" w:right="4149"/>
        <w:jc w:val="left"/>
      </w:pPr>
      <w:r>
        <w:rPr/>
        <w:t>（三）第一届董事会第六次会议</w:t>
      </w:r>
    </w:p>
    <w:p>
      <w:pPr>
        <w:pStyle w:val="BodyText"/>
        <w:spacing w:line="240" w:lineRule="auto" w:before="128"/>
        <w:ind w:left="628" w:right="826"/>
        <w:jc w:val="left"/>
      </w:pPr>
      <w:r>
        <w:rPr>
          <w:rFonts w:ascii="宋体" w:hAnsi="宋体" w:cs="宋体" w:eastAsia="宋体" w:hint="default"/>
          <w:w w:val="100"/>
        </w:rPr>
        <w:t>2010</w:t>
      </w:r>
      <w:r>
        <w:rPr>
          <w:rFonts w:ascii="宋体" w:hAnsi="宋体" w:cs="宋体" w:eastAsia="宋体" w:hint="default"/>
          <w:spacing w:val="-58"/>
        </w:rPr>
        <w:t> </w:t>
      </w:r>
      <w:r>
        <w:rPr>
          <w:w w:val="100"/>
        </w:rPr>
        <w:t>年</w:t>
      </w:r>
      <w:r>
        <w:rPr>
          <w:spacing w:val="-58"/>
        </w:rPr>
        <w:t> </w:t>
      </w:r>
      <w:r>
        <w:rPr>
          <w:rFonts w:ascii="宋体" w:hAnsi="宋体" w:cs="宋体" w:eastAsia="宋体" w:hint="default"/>
          <w:w w:val="100"/>
        </w:rPr>
        <w:t>2</w:t>
      </w:r>
      <w:r>
        <w:rPr>
          <w:rFonts w:ascii="宋体" w:hAnsi="宋体" w:cs="宋体" w:eastAsia="宋体" w:hint="default"/>
          <w:spacing w:val="-58"/>
        </w:rPr>
        <w:t> </w:t>
      </w:r>
      <w:r>
        <w:rPr>
          <w:w w:val="100"/>
        </w:rPr>
        <w:t>月</w:t>
      </w:r>
      <w:r>
        <w:rPr>
          <w:spacing w:val="-58"/>
        </w:rPr>
        <w:t> </w:t>
      </w:r>
      <w:r>
        <w:rPr>
          <w:rFonts w:ascii="宋体" w:hAnsi="宋体" w:cs="宋体" w:eastAsia="宋体" w:hint="default"/>
          <w:w w:val="100"/>
        </w:rPr>
        <w:t>7</w:t>
      </w:r>
      <w:r>
        <w:rPr>
          <w:rFonts w:ascii="宋体" w:hAnsi="宋体" w:cs="宋体" w:eastAsia="宋体" w:hint="default"/>
          <w:spacing w:val="-58"/>
        </w:rPr>
        <w:t> </w:t>
      </w:r>
      <w:r>
        <w:rPr>
          <w:w w:val="100"/>
        </w:rPr>
        <w:t>日</w:t>
      </w:r>
      <w:r>
        <w:rPr>
          <w:spacing w:val="-97"/>
          <w:w w:val="100"/>
        </w:rPr>
        <w:t>，</w:t>
      </w:r>
      <w:r>
        <w:rPr>
          <w:w w:val="100"/>
        </w:rPr>
        <w:t>公</w:t>
      </w:r>
      <w:r>
        <w:rPr>
          <w:spacing w:val="-3"/>
          <w:w w:val="100"/>
        </w:rPr>
        <w:t>司</w:t>
      </w:r>
      <w:r>
        <w:rPr>
          <w:w w:val="100"/>
        </w:rPr>
        <w:t>于上海市金山区亭</w:t>
      </w:r>
      <w:r>
        <w:rPr>
          <w:spacing w:val="-3"/>
          <w:w w:val="100"/>
        </w:rPr>
        <w:t>卫南</w:t>
      </w:r>
      <w:r>
        <w:rPr>
          <w:w w:val="100"/>
        </w:rPr>
        <w:t>路</w:t>
      </w:r>
      <w:r>
        <w:rPr>
          <w:spacing w:val="-57"/>
        </w:rPr>
        <w:t> </w:t>
      </w:r>
      <w:r>
        <w:rPr>
          <w:rFonts w:ascii="宋体" w:hAnsi="宋体" w:cs="宋体" w:eastAsia="宋体" w:hint="default"/>
          <w:w w:val="100"/>
        </w:rPr>
        <w:t>888</w:t>
      </w:r>
      <w:r>
        <w:rPr>
          <w:rFonts w:ascii="宋体" w:hAnsi="宋体" w:cs="宋体" w:eastAsia="宋体" w:hint="default"/>
          <w:spacing w:val="-58"/>
        </w:rPr>
        <w:t> </w:t>
      </w:r>
      <w:r>
        <w:rPr>
          <w:w w:val="100"/>
        </w:rPr>
        <w:t>号三楼会议</w:t>
      </w:r>
      <w:r>
        <w:rPr>
          <w:spacing w:val="-3"/>
          <w:w w:val="100"/>
        </w:rPr>
        <w:t>室召</w:t>
      </w:r>
      <w:r>
        <w:rPr>
          <w:w w:val="100"/>
        </w:rPr>
        <w:t>开第一届董事会第</w:t>
      </w:r>
      <w:r>
        <w:rPr>
          <w:spacing w:val="-3"/>
          <w:w w:val="100"/>
        </w:rPr>
        <w:t>六</w:t>
      </w:r>
      <w:r>
        <w:rPr>
          <w:w w:val="100"/>
        </w:rPr>
        <w:t>次</w:t>
      </w:r>
    </w:p>
    <w:p>
      <w:pPr>
        <w:pStyle w:val="BodyText"/>
        <w:spacing w:line="240" w:lineRule="auto" w:before="88"/>
        <w:ind w:right="0"/>
        <w:jc w:val="both"/>
      </w:pPr>
      <w:r>
        <w:rPr/>
        <w:t>会议，会议应到董事</w:t>
      </w:r>
      <w:r>
        <w:rPr>
          <w:spacing w:val="-64"/>
        </w:rPr>
        <w:t> </w:t>
      </w:r>
      <w:r>
        <w:rPr>
          <w:rFonts w:ascii="宋体" w:hAnsi="宋体" w:cs="宋体" w:eastAsia="宋体" w:hint="default"/>
        </w:rPr>
        <w:t>12</w:t>
      </w:r>
      <w:r>
        <w:rPr>
          <w:rFonts w:ascii="宋体" w:hAnsi="宋体" w:cs="宋体" w:eastAsia="宋体" w:hint="default"/>
          <w:spacing w:val="-66"/>
        </w:rPr>
        <w:t> </w:t>
      </w:r>
      <w:r>
        <w:rPr/>
        <w:t>人，实到董事</w:t>
      </w:r>
      <w:r>
        <w:rPr>
          <w:spacing w:val="-64"/>
        </w:rPr>
        <w:t> </w:t>
      </w:r>
      <w:r>
        <w:rPr>
          <w:rFonts w:ascii="宋体" w:hAnsi="宋体" w:cs="宋体" w:eastAsia="宋体" w:hint="default"/>
        </w:rPr>
        <w:t>12</w:t>
      </w:r>
      <w:r>
        <w:rPr>
          <w:rFonts w:ascii="宋体" w:hAnsi="宋体" w:cs="宋体" w:eastAsia="宋体" w:hint="default"/>
          <w:spacing w:val="-66"/>
        </w:rPr>
        <w:t> </w:t>
      </w:r>
      <w:r>
        <w:rPr/>
        <w:t>人，符合《公司法》和《公司章程》的规定，全体监事</w:t>
      </w:r>
    </w:p>
    <w:p>
      <w:pPr>
        <w:pStyle w:val="BodyText"/>
        <w:spacing w:line="240" w:lineRule="auto" w:before="90"/>
        <w:ind w:right="0"/>
        <w:jc w:val="both"/>
        <w:rPr>
          <w:rFonts w:ascii="Arial" w:hAnsi="Arial" w:cs="Arial" w:eastAsia="Arial" w:hint="default"/>
        </w:rPr>
      </w:pPr>
      <w:r>
        <w:rPr>
          <w:spacing w:val="-4"/>
        </w:rPr>
        <w:t>列席了本次会议。会议由公司董事长尤小平先生主持，经逐项表决，审议通过了《关于公司</w:t>
      </w:r>
      <w:r>
        <w:rPr>
          <w:spacing w:val="-34"/>
        </w:rPr>
        <w:t> </w:t>
      </w:r>
      <w:r>
        <w:rPr>
          <w:rFonts w:ascii="Arial" w:hAnsi="Arial" w:cs="Arial" w:eastAsia="Arial" w:hint="default"/>
        </w:rPr>
        <w:t>2009</w:t>
      </w:r>
    </w:p>
    <w:p>
      <w:pPr>
        <w:pStyle w:val="BodyText"/>
        <w:spacing w:line="240" w:lineRule="auto" w:before="71"/>
        <w:ind w:right="0"/>
        <w:jc w:val="both"/>
      </w:pPr>
      <w:r>
        <w:rPr>
          <w:w w:val="100"/>
        </w:rPr>
        <w:t>年度董事会工作报</w:t>
      </w:r>
      <w:r>
        <w:rPr>
          <w:spacing w:val="-3"/>
          <w:w w:val="100"/>
        </w:rPr>
        <w:t>告的</w:t>
      </w:r>
      <w:r>
        <w:rPr>
          <w:w w:val="100"/>
        </w:rPr>
        <w:t>议案</w:t>
      </w:r>
      <w:r>
        <w:rPr>
          <w:spacing w:val="-116"/>
          <w:w w:val="100"/>
        </w:rPr>
        <w:t>》、</w:t>
      </w:r>
      <w:r>
        <w:rPr>
          <w:w w:val="100"/>
        </w:rPr>
        <w:t>《关于公司</w:t>
      </w:r>
      <w:r>
        <w:rPr>
          <w:spacing w:val="-31"/>
        </w:rPr>
        <w:t> </w:t>
      </w:r>
      <w:r>
        <w:rPr>
          <w:rFonts w:ascii="Arial" w:hAnsi="Arial" w:cs="Arial" w:eastAsia="Arial" w:hint="default"/>
          <w:spacing w:val="-1"/>
          <w:w w:val="100"/>
        </w:rPr>
        <w:t>20</w:t>
      </w:r>
      <w:r>
        <w:rPr>
          <w:rFonts w:ascii="Arial" w:hAnsi="Arial" w:cs="Arial" w:eastAsia="Arial" w:hint="default"/>
          <w:spacing w:val="-4"/>
          <w:w w:val="100"/>
        </w:rPr>
        <w:t>0</w:t>
      </w:r>
      <w:r>
        <w:rPr>
          <w:rFonts w:ascii="Arial" w:hAnsi="Arial" w:cs="Arial" w:eastAsia="Arial" w:hint="default"/>
          <w:w w:val="100"/>
        </w:rPr>
        <w:t>9</w:t>
      </w:r>
      <w:r>
        <w:rPr>
          <w:rFonts w:ascii="Arial" w:hAnsi="Arial" w:cs="Arial" w:eastAsia="Arial" w:hint="default"/>
          <w:spacing w:val="19"/>
        </w:rPr>
        <w:t> </w:t>
      </w:r>
      <w:r>
        <w:rPr>
          <w:w w:val="100"/>
        </w:rPr>
        <w:t>年度财务报告的议案</w:t>
      </w:r>
      <w:r>
        <w:rPr>
          <w:spacing w:val="-118"/>
          <w:w w:val="100"/>
        </w:rPr>
        <w:t>》</w:t>
      </w:r>
      <w:r>
        <w:rPr>
          <w:spacing w:val="-116"/>
          <w:w w:val="100"/>
        </w:rPr>
        <w:t>、</w:t>
      </w:r>
      <w:r>
        <w:rPr>
          <w:w w:val="100"/>
        </w:rPr>
        <w:t>《关于公司</w:t>
      </w:r>
      <w:r>
        <w:rPr>
          <w:spacing w:val="-31"/>
        </w:rPr>
        <w:t> </w:t>
      </w:r>
      <w:r>
        <w:rPr>
          <w:rFonts w:ascii="Arial" w:hAnsi="Arial" w:cs="Arial" w:eastAsia="Arial" w:hint="default"/>
          <w:spacing w:val="-1"/>
          <w:w w:val="100"/>
        </w:rPr>
        <w:t>200</w:t>
      </w:r>
      <w:r>
        <w:rPr>
          <w:rFonts w:ascii="Arial" w:hAnsi="Arial" w:cs="Arial" w:eastAsia="Arial" w:hint="default"/>
          <w:w w:val="100"/>
        </w:rPr>
        <w:t>9</w:t>
      </w:r>
      <w:r>
        <w:rPr>
          <w:rFonts w:ascii="Arial" w:hAnsi="Arial" w:cs="Arial" w:eastAsia="Arial" w:hint="default"/>
          <w:spacing w:val="19"/>
        </w:rPr>
        <w:t> </w:t>
      </w:r>
      <w:r>
        <w:rPr>
          <w:w w:val="100"/>
        </w:rPr>
        <w:t>年度财</w:t>
      </w:r>
    </w:p>
    <w:p>
      <w:pPr>
        <w:pStyle w:val="BodyText"/>
        <w:spacing w:line="304" w:lineRule="auto" w:before="74"/>
        <w:ind w:right="1131"/>
        <w:jc w:val="both"/>
      </w:pPr>
      <w:r>
        <w:rPr>
          <w:w w:val="100"/>
        </w:rPr>
        <w:t>务决算报告的议案</w:t>
      </w:r>
      <w:r>
        <w:rPr>
          <w:spacing w:val="-116"/>
          <w:w w:val="100"/>
        </w:rPr>
        <w:t>》</w:t>
      </w:r>
      <w:r>
        <w:rPr>
          <w:spacing w:val="-118"/>
          <w:w w:val="100"/>
        </w:rPr>
        <w:t>、</w:t>
      </w:r>
      <w:r>
        <w:rPr>
          <w:spacing w:val="-3"/>
          <w:w w:val="100"/>
        </w:rPr>
        <w:t>《</w:t>
      </w:r>
      <w:r>
        <w:rPr>
          <w:w w:val="100"/>
        </w:rPr>
        <w:t>关于公司</w:t>
      </w:r>
      <w:r>
        <w:rPr>
          <w:spacing w:val="-31"/>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19"/>
        </w:rPr>
        <w:t> </w:t>
      </w:r>
      <w:r>
        <w:rPr>
          <w:w w:val="100"/>
        </w:rPr>
        <w:t>年度财务预算报告的议案</w:t>
      </w:r>
      <w:r>
        <w:rPr>
          <w:spacing w:val="-116"/>
          <w:w w:val="100"/>
        </w:rPr>
        <w:t>》</w:t>
      </w:r>
      <w:r>
        <w:rPr>
          <w:spacing w:val="-118"/>
          <w:w w:val="100"/>
        </w:rPr>
        <w:t>、</w:t>
      </w:r>
      <w:r>
        <w:rPr>
          <w:spacing w:val="-3"/>
          <w:w w:val="100"/>
        </w:rPr>
        <w:t>《</w:t>
      </w:r>
      <w:r>
        <w:rPr>
          <w:w w:val="100"/>
        </w:rPr>
        <w:t>关</w:t>
      </w:r>
      <w:r>
        <w:rPr>
          <w:spacing w:val="-1"/>
          <w:w w:val="100"/>
        </w:rPr>
        <w:t>于</w:t>
      </w:r>
      <w:r>
        <w:rPr>
          <w:w w:val="100"/>
        </w:rPr>
        <w:t>公司</w:t>
      </w:r>
      <w:r>
        <w:rPr>
          <w:spacing w:val="-31"/>
        </w:rPr>
        <w:t> </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19"/>
        </w:rPr>
        <w:t> </w:t>
      </w:r>
      <w:r>
        <w:rPr>
          <w:w w:val="100"/>
        </w:rPr>
        <w:t>年度经营计 划的议案</w:t>
      </w:r>
      <w:r>
        <w:rPr>
          <w:spacing w:val="-116"/>
          <w:w w:val="100"/>
        </w:rPr>
        <w:t>》</w:t>
      </w:r>
      <w:r>
        <w:rPr>
          <w:spacing w:val="-128"/>
          <w:w w:val="100"/>
        </w:rPr>
        <w:t>、</w:t>
      </w:r>
      <w:r>
        <w:rPr>
          <w:w w:val="100"/>
        </w:rPr>
        <w:t>《关于公</w:t>
      </w:r>
      <w:r>
        <w:rPr>
          <w:spacing w:val="-3"/>
          <w:w w:val="100"/>
        </w:rPr>
        <w:t>司</w:t>
      </w:r>
      <w:r>
        <w:rPr>
          <w:w w:val="100"/>
        </w:rPr>
        <w:t>首次公开发行人民</w:t>
      </w:r>
      <w:r>
        <w:rPr>
          <w:spacing w:val="-3"/>
          <w:w w:val="100"/>
        </w:rPr>
        <w:t>币普</w:t>
      </w:r>
      <w:r>
        <w:rPr>
          <w:w w:val="100"/>
        </w:rPr>
        <w:t>通股股票并在创业</w:t>
      </w:r>
      <w:r>
        <w:rPr>
          <w:spacing w:val="-3"/>
          <w:w w:val="100"/>
        </w:rPr>
        <w:t>板上</w:t>
      </w:r>
      <w:r>
        <w:rPr>
          <w:w w:val="100"/>
        </w:rPr>
        <w:t>市的议</w:t>
      </w:r>
      <w:r>
        <w:rPr>
          <w:spacing w:val="1"/>
          <w:w w:val="100"/>
        </w:rPr>
        <w:t>案</w:t>
      </w:r>
      <w:r>
        <w:rPr>
          <w:spacing w:val="-116"/>
          <w:w w:val="100"/>
        </w:rPr>
        <w:t>》</w:t>
      </w:r>
      <w:r>
        <w:rPr>
          <w:spacing w:val="-128"/>
          <w:w w:val="100"/>
        </w:rPr>
        <w:t>、</w:t>
      </w:r>
      <w:r>
        <w:rPr>
          <w:w w:val="100"/>
        </w:rPr>
        <w:t>《关于公</w:t>
      </w:r>
      <w:r>
        <w:rPr>
          <w:spacing w:val="-3"/>
          <w:w w:val="100"/>
        </w:rPr>
        <w:t>司</w:t>
      </w:r>
      <w:r>
        <w:rPr>
          <w:w w:val="100"/>
        </w:rPr>
        <w:t>首次</w:t>
      </w:r>
      <w:r>
        <w:rPr>
          <w:w w:val="100"/>
        </w:rPr>
        <w:t> 公开发行人民币普</w:t>
      </w:r>
      <w:r>
        <w:rPr>
          <w:spacing w:val="-3"/>
          <w:w w:val="100"/>
        </w:rPr>
        <w:t>通股</w:t>
      </w:r>
      <w:r>
        <w:rPr>
          <w:w w:val="100"/>
        </w:rPr>
        <w:t>股票募集资金投资</w:t>
      </w:r>
      <w:r>
        <w:rPr>
          <w:spacing w:val="-3"/>
          <w:w w:val="100"/>
        </w:rPr>
        <w:t>项目</w:t>
      </w:r>
      <w:r>
        <w:rPr>
          <w:w w:val="100"/>
        </w:rPr>
        <w:t>及其可行性研究报</w:t>
      </w:r>
      <w:r>
        <w:rPr>
          <w:spacing w:val="-3"/>
          <w:w w:val="100"/>
        </w:rPr>
        <w:t>告的</w:t>
      </w:r>
      <w:r>
        <w:rPr>
          <w:w w:val="100"/>
        </w:rPr>
        <w:t>议案</w:t>
      </w:r>
      <w:r>
        <w:rPr>
          <w:spacing w:val="-116"/>
          <w:w w:val="100"/>
        </w:rPr>
        <w:t>》</w:t>
      </w:r>
      <w:r>
        <w:rPr>
          <w:spacing w:val="-137"/>
          <w:w w:val="100"/>
        </w:rPr>
        <w:t>、</w:t>
      </w:r>
      <w:r>
        <w:rPr>
          <w:w w:val="100"/>
        </w:rPr>
        <w:t>《关于授</w:t>
      </w:r>
      <w:r>
        <w:rPr>
          <w:spacing w:val="-3"/>
          <w:w w:val="100"/>
        </w:rPr>
        <w:t>权</w:t>
      </w:r>
      <w:r>
        <w:rPr>
          <w:w w:val="100"/>
        </w:rPr>
        <w:t>董</w:t>
      </w:r>
      <w:r>
        <w:rPr>
          <w:spacing w:val="-3"/>
          <w:w w:val="100"/>
        </w:rPr>
        <w:t>事</w:t>
      </w:r>
      <w:r>
        <w:rPr>
          <w:w w:val="100"/>
        </w:rPr>
        <w:t>会办</w:t>
      </w:r>
      <w:r>
        <w:rPr>
          <w:w w:val="100"/>
        </w:rPr>
        <w:t> 理公司首次公开发</w:t>
      </w:r>
      <w:r>
        <w:rPr>
          <w:spacing w:val="-2"/>
          <w:w w:val="100"/>
        </w:rPr>
        <w:t>行</w:t>
      </w:r>
      <w:r>
        <w:rPr>
          <w:spacing w:val="-3"/>
          <w:w w:val="100"/>
        </w:rPr>
        <w:t>人</w:t>
      </w:r>
      <w:r>
        <w:rPr>
          <w:w w:val="100"/>
        </w:rPr>
        <w:t>民币普通股股票并</w:t>
      </w:r>
      <w:r>
        <w:rPr>
          <w:spacing w:val="-3"/>
          <w:w w:val="100"/>
        </w:rPr>
        <w:t>在创</w:t>
      </w:r>
      <w:r>
        <w:rPr>
          <w:w w:val="100"/>
        </w:rPr>
        <w:t>业板上市相关事宜</w:t>
      </w:r>
      <w:r>
        <w:rPr>
          <w:spacing w:val="-3"/>
          <w:w w:val="100"/>
        </w:rPr>
        <w:t>的议</w:t>
      </w:r>
      <w:r>
        <w:rPr>
          <w:w w:val="100"/>
        </w:rPr>
        <w:t>案</w:t>
      </w:r>
      <w:r>
        <w:rPr>
          <w:spacing w:val="-116"/>
          <w:w w:val="100"/>
        </w:rPr>
        <w:t>》</w:t>
      </w:r>
      <w:r>
        <w:rPr>
          <w:spacing w:val="-137"/>
          <w:w w:val="100"/>
        </w:rPr>
        <w:t>、</w:t>
      </w:r>
      <w:r>
        <w:rPr>
          <w:w w:val="100"/>
        </w:rPr>
        <w:t>《关于首次</w:t>
      </w:r>
      <w:r>
        <w:rPr>
          <w:spacing w:val="-3"/>
          <w:w w:val="100"/>
        </w:rPr>
        <w:t>公</w:t>
      </w:r>
      <w:r>
        <w:rPr>
          <w:w w:val="100"/>
        </w:rPr>
        <w:t>开</w:t>
      </w:r>
      <w:r>
        <w:rPr>
          <w:spacing w:val="-3"/>
          <w:w w:val="100"/>
        </w:rPr>
        <w:t>发</w:t>
      </w:r>
      <w:r>
        <w:rPr>
          <w:spacing w:val="-1"/>
          <w:w w:val="100"/>
        </w:rPr>
        <w:t>行</w:t>
      </w:r>
      <w:r>
        <w:rPr>
          <w:w w:val="100"/>
        </w:rPr>
        <w:t>人</w:t>
      </w:r>
      <w:r>
        <w:rPr>
          <w:w w:val="100"/>
        </w:rPr>
        <w:t> 民币普通股股票完</w:t>
      </w:r>
      <w:r>
        <w:rPr>
          <w:spacing w:val="-3"/>
          <w:w w:val="100"/>
        </w:rPr>
        <w:t>成前</w:t>
      </w:r>
      <w:r>
        <w:rPr>
          <w:w w:val="100"/>
        </w:rPr>
        <w:t>公司滚存利润处置</w:t>
      </w:r>
      <w:r>
        <w:rPr>
          <w:spacing w:val="-3"/>
          <w:w w:val="100"/>
        </w:rPr>
        <w:t>的议</w:t>
      </w:r>
      <w:r>
        <w:rPr>
          <w:w w:val="100"/>
        </w:rPr>
        <w:t>案</w:t>
      </w:r>
      <w:r>
        <w:rPr>
          <w:spacing w:val="-116"/>
          <w:w w:val="100"/>
        </w:rPr>
        <w:t>》</w:t>
      </w:r>
      <w:r>
        <w:rPr>
          <w:spacing w:val="-202"/>
          <w:w w:val="100"/>
        </w:rPr>
        <w:t>、</w:t>
      </w:r>
      <w:r>
        <w:rPr>
          <w:w w:val="100"/>
        </w:rPr>
        <w:t>《关于</w:t>
      </w:r>
      <w:r>
        <w:rPr>
          <w:spacing w:val="-3"/>
          <w:w w:val="100"/>
        </w:rPr>
        <w:t>修</w:t>
      </w:r>
      <w:r>
        <w:rPr>
          <w:w w:val="100"/>
        </w:rPr>
        <w:t>改公司章</w:t>
      </w:r>
      <w:r>
        <w:rPr>
          <w:spacing w:val="-3"/>
          <w:w w:val="100"/>
        </w:rPr>
        <w:t>程</w:t>
      </w:r>
      <w:r>
        <w:rPr>
          <w:rFonts w:ascii="Arial" w:hAnsi="Arial" w:cs="Arial" w:eastAsia="Arial" w:hint="default"/>
          <w:w w:val="100"/>
        </w:rPr>
        <w:t>(</w:t>
      </w:r>
      <w:r>
        <w:rPr>
          <w:w w:val="100"/>
        </w:rPr>
        <w:t>上市后适用</w:t>
      </w:r>
      <w:r>
        <w:rPr>
          <w:rFonts w:ascii="Arial" w:hAnsi="Arial" w:cs="Arial" w:eastAsia="Arial" w:hint="default"/>
          <w:w w:val="100"/>
        </w:rPr>
        <w:t>)</w:t>
      </w:r>
      <w:r>
        <w:rPr>
          <w:w w:val="100"/>
        </w:rPr>
        <w:t>的议</w:t>
      </w:r>
      <w:r>
        <w:rPr>
          <w:spacing w:val="-3"/>
          <w:w w:val="100"/>
        </w:rPr>
        <w:t>案</w:t>
      </w:r>
      <w:r>
        <w:rPr>
          <w:spacing w:val="-116"/>
          <w:w w:val="100"/>
        </w:rPr>
        <w:t>》</w:t>
      </w:r>
      <w:r>
        <w:rPr>
          <w:spacing w:val="-202"/>
          <w:w w:val="100"/>
        </w:rPr>
        <w:t>、</w:t>
      </w:r>
      <w:r>
        <w:rPr>
          <w:spacing w:val="-3"/>
          <w:w w:val="100"/>
        </w:rPr>
        <w:t>《</w:t>
      </w:r>
      <w:r>
        <w:rPr>
          <w:w w:val="100"/>
        </w:rPr>
        <w:t>关</w:t>
      </w:r>
      <w:r>
        <w:rPr>
          <w:w w:val="100"/>
        </w:rPr>
        <w:t> 于续聘会计师事务</w:t>
      </w:r>
      <w:r>
        <w:rPr>
          <w:spacing w:val="-3"/>
          <w:w w:val="100"/>
        </w:rPr>
        <w:t>所及</w:t>
      </w:r>
      <w:r>
        <w:rPr>
          <w:w w:val="100"/>
        </w:rPr>
        <w:t>报酬支付的议案</w:t>
      </w:r>
      <w:r>
        <w:rPr>
          <w:spacing w:val="-116"/>
          <w:w w:val="100"/>
        </w:rPr>
        <w:t>》、</w:t>
      </w:r>
      <w:r>
        <w:rPr>
          <w:spacing w:val="-3"/>
          <w:w w:val="100"/>
        </w:rPr>
        <w:t>《关</w:t>
      </w:r>
      <w:r>
        <w:rPr>
          <w:spacing w:val="-1"/>
          <w:w w:val="100"/>
        </w:rPr>
        <w:t>于</w:t>
      </w:r>
      <w:r>
        <w:rPr>
          <w:w w:val="100"/>
        </w:rPr>
        <w:t>公司</w:t>
      </w:r>
      <w:r>
        <w:rPr>
          <w:spacing w:val="-36"/>
        </w:rPr>
        <w:t> </w:t>
      </w:r>
      <w:r>
        <w:rPr>
          <w:rFonts w:ascii="Arial" w:hAnsi="Arial" w:cs="Arial" w:eastAsia="Arial" w:hint="default"/>
          <w:spacing w:val="-1"/>
          <w:w w:val="100"/>
        </w:rPr>
        <w:t>200</w:t>
      </w:r>
      <w:r>
        <w:rPr>
          <w:rFonts w:ascii="Arial" w:hAnsi="Arial" w:cs="Arial" w:eastAsia="Arial" w:hint="default"/>
          <w:w w:val="100"/>
        </w:rPr>
        <w:t>9</w:t>
      </w:r>
      <w:r>
        <w:rPr>
          <w:rFonts w:ascii="Arial" w:hAnsi="Arial" w:cs="Arial" w:eastAsia="Arial" w:hint="default"/>
          <w:spacing w:val="14"/>
        </w:rPr>
        <w:t> </w:t>
      </w:r>
      <w:r>
        <w:rPr>
          <w:w w:val="100"/>
        </w:rPr>
        <w:t>年度利</w:t>
      </w:r>
      <w:r>
        <w:rPr>
          <w:spacing w:val="-3"/>
          <w:w w:val="100"/>
        </w:rPr>
        <w:t>润</w:t>
      </w:r>
      <w:r>
        <w:rPr>
          <w:w w:val="100"/>
        </w:rPr>
        <w:t>分配的预案</w:t>
      </w:r>
      <w:r>
        <w:rPr>
          <w:spacing w:val="-116"/>
          <w:w w:val="100"/>
        </w:rPr>
        <w:t>》、</w:t>
      </w:r>
      <w:r>
        <w:rPr>
          <w:w w:val="100"/>
        </w:rPr>
        <w:t>《关</w:t>
      </w:r>
      <w:r>
        <w:rPr>
          <w:spacing w:val="-3"/>
          <w:w w:val="100"/>
        </w:rPr>
        <w:t>于对</w:t>
      </w:r>
      <w:r>
        <w:rPr>
          <w:w w:val="100"/>
        </w:rPr>
        <w:t>公司</w:t>
      </w:r>
    </w:p>
    <w:p>
      <w:pPr>
        <w:pStyle w:val="BodyText"/>
        <w:spacing w:line="240" w:lineRule="auto" w:before="4"/>
        <w:ind w:right="0"/>
        <w:jc w:val="both"/>
      </w:pPr>
      <w:r>
        <w:rPr>
          <w:w w:val="100"/>
        </w:rPr>
        <w:t>前三年关联交易进</w:t>
      </w:r>
      <w:r>
        <w:rPr>
          <w:spacing w:val="-3"/>
          <w:w w:val="100"/>
        </w:rPr>
        <w:t>行确</w:t>
      </w:r>
      <w:r>
        <w:rPr>
          <w:w w:val="100"/>
        </w:rPr>
        <w:t>认的议案</w:t>
      </w:r>
      <w:r>
        <w:rPr>
          <w:spacing w:val="-116"/>
          <w:w w:val="100"/>
        </w:rPr>
        <w:t>》、</w:t>
      </w:r>
      <w:r>
        <w:rPr>
          <w:w w:val="100"/>
        </w:rPr>
        <w:t>《关于</w:t>
      </w:r>
      <w:r>
        <w:rPr>
          <w:spacing w:val="-3"/>
          <w:w w:val="100"/>
        </w:rPr>
        <w:t>召开</w:t>
      </w:r>
      <w:r>
        <w:rPr>
          <w:w w:val="100"/>
        </w:rPr>
        <w:t>公司</w:t>
      </w:r>
      <w:r>
        <w:rPr>
          <w:spacing w:val="-58"/>
        </w:rPr>
        <w:t> </w:t>
      </w:r>
      <w:r>
        <w:rPr>
          <w:rFonts w:ascii="Arial" w:hAnsi="Arial" w:cs="Arial" w:eastAsia="Arial" w:hint="default"/>
          <w:spacing w:val="-1"/>
          <w:w w:val="100"/>
        </w:rPr>
        <w:t>200</w:t>
      </w:r>
      <w:r>
        <w:rPr>
          <w:rFonts w:ascii="Arial" w:hAnsi="Arial" w:cs="Arial" w:eastAsia="Arial" w:hint="default"/>
          <w:w w:val="100"/>
        </w:rPr>
        <w:t>9</w:t>
      </w:r>
      <w:r>
        <w:rPr>
          <w:rFonts w:ascii="Arial" w:hAnsi="Arial" w:cs="Arial" w:eastAsia="Arial" w:hint="default"/>
          <w:spacing w:val="-7"/>
        </w:rPr>
        <w:t> </w:t>
      </w:r>
      <w:r>
        <w:rPr>
          <w:w w:val="100"/>
        </w:rPr>
        <w:t>年年度股东大会的议案》等。</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BodyText"/>
        <w:spacing w:line="240" w:lineRule="auto"/>
        <w:ind w:left="614" w:right="4149"/>
        <w:jc w:val="left"/>
      </w:pPr>
      <w:r>
        <w:rPr/>
        <w:t>（四）第一届董事会第七次会议</w:t>
      </w:r>
    </w:p>
    <w:p>
      <w:pPr>
        <w:pStyle w:val="BodyText"/>
        <w:spacing w:line="240" w:lineRule="auto" w:before="128"/>
        <w:ind w:left="134" w:right="749"/>
        <w:jc w:val="center"/>
      </w:pP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8</w:t>
      </w:r>
      <w:r>
        <w:rPr>
          <w:rFonts w:ascii="宋体" w:hAnsi="宋体" w:cs="宋体" w:eastAsia="宋体" w:hint="default"/>
          <w:spacing w:val="-55"/>
        </w:rPr>
        <w:t> </w:t>
      </w:r>
      <w:r>
        <w:rPr/>
        <w:t>月</w:t>
      </w:r>
      <w:r>
        <w:rPr>
          <w:spacing w:val="-55"/>
        </w:rPr>
        <w:t> </w:t>
      </w:r>
      <w:r>
        <w:rPr>
          <w:rFonts w:ascii="宋体" w:hAnsi="宋体" w:cs="宋体" w:eastAsia="宋体" w:hint="default"/>
        </w:rPr>
        <w:t>8</w:t>
      </w:r>
      <w:r>
        <w:rPr>
          <w:rFonts w:ascii="宋体" w:hAnsi="宋体" w:cs="宋体" w:eastAsia="宋体" w:hint="default"/>
          <w:spacing w:val="-55"/>
        </w:rPr>
        <w:t> </w:t>
      </w:r>
      <w:r>
        <w:rPr/>
        <w:t>日，公司于上海市金山区亭卫南路</w:t>
      </w:r>
      <w:r>
        <w:rPr>
          <w:spacing w:val="-55"/>
        </w:rPr>
        <w:t> </w:t>
      </w:r>
      <w:r>
        <w:rPr>
          <w:rFonts w:ascii="宋体" w:hAnsi="宋体" w:cs="宋体" w:eastAsia="宋体" w:hint="default"/>
        </w:rPr>
        <w:t>888</w:t>
      </w:r>
      <w:r>
        <w:rPr>
          <w:rFonts w:ascii="宋体" w:hAnsi="宋体" w:cs="宋体" w:eastAsia="宋体" w:hint="default"/>
          <w:spacing w:val="-55"/>
        </w:rPr>
        <w:t> </w:t>
      </w:r>
      <w:r>
        <w:rPr/>
        <w:t>号三楼会议室召开第一届董事会第七次</w:t>
      </w:r>
    </w:p>
    <w:p>
      <w:pPr>
        <w:pStyle w:val="BodyText"/>
        <w:spacing w:line="240" w:lineRule="auto" w:before="90"/>
        <w:ind w:right="0"/>
        <w:jc w:val="both"/>
      </w:pPr>
      <w:r>
        <w:rPr/>
        <w:t>会议，会议应到董事</w:t>
      </w:r>
      <w:r>
        <w:rPr>
          <w:spacing w:val="-64"/>
        </w:rPr>
        <w:t> </w:t>
      </w:r>
      <w:r>
        <w:rPr>
          <w:rFonts w:ascii="宋体" w:hAnsi="宋体" w:cs="宋体" w:eastAsia="宋体" w:hint="default"/>
        </w:rPr>
        <w:t>12</w:t>
      </w:r>
      <w:r>
        <w:rPr>
          <w:rFonts w:ascii="宋体" w:hAnsi="宋体" w:cs="宋体" w:eastAsia="宋体" w:hint="default"/>
          <w:spacing w:val="-66"/>
        </w:rPr>
        <w:t> </w:t>
      </w:r>
      <w:r>
        <w:rPr/>
        <w:t>人，实到董事</w:t>
      </w:r>
      <w:r>
        <w:rPr>
          <w:spacing w:val="-64"/>
        </w:rPr>
        <w:t> </w:t>
      </w:r>
      <w:r>
        <w:rPr>
          <w:rFonts w:ascii="宋体" w:hAnsi="宋体" w:cs="宋体" w:eastAsia="宋体" w:hint="default"/>
        </w:rPr>
        <w:t>12</w:t>
      </w:r>
      <w:r>
        <w:rPr>
          <w:rFonts w:ascii="宋体" w:hAnsi="宋体" w:cs="宋体" w:eastAsia="宋体" w:hint="default"/>
          <w:spacing w:val="-66"/>
        </w:rPr>
        <w:t> </w:t>
      </w:r>
      <w:r>
        <w:rPr/>
        <w:t>人，符合《公司法》和《公司章程》的规定，全体监事</w:t>
      </w:r>
    </w:p>
    <w:p>
      <w:pPr>
        <w:pStyle w:val="BodyText"/>
        <w:spacing w:line="240" w:lineRule="auto" w:before="88"/>
        <w:ind w:right="0"/>
        <w:jc w:val="both"/>
        <w:rPr>
          <w:rFonts w:ascii="Arial" w:hAnsi="Arial" w:cs="Arial" w:eastAsia="Arial" w:hint="default"/>
        </w:rPr>
      </w:pPr>
      <w:r>
        <w:rPr>
          <w:spacing w:val="-4"/>
        </w:rPr>
        <w:t>列席了本次会议。会议由公司董事长尤小平先生主持，经逐项表决，审议通过了《关于公司</w:t>
      </w:r>
      <w:r>
        <w:rPr>
          <w:spacing w:val="-34"/>
        </w:rPr>
        <w:t> </w:t>
      </w:r>
      <w:r>
        <w:rPr>
          <w:rFonts w:ascii="Arial" w:hAnsi="Arial" w:cs="Arial" w:eastAsia="Arial" w:hint="default"/>
        </w:rPr>
        <w:t>2010</w:t>
      </w:r>
    </w:p>
    <w:p>
      <w:pPr>
        <w:pStyle w:val="BodyText"/>
        <w:spacing w:line="240" w:lineRule="auto" w:before="74"/>
        <w:ind w:right="0"/>
        <w:jc w:val="both"/>
      </w:pPr>
      <w:r>
        <w:rPr/>
        <w:t>年上半年度财务报告的议案》等。</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240" w:lineRule="auto"/>
        <w:ind w:left="614" w:right="4149"/>
        <w:jc w:val="left"/>
      </w:pPr>
      <w:r>
        <w:rPr/>
        <w:t>（五）第一届董事会第八次会议</w:t>
      </w:r>
    </w:p>
    <w:p>
      <w:pPr>
        <w:pStyle w:val="BodyText"/>
        <w:spacing w:line="240" w:lineRule="auto" w:before="128"/>
        <w:ind w:left="134" w:right="749"/>
        <w:jc w:val="center"/>
      </w:pP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9</w:t>
      </w:r>
      <w:r>
        <w:rPr>
          <w:rFonts w:ascii="宋体" w:hAnsi="宋体" w:cs="宋体" w:eastAsia="宋体" w:hint="default"/>
          <w:spacing w:val="-55"/>
        </w:rPr>
        <w:t> </w:t>
      </w:r>
      <w:r>
        <w:rPr/>
        <w:t>日，公司于上海市金山区亭卫南路</w:t>
      </w:r>
      <w:r>
        <w:rPr>
          <w:spacing w:val="-55"/>
        </w:rPr>
        <w:t> </w:t>
      </w:r>
      <w:r>
        <w:rPr>
          <w:rFonts w:ascii="宋体" w:hAnsi="宋体" w:cs="宋体" w:eastAsia="宋体" w:hint="default"/>
        </w:rPr>
        <w:t>888</w:t>
      </w:r>
      <w:r>
        <w:rPr>
          <w:rFonts w:ascii="宋体" w:hAnsi="宋体" w:cs="宋体" w:eastAsia="宋体" w:hint="default"/>
          <w:spacing w:val="-55"/>
        </w:rPr>
        <w:t> </w:t>
      </w:r>
      <w:r>
        <w:rPr/>
        <w:t>号三楼会议室召开第一届董事会第八次</w:t>
      </w:r>
    </w:p>
    <w:p>
      <w:pPr>
        <w:pStyle w:val="BodyText"/>
        <w:spacing w:line="304" w:lineRule="auto" w:before="90"/>
        <w:ind w:right="1131"/>
        <w:jc w:val="both"/>
      </w:pPr>
      <w:r>
        <w:rPr/>
        <w:t>会议，会议应到董事</w:t>
      </w:r>
      <w:r>
        <w:rPr>
          <w:spacing w:val="-64"/>
        </w:rPr>
        <w:t> </w:t>
      </w:r>
      <w:r>
        <w:rPr>
          <w:rFonts w:ascii="宋体" w:hAnsi="宋体" w:cs="宋体" w:eastAsia="宋体" w:hint="default"/>
        </w:rPr>
        <w:t>11</w:t>
      </w:r>
      <w:r>
        <w:rPr>
          <w:rFonts w:ascii="宋体" w:hAnsi="宋体" w:cs="宋体" w:eastAsia="宋体" w:hint="default"/>
          <w:spacing w:val="-66"/>
        </w:rPr>
        <w:t> </w:t>
      </w:r>
      <w:r>
        <w:rPr/>
        <w:t>人，实到董事</w:t>
      </w:r>
      <w:r>
        <w:rPr>
          <w:spacing w:val="-63"/>
        </w:rPr>
        <w:t> </w:t>
      </w:r>
      <w:r>
        <w:rPr>
          <w:rFonts w:ascii="宋体" w:hAnsi="宋体" w:cs="宋体" w:eastAsia="宋体" w:hint="default"/>
        </w:rPr>
        <w:t>11</w:t>
      </w:r>
      <w:r>
        <w:rPr>
          <w:rFonts w:ascii="宋体" w:hAnsi="宋体" w:cs="宋体" w:eastAsia="宋体" w:hint="default"/>
          <w:spacing w:val="-66"/>
        </w:rPr>
        <w:t> </w:t>
      </w:r>
      <w:r>
        <w:rPr/>
        <w:t>人，符合《公司法》和《公司章程》的规定，全体监事</w:t>
      </w:r>
      <w:r>
        <w:rPr>
          <w:w w:val="100"/>
        </w:rPr>
        <w:t> </w:t>
      </w:r>
      <w:r>
        <w:rPr>
          <w:spacing w:val="-1"/>
        </w:rPr>
        <w:t>列席了本次会议。会议由公司董事长尤小平先生主持，经逐项表决，审议通过了《关于权忠光辞</w:t>
      </w:r>
      <w:r>
        <w:rPr>
          <w:spacing w:val="-100"/>
        </w:rPr>
        <w:t> </w:t>
      </w:r>
      <w:r>
        <w:rPr>
          <w:spacing w:val="-100"/>
        </w:rPr>
      </w:r>
      <w:r>
        <w:rPr>
          <w:spacing w:val="-12"/>
          <w:w w:val="100"/>
        </w:rPr>
        <w:t>去公司独立董事职务的议案》、《关于减少董事会人数并修改公司章程相应条款的议案》、《关于补</w:t>
      </w:r>
      <w:r>
        <w:rPr>
          <w:spacing w:val="-96"/>
          <w:w w:val="100"/>
        </w:rPr>
        <w:t> </w:t>
      </w:r>
      <w:r>
        <w:rPr>
          <w:spacing w:val="-96"/>
          <w:w w:val="100"/>
        </w:rPr>
      </w:r>
      <w:r>
        <w:rPr>
          <w:spacing w:val="-7"/>
          <w:w w:val="100"/>
        </w:rPr>
        <w:t>选田景岩先生为第一届董事会提名委员会成员的议案》、《关于补选吕政先生为第一届董事会薪酬</w:t>
      </w:r>
      <w:r>
        <w:rPr>
          <w:spacing w:val="-91"/>
          <w:w w:val="100"/>
        </w:rPr>
        <w:t> </w:t>
      </w:r>
      <w:r>
        <w:rPr>
          <w:spacing w:val="-91"/>
          <w:w w:val="100"/>
        </w:rPr>
      </w:r>
      <w:r>
        <w:rPr>
          <w:spacing w:val="-15"/>
          <w:w w:val="100"/>
        </w:rPr>
        <w:t>与考核委员会成员的议案》、《关于</w:t>
      </w:r>
      <w:r>
        <w:rPr>
          <w:spacing w:val="-40"/>
          <w:w w:val="100"/>
        </w:rPr>
        <w:t> </w:t>
      </w:r>
      <w:r>
        <w:rPr>
          <w:rFonts w:ascii="Arial" w:hAnsi="Arial" w:cs="Arial" w:eastAsia="Arial" w:hint="default"/>
          <w:spacing w:val="-1"/>
          <w:w w:val="100"/>
        </w:rPr>
        <w:t>360</w:t>
      </w:r>
      <w:r>
        <w:rPr>
          <w:rFonts w:ascii="Arial" w:hAnsi="Arial" w:cs="Arial" w:eastAsia="Arial" w:hint="default"/>
          <w:spacing w:val="9"/>
          <w:w w:val="100"/>
        </w:rPr>
        <w:t> </w:t>
      </w:r>
      <w:r>
        <w:rPr>
          <w:spacing w:val="-11"/>
          <w:w w:val="100"/>
        </w:rPr>
        <w:t>万平方米</w:t>
      </w:r>
      <w:r>
        <w:rPr>
          <w:rFonts w:ascii="Arial" w:hAnsi="Arial" w:cs="Arial" w:eastAsia="Arial" w:hint="default"/>
          <w:spacing w:val="-11"/>
          <w:w w:val="100"/>
        </w:rPr>
        <w:t>/</w:t>
      </w:r>
      <w:r>
        <w:rPr>
          <w:spacing w:val="-11"/>
          <w:w w:val="100"/>
        </w:rPr>
        <w:t>年超纤基材扩建项目的议案》、《关于</w:t>
      </w:r>
      <w:r>
        <w:rPr>
          <w:spacing w:val="-41"/>
          <w:w w:val="100"/>
        </w:rPr>
        <w:t> </w:t>
      </w:r>
      <w:r>
        <w:rPr>
          <w:rFonts w:ascii="Arial" w:hAnsi="Arial" w:cs="Arial" w:eastAsia="Arial" w:hint="default"/>
          <w:spacing w:val="-1"/>
          <w:w w:val="100"/>
        </w:rPr>
        <w:t>360</w:t>
      </w:r>
      <w:r>
        <w:rPr>
          <w:rFonts w:ascii="Arial" w:hAnsi="Arial" w:cs="Arial" w:eastAsia="Arial" w:hint="default"/>
          <w:spacing w:val="9"/>
          <w:w w:val="100"/>
        </w:rPr>
        <w:t> </w:t>
      </w:r>
      <w:r>
        <w:rPr>
          <w:spacing w:val="-3"/>
          <w:w w:val="100"/>
        </w:rPr>
        <w:t>万平 </w:t>
      </w:r>
      <w:r>
        <w:rPr>
          <w:spacing w:val="-8"/>
          <w:w w:val="100"/>
        </w:rPr>
        <w:t>方米</w:t>
      </w:r>
      <w:r>
        <w:rPr>
          <w:rFonts w:ascii="Arial" w:hAnsi="Arial" w:cs="Arial" w:eastAsia="Arial" w:hint="default"/>
          <w:spacing w:val="-8"/>
          <w:w w:val="100"/>
        </w:rPr>
        <w:t>/</w:t>
      </w:r>
      <w:r>
        <w:rPr>
          <w:spacing w:val="-8"/>
          <w:w w:val="100"/>
        </w:rPr>
        <w:t>年超纤基材扩建项目可行性研究报告的议案》、《关于公司首次公开发行股票并在创业板上市</w:t>
      </w:r>
      <w:r>
        <w:rPr>
          <w:spacing w:val="-106"/>
          <w:w w:val="100"/>
        </w:rPr>
        <w:t> </w:t>
      </w:r>
      <w:r>
        <w:rPr>
          <w:spacing w:val="-106"/>
          <w:w w:val="100"/>
        </w:rPr>
      </w:r>
      <w:r>
        <w:rPr/>
        <w:t>的议案》等。</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spacing w:line="240" w:lineRule="auto"/>
        <w:ind w:left="614" w:right="4149"/>
        <w:jc w:val="left"/>
      </w:pPr>
      <w:r>
        <w:rPr/>
        <w:t>（六）第一届董事会第九次会议</w:t>
      </w:r>
    </w:p>
    <w:p>
      <w:pPr>
        <w:pStyle w:val="BodyText"/>
        <w:spacing w:line="240" w:lineRule="auto" w:before="128"/>
        <w:ind w:left="134" w:right="749"/>
        <w:jc w:val="center"/>
      </w:pP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日，公司于上海市金山区亭卫南路</w:t>
      </w:r>
      <w:r>
        <w:rPr>
          <w:spacing w:val="-55"/>
        </w:rPr>
        <w:t> </w:t>
      </w:r>
      <w:r>
        <w:rPr>
          <w:rFonts w:ascii="宋体" w:hAnsi="宋体" w:cs="宋体" w:eastAsia="宋体" w:hint="default"/>
        </w:rPr>
        <w:t>888</w:t>
      </w:r>
      <w:r>
        <w:rPr>
          <w:rFonts w:ascii="宋体" w:hAnsi="宋体" w:cs="宋体" w:eastAsia="宋体" w:hint="default"/>
          <w:spacing w:val="-55"/>
        </w:rPr>
        <w:t> </w:t>
      </w:r>
      <w:r>
        <w:rPr/>
        <w:t>号三楼会议室召开第一届董事会第九</w:t>
      </w:r>
    </w:p>
    <w:p>
      <w:pPr>
        <w:spacing w:after="0" w:line="240" w:lineRule="auto"/>
        <w:jc w:val="center"/>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04" w:lineRule="auto" w:before="29"/>
        <w:ind w:right="1131"/>
        <w:jc w:val="both"/>
      </w:pPr>
      <w:r>
        <w:rPr/>
        <w:t>次会议，会议应到董事</w:t>
      </w:r>
      <w:r>
        <w:rPr>
          <w:spacing w:val="-67"/>
        </w:rPr>
        <w:t> </w:t>
      </w:r>
      <w:r>
        <w:rPr>
          <w:rFonts w:ascii="宋体" w:hAnsi="宋体" w:cs="宋体" w:eastAsia="宋体" w:hint="default"/>
        </w:rPr>
        <w:t>11</w:t>
      </w:r>
      <w:r>
        <w:rPr>
          <w:rFonts w:ascii="宋体" w:hAnsi="宋体" w:cs="宋体" w:eastAsia="宋体" w:hint="default"/>
          <w:spacing w:val="-65"/>
        </w:rPr>
        <w:t> </w:t>
      </w:r>
      <w:r>
        <w:rPr/>
        <w:t>人，实到董事</w:t>
      </w:r>
      <w:r>
        <w:rPr>
          <w:spacing w:val="-64"/>
        </w:rPr>
        <w:t> </w:t>
      </w:r>
      <w:r>
        <w:rPr>
          <w:rFonts w:ascii="宋体" w:hAnsi="宋体" w:cs="宋体" w:eastAsia="宋体" w:hint="default"/>
        </w:rPr>
        <w:t>11</w:t>
      </w:r>
      <w:r>
        <w:rPr>
          <w:rFonts w:ascii="宋体" w:hAnsi="宋体" w:cs="宋体" w:eastAsia="宋体" w:hint="default"/>
          <w:spacing w:val="-65"/>
        </w:rPr>
        <w:t> </w:t>
      </w:r>
      <w:r>
        <w:rPr/>
        <w:t>人，符合《公司法》和《公司章程》的规定，全体监</w:t>
      </w:r>
      <w:r>
        <w:rPr>
          <w:w w:val="100"/>
        </w:rPr>
        <w:t> </w:t>
      </w:r>
      <w:r>
        <w:rPr>
          <w:spacing w:val="-1"/>
        </w:rPr>
        <w:t>事列席了本次会议。会议由公司董事长尤小平先生主持，经逐项表决，审议通过了《关于出具本</w:t>
      </w:r>
      <w:r>
        <w:rPr>
          <w:spacing w:val="-100"/>
        </w:rPr>
        <w:t> </w:t>
      </w:r>
      <w:r>
        <w:rPr>
          <w:spacing w:val="-100"/>
        </w:rPr>
      </w:r>
      <w:r>
        <w:rPr>
          <w:spacing w:val="-7"/>
          <w:w w:val="100"/>
        </w:rPr>
        <w:t>公司与浙江华峰氨纶股份有限公司避免同业竞争、减少关联交易的</w:t>
      </w:r>
      <w:r>
        <w:rPr>
          <w:rFonts w:ascii="Times New Roman" w:hAnsi="Times New Roman" w:cs="Times New Roman" w:eastAsia="Times New Roman" w:hint="default"/>
          <w:spacing w:val="-7"/>
          <w:w w:val="100"/>
        </w:rPr>
        <w:t>&lt;</w:t>
      </w:r>
      <w:r>
        <w:rPr>
          <w:spacing w:val="-7"/>
          <w:w w:val="100"/>
        </w:rPr>
        <w:t>承诺函</w:t>
      </w:r>
      <w:r>
        <w:rPr>
          <w:rFonts w:ascii="Times New Roman" w:hAnsi="Times New Roman" w:cs="Times New Roman" w:eastAsia="Times New Roman" w:hint="default"/>
          <w:spacing w:val="-7"/>
          <w:w w:val="100"/>
        </w:rPr>
        <w:t>&gt;</w:t>
      </w:r>
      <w:r>
        <w:rPr>
          <w:spacing w:val="-7"/>
          <w:w w:val="100"/>
        </w:rPr>
        <w:t>》、《关于聘任程鸣为</w:t>
      </w:r>
      <w:r>
        <w:rPr>
          <w:spacing w:val="-113"/>
          <w:w w:val="100"/>
        </w:rPr>
        <w:t> </w:t>
      </w:r>
      <w:r>
        <w:rPr>
          <w:spacing w:val="-113"/>
          <w:w w:val="100"/>
        </w:rPr>
      </w:r>
      <w:r>
        <w:rPr>
          <w:spacing w:val="-9"/>
          <w:w w:val="100"/>
        </w:rPr>
        <w:t>公司证券事务代表的议案》、《关于将沪房地金字（</w:t>
      </w:r>
      <w:r>
        <w:rPr>
          <w:rFonts w:ascii="Arial" w:hAnsi="Arial" w:cs="Arial" w:eastAsia="Arial" w:hint="default"/>
          <w:spacing w:val="-9"/>
          <w:w w:val="100"/>
        </w:rPr>
        <w:t>2010</w:t>
      </w:r>
      <w:r>
        <w:rPr>
          <w:spacing w:val="-9"/>
          <w:w w:val="100"/>
        </w:rPr>
        <w:t>）第</w:t>
      </w:r>
      <w:r>
        <w:rPr>
          <w:spacing w:val="-49"/>
          <w:w w:val="100"/>
        </w:rPr>
        <w:t> </w:t>
      </w:r>
      <w:r>
        <w:rPr>
          <w:rFonts w:ascii="Arial" w:hAnsi="Arial" w:cs="Arial" w:eastAsia="Arial" w:hint="default"/>
          <w:spacing w:val="-1"/>
          <w:w w:val="100"/>
        </w:rPr>
        <w:t>013102</w:t>
      </w:r>
      <w:r>
        <w:rPr>
          <w:rFonts w:ascii="Arial" w:hAnsi="Arial" w:cs="Arial" w:eastAsia="Arial" w:hint="default"/>
          <w:spacing w:val="5"/>
          <w:w w:val="100"/>
        </w:rPr>
        <w:t> </w:t>
      </w:r>
      <w:r>
        <w:rPr>
          <w:spacing w:val="-1"/>
          <w:w w:val="100"/>
        </w:rPr>
        <w:t>号房产拆除的议案》等。</w:t>
      </w:r>
    </w:p>
    <w:p>
      <w:pPr>
        <w:spacing w:line="240" w:lineRule="auto" w:before="0"/>
        <w:rPr>
          <w:rFonts w:ascii="宋体" w:hAnsi="宋体" w:cs="宋体" w:eastAsia="宋体" w:hint="default"/>
          <w:sz w:val="24"/>
          <w:szCs w:val="24"/>
        </w:rPr>
      </w:pPr>
    </w:p>
    <w:p>
      <w:pPr>
        <w:pStyle w:val="BodyText"/>
        <w:spacing w:line="240" w:lineRule="auto" w:before="160"/>
        <w:ind w:right="0"/>
        <w:jc w:val="both"/>
      </w:pPr>
      <w:r>
        <w:rPr/>
        <w:t>五、董事会专门委员会的履职情况</w:t>
      </w:r>
    </w:p>
    <w:p>
      <w:pPr>
        <w:pStyle w:val="BodyText"/>
        <w:spacing w:line="343" w:lineRule="auto" w:before="128"/>
        <w:ind w:left="614" w:right="826" w:hanging="116"/>
        <w:jc w:val="left"/>
      </w:pPr>
      <w:r>
        <w:rPr/>
        <w:t>（一）董事会审计委员会工作总结情况</w:t>
      </w:r>
      <w:r>
        <w:rPr>
          <w:w w:val="100"/>
        </w:rPr>
        <w:t> </w:t>
      </w:r>
      <w:r>
        <w:rPr>
          <w:spacing w:val="-2"/>
        </w:rPr>
        <w:t>审计委员会由五名董事组成，成员包括何元福、张光杰、田景岩、叶芬弟、杨清文，独立董</w:t>
      </w:r>
    </w:p>
    <w:p>
      <w:pPr>
        <w:pStyle w:val="BodyText"/>
        <w:spacing w:line="312" w:lineRule="auto"/>
        <w:ind w:right="1112"/>
        <w:jc w:val="both"/>
      </w:pPr>
      <w:r>
        <w:rPr>
          <w:spacing w:val="-1"/>
        </w:rPr>
        <w:t>事何元福担任审计委员会主任，为会计专业人士。审计委员会审议了公司的财务报告及内部审计</w:t>
      </w:r>
      <w:r>
        <w:rPr>
          <w:spacing w:val="-99"/>
        </w:rPr>
        <w:t> </w:t>
      </w:r>
      <w:r>
        <w:rPr>
          <w:spacing w:val="-99"/>
        </w:rPr>
      </w:r>
      <w:r>
        <w:rPr>
          <w:spacing w:val="-1"/>
        </w:rPr>
        <w:t>部门提交的工作计划和内部审计报告，审查了公司内部控制制度及执行情况；并与公司聘请的审</w:t>
      </w:r>
      <w:r>
        <w:rPr>
          <w:spacing w:val="-99"/>
        </w:rPr>
        <w:t> </w:t>
      </w:r>
      <w:r>
        <w:rPr>
          <w:spacing w:val="-99"/>
        </w:rPr>
      </w:r>
      <w:r>
        <w:rPr>
          <w:spacing w:val="-1"/>
        </w:rPr>
        <w:t>计机构沟通，确定了公司</w:t>
      </w:r>
      <w:r>
        <w:rPr>
          <w:rFonts w:ascii="宋体" w:hAnsi="宋体" w:cs="宋体" w:eastAsia="宋体" w:hint="default"/>
          <w:spacing w:val="-1"/>
        </w:rPr>
        <w:t>2010</w:t>
      </w:r>
      <w:r>
        <w:rPr>
          <w:spacing w:val="-1"/>
        </w:rPr>
        <w:t>年度财务报告审计工作计划的安排。在外聘会计师事务所进场前，</w:t>
      </w:r>
      <w:r>
        <w:rPr>
          <w:spacing w:val="-79"/>
        </w:rPr>
        <w:t> </w:t>
      </w:r>
      <w:r>
        <w:rPr>
          <w:spacing w:val="-79"/>
        </w:rPr>
      </w:r>
      <w:r>
        <w:rPr/>
        <w:t>审计委员会认真审阅了公司编制的</w:t>
      </w:r>
      <w:r>
        <w:rPr>
          <w:rFonts w:ascii="宋体" w:hAnsi="宋体" w:cs="宋体" w:eastAsia="宋体" w:hint="default"/>
        </w:rPr>
        <w:t>2010</w:t>
      </w:r>
      <w:r>
        <w:rPr/>
        <w:t>年度财务报表，认为：</w:t>
      </w:r>
    </w:p>
    <w:p>
      <w:pPr>
        <w:pStyle w:val="BodyText"/>
        <w:spacing w:line="295" w:lineRule="auto" w:before="59"/>
        <w:ind w:right="1127" w:firstLine="461"/>
        <w:jc w:val="both"/>
      </w:pPr>
      <w:r>
        <w:rPr>
          <w:rFonts w:ascii="Times New Roman" w:hAnsi="Times New Roman" w:cs="Times New Roman" w:eastAsia="Times New Roman" w:hint="default"/>
        </w:rPr>
        <w:t>1</w:t>
      </w:r>
      <w:r>
        <w:rPr/>
        <w:t>、公司财务报表依照公司会计政策编制、会计政策运用恰当，会计估计合理，符合新企业</w:t>
      </w:r>
      <w:r>
        <w:rPr>
          <w:spacing w:val="2"/>
          <w:w w:val="100"/>
        </w:rPr>
        <w:t> </w:t>
      </w:r>
      <w:r>
        <w:rPr/>
        <w:t>会计准则及财政部发布的有关规定要求；</w:t>
      </w:r>
    </w:p>
    <w:p>
      <w:pPr>
        <w:pStyle w:val="BodyText"/>
        <w:spacing w:line="307" w:lineRule="auto" w:before="75"/>
        <w:ind w:right="1127" w:firstLine="461"/>
        <w:jc w:val="both"/>
      </w:pPr>
      <w:r>
        <w:rPr>
          <w:rFonts w:ascii="Times New Roman" w:hAnsi="Times New Roman" w:cs="Times New Roman" w:eastAsia="Times New Roman" w:hint="default"/>
        </w:rPr>
        <w:t>2</w:t>
      </w:r>
      <w:r>
        <w:rPr/>
        <w:t>、公司财务报表内容完整，公司财务报表客观、真实地反映了公司的财务状况，未发现有</w:t>
      </w:r>
      <w:r>
        <w:rPr>
          <w:spacing w:val="2"/>
          <w:w w:val="100"/>
        </w:rPr>
        <w:t> </w:t>
      </w:r>
      <w:r>
        <w:rPr>
          <w:spacing w:val="3"/>
        </w:rPr>
        <w:t>重大偏差或重大遗漏的情况。审计委员会同意以此财务报表提交外聘会计师事务所开展审计工</w:t>
      </w:r>
      <w:r>
        <w:rPr>
          <w:spacing w:val="-59"/>
        </w:rPr>
        <w:t> </w:t>
      </w:r>
      <w:r>
        <w:rPr>
          <w:spacing w:val="-59"/>
        </w:rPr>
      </w:r>
      <w:r>
        <w:rPr>
          <w:spacing w:val="-2"/>
        </w:rPr>
        <w:t>作。在外聘会计师事务所工作前后组织公司内审部、财务部、监事会主要成员保持与年审注册会</w:t>
      </w:r>
      <w:r>
        <w:rPr>
          <w:spacing w:val="-63"/>
        </w:rPr>
        <w:t> </w:t>
      </w:r>
      <w:r>
        <w:rPr>
          <w:spacing w:val="-63"/>
        </w:rPr>
      </w:r>
      <w:r>
        <w:rPr>
          <w:spacing w:val="-1"/>
        </w:rPr>
        <w:t>计师的沟通，并督促其按计划进行安排审计工作。最后审计委员会审阅了立信会计师事务所有限</w:t>
      </w:r>
      <w:r>
        <w:rPr>
          <w:spacing w:val="-99"/>
        </w:rPr>
        <w:t> </w:t>
      </w:r>
      <w:r>
        <w:rPr>
          <w:spacing w:val="-99"/>
        </w:rPr>
      </w:r>
      <w:r>
        <w:rPr/>
        <w:t>公司出具的审计意见的公司</w:t>
      </w:r>
      <w:r>
        <w:rPr>
          <w:spacing w:val="-58"/>
        </w:rPr>
        <w:t> </w:t>
      </w:r>
      <w:r>
        <w:rPr>
          <w:rFonts w:ascii="宋体" w:hAnsi="宋体" w:cs="宋体" w:eastAsia="宋体" w:hint="default"/>
        </w:rPr>
        <w:t>2010</w:t>
      </w:r>
      <w:r>
        <w:rPr>
          <w:rFonts w:ascii="宋体" w:hAnsi="宋体" w:cs="宋体" w:eastAsia="宋体" w:hint="default"/>
          <w:spacing w:val="-59"/>
        </w:rPr>
        <w:t> </w:t>
      </w:r>
      <w:r>
        <w:rPr/>
        <w:t>年度财务会计报告，认为：</w:t>
      </w:r>
    </w:p>
    <w:p>
      <w:pPr>
        <w:pStyle w:val="BodyText"/>
        <w:spacing w:line="240" w:lineRule="auto" w:before="64"/>
        <w:ind w:left="498" w:right="826"/>
        <w:jc w:val="left"/>
      </w:pPr>
      <w:r>
        <w:rPr/>
        <w:t>（</w:t>
      </w:r>
      <w:r>
        <w:rPr>
          <w:rFonts w:ascii="宋体" w:hAnsi="宋体" w:cs="宋体" w:eastAsia="宋体" w:hint="default"/>
        </w:rPr>
        <w:t>1</w:t>
      </w:r>
      <w:r>
        <w:rPr/>
        <w:t>）公司在审计前编制的财务报表与审计后的财务报告不存在重大差异；</w:t>
      </w:r>
    </w:p>
    <w:p>
      <w:pPr>
        <w:pStyle w:val="BodyText"/>
        <w:spacing w:line="312" w:lineRule="auto" w:before="128"/>
        <w:ind w:right="1122" w:firstLine="346"/>
        <w:jc w:val="left"/>
      </w:pPr>
      <w:r>
        <w:rPr>
          <w:spacing w:val="-2"/>
        </w:rPr>
        <w:t>（</w:t>
      </w:r>
      <w:r>
        <w:rPr>
          <w:rFonts w:ascii="宋体" w:hAnsi="宋体" w:cs="宋体" w:eastAsia="宋体" w:hint="default"/>
          <w:spacing w:val="-2"/>
        </w:rPr>
        <w:t>2</w:t>
      </w:r>
      <w:r>
        <w:rPr>
          <w:spacing w:val="-2"/>
        </w:rPr>
        <w:t>）经审计的公司财务报表符合新企业会计准则的相关规定，能够如实地反映企业的财务状</w:t>
      </w:r>
      <w:r>
        <w:rPr>
          <w:w w:val="100"/>
        </w:rPr>
        <w:t> </w:t>
      </w:r>
      <w:r>
        <w:rPr/>
        <w:t>况、经营成果及现金流量情况。审计委员会同意立信会计师事务所有限公司对公司 </w:t>
      </w:r>
      <w:r>
        <w:rPr>
          <w:rFonts w:ascii="宋体" w:hAnsi="宋体" w:cs="宋体" w:eastAsia="宋体" w:hint="default"/>
        </w:rPr>
        <w:t>2010</w:t>
      </w:r>
      <w:r>
        <w:rPr>
          <w:rFonts w:ascii="宋体" w:hAnsi="宋体" w:cs="宋体" w:eastAsia="宋体" w:hint="default"/>
          <w:spacing w:val="-28"/>
        </w:rPr>
        <w:t> </w:t>
      </w:r>
      <w:r>
        <w:rPr/>
        <w:t>年度财</w:t>
      </w:r>
    </w:p>
    <w:p>
      <w:pPr>
        <w:pStyle w:val="BodyText"/>
        <w:spacing w:line="240" w:lineRule="auto" w:before="19"/>
        <w:ind w:right="0"/>
        <w:jc w:val="both"/>
      </w:pPr>
      <w:r>
        <w:rPr/>
        <w:t>务报表出具的审计意见，并提交董事会审议。同时，审计委员会还向公司董事会提交了 </w:t>
      </w:r>
      <w:r>
        <w:rPr>
          <w:rFonts w:ascii="宋体" w:hAnsi="宋体" w:cs="宋体" w:eastAsia="宋体" w:hint="default"/>
        </w:rPr>
        <w:t>2010</w:t>
      </w:r>
      <w:r>
        <w:rPr>
          <w:rFonts w:ascii="宋体" w:hAnsi="宋体" w:cs="宋体" w:eastAsia="宋体" w:hint="default"/>
          <w:spacing w:val="-28"/>
        </w:rPr>
        <w:t> </w:t>
      </w:r>
      <w:r>
        <w:rPr/>
        <w:t>年</w:t>
      </w:r>
    </w:p>
    <w:p>
      <w:pPr>
        <w:pStyle w:val="BodyText"/>
        <w:spacing w:line="309" w:lineRule="auto" w:before="90"/>
        <w:ind w:right="1133"/>
        <w:jc w:val="both"/>
      </w:pPr>
      <w:r>
        <w:rPr/>
        <w:t>度公司内部控制自我评价报告及</w:t>
      </w:r>
      <w:r>
        <w:rPr>
          <w:spacing w:val="-64"/>
        </w:rPr>
        <w:t> </w:t>
      </w:r>
      <w:r>
        <w:rPr>
          <w:rFonts w:ascii="宋体" w:hAnsi="宋体" w:cs="宋体" w:eastAsia="宋体" w:hint="default"/>
        </w:rPr>
        <w:t>2011</w:t>
      </w:r>
      <w:r>
        <w:rPr>
          <w:rFonts w:ascii="宋体" w:hAnsi="宋体" w:cs="宋体" w:eastAsia="宋体" w:hint="default"/>
          <w:spacing w:val="-65"/>
        </w:rPr>
        <w:t> </w:t>
      </w:r>
      <w:r>
        <w:rPr/>
        <w:t>年度续聘会计师事务所的提议，提议在</w:t>
      </w:r>
      <w:r>
        <w:rPr>
          <w:spacing w:val="-64"/>
        </w:rPr>
        <w:t> </w:t>
      </w:r>
      <w:r>
        <w:rPr>
          <w:rFonts w:ascii="宋体" w:hAnsi="宋体" w:cs="宋体" w:eastAsia="宋体" w:hint="default"/>
        </w:rPr>
        <w:t>2011</w:t>
      </w:r>
      <w:r>
        <w:rPr>
          <w:rFonts w:ascii="宋体" w:hAnsi="宋体" w:cs="宋体" w:eastAsia="宋体" w:hint="default"/>
          <w:spacing w:val="-65"/>
        </w:rPr>
        <w:t> </w:t>
      </w:r>
      <w:r>
        <w:rPr/>
        <w:t>年度续聘立信</w:t>
      </w:r>
      <w:r>
        <w:rPr>
          <w:w w:val="100"/>
        </w:rPr>
        <w:t> </w:t>
      </w:r>
      <w:r>
        <w:rPr/>
        <w:t>会计师事务所有限公司作为公司的审计机构。</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343" w:lineRule="auto"/>
        <w:ind w:left="614" w:right="826"/>
        <w:jc w:val="left"/>
      </w:pPr>
      <w:r>
        <w:rPr/>
        <w:t>（二）薪酬与考核委员会工作总结情况</w:t>
      </w:r>
      <w:r>
        <w:rPr>
          <w:w w:val="100"/>
        </w:rPr>
        <w:t> </w:t>
      </w:r>
      <w:r>
        <w:rPr>
          <w:spacing w:val="-4"/>
        </w:rPr>
        <w:t>薪酬与考核委员会由五名董事组成，现有成员包括尤小平、田景岩、叶芬弟、何元福、吕政，</w:t>
      </w:r>
    </w:p>
    <w:p>
      <w:pPr>
        <w:pStyle w:val="BodyText"/>
        <w:spacing w:line="312" w:lineRule="auto"/>
        <w:ind w:right="826"/>
        <w:jc w:val="left"/>
      </w:pPr>
      <w:r>
        <w:rPr/>
        <w:t>独立董事田景岩担任薪酬与考核委员会主任。薪酬与考核委员会根据薪酬考核制度对 </w:t>
      </w:r>
      <w:r>
        <w:rPr>
          <w:rFonts w:ascii="宋体" w:hAnsi="宋体" w:cs="宋体" w:eastAsia="宋体" w:hint="default"/>
        </w:rPr>
        <w:t>2010</w:t>
      </w:r>
      <w:r>
        <w:rPr>
          <w:rFonts w:ascii="宋体" w:hAnsi="宋体" w:cs="宋体" w:eastAsia="宋体" w:hint="default"/>
          <w:spacing w:val="-27"/>
        </w:rPr>
        <w:t> </w:t>
      </w:r>
      <w:r>
        <w:rPr/>
        <w:t>年度</w:t>
      </w:r>
      <w:r>
        <w:rPr>
          <w:w w:val="100"/>
        </w:rPr>
        <w:t> </w:t>
      </w:r>
      <w:r>
        <w:rPr>
          <w:spacing w:val="-4"/>
        </w:rPr>
        <w:t>公司董事、高级管理人员的薪酬进行考核。委员会核查了公司董事、监事和高级管理人员的薪酬，</w:t>
      </w:r>
      <w:r>
        <w:rPr>
          <w:spacing w:val="-86"/>
        </w:rPr>
        <w:t> </w:t>
      </w:r>
      <w:r>
        <w:rPr>
          <w:spacing w:val="-86"/>
        </w:rPr>
      </w:r>
      <w:r>
        <w:rPr/>
        <w:t>认为其薪酬情况符合公司董事会和股东大会确定的相关报酬依据及公司的相关制度。</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43" w:lineRule="auto"/>
        <w:ind w:left="614" w:right="826"/>
        <w:jc w:val="left"/>
      </w:pPr>
      <w:r>
        <w:rPr/>
        <w:t>（三）战略委员会工作总结情况</w:t>
      </w:r>
      <w:r>
        <w:rPr>
          <w:w w:val="100"/>
        </w:rPr>
        <w:t> </w:t>
      </w:r>
      <w:r>
        <w:rPr>
          <w:spacing w:val="-1"/>
        </w:rPr>
        <w:t>战略委员会由七名董事组成，成员包括尤小平、吕政、田景岩、叶芬弟、杨清文、王克亮、</w:t>
      </w:r>
    </w:p>
    <w:p>
      <w:pPr>
        <w:spacing w:after="0" w:line="343" w:lineRule="auto"/>
        <w:jc w:val="left"/>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12" w:lineRule="auto" w:before="29"/>
        <w:ind w:right="1134"/>
        <w:jc w:val="both"/>
      </w:pPr>
      <w:r>
        <w:rPr>
          <w:spacing w:val="-2"/>
        </w:rPr>
        <w:t>赵鸿凯，董事长尤小平担任战略委员会主任。报告期内，董事会战略委员会在公司申请上市过程</w:t>
      </w:r>
      <w:r>
        <w:rPr>
          <w:spacing w:val="-62"/>
        </w:rPr>
        <w:t> </w:t>
      </w:r>
      <w:r>
        <w:rPr>
          <w:spacing w:val="-62"/>
        </w:rPr>
      </w:r>
      <w:r>
        <w:rPr>
          <w:spacing w:val="-2"/>
        </w:rPr>
        <w:t>中，积极地落实跟踪和检查，组织讨论了公司未来的战略定位，并对其他影响公司发展的重大事</w:t>
      </w:r>
      <w:r>
        <w:rPr>
          <w:spacing w:val="-63"/>
        </w:rPr>
        <w:t> </w:t>
      </w:r>
      <w:r>
        <w:rPr>
          <w:spacing w:val="-63"/>
        </w:rPr>
      </w:r>
      <w:r>
        <w:rPr/>
        <w:t>项进行研究并提出建议。</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43" w:lineRule="auto"/>
        <w:ind w:left="614" w:right="826"/>
        <w:jc w:val="left"/>
      </w:pPr>
      <w:r>
        <w:rPr/>
        <w:t>（四）提名委员会工作总结情况</w:t>
      </w:r>
      <w:r>
        <w:rPr>
          <w:w w:val="100"/>
        </w:rPr>
        <w:t> </w:t>
      </w:r>
      <w:r>
        <w:rPr>
          <w:spacing w:val="-1"/>
        </w:rPr>
        <w:t>提名委员会由五名董事组成，现有成员包括尤小平、吕政、张光杰、王道冲、田景岩，独立</w:t>
      </w:r>
    </w:p>
    <w:p>
      <w:pPr>
        <w:pStyle w:val="BodyText"/>
        <w:spacing w:line="302" w:lineRule="auto"/>
        <w:ind w:right="1134"/>
        <w:jc w:val="both"/>
        <w:rPr>
          <w:sz w:val="24"/>
          <w:szCs w:val="24"/>
        </w:rPr>
      </w:pPr>
      <w:r>
        <w:rPr>
          <w:spacing w:val="-2"/>
        </w:rPr>
        <w:t>董事吕政担任提名委员会主任。报告期内，公司董事会提名委员积极关注和参与研究公司的发展</w:t>
      </w:r>
      <w:r>
        <w:rPr>
          <w:spacing w:val="-60"/>
        </w:rPr>
        <w:t> </w:t>
      </w:r>
      <w:r>
        <w:rPr>
          <w:spacing w:val="-60"/>
        </w:rPr>
      </w:r>
      <w:r>
        <w:rPr/>
        <w:t>讨论和研究了董事的选择标准，为第二届董事会人选提出了建议</w:t>
      </w:r>
      <w:r>
        <w:rPr>
          <w:sz w:val="24"/>
          <w:szCs w:val="24"/>
        </w:rPr>
        <w:t>。</w:t>
      </w:r>
    </w:p>
    <w:p>
      <w:pPr>
        <w:spacing w:line="240" w:lineRule="auto" w:before="0"/>
        <w:rPr>
          <w:rFonts w:ascii="宋体" w:hAnsi="宋体" w:cs="宋体" w:eastAsia="宋体" w:hint="default"/>
          <w:sz w:val="24"/>
          <w:szCs w:val="24"/>
        </w:rPr>
      </w:pPr>
    </w:p>
    <w:p>
      <w:pPr>
        <w:pStyle w:val="BodyText"/>
        <w:spacing w:line="343" w:lineRule="auto" w:before="181"/>
        <w:ind w:left="614" w:right="826" w:hanging="462"/>
        <w:jc w:val="left"/>
      </w:pPr>
      <w:r>
        <w:rPr/>
        <w:t>五、公司“五分开”情况及独立性</w:t>
      </w:r>
      <w:r>
        <w:rPr>
          <w:w w:val="100"/>
        </w:rPr>
        <w:t> </w:t>
      </w:r>
      <w:r>
        <w:rPr>
          <w:spacing w:val="-7"/>
          <w:w w:val="100"/>
        </w:rPr>
        <w:t>报告期内，公司严格按照《公司法》、《证券法》等有关法律、法规和《公司章程》的要求规</w:t>
      </w:r>
    </w:p>
    <w:p>
      <w:pPr>
        <w:pStyle w:val="BodyText"/>
        <w:spacing w:line="312" w:lineRule="auto"/>
        <w:ind w:right="1131"/>
        <w:jc w:val="both"/>
      </w:pPr>
      <w:r>
        <w:rPr>
          <w:spacing w:val="-2"/>
        </w:rPr>
        <w:t>范运作，在业务、人员、资产、机构、财务等方面与公司控股股东完全分开，具有独立、完整的</w:t>
      </w:r>
      <w:r>
        <w:rPr>
          <w:spacing w:val="-63"/>
        </w:rPr>
        <w:t> </w:t>
      </w:r>
      <w:r>
        <w:rPr>
          <w:spacing w:val="-63"/>
        </w:rPr>
      </w:r>
      <w:r>
        <w:rPr/>
        <w:t>资产和业务及面向市场、自主经营的能力。</w:t>
      </w:r>
    </w:p>
    <w:p>
      <w:pPr>
        <w:pStyle w:val="BodyText"/>
        <w:spacing w:line="343" w:lineRule="auto" w:before="59"/>
        <w:ind w:left="614" w:right="826"/>
        <w:jc w:val="left"/>
      </w:pPr>
      <w:r>
        <w:rPr/>
        <w:t>（一）业务独立情况</w:t>
      </w:r>
      <w:r>
        <w:rPr>
          <w:w w:val="100"/>
        </w:rPr>
        <w:t> </w:t>
      </w:r>
      <w:r>
        <w:rPr>
          <w:spacing w:val="-2"/>
        </w:rPr>
        <w:t>公司业务独立于公司控股股东。拥有完整独立的研发、运营和销售系统，具有独立并较完善</w:t>
      </w:r>
    </w:p>
    <w:p>
      <w:pPr>
        <w:pStyle w:val="BodyText"/>
        <w:spacing w:line="309" w:lineRule="auto"/>
        <w:ind w:right="1132"/>
        <w:jc w:val="both"/>
      </w:pPr>
      <w:r>
        <w:rPr>
          <w:spacing w:val="-2"/>
        </w:rPr>
        <w:t>的业务体系及面向市场独立经营的能力，具有独立的研发、采购、生产、销售系统不依赖于股东</w:t>
      </w:r>
      <w:r>
        <w:rPr>
          <w:spacing w:val="-59"/>
        </w:rPr>
        <w:t> </w:t>
      </w:r>
      <w:r>
        <w:rPr>
          <w:spacing w:val="-59"/>
        </w:rPr>
      </w:r>
      <w:r>
        <w:rPr/>
        <w:t>或其他任何关联方。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343" w:lineRule="auto"/>
        <w:ind w:left="614" w:right="826"/>
        <w:jc w:val="left"/>
      </w:pPr>
      <w:r>
        <w:rPr/>
        <w:t>（二）人员独立情况</w:t>
      </w:r>
      <w:r>
        <w:rPr>
          <w:w w:val="100"/>
        </w:rPr>
        <w:t> </w:t>
      </w:r>
      <w:r>
        <w:rPr>
          <w:spacing w:val="-7"/>
          <w:w w:val="100"/>
        </w:rPr>
        <w:t>公司董事、监事及其他高级管理人员均依《公司法》、《公司章程》等规定的合法程序选举或</w:t>
      </w:r>
    </w:p>
    <w:p>
      <w:pPr>
        <w:pStyle w:val="BodyText"/>
        <w:spacing w:line="312" w:lineRule="auto"/>
        <w:ind w:right="1130"/>
        <w:jc w:val="both"/>
      </w:pPr>
      <w:r>
        <w:rPr>
          <w:spacing w:val="-2"/>
        </w:rPr>
        <w:t>聘任，不存在超越董事会和股东大会作出人事任免决定的情况。公司的总经理、副总经理、财务</w:t>
      </w:r>
      <w:r>
        <w:rPr>
          <w:spacing w:val="-59"/>
        </w:rPr>
        <w:t> </w:t>
      </w:r>
      <w:r>
        <w:rPr>
          <w:spacing w:val="-59"/>
        </w:rPr>
      </w:r>
      <w:r>
        <w:rPr>
          <w:spacing w:val="-2"/>
        </w:rPr>
        <w:t>负责人、董事会秘书均为专职，在公司领取薪酬，未在控股股东、实际控制人及其控制的其他企</w:t>
      </w:r>
      <w:r>
        <w:rPr>
          <w:spacing w:val="-59"/>
        </w:rPr>
        <w:t> </w:t>
      </w:r>
      <w:r>
        <w:rPr>
          <w:spacing w:val="-59"/>
        </w:rPr>
      </w:r>
      <w:r>
        <w:rPr>
          <w:spacing w:val="-2"/>
        </w:rPr>
        <w:t>业（本公司的分公司及全资、控股子公司除外）中担任其他职务或领薪，财务人员没有在控股股</w:t>
      </w:r>
      <w:r>
        <w:rPr>
          <w:spacing w:val="-59"/>
        </w:rPr>
        <w:t> </w:t>
      </w:r>
      <w:r>
        <w:rPr>
          <w:spacing w:val="-59"/>
        </w:rPr>
      </w:r>
      <w:r>
        <w:rPr>
          <w:spacing w:val="-1"/>
        </w:rPr>
        <w:t>东、实际控制人及其控制的其他企业（本公司的分公司及全资、控股子公司）中兼职。公司拥有</w:t>
      </w:r>
      <w:r>
        <w:rPr>
          <w:spacing w:val="-97"/>
        </w:rPr>
        <w:t> </w:t>
      </w:r>
      <w:r>
        <w:rPr>
          <w:spacing w:val="-97"/>
        </w:rPr>
      </w:r>
      <w:r>
        <w:rPr/>
        <w:t>独立的人事档案、人事聘用和任免制度以及独立的工资管理制度，</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343" w:lineRule="auto"/>
        <w:ind w:left="628" w:right="826" w:hanging="15"/>
        <w:jc w:val="left"/>
      </w:pPr>
      <w:r>
        <w:rPr/>
        <w:t>（三）资产完整情况</w:t>
      </w:r>
      <w:r>
        <w:rPr>
          <w:spacing w:val="-112"/>
        </w:rPr>
        <w:t> </w:t>
      </w:r>
      <w:r>
        <w:rPr>
          <w:spacing w:val="-2"/>
        </w:rPr>
        <w:t>公司资产完整，拥有独立于股东单位及其他关联方的机器设备、房屋建筑物，也独立拥有注</w:t>
      </w:r>
    </w:p>
    <w:p>
      <w:pPr>
        <w:pStyle w:val="BodyText"/>
        <w:spacing w:line="290" w:lineRule="exact"/>
        <w:ind w:right="0"/>
        <w:jc w:val="both"/>
      </w:pPr>
      <w:r>
        <w:rPr/>
        <w:t>册商标、非专利技术等无形资产。</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343" w:lineRule="auto"/>
        <w:ind w:left="614" w:right="826"/>
        <w:jc w:val="left"/>
      </w:pPr>
      <w:r>
        <w:rPr/>
        <w:t>（四）机构独立情况</w:t>
      </w:r>
      <w:r>
        <w:rPr>
          <w:spacing w:val="-112"/>
        </w:rPr>
        <w:t> </w:t>
      </w:r>
      <w:r>
        <w:rPr>
          <w:spacing w:val="-2"/>
        </w:rPr>
        <w:t>公司的董事会、监事会和其他内部机构独立运行，独立行使经营管理职权，不存在与控股股</w:t>
      </w:r>
    </w:p>
    <w:p>
      <w:pPr>
        <w:pStyle w:val="BodyText"/>
        <w:spacing w:line="290" w:lineRule="exact"/>
        <w:ind w:right="0"/>
        <w:jc w:val="both"/>
      </w:pPr>
      <w:r>
        <w:rPr/>
        <w:t>东、实际控制人及其控制的其他企业存在机构混同的情形。</w:t>
      </w:r>
    </w:p>
    <w:p>
      <w:pPr>
        <w:spacing w:after="0" w:line="290" w:lineRule="exact"/>
        <w:jc w:val="both"/>
        <w:sectPr>
          <w:pgSz w:w="11910" w:h="16840"/>
          <w:pgMar w:header="877" w:footer="980" w:top="1100" w:bottom="1160" w:left="980" w:right="0"/>
        </w:sectPr>
      </w:pPr>
    </w:p>
    <w:p>
      <w:pPr>
        <w:spacing w:line="240" w:lineRule="auto" w:before="1"/>
        <w:rPr>
          <w:rFonts w:ascii="宋体" w:hAnsi="宋体" w:cs="宋体" w:eastAsia="宋体" w:hint="default"/>
          <w:sz w:val="23"/>
          <w:szCs w:val="23"/>
        </w:rPr>
      </w:pPr>
    </w:p>
    <w:p>
      <w:pPr>
        <w:pStyle w:val="BodyText"/>
        <w:spacing w:line="343" w:lineRule="auto" w:before="29"/>
        <w:ind w:left="614" w:right="826"/>
        <w:jc w:val="left"/>
      </w:pPr>
      <w:r>
        <w:rPr/>
        <w:t>（五）财务独立情况</w:t>
      </w:r>
      <w:r>
        <w:rPr>
          <w:w w:val="100"/>
        </w:rPr>
        <w:t> </w:t>
      </w:r>
      <w:r>
        <w:rPr>
          <w:spacing w:val="-2"/>
        </w:rPr>
        <w:t>公司设有独立的财务会计部门、财务负责人，建立了独立的财务规章制度，有完整独立的财</w:t>
      </w:r>
    </w:p>
    <w:p>
      <w:pPr>
        <w:pStyle w:val="BodyText"/>
        <w:spacing w:line="312" w:lineRule="auto"/>
        <w:ind w:right="1132"/>
        <w:jc w:val="both"/>
      </w:pPr>
      <w:r>
        <w:rPr>
          <w:spacing w:val="-2"/>
        </w:rPr>
        <w:t>务核算体系，能够独立出财务决策，开设了独立的银行账户，并依法独立纳税，公司不存在与股</w:t>
      </w:r>
      <w:r>
        <w:rPr>
          <w:spacing w:val="-59"/>
        </w:rPr>
        <w:t> </w:t>
      </w:r>
      <w:r>
        <w:rPr>
          <w:spacing w:val="-59"/>
        </w:rPr>
      </w:r>
      <w:r>
        <w:rPr>
          <w:spacing w:val="-1"/>
        </w:rPr>
        <w:t>东单位及其关联方共用银行账户的情况，也不存在资金、资产被股东单位及其关联方非法占用的</w:t>
      </w:r>
      <w:r>
        <w:rPr>
          <w:spacing w:val="-99"/>
        </w:rPr>
        <w:t> </w:t>
      </w:r>
      <w:r>
        <w:rPr>
          <w:spacing w:val="-99"/>
        </w:rPr>
      </w:r>
      <w:r>
        <w:rPr/>
        <w:t>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343" w:lineRule="auto"/>
        <w:ind w:left="729" w:right="6383" w:hanging="577"/>
        <w:jc w:val="left"/>
      </w:pPr>
      <w:r>
        <w:rPr/>
        <w:t>六、公司内部控制制度的建立和健全情况</w:t>
      </w:r>
      <w:r>
        <w:rPr>
          <w:w w:val="100"/>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内部控制制度的建立和执行情况</w:t>
      </w:r>
    </w:p>
    <w:p>
      <w:pPr>
        <w:pStyle w:val="BodyText"/>
        <w:spacing w:line="312" w:lineRule="auto" w:before="29"/>
        <w:ind w:right="1127" w:firstLine="576"/>
        <w:jc w:val="both"/>
      </w:pPr>
      <w:r>
        <w:rPr>
          <w:spacing w:val="-5"/>
          <w:w w:val="100"/>
        </w:rPr>
        <w:t>为规范经营管理，控制风险，保证经营业务活动的正常开展，公司根据《公司法》、《证券</w:t>
      </w:r>
      <w:r>
        <w:rPr>
          <w:spacing w:val="2"/>
          <w:w w:val="100"/>
        </w:rPr>
        <w:t> </w:t>
      </w:r>
      <w:r>
        <w:rPr>
          <w:spacing w:val="-7"/>
          <w:w w:val="100"/>
        </w:rPr>
        <w:t>法》、《企业内部控制基本规范》等有关法律、法规和规章制度，结合公司的实际情况、自身特点</w:t>
      </w:r>
      <w:r>
        <w:rPr>
          <w:spacing w:val="-86"/>
          <w:w w:val="100"/>
        </w:rPr>
        <w:t> </w:t>
      </w:r>
      <w:r>
        <w:rPr>
          <w:spacing w:val="-86"/>
          <w:w w:val="100"/>
        </w:rPr>
      </w:r>
      <w:r>
        <w:rPr>
          <w:spacing w:val="-2"/>
        </w:rPr>
        <w:t>和管理需要，制定了贯穿于公司生产经营各层面、各环节的内部控制体系，并不断完善。实践证</w:t>
      </w:r>
      <w:r>
        <w:rPr>
          <w:spacing w:val="-59"/>
        </w:rPr>
        <w:t> </w:t>
      </w:r>
      <w:r>
        <w:rPr>
          <w:spacing w:val="-59"/>
        </w:rPr>
      </w:r>
      <w:r>
        <w:rPr/>
        <w:t>明，公司内部控制具备了完整性、合理性和有效性。</w:t>
      </w:r>
    </w:p>
    <w:p>
      <w:pPr>
        <w:pStyle w:val="BodyText"/>
        <w:spacing w:line="362" w:lineRule="auto" w:before="98"/>
        <w:ind w:right="826" w:firstLine="461"/>
        <w:jc w:val="left"/>
      </w:pPr>
      <w:r>
        <w:rPr>
          <w:rFonts w:ascii="Times New Roman" w:hAnsi="Times New Roman" w:cs="Times New Roman" w:eastAsia="Times New Roman" w:hint="default"/>
        </w:rPr>
        <w:t>1</w:t>
      </w:r>
      <w:r>
        <w:rPr/>
        <w:t>、货币资金管理：公司为加强内部财务管理，明确了各项资金支付审批权限及审批程序。</w:t>
      </w:r>
      <w:r>
        <w:rPr>
          <w:w w:val="100"/>
        </w:rPr>
        <w:t> </w:t>
      </w:r>
      <w:r>
        <w:rPr>
          <w:spacing w:val="-1"/>
        </w:rPr>
        <w:t>同时公司对财务人员实行定期或不定期岗位知识培训，提高了财务人员专业知识水平，增强了对</w:t>
      </w:r>
      <w:r>
        <w:rPr>
          <w:spacing w:val="-99"/>
        </w:rPr>
        <w:t> </w:t>
      </w:r>
      <w:r>
        <w:rPr>
          <w:spacing w:val="-99"/>
        </w:rPr>
      </w:r>
      <w:r>
        <w:rPr/>
        <w:t>财务工作的监督管理能力。公司的货币资金内部控制执行是有效的。</w:t>
      </w:r>
    </w:p>
    <w:p>
      <w:pPr>
        <w:pStyle w:val="BodyText"/>
        <w:spacing w:line="367" w:lineRule="auto" w:before="49"/>
        <w:ind w:right="826" w:firstLine="461"/>
        <w:jc w:val="left"/>
      </w:pPr>
      <w:r>
        <w:rPr>
          <w:rFonts w:ascii="Times New Roman" w:hAnsi="Times New Roman" w:cs="Times New Roman" w:eastAsia="Times New Roman" w:hint="default"/>
        </w:rPr>
        <w:t>2</w:t>
      </w:r>
      <w:r>
        <w:rPr/>
        <w:t>、关联交易管理：公司高度重视关联交易的内部控制管理，公司《关联交易决策制度》对</w:t>
      </w:r>
      <w:r>
        <w:rPr>
          <w:w w:val="100"/>
        </w:rPr>
        <w:t> </w:t>
      </w:r>
      <w:r>
        <w:rPr>
          <w:spacing w:val="-2"/>
        </w:rPr>
        <w:t>关联交易的确认、关联交易的基本原则、关联交易的审批权限、关联交易的审议程序和表决回避</w:t>
      </w:r>
      <w:r>
        <w:rPr>
          <w:spacing w:val="-63"/>
        </w:rPr>
        <w:t> </w:t>
      </w:r>
      <w:r>
        <w:rPr>
          <w:spacing w:val="-63"/>
        </w:rPr>
      </w:r>
      <w:r>
        <w:rPr>
          <w:spacing w:val="-1"/>
        </w:rPr>
        <w:t>制度及关联交易的信息披露等事项做了详尽的规定。报告期内，公司未发生大额关联交易事项，</w:t>
      </w:r>
      <w:r>
        <w:rPr>
          <w:spacing w:val="-81"/>
        </w:rPr>
        <w:t> </w:t>
      </w:r>
      <w:r>
        <w:rPr>
          <w:spacing w:val="-81"/>
        </w:rPr>
      </w:r>
      <w:r>
        <w:rPr/>
        <w:t>发生的关联交易严格依据相关法律法规和公司《关联交易决策制度》执行。</w:t>
      </w:r>
    </w:p>
    <w:p>
      <w:pPr>
        <w:pStyle w:val="BodyText"/>
        <w:spacing w:line="240" w:lineRule="auto" w:before="45"/>
        <w:ind w:left="614" w:right="4149"/>
        <w:jc w:val="left"/>
      </w:pPr>
      <w:r>
        <w:rPr>
          <w:rFonts w:ascii="宋体" w:hAnsi="宋体" w:cs="宋体" w:eastAsia="宋体" w:hint="default"/>
        </w:rPr>
        <w:t>3</w:t>
      </w:r>
      <w:r>
        <w:rPr/>
        <w:t>、对外担保管理：报告期内本公司没有对外担保。</w:t>
      </w:r>
    </w:p>
    <w:p>
      <w:pPr>
        <w:pStyle w:val="BodyText"/>
        <w:spacing w:line="352" w:lineRule="auto" w:before="167"/>
        <w:ind w:right="826" w:firstLine="461"/>
        <w:jc w:val="left"/>
      </w:pPr>
      <w:r>
        <w:rPr>
          <w:rFonts w:ascii="Times New Roman" w:hAnsi="Times New Roman" w:cs="Times New Roman" w:eastAsia="Times New Roman" w:hint="default"/>
          <w:spacing w:val="-2"/>
        </w:rPr>
        <w:t>4</w:t>
      </w:r>
      <w:r>
        <w:rPr>
          <w:spacing w:val="-2"/>
        </w:rPr>
        <w:t>、固定资产管理：本公司固定资产管理中不存在不相容岗位混岗的情况，固定资产的购置、</w:t>
      </w:r>
      <w:r>
        <w:rPr>
          <w:w w:val="100"/>
        </w:rPr>
        <w:t> </w:t>
      </w:r>
      <w:r>
        <w:rPr/>
        <w:t>验收、盘点、保管、维修、处置等按程序执行。公司固定资产的内部控制执行是有效的。</w:t>
      </w:r>
    </w:p>
    <w:p>
      <w:pPr>
        <w:pStyle w:val="BodyText"/>
        <w:spacing w:line="367" w:lineRule="auto" w:before="59"/>
        <w:ind w:right="826" w:firstLine="461"/>
        <w:jc w:val="left"/>
      </w:pPr>
      <w:r>
        <w:rPr>
          <w:rFonts w:ascii="Times New Roman" w:hAnsi="Times New Roman" w:cs="Times New Roman" w:eastAsia="Times New Roman" w:hint="default"/>
        </w:rPr>
        <w:t>5</w:t>
      </w:r>
      <w:r>
        <w:rPr/>
        <w:t>、销售与回款管理：公司销售与收款环节各流程中相关岗位的员工职权分离，对销售与收</w:t>
      </w:r>
      <w:r>
        <w:rPr>
          <w:w w:val="100"/>
        </w:rPr>
        <w:t> </w:t>
      </w:r>
      <w:r>
        <w:rPr>
          <w:spacing w:val="-2"/>
        </w:rPr>
        <w:t>款业务，建立了严格的授权批准制度，并严格执行审批流程，同时定期编制与分析应收账款账龄</w:t>
      </w:r>
      <w:r>
        <w:rPr>
          <w:spacing w:val="-63"/>
        </w:rPr>
        <w:t> </w:t>
      </w:r>
      <w:r>
        <w:rPr>
          <w:spacing w:val="-63"/>
        </w:rPr>
      </w:r>
      <w:r>
        <w:rPr>
          <w:spacing w:val="-2"/>
        </w:rPr>
        <w:t>报告，对应收账款进行有效管理，对价格谈判和合同订立不相容岗位进行分离。公司销售与收款</w:t>
      </w:r>
      <w:r>
        <w:rPr>
          <w:spacing w:val="-63"/>
        </w:rPr>
        <w:t> </w:t>
      </w:r>
      <w:r>
        <w:rPr>
          <w:spacing w:val="-63"/>
        </w:rPr>
      </w:r>
      <w:r>
        <w:rPr/>
        <w:t>的内部控制执行是有效的。</w:t>
      </w:r>
    </w:p>
    <w:p>
      <w:pPr>
        <w:pStyle w:val="BodyText"/>
        <w:spacing w:line="367" w:lineRule="auto" w:before="45"/>
        <w:ind w:right="826" w:firstLine="461"/>
        <w:jc w:val="left"/>
      </w:pPr>
      <w:r>
        <w:rPr>
          <w:rFonts w:ascii="Times New Roman" w:hAnsi="Times New Roman" w:cs="Times New Roman" w:eastAsia="Times New Roman" w:hint="default"/>
          <w:spacing w:val="-7"/>
          <w:w w:val="100"/>
        </w:rPr>
        <w:t>6</w:t>
      </w:r>
      <w:r>
        <w:rPr>
          <w:spacing w:val="-7"/>
          <w:w w:val="100"/>
        </w:rPr>
        <w:t>、采购与付款管理：公司要求严格按《采购管理程序》、《供应商管理程序》进行采购工作，</w:t>
      </w:r>
      <w:r>
        <w:rPr>
          <w:w w:val="100"/>
        </w:rPr>
        <w:t> </w:t>
      </w:r>
      <w:r>
        <w:rPr>
          <w:spacing w:val="-7"/>
          <w:w w:val="100"/>
        </w:rPr>
        <w:t>采购课相关岗位的员工通过学习《采购管理程序》、《供应商管理程序》等程序，清晰了解各自职</w:t>
      </w:r>
      <w:r>
        <w:rPr>
          <w:spacing w:val="-91"/>
          <w:w w:val="100"/>
        </w:rPr>
        <w:t> </w:t>
      </w:r>
      <w:r>
        <w:rPr>
          <w:spacing w:val="-91"/>
          <w:w w:val="100"/>
        </w:rPr>
      </w:r>
      <w:r>
        <w:rPr/>
        <w:t>责权限及业务审批程序。采购课按照公司采购计划落实，采购申请明确了采购类别、质量等级、</w:t>
      </w:r>
      <w:r>
        <w:rPr>
          <w:w w:val="100"/>
        </w:rPr>
        <w:t> </w:t>
      </w:r>
      <w:r>
        <w:rPr/>
        <w:t>规格、数量、标准等关键要素，请购记录真实完整，采购流程中各级审批流程执行到位。采购进</w:t>
      </w:r>
      <w:r>
        <w:rPr>
          <w:w w:val="100"/>
        </w:rPr>
        <w:t> </w:t>
      </w:r>
      <w:r>
        <w:rPr/>
        <w:t>度控制及时，验收入库手续完备，采购发票及时送交财务，付款程序合理。公司采购与付款的内</w:t>
      </w:r>
    </w:p>
    <w:p>
      <w:pPr>
        <w:spacing w:after="0" w:line="367" w:lineRule="auto"/>
        <w:jc w:val="left"/>
        <w:sectPr>
          <w:pgSz w:w="11910" w:h="16840"/>
          <w:pgMar w:header="877" w:footer="980" w:top="1100" w:bottom="1160" w:left="980" w:right="0"/>
        </w:sectPr>
      </w:pPr>
    </w:p>
    <w:p>
      <w:pPr>
        <w:spacing w:line="240" w:lineRule="auto" w:before="0"/>
        <w:rPr>
          <w:rFonts w:ascii="宋体" w:hAnsi="宋体" w:cs="宋体" w:eastAsia="宋体" w:hint="default"/>
          <w:sz w:val="26"/>
          <w:szCs w:val="26"/>
        </w:rPr>
      </w:pPr>
    </w:p>
    <w:p>
      <w:pPr>
        <w:pStyle w:val="BodyText"/>
        <w:spacing w:line="240" w:lineRule="auto" w:before="29"/>
        <w:ind w:right="4149"/>
        <w:jc w:val="left"/>
      </w:pPr>
      <w:r>
        <w:rPr/>
        <w:t>部控制执行是有效的。</w:t>
      </w:r>
    </w:p>
    <w:p>
      <w:pPr>
        <w:pStyle w:val="BodyText"/>
        <w:spacing w:line="352" w:lineRule="auto" w:before="167"/>
        <w:ind w:right="826" w:firstLine="461"/>
        <w:jc w:val="left"/>
      </w:pPr>
      <w:r>
        <w:rPr>
          <w:rFonts w:ascii="Times New Roman" w:hAnsi="Times New Roman" w:cs="Times New Roman" w:eastAsia="Times New Roman" w:hint="default"/>
        </w:rPr>
        <w:t>7</w:t>
      </w:r>
      <w:r>
        <w:rPr/>
        <w:t>、成本费用管理：报告期内，公司的成本费用支出通过相应的申请手续后得到适当的授权</w:t>
      </w:r>
      <w:r>
        <w:rPr>
          <w:w w:val="100"/>
        </w:rPr>
        <w:t> </w:t>
      </w:r>
      <w:r>
        <w:rPr>
          <w:spacing w:val="-4"/>
        </w:rPr>
        <w:t>审批，成本费用支出与公司的正常生产经营密切相关。本公司成本费用的内部控制执行是有效的。</w:t>
      </w:r>
    </w:p>
    <w:p>
      <w:pPr>
        <w:pStyle w:val="BodyText"/>
        <w:spacing w:line="367" w:lineRule="auto" w:before="59"/>
        <w:ind w:right="826" w:firstLine="461"/>
        <w:jc w:val="left"/>
      </w:pPr>
      <w:r>
        <w:rPr>
          <w:rFonts w:ascii="Times New Roman" w:hAnsi="Times New Roman" w:cs="Times New Roman" w:eastAsia="Times New Roman" w:hint="default"/>
          <w:w w:val="100"/>
        </w:rPr>
        <w:t>8</w:t>
      </w:r>
      <w:r>
        <w:rPr>
          <w:spacing w:val="-8"/>
          <w:w w:val="100"/>
        </w:rPr>
        <w:t>、</w:t>
      </w:r>
      <w:r>
        <w:rPr>
          <w:w w:val="100"/>
        </w:rPr>
        <w:t>生产和质量管</w:t>
      </w:r>
      <w:r>
        <w:rPr>
          <w:spacing w:val="-3"/>
          <w:w w:val="100"/>
        </w:rPr>
        <w:t>理</w:t>
      </w:r>
      <w:r>
        <w:rPr>
          <w:spacing w:val="-8"/>
          <w:w w:val="100"/>
        </w:rPr>
        <w:t>：</w:t>
      </w:r>
      <w:r>
        <w:rPr>
          <w:spacing w:val="-3"/>
          <w:w w:val="100"/>
        </w:rPr>
        <w:t>公</w:t>
      </w:r>
      <w:r>
        <w:rPr>
          <w:w w:val="100"/>
        </w:rPr>
        <w:t>司在生产过程中依据</w:t>
      </w:r>
      <w:r>
        <w:rPr>
          <w:rFonts w:ascii="Times New Roman" w:hAnsi="Times New Roman" w:cs="Times New Roman" w:eastAsia="Times New Roman" w:hint="default"/>
          <w:spacing w:val="-2"/>
          <w:w w:val="44"/>
        </w:rPr>
        <w:t>―</w:t>
      </w:r>
      <w:r>
        <w:rPr>
          <w:rFonts w:ascii="Times New Roman" w:hAnsi="Times New Roman" w:cs="Times New Roman" w:eastAsia="Times New Roman" w:hint="default"/>
          <w:spacing w:val="-3"/>
          <w:w w:val="100"/>
        </w:rPr>
        <w:t>I</w:t>
      </w:r>
      <w:r>
        <w:rPr>
          <w:rFonts w:ascii="Times New Roman" w:hAnsi="Times New Roman" w:cs="Times New Roman" w:eastAsia="Times New Roman" w:hint="default"/>
          <w:spacing w:val="-1"/>
          <w:w w:val="100"/>
        </w:rPr>
        <w:t>SO</w:t>
      </w:r>
      <w:r>
        <w:rPr>
          <w:rFonts w:ascii="Times New Roman" w:hAnsi="Times New Roman" w:cs="Times New Roman" w:eastAsia="Times New Roman" w:hint="default"/>
          <w:w w:val="100"/>
        </w:rPr>
        <w:t>9001</w:t>
      </w:r>
      <w:r>
        <w:rPr>
          <w:rFonts w:ascii="Times New Roman" w:hAnsi="Times New Roman" w:cs="Times New Roman" w:eastAsia="Times New Roman" w:hint="default"/>
          <w:w w:val="158"/>
        </w:rPr>
        <w:t>‖</w:t>
      </w:r>
      <w:r>
        <w:rPr>
          <w:w w:val="100"/>
        </w:rPr>
        <w:t>标准的要</w:t>
      </w:r>
      <w:r>
        <w:rPr>
          <w:spacing w:val="-3"/>
          <w:w w:val="100"/>
        </w:rPr>
        <w:t>求</w:t>
      </w:r>
      <w:r>
        <w:rPr>
          <w:spacing w:val="-8"/>
          <w:w w:val="100"/>
        </w:rPr>
        <w:t>，</w:t>
      </w:r>
      <w:r>
        <w:rPr>
          <w:spacing w:val="-3"/>
          <w:w w:val="100"/>
        </w:rPr>
        <w:t>对</w:t>
      </w:r>
      <w:r>
        <w:rPr>
          <w:w w:val="100"/>
        </w:rPr>
        <w:t>产品生产的全过程进</w:t>
      </w:r>
      <w:r>
        <w:rPr>
          <w:w w:val="100"/>
        </w:rPr>
        <w:t> </w:t>
      </w:r>
      <w:r>
        <w:rPr>
          <w:spacing w:val="-4"/>
        </w:rPr>
        <w:t>行严格的质量控制，从来料品质控制、生产过程品质控制、品质保证三个方面进行产品质量控制；</w:t>
      </w:r>
      <w:r>
        <w:rPr>
          <w:spacing w:val="-87"/>
        </w:rPr>
        <w:t> </w:t>
      </w:r>
      <w:r>
        <w:rPr>
          <w:spacing w:val="-87"/>
        </w:rPr>
      </w:r>
      <w:r>
        <w:rPr/>
        <w:t>在采购新原材料时严格检查质量证书并进行试用；原材料入库时须先经过质量部门检验，做到事</w:t>
      </w:r>
      <w:r>
        <w:rPr>
          <w:w w:val="100"/>
        </w:rPr>
        <w:t> </w:t>
      </w:r>
      <w:r>
        <w:rPr/>
        <w:t>前的控制和自检、复检，有效地控制材料的质量波动；实施质量控制体系实现从原事后发现返工</w:t>
      </w:r>
      <w:r>
        <w:rPr>
          <w:w w:val="100"/>
        </w:rPr>
        <w:t> </w:t>
      </w:r>
      <w:r>
        <w:rPr/>
        <w:t>变为事前控制、事中控制、事后控制全方位全过程的控制，保证了产品质量的可靠。</w:t>
      </w:r>
    </w:p>
    <w:p>
      <w:pPr>
        <w:pStyle w:val="BodyText"/>
        <w:spacing w:line="362" w:lineRule="auto" w:before="45"/>
        <w:ind w:right="826" w:firstLine="461"/>
        <w:jc w:val="left"/>
      </w:pPr>
      <w:r>
        <w:rPr>
          <w:rFonts w:ascii="Times New Roman" w:hAnsi="Times New Roman" w:cs="Times New Roman" w:eastAsia="Times New Roman" w:hint="default"/>
        </w:rPr>
        <w:t>9</w:t>
      </w:r>
      <w:r>
        <w:rPr/>
        <w:t>、存货与仓储管理：报告期内公司按相关制度进行存货出入库管理，并按规定的会计计价</w:t>
      </w:r>
      <w:r>
        <w:rPr>
          <w:w w:val="100"/>
        </w:rPr>
        <w:t> </w:t>
      </w:r>
      <w:r>
        <w:rPr>
          <w:spacing w:val="-2"/>
        </w:rPr>
        <w:t>方法对存货进行核算。出入库手续单证齐全，并及时交财务部门核算。公司仓库保管人员定期地</w:t>
      </w:r>
      <w:r>
        <w:rPr>
          <w:spacing w:val="-61"/>
        </w:rPr>
        <w:t> </w:t>
      </w:r>
      <w:r>
        <w:rPr>
          <w:spacing w:val="-61"/>
        </w:rPr>
      </w:r>
      <w:r>
        <w:rPr>
          <w:spacing w:val="-1"/>
        </w:rPr>
        <w:t>对存货进行盘点，对出现的差异查明原因并及时处理。本公司对存货的内部控制执行是有效的。</w:t>
      </w:r>
    </w:p>
    <w:p>
      <w:pPr>
        <w:spacing w:line="240" w:lineRule="auto" w:before="0"/>
        <w:rPr>
          <w:rFonts w:ascii="宋体" w:hAnsi="宋体" w:cs="宋体" w:eastAsia="宋体" w:hint="default"/>
          <w:sz w:val="22"/>
          <w:szCs w:val="22"/>
        </w:rPr>
      </w:pPr>
    </w:p>
    <w:p>
      <w:pPr>
        <w:pStyle w:val="BodyText"/>
        <w:spacing w:line="372" w:lineRule="auto" w:before="153"/>
        <w:ind w:left="498" w:right="826" w:firstLine="115"/>
        <w:jc w:val="left"/>
      </w:pPr>
      <w:r>
        <w:rPr/>
        <w:t>（二）对内部控制的评价及审核意见</w:t>
      </w:r>
      <w:r>
        <w:rPr>
          <w:w w:val="100"/>
        </w:rPr>
        <w:t> </w:t>
      </w:r>
      <w:r>
        <w:rPr>
          <w:rFonts w:ascii="宋体" w:hAnsi="宋体" w:cs="宋体" w:eastAsia="宋体" w:hint="default"/>
          <w:spacing w:val="-1"/>
        </w:rPr>
        <w:t>1</w:t>
      </w:r>
      <w:r>
        <w:rPr>
          <w:spacing w:val="-1"/>
        </w:rPr>
        <w:t>、公司董事会对内部控制的自我评价通过自我评估，公司董事会认为：根据《企业内部控制</w:t>
      </w:r>
    </w:p>
    <w:p>
      <w:pPr>
        <w:pStyle w:val="BodyText"/>
        <w:spacing w:line="374" w:lineRule="auto" w:before="40"/>
        <w:ind w:right="1132"/>
        <w:jc w:val="both"/>
      </w:pPr>
      <w:r>
        <w:rPr>
          <w:spacing w:val="-1"/>
        </w:rPr>
        <w:t>基本规范》以及其他控制标准截至</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日止与财务报表相关的内部控制在所有重大方面</w:t>
      </w:r>
      <w:r>
        <w:rPr>
          <w:spacing w:val="-99"/>
        </w:rPr>
        <w:t> </w:t>
      </w:r>
      <w:r>
        <w:rPr>
          <w:spacing w:val="-99"/>
        </w:rPr>
      </w:r>
      <w:r>
        <w:rPr>
          <w:spacing w:val="-1"/>
        </w:rPr>
        <w:t>是有效的；公司已根据实际情况建立了满足运营需要的各项内部控制制度，并已基本覆盖了公司</w:t>
      </w:r>
      <w:r>
        <w:rPr>
          <w:spacing w:val="-99"/>
        </w:rPr>
        <w:t> </w:t>
      </w:r>
      <w:r>
        <w:rPr>
          <w:spacing w:val="-99"/>
        </w:rPr>
      </w:r>
      <w:r>
        <w:rPr>
          <w:spacing w:val="-2"/>
        </w:rPr>
        <w:t>运营的各层面和环节，形成了较规范的管理体系，能够预防、及时发现和纠正公司经营活动中可</w:t>
      </w:r>
      <w:r>
        <w:rPr>
          <w:spacing w:val="-61"/>
        </w:rPr>
        <w:t> </w:t>
      </w:r>
      <w:r>
        <w:rPr>
          <w:spacing w:val="-61"/>
        </w:rPr>
      </w:r>
      <w:r>
        <w:rPr>
          <w:spacing w:val="-2"/>
        </w:rPr>
        <w:t>能出现问题，能够适应公司管理的要求和公司业务的需要，公司内部控制制度制订以来，各项制</w:t>
      </w:r>
      <w:r>
        <w:rPr>
          <w:spacing w:val="-62"/>
        </w:rPr>
        <w:t> </w:t>
      </w:r>
      <w:r>
        <w:rPr>
          <w:spacing w:val="-62"/>
        </w:rPr>
      </w:r>
      <w:r>
        <w:rPr>
          <w:spacing w:val="-2"/>
        </w:rPr>
        <w:t>度得到了有效的实施。随着未来公司业务的进一步发展、经营规模的不断扩大，公司也将进一步</w:t>
      </w:r>
      <w:r>
        <w:rPr>
          <w:spacing w:val="-62"/>
        </w:rPr>
        <w:t> </w:t>
      </w:r>
      <w:r>
        <w:rPr>
          <w:spacing w:val="-62"/>
        </w:rPr>
      </w:r>
      <w:r>
        <w:rPr/>
        <w:t>改进和完善各项相关内部控制。</w:t>
      </w:r>
    </w:p>
    <w:p>
      <w:pPr>
        <w:pStyle w:val="BodyText"/>
        <w:spacing w:line="372" w:lineRule="auto" w:before="38"/>
        <w:ind w:left="614" w:right="826"/>
        <w:jc w:val="left"/>
      </w:pPr>
      <w:r>
        <w:rPr>
          <w:rFonts w:ascii="宋体" w:hAnsi="宋体" w:cs="宋体" w:eastAsia="宋体" w:hint="default"/>
        </w:rPr>
        <w:t>2</w:t>
      </w:r>
      <w:r>
        <w:rPr/>
        <w:t>、公司独立董事对内部控制的独立意见</w:t>
      </w:r>
      <w:r>
        <w:rPr>
          <w:w w:val="100"/>
        </w:rPr>
        <w:t> </w:t>
      </w:r>
      <w:r>
        <w:rPr>
          <w:spacing w:val="-1"/>
        </w:rPr>
        <w:t>经核查，公司现行内部控制体系和控制制度己基本建立健全，能够适应公司管理的要求和公</w:t>
      </w:r>
    </w:p>
    <w:p>
      <w:pPr>
        <w:pStyle w:val="BodyText"/>
        <w:spacing w:line="374" w:lineRule="auto" w:before="40"/>
        <w:ind w:right="826"/>
        <w:jc w:val="left"/>
      </w:pPr>
      <w:r>
        <w:rPr/>
        <w:t>司发展的需要，能够对编制真实、公允的财务报表提供合理的保证，能够对公司各项业务活动的</w:t>
      </w:r>
      <w:r>
        <w:rPr>
          <w:w w:val="100"/>
        </w:rPr>
        <w:t> </w:t>
      </w:r>
      <w:r>
        <w:rPr/>
        <w:t>健康运行及国家有关法律法规和单位内部规章制度的贯彻执行提供保证。公司内部控制制度制订</w:t>
      </w:r>
      <w:r>
        <w:rPr>
          <w:w w:val="100"/>
        </w:rPr>
        <w:t> </w:t>
      </w:r>
      <w:r>
        <w:rPr>
          <w:spacing w:val="-4"/>
        </w:rPr>
        <w:t>以来，公司对关联交易、对外担保、募集资金使用、重大投资、信息披露的内部控制严格、充分、</w:t>
      </w:r>
      <w:r>
        <w:rPr>
          <w:spacing w:val="-82"/>
        </w:rPr>
        <w:t> </w:t>
      </w:r>
      <w:r>
        <w:rPr>
          <w:spacing w:val="-82"/>
        </w:rPr>
      </w:r>
      <w:r>
        <w:rPr/>
        <w:t>有效，保证了公司经营管理的正常进行，符合公司的实际情况，具有合理性和有效性。经审阅，</w:t>
      </w:r>
      <w:r>
        <w:rPr>
          <w:w w:val="100"/>
        </w:rPr>
        <w:t> </w:t>
      </w:r>
      <w:r>
        <w:rPr/>
        <w:t>我们认为公司《</w:t>
      </w:r>
      <w:r>
        <w:rPr>
          <w:rFonts w:ascii="宋体" w:hAnsi="宋体" w:cs="宋体" w:eastAsia="宋体" w:hint="default"/>
        </w:rPr>
        <w:t>2010</w:t>
      </w:r>
      <w:r>
        <w:rPr/>
        <w:t>年度内部控制自我评价报告》全面、客观、真实地反映了公司内部控制体系</w:t>
      </w:r>
      <w:r>
        <w:rPr>
          <w:w w:val="100"/>
        </w:rPr>
        <w:t> </w:t>
      </w:r>
      <w:r>
        <w:rPr/>
        <w:t>建设和运作的实际情况。</w:t>
      </w:r>
    </w:p>
    <w:p>
      <w:pPr>
        <w:pStyle w:val="BodyText"/>
        <w:spacing w:line="372" w:lineRule="auto" w:before="38"/>
        <w:ind w:left="614" w:right="826"/>
        <w:jc w:val="left"/>
      </w:pPr>
      <w:r>
        <w:rPr>
          <w:rFonts w:ascii="宋体" w:hAnsi="宋体" w:cs="宋体" w:eastAsia="宋体" w:hint="default"/>
        </w:rPr>
        <w:t>3</w:t>
      </w:r>
      <w:r>
        <w:rPr/>
        <w:t>、公司监事会对内部控制的审核意见</w:t>
      </w:r>
      <w:r>
        <w:rPr>
          <w:w w:val="100"/>
        </w:rPr>
        <w:t> </w:t>
      </w:r>
      <w:r>
        <w:rPr>
          <w:spacing w:val="-2"/>
        </w:rPr>
        <w:t>监事会认为公司现已建立了基本完善的内部控制体系，符合国家相关法律法规要求以及公司</w:t>
      </w:r>
    </w:p>
    <w:p>
      <w:pPr>
        <w:spacing w:after="0" w:line="372" w:lineRule="auto"/>
        <w:jc w:val="left"/>
        <w:sectPr>
          <w:pgSz w:w="11910" w:h="16840"/>
          <w:pgMar w:header="877" w:footer="980" w:top="1100" w:bottom="1160" w:left="980" w:right="0"/>
        </w:sectPr>
      </w:pPr>
    </w:p>
    <w:p>
      <w:pPr>
        <w:spacing w:line="240" w:lineRule="auto" w:before="0"/>
        <w:rPr>
          <w:rFonts w:ascii="宋体" w:hAnsi="宋体" w:cs="宋体" w:eastAsia="宋体" w:hint="default"/>
          <w:sz w:val="26"/>
          <w:szCs w:val="26"/>
        </w:rPr>
      </w:pPr>
    </w:p>
    <w:p>
      <w:pPr>
        <w:pStyle w:val="BodyText"/>
        <w:spacing w:line="374" w:lineRule="auto" w:before="29"/>
        <w:ind w:right="1131"/>
        <w:jc w:val="both"/>
      </w:pPr>
      <w:r>
        <w:rPr>
          <w:spacing w:val="-2"/>
        </w:rPr>
        <w:t>生产经营管理实际需要，并能得到有效执行，内部控制体系的建立对公司生产经营管理的各环节</w:t>
      </w:r>
      <w:r>
        <w:rPr>
          <w:spacing w:val="-60"/>
        </w:rPr>
        <w:t> </w:t>
      </w:r>
      <w:r>
        <w:rPr>
          <w:spacing w:val="-60"/>
        </w:rPr>
      </w:r>
      <w:r>
        <w:rPr>
          <w:spacing w:val="-1"/>
        </w:rPr>
        <w:t>起到了较好的风险防范和控制作用，公司《</w:t>
      </w:r>
      <w:r>
        <w:rPr>
          <w:rFonts w:ascii="宋体" w:hAnsi="宋体" w:cs="宋体" w:eastAsia="宋体" w:hint="default"/>
          <w:spacing w:val="-1"/>
        </w:rPr>
        <w:t>2010</w:t>
      </w:r>
      <w:r>
        <w:rPr>
          <w:spacing w:val="-1"/>
        </w:rPr>
        <w:t>年度内部控制自我评价报告》真实、客观地反映</w:t>
      </w:r>
      <w:r>
        <w:rPr>
          <w:spacing w:val="-99"/>
        </w:rPr>
        <w:t> </w:t>
      </w:r>
      <w:r>
        <w:rPr>
          <w:spacing w:val="-99"/>
        </w:rPr>
      </w:r>
      <w:r>
        <w:rPr/>
        <w:t>了公司内部控制制度的建设及运行情况。</w:t>
      </w:r>
    </w:p>
    <w:p>
      <w:pPr>
        <w:pStyle w:val="BodyText"/>
        <w:spacing w:line="240" w:lineRule="auto" w:before="38"/>
        <w:ind w:left="614" w:right="4149"/>
        <w:jc w:val="left"/>
      </w:pPr>
      <w:r>
        <w:rPr>
          <w:rFonts w:ascii="宋体" w:hAnsi="宋体" w:cs="宋体" w:eastAsia="宋体" w:hint="default"/>
        </w:rPr>
        <w:t>4</w:t>
      </w:r>
      <w:r>
        <w:rPr/>
        <w:t>、保荐机构对内部控制的核查意见</w:t>
      </w:r>
    </w:p>
    <w:p>
      <w:pPr>
        <w:spacing w:line="240" w:lineRule="auto" w:before="12"/>
        <w:rPr>
          <w:rFonts w:ascii="宋体" w:hAnsi="宋体" w:cs="宋体" w:eastAsia="宋体" w:hint="default"/>
          <w:sz w:val="17"/>
          <w:szCs w:val="17"/>
        </w:rPr>
      </w:pPr>
    </w:p>
    <w:p>
      <w:pPr>
        <w:pStyle w:val="BodyText"/>
        <w:spacing w:line="357" w:lineRule="auto"/>
        <w:ind w:right="1113" w:firstLine="461"/>
        <w:jc w:val="both"/>
      </w:pPr>
      <w:r>
        <w:rPr/>
        <w:t>在 </w:t>
      </w:r>
      <w:r>
        <w:rPr>
          <w:rFonts w:ascii="宋体" w:hAnsi="宋体" w:cs="宋体" w:eastAsia="宋体" w:hint="default"/>
        </w:rPr>
        <w:t>2010</w:t>
      </w:r>
      <w:r>
        <w:rPr>
          <w:rFonts w:ascii="宋体" w:hAnsi="宋体" w:cs="宋体" w:eastAsia="宋体" w:hint="default"/>
          <w:spacing w:val="-27"/>
        </w:rPr>
        <w:t> </w:t>
      </w:r>
      <w:r>
        <w:rPr/>
        <w:t>年持续督导期间，保荐代表人主要通过查阅公司各项业务和管理制度、内控制度；</w:t>
      </w:r>
      <w:r>
        <w:rPr>
          <w:w w:val="100"/>
        </w:rPr>
        <w:t> </w:t>
      </w:r>
      <w:r>
        <w:rPr>
          <w:spacing w:val="-2"/>
        </w:rPr>
        <w:t>抽查会计账册、会计凭证、银行对账单；调查董事、监事、高级管理人员的任职及兼职情况；查</w:t>
      </w:r>
      <w:r>
        <w:rPr>
          <w:spacing w:val="-60"/>
        </w:rPr>
        <w:t> </w:t>
      </w:r>
      <w:r>
        <w:rPr>
          <w:spacing w:val="-60"/>
        </w:rPr>
      </w:r>
      <w:r>
        <w:rPr>
          <w:spacing w:val="-1"/>
        </w:rPr>
        <w:t>阅相关信息披露文件；与董事、监事、高级管理人员、会计师、律师沟通；调查内部审计工作情</w:t>
      </w:r>
      <w:r>
        <w:rPr>
          <w:spacing w:val="-99"/>
        </w:rPr>
        <w:t> </w:t>
      </w:r>
      <w:r>
        <w:rPr>
          <w:spacing w:val="-99"/>
        </w:rPr>
      </w:r>
      <w:r>
        <w:rPr>
          <w:spacing w:val="-1"/>
        </w:rPr>
        <w:t>况；现场检查内部控制的运行和实施等途径，从内部控制的环境、内部控制制度的建立和实施、</w:t>
      </w:r>
      <w:r>
        <w:rPr>
          <w:spacing w:val="-81"/>
        </w:rPr>
        <w:t> </w:t>
      </w:r>
      <w:r>
        <w:rPr>
          <w:spacing w:val="-81"/>
        </w:rPr>
      </w:r>
      <w:r>
        <w:rPr/>
        <w:t>内部控制的监督等多方面对公司内部控制的合规性和有效性进行了核查。</w:t>
      </w:r>
    </w:p>
    <w:p>
      <w:pPr>
        <w:pStyle w:val="BodyText"/>
        <w:spacing w:line="357" w:lineRule="auto" w:before="188"/>
        <w:ind w:right="1131" w:firstLine="461"/>
        <w:jc w:val="both"/>
      </w:pPr>
      <w:r>
        <w:rPr>
          <w:spacing w:val="-2"/>
        </w:rPr>
        <w:t>经核查，中投证券认为，华峰超纤的法人治理结构较为健全，现有的内部控制制度和执行情</w:t>
      </w:r>
      <w:r>
        <w:rPr>
          <w:w w:val="100"/>
        </w:rPr>
        <w:t> </w:t>
      </w:r>
      <w:r>
        <w:rPr>
          <w:spacing w:val="-7"/>
          <w:w w:val="100"/>
        </w:rPr>
        <w:t>况符合《深圳证券交易所创业板上市公司规范运作指引》、《上市公司治理准则》等相关法律法规</w:t>
      </w:r>
      <w:r>
        <w:rPr>
          <w:spacing w:val="-94"/>
          <w:w w:val="100"/>
        </w:rPr>
        <w:t> </w:t>
      </w:r>
      <w:r>
        <w:rPr>
          <w:spacing w:val="-94"/>
          <w:w w:val="100"/>
        </w:rPr>
      </w:r>
      <w:r>
        <w:rPr>
          <w:spacing w:val="-2"/>
        </w:rPr>
        <w:t>和证券监管部门的要求；公司在所有重大方面保持了与企业业务经营及管理相关的有效的内部控</w:t>
      </w:r>
      <w:r>
        <w:rPr>
          <w:spacing w:val="-61"/>
        </w:rPr>
        <w:t> </w:t>
      </w:r>
      <w:r>
        <w:rPr>
          <w:spacing w:val="-61"/>
        </w:rPr>
      </w:r>
      <w:r>
        <w:rPr/>
        <w:t>制。</w:t>
      </w:r>
    </w:p>
    <w:p>
      <w:pPr>
        <w:spacing w:line="240" w:lineRule="auto" w:before="5"/>
        <w:rPr>
          <w:rFonts w:ascii="宋体" w:hAnsi="宋体" w:cs="宋体" w:eastAsia="宋体" w:hint="default"/>
          <w:sz w:val="21"/>
          <w:szCs w:val="21"/>
        </w:rPr>
      </w:pPr>
    </w:p>
    <w:p>
      <w:pPr>
        <w:pStyle w:val="BodyText"/>
        <w:spacing w:line="240" w:lineRule="auto"/>
        <w:ind w:left="614" w:right="4149"/>
        <w:jc w:val="left"/>
      </w:pPr>
      <w:r>
        <w:rPr>
          <w:rFonts w:ascii="宋体" w:hAnsi="宋体" w:cs="宋体" w:eastAsia="宋体" w:hint="default"/>
        </w:rPr>
        <w:t>5</w:t>
      </w:r>
      <w:r>
        <w:rPr/>
        <w:t>、会计师事务所出具的内部控制鉴证报告</w:t>
      </w:r>
    </w:p>
    <w:p>
      <w:pPr>
        <w:pStyle w:val="BodyText"/>
        <w:spacing w:line="240" w:lineRule="auto" w:before="167"/>
        <w:ind w:left="614" w:right="826"/>
        <w:jc w:val="left"/>
      </w:pP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8</w:t>
      </w:r>
      <w:r>
        <w:rPr/>
        <w:t>日，立信会计师事务所有限公司出具相关内部控制鉴证报告，认为公司于</w:t>
      </w:r>
      <w:r>
        <w:rPr>
          <w:rFonts w:ascii="宋体" w:hAnsi="宋体" w:cs="宋体" w:eastAsia="宋体" w:hint="default"/>
        </w:rPr>
        <w:t>2010</w:t>
      </w:r>
      <w:r>
        <w:rPr/>
        <w:t>年</w:t>
      </w:r>
    </w:p>
    <w:p>
      <w:pPr>
        <w:pStyle w:val="BodyText"/>
        <w:spacing w:line="240" w:lineRule="auto" w:before="167"/>
        <w:ind w:right="0"/>
        <w:jc w:val="both"/>
      </w:pPr>
      <w:r>
        <w:rPr>
          <w:rFonts w:ascii="宋体" w:hAnsi="宋体" w:cs="宋体" w:eastAsia="宋体" w:hint="default"/>
        </w:rPr>
        <w:t>6</w:t>
      </w:r>
      <w:r>
        <w:rPr/>
        <w:t>月</w:t>
      </w:r>
      <w:r>
        <w:rPr>
          <w:rFonts w:ascii="宋体" w:hAnsi="宋体" w:cs="宋体" w:eastAsia="宋体" w:hint="default"/>
        </w:rPr>
        <w:t>30</w:t>
      </w:r>
      <w:r>
        <w:rPr/>
        <w:t>日在所有重大方面保持了与会计报表相关的有效的内部控制。</w:t>
      </w:r>
    </w:p>
    <w:p>
      <w:pPr>
        <w:spacing w:after="0" w:line="240" w:lineRule="auto"/>
        <w:jc w:val="both"/>
        <w:sectPr>
          <w:pgSz w:w="11910" w:h="16840"/>
          <w:pgMar w:header="877" w:footer="980" w:top="1100" w:bottom="1160" w:left="980" w:right="0"/>
        </w:sectPr>
      </w:pPr>
    </w:p>
    <w:p>
      <w:pPr>
        <w:spacing w:line="240" w:lineRule="auto" w:before="1"/>
        <w:rPr>
          <w:rFonts w:ascii="宋体" w:hAnsi="宋体" w:cs="宋体" w:eastAsia="宋体" w:hint="default"/>
          <w:sz w:val="27"/>
          <w:szCs w:val="27"/>
        </w:rPr>
      </w:pPr>
    </w:p>
    <w:p>
      <w:pPr>
        <w:pStyle w:val="Heading1"/>
        <w:spacing w:line="460" w:lineRule="exact"/>
        <w:ind w:left="3437" w:right="4149"/>
        <w:jc w:val="left"/>
        <w:rPr>
          <w:b w:val="0"/>
          <w:bCs w:val="0"/>
        </w:rPr>
      </w:pPr>
      <w:r>
        <w:rPr/>
        <w:t>第八节</w:t>
      </w:r>
      <w:r>
        <w:rPr>
          <w:spacing w:val="-3"/>
        </w:rPr>
        <w:t> </w:t>
      </w:r>
      <w:r>
        <w:rPr/>
        <w:t>监事会报告</w:t>
      </w:r>
      <w:r>
        <w:rPr>
          <w:b w:val="0"/>
          <w:bCs w:val="0"/>
        </w:rPr>
      </w: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50"/>
          <w:szCs w:val="50"/>
        </w:rPr>
      </w:pPr>
    </w:p>
    <w:p>
      <w:pPr>
        <w:pStyle w:val="BodyText"/>
        <w:spacing w:line="312" w:lineRule="auto"/>
        <w:ind w:right="1131" w:firstLine="463"/>
        <w:jc w:val="both"/>
      </w:pPr>
      <w:r>
        <w:rPr>
          <w:spacing w:val="-2"/>
        </w:rPr>
        <w:t>报告期内公司监事会的全体成员严格按照《公司法》、《证券法》、《深圳证券交易所创业</w:t>
      </w:r>
      <w:r>
        <w:rPr>
          <w:w w:val="100"/>
        </w:rPr>
        <w:t> </w:t>
      </w:r>
      <w:r>
        <w:rPr>
          <w:spacing w:val="-2"/>
        </w:rPr>
        <w:t>板股票上市规则》、《深圳证券交易所创业板上市公司规范运作指引》、《公司章程》和《公司</w:t>
      </w:r>
      <w:r>
        <w:rPr>
          <w:spacing w:val="-60"/>
        </w:rPr>
        <w:t> </w:t>
      </w:r>
      <w:r>
        <w:rPr>
          <w:spacing w:val="-60"/>
        </w:rPr>
      </w:r>
      <w:r>
        <w:rPr>
          <w:spacing w:val="-1"/>
        </w:rPr>
        <w:t>监事会议事规则》等规定和要求</w:t>
      </w:r>
      <w:r>
        <w:rPr>
          <w:rFonts w:ascii="宋体" w:hAnsi="宋体" w:cs="宋体" w:eastAsia="宋体" w:hint="default"/>
          <w:spacing w:val="-1"/>
        </w:rPr>
        <w:t>,</w:t>
      </w:r>
      <w:r>
        <w:rPr>
          <w:spacing w:val="-1"/>
        </w:rPr>
        <w:t>本着对全体股东负责的精神，认真地履行了自身的职责</w:t>
      </w:r>
      <w:r>
        <w:rPr>
          <w:rFonts w:ascii="宋体" w:hAnsi="宋体" w:cs="宋体" w:eastAsia="宋体" w:hint="default"/>
          <w:spacing w:val="-1"/>
        </w:rPr>
        <w:t>,</w:t>
      </w:r>
      <w:r>
        <w:rPr>
          <w:spacing w:val="-1"/>
        </w:rPr>
        <w:t>依法独</w:t>
      </w:r>
      <w:r>
        <w:rPr>
          <w:spacing w:val="-98"/>
        </w:rPr>
        <w:t> </w:t>
      </w:r>
      <w:r>
        <w:rPr>
          <w:spacing w:val="-98"/>
        </w:rPr>
      </w:r>
      <w:r>
        <w:rPr>
          <w:spacing w:val="-2"/>
        </w:rPr>
        <w:t>立行使职权</w:t>
      </w:r>
      <w:r>
        <w:rPr>
          <w:rFonts w:ascii="宋体" w:hAnsi="宋体" w:cs="宋体" w:eastAsia="宋体" w:hint="default"/>
          <w:spacing w:val="-2"/>
        </w:rPr>
        <w:t>,</w:t>
      </w:r>
      <w:r>
        <w:rPr>
          <w:spacing w:val="-2"/>
        </w:rPr>
        <w:t>促进公司的规范运作</w:t>
      </w:r>
      <w:r>
        <w:rPr>
          <w:rFonts w:ascii="宋体" w:hAnsi="宋体" w:cs="宋体" w:eastAsia="宋体" w:hint="default"/>
          <w:spacing w:val="-2"/>
        </w:rPr>
        <w:t>,</w:t>
      </w:r>
      <w:r>
        <w:rPr>
          <w:spacing w:val="-2"/>
        </w:rPr>
        <w:t>维护公司、股东及员工的合法权益。监事会对公司的财务、股</w:t>
      </w:r>
      <w:r>
        <w:rPr>
          <w:spacing w:val="-59"/>
        </w:rPr>
        <w:t> </w:t>
      </w:r>
      <w:r>
        <w:rPr>
          <w:spacing w:val="-59"/>
        </w:rPr>
      </w:r>
      <w:r>
        <w:rPr>
          <w:spacing w:val="-1"/>
        </w:rPr>
        <w:t>东大会决议等执行情况、董事会的重大决策程序及公司经营管理活动的合法合规性、董事及高级</w:t>
      </w:r>
      <w:r>
        <w:rPr>
          <w:spacing w:val="-99"/>
        </w:rPr>
        <w:t> </w:t>
      </w:r>
      <w:r>
        <w:rPr>
          <w:spacing w:val="-99"/>
        </w:rPr>
      </w:r>
      <w:r>
        <w:rPr/>
        <w:t>管理人员履行其职务情况等方面进行了监督和检查</w:t>
      </w:r>
      <w:r>
        <w:rPr>
          <w:rFonts w:ascii="宋体" w:hAnsi="宋体" w:cs="宋体" w:eastAsia="宋体" w:hint="default"/>
        </w:rPr>
        <w:t>,</w:t>
      </w:r>
      <w:r>
        <w:rPr/>
        <w:t>促进公司的健康、持续发展。</w:t>
      </w:r>
    </w:p>
    <w:p>
      <w:pPr>
        <w:spacing w:line="240" w:lineRule="auto" w:before="5"/>
        <w:rPr>
          <w:rFonts w:ascii="宋体" w:hAnsi="宋体" w:cs="宋体" w:eastAsia="宋体" w:hint="default"/>
          <w:sz w:val="24"/>
          <w:szCs w:val="24"/>
        </w:rPr>
      </w:pPr>
    </w:p>
    <w:p>
      <w:pPr>
        <w:pStyle w:val="BodyText"/>
        <w:spacing w:line="345" w:lineRule="auto"/>
        <w:ind w:left="614" w:right="4149" w:hanging="462"/>
        <w:jc w:val="left"/>
      </w:pPr>
      <w:r>
        <w:rPr/>
        <w:t>一、</w:t>
      </w:r>
      <w:r>
        <w:rPr>
          <w:rFonts w:ascii="宋体" w:hAnsi="宋体" w:cs="宋体" w:eastAsia="宋体" w:hint="default"/>
        </w:rPr>
        <w:t>2010</w:t>
      </w:r>
      <w:r>
        <w:rPr/>
        <w:t>年度监事会工作情况</w:t>
      </w:r>
      <w:r>
        <w:rPr>
          <w:w w:val="100"/>
        </w:rPr>
        <w:t> </w:t>
      </w:r>
      <w:r>
        <w:rPr>
          <w:spacing w:val="-1"/>
        </w:rPr>
        <w:t>报告期内</w:t>
      </w:r>
      <w:r>
        <w:rPr>
          <w:rFonts w:ascii="宋体" w:hAnsi="宋体" w:cs="宋体" w:eastAsia="宋体" w:hint="default"/>
          <w:spacing w:val="-1"/>
        </w:rPr>
        <w:t>,</w:t>
      </w:r>
      <w:r>
        <w:rPr>
          <w:spacing w:val="-1"/>
        </w:rPr>
        <w:t>公司监事会共召开了</w:t>
      </w:r>
      <w:r>
        <w:rPr>
          <w:rFonts w:ascii="宋体" w:hAnsi="宋体" w:cs="宋体" w:eastAsia="宋体" w:hint="default"/>
          <w:spacing w:val="-1"/>
        </w:rPr>
        <w:t>3</w:t>
      </w:r>
      <w:r>
        <w:rPr>
          <w:spacing w:val="-1"/>
        </w:rPr>
        <w:t>次会议</w:t>
      </w:r>
      <w:r>
        <w:rPr>
          <w:rFonts w:ascii="宋体" w:hAnsi="宋体" w:cs="宋体" w:eastAsia="宋体" w:hint="default"/>
          <w:spacing w:val="-1"/>
        </w:rPr>
        <w:t>,</w:t>
      </w:r>
      <w:r>
        <w:rPr>
          <w:spacing w:val="-1"/>
        </w:rPr>
        <w:t>具体情况如下：</w:t>
      </w:r>
    </w:p>
    <w:tbl>
      <w:tblPr>
        <w:tblW w:w="0" w:type="auto"/>
        <w:jc w:val="left"/>
        <w:tblInd w:w="779" w:type="dxa"/>
        <w:tblLayout w:type="fixed"/>
        <w:tblCellMar>
          <w:top w:w="0" w:type="dxa"/>
          <w:left w:w="0" w:type="dxa"/>
          <w:bottom w:w="0" w:type="dxa"/>
          <w:right w:w="0" w:type="dxa"/>
        </w:tblCellMar>
        <w:tblLook w:val="01E0"/>
      </w:tblPr>
      <w:tblGrid>
        <w:gridCol w:w="804"/>
        <w:gridCol w:w="4767"/>
        <w:gridCol w:w="2787"/>
      </w:tblGrid>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007"/>
              <w:jc w:val="right"/>
              <w:rPr>
                <w:rFonts w:ascii="宋体" w:hAnsi="宋体" w:cs="宋体" w:eastAsia="宋体" w:hint="default"/>
                <w:sz w:val="18"/>
                <w:szCs w:val="18"/>
              </w:rPr>
            </w:pPr>
            <w:r>
              <w:rPr>
                <w:rFonts w:ascii="宋体" w:hAnsi="宋体" w:cs="宋体" w:eastAsia="宋体" w:hint="default"/>
                <w:b/>
                <w:bCs/>
                <w:w w:val="95"/>
                <w:sz w:val="18"/>
                <w:szCs w:val="18"/>
              </w:rPr>
              <w:t>会议名称</w:t>
            </w:r>
            <w:r>
              <w:rPr>
                <w:rFonts w:ascii="宋体" w:hAnsi="宋体" w:cs="宋体" w:eastAsia="宋体" w:hint="default"/>
                <w:sz w:val="18"/>
                <w:szCs w:val="18"/>
              </w:rPr>
            </w:r>
          </w:p>
        </w:tc>
        <w:tc>
          <w:tcPr>
            <w:tcW w:w="27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r>
      <w:tr>
        <w:trPr>
          <w:trHeight w:val="420"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4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944"/>
              <w:jc w:val="right"/>
              <w:rPr>
                <w:rFonts w:ascii="宋体" w:hAnsi="宋体" w:cs="宋体" w:eastAsia="宋体" w:hint="default"/>
                <w:sz w:val="18"/>
                <w:szCs w:val="18"/>
              </w:rPr>
            </w:pPr>
            <w:r>
              <w:rPr>
                <w:rFonts w:ascii="宋体" w:hAnsi="宋体" w:cs="宋体" w:eastAsia="宋体" w:hint="default"/>
                <w:sz w:val="18"/>
                <w:szCs w:val="18"/>
              </w:rPr>
              <w:t>华峰超纤第一届监事会第三次会议</w:t>
            </w:r>
          </w:p>
        </w:tc>
        <w:tc>
          <w:tcPr>
            <w:tcW w:w="27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4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944"/>
              <w:jc w:val="right"/>
              <w:rPr>
                <w:rFonts w:ascii="宋体" w:hAnsi="宋体" w:cs="宋体" w:eastAsia="宋体" w:hint="default"/>
                <w:sz w:val="18"/>
                <w:szCs w:val="18"/>
              </w:rPr>
            </w:pPr>
            <w:r>
              <w:rPr>
                <w:rFonts w:ascii="宋体" w:hAnsi="宋体" w:cs="宋体" w:eastAsia="宋体" w:hint="default"/>
                <w:sz w:val="18"/>
                <w:szCs w:val="18"/>
              </w:rPr>
              <w:t>华峰超纤第一届监事会第四次会议</w:t>
            </w:r>
          </w:p>
        </w:tc>
        <w:tc>
          <w:tcPr>
            <w:tcW w:w="27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422" w:hRule="exact"/>
        </w:trPr>
        <w:tc>
          <w:tcPr>
            <w:tcW w:w="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47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944"/>
              <w:jc w:val="right"/>
              <w:rPr>
                <w:rFonts w:ascii="宋体" w:hAnsi="宋体" w:cs="宋体" w:eastAsia="宋体" w:hint="default"/>
                <w:sz w:val="18"/>
                <w:szCs w:val="18"/>
              </w:rPr>
            </w:pPr>
            <w:r>
              <w:rPr>
                <w:rFonts w:ascii="宋体" w:hAnsi="宋体" w:cs="宋体" w:eastAsia="宋体" w:hint="default"/>
                <w:sz w:val="18"/>
                <w:szCs w:val="18"/>
              </w:rPr>
              <w:t>华峰超纤第一届监事会第五次会议</w:t>
            </w:r>
          </w:p>
        </w:tc>
        <w:tc>
          <w:tcPr>
            <w:tcW w:w="27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9"/>
        <w:ind w:left="614" w:right="4149"/>
        <w:jc w:val="left"/>
      </w:pPr>
      <w:r>
        <w:rPr>
          <w:rFonts w:ascii="宋体" w:hAnsi="宋体" w:cs="宋体" w:eastAsia="宋体" w:hint="default"/>
        </w:rPr>
        <w:t>(</w:t>
      </w:r>
      <w:r>
        <w:rPr/>
        <w:t>一</w:t>
      </w:r>
      <w:r>
        <w:rPr>
          <w:rFonts w:ascii="宋体" w:hAnsi="宋体" w:cs="宋体" w:eastAsia="宋体" w:hint="default"/>
        </w:rPr>
        <w:t>)</w:t>
      </w:r>
      <w:r>
        <w:rPr/>
        <w:t>第一届监事会第三次会议</w:t>
      </w:r>
    </w:p>
    <w:p>
      <w:pPr>
        <w:pStyle w:val="BodyText"/>
        <w:spacing w:line="309" w:lineRule="auto" w:before="131"/>
        <w:ind w:right="826" w:firstLine="461"/>
        <w:jc w:val="left"/>
      </w:pP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4</w:t>
      </w:r>
      <w:r>
        <w:rPr/>
        <w:t>日，公司于上海市金山区亭卫南路</w:t>
      </w:r>
      <w:r>
        <w:rPr>
          <w:rFonts w:ascii="宋体" w:hAnsi="宋体" w:cs="宋体" w:eastAsia="宋体" w:hint="default"/>
        </w:rPr>
        <w:t>888</w:t>
      </w:r>
      <w:r>
        <w:rPr/>
        <w:t>号三楼会议室召开第一届监事会第三次会</w:t>
      </w:r>
      <w:r>
        <w:rPr>
          <w:w w:val="100"/>
        </w:rPr>
        <w:t> </w:t>
      </w:r>
      <w:r>
        <w:rPr>
          <w:spacing w:val="-1"/>
        </w:rPr>
        <w:t>议，会议应到监事</w:t>
      </w:r>
      <w:r>
        <w:rPr>
          <w:rFonts w:ascii="宋体" w:hAnsi="宋体" w:cs="宋体" w:eastAsia="宋体" w:hint="default"/>
          <w:spacing w:val="-1"/>
        </w:rPr>
        <w:t>3</w:t>
      </w:r>
      <w:r>
        <w:rPr>
          <w:spacing w:val="-1"/>
        </w:rPr>
        <w:t>人，实到监事</w:t>
      </w:r>
      <w:r>
        <w:rPr>
          <w:rFonts w:ascii="宋体" w:hAnsi="宋体" w:cs="宋体" w:eastAsia="宋体" w:hint="default"/>
          <w:spacing w:val="-1"/>
        </w:rPr>
        <w:t>3</w:t>
      </w:r>
      <w:r>
        <w:rPr>
          <w:spacing w:val="-1"/>
        </w:rPr>
        <w:t>人，符合《公司法》和《公司章程》的规定，会议审议通过了</w:t>
      </w:r>
    </w:p>
    <w:p>
      <w:pPr>
        <w:pStyle w:val="BodyText"/>
        <w:spacing w:line="295" w:lineRule="auto" w:before="23"/>
        <w:ind w:right="1124"/>
        <w:jc w:val="left"/>
      </w:pPr>
      <w:r>
        <w:rPr>
          <w:w w:val="100"/>
        </w:rPr>
        <w:t>《关于公</w:t>
      </w:r>
      <w:r>
        <w:rPr>
          <w:spacing w:val="-1"/>
          <w:w w:val="100"/>
        </w:rPr>
        <w:t>司</w:t>
      </w:r>
      <w:r>
        <w:rPr>
          <w:rFonts w:ascii="Arial" w:hAnsi="Arial" w:cs="Arial" w:eastAsia="Arial" w:hint="default"/>
          <w:spacing w:val="-1"/>
          <w:w w:val="100"/>
        </w:rPr>
        <w:t>&lt;</w:t>
      </w:r>
      <w:r>
        <w:rPr>
          <w:w w:val="100"/>
        </w:rPr>
        <w:t>监事会</w:t>
      </w:r>
      <w:r>
        <w:rPr>
          <w:spacing w:val="-3"/>
          <w:w w:val="100"/>
        </w:rPr>
        <w:t>议事</w:t>
      </w:r>
      <w:r>
        <w:rPr>
          <w:w w:val="100"/>
        </w:rPr>
        <w:t>规则</w:t>
      </w:r>
      <w:r>
        <w:rPr>
          <w:rFonts w:ascii="Arial" w:hAnsi="Arial" w:cs="Arial" w:eastAsia="Arial" w:hint="default"/>
          <w:spacing w:val="-1"/>
          <w:w w:val="100"/>
        </w:rPr>
        <w:t>&gt;</w:t>
      </w:r>
      <w:r>
        <w:rPr>
          <w:w w:val="100"/>
        </w:rPr>
        <w:t>的议案</w:t>
      </w:r>
      <w:r>
        <w:rPr>
          <w:spacing w:val="-116"/>
          <w:w w:val="100"/>
        </w:rPr>
        <w:t>》</w:t>
      </w:r>
      <w:r>
        <w:rPr>
          <w:spacing w:val="-173"/>
          <w:w w:val="100"/>
        </w:rPr>
        <w:t>、</w:t>
      </w:r>
      <w:r>
        <w:rPr>
          <w:w w:val="100"/>
        </w:rPr>
        <w:t>《关于</w:t>
      </w:r>
      <w:r>
        <w:rPr>
          <w:spacing w:val="-3"/>
          <w:w w:val="100"/>
        </w:rPr>
        <w:t>公</w:t>
      </w:r>
      <w:r>
        <w:rPr>
          <w:w w:val="100"/>
        </w:rPr>
        <w:t>司</w:t>
      </w:r>
      <w:r>
        <w:rPr>
          <w:rFonts w:ascii="Arial" w:hAnsi="Arial" w:cs="Arial" w:eastAsia="Arial" w:hint="default"/>
          <w:spacing w:val="-1"/>
          <w:w w:val="100"/>
        </w:rPr>
        <w:t>2010</w:t>
      </w:r>
      <w:r>
        <w:rPr>
          <w:w w:val="100"/>
        </w:rPr>
        <w:t>年度日常关联交易的议案</w:t>
      </w:r>
      <w:r>
        <w:rPr>
          <w:spacing w:val="-116"/>
          <w:w w:val="100"/>
        </w:rPr>
        <w:t>》</w:t>
      </w:r>
      <w:r>
        <w:rPr>
          <w:spacing w:val="-171"/>
          <w:w w:val="100"/>
        </w:rPr>
        <w:t>、</w:t>
      </w:r>
      <w:r>
        <w:rPr>
          <w:spacing w:val="-3"/>
          <w:w w:val="100"/>
        </w:rPr>
        <w:t>《</w:t>
      </w:r>
      <w:r>
        <w:rPr>
          <w:w w:val="100"/>
        </w:rPr>
        <w:t>关于改</w:t>
      </w:r>
      <w:r>
        <w:rPr>
          <w:spacing w:val="-3"/>
          <w:w w:val="100"/>
        </w:rPr>
        <w:t>选</w:t>
      </w:r>
      <w:r>
        <w:rPr>
          <w:w w:val="100"/>
        </w:rPr>
        <w:t>公</w:t>
      </w:r>
      <w:r>
        <w:rPr>
          <w:w w:val="100"/>
        </w:rPr>
        <w:t> 司监事会主席的议</w:t>
      </w:r>
      <w:r>
        <w:rPr>
          <w:spacing w:val="-2"/>
          <w:w w:val="100"/>
        </w:rPr>
        <w:t>案</w:t>
      </w:r>
      <w:r>
        <w:rPr>
          <w:spacing w:val="-116"/>
          <w:w w:val="100"/>
        </w:rPr>
        <w:t>》。</w:t>
      </w:r>
      <w:r>
        <w:rPr>
          <w:w w:val="100"/>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BodyText"/>
        <w:spacing w:line="240" w:lineRule="auto"/>
        <w:ind w:left="614" w:right="4149"/>
        <w:jc w:val="left"/>
      </w:pPr>
      <w:r>
        <w:rPr>
          <w:rFonts w:ascii="宋体" w:hAnsi="宋体" w:cs="宋体" w:eastAsia="宋体" w:hint="default"/>
        </w:rPr>
        <w:t>(</w:t>
      </w:r>
      <w:r>
        <w:rPr/>
        <w:t>二</w:t>
      </w:r>
      <w:r>
        <w:rPr>
          <w:rFonts w:ascii="宋体" w:hAnsi="宋体" w:cs="宋体" w:eastAsia="宋体" w:hint="default"/>
        </w:rPr>
        <w:t>)</w:t>
      </w:r>
      <w:r>
        <w:rPr/>
        <w:t>第一届监事会第四次会议</w:t>
      </w:r>
    </w:p>
    <w:p>
      <w:pPr>
        <w:pStyle w:val="BodyText"/>
        <w:spacing w:line="309" w:lineRule="auto" w:before="131"/>
        <w:ind w:right="826" w:firstLine="461"/>
        <w:jc w:val="left"/>
      </w:pP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7</w:t>
      </w:r>
      <w:r>
        <w:rPr/>
        <w:t>日，公司于上海市金山区亭卫南路</w:t>
      </w:r>
      <w:r>
        <w:rPr>
          <w:rFonts w:ascii="宋体" w:hAnsi="宋体" w:cs="宋体" w:eastAsia="宋体" w:hint="default"/>
        </w:rPr>
        <w:t>888</w:t>
      </w:r>
      <w:r>
        <w:rPr/>
        <w:t>号三楼会议室召开第一届监事会第四次会</w:t>
      </w:r>
      <w:r>
        <w:rPr>
          <w:w w:val="100"/>
        </w:rPr>
        <w:t> </w:t>
      </w:r>
      <w:r>
        <w:rPr>
          <w:spacing w:val="-1"/>
        </w:rPr>
        <w:t>议，会议应到监事</w:t>
      </w:r>
      <w:r>
        <w:rPr>
          <w:rFonts w:ascii="宋体" w:hAnsi="宋体" w:cs="宋体" w:eastAsia="宋体" w:hint="default"/>
          <w:spacing w:val="-1"/>
        </w:rPr>
        <w:t>3</w:t>
      </w:r>
      <w:r>
        <w:rPr>
          <w:spacing w:val="-1"/>
        </w:rPr>
        <w:t>人，实到监事</w:t>
      </w:r>
      <w:r>
        <w:rPr>
          <w:rFonts w:ascii="宋体" w:hAnsi="宋体" w:cs="宋体" w:eastAsia="宋体" w:hint="default"/>
          <w:spacing w:val="-1"/>
        </w:rPr>
        <w:t>3</w:t>
      </w:r>
      <w:r>
        <w:rPr>
          <w:spacing w:val="-1"/>
        </w:rPr>
        <w:t>人，符合《公司法》和《公司章程》的规定，会议审议通过了</w:t>
      </w:r>
    </w:p>
    <w:p>
      <w:pPr>
        <w:pStyle w:val="BodyText"/>
        <w:spacing w:line="295" w:lineRule="auto" w:before="24"/>
        <w:ind w:right="826"/>
        <w:jc w:val="left"/>
      </w:pPr>
      <w:r>
        <w:rPr>
          <w:spacing w:val="-14"/>
          <w:w w:val="100"/>
        </w:rPr>
        <w:t>《</w:t>
      </w:r>
      <w:r>
        <w:rPr>
          <w:rFonts w:ascii="Arial" w:hAnsi="Arial" w:cs="Arial" w:eastAsia="Arial" w:hint="default"/>
          <w:spacing w:val="-14"/>
          <w:w w:val="100"/>
        </w:rPr>
        <w:t>2009</w:t>
      </w:r>
      <w:r>
        <w:rPr>
          <w:spacing w:val="-14"/>
          <w:w w:val="100"/>
        </w:rPr>
        <w:t>年度监事会工作报告》、《公司</w:t>
      </w:r>
      <w:r>
        <w:rPr>
          <w:rFonts w:ascii="Arial" w:hAnsi="Arial" w:cs="Arial" w:eastAsia="Arial" w:hint="default"/>
          <w:spacing w:val="-14"/>
          <w:w w:val="100"/>
        </w:rPr>
        <w:t>2009</w:t>
      </w:r>
      <w:r>
        <w:rPr>
          <w:spacing w:val="-14"/>
          <w:w w:val="100"/>
        </w:rPr>
        <w:t>年度财务报告》、《公司</w:t>
      </w:r>
      <w:r>
        <w:rPr>
          <w:rFonts w:ascii="Arial" w:hAnsi="Arial" w:cs="Arial" w:eastAsia="Arial" w:hint="default"/>
          <w:spacing w:val="-14"/>
          <w:w w:val="100"/>
        </w:rPr>
        <w:t>2009</w:t>
      </w:r>
      <w:r>
        <w:rPr>
          <w:spacing w:val="-14"/>
          <w:w w:val="100"/>
        </w:rPr>
        <w:t>年度财务决算报告》、《公</w:t>
      </w:r>
      <w:r>
        <w:rPr>
          <w:spacing w:val="-80"/>
          <w:w w:val="100"/>
        </w:rPr>
        <w:t> </w:t>
      </w:r>
      <w:r>
        <w:rPr>
          <w:spacing w:val="-80"/>
          <w:w w:val="100"/>
        </w:rPr>
      </w:r>
      <w:r>
        <w:rPr/>
        <w:t>司</w:t>
      </w:r>
      <w:r>
        <w:rPr>
          <w:rFonts w:ascii="Arial" w:hAnsi="Arial" w:cs="Arial" w:eastAsia="Arial" w:hint="default"/>
        </w:rPr>
        <w:t>2010</w:t>
      </w:r>
      <w:r>
        <w:rPr/>
        <w:t>年度财务预算报告》及《公司</w:t>
      </w:r>
      <w:r>
        <w:rPr>
          <w:rFonts w:ascii="Arial" w:hAnsi="Arial" w:cs="Arial" w:eastAsia="Arial" w:hint="default"/>
        </w:rPr>
        <w:t>2010</w:t>
      </w:r>
      <w:r>
        <w:rPr/>
        <w:t>年度经营计划》等议案。</w:t>
      </w:r>
    </w:p>
    <w:p>
      <w:pPr>
        <w:spacing w:line="240" w:lineRule="auto" w:before="0"/>
        <w:rPr>
          <w:rFonts w:ascii="宋体" w:hAnsi="宋体" w:cs="宋体" w:eastAsia="宋体" w:hint="default"/>
          <w:sz w:val="24"/>
          <w:szCs w:val="24"/>
        </w:rPr>
      </w:pPr>
    </w:p>
    <w:p>
      <w:pPr>
        <w:pStyle w:val="BodyText"/>
        <w:spacing w:line="240" w:lineRule="auto" w:before="168"/>
        <w:ind w:left="614" w:right="4149"/>
        <w:jc w:val="left"/>
      </w:pPr>
      <w:r>
        <w:rPr>
          <w:rFonts w:ascii="宋体" w:hAnsi="宋体" w:cs="宋体" w:eastAsia="宋体" w:hint="default"/>
        </w:rPr>
        <w:t>(</w:t>
      </w:r>
      <w:r>
        <w:rPr/>
        <w:t>三</w:t>
      </w:r>
      <w:r>
        <w:rPr>
          <w:rFonts w:ascii="宋体" w:hAnsi="宋体" w:cs="宋体" w:eastAsia="宋体" w:hint="default"/>
        </w:rPr>
        <w:t>)</w:t>
      </w:r>
      <w:r>
        <w:rPr/>
        <w:t>第一届监事会第五次会议</w:t>
      </w:r>
    </w:p>
    <w:p>
      <w:pPr>
        <w:pStyle w:val="BodyText"/>
        <w:spacing w:line="309" w:lineRule="auto" w:before="131"/>
        <w:ind w:right="826" w:firstLine="461"/>
        <w:jc w:val="left"/>
      </w:pP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8</w:t>
      </w:r>
      <w:r>
        <w:rPr/>
        <w:t>日，公司于上海市金山区亭卫南路</w:t>
      </w:r>
      <w:r>
        <w:rPr>
          <w:rFonts w:ascii="宋体" w:hAnsi="宋体" w:cs="宋体" w:eastAsia="宋体" w:hint="default"/>
        </w:rPr>
        <w:t>888</w:t>
      </w:r>
      <w:r>
        <w:rPr/>
        <w:t>号三楼会议室召开第一届监事会第五次会</w:t>
      </w:r>
      <w:r>
        <w:rPr>
          <w:w w:val="100"/>
        </w:rPr>
        <w:t> </w:t>
      </w:r>
      <w:r>
        <w:rPr>
          <w:spacing w:val="-1"/>
        </w:rPr>
        <w:t>议，会议应到监事</w:t>
      </w:r>
      <w:r>
        <w:rPr>
          <w:rFonts w:ascii="宋体" w:hAnsi="宋体" w:cs="宋体" w:eastAsia="宋体" w:hint="default"/>
          <w:spacing w:val="-1"/>
        </w:rPr>
        <w:t>3</w:t>
      </w:r>
      <w:r>
        <w:rPr>
          <w:spacing w:val="-1"/>
        </w:rPr>
        <w:t>人，实到监事</w:t>
      </w:r>
      <w:r>
        <w:rPr>
          <w:rFonts w:ascii="宋体" w:hAnsi="宋体" w:cs="宋体" w:eastAsia="宋体" w:hint="default"/>
          <w:spacing w:val="-1"/>
        </w:rPr>
        <w:t>3</w:t>
      </w:r>
      <w:r>
        <w:rPr>
          <w:spacing w:val="-1"/>
        </w:rPr>
        <w:t>人，符合《公司法》和《公司章程》的规定，会议审议通过了</w:t>
      </w:r>
    </w:p>
    <w:p>
      <w:pPr>
        <w:pStyle w:val="BodyText"/>
        <w:spacing w:line="240" w:lineRule="auto" w:before="23"/>
        <w:ind w:right="4149"/>
        <w:jc w:val="left"/>
      </w:pPr>
      <w:r>
        <w:rPr/>
        <w:t>《公司</w:t>
      </w:r>
      <w:r>
        <w:rPr>
          <w:rFonts w:ascii="Arial" w:hAnsi="Arial" w:cs="Arial" w:eastAsia="Arial" w:hint="default"/>
        </w:rPr>
        <w:t>2010</w:t>
      </w:r>
      <w:r>
        <w:rPr/>
        <w:t>年上半年度财务报告》的议案。</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29"/>
        <w:ind w:right="0"/>
        <w:jc w:val="both"/>
      </w:pPr>
      <w:r>
        <w:rPr/>
        <w:t>二、监事会对公司</w:t>
      </w:r>
      <w:r>
        <w:rPr>
          <w:rFonts w:ascii="Times New Roman" w:hAnsi="Times New Roman" w:cs="Times New Roman" w:eastAsia="Times New Roman" w:hint="default"/>
        </w:rPr>
        <w:t>2010</w:t>
      </w:r>
      <w:r>
        <w:rPr/>
        <w:t>年度有关事项的核查意见</w:t>
      </w:r>
    </w:p>
    <w:p>
      <w:pPr>
        <w:pStyle w:val="BodyText"/>
        <w:spacing w:line="343" w:lineRule="auto" w:before="111"/>
        <w:ind w:left="614" w:right="826" w:hanging="188"/>
        <w:jc w:val="left"/>
      </w:pPr>
      <w:r>
        <w:rPr/>
        <w:t>（一）公司依法运作情况</w:t>
      </w:r>
      <w:r>
        <w:rPr>
          <w:spacing w:val="-111"/>
        </w:rPr>
        <w:t> </w:t>
      </w:r>
      <w:r>
        <w:rPr>
          <w:spacing w:val="-1"/>
        </w:rPr>
        <w:t>监事会成员通过列席本年度董事会会议和股东大会，对公司的决策程序和公司董事、高级管</w:t>
      </w:r>
    </w:p>
    <w:p>
      <w:pPr>
        <w:pStyle w:val="BodyText"/>
        <w:spacing w:line="304" w:lineRule="auto"/>
        <w:ind w:right="1130"/>
        <w:jc w:val="both"/>
      </w:pPr>
      <w:r>
        <w:rPr>
          <w:spacing w:val="-7"/>
        </w:rPr>
        <w:t>理人员履行职务情况进行了严格的监督。监事会认为：</w:t>
      </w:r>
      <w:r>
        <w:rPr>
          <w:rFonts w:ascii="Times New Roman" w:hAnsi="Times New Roman" w:cs="Times New Roman" w:eastAsia="Times New Roman" w:hint="default"/>
          <w:spacing w:val="-7"/>
        </w:rPr>
        <w:t>2010</w:t>
      </w:r>
      <w:r>
        <w:rPr>
          <w:spacing w:val="-7"/>
        </w:rPr>
        <w:t>年度，公司的决策程序严格遵循了《公</w:t>
      </w:r>
      <w:r>
        <w:rPr>
          <w:spacing w:val="-57"/>
        </w:rPr>
        <w:t> </w:t>
      </w:r>
      <w:r>
        <w:rPr>
          <w:spacing w:val="-57"/>
        </w:rPr>
      </w:r>
      <w:r>
        <w:rPr>
          <w:spacing w:val="-7"/>
          <w:w w:val="100"/>
        </w:rPr>
        <w:t>司法》、《证券法》等法律法规和《公司章程》所作出的各项规定，已建立内部控制制度并在不断</w:t>
      </w:r>
      <w:r>
        <w:rPr>
          <w:spacing w:val="-87"/>
          <w:w w:val="100"/>
        </w:rPr>
        <w:t> </w:t>
      </w:r>
      <w:r>
        <w:rPr>
          <w:spacing w:val="-87"/>
          <w:w w:val="100"/>
        </w:rPr>
      </w:r>
      <w:r>
        <w:rPr>
          <w:spacing w:val="-1"/>
        </w:rPr>
        <w:t>完善。公司董事和高级管理人员在执行公司任务、履行职责时，没有发现违反法律法规、公司章</w:t>
      </w:r>
      <w:r>
        <w:rPr>
          <w:spacing w:val="-100"/>
        </w:rPr>
        <w:t> </w:t>
      </w:r>
      <w:r>
        <w:rPr>
          <w:spacing w:val="-100"/>
        </w:rPr>
      </w:r>
      <w:r>
        <w:rPr/>
        <w:t>程或有损于公司利益的行为。</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6"/>
          <w:szCs w:val="16"/>
        </w:rPr>
      </w:pPr>
    </w:p>
    <w:p>
      <w:pPr>
        <w:pStyle w:val="BodyText"/>
        <w:spacing w:line="343" w:lineRule="auto"/>
        <w:ind w:left="614" w:right="826" w:hanging="188"/>
        <w:jc w:val="left"/>
      </w:pPr>
      <w:r>
        <w:rPr/>
        <w:t>（二）检查公司财务的情况</w:t>
      </w:r>
      <w:r>
        <w:rPr>
          <w:spacing w:val="-111"/>
        </w:rPr>
        <w:t> </w:t>
      </w:r>
      <w:r>
        <w:rPr>
          <w:spacing w:val="-2"/>
        </w:rPr>
        <w:t>公司监事会对报告期内的财务监管体系和财务状况进行了检查，认为公司财务状况、经营成</w:t>
      </w:r>
    </w:p>
    <w:p>
      <w:pPr>
        <w:pStyle w:val="BodyText"/>
        <w:spacing w:line="292" w:lineRule="auto"/>
        <w:ind w:right="1133"/>
        <w:jc w:val="both"/>
      </w:pPr>
      <w:r>
        <w:rPr/>
        <w:t>果良好</w:t>
      </w:r>
      <w:r>
        <w:rPr>
          <w:rFonts w:ascii="Times New Roman" w:hAnsi="Times New Roman" w:cs="Times New Roman" w:eastAsia="Times New Roman" w:hint="default"/>
        </w:rPr>
        <w:t>,</w:t>
      </w:r>
      <w:r>
        <w:rPr/>
        <w:t>财务会计内控制度健全</w:t>
      </w:r>
      <w:r>
        <w:rPr>
          <w:rFonts w:ascii="Times New Roman" w:hAnsi="Times New Roman" w:cs="Times New Roman" w:eastAsia="Times New Roman" w:hint="default"/>
        </w:rPr>
        <w:t>,</w:t>
      </w:r>
      <w:r>
        <w:rPr/>
        <w:t>会计无重大遗漏和虚假记载</w:t>
      </w:r>
      <w:r>
        <w:rPr>
          <w:rFonts w:ascii="Times New Roman" w:hAnsi="Times New Roman" w:cs="Times New Roman" w:eastAsia="Times New Roman" w:hint="default"/>
        </w:rPr>
        <w:t>,</w:t>
      </w:r>
      <w:r>
        <w:rPr/>
        <w:t>严格执行《会计法》和《企业会计准</w:t>
      </w:r>
      <w:r>
        <w:rPr>
          <w:spacing w:val="-81"/>
        </w:rPr>
        <w:t> </w:t>
      </w:r>
      <w:r>
        <w:rPr>
          <w:spacing w:val="-81"/>
        </w:rPr>
      </w:r>
      <w:r>
        <w:rPr/>
        <w:t>则》等法律法规</w:t>
      </w:r>
      <w:r>
        <w:rPr>
          <w:rFonts w:ascii="Times New Roman" w:hAnsi="Times New Roman" w:cs="Times New Roman" w:eastAsia="Times New Roman" w:hint="default"/>
        </w:rPr>
        <w:t>,</w:t>
      </w:r>
      <w:r>
        <w:rPr/>
        <w:t>未发现有违规违纪问题。报告期内</w:t>
      </w:r>
      <w:r>
        <w:rPr>
          <w:rFonts w:ascii="Times New Roman" w:hAnsi="Times New Roman" w:cs="Times New Roman" w:eastAsia="Times New Roman" w:hint="default"/>
        </w:rPr>
        <w:t>,</w:t>
      </w:r>
      <w:r>
        <w:rPr/>
        <w:t>立信会计师事务所有限公司出具了无保留意</w:t>
      </w:r>
      <w:r>
        <w:rPr>
          <w:spacing w:val="-26"/>
        </w:rPr>
        <w:t> </w:t>
      </w:r>
      <w:r>
        <w:rPr>
          <w:spacing w:val="-26"/>
        </w:rPr>
      </w:r>
      <w:r>
        <w:rPr/>
        <w:t>见的</w:t>
      </w:r>
      <w:r>
        <w:rPr>
          <w:rFonts w:ascii="Times New Roman" w:hAnsi="Times New Roman" w:cs="Times New Roman" w:eastAsia="Times New Roman" w:hint="default"/>
        </w:rPr>
        <w:t>2010</w:t>
      </w:r>
      <w:r>
        <w:rPr/>
        <w:t>年度审计报告</w:t>
      </w:r>
      <w:r>
        <w:rPr>
          <w:rFonts w:ascii="Times New Roman" w:hAnsi="Times New Roman" w:cs="Times New Roman" w:eastAsia="Times New Roman" w:hint="default"/>
        </w:rPr>
        <w:t>,</w:t>
      </w:r>
      <w:r>
        <w:rPr/>
        <w:t>该审计报告真实、客观地反映了公司的财务状况和经营成果。</w:t>
      </w:r>
    </w:p>
    <w:p>
      <w:pPr>
        <w:spacing w:line="240" w:lineRule="auto" w:before="0"/>
        <w:rPr>
          <w:rFonts w:ascii="宋体" w:hAnsi="宋体" w:cs="宋体" w:eastAsia="宋体" w:hint="default"/>
          <w:sz w:val="24"/>
          <w:szCs w:val="24"/>
        </w:rPr>
      </w:pPr>
    </w:p>
    <w:p>
      <w:pPr>
        <w:pStyle w:val="BodyText"/>
        <w:spacing w:line="343" w:lineRule="auto" w:before="173"/>
        <w:ind w:left="614" w:right="4149"/>
        <w:jc w:val="left"/>
      </w:pPr>
      <w:r>
        <w:rPr/>
        <w:t>（三）收购、出售资产情况</w:t>
      </w:r>
      <w:r>
        <w:rPr>
          <w:w w:val="100"/>
        </w:rPr>
        <w:t> </w:t>
      </w:r>
      <w:r>
        <w:rPr>
          <w:spacing w:val="-1"/>
        </w:rPr>
        <w:t>报告期内，公司未发生出售资产交易的情况。</w:t>
      </w:r>
    </w:p>
    <w:p>
      <w:pPr>
        <w:pStyle w:val="BodyText"/>
        <w:spacing w:line="295" w:lineRule="auto" w:before="29"/>
        <w:ind w:right="826" w:firstLine="461"/>
        <w:jc w:val="left"/>
      </w:pPr>
      <w:r>
        <w:rPr>
          <w:spacing w:val="4"/>
          <w:w w:val="98"/>
        </w:rPr>
        <w:t>由于公司业务发展需要，公司于</w:t>
      </w:r>
      <w:r>
        <w:rPr>
          <w:rFonts w:ascii="Times New Roman" w:hAnsi="Times New Roman" w:cs="Times New Roman" w:eastAsia="Times New Roman" w:hint="default"/>
          <w:spacing w:val="4"/>
          <w:w w:val="98"/>
        </w:rPr>
        <w:t>2010</w:t>
      </w:r>
      <w:r>
        <w:rPr>
          <w:spacing w:val="4"/>
          <w:w w:val="98"/>
        </w:rPr>
        <w:t>年</w:t>
      </w:r>
      <w:r>
        <w:rPr>
          <w:rFonts w:ascii="Times New Roman" w:hAnsi="Times New Roman" w:cs="Times New Roman" w:eastAsia="Times New Roman" w:hint="default"/>
          <w:spacing w:val="4"/>
          <w:w w:val="98"/>
        </w:rPr>
        <w:t>1</w:t>
      </w:r>
      <w:r>
        <w:rPr>
          <w:spacing w:val="4"/>
          <w:w w:val="98"/>
        </w:rPr>
        <w:t>月</w:t>
      </w:r>
      <w:r>
        <w:rPr>
          <w:rFonts w:ascii="Times New Roman" w:hAnsi="Times New Roman" w:cs="Times New Roman" w:eastAsia="Times New Roman" w:hint="default"/>
          <w:spacing w:val="4"/>
          <w:w w:val="98"/>
        </w:rPr>
        <w:t>24</w:t>
      </w:r>
      <w:r>
        <w:rPr>
          <w:spacing w:val="4"/>
          <w:w w:val="98"/>
        </w:rPr>
        <w:t>日通过公开拍卖获得了</w:t>
      </w:r>
      <w:r>
        <w:rPr>
          <w:rFonts w:ascii="Times New Roman" w:hAnsi="Times New Roman" w:cs="Times New Roman" w:eastAsia="Times New Roman" w:hint="default"/>
          <w:spacing w:val="4"/>
          <w:w w:val="98"/>
        </w:rPr>
        <w:t>―</w:t>
      </w:r>
      <w:r>
        <w:rPr>
          <w:spacing w:val="4"/>
          <w:w w:val="98"/>
        </w:rPr>
        <w:t>沪房地金（</w:t>
      </w:r>
      <w:r>
        <w:rPr>
          <w:rFonts w:ascii="Times New Roman" w:hAnsi="Times New Roman" w:cs="Times New Roman" w:eastAsia="Times New Roman" w:hint="default"/>
          <w:spacing w:val="4"/>
          <w:w w:val="98"/>
        </w:rPr>
        <w:t>2001</w:t>
      </w:r>
      <w:r>
        <w:rPr>
          <w:spacing w:val="4"/>
          <w:w w:val="98"/>
        </w:rPr>
        <w:t>）第</w:t>
      </w:r>
      <w:r>
        <w:rPr>
          <w:spacing w:val="4"/>
          <w:w w:val="100"/>
        </w:rPr>
        <w:t> </w:t>
      </w:r>
      <w:r>
        <w:rPr>
          <w:rFonts w:ascii="Times New Roman" w:hAnsi="Times New Roman" w:cs="Times New Roman" w:eastAsia="Times New Roman" w:hint="default"/>
          <w:spacing w:val="-1"/>
        </w:rPr>
        <w:t>07385</w:t>
      </w:r>
      <w:r>
        <w:rPr>
          <w:spacing w:val="-1"/>
        </w:rPr>
        <w:t>号”房地产，监事会认为：相关程序符合法律法规规定，价格公允，出让方非公司关联方，</w:t>
      </w:r>
      <w:r>
        <w:rPr>
          <w:spacing w:val="-93"/>
        </w:rPr>
        <w:t> </w:t>
      </w:r>
      <w:r>
        <w:rPr>
          <w:spacing w:val="-93"/>
        </w:rPr>
      </w:r>
      <w:r>
        <w:rPr/>
        <w:t>未损害公司利益。</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BodyText"/>
        <w:spacing w:line="333" w:lineRule="auto"/>
        <w:ind w:left="614" w:right="826"/>
        <w:jc w:val="left"/>
      </w:pPr>
      <w:r>
        <w:rPr/>
        <w:t>（四）公司关联交易情况</w:t>
      </w:r>
      <w:r>
        <w:rPr>
          <w:w w:val="100"/>
        </w:rPr>
        <w:t> </w:t>
      </w:r>
      <w:r>
        <w:rPr/>
        <w:t>报告期内，公司发生日常经营关联销售</w:t>
      </w:r>
      <w:r>
        <w:rPr>
          <w:rFonts w:ascii="Times New Roman" w:hAnsi="Times New Roman" w:cs="Times New Roman" w:eastAsia="Times New Roman" w:hint="default"/>
        </w:rPr>
        <w:t>2,024,694.02</w:t>
      </w:r>
      <w:r>
        <w:rPr/>
        <w:t>元，关联采购</w:t>
      </w:r>
      <w:r>
        <w:rPr>
          <w:rFonts w:ascii="Times New Roman" w:hAnsi="Times New Roman" w:cs="Times New Roman" w:eastAsia="Times New Roman" w:hint="default"/>
        </w:rPr>
        <w:t>4,572,093.18</w:t>
      </w:r>
      <w:r>
        <w:rPr/>
        <w:t>元。</w:t>
      </w:r>
      <w:r>
        <w:rPr>
          <w:w w:val="100"/>
        </w:rPr>
        <w:t> </w:t>
      </w:r>
      <w:r>
        <w:rPr>
          <w:spacing w:val="-2"/>
        </w:rPr>
        <w:t>监事会对报告期内公司的关联交易进行了核查，认为：报告期内公司关联交易金额较小，价</w:t>
      </w:r>
    </w:p>
    <w:p>
      <w:pPr>
        <w:pStyle w:val="BodyText"/>
        <w:spacing w:line="312" w:lineRule="auto"/>
        <w:ind w:right="1131"/>
        <w:jc w:val="both"/>
      </w:pPr>
      <w:r>
        <w:rPr>
          <w:spacing w:val="-1"/>
        </w:rPr>
        <w:t>格公允不存在损害公司及全体股东、特别是中小股东和非关联股东利益的情形；未发生重大关联</w:t>
      </w:r>
      <w:r>
        <w:rPr>
          <w:spacing w:val="-98"/>
        </w:rPr>
        <w:t> </w:t>
      </w:r>
      <w:r>
        <w:rPr>
          <w:spacing w:val="-98"/>
        </w:rPr>
      </w:r>
      <w:r>
        <w:rPr/>
        <w:t>交易，公司没有对关联方构成重大依赖。</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343" w:lineRule="auto"/>
        <w:ind w:left="614" w:right="4910"/>
        <w:jc w:val="left"/>
      </w:pPr>
      <w:r>
        <w:rPr/>
        <w:t>（五）公司对外担保</w:t>
      </w:r>
      <w:r>
        <w:rPr>
          <w:spacing w:val="-112"/>
        </w:rPr>
        <w:t> </w:t>
      </w:r>
      <w:r>
        <w:rPr>
          <w:spacing w:val="-1"/>
        </w:rPr>
        <w:t>报告期内，公司未发生对外担保事项。</w:t>
      </w:r>
    </w:p>
    <w:p>
      <w:pPr>
        <w:spacing w:line="240" w:lineRule="auto" w:before="0"/>
        <w:rPr>
          <w:rFonts w:ascii="宋体" w:hAnsi="宋体" w:cs="宋体" w:eastAsia="宋体" w:hint="default"/>
          <w:sz w:val="22"/>
          <w:szCs w:val="22"/>
        </w:rPr>
      </w:pPr>
    </w:p>
    <w:p>
      <w:pPr>
        <w:pStyle w:val="BodyText"/>
        <w:spacing w:line="343" w:lineRule="auto" w:before="174"/>
        <w:ind w:left="614" w:right="826"/>
        <w:jc w:val="left"/>
      </w:pPr>
      <w:r>
        <w:rPr/>
        <w:t>（六）审核公司内部控制情况</w:t>
      </w:r>
      <w:r>
        <w:rPr>
          <w:w w:val="100"/>
        </w:rPr>
        <w:t> </w:t>
      </w:r>
      <w:r>
        <w:rPr>
          <w:spacing w:val="-1"/>
        </w:rPr>
        <w:t>公司已建立内部控制制度体系并达到有效地执行。公司内部控制的自我评价报告真实、客观</w:t>
      </w:r>
    </w:p>
    <w:p>
      <w:pPr>
        <w:pStyle w:val="BodyText"/>
        <w:spacing w:line="290" w:lineRule="exact"/>
        <w:ind w:right="0"/>
        <w:jc w:val="both"/>
      </w:pPr>
      <w:r>
        <w:rPr/>
        <w:t>地反映了公司内部控制制度的建设及运作情况。</w:t>
      </w:r>
    </w:p>
    <w:p>
      <w:pPr>
        <w:spacing w:after="0" w:line="290" w:lineRule="exact"/>
        <w:jc w:val="both"/>
        <w:sectPr>
          <w:pgSz w:w="11910" w:h="16840"/>
          <w:pgMar w:header="877" w:footer="980" w:top="1100" w:bottom="1160" w:left="980" w:right="0"/>
        </w:sectPr>
      </w:pPr>
    </w:p>
    <w:p>
      <w:pPr>
        <w:spacing w:line="240" w:lineRule="auto" w:before="1"/>
        <w:rPr>
          <w:rFonts w:ascii="宋体" w:hAnsi="宋体" w:cs="宋体" w:eastAsia="宋体" w:hint="default"/>
          <w:sz w:val="27"/>
          <w:szCs w:val="27"/>
        </w:rPr>
      </w:pPr>
    </w:p>
    <w:p>
      <w:pPr>
        <w:pStyle w:val="Heading1"/>
        <w:spacing w:line="511" w:lineRule="auto"/>
        <w:ind w:right="4598"/>
        <w:jc w:val="center"/>
        <w:rPr>
          <w:b w:val="0"/>
          <w:bCs w:val="0"/>
        </w:rPr>
      </w:pPr>
      <w:r>
        <w:rPr/>
        <w:t>第九节</w:t>
      </w:r>
      <w:r>
        <w:rPr>
          <w:spacing w:val="-3"/>
        </w:rPr>
        <w:t> </w:t>
      </w:r>
      <w:r>
        <w:rPr/>
        <w:t>财务报告</w:t>
      </w:r>
      <w:r>
        <w:rPr>
          <w:w w:val="99"/>
        </w:rPr>
        <w:t> </w:t>
      </w:r>
      <w:r>
        <w:rPr/>
        <w:t>审 计 报</w:t>
      </w:r>
      <w:r>
        <w:rPr>
          <w:spacing w:val="-3"/>
        </w:rPr>
        <w:t> </w:t>
      </w:r>
      <w:r>
        <w:rPr/>
        <w:t>告</w:t>
      </w:r>
      <w:r>
        <w:rPr>
          <w:b w:val="0"/>
          <w:bCs w:val="0"/>
        </w:rPr>
      </w:r>
    </w:p>
    <w:p>
      <w:pPr>
        <w:spacing w:line="240" w:lineRule="auto" w:before="11"/>
        <w:rPr>
          <w:rFonts w:ascii="宋体" w:hAnsi="宋体" w:cs="宋体" w:eastAsia="宋体" w:hint="default"/>
          <w:b/>
          <w:bCs/>
          <w:sz w:val="13"/>
          <w:szCs w:val="13"/>
        </w:rPr>
      </w:pPr>
    </w:p>
    <w:p>
      <w:pPr>
        <w:spacing w:before="44"/>
        <w:ind w:left="7279" w:right="826" w:firstLine="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12204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20"/>
          <w:szCs w:val="20"/>
        </w:rPr>
      </w:pPr>
    </w:p>
    <w:p>
      <w:pPr>
        <w:pStyle w:val="Heading2"/>
        <w:spacing w:line="240" w:lineRule="auto" w:before="183"/>
        <w:ind w:left="152" w:right="0"/>
        <w:jc w:val="both"/>
        <w:rPr>
          <w:b w:val="0"/>
          <w:bCs w:val="0"/>
        </w:rPr>
      </w:pPr>
      <w:r>
        <w:rPr/>
        <w:t>上海华峰超纤材料股份有限公司全体股东：</w:t>
      </w:r>
      <w:r>
        <w:rPr>
          <w:b w:val="0"/>
          <w:bCs w:val="0"/>
        </w:rPr>
      </w:r>
    </w:p>
    <w:p>
      <w:pPr>
        <w:spacing w:line="240" w:lineRule="auto" w:before="3"/>
        <w:rPr>
          <w:rFonts w:ascii="宋体" w:hAnsi="宋体" w:cs="宋体" w:eastAsia="宋体" w:hint="default"/>
          <w:b/>
          <w:bCs/>
          <w:sz w:val="36"/>
          <w:szCs w:val="36"/>
        </w:rPr>
      </w:pPr>
    </w:p>
    <w:p>
      <w:pPr>
        <w:pStyle w:val="Heading3"/>
        <w:spacing w:line="242" w:lineRule="auto"/>
        <w:ind w:right="1129" w:firstLine="559"/>
        <w:jc w:val="both"/>
      </w:pPr>
      <w:r>
        <w:rPr>
          <w:spacing w:val="2"/>
        </w:rPr>
        <w:t>我们审计了后附的上海华峰超纤材料股份有限公司（以下简称贵公司）财</w:t>
      </w:r>
      <w:r>
        <w:rPr>
          <w:w w:val="100"/>
        </w:rPr>
        <w:t> </w:t>
      </w:r>
      <w:r>
        <w:rPr>
          <w:spacing w:val="-6"/>
        </w:rPr>
        <w:t>务报表，包括</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日的资产负债表，</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spacing w:val="-4"/>
        </w:rPr>
        <w:t>年度的利润表、现金流量</w:t>
      </w:r>
      <w:r>
        <w:rPr>
          <w:w w:val="100"/>
        </w:rPr>
        <w:t> </w:t>
      </w:r>
      <w:r>
        <w:rPr/>
        <w:t>表、所有者权益变动表以及财务报表附注。</w:t>
      </w:r>
    </w:p>
    <w:p>
      <w:pPr>
        <w:spacing w:line="840" w:lineRule="exact" w:before="126"/>
        <w:ind w:left="712" w:right="826" w:firstLine="2"/>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b/>
          <w:bCs/>
          <w:spacing w:val="16"/>
          <w:sz w:val="28"/>
          <w:szCs w:val="28"/>
        </w:rPr>
        <w:t> </w:t>
      </w:r>
      <w:r>
        <w:rPr>
          <w:rFonts w:ascii="宋体" w:hAnsi="宋体" w:cs="宋体" w:eastAsia="宋体" w:hint="default"/>
          <w:b/>
          <w:bCs/>
          <w:sz w:val="28"/>
          <w:szCs w:val="28"/>
        </w:rPr>
        <w:t>管理层对财务报表的责任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按照企业会计准则的规定编制财务报表是贵公司管理层的责任。这种责任</w:t>
      </w:r>
    </w:p>
    <w:p>
      <w:pPr>
        <w:pStyle w:val="Heading3"/>
        <w:spacing w:line="268" w:lineRule="exact"/>
        <w:ind w:right="0"/>
        <w:jc w:val="both"/>
      </w:pPr>
      <w:r>
        <w:rPr>
          <w:spacing w:val="2"/>
          <w:w w:val="100"/>
        </w:rPr>
        <w:t>包括</w:t>
      </w:r>
      <w:r>
        <w:rPr>
          <w:spacing w:val="-137"/>
          <w:w w:val="100"/>
        </w:rPr>
        <w:t>：</w:t>
      </w:r>
      <w:r>
        <w:rPr>
          <w:spacing w:val="3"/>
          <w:w w:val="100"/>
        </w:rPr>
        <w:t>（</w:t>
      </w:r>
      <w:r>
        <w:rPr>
          <w:rFonts w:ascii="Times New Roman" w:hAnsi="Times New Roman" w:cs="Times New Roman" w:eastAsia="Times New Roman" w:hint="default"/>
          <w:spacing w:val="3"/>
          <w:w w:val="100"/>
        </w:rPr>
        <w:t>1</w:t>
      </w:r>
      <w:r>
        <w:rPr>
          <w:spacing w:val="2"/>
          <w:w w:val="100"/>
        </w:rPr>
        <w:t>）设计、实施和维护与财</w:t>
      </w:r>
      <w:r>
        <w:rPr>
          <w:spacing w:val="4"/>
          <w:w w:val="100"/>
        </w:rPr>
        <w:t>务</w:t>
      </w:r>
      <w:r>
        <w:rPr>
          <w:spacing w:val="2"/>
          <w:w w:val="100"/>
        </w:rPr>
        <w:t>报表编制相关的</w:t>
      </w:r>
      <w:r>
        <w:rPr>
          <w:spacing w:val="4"/>
          <w:w w:val="100"/>
        </w:rPr>
        <w:t>内</w:t>
      </w:r>
      <w:r>
        <w:rPr>
          <w:spacing w:val="2"/>
          <w:w w:val="100"/>
        </w:rPr>
        <w:t>部控制，以使财</w:t>
      </w:r>
      <w:r>
        <w:rPr>
          <w:spacing w:val="4"/>
          <w:w w:val="100"/>
        </w:rPr>
        <w:t>务</w:t>
      </w:r>
      <w:r>
        <w:rPr>
          <w:spacing w:val="2"/>
          <w:w w:val="100"/>
        </w:rPr>
        <w:t>报表</w:t>
      </w:r>
      <w:r>
        <w:rPr>
          <w:w w:val="100"/>
        </w:rPr>
      </w:r>
    </w:p>
    <w:p>
      <w:pPr>
        <w:spacing w:line="382" w:lineRule="exact" w:before="17"/>
        <w:ind w:left="152" w:right="826" w:firstLine="0"/>
        <w:jc w:val="left"/>
        <w:rPr>
          <w:rFonts w:ascii="宋体" w:hAnsi="宋体" w:cs="宋体" w:eastAsia="宋体" w:hint="default"/>
          <w:sz w:val="28"/>
          <w:szCs w:val="28"/>
        </w:rPr>
      </w:pPr>
      <w:r>
        <w:rPr>
          <w:rFonts w:ascii="宋体" w:hAnsi="宋体" w:cs="宋体" w:eastAsia="宋体" w:hint="default"/>
          <w:spacing w:val="-17"/>
          <w:w w:val="100"/>
          <w:sz w:val="28"/>
          <w:szCs w:val="28"/>
        </w:rPr>
        <w:t>不存在由于舞弊或错误而导致的重大错报；（</w:t>
      </w:r>
      <w:r>
        <w:rPr>
          <w:rFonts w:ascii="Times New Roman" w:hAnsi="Times New Roman" w:cs="Times New Roman" w:eastAsia="Times New Roman" w:hint="default"/>
          <w:spacing w:val="-17"/>
          <w:w w:val="100"/>
          <w:sz w:val="28"/>
          <w:szCs w:val="28"/>
        </w:rPr>
        <w:t>2</w:t>
      </w:r>
      <w:r>
        <w:rPr>
          <w:rFonts w:ascii="宋体" w:hAnsi="宋体" w:cs="宋体" w:eastAsia="宋体" w:hint="default"/>
          <w:spacing w:val="-17"/>
          <w:w w:val="100"/>
          <w:sz w:val="28"/>
          <w:szCs w:val="28"/>
        </w:rPr>
        <w:t>）选择和运用恰当的会计政策；（</w:t>
      </w:r>
      <w:r>
        <w:rPr>
          <w:rFonts w:ascii="Times New Roman" w:hAnsi="Times New Roman" w:cs="Times New Roman" w:eastAsia="Times New Roman" w:hint="default"/>
          <w:spacing w:val="-17"/>
          <w:w w:val="100"/>
          <w:sz w:val="28"/>
          <w:szCs w:val="28"/>
        </w:rPr>
        <w:t>3</w:t>
      </w:r>
      <w:r>
        <w:rPr>
          <w:rFonts w:ascii="宋体" w:hAnsi="宋体" w:cs="宋体" w:eastAsia="宋体" w:hint="default"/>
          <w:spacing w:val="-17"/>
          <w:w w:val="100"/>
          <w:sz w:val="28"/>
          <w:szCs w:val="28"/>
        </w:rPr>
        <w:t>）</w:t>
      </w:r>
      <w:r>
        <w:rPr>
          <w:rFonts w:ascii="宋体" w:hAnsi="宋体" w:cs="宋体" w:eastAsia="宋体" w:hint="default"/>
          <w:spacing w:val="-114"/>
          <w:w w:val="100"/>
          <w:sz w:val="28"/>
          <w:szCs w:val="28"/>
        </w:rPr>
        <w:t> </w:t>
      </w:r>
      <w:r>
        <w:rPr>
          <w:rFonts w:ascii="宋体" w:hAnsi="宋体" w:cs="宋体" w:eastAsia="宋体" w:hint="default"/>
          <w:sz w:val="28"/>
          <w:szCs w:val="28"/>
        </w:rPr>
        <w:t>作出合理的会计估计。</w:t>
      </w:r>
    </w:p>
    <w:p>
      <w:pPr>
        <w:spacing w:line="840" w:lineRule="exact" w:before="91"/>
        <w:ind w:left="712" w:right="826" w:firstLine="2"/>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16"/>
          <w:sz w:val="28"/>
          <w:szCs w:val="28"/>
        </w:rPr>
        <w:t> </w:t>
      </w:r>
      <w:r>
        <w:rPr>
          <w:rFonts w:ascii="宋体" w:hAnsi="宋体" w:cs="宋体" w:eastAsia="宋体" w:hint="default"/>
          <w:b/>
          <w:bCs/>
          <w:sz w:val="28"/>
          <w:szCs w:val="28"/>
        </w:rPr>
        <w:t>注册会计师的责任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我们的责任是在实施审计工作的基础上对财务报表发表审计意见。我们按</w:t>
      </w:r>
    </w:p>
    <w:p>
      <w:pPr>
        <w:pStyle w:val="Heading3"/>
        <w:spacing w:line="251" w:lineRule="exact"/>
        <w:ind w:right="0"/>
        <w:jc w:val="both"/>
      </w:pPr>
      <w:r>
        <w:rPr>
          <w:spacing w:val="2"/>
        </w:rPr>
        <w:t>照中国注册会计师审计准则的规定执行了审计工作。中国注册会计师审计准则</w:t>
      </w:r>
      <w:r>
        <w:rPr/>
      </w:r>
    </w:p>
    <w:p>
      <w:pPr>
        <w:spacing w:line="249" w:lineRule="auto" w:before="12"/>
        <w:ind w:left="152" w:right="1133" w:firstLine="0"/>
        <w:jc w:val="both"/>
        <w:rPr>
          <w:rFonts w:ascii="宋体" w:hAnsi="宋体" w:cs="宋体" w:eastAsia="宋体" w:hint="default"/>
          <w:sz w:val="28"/>
          <w:szCs w:val="28"/>
        </w:rPr>
      </w:pPr>
      <w:r>
        <w:rPr>
          <w:rFonts w:ascii="宋体" w:hAnsi="宋体" w:cs="宋体" w:eastAsia="宋体" w:hint="default"/>
          <w:spacing w:val="2"/>
          <w:sz w:val="28"/>
          <w:szCs w:val="28"/>
        </w:rPr>
        <w:t>要求我们遵守职业道德规范，计划和实施审计工作以对财务报表是否不存在重</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大错报获取合理保证。</w:t>
      </w:r>
    </w:p>
    <w:p>
      <w:pPr>
        <w:spacing w:line="240" w:lineRule="auto" w:before="5"/>
        <w:rPr>
          <w:rFonts w:ascii="宋体" w:hAnsi="宋体" w:cs="宋体" w:eastAsia="宋体" w:hint="default"/>
          <w:sz w:val="35"/>
          <w:szCs w:val="35"/>
        </w:rPr>
      </w:pPr>
    </w:p>
    <w:p>
      <w:pPr>
        <w:spacing w:line="247" w:lineRule="auto" w:before="0"/>
        <w:ind w:left="152" w:right="826" w:firstLine="559"/>
        <w:jc w:val="left"/>
        <w:rPr>
          <w:rFonts w:ascii="宋体" w:hAnsi="宋体" w:cs="宋体" w:eastAsia="宋体" w:hint="default"/>
          <w:sz w:val="28"/>
          <w:szCs w:val="28"/>
        </w:rPr>
      </w:pPr>
      <w:r>
        <w:rPr>
          <w:rFonts w:ascii="宋体" w:hAnsi="宋体" w:cs="宋体" w:eastAsia="宋体" w:hint="default"/>
          <w:spacing w:val="-2"/>
          <w:sz w:val="28"/>
          <w:szCs w:val="28"/>
        </w:rPr>
        <w:t>审计工作涉及实施审计程序，以获取有关财务报表金额和披露的审计证据。</w:t>
      </w:r>
      <w:r>
        <w:rPr>
          <w:rFonts w:ascii="宋体" w:hAnsi="宋体" w:cs="宋体" w:eastAsia="宋体" w:hint="default"/>
          <w:w w:val="100"/>
          <w:sz w:val="28"/>
          <w:szCs w:val="28"/>
        </w:rPr>
        <w:t> </w:t>
      </w:r>
      <w:r>
        <w:rPr>
          <w:rFonts w:ascii="宋体" w:hAnsi="宋体" w:cs="宋体" w:eastAsia="宋体" w:hint="default"/>
          <w:spacing w:val="2"/>
          <w:sz w:val="28"/>
          <w:szCs w:val="28"/>
        </w:rPr>
        <w:t>选择的审计程序取决于注册会计师的判断，包括对由于舞弊或错误导致的财务</w:t>
      </w:r>
      <w:r>
        <w:rPr>
          <w:rFonts w:ascii="宋体" w:hAnsi="宋体" w:cs="宋体" w:eastAsia="宋体" w:hint="default"/>
          <w:sz w:val="28"/>
          <w:szCs w:val="28"/>
        </w:rPr>
      </w:r>
    </w:p>
    <w:p>
      <w:pPr>
        <w:spacing w:line="249" w:lineRule="auto" w:before="4"/>
        <w:ind w:left="152" w:right="1133" w:firstLine="0"/>
        <w:jc w:val="both"/>
        <w:rPr>
          <w:rFonts w:ascii="宋体" w:hAnsi="宋体" w:cs="宋体" w:eastAsia="宋体" w:hint="default"/>
          <w:sz w:val="28"/>
          <w:szCs w:val="28"/>
        </w:rPr>
      </w:pPr>
      <w:r>
        <w:rPr>
          <w:rFonts w:ascii="宋体" w:hAnsi="宋体" w:cs="宋体" w:eastAsia="宋体" w:hint="default"/>
          <w:spacing w:val="2"/>
          <w:sz w:val="28"/>
          <w:szCs w:val="28"/>
        </w:rPr>
        <w:t>报表重大错报风险的评估。在进行风险评估时，我们考虑与财务报表编制相关</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的内部控制，以设计恰当的审计程序，但目的并非对内部控制的有效性发表意</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pacing w:val="2"/>
          <w:sz w:val="28"/>
          <w:szCs w:val="28"/>
        </w:rPr>
        <w:t>见。审计工作还包括评价管理层选用会计政策的恰当性和作出会计估计的合理</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性，以及评价财务报表的总体列报。</w:t>
      </w:r>
    </w:p>
    <w:p>
      <w:pPr>
        <w:spacing w:after="0" w:line="249" w:lineRule="auto"/>
        <w:jc w:val="both"/>
        <w:rPr>
          <w:rFonts w:ascii="宋体" w:hAnsi="宋体" w:cs="宋体" w:eastAsia="宋体" w:hint="default"/>
          <w:sz w:val="28"/>
          <w:szCs w:val="2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61" w:lineRule="auto" w:before="14"/>
        <w:ind w:left="152" w:right="826" w:firstLine="559"/>
        <w:jc w:val="left"/>
        <w:rPr>
          <w:rFonts w:ascii="宋体" w:hAnsi="宋体" w:cs="宋体" w:eastAsia="宋体" w:hint="default"/>
          <w:sz w:val="28"/>
          <w:szCs w:val="28"/>
        </w:rPr>
      </w:pPr>
      <w:r>
        <w:rPr>
          <w:rFonts w:ascii="宋体" w:hAnsi="宋体" w:cs="宋体" w:eastAsia="宋体" w:hint="default"/>
          <w:spacing w:val="2"/>
          <w:sz w:val="28"/>
          <w:szCs w:val="28"/>
        </w:rPr>
        <w:t>我们相信，我们获取的审计证据是充分、适当的，为发表审计意见提供了</w:t>
      </w:r>
      <w:r>
        <w:rPr>
          <w:rFonts w:ascii="宋体" w:hAnsi="宋体" w:cs="宋体" w:eastAsia="宋体" w:hint="default"/>
          <w:w w:val="100"/>
          <w:sz w:val="28"/>
          <w:szCs w:val="28"/>
        </w:rPr>
        <w:t> </w:t>
      </w:r>
      <w:r>
        <w:rPr>
          <w:rFonts w:ascii="宋体" w:hAnsi="宋体" w:cs="宋体" w:eastAsia="宋体" w:hint="default"/>
          <w:sz w:val="28"/>
          <w:szCs w:val="28"/>
        </w:rPr>
        <w:t>基础。</w:t>
      </w:r>
    </w:p>
    <w:p>
      <w:pPr>
        <w:spacing w:line="878" w:lineRule="exact" w:before="114"/>
        <w:ind w:left="712" w:right="826" w:firstLine="2"/>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5"/>
          <w:sz w:val="28"/>
          <w:szCs w:val="28"/>
        </w:rPr>
        <w:t> </w:t>
      </w:r>
      <w:r>
        <w:rPr>
          <w:rFonts w:ascii="宋体" w:hAnsi="宋体" w:cs="宋体" w:eastAsia="宋体" w:hint="default"/>
          <w:b/>
          <w:bCs/>
          <w:sz w:val="28"/>
          <w:szCs w:val="28"/>
        </w:rPr>
        <w:t>审计意见</w:t>
      </w:r>
      <w:r>
        <w:rPr>
          <w:rFonts w:ascii="宋体" w:hAnsi="宋体" w:cs="宋体" w:eastAsia="宋体" w:hint="default"/>
          <w:b/>
          <w:bCs/>
          <w:w w:val="99"/>
          <w:sz w:val="28"/>
          <w:szCs w:val="28"/>
        </w:rPr>
        <w:t> </w:t>
      </w:r>
      <w:r>
        <w:rPr>
          <w:rFonts w:ascii="宋体" w:hAnsi="宋体" w:cs="宋体" w:eastAsia="宋体" w:hint="default"/>
          <w:spacing w:val="2"/>
          <w:sz w:val="28"/>
          <w:szCs w:val="28"/>
        </w:rPr>
        <w:t>我们认为，贵公司财务报表已经按照企业会计准则的规定编制，在所有重</w:t>
      </w:r>
    </w:p>
    <w:p>
      <w:pPr>
        <w:spacing w:line="286" w:lineRule="exact" w:before="0"/>
        <w:ind w:left="152" w:right="826" w:firstLine="0"/>
        <w:jc w:val="left"/>
        <w:rPr>
          <w:rFonts w:ascii="宋体" w:hAnsi="宋体" w:cs="宋体" w:eastAsia="宋体" w:hint="default"/>
          <w:sz w:val="28"/>
          <w:szCs w:val="28"/>
        </w:rPr>
      </w:pPr>
      <w:r>
        <w:rPr>
          <w:rFonts w:ascii="宋体" w:hAnsi="宋体" w:cs="宋体" w:eastAsia="宋体" w:hint="default"/>
          <w:sz w:val="28"/>
          <w:szCs w:val="28"/>
        </w:rPr>
        <w:t>大方面公允反映了贵公司</w:t>
      </w:r>
      <w:r>
        <w:rPr>
          <w:rFonts w:ascii="宋体" w:hAnsi="宋体" w:cs="宋体" w:eastAsia="宋体" w:hint="default"/>
          <w:spacing w:val="-56"/>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14"/>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4"/>
          <w:sz w:val="28"/>
          <w:szCs w:val="28"/>
        </w:rPr>
        <w:t> </w:t>
      </w:r>
      <w:r>
        <w:rPr>
          <w:rFonts w:ascii="宋体" w:hAnsi="宋体" w:cs="宋体" w:eastAsia="宋体" w:hint="default"/>
          <w:sz w:val="28"/>
          <w:szCs w:val="28"/>
        </w:rPr>
        <w:t>日的财务状况以及</w:t>
      </w:r>
      <w:r>
        <w:rPr>
          <w:rFonts w:ascii="宋体" w:hAnsi="宋体" w:cs="宋体" w:eastAsia="宋体" w:hint="default"/>
          <w:spacing w:val="-57"/>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15"/>
          <w:sz w:val="28"/>
          <w:szCs w:val="28"/>
        </w:rPr>
        <w:t> </w:t>
      </w:r>
      <w:r>
        <w:rPr>
          <w:rFonts w:ascii="宋体" w:hAnsi="宋体" w:cs="宋体" w:eastAsia="宋体" w:hint="default"/>
          <w:sz w:val="28"/>
          <w:szCs w:val="28"/>
        </w:rPr>
        <w:t>年度的经营</w:t>
      </w:r>
    </w:p>
    <w:p>
      <w:pPr>
        <w:spacing w:before="13"/>
        <w:ind w:left="152" w:right="4149" w:firstLine="0"/>
        <w:jc w:val="left"/>
        <w:rPr>
          <w:rFonts w:ascii="宋体" w:hAnsi="宋体" w:cs="宋体" w:eastAsia="宋体" w:hint="default"/>
          <w:sz w:val="28"/>
          <w:szCs w:val="28"/>
        </w:rPr>
      </w:pPr>
      <w:r>
        <w:rPr>
          <w:rFonts w:ascii="宋体" w:hAnsi="宋体" w:cs="宋体" w:eastAsia="宋体" w:hint="default"/>
          <w:sz w:val="28"/>
          <w:szCs w:val="28"/>
        </w:rPr>
        <w:t>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8"/>
          <w:szCs w:val="28"/>
        </w:rPr>
      </w:pPr>
    </w:p>
    <w:p>
      <w:pPr>
        <w:tabs>
          <w:tab w:pos="5013" w:val="left" w:leader="none"/>
        </w:tabs>
        <w:spacing w:before="0"/>
        <w:ind w:left="714" w:right="826" w:firstLine="0"/>
        <w:jc w:val="left"/>
        <w:rPr>
          <w:rFonts w:ascii="宋体" w:hAnsi="宋体" w:cs="宋体" w:eastAsia="宋体" w:hint="default"/>
          <w:sz w:val="28"/>
          <w:szCs w:val="28"/>
        </w:rPr>
      </w:pPr>
      <w:r>
        <w:rPr>
          <w:rFonts w:ascii="宋体" w:hAnsi="宋体" w:cs="宋体" w:eastAsia="宋体" w:hint="default"/>
          <w:b/>
          <w:bCs/>
          <w:sz w:val="28"/>
          <w:szCs w:val="28"/>
        </w:rPr>
        <w:t>立信会计师事务所有限公司</w:t>
        <w:tab/>
        <w:t>中国注册会计师：朱伟</w:t>
      </w:r>
      <w:r>
        <w:rPr>
          <w:rFonts w:ascii="宋体" w:hAnsi="宋体" w:cs="宋体" w:eastAsia="宋体" w:hint="default"/>
          <w:sz w:val="28"/>
          <w:szCs w:val="28"/>
        </w:rPr>
      </w:r>
    </w:p>
    <w:p>
      <w:pPr>
        <w:spacing w:line="240" w:lineRule="auto" w:before="4"/>
        <w:rPr>
          <w:rFonts w:ascii="宋体" w:hAnsi="宋体" w:cs="宋体" w:eastAsia="宋体" w:hint="default"/>
          <w:b/>
          <w:bCs/>
          <w:sz w:val="39"/>
          <w:szCs w:val="39"/>
        </w:rPr>
      </w:pPr>
    </w:p>
    <w:p>
      <w:pPr>
        <w:spacing w:before="0"/>
        <w:ind w:left="5009" w:right="826" w:firstLine="0"/>
        <w:jc w:val="left"/>
        <w:rPr>
          <w:rFonts w:ascii="宋体" w:hAnsi="宋体" w:cs="宋体" w:eastAsia="宋体" w:hint="default"/>
          <w:sz w:val="28"/>
          <w:szCs w:val="28"/>
        </w:rPr>
      </w:pPr>
      <w:r>
        <w:rPr>
          <w:rFonts w:ascii="宋体" w:hAnsi="宋体" w:cs="宋体" w:eastAsia="宋体" w:hint="default"/>
          <w:b/>
          <w:bCs/>
          <w:sz w:val="28"/>
          <w:szCs w:val="28"/>
        </w:rPr>
        <w:t>中国注册会计师：张建新</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34"/>
          <w:szCs w:val="34"/>
        </w:rPr>
      </w:pPr>
    </w:p>
    <w:p>
      <w:pPr>
        <w:tabs>
          <w:tab w:pos="5352" w:val="left" w:leader="none"/>
        </w:tabs>
        <w:spacing w:before="0"/>
        <w:ind w:left="1557" w:right="826" w:firstLine="0"/>
        <w:jc w:val="left"/>
        <w:rPr>
          <w:rFonts w:ascii="宋体" w:hAnsi="宋体" w:cs="宋体" w:eastAsia="宋体" w:hint="default"/>
          <w:sz w:val="28"/>
          <w:szCs w:val="28"/>
        </w:rPr>
      </w:pPr>
      <w:r>
        <w:rPr>
          <w:rFonts w:ascii="宋体" w:hAnsi="宋体" w:cs="宋体" w:eastAsia="宋体" w:hint="default"/>
          <w:b/>
          <w:bCs/>
          <w:sz w:val="28"/>
          <w:szCs w:val="28"/>
        </w:rPr>
        <w:t>中国·上海</w:t>
        <w:tab/>
        <w:t>二</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O</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一一年四月二十一日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877" w:footer="980" w:top="1100" w:bottom="1160" w:left="980" w:right="0"/>
        </w:sectPr>
      </w:pPr>
    </w:p>
    <w:p>
      <w:pPr>
        <w:spacing w:line="240" w:lineRule="auto" w:before="9"/>
        <w:rPr>
          <w:rFonts w:ascii="宋体" w:hAnsi="宋体" w:cs="宋体" w:eastAsia="宋体" w:hint="default"/>
          <w:b/>
          <w:bCs/>
          <w:sz w:val="22"/>
          <w:szCs w:val="22"/>
        </w:rPr>
      </w:pPr>
    </w:p>
    <w:p>
      <w:pPr>
        <w:pStyle w:val="Heading2"/>
        <w:spacing w:line="240" w:lineRule="auto"/>
        <w:ind w:right="0"/>
        <w:jc w:val="center"/>
        <w:rPr>
          <w:b w:val="0"/>
          <w:bCs w:val="0"/>
        </w:rPr>
      </w:pPr>
      <w:r>
        <w:rPr/>
        <w:t>资产负债表</w:t>
      </w:r>
      <w:r>
        <w:rPr>
          <w:b w:val="0"/>
          <w:bCs w:val="0"/>
        </w:rPr>
      </w:r>
    </w:p>
    <w:p>
      <w:pPr>
        <w:spacing w:before="218"/>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7203" w:val="left" w:leader="none"/>
        </w:tabs>
        <w:spacing w:before="0"/>
        <w:ind w:left="88"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编制单位：上海华峰超纤材料股份有限公司</w:t>
        <w:tab/>
        <w:t>金额单位</w:t>
      </w:r>
      <w:r>
        <w:rPr>
          <w:rFonts w:ascii="宋体" w:hAnsi="宋体" w:cs="宋体" w:eastAsia="宋体" w:hint="default"/>
          <w:spacing w:val="-1"/>
          <w:sz w:val="18"/>
          <w:szCs w:val="18"/>
        </w:rPr>
        <w:t>:</w:t>
      </w:r>
      <w:r>
        <w:rPr>
          <w:rFonts w:ascii="宋体" w:hAnsi="宋体" w:cs="宋体" w:eastAsia="宋体" w:hint="default"/>
          <w:spacing w:val="-1"/>
          <w:sz w:val="18"/>
          <w:szCs w:val="18"/>
        </w:rPr>
        <w:t>人民币元</w:t>
      </w:r>
    </w:p>
    <w:p>
      <w:pPr>
        <w:spacing w:line="240" w:lineRule="auto" w:before="3"/>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3046"/>
        <w:gridCol w:w="1306"/>
        <w:gridCol w:w="2192"/>
        <w:gridCol w:w="2103"/>
      </w:tblGrid>
      <w:tr>
        <w:trPr>
          <w:trHeight w:val="67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827"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16,278,833.91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36,666,756.83</w:t>
            </w: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36,286,724.00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4,426,072.00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34,138,603.85</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63,692,996.66</w:t>
            </w:r>
          </w:p>
        </w:tc>
      </w:tr>
      <w:tr>
        <w:trPr>
          <w:trHeight w:val="33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32,263,834.01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28,849,869.21</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2,837,539.28</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1,294,493.03</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82,812,266.21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56,594,422.75</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204,617,801.26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191,524,610.48</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（七）</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195,650,450.14</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163,878,623.27</w:t>
            </w: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（八）</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15,388,681.07</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7,890,372.61</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（九）</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42,969.83</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28,662.14</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56,839,869.75</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9,620,646.97</w:t>
            </w:r>
          </w:p>
        </w:tc>
      </w:tr>
      <w:tr>
        <w:trPr>
          <w:trHeight w:val="33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（十一）</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1,822,567.25</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1,876,695.26</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269,744,538.04</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183,295,000.25</w:t>
            </w:r>
          </w:p>
        </w:tc>
      </w:tr>
      <w:tr>
        <w:trPr>
          <w:trHeight w:val="34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474,362,339.30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374,819,610.73</w:t>
            </w:r>
          </w:p>
        </w:tc>
      </w:tr>
    </w:tbl>
    <w:p>
      <w:pPr>
        <w:spacing w:line="240" w:lineRule="auto" w:before="1"/>
        <w:rPr>
          <w:rFonts w:ascii="宋体" w:hAnsi="宋体" w:cs="宋体" w:eastAsia="宋体" w:hint="default"/>
          <w:sz w:val="10"/>
          <w:szCs w:val="10"/>
        </w:rPr>
      </w:pPr>
    </w:p>
    <w:p>
      <w:pPr>
        <w:tabs>
          <w:tab w:pos="3715" w:val="left" w:leader="none"/>
          <w:tab w:pos="7495" w:val="left" w:leader="none"/>
        </w:tabs>
        <w:spacing w:before="44"/>
        <w:ind w:left="561"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尤小平</w:t>
        <w:tab/>
      </w:r>
      <w:r>
        <w:rPr>
          <w:rFonts w:ascii="宋体" w:hAnsi="宋体" w:cs="宋体" w:eastAsia="宋体" w:hint="default"/>
          <w:spacing w:val="-1"/>
          <w:sz w:val="18"/>
          <w:szCs w:val="18"/>
        </w:rPr>
        <w:t>主管会计工作的负责人</w:t>
      </w:r>
      <w:r>
        <w:rPr>
          <w:rFonts w:ascii="宋体" w:hAnsi="宋体" w:cs="宋体" w:eastAsia="宋体" w:hint="default"/>
          <w:spacing w:val="-1"/>
          <w:sz w:val="18"/>
          <w:szCs w:val="18"/>
        </w:rPr>
        <w:t>:</w:t>
      </w:r>
      <w:r>
        <w:rPr>
          <w:rFonts w:ascii="宋体" w:hAnsi="宋体" w:cs="宋体" w:eastAsia="宋体" w:hint="default"/>
          <w:spacing w:val="-1"/>
          <w:sz w:val="18"/>
          <w:szCs w:val="18"/>
        </w:rPr>
        <w:t>叶芬弟</w:t>
        <w:tab/>
        <w:t>会计机构负责人</w:t>
      </w:r>
      <w:r>
        <w:rPr>
          <w:rFonts w:ascii="宋体" w:hAnsi="宋体" w:cs="宋体" w:eastAsia="宋体" w:hint="default"/>
          <w:spacing w:val="-1"/>
          <w:sz w:val="18"/>
          <w:szCs w:val="18"/>
        </w:rPr>
        <w:t>:</w:t>
      </w:r>
      <w:r>
        <w:rPr>
          <w:rFonts w:ascii="宋体" w:hAnsi="宋体" w:cs="宋体" w:eastAsia="宋体" w:hint="default"/>
          <w:spacing w:val="-1"/>
          <w:sz w:val="18"/>
          <w:szCs w:val="18"/>
        </w:rPr>
        <w:t>李德光</w:t>
      </w:r>
    </w:p>
    <w:p>
      <w:pPr>
        <w:spacing w:after="0"/>
        <w:jc w:val="left"/>
        <w:rPr>
          <w:rFonts w:ascii="宋体" w:hAnsi="宋体" w:cs="宋体" w:eastAsia="宋体" w:hint="default"/>
          <w:sz w:val="18"/>
          <w:szCs w:val="18"/>
        </w:rPr>
        <w:sectPr>
          <w:footerReference w:type="default" r:id="rId19"/>
          <w:pgSz w:w="11910" w:h="16840"/>
          <w:pgMar w:footer="1021" w:header="877" w:top="1100" w:bottom="1220" w:left="980" w:right="980"/>
          <w:pgNumType w:start="49"/>
        </w:sectPr>
      </w:pPr>
    </w:p>
    <w:p>
      <w:pPr>
        <w:spacing w:line="240" w:lineRule="auto" w:before="9"/>
        <w:rPr>
          <w:rFonts w:ascii="宋体" w:hAnsi="宋体" w:cs="宋体" w:eastAsia="宋体" w:hint="default"/>
          <w:sz w:val="22"/>
          <w:szCs w:val="22"/>
        </w:rPr>
      </w:pPr>
    </w:p>
    <w:p>
      <w:pPr>
        <w:pStyle w:val="Heading2"/>
        <w:spacing w:line="240" w:lineRule="auto"/>
        <w:ind w:left="88" w:right="0"/>
        <w:jc w:val="center"/>
        <w:rPr>
          <w:b w:val="0"/>
          <w:bCs w:val="0"/>
        </w:rPr>
      </w:pPr>
      <w:r>
        <w:rPr/>
        <w:t>资产负债表（续）</w:t>
      </w:r>
      <w:r>
        <w:rPr>
          <w:b w:val="0"/>
          <w:bCs w:val="0"/>
        </w:rPr>
      </w:r>
    </w:p>
    <w:p>
      <w:pPr>
        <w:spacing w:before="218"/>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7049" w:val="left" w:leader="none"/>
        </w:tabs>
        <w:spacing w:before="0"/>
        <w:ind w:left="12"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编制单位：上海华峰超纤材料股份有限公司</w:t>
        <w:tab/>
        <w:t>金额单位</w:t>
      </w:r>
      <w:r>
        <w:rPr>
          <w:rFonts w:ascii="宋体" w:hAnsi="宋体" w:cs="宋体" w:eastAsia="宋体" w:hint="default"/>
          <w:spacing w:val="-1"/>
          <w:sz w:val="18"/>
          <w:szCs w:val="18"/>
        </w:rPr>
        <w:t>:</w:t>
      </w:r>
      <w:r>
        <w:rPr>
          <w:rFonts w:ascii="宋体" w:hAnsi="宋体" w:cs="宋体" w:eastAsia="宋体" w:hint="default"/>
          <w:spacing w:val="-1"/>
          <w:sz w:val="18"/>
          <w:szCs w:val="18"/>
        </w:rPr>
        <w:t>人民币元</w:t>
      </w:r>
    </w:p>
    <w:p>
      <w:pPr>
        <w:spacing w:line="240" w:lineRule="auto" w:before="3"/>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3032"/>
        <w:gridCol w:w="1306"/>
        <w:gridCol w:w="2086"/>
        <w:gridCol w:w="2223"/>
      </w:tblGrid>
      <w:tr>
        <w:trPr>
          <w:trHeight w:val="67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89" w:right="0"/>
              <w:jc w:val="left"/>
              <w:rPr>
                <w:rFonts w:ascii="宋体" w:hAnsi="宋体" w:cs="宋体" w:eastAsia="宋体" w:hint="default"/>
                <w:sz w:val="18"/>
                <w:szCs w:val="18"/>
              </w:rPr>
            </w:pPr>
            <w:r>
              <w:rPr>
                <w:rFonts w:ascii="宋体" w:hAnsi="宋体" w:cs="宋体" w:eastAsia="宋体" w:hint="default"/>
                <w:sz w:val="18"/>
                <w:szCs w:val="18"/>
              </w:rPr>
              <w:t>负债及所有者权益</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十三</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十四</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6,667,500.00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十五</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26,205,742.21</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18,605,294.16</w:t>
            </w:r>
          </w:p>
        </w:tc>
      </w:tr>
      <w:tr>
        <w:trPr>
          <w:trHeight w:val="33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十六</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3,345,087.33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1,349,105.75</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十七</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6,815,360.28</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6,956,483.21</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十八</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-2,035,752.73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3,307,287.44</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十九</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131,230.31</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229,596.57</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二十</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249,475.07</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2,335,149.81</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一年内到期额非流动负债</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92,711,142.47</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99,450,416.94</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二十一</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二十二</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118,311,142.47</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100,050,416.94</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二十三</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118,000,000.00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33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二十四</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66,534,441.94</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66,534,441.94</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二十五</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17,151,675.49</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9,023,475.19</w:t>
            </w:r>
          </w:p>
        </w:tc>
      </w:tr>
      <w:tr>
        <w:trPr>
          <w:trHeight w:val="33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二十六</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154,365,079.40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81,211,276.66</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356,051,196.83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274,769,193.79</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474,362,339.30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374,819,610.73</w:t>
            </w:r>
          </w:p>
        </w:tc>
      </w:tr>
    </w:tbl>
    <w:p>
      <w:pPr>
        <w:spacing w:line="240" w:lineRule="auto" w:before="1"/>
        <w:rPr>
          <w:rFonts w:ascii="宋体" w:hAnsi="宋体" w:cs="宋体" w:eastAsia="宋体" w:hint="default"/>
          <w:sz w:val="10"/>
          <w:szCs w:val="10"/>
        </w:rPr>
      </w:pPr>
    </w:p>
    <w:p>
      <w:pPr>
        <w:tabs>
          <w:tab w:pos="3715" w:val="left" w:leader="none"/>
          <w:tab w:pos="7495" w:val="left" w:leader="none"/>
        </w:tabs>
        <w:spacing w:before="44"/>
        <w:ind w:left="561"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尤小平</w:t>
        <w:tab/>
      </w:r>
      <w:r>
        <w:rPr>
          <w:rFonts w:ascii="宋体" w:hAnsi="宋体" w:cs="宋体" w:eastAsia="宋体" w:hint="default"/>
          <w:spacing w:val="-1"/>
          <w:sz w:val="18"/>
          <w:szCs w:val="18"/>
        </w:rPr>
        <w:t>主管会计工作的负责人</w:t>
      </w:r>
      <w:r>
        <w:rPr>
          <w:rFonts w:ascii="宋体" w:hAnsi="宋体" w:cs="宋体" w:eastAsia="宋体" w:hint="default"/>
          <w:spacing w:val="-1"/>
          <w:sz w:val="18"/>
          <w:szCs w:val="18"/>
        </w:rPr>
        <w:t>:</w:t>
      </w:r>
      <w:r>
        <w:rPr>
          <w:rFonts w:ascii="宋体" w:hAnsi="宋体" w:cs="宋体" w:eastAsia="宋体" w:hint="default"/>
          <w:spacing w:val="-1"/>
          <w:sz w:val="18"/>
          <w:szCs w:val="18"/>
        </w:rPr>
        <w:t>叶芬弟</w:t>
        <w:tab/>
        <w:t>会计机构负责人</w:t>
      </w:r>
      <w:r>
        <w:rPr>
          <w:rFonts w:ascii="宋体" w:hAnsi="宋体" w:cs="宋体" w:eastAsia="宋体" w:hint="default"/>
          <w:spacing w:val="-1"/>
          <w:sz w:val="18"/>
          <w:szCs w:val="18"/>
        </w:rPr>
        <w:t>:</w:t>
      </w:r>
      <w:r>
        <w:rPr>
          <w:rFonts w:ascii="宋体" w:hAnsi="宋体" w:cs="宋体" w:eastAsia="宋体" w:hint="default"/>
          <w:spacing w:val="-1"/>
          <w:sz w:val="18"/>
          <w:szCs w:val="18"/>
        </w:rPr>
        <w:t>李德光</w:t>
      </w:r>
    </w:p>
    <w:p>
      <w:pPr>
        <w:spacing w:after="0"/>
        <w:jc w:val="left"/>
        <w:rPr>
          <w:rFonts w:ascii="宋体" w:hAnsi="宋体" w:cs="宋体" w:eastAsia="宋体" w:hint="default"/>
          <w:sz w:val="18"/>
          <w:szCs w:val="18"/>
        </w:rPr>
        <w:sectPr>
          <w:footerReference w:type="default" r:id="rId20"/>
          <w:pgSz w:w="11910" w:h="16840"/>
          <w:pgMar w:footer="1021" w:header="877" w:top="1100" w:bottom="1220" w:left="980" w:right="980"/>
          <w:pgNumType w:start="50"/>
        </w:sectPr>
      </w:pPr>
    </w:p>
    <w:p>
      <w:pPr>
        <w:spacing w:line="240" w:lineRule="auto" w:before="9"/>
        <w:rPr>
          <w:rFonts w:ascii="宋体" w:hAnsi="宋体" w:cs="宋体" w:eastAsia="宋体" w:hint="default"/>
          <w:sz w:val="22"/>
          <w:szCs w:val="22"/>
        </w:rPr>
      </w:pPr>
    </w:p>
    <w:p>
      <w:pPr>
        <w:pStyle w:val="Heading2"/>
        <w:spacing w:line="240" w:lineRule="auto"/>
        <w:ind w:right="0"/>
        <w:jc w:val="center"/>
        <w:rPr>
          <w:b w:val="0"/>
          <w:bCs w:val="0"/>
        </w:rPr>
      </w:pPr>
      <w:r>
        <w:rPr/>
        <w:t>利 润</w:t>
      </w:r>
      <w:r>
        <w:rPr>
          <w:spacing w:val="-1"/>
        </w:rPr>
        <w:t> </w:t>
      </w:r>
      <w:r>
        <w:rPr/>
        <w:t>表</w:t>
      </w:r>
      <w:r>
        <w:rPr>
          <w:b w:val="0"/>
          <w:bCs w:val="0"/>
        </w:rPr>
      </w:r>
    </w:p>
    <w:p>
      <w:pPr>
        <w:spacing w:before="218"/>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7114" w:val="left" w:leader="none"/>
        </w:tabs>
        <w:spacing w:before="0"/>
        <w:ind w:left="0" w:right="86" w:firstLine="0"/>
        <w:jc w:val="center"/>
        <w:rPr>
          <w:rFonts w:ascii="宋体" w:hAnsi="宋体" w:cs="宋体" w:eastAsia="宋体" w:hint="default"/>
          <w:sz w:val="18"/>
          <w:szCs w:val="18"/>
        </w:rPr>
      </w:pPr>
      <w:r>
        <w:rPr>
          <w:rFonts w:ascii="宋体" w:hAnsi="宋体" w:cs="宋体" w:eastAsia="宋体" w:hint="default"/>
          <w:spacing w:val="-1"/>
          <w:sz w:val="18"/>
          <w:szCs w:val="18"/>
        </w:rPr>
        <w:t>编制单位：上海华峰超纤材料股份有限公司</w:t>
        <w:tab/>
        <w:t>金额单位</w:t>
      </w:r>
      <w:r>
        <w:rPr>
          <w:rFonts w:ascii="宋体" w:hAnsi="宋体" w:cs="宋体" w:eastAsia="宋体" w:hint="default"/>
          <w:spacing w:val="-1"/>
          <w:sz w:val="18"/>
          <w:szCs w:val="18"/>
        </w:rPr>
        <w:t>:</w:t>
      </w:r>
      <w:r>
        <w:rPr>
          <w:rFonts w:ascii="宋体" w:hAnsi="宋体" w:cs="宋体" w:eastAsia="宋体" w:hint="default"/>
          <w:spacing w:val="-1"/>
          <w:sz w:val="18"/>
          <w:szCs w:val="18"/>
        </w:rPr>
        <w:t>人民币元</w:t>
      </w:r>
    </w:p>
    <w:p>
      <w:pPr>
        <w:spacing w:line="240" w:lineRule="auto" w:before="3"/>
        <w:rPr>
          <w:rFonts w:ascii="宋体" w:hAnsi="宋体" w:cs="宋体" w:eastAsia="宋体" w:hint="default"/>
          <w:sz w:val="5"/>
          <w:szCs w:val="5"/>
        </w:rPr>
      </w:pPr>
    </w:p>
    <w:tbl>
      <w:tblPr>
        <w:tblW w:w="0" w:type="auto"/>
        <w:jc w:val="left"/>
        <w:tblInd w:w="642" w:type="dxa"/>
        <w:tblLayout w:type="fixed"/>
        <w:tblCellMar>
          <w:top w:w="0" w:type="dxa"/>
          <w:left w:w="0" w:type="dxa"/>
          <w:bottom w:w="0" w:type="dxa"/>
          <w:right w:w="0" w:type="dxa"/>
        </w:tblCellMar>
        <w:tblLook w:val="01E0"/>
      </w:tblPr>
      <w:tblGrid>
        <w:gridCol w:w="3423"/>
        <w:gridCol w:w="1039"/>
        <w:gridCol w:w="2096"/>
        <w:gridCol w:w="2091"/>
      </w:tblGrid>
      <w:tr>
        <w:trPr>
          <w:trHeight w:val="679"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457"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8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二十七</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433,182,433.79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361,570,903.33</w:t>
            </w:r>
          </w:p>
        </w:tc>
      </w:tr>
      <w:tr>
        <w:trPr>
          <w:trHeight w:val="456"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二十七</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286,593,382.63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238,606,769.18</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二十八</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403,481.18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674,273.50</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二十九</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6,535,589.97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5,278,327.33</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42,815,804.21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31,446,785.03</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三十一</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4,407,164.13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2,830,727.30</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三十二</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-934,163.55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9,382,694.28</w:t>
            </w:r>
          </w:p>
        </w:tc>
      </w:tr>
      <w:tr>
        <w:trPr>
          <w:trHeight w:val="68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55"/>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宋体" w:hAnsi="宋体" w:cs="宋体" w:eastAsia="宋体" w:hint="default"/>
                <w:sz w:val="18"/>
                <w:szCs w:val="18"/>
              </w:rPr>
              <w:t>-</w:t>
            </w:r>
            <w:r>
              <w:rPr>
                <w:rFonts w:ascii="宋体" w:hAnsi="宋体" w:cs="宋体" w:eastAsia="宋体" w:hint="default"/>
                <w:sz w:val="18"/>
                <w:szCs w:val="18"/>
              </w:rPr>
              <w:t>”号 填列）</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38"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w:t>
            </w:r>
          </w:p>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宋体" w:hAnsi="宋体" w:cs="宋体" w:eastAsia="宋体" w:hint="default"/>
                <w:sz w:val="18"/>
                <w:szCs w:val="18"/>
              </w:rPr>
              <w:t>-</w:t>
            </w:r>
            <w:r>
              <w:rPr>
                <w:rFonts w:ascii="宋体" w:hAnsi="宋体" w:cs="宋体" w:eastAsia="宋体" w:hint="default"/>
                <w:sz w:val="18"/>
                <w:szCs w:val="18"/>
              </w:rPr>
              <w:t>”号填列）</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93,361,175.22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73,351,326.71</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三十三</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6,917,591.75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3,751,756.77</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三十四</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6,014,863.65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177,109.23</w:t>
            </w:r>
          </w:p>
        </w:tc>
      </w:tr>
      <w:tr>
        <w:trPr>
          <w:trHeight w:val="456"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5,748,555.96</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pacing w:val="-2"/>
                <w:sz w:val="18"/>
                <w:szCs w:val="18"/>
              </w:rPr>
              <w:t>三、利润总额（亏损总额以“</w:t>
            </w:r>
            <w:r>
              <w:rPr>
                <w:rFonts w:ascii="宋体" w:hAnsi="宋体" w:cs="宋体" w:eastAsia="宋体" w:hint="default"/>
                <w:spacing w:val="-2"/>
                <w:sz w:val="18"/>
                <w:szCs w:val="18"/>
              </w:rPr>
              <w:t>-</w:t>
            </w:r>
            <w:r>
              <w:rPr>
                <w:rFonts w:ascii="宋体" w:hAnsi="宋体" w:cs="宋体" w:eastAsia="宋体" w:hint="default"/>
                <w:spacing w:val="-2"/>
                <w:sz w:val="18"/>
                <w:szCs w:val="18"/>
              </w:rPr>
              <w:t>”号填列）</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94,263,903.32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76,925,974.25</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三十五</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12,981,900.28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10,867,773.31</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宋体" w:hAnsi="宋体" w:cs="宋体" w:eastAsia="宋体" w:hint="default"/>
                <w:sz w:val="18"/>
                <w:szCs w:val="18"/>
              </w:rPr>
              <w:t>-</w:t>
            </w:r>
            <w:r>
              <w:rPr>
                <w:rFonts w:ascii="宋体" w:hAnsi="宋体" w:cs="宋体" w:eastAsia="宋体" w:hint="default"/>
                <w:sz w:val="18"/>
                <w:szCs w:val="18"/>
              </w:rPr>
              <w:t>”号填列）</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81,282,003.04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66,058,200.94</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0.69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0.56</w:t>
            </w:r>
          </w:p>
        </w:tc>
      </w:tr>
      <w:tr>
        <w:trPr>
          <w:trHeight w:val="456"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0.69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0.56</w:t>
            </w: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w:t>
            </w:r>
          </w:p>
        </w:tc>
        <w:tc>
          <w:tcPr>
            <w:tcW w:w="2096"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039"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81,282,003.04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66,058,200.94</w:t>
            </w:r>
          </w:p>
        </w:tc>
      </w:tr>
    </w:tbl>
    <w:p>
      <w:pPr>
        <w:spacing w:line="240" w:lineRule="auto" w:before="1"/>
        <w:rPr>
          <w:rFonts w:ascii="宋体" w:hAnsi="宋体" w:cs="宋体" w:eastAsia="宋体" w:hint="default"/>
          <w:sz w:val="10"/>
          <w:szCs w:val="10"/>
        </w:rPr>
      </w:pPr>
    </w:p>
    <w:p>
      <w:pPr>
        <w:tabs>
          <w:tab w:pos="3715" w:val="left" w:leader="none"/>
          <w:tab w:pos="7495" w:val="left" w:leader="none"/>
        </w:tabs>
        <w:spacing w:before="44"/>
        <w:ind w:left="561"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尤小平</w:t>
        <w:tab/>
      </w:r>
      <w:r>
        <w:rPr>
          <w:rFonts w:ascii="宋体" w:hAnsi="宋体" w:cs="宋体" w:eastAsia="宋体" w:hint="default"/>
          <w:spacing w:val="-1"/>
          <w:sz w:val="18"/>
          <w:szCs w:val="18"/>
        </w:rPr>
        <w:t>主管会计工作的负责人</w:t>
      </w:r>
      <w:r>
        <w:rPr>
          <w:rFonts w:ascii="宋体" w:hAnsi="宋体" w:cs="宋体" w:eastAsia="宋体" w:hint="default"/>
          <w:spacing w:val="-1"/>
          <w:sz w:val="18"/>
          <w:szCs w:val="18"/>
        </w:rPr>
        <w:t>:</w:t>
      </w:r>
      <w:r>
        <w:rPr>
          <w:rFonts w:ascii="宋体" w:hAnsi="宋体" w:cs="宋体" w:eastAsia="宋体" w:hint="default"/>
          <w:spacing w:val="-1"/>
          <w:sz w:val="18"/>
          <w:szCs w:val="18"/>
        </w:rPr>
        <w:t>叶芬弟</w:t>
        <w:tab/>
        <w:t>会计机构负责人</w:t>
      </w:r>
      <w:r>
        <w:rPr>
          <w:rFonts w:ascii="宋体" w:hAnsi="宋体" w:cs="宋体" w:eastAsia="宋体" w:hint="default"/>
          <w:spacing w:val="-1"/>
          <w:sz w:val="18"/>
          <w:szCs w:val="18"/>
        </w:rPr>
        <w:t>:</w:t>
      </w:r>
      <w:r>
        <w:rPr>
          <w:rFonts w:ascii="宋体" w:hAnsi="宋体" w:cs="宋体" w:eastAsia="宋体" w:hint="default"/>
          <w:spacing w:val="-1"/>
          <w:sz w:val="18"/>
          <w:szCs w:val="18"/>
        </w:rPr>
        <w:t>李德光</w:t>
      </w:r>
    </w:p>
    <w:p>
      <w:pPr>
        <w:spacing w:after="0"/>
        <w:jc w:val="left"/>
        <w:rPr>
          <w:rFonts w:ascii="宋体" w:hAnsi="宋体" w:cs="宋体" w:eastAsia="宋体" w:hint="default"/>
          <w:sz w:val="18"/>
          <w:szCs w:val="18"/>
        </w:rPr>
        <w:sectPr>
          <w:pgSz w:w="11910" w:h="16840"/>
          <w:pgMar w:header="877" w:footer="1021" w:top="1100" w:bottom="1220" w:left="980" w:right="980"/>
        </w:sectPr>
      </w:pPr>
    </w:p>
    <w:p>
      <w:pPr>
        <w:spacing w:line="240" w:lineRule="auto" w:before="9"/>
        <w:rPr>
          <w:rFonts w:ascii="宋体" w:hAnsi="宋体" w:cs="宋体" w:eastAsia="宋体" w:hint="default"/>
          <w:sz w:val="22"/>
          <w:szCs w:val="22"/>
        </w:rPr>
      </w:pPr>
    </w:p>
    <w:p>
      <w:pPr>
        <w:pStyle w:val="Heading2"/>
        <w:spacing w:line="240" w:lineRule="auto"/>
        <w:ind w:right="0"/>
        <w:jc w:val="center"/>
        <w:rPr>
          <w:b w:val="0"/>
          <w:bCs w:val="0"/>
        </w:rPr>
      </w:pPr>
      <w:r>
        <w:rPr/>
        <w:t>现金流量表</w:t>
      </w:r>
      <w:r>
        <w:rPr>
          <w:b w:val="0"/>
          <w:bCs w:val="0"/>
        </w:rPr>
      </w:r>
    </w:p>
    <w:p>
      <w:pPr>
        <w:spacing w:before="218"/>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line="240" w:lineRule="auto" w:before="10"/>
        <w:rPr>
          <w:rFonts w:ascii="宋体" w:hAnsi="宋体" w:cs="宋体" w:eastAsia="宋体" w:hint="default"/>
          <w:b/>
          <w:bCs/>
          <w:sz w:val="15"/>
          <w:szCs w:val="15"/>
        </w:rPr>
      </w:pPr>
    </w:p>
    <w:p>
      <w:pPr>
        <w:tabs>
          <w:tab w:pos="6934" w:val="left" w:leader="none"/>
        </w:tabs>
        <w:spacing w:before="0"/>
        <w:ind w:left="0" w:right="89" w:firstLine="0"/>
        <w:jc w:val="center"/>
        <w:rPr>
          <w:rFonts w:ascii="宋体" w:hAnsi="宋体" w:cs="宋体" w:eastAsia="宋体" w:hint="default"/>
          <w:sz w:val="18"/>
          <w:szCs w:val="18"/>
        </w:rPr>
      </w:pPr>
      <w:r>
        <w:rPr>
          <w:rFonts w:ascii="宋体" w:hAnsi="宋体" w:cs="宋体" w:eastAsia="宋体" w:hint="default"/>
          <w:spacing w:val="-1"/>
          <w:sz w:val="18"/>
          <w:szCs w:val="18"/>
        </w:rPr>
        <w:t>编制单位：上海华峰超纤材料股份有限公司</w:t>
        <w:tab/>
        <w:t>金额单位</w:t>
      </w:r>
      <w:r>
        <w:rPr>
          <w:rFonts w:ascii="宋体" w:hAnsi="宋体" w:cs="宋体" w:eastAsia="宋体" w:hint="default"/>
          <w:spacing w:val="-1"/>
          <w:sz w:val="18"/>
          <w:szCs w:val="18"/>
        </w:rPr>
        <w:t>:</w:t>
      </w:r>
      <w:r>
        <w:rPr>
          <w:rFonts w:ascii="宋体" w:hAnsi="宋体" w:cs="宋体" w:eastAsia="宋体" w:hint="default"/>
          <w:spacing w:val="-1"/>
          <w:sz w:val="18"/>
          <w:szCs w:val="18"/>
        </w:rPr>
        <w:t>人民币元</w:t>
      </w:r>
    </w:p>
    <w:p>
      <w:pPr>
        <w:spacing w:line="240" w:lineRule="auto" w:before="3"/>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4652"/>
        <w:gridCol w:w="1052"/>
        <w:gridCol w:w="1454"/>
        <w:gridCol w:w="1489"/>
      </w:tblGrid>
      <w:tr>
        <w:trPr>
          <w:trHeight w:val="40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tabs>
                <w:tab w:pos="720" w:val="left" w:leader="none"/>
              </w:tabs>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附注四</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494,810,009.95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381,007,474.92</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554,227.75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hAnsi="宋体" w:cs="宋体" w:eastAsia="宋体" w:hint="default"/>
                <w:sz w:val="18"/>
                <w:szCs w:val="18"/>
              </w:rPr>
              <w:t>（三十八）</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7,900,581.33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7,213,258.45</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503,264,819.03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388,220,733.37</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351,025,062.82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240,071,316.10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35,465,521.11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24,959,612.07</w:t>
            </w:r>
          </w:p>
        </w:tc>
      </w:tr>
      <w:tr>
        <w:trPr>
          <w:trHeight w:val="296"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27,611,708.97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22,155,409.85</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hAnsi="宋体" w:cs="宋体" w:eastAsia="宋体" w:hint="default"/>
                <w:sz w:val="18"/>
                <w:szCs w:val="18"/>
              </w:rPr>
              <w:t>（三十八）</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15,230,438.53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9,999,105.48</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429,332,731.43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297,185,443.50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73,932,087.60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91,035,289.87</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112,694,332.56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21,163,871.23</w:t>
            </w:r>
          </w:p>
        </w:tc>
      </w:tr>
      <w:tr>
        <w:trPr>
          <w:trHeight w:val="296"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112,694,332.56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21,163,871.23</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9"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-112,684,332.56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-21,163,871.23</w:t>
            </w:r>
          </w:p>
        </w:tc>
      </w:tr>
      <w:tr>
        <w:trPr>
          <w:trHeight w:val="29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148,000,000.00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148,000,000.00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125,000,000.00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296"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3,673,537.60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1,155,763.98</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hAnsi="宋体" w:cs="宋体" w:eastAsia="宋体" w:hint="default"/>
                <w:sz w:val="18"/>
                <w:szCs w:val="18"/>
              </w:rPr>
              <w:t>（三十八）</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962,140.36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150,951,709.22</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129,635,677.96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212,107,473.20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9"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18,364,322.04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-42,107,473.20</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-20,387,922.92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27,763,945.44</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36,666,756.83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8,902,811.39</w:t>
            </w:r>
          </w:p>
        </w:tc>
      </w:tr>
      <w:tr>
        <w:trPr>
          <w:trHeight w:val="295"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16,278,833.91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36,666,756.83</w:t>
            </w:r>
          </w:p>
        </w:tc>
      </w:tr>
    </w:tbl>
    <w:p>
      <w:pPr>
        <w:spacing w:line="240" w:lineRule="auto" w:before="1"/>
        <w:rPr>
          <w:rFonts w:ascii="宋体" w:hAnsi="宋体" w:cs="宋体" w:eastAsia="宋体" w:hint="default"/>
          <w:sz w:val="10"/>
          <w:szCs w:val="10"/>
        </w:rPr>
      </w:pPr>
    </w:p>
    <w:p>
      <w:pPr>
        <w:tabs>
          <w:tab w:pos="4027" w:val="left" w:leader="none"/>
          <w:tab w:pos="7810" w:val="left" w:leader="none"/>
        </w:tabs>
        <w:spacing w:before="44"/>
        <w:ind w:left="875"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尤小平</w:t>
        <w:tab/>
      </w:r>
      <w:r>
        <w:rPr>
          <w:rFonts w:ascii="宋体" w:hAnsi="宋体" w:cs="宋体" w:eastAsia="宋体" w:hint="default"/>
          <w:spacing w:val="-1"/>
          <w:sz w:val="18"/>
          <w:szCs w:val="18"/>
        </w:rPr>
        <w:t>主管会计工作的负责人</w:t>
      </w:r>
      <w:r>
        <w:rPr>
          <w:rFonts w:ascii="宋体" w:hAnsi="宋体" w:cs="宋体" w:eastAsia="宋体" w:hint="default"/>
          <w:spacing w:val="-1"/>
          <w:sz w:val="18"/>
          <w:szCs w:val="18"/>
        </w:rPr>
        <w:t>:</w:t>
      </w:r>
      <w:r>
        <w:rPr>
          <w:rFonts w:ascii="宋体" w:hAnsi="宋体" w:cs="宋体" w:eastAsia="宋体" w:hint="default"/>
          <w:spacing w:val="-1"/>
          <w:sz w:val="18"/>
          <w:szCs w:val="18"/>
        </w:rPr>
        <w:t>叶芬弟</w:t>
        <w:tab/>
        <w:t>会计机构负责人</w:t>
      </w:r>
      <w:r>
        <w:rPr>
          <w:rFonts w:ascii="宋体" w:hAnsi="宋体" w:cs="宋体" w:eastAsia="宋体" w:hint="default"/>
          <w:spacing w:val="-1"/>
          <w:sz w:val="18"/>
          <w:szCs w:val="18"/>
        </w:rPr>
        <w:t>:</w:t>
      </w:r>
      <w:r>
        <w:rPr>
          <w:rFonts w:ascii="宋体" w:hAnsi="宋体" w:cs="宋体" w:eastAsia="宋体" w:hint="default"/>
          <w:spacing w:val="-1"/>
          <w:sz w:val="18"/>
          <w:szCs w:val="18"/>
        </w:rPr>
        <w:t>李德光</w:t>
      </w:r>
    </w:p>
    <w:p>
      <w:pPr>
        <w:spacing w:after="0"/>
        <w:jc w:val="left"/>
        <w:rPr>
          <w:rFonts w:ascii="宋体" w:hAnsi="宋体" w:cs="宋体" w:eastAsia="宋体" w:hint="default"/>
          <w:sz w:val="18"/>
          <w:szCs w:val="18"/>
        </w:rPr>
        <w:sectPr>
          <w:pgSz w:w="11910" w:h="16840"/>
          <w:pgMar w:header="877" w:footer="1021"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8"/>
        <w:ind w:right="0"/>
        <w:jc w:val="center"/>
        <w:rPr>
          <w:b w:val="0"/>
          <w:bCs w:val="0"/>
        </w:rPr>
      </w:pPr>
      <w:r>
        <w:rPr/>
        <w:t>所有者权益变动表</w:t>
      </w:r>
      <w:r>
        <w:rPr>
          <w:b w:val="0"/>
          <w:bCs w:val="0"/>
        </w:rPr>
      </w:r>
    </w:p>
    <w:p>
      <w:pPr>
        <w:tabs>
          <w:tab w:pos="12426" w:val="left" w:leader="none"/>
        </w:tabs>
        <w:spacing w:before="218"/>
        <w:ind w:left="0" w:right="65" w:firstLine="0"/>
        <w:jc w:val="center"/>
        <w:rPr>
          <w:rFonts w:ascii="宋体" w:hAnsi="宋体" w:cs="宋体" w:eastAsia="宋体" w:hint="default"/>
          <w:sz w:val="18"/>
          <w:szCs w:val="18"/>
        </w:rPr>
      </w:pPr>
      <w:r>
        <w:rPr>
          <w:rFonts w:ascii="宋体" w:hAnsi="宋体" w:cs="宋体" w:eastAsia="宋体" w:hint="default"/>
          <w:spacing w:val="-1"/>
          <w:sz w:val="18"/>
          <w:szCs w:val="18"/>
        </w:rPr>
        <w:t>编制单位：上海华峰超纤材料股份有限公司</w:t>
        <w:tab/>
      </w:r>
      <w:r>
        <w:rPr>
          <w:rFonts w:ascii="宋体" w:hAnsi="宋体" w:cs="宋体" w:eastAsia="宋体" w:hint="default"/>
          <w:sz w:val="18"/>
          <w:szCs w:val="18"/>
        </w:rPr>
        <w:t>金额单位</w:t>
      </w:r>
      <w:r>
        <w:rPr>
          <w:rFonts w:ascii="宋体" w:hAnsi="宋体" w:cs="宋体" w:eastAsia="宋体" w:hint="default"/>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395" w:type="dxa"/>
        <w:tblLayout w:type="fixed"/>
        <w:tblCellMar>
          <w:top w:w="0" w:type="dxa"/>
          <w:left w:w="0" w:type="dxa"/>
          <w:bottom w:w="0" w:type="dxa"/>
          <w:right w:w="0" w:type="dxa"/>
        </w:tblCellMar>
        <w:tblLook w:val="01E0"/>
      </w:tblPr>
      <w:tblGrid>
        <w:gridCol w:w="3058"/>
        <w:gridCol w:w="1376"/>
        <w:gridCol w:w="1378"/>
        <w:gridCol w:w="1378"/>
        <w:gridCol w:w="1378"/>
        <w:gridCol w:w="1207"/>
        <w:gridCol w:w="1424"/>
        <w:gridCol w:w="1351"/>
        <w:gridCol w:w="1529"/>
      </w:tblGrid>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
        </w:tc>
        <w:tc>
          <w:tcPr>
            <w:tcW w:w="110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z w:val="15"/>
                <w:szCs w:val="15"/>
              </w:rPr>
              <w:t>年度</w:t>
            </w:r>
          </w:p>
        </w:tc>
      </w:tr>
      <w:tr>
        <w:trPr>
          <w:trHeight w:val="624"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3"/>
                <w:sz w:val="15"/>
                <w:szCs w:val="15"/>
              </w:rPr>
              <w:t> </w:t>
            </w:r>
            <w:r>
              <w:rPr>
                <w:rFonts w:ascii="宋体" w:hAnsi="宋体" w:cs="宋体" w:eastAsia="宋体" w:hint="default"/>
                <w:sz w:val="15"/>
                <w:szCs w:val="15"/>
              </w:rPr>
              <w:t>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118,000,000.00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2"/>
                <w:sz w:val="15"/>
              </w:rPr>
              <w:t>66,534,441.94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9,023,475.19</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81,211,276.66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274,769,193.79</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6"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40"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spacing w:val="-1"/>
                <w:sz w:val="15"/>
              </w:rPr>
              <w:t>118,000,000.00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spacing w:val="-2"/>
                <w:sz w:val="15"/>
              </w:rPr>
              <w:t>66,534,441.94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9,023,475.19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81,211,276.66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274,769,193.79</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r>
              <w:rPr>
                <w:rFonts w:ascii="宋体" w:hAnsi="宋体" w:cs="宋体" w:eastAsia="宋体" w:hint="default"/>
                <w:sz w:val="15"/>
                <w:szCs w:val="15"/>
              </w:rPr>
              <w:t>-</w:t>
            </w:r>
            <w:r>
              <w:rPr>
                <w:rFonts w:ascii="宋体" w:hAnsi="宋体" w:cs="宋体" w:eastAsia="宋体" w:hint="default"/>
                <w:sz w:val="15"/>
                <w:szCs w:val="15"/>
              </w:rPr>
              <w:t>”号填</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8,128,200.30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73,153,802.74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81,282,003.04</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81,282,003.04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81,282,003.04</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81,282,003.04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81,282,003.04</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40"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．所有者投入资本</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．股份支付计入所有者权益的金额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8,128,200.30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-8,128,200.30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8,128,200.30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-8,128,200.30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40"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41"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0.00</w:t>
            </w:r>
          </w:p>
        </w:tc>
      </w:tr>
      <w:tr>
        <w:trPr>
          <w:trHeight w:val="238" w:hRule="exact"/>
        </w:trPr>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118,000,000.00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2"/>
                <w:sz w:val="15"/>
              </w:rPr>
              <w:t>66,534,441.94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17,151,675.49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154,365,079.40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356,051,196.83</w:t>
            </w:r>
          </w:p>
        </w:tc>
      </w:tr>
    </w:tbl>
    <w:p>
      <w:pPr>
        <w:spacing w:after="0" w:line="240" w:lineRule="auto"/>
        <w:jc w:val="right"/>
        <w:rPr>
          <w:rFonts w:ascii="Times New Roman" w:hAnsi="Times New Roman" w:cs="Times New Roman" w:eastAsia="Times New Roman" w:hint="default"/>
          <w:sz w:val="15"/>
          <w:szCs w:val="15"/>
        </w:rPr>
        <w:sectPr>
          <w:headerReference w:type="default" r:id="rId21"/>
          <w:footerReference w:type="default" r:id="rId22"/>
          <w:pgSz w:w="16840" w:h="11910" w:orient="landscape"/>
          <w:pgMar w:header="877" w:footer="1496" w:top="1100" w:bottom="1680" w:left="980" w:right="980"/>
          <w:pgNumType w:start="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8"/>
        <w:ind w:right="0"/>
        <w:jc w:val="center"/>
        <w:rPr>
          <w:b w:val="0"/>
          <w:bCs w:val="0"/>
        </w:rPr>
      </w:pPr>
      <w:r>
        <w:rPr/>
        <w:t>所有者权益变动表（续）</w:t>
      </w:r>
      <w:r>
        <w:rPr>
          <w:b w:val="0"/>
          <w:bCs w:val="0"/>
        </w:rPr>
      </w:r>
    </w:p>
    <w:p>
      <w:pPr>
        <w:tabs>
          <w:tab w:pos="12536" w:val="left" w:leader="none"/>
        </w:tabs>
        <w:spacing w:before="218"/>
        <w:ind w:left="110"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编制单位：上海华峰超纤材料股份有限公司</w:t>
        <w:tab/>
      </w:r>
      <w:r>
        <w:rPr>
          <w:rFonts w:ascii="宋体" w:hAnsi="宋体" w:cs="宋体" w:eastAsia="宋体" w:hint="default"/>
          <w:sz w:val="18"/>
          <w:szCs w:val="18"/>
        </w:rPr>
        <w:t>金额单位</w:t>
      </w:r>
      <w:r>
        <w:rPr>
          <w:rFonts w:ascii="宋体" w:hAnsi="宋体" w:cs="宋体" w:eastAsia="宋体" w:hint="default"/>
          <w:sz w:val="18"/>
          <w:szCs w:val="18"/>
        </w:rPr>
        <w:t>:</w:t>
      </w:r>
      <w:r>
        <w:rPr>
          <w:rFonts w:ascii="宋体" w:hAnsi="宋体" w:cs="宋体" w:eastAsia="宋体" w:hint="default"/>
          <w:sz w:val="18"/>
          <w:szCs w:val="18"/>
        </w:rPr>
        <w:t>人民币元</w:t>
      </w:r>
    </w:p>
    <w:p>
      <w:pPr>
        <w:spacing w:line="240" w:lineRule="auto" w:before="5"/>
        <w:rPr>
          <w:rFonts w:ascii="宋体" w:hAnsi="宋体" w:cs="宋体" w:eastAsia="宋体" w:hint="default"/>
          <w:sz w:val="5"/>
          <w:szCs w:val="5"/>
        </w:rPr>
      </w:pPr>
    </w:p>
    <w:tbl>
      <w:tblPr>
        <w:tblW w:w="0" w:type="auto"/>
        <w:jc w:val="left"/>
        <w:tblInd w:w="400" w:type="dxa"/>
        <w:tblLayout w:type="fixed"/>
        <w:tblCellMar>
          <w:top w:w="0" w:type="dxa"/>
          <w:left w:w="0" w:type="dxa"/>
          <w:bottom w:w="0" w:type="dxa"/>
          <w:right w:w="0" w:type="dxa"/>
        </w:tblCellMar>
        <w:tblLook w:val="01E0"/>
      </w:tblPr>
      <w:tblGrid>
        <w:gridCol w:w="3060"/>
        <w:gridCol w:w="1376"/>
        <w:gridCol w:w="1380"/>
        <w:gridCol w:w="1363"/>
        <w:gridCol w:w="1380"/>
        <w:gridCol w:w="1217"/>
        <w:gridCol w:w="1424"/>
        <w:gridCol w:w="1351"/>
        <w:gridCol w:w="1514"/>
      </w:tblGrid>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10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z w:val="15"/>
                <w:szCs w:val="15"/>
              </w:rPr>
              <w:t>年度</w:t>
            </w:r>
          </w:p>
        </w:tc>
      </w:tr>
      <w:tr>
        <w:trPr>
          <w:trHeight w:val="6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3"/>
                <w:sz w:val="15"/>
                <w:szCs w:val="15"/>
              </w:rPr>
              <w:t> </w:t>
            </w:r>
            <w:r>
              <w:rPr>
                <w:rFonts w:ascii="宋体" w:hAnsi="宋体" w:cs="宋体" w:eastAsia="宋体" w:hint="default"/>
                <w:sz w:val="15"/>
                <w:szCs w:val="15"/>
              </w:rPr>
              <w:t>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118,000,000.00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66,534,441.94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2,417,655.10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21,758,895.81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208,710,992.85</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8"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8"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15"/>
                <w:szCs w:val="15"/>
              </w:rPr>
            </w:pPr>
            <w:r>
              <w:rPr>
                <w:rFonts w:ascii="宋体"/>
                <w:spacing w:val="-1"/>
                <w:sz w:val="15"/>
              </w:rPr>
              <w:t>118,000,000.00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66,534,441.94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2,417,655.10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21,758,895.81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208,710,992.85</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r>
              <w:rPr>
                <w:rFonts w:ascii="宋体" w:hAnsi="宋体" w:cs="宋体" w:eastAsia="宋体" w:hint="default"/>
                <w:sz w:val="15"/>
                <w:szCs w:val="15"/>
              </w:rPr>
              <w:t>-</w:t>
            </w:r>
            <w:r>
              <w:rPr>
                <w:rFonts w:ascii="宋体" w:hAnsi="宋体" w:cs="宋体" w:eastAsia="宋体" w:hint="default"/>
                <w:sz w:val="15"/>
                <w:szCs w:val="15"/>
              </w:rPr>
              <w:t>”号填</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59,452,380.85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66,058,200.94</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74"/>
              <w:ind w:left="105"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before="109"/>
              <w:ind w:right="100"/>
              <w:jc w:val="right"/>
              <w:rPr>
                <w:rFonts w:ascii="Times New Roman" w:hAnsi="Times New Roman" w:cs="Times New Roman" w:eastAsia="Times New Roman" w:hint="default"/>
                <w:sz w:val="15"/>
                <w:szCs w:val="15"/>
              </w:rPr>
            </w:pPr>
            <w:r>
              <w:rPr>
                <w:rFonts w:ascii="Times New Roman"/>
                <w:spacing w:val="-1"/>
                <w:sz w:val="15"/>
              </w:rPr>
              <w:t>66,058,200.94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66,058,200.94</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74"/>
              <w:ind w:left="105"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66,058,200.94</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．所有者投入资本</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．股份支付计入所有者权益的金额</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-6,605,820.09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0.00</w:t>
            </w:r>
          </w:p>
        </w:tc>
      </w:tr>
      <w:tr>
        <w:trPr>
          <w:trHeight w:val="2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118,000,000.00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66,534,441.94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宋体" w:hAnsi="宋体" w:cs="宋体" w:eastAsia="宋体" w:hint="default"/>
                <w:sz w:val="15"/>
                <w:szCs w:val="15"/>
              </w:rPr>
            </w:pPr>
            <w:r>
              <w:rPr>
                <w:rFonts w:ascii="宋体"/>
                <w:spacing w:val="-1"/>
                <w:sz w:val="15"/>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9,023,475.19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15"/>
                <w:szCs w:val="15"/>
              </w:rPr>
            </w:pPr>
            <w:r>
              <w:rPr>
                <w:rFonts w:ascii="宋体"/>
                <w:spacing w:val="-1"/>
                <w:sz w:val="15"/>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81,211,276.66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274,769,193.79</w:t>
            </w:r>
          </w:p>
        </w:tc>
      </w:tr>
    </w:tbl>
    <w:p>
      <w:pPr>
        <w:spacing w:after="0" w:line="240" w:lineRule="auto"/>
        <w:jc w:val="right"/>
        <w:rPr>
          <w:rFonts w:ascii="宋体" w:hAnsi="宋体" w:cs="宋体" w:eastAsia="宋体" w:hint="default"/>
          <w:sz w:val="15"/>
          <w:szCs w:val="15"/>
        </w:rPr>
        <w:sectPr>
          <w:pgSz w:w="16840" w:h="11910" w:orient="landscape"/>
          <w:pgMar w:header="877" w:footer="1496" w:top="1100" w:bottom="1680" w:left="980" w:right="980"/>
        </w:sectPr>
      </w:pPr>
    </w:p>
    <w:p>
      <w:pPr>
        <w:spacing w:line="240" w:lineRule="auto" w:before="4"/>
        <w:rPr>
          <w:rFonts w:ascii="宋体" w:hAnsi="宋体" w:cs="宋体" w:eastAsia="宋体" w:hint="default"/>
          <w:sz w:val="24"/>
          <w:szCs w:val="24"/>
        </w:rPr>
      </w:pPr>
    </w:p>
    <w:p>
      <w:pPr>
        <w:spacing w:line="261" w:lineRule="auto" w:before="0"/>
        <w:ind w:left="5151" w:right="3524" w:hanging="1287"/>
        <w:jc w:val="left"/>
        <w:rPr>
          <w:rFonts w:ascii="宋体" w:hAnsi="宋体" w:cs="宋体" w:eastAsia="宋体" w:hint="default"/>
          <w:sz w:val="32"/>
          <w:szCs w:val="32"/>
        </w:rPr>
      </w:pPr>
      <w:r>
        <w:rPr>
          <w:rFonts w:ascii="宋体" w:hAnsi="宋体" w:cs="宋体" w:eastAsia="宋体" w:hint="default"/>
          <w:b/>
          <w:bCs/>
          <w:sz w:val="32"/>
          <w:szCs w:val="32"/>
        </w:rPr>
        <w:t>上海华峰超纤材料股份有限公司</w:t>
      </w:r>
      <w:r>
        <w:rPr>
          <w:rFonts w:ascii="宋体" w:hAnsi="宋体" w:cs="宋体" w:eastAsia="宋体" w:hint="default"/>
          <w:b/>
          <w:bCs/>
          <w:w w:val="99"/>
          <w:sz w:val="32"/>
          <w:szCs w:val="32"/>
        </w:rPr>
        <w:t> </w:t>
      </w:r>
      <w:r>
        <w:rPr>
          <w:rFonts w:ascii="宋体" w:hAnsi="宋体" w:cs="宋体" w:eastAsia="宋体" w:hint="default"/>
          <w:b/>
          <w:bCs/>
          <w:spacing w:val="2"/>
          <w:sz w:val="32"/>
          <w:szCs w:val="32"/>
        </w:rPr>
        <w:t>财务报表附注</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tabs>
          <w:tab w:pos="2520" w:val="left" w:leader="none"/>
        </w:tabs>
        <w:spacing w:before="36"/>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一、</w:t>
        <w:tab/>
        <w:t>公司基本情况</w:t>
      </w:r>
      <w:r>
        <w:rPr>
          <w:rFonts w:ascii="宋体" w:hAnsi="宋体" w:cs="宋体" w:eastAsia="宋体" w:hint="default"/>
          <w:sz w:val="21"/>
          <w:szCs w:val="21"/>
        </w:rPr>
      </w:r>
    </w:p>
    <w:p>
      <w:pPr>
        <w:spacing w:line="331" w:lineRule="auto" w:before="164"/>
        <w:ind w:left="2417" w:right="1469" w:firstLine="0"/>
        <w:jc w:val="both"/>
        <w:rPr>
          <w:rFonts w:ascii="宋体" w:hAnsi="宋体" w:cs="宋体" w:eastAsia="宋体" w:hint="default"/>
          <w:sz w:val="21"/>
          <w:szCs w:val="21"/>
        </w:rPr>
      </w:pPr>
      <w:r>
        <w:rPr>
          <w:rFonts w:ascii="宋体" w:hAnsi="宋体" w:cs="宋体" w:eastAsia="宋体" w:hint="default"/>
          <w:spacing w:val="2"/>
          <w:w w:val="100"/>
          <w:sz w:val="21"/>
          <w:szCs w:val="21"/>
        </w:rPr>
        <w:t>上</w:t>
      </w:r>
      <w:r>
        <w:rPr>
          <w:rFonts w:ascii="宋体" w:hAnsi="宋体" w:cs="宋体" w:eastAsia="宋体" w:hint="default"/>
          <w:w w:val="100"/>
          <w:sz w:val="21"/>
          <w:szCs w:val="21"/>
        </w:rPr>
        <w:t>海华</w:t>
      </w:r>
      <w:r>
        <w:rPr>
          <w:rFonts w:ascii="宋体" w:hAnsi="宋体" w:cs="宋体" w:eastAsia="宋体" w:hint="default"/>
          <w:spacing w:val="2"/>
          <w:w w:val="100"/>
          <w:sz w:val="21"/>
          <w:szCs w:val="21"/>
        </w:rPr>
        <w:t>峰</w:t>
      </w:r>
      <w:r>
        <w:rPr>
          <w:rFonts w:ascii="宋体" w:hAnsi="宋体" w:cs="宋体" w:eastAsia="宋体" w:hint="default"/>
          <w:w w:val="100"/>
          <w:sz w:val="21"/>
          <w:szCs w:val="21"/>
        </w:rPr>
        <w:t>超</w:t>
      </w:r>
      <w:r>
        <w:rPr>
          <w:rFonts w:ascii="宋体" w:hAnsi="宋体" w:cs="宋体" w:eastAsia="宋体" w:hint="default"/>
          <w:spacing w:val="2"/>
          <w:w w:val="100"/>
          <w:sz w:val="21"/>
          <w:szCs w:val="21"/>
        </w:rPr>
        <w:t>纤</w:t>
      </w:r>
      <w:r>
        <w:rPr>
          <w:rFonts w:ascii="宋体" w:hAnsi="宋体" w:cs="宋体" w:eastAsia="宋体" w:hint="default"/>
          <w:w w:val="100"/>
          <w:sz w:val="21"/>
          <w:szCs w:val="21"/>
        </w:rPr>
        <w:t>材料</w:t>
      </w:r>
      <w:r>
        <w:rPr>
          <w:rFonts w:ascii="宋体" w:hAnsi="宋体" w:cs="宋体" w:eastAsia="宋体" w:hint="default"/>
          <w:spacing w:val="2"/>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2"/>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2"/>
          <w:w w:val="100"/>
          <w:sz w:val="21"/>
          <w:szCs w:val="21"/>
        </w:rPr>
        <w:t>（</w:t>
      </w:r>
      <w:r>
        <w:rPr>
          <w:rFonts w:ascii="宋体" w:hAnsi="宋体" w:cs="宋体" w:eastAsia="宋体" w:hint="default"/>
          <w:w w:val="100"/>
          <w:sz w:val="21"/>
          <w:szCs w:val="21"/>
        </w:rPr>
        <w:t>以</w:t>
      </w:r>
      <w:r>
        <w:rPr>
          <w:rFonts w:ascii="宋体" w:hAnsi="宋体" w:cs="宋体" w:eastAsia="宋体" w:hint="default"/>
          <w:spacing w:val="2"/>
          <w:w w:val="100"/>
          <w:sz w:val="21"/>
          <w:szCs w:val="21"/>
        </w:rPr>
        <w:t>下</w:t>
      </w:r>
      <w:r>
        <w:rPr>
          <w:rFonts w:ascii="宋体" w:hAnsi="宋体" w:cs="宋体" w:eastAsia="宋体" w:hint="default"/>
          <w:w w:val="100"/>
          <w:sz w:val="21"/>
          <w:szCs w:val="21"/>
        </w:rPr>
        <w:t>简</w:t>
      </w:r>
      <w:r>
        <w:rPr>
          <w:rFonts w:ascii="宋体" w:hAnsi="宋体" w:cs="宋体" w:eastAsia="宋体" w:hint="default"/>
          <w:spacing w:val="5"/>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2"/>
          <w:w w:val="100"/>
          <w:sz w:val="21"/>
          <w:szCs w:val="21"/>
        </w:rPr>
        <w:t>或</w:t>
      </w:r>
      <w:r>
        <w:rPr>
          <w:rFonts w:ascii="Times New Roman" w:hAnsi="Times New Roman" w:cs="Times New Roman" w:eastAsia="Times New Roman" w:hint="default"/>
          <w:spacing w:val="-1"/>
          <w:w w:val="44"/>
          <w:sz w:val="21"/>
          <w:szCs w:val="21"/>
        </w:rPr>
        <w:t>―</w:t>
      </w:r>
      <w:r>
        <w:rPr>
          <w:rFonts w:ascii="宋体" w:hAnsi="宋体" w:cs="宋体" w:eastAsia="宋体" w:hint="default"/>
          <w:spacing w:val="2"/>
          <w:w w:val="100"/>
          <w:sz w:val="21"/>
          <w:szCs w:val="21"/>
        </w:rPr>
        <w:t>本</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是在</w:t>
      </w:r>
      <w:r>
        <w:rPr>
          <w:rFonts w:ascii="宋体" w:hAnsi="宋体" w:cs="宋体" w:eastAsia="宋体" w:hint="default"/>
          <w:spacing w:val="2"/>
          <w:w w:val="100"/>
          <w:sz w:val="21"/>
          <w:szCs w:val="21"/>
        </w:rPr>
        <w:t>原</w:t>
      </w:r>
      <w:r>
        <w:rPr>
          <w:rFonts w:ascii="宋体" w:hAnsi="宋体" w:cs="宋体" w:eastAsia="宋体" w:hint="default"/>
          <w:w w:val="100"/>
          <w:sz w:val="21"/>
          <w:szCs w:val="21"/>
        </w:rPr>
        <w:t>华峰</w:t>
      </w:r>
      <w:r>
        <w:rPr>
          <w:rFonts w:ascii="宋体" w:hAnsi="宋体" w:cs="宋体" w:eastAsia="宋体" w:hint="default"/>
          <w:spacing w:val="2"/>
          <w:w w:val="100"/>
          <w:sz w:val="21"/>
          <w:szCs w:val="21"/>
        </w:rPr>
        <w:t>集</w:t>
      </w:r>
      <w:r>
        <w:rPr>
          <w:rFonts w:ascii="宋体" w:hAnsi="宋体" w:cs="宋体" w:eastAsia="宋体" w:hint="default"/>
          <w:w w:val="100"/>
          <w:sz w:val="21"/>
          <w:szCs w:val="21"/>
        </w:rPr>
        <w:t>团上</w:t>
      </w:r>
      <w:r>
        <w:rPr>
          <w:rFonts w:ascii="宋体" w:hAnsi="宋体" w:cs="宋体" w:eastAsia="宋体" w:hint="default"/>
          <w:spacing w:val="2"/>
          <w:w w:val="100"/>
          <w:sz w:val="21"/>
          <w:szCs w:val="21"/>
        </w:rPr>
        <w:t>海</w:t>
      </w:r>
      <w:r>
        <w:rPr>
          <w:rFonts w:ascii="宋体" w:hAnsi="宋体" w:cs="宋体" w:eastAsia="宋体" w:hint="default"/>
          <w:w w:val="100"/>
          <w:sz w:val="21"/>
          <w:szCs w:val="21"/>
        </w:rPr>
        <w:t>有</w:t>
      </w:r>
      <w:r>
        <w:rPr>
          <w:rFonts w:ascii="宋体" w:hAnsi="宋体" w:cs="宋体" w:eastAsia="宋体" w:hint="default"/>
          <w:w w:val="100"/>
          <w:sz w:val="21"/>
          <w:szCs w:val="21"/>
        </w:rPr>
        <w:t> </w:t>
      </w:r>
      <w:r>
        <w:rPr>
          <w:rFonts w:ascii="宋体" w:hAnsi="宋体" w:cs="宋体" w:eastAsia="宋体" w:hint="default"/>
          <w:spacing w:val="-4"/>
          <w:sz w:val="21"/>
          <w:szCs w:val="21"/>
        </w:rPr>
        <w:t>限公司基础上整体变更设立的股份有限公司，由华峰集团有限公司和尤金焕等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位自然</w:t>
      </w:r>
    </w:p>
    <w:p>
      <w:pPr>
        <w:spacing w:before="19"/>
        <w:ind w:left="2417" w:right="0" w:firstLine="0"/>
        <w:jc w:val="both"/>
        <w:rPr>
          <w:rFonts w:ascii="宋体" w:hAnsi="宋体" w:cs="宋体" w:eastAsia="宋体" w:hint="default"/>
          <w:sz w:val="21"/>
          <w:szCs w:val="21"/>
        </w:rPr>
      </w:pPr>
      <w:r>
        <w:rPr>
          <w:rFonts w:ascii="宋体" w:hAnsi="宋体" w:cs="宋体" w:eastAsia="宋体" w:hint="default"/>
          <w:w w:val="100"/>
          <w:sz w:val="21"/>
          <w:szCs w:val="21"/>
        </w:rPr>
        <w:t>人作</w:t>
      </w:r>
      <w:r>
        <w:rPr>
          <w:rFonts w:ascii="宋体" w:hAnsi="宋体" w:cs="宋体" w:eastAsia="宋体" w:hint="default"/>
          <w:spacing w:val="-3"/>
          <w:w w:val="100"/>
          <w:sz w:val="21"/>
          <w:szCs w:val="21"/>
        </w:rPr>
        <w:t>为</w:t>
      </w:r>
      <w:r>
        <w:rPr>
          <w:rFonts w:ascii="宋体" w:hAnsi="宋体" w:cs="宋体" w:eastAsia="宋体" w:hint="default"/>
          <w:w w:val="100"/>
          <w:sz w:val="21"/>
          <w:szCs w:val="21"/>
        </w:rPr>
        <w:t>发</w:t>
      </w:r>
      <w:r>
        <w:rPr>
          <w:rFonts w:ascii="宋体" w:hAnsi="宋体" w:cs="宋体" w:eastAsia="宋体" w:hint="default"/>
          <w:spacing w:val="-3"/>
          <w:w w:val="100"/>
          <w:sz w:val="21"/>
          <w:szCs w:val="21"/>
        </w:rPr>
        <w:t>起</w:t>
      </w:r>
      <w:r>
        <w:rPr>
          <w:rFonts w:ascii="宋体" w:hAnsi="宋体" w:cs="宋体" w:eastAsia="宋体" w:hint="default"/>
          <w:w w:val="100"/>
          <w:sz w:val="21"/>
          <w:szCs w:val="21"/>
        </w:rPr>
        <w:t>人</w:t>
      </w:r>
      <w:r>
        <w:rPr>
          <w:rFonts w:ascii="宋体" w:hAnsi="宋体" w:cs="宋体" w:eastAsia="宋体" w:hint="default"/>
          <w:spacing w:val="-3"/>
          <w:w w:val="100"/>
          <w:sz w:val="21"/>
          <w:szCs w:val="21"/>
        </w:rPr>
        <w:t>，</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为</w:t>
      </w:r>
      <w:r>
        <w:rPr>
          <w:rFonts w:ascii="宋体" w:hAnsi="宋体" w:cs="宋体" w:eastAsia="宋体" w:hint="default"/>
          <w:spacing w:val="-40"/>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每</w:t>
      </w:r>
      <w:r>
        <w:rPr>
          <w:rFonts w:ascii="宋体" w:hAnsi="宋体" w:cs="宋体" w:eastAsia="宋体" w:hint="default"/>
          <w:spacing w:val="-3"/>
          <w:w w:val="100"/>
          <w:sz w:val="21"/>
          <w:szCs w:val="21"/>
        </w:rPr>
        <w:t>股</w:t>
      </w:r>
      <w:r>
        <w:rPr>
          <w:rFonts w:ascii="宋体" w:hAnsi="宋体" w:cs="宋体" w:eastAsia="宋体" w:hint="default"/>
          <w:w w:val="100"/>
          <w:sz w:val="21"/>
          <w:szCs w:val="21"/>
        </w:rPr>
        <w:t>面</w:t>
      </w:r>
      <w:r>
        <w:rPr>
          <w:rFonts w:ascii="宋体" w:hAnsi="宋体" w:cs="宋体" w:eastAsia="宋体" w:hint="default"/>
          <w:spacing w:val="-3"/>
          <w:w w:val="100"/>
          <w:sz w:val="21"/>
          <w:szCs w:val="21"/>
        </w:rPr>
        <w:t>值</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40"/>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月</w:t>
      </w:r>
    </w:p>
    <w:p>
      <w:pPr>
        <w:spacing w:line="331" w:lineRule="auto" w:before="110"/>
        <w:ind w:left="2417" w:right="146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日取得上海市工商行政管理局金山分局颁发的第</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310228000524099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号企业法人营业执</w:t>
      </w:r>
      <w:r>
        <w:rPr>
          <w:rFonts w:ascii="宋体" w:hAnsi="宋体" w:cs="宋体" w:eastAsia="宋体" w:hint="default"/>
          <w:w w:val="100"/>
          <w:sz w:val="21"/>
          <w:szCs w:val="21"/>
        </w:rPr>
        <w:t> </w:t>
      </w:r>
      <w:r>
        <w:rPr>
          <w:rFonts w:ascii="宋体" w:hAnsi="宋体" w:cs="宋体" w:eastAsia="宋体" w:hint="default"/>
          <w:sz w:val="21"/>
          <w:szCs w:val="21"/>
        </w:rPr>
        <w:t>照。</w:t>
      </w:r>
    </w:p>
    <w:p>
      <w:pPr>
        <w:spacing w:line="343" w:lineRule="auto" w:before="85"/>
        <w:ind w:left="2417" w:right="1443" w:firstLine="0"/>
        <w:jc w:val="both"/>
        <w:rPr>
          <w:rFonts w:ascii="宋体" w:hAnsi="宋体" w:cs="宋体" w:eastAsia="宋体" w:hint="default"/>
          <w:sz w:val="21"/>
          <w:szCs w:val="21"/>
        </w:rPr>
      </w:pPr>
      <w:r>
        <w:rPr>
          <w:rFonts w:ascii="宋体" w:hAnsi="宋体" w:cs="宋体" w:eastAsia="宋体" w:hint="default"/>
          <w:sz w:val="21"/>
          <w:szCs w:val="21"/>
        </w:rPr>
        <w:t>公司目前为经营期，所属行业为塑料制品行业的子行业人造革合成革行业，细分行业为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
          <w:w w:val="100"/>
          <w:sz w:val="21"/>
          <w:szCs w:val="21"/>
        </w:rPr>
        <w:t>超细纤维</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PU</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5"/>
          <w:w w:val="100"/>
          <w:sz w:val="21"/>
          <w:szCs w:val="21"/>
        </w:rPr>
        <w:t>合成革行业。公司经营范围：超细纤维聚氨酯合成革（不含危险化学品）、</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6"/>
          <w:w w:val="100"/>
          <w:sz w:val="21"/>
          <w:szCs w:val="21"/>
        </w:rPr>
        <w:t>聚氨酯革用树脂的研发、生产，化工产品（除危险品）、塑料制品、皮革制品的销售，从</w:t>
      </w:r>
      <w:r>
        <w:rPr>
          <w:rFonts w:ascii="宋体" w:hAnsi="宋体" w:cs="宋体" w:eastAsia="宋体" w:hint="default"/>
          <w:w w:val="100"/>
          <w:sz w:val="21"/>
          <w:szCs w:val="21"/>
        </w:rPr>
        <w:t> </w:t>
      </w:r>
      <w:r>
        <w:rPr>
          <w:rFonts w:ascii="宋体" w:hAnsi="宋体" w:cs="宋体" w:eastAsia="宋体" w:hint="default"/>
          <w:spacing w:val="-5"/>
          <w:w w:val="100"/>
          <w:sz w:val="21"/>
          <w:szCs w:val="21"/>
        </w:rPr>
        <w:t>事货物与技术进出口业务。（企业经营涉及行政许可的，凭许可证件经营）</w:t>
      </w:r>
    </w:p>
    <w:p>
      <w:pPr>
        <w:spacing w:before="74"/>
        <w:ind w:left="2417" w:right="0" w:firstLine="0"/>
        <w:jc w:val="both"/>
        <w:rPr>
          <w:rFonts w:ascii="宋体" w:hAnsi="宋体" w:cs="宋体" w:eastAsia="宋体" w:hint="default"/>
          <w:sz w:val="21"/>
          <w:szCs w:val="21"/>
        </w:rPr>
      </w:pPr>
      <w:r>
        <w:rPr>
          <w:rFonts w:ascii="宋体" w:hAnsi="宋体" w:cs="宋体" w:eastAsia="宋体" w:hint="default"/>
          <w:sz w:val="21"/>
          <w:szCs w:val="21"/>
        </w:rPr>
        <w:t>公司的组织结构如下：</w:t>
      </w:r>
    </w:p>
    <w:p>
      <w:pPr>
        <w:spacing w:line="240" w:lineRule="auto" w:before="6"/>
        <w:rPr>
          <w:rFonts w:ascii="宋体" w:hAnsi="宋体" w:cs="宋体" w:eastAsia="宋体" w:hint="default"/>
          <w:sz w:val="18"/>
          <w:szCs w:val="18"/>
        </w:rPr>
      </w:pPr>
    </w:p>
    <w:p>
      <w:pPr>
        <w:spacing w:line="7473" w:lineRule="exact"/>
        <w:ind w:left="2007" w:right="0" w:firstLine="0"/>
        <w:rPr>
          <w:rFonts w:ascii="宋体" w:hAnsi="宋体" w:cs="宋体" w:eastAsia="宋体" w:hint="default"/>
          <w:sz w:val="20"/>
          <w:szCs w:val="20"/>
        </w:rPr>
      </w:pPr>
      <w:r>
        <w:rPr>
          <w:rFonts w:ascii="宋体" w:hAnsi="宋体" w:cs="宋体" w:eastAsia="宋体" w:hint="default"/>
          <w:position w:val="-148"/>
          <w:sz w:val="20"/>
          <w:szCs w:val="20"/>
        </w:rPr>
        <w:pict>
          <v:group style="width:410.75pt;height:373.7pt;mso-position-horizontal-relative:char;mso-position-vertical-relative:line" coordorigin="0,0" coordsize="8215,7474">
            <v:group style="position:absolute;left:5991;top:2092;width:2222;height:401" coordorigin="5991,2092" coordsize="2222,401">
              <v:shape style="position:absolute;left:5991;top:2092;width:2222;height:401" coordorigin="5991,2092" coordsize="2222,401" path="m5991,2492l8212,2492,8212,2092,5991,2092,5991,2492xe" filled="true" fillcolor="#e8edf7" stroked="false">
                <v:path arrowok="t"/>
                <v:fill type="solid"/>
              </v:shape>
            </v:group>
            <v:group style="position:absolute;left:5991;top:2092;width:2222;height:401" coordorigin="5991,2092" coordsize="2222,401">
              <v:shape style="position:absolute;left:5991;top:2092;width:2222;height:401" coordorigin="5991,2092" coordsize="2222,401" path="m5991,2492l8212,2492,8212,2092,5991,2092,5991,2492xe" filled="false" stroked="true" strokeweight=".188741pt" strokecolor="#000000">
                <v:path arrowok="t"/>
              </v:shape>
            </v:group>
            <v:group style="position:absolute;left:5266;top:3381;width:483;height:1779" coordorigin="5266,3381" coordsize="483,1779">
              <v:shape style="position:absolute;left:5266;top:3381;width:483;height:1779" coordorigin="5266,3381" coordsize="483,1779" path="m5266,5160l5749,5160,5749,3381,5266,3381,5266,5160xe" filled="true" fillcolor="#e8edf7" stroked="false">
                <v:path arrowok="t"/>
                <v:fill type="solid"/>
              </v:shape>
            </v:group>
            <v:group style="position:absolute;left:5266;top:3381;width:483;height:1779" coordorigin="5266,3381" coordsize="483,1779">
              <v:shape style="position:absolute;left:5266;top:3381;width:483;height:1779" coordorigin="5266,3381" coordsize="483,1779" path="m5266,5160l5749,5160,5749,3381,5266,3381,5266,5160xe" filled="false" stroked="true" strokeweight=".203346pt" strokecolor="#000000">
                <v:path arrowok="t"/>
              </v:shape>
            </v:group>
            <v:group style="position:absolute;left:5991;top:3381;width:483;height:1779" coordorigin="5991,3381" coordsize="483,1779">
              <v:shape style="position:absolute;left:5991;top:3381;width:483;height:1779" coordorigin="5991,3381" coordsize="483,1779" path="m5991,5160l6474,5160,6474,3381,5991,3381,5991,5160xe" filled="true" fillcolor="#e8edf7" stroked="false">
                <v:path arrowok="t"/>
                <v:fill type="solid"/>
              </v:shape>
            </v:group>
            <v:group style="position:absolute;left:5991;top:3381;width:483;height:1779" coordorigin="5991,3381" coordsize="483,1779">
              <v:shape style="position:absolute;left:5991;top:3381;width:483;height:1779" coordorigin="5991,3381" coordsize="483,1779" path="m5991,5160l6474,5160,6474,3381,5991,3381,5991,5160xe" filled="false" stroked="true" strokeweight=".203346pt" strokecolor="#000000">
                <v:path arrowok="t"/>
              </v:shape>
            </v:group>
            <v:group style="position:absolute;left:6715;top:3381;width:483;height:1779" coordorigin="6715,3381" coordsize="483,1779">
              <v:shape style="position:absolute;left:6715;top:3381;width:483;height:1779" coordorigin="6715,3381" coordsize="483,1779" path="m6715,5160l7198,5160,7198,3381,6715,3381,6715,5160xe" filled="true" fillcolor="#e8edf7" stroked="false">
                <v:path arrowok="t"/>
                <v:fill type="solid"/>
              </v:shape>
            </v:group>
            <v:group style="position:absolute;left:6715;top:3381;width:483;height:1779" coordorigin="6715,3381" coordsize="483,1779">
              <v:shape style="position:absolute;left:6715;top:3381;width:483;height:1779" coordorigin="6715,3381" coordsize="483,1779" path="m6715,5160l7198,5160,7198,3381,6715,3381,6715,5160xe" filled="false" stroked="true" strokeweight=".203346pt" strokecolor="#000000">
                <v:path arrowok="t"/>
              </v:shape>
            </v:group>
            <v:group style="position:absolute;left:3817;top:3381;width:483;height:1779" coordorigin="3817,3381" coordsize="483,1779">
              <v:shape style="position:absolute;left:3817;top:3381;width:483;height:1779" coordorigin="3817,3381" coordsize="483,1779" path="m3817,5160l4300,5160,4300,3381,3817,3381,3817,5160xe" filled="true" fillcolor="#e8edf7" stroked="false">
                <v:path arrowok="t"/>
                <v:fill type="solid"/>
              </v:shape>
            </v:group>
            <v:group style="position:absolute;left:3817;top:3381;width:483;height:1779" coordorigin="3817,3381" coordsize="483,1779">
              <v:shape style="position:absolute;left:3817;top:3381;width:483;height:1779" coordorigin="3817,3381" coordsize="483,1779" path="m3817,5160l4300,5160,4300,3381,3817,3381,3817,5160xe" filled="false" stroked="true" strokeweight=".203346pt" strokecolor="#000000">
                <v:path arrowok="t"/>
              </v:shape>
            </v:group>
            <v:group style="position:absolute;left:3190;top:2403;width:870;height:356" coordorigin="3190,2403" coordsize="870,356">
              <v:shape style="position:absolute;left:3190;top:2403;width:870;height:356" coordorigin="3190,2403" coordsize="870,356" path="m4059,2403l4059,2759,3190,2759e" filled="false" stroked="true" strokeweight=".190559pt" strokecolor="#4677be">
                <v:path arrowok="t"/>
              </v:shape>
            </v:group>
            <v:group style="position:absolute;left:4059;top:2403;width:2898;height:979" coordorigin="4059,2403" coordsize="2898,979">
              <v:shape style="position:absolute;left:4059;top:2403;width:2898;height:979" coordorigin="4059,2403" coordsize="2898,979" path="m4059,2403l4059,3114,6957,3114,6957,3381e" filled="false" stroked="true" strokeweight=".189891pt" strokecolor="#4677be">
                <v:path arrowok="t"/>
              </v:shape>
            </v:group>
            <v:group style="position:absolute;left:4059;top:2403;width:2174;height:979" coordorigin="4059,2403" coordsize="2174,979">
              <v:shape style="position:absolute;left:4059;top:2403;width:2174;height:979" coordorigin="4059,2403" coordsize="2174,979" path="m4059,2403l4059,3114,6232,3114,6232,3381e" filled="false" stroked="true" strokeweight=".190965pt" strokecolor="#4677be">
                <v:path arrowok="t"/>
              </v:shape>
            </v:group>
            <v:group style="position:absolute;left:4059;top:2403;width:1449;height:979" coordorigin="4059,2403" coordsize="1449,979">
              <v:shape style="position:absolute;left:4059;top:2403;width:1449;height:979" coordorigin="4059,2403" coordsize="1449,979" path="m4059,2403l4059,3114,5508,3114,5508,3381e" filled="false" stroked="true" strokeweight=".193312pt" strokecolor="#4677be">
                <v:path arrowok="t"/>
              </v:shape>
            </v:group>
            <v:group style="position:absolute;left:3093;top:3381;width:483;height:1776" coordorigin="3093,3381" coordsize="483,1776">
              <v:shape style="position:absolute;left:3093;top:3381;width:483;height:1776" coordorigin="3093,3381" coordsize="483,1776" path="m3093,5157l3576,5157,3576,3381,3093,3381,3093,5157xe" filled="true" fillcolor="#e8edf7" stroked="false">
                <v:path arrowok="t"/>
                <v:fill type="solid"/>
              </v:shape>
            </v:group>
            <v:group style="position:absolute;left:3093;top:3381;width:483;height:1776" coordorigin="3093,3381" coordsize="483,1776">
              <v:shape style="position:absolute;left:3093;top:3381;width:483;height:1776" coordorigin="3093,3381" coordsize="483,1776" path="m3093,5157l3576,5157,3576,3381,3093,3381,3093,5157xe" filled="false" stroked="true" strokeweight=".203343pt" strokecolor="#000000">
                <v:path arrowok="t"/>
              </v:shape>
            </v:group>
            <v:group style="position:absolute;left:1644;top:3381;width:483;height:1779" coordorigin="1644,3381" coordsize="483,1779">
              <v:shape style="position:absolute;left:1644;top:3381;width:483;height:1779" coordorigin="1644,3381" coordsize="483,1779" path="m1644,5160l2127,5160,2127,3381,1644,3381,1644,5160xe" filled="true" fillcolor="#e8edf7" stroked="false">
                <v:path arrowok="t"/>
                <v:fill type="solid"/>
              </v:shape>
            </v:group>
            <v:group style="position:absolute;left:1644;top:3381;width:483;height:1779" coordorigin="1644,3381" coordsize="483,1779">
              <v:shape style="position:absolute;left:1644;top:3381;width:483;height:1779" coordorigin="1644,3381" coordsize="483,1779" path="m1644,5160l2127,5160,2127,3381,1644,3381,1644,5160xe" filled="false" stroked="true" strokeweight=".203346pt" strokecolor="#000000">
                <v:path arrowok="t"/>
              </v:shape>
            </v:group>
            <v:group style="position:absolute;left:2368;top:3381;width:483;height:1779" coordorigin="2368,3381" coordsize="483,1779">
              <v:shape style="position:absolute;left:2368;top:3381;width:483;height:1779" coordorigin="2368,3381" coordsize="483,1779" path="m2368,5160l2851,5160,2851,3381,2368,3381,2368,5160xe" filled="true" fillcolor="#e8edf7" stroked="false">
                <v:path arrowok="t"/>
                <v:fill type="solid"/>
              </v:shape>
            </v:group>
            <v:group style="position:absolute;left:2368;top:3381;width:483;height:1779" coordorigin="2368,3381" coordsize="483,1779">
              <v:shape style="position:absolute;left:2368;top:3381;width:483;height:1779" coordorigin="2368,3381" coordsize="483,1779" path="m2368,5160l2851,5160,2851,3381,2368,3381,2368,5160xe" filled="false" stroked="true" strokeweight=".203346pt" strokecolor="#000000">
                <v:path arrowok="t"/>
              </v:shape>
            </v:group>
            <v:group style="position:absolute;left:1885;top:2403;width:2174;height:979" coordorigin="1885,2403" coordsize="2174,979">
              <v:shape style="position:absolute;left:1885;top:2403;width:2174;height:979" coordorigin="1885,2403" coordsize="2174,979" path="m4059,2403l4059,3114,1885,3114,1885,3381e" filled="false" stroked="true" strokeweight=".190965pt" strokecolor="#4677be">
                <v:path arrowok="t"/>
              </v:shape>
            </v:group>
            <v:group style="position:absolute;left:2610;top:2403;width:1449;height:979" coordorigin="2610,2403" coordsize="1449,979">
              <v:shape style="position:absolute;left:2610;top:2403;width:1449;height:979" coordorigin="2610,2403" coordsize="1449,979" path="m4059,2403l4059,3114,2610,3114,2610,3381e" filled="false" stroked="true" strokeweight=".193312pt" strokecolor="#4677be">
                <v:path arrowok="t"/>
              </v:shape>
            </v:group>
            <v:group style="position:absolute;left:4059;top:2403;width:2;height:979" coordorigin="4059,2403" coordsize="2,979">
              <v:shape style="position:absolute;left:4059;top:2403;width:2;height:979" coordorigin="4059,2403" coordsize="0,979" path="m4059,2403l4059,3381e" filled="false" stroked="true" strokeweight=".204461pt" strokecolor="#4677be">
                <v:path arrowok="t"/>
              </v:shape>
            </v:group>
            <v:group style="position:absolute;left:7440;top:3381;width:483;height:1779" coordorigin="7440,3381" coordsize="483,1779">
              <v:shape style="position:absolute;left:7440;top:3381;width:483;height:1779" coordorigin="7440,3381" coordsize="483,1779" path="m7440,5160l7923,5160,7923,3381,7440,3381,7440,5160xe" filled="true" fillcolor="#e8edf7" stroked="false">
                <v:path arrowok="t"/>
                <v:fill type="solid"/>
              </v:shape>
            </v:group>
            <v:group style="position:absolute;left:7440;top:3381;width:483;height:1779" coordorigin="7440,3381" coordsize="483,1779">
              <v:shape style="position:absolute;left:7440;top:3381;width:483;height:1779" coordorigin="7440,3381" coordsize="483,1779" path="m7440,5160l7923,5160,7923,3381,7440,3381,7440,5160xe" filled="false" stroked="true" strokeweight=".203346pt" strokecolor="#000000">
                <v:path arrowok="t"/>
              </v:shape>
            </v:group>
            <v:group style="position:absolute;left:7102;top:2492;width:580;height:890" coordorigin="7102,2492" coordsize="580,890">
              <v:shape style="position:absolute;left:7102;top:2492;width:580;height:890" coordorigin="7102,2492" coordsize="580,890" path="m7102,2492l7102,2803,7681,2803,7681,3381e" filled="false" stroked="true" strokeweight=".199623pt" strokecolor="#4677be">
                <v:path arrowok="t"/>
              </v:shape>
            </v:group>
            <v:group style="position:absolute;left:2;top:1558;width:1932;height:356" coordorigin="2,1558" coordsize="1932,356">
              <v:shape style="position:absolute;left:2;top:1558;width:1932;height:356" coordorigin="2,1558" coordsize="1932,356" path="m2,1914l1934,1914,1934,1558,2,1558,2,1914xe" filled="false" stroked="true" strokeweight=".188763pt" strokecolor="#000000">
                <v:path arrowok="t"/>
              </v:shape>
            </v:group>
            <v:group style="position:absolute;left:3334;top:1091;width:1449;height:401" coordorigin="3334,1091" coordsize="1449,401">
              <v:shape style="position:absolute;left:3334;top:1091;width:1449;height:401" coordorigin="3334,1091" coordsize="1449,401" path="m3334,1491l4783,1491,4783,1091,3334,1091,3334,1491xe" filled="false" stroked="true" strokeweight=".189381pt" strokecolor="#000000">
                <v:path arrowok="t"/>
              </v:shape>
            </v:group>
            <v:group style="position:absolute;left:4059;top:402;width:2;height:690" coordorigin="4059,402" coordsize="2,690">
              <v:shape style="position:absolute;left:4059;top:402;width:2;height:690" coordorigin="4059,402" coordsize="0,690" path="m4059,402l4059,1091e" filled="false" stroked="true" strokeweight=".204461pt" strokecolor="#4677be">
                <v:path arrowok="t"/>
              </v:shape>
            </v:group>
            <v:group style="position:absolute;left:4059;top:1491;width:2;height:512" coordorigin="4059,1491" coordsize="2,512">
              <v:shape style="position:absolute;left:4059;top:1491;width:2;height:512" coordorigin="4059,1491" coordsize="0,512" path="m4059,1491l4059,2003e" filled="false" stroked="true" strokeweight=".204461pt" strokecolor="#4677be">
                <v:path arrowok="t"/>
              </v:shape>
            </v:group>
            <v:group style="position:absolute;left:1934;top:758;width:2126;height:2" coordorigin="1934,758" coordsize="2126,2">
              <v:shape style="position:absolute;left:1934;top:758;width:2126;height:2" coordorigin="1934,758" coordsize="2126,0" path="m1934,758l4059,758e" filled="false" stroked="true" strokeweight=".188231pt" strokecolor="#4677be">
                <v:path arrowok="t"/>
              </v:shape>
            </v:group>
            <v:group style="position:absolute;left:1934;top:1736;width:2126;height:267" coordorigin="1934,1736" coordsize="2126,267">
              <v:shape style="position:absolute;left:1934;top:1736;width:2126;height:267" coordorigin="1934,1736" coordsize="2126,267" path="m1934,1736l4059,1736,4059,2003e" filled="false" stroked="true" strokeweight=".188483pt" strokecolor="#4677be">
                <v:path arrowok="t"/>
              </v:shape>
            </v:group>
            <v:group style="position:absolute;left:3334;top:2003;width:1449;height:401" coordorigin="3334,2003" coordsize="1449,401">
              <v:shape style="position:absolute;left:3334;top:2003;width:1449;height:401" coordorigin="3334,2003" coordsize="1449,401" path="m3334,2403l4783,2403,4783,2003,3334,2003,3334,2403xe" filled="true" fillcolor="#e8edf7" stroked="false">
                <v:path arrowok="t"/>
                <v:fill type="solid"/>
              </v:shape>
            </v:group>
            <v:group style="position:absolute;left:3334;top:2003;width:1449;height:401" coordorigin="3334,2003" coordsize="1449,401">
              <v:shape style="position:absolute;left:3334;top:2003;width:1449;height:401" coordorigin="3334,2003" coordsize="1449,401" path="m3334,2403l4783,2403,4783,2003,3334,2003,3334,2403xe" filled="false" stroked="true" strokeweight=".189381pt" strokecolor="#000000">
                <v:path arrowok="t"/>
              </v:shape>
            </v:group>
            <v:group style="position:absolute;left:3334;top:2;width:1449;height:401" coordorigin="3334,2" coordsize="1449,401">
              <v:shape style="position:absolute;left:3334;top:2;width:1449;height:401" coordorigin="3334,2" coordsize="1449,401" path="m3334,402l4783,402,4783,2,3334,2,3334,402xe" filled="true" fillcolor="#e8edf7" stroked="false">
                <v:path arrowok="t"/>
                <v:fill type="solid"/>
              </v:shape>
            </v:group>
            <v:group style="position:absolute;left:3334;top:2;width:1449;height:401" coordorigin="3334,2" coordsize="1449,401">
              <v:shape style="position:absolute;left:3334;top:2;width:1449;height:401" coordorigin="3334,2" coordsize="1449,401" path="m3334,402l4783,402,4783,2,3334,2,3334,402xe" filled="false" stroked="true" strokeweight=".189381pt" strokecolor="#000000">
                <v:path arrowok="t"/>
              </v:shape>
            </v:group>
            <v:group style="position:absolute;left:2;top:491;width:1932;height:401" coordorigin="2,491" coordsize="1932,401">
              <v:shape style="position:absolute;left:2;top:491;width:1932;height:401" coordorigin="2,491" coordsize="1932,401" path="m2,891l1934,891,1934,491,2,491,2,891xe" filled="false" stroked="true" strokeweight=".188898pt" strokecolor="#000000">
                <v:path arrowok="t"/>
              </v:shape>
            </v:group>
            <v:group style="position:absolute;left:5991;top:758;width:2222;height:401" coordorigin="5991,758" coordsize="2222,401">
              <v:shape style="position:absolute;left:5991;top:758;width:2222;height:401" coordorigin="5991,758" coordsize="2222,401" path="m5991,1158l8212,1158,8212,758,5991,758,5991,1158xe" filled="false" stroked="true" strokeweight=".188741pt" strokecolor="#000000">
                <v:path arrowok="t"/>
              </v:shape>
            </v:group>
            <v:group style="position:absolute;left:5991;top:91;width:2222;height:403" coordorigin="5991,91" coordsize="2222,403">
              <v:shape style="position:absolute;left:5991;top:91;width:2222;height:403" coordorigin="5991,91" coordsize="2222,403" path="m5991,493l8212,493,8212,91,5991,91,5991,493xe" filled="false" stroked="true" strokeweight=".188745pt" strokecolor="#000000">
                <v:path arrowok="t"/>
              </v:shape>
            </v:group>
            <v:group style="position:absolute;left:4783;top:292;width:1208;height:1000" coordorigin="4783,292" coordsize="1208,1000">
              <v:shape style="position:absolute;left:4783;top:292;width:1208;height:1000" coordorigin="4783,292" coordsize="1208,1000" path="m4783,1291l5411,1291,5411,292,5991,292e" filled="false" stroked="true" strokeweight=".194831pt" strokecolor="#4677be">
                <v:path arrowok="t"/>
              </v:shape>
            </v:group>
            <v:group style="position:absolute;left:5991;top:1425;width:2222;height:401" coordorigin="5991,1425" coordsize="2222,401">
              <v:shape style="position:absolute;left:5991;top:1425;width:2222;height:401" coordorigin="5991,1425" coordsize="2222,401" path="m5991,1825l8212,1825,8212,1425,5991,1425,5991,1825xe" filled="false" stroked="true" strokeweight=".188741pt" strokecolor="#000000">
                <v:path arrowok="t"/>
              </v:shape>
            </v:group>
            <v:group style="position:absolute;left:4783;top:1291;width:1208;height:1001" coordorigin="4783,1291" coordsize="1208,1001">
              <v:shape style="position:absolute;left:4783;top:1291;width:1208;height:1001" coordorigin="4783,1291" coordsize="1208,1001" path="m4783,1291l5411,1291,5411,2292,5991,2292e" filled="false" stroked="true" strokeweight=".194836pt" strokecolor="#4677be">
                <v:path arrowok="t"/>
              </v:shape>
            </v:group>
            <v:group style="position:absolute;left:4783;top:958;width:1208;height:334" coordorigin="4783,958" coordsize="1208,334">
              <v:shape style="position:absolute;left:4783;top:958;width:1208;height:334" coordorigin="4783,958" coordsize="1208,334" path="m4783,1291l5411,1291,5411,958,5991,958e" filled="false" stroked="true" strokeweight=".189381pt" strokecolor="#4677be">
                <v:path arrowok="t"/>
              </v:shape>
            </v:group>
            <v:group style="position:absolute;left:4783;top:1291;width:1208;height:334" coordorigin="4783,1291" coordsize="1208,334">
              <v:shape style="position:absolute;left:4783;top:1291;width:1208;height:334" coordorigin="4783,1291" coordsize="1208,334" path="m4783,1291l5411,1291,5411,1625,5991,1625e" filled="false" stroked="true" strokeweight=".18938pt" strokecolor="#4677be">
                <v:path arrowok="t"/>
              </v:shape>
            </v:group>
            <v:group style="position:absolute;left:920;top:3381;width:483;height:1779" coordorigin="920,3381" coordsize="483,1779">
              <v:shape style="position:absolute;left:920;top:3381;width:483;height:1779" coordorigin="920,3381" coordsize="483,1779" path="m920,5160l1403,5160,1403,3381,920,3381,920,5160xe" filled="true" fillcolor="#e8edf7" stroked="false">
                <v:path arrowok="t"/>
                <v:fill type="solid"/>
              </v:shape>
            </v:group>
            <v:group style="position:absolute;left:920;top:3381;width:483;height:1779" coordorigin="920,3381" coordsize="483,1779">
              <v:shape style="position:absolute;left:920;top:3381;width:483;height:1779" coordorigin="920,3381" coordsize="483,1779" path="m920,5160l1403,5160,1403,3381,920,3381,920,5160xe" filled="false" stroked="true" strokeweight=".203346pt" strokecolor="#000000">
                <v:path arrowok="t"/>
              </v:shape>
            </v:group>
            <v:group style="position:absolute;left:195;top:3381;width:483;height:1779" coordorigin="195,3381" coordsize="483,1779">
              <v:shape style="position:absolute;left:195;top:3381;width:483;height:1779" coordorigin="195,3381" coordsize="483,1779" path="m195,5160l678,5160,678,3381,195,3381,195,5160xe" filled="true" fillcolor="#e8edf7" stroked="false">
                <v:path arrowok="t"/>
                <v:fill type="solid"/>
              </v:shape>
            </v:group>
            <v:group style="position:absolute;left:195;top:3381;width:483;height:1779" coordorigin="195,3381" coordsize="483,1779">
              <v:shape style="position:absolute;left:195;top:3381;width:483;height:1779" coordorigin="195,3381" coordsize="483,1779" path="m195,5160l678,5160,678,3381,195,3381,195,5160xe" filled="false" stroked="true" strokeweight=".203346pt" strokecolor="#000000">
                <v:path arrowok="t"/>
              </v:shape>
            </v:group>
            <v:group style="position:absolute;left:437;top:1914;width:532;height:1468" coordorigin="437,1914" coordsize="532,1468">
              <v:shape style="position:absolute;left:437;top:1914;width:532;height:1468" coordorigin="437,1914" coordsize="532,1468" path="m968,1914l968,2759,437,2759,437,3381e" filled="false" stroked="true" strokeweight=".20258pt" strokecolor="#4677be">
                <v:path arrowok="t"/>
              </v:shape>
            </v:group>
            <v:group style="position:absolute;left:3817;top:5693;width:483;height:1776" coordorigin="3817,5693" coordsize="483,1776">
              <v:shape style="position:absolute;left:3817;top:5693;width:483;height:1776" coordorigin="3817,5693" coordsize="483,1776" path="m3817,7469l4300,7469,4300,5693,3817,5693,3817,7469xe" filled="true" fillcolor="#e8edf7" stroked="false">
                <v:path arrowok="t"/>
                <v:fill type="solid"/>
              </v:shape>
            </v:group>
            <v:group style="position:absolute;left:3817;top:5693;width:483;height:1776" coordorigin="3817,5693" coordsize="483,1776">
              <v:shape style="position:absolute;left:3817;top:5693;width:483;height:1776" coordorigin="3817,5693" coordsize="483,1776" path="m3817,7469l4300,7469,4300,5693,3817,5693,3817,7469xe" filled="false" stroked="true" strokeweight=".203343pt" strokecolor="#000000">
                <v:path arrowok="t"/>
              </v:shape>
            </v:group>
            <v:group style="position:absolute;left:4059;top:5160;width:2;height:534" coordorigin="4059,5160" coordsize="2,534">
              <v:shape style="position:absolute;left:4059;top:5160;width:2;height:534" coordorigin="4059,5160" coordsize="0,534" path="m4059,5160l4059,5693e" filled="false" stroked="true" strokeweight=".204461pt" strokecolor="#4677be">
                <v:path arrowok="t"/>
              </v:shape>
            </v:group>
            <v:group style="position:absolute;left:3093;top:5693;width:483;height:1776" coordorigin="3093,5693" coordsize="483,1776">
              <v:shape style="position:absolute;left:3093;top:5693;width:483;height:1776" coordorigin="3093,5693" coordsize="483,1776" path="m3093,7469l3576,7469,3576,5693,3093,5693,3093,7469xe" filled="true" fillcolor="#e8edf7" stroked="false">
                <v:path arrowok="t"/>
                <v:fill type="solid"/>
              </v:shape>
            </v:group>
            <v:group style="position:absolute;left:3093;top:5693;width:483;height:1776" coordorigin="3093,5693" coordsize="483,1776">
              <v:shape style="position:absolute;left:3093;top:5693;width:483;height:1776" coordorigin="3093,5693" coordsize="483,1776" path="m3093,7469l3576,7469,3576,5693,3093,5693,3093,7469xe" filled="false" stroked="true" strokeweight=".203343pt" strokecolor="#000000">
                <v:path arrowok="t"/>
              </v:shape>
            </v:group>
            <v:group style="position:absolute;left:2368;top:5693;width:483;height:1776" coordorigin="2368,5693" coordsize="483,1776">
              <v:shape style="position:absolute;left:2368;top:5693;width:483;height:1776" coordorigin="2368,5693" coordsize="483,1776" path="m2368,7469l2851,7469,2851,5693,2368,5693,2368,7469xe" filled="true" fillcolor="#e8edf7" stroked="false">
                <v:path arrowok="t"/>
                <v:fill type="solid"/>
              </v:shape>
            </v:group>
            <v:group style="position:absolute;left:2368;top:5693;width:483;height:1776" coordorigin="2368,5693" coordsize="483,1776">
              <v:shape style="position:absolute;left:2368;top:5693;width:483;height:1776" coordorigin="2368,5693" coordsize="483,1776" path="m2368,7469l2851,7469,2851,5693,2368,5693,2368,7469xe" filled="false" stroked="true" strokeweight=".203343pt" strokecolor="#000000">
                <v:path arrowok="t"/>
              </v:shape>
            </v:group>
            <v:group style="position:absolute;left:2610;top:5160;width:1449;height:534" coordorigin="2610,5160" coordsize="1449,534">
              <v:shape style="position:absolute;left:2610;top:5160;width:1449;height:534" coordorigin="2610,5160" coordsize="1449,534" path="m4059,5160l4059,5382,2610,5382,2610,5693e" filled="false" stroked="true" strokeweight=".190168pt" strokecolor="#4677be">
                <v:path arrowok="t"/>
              </v:shape>
            </v:group>
            <v:group style="position:absolute;left:3334;top:5160;width:725;height:534" coordorigin="3334,5160" coordsize="725,534">
              <v:shape style="position:absolute;left:3334;top:5160;width:725;height:534" coordorigin="3334,5160" coordsize="725,534" path="m4059,5160l4059,5382,3334,5382,3334,5693e" filled="false" stroked="true" strokeweight=".193937pt" strokecolor="#4677be">
                <v:path arrowok="t"/>
              </v:shape>
            </v:group>
            <v:group style="position:absolute;left:4542;top:5693;width:483;height:1779" coordorigin="4542,5693" coordsize="483,1779">
              <v:shape style="position:absolute;left:4542;top:5693;width:483;height:1779" coordorigin="4542,5693" coordsize="483,1779" path="m4542,7472l5025,7472,5025,5693,4542,5693,4542,7472xe" filled="true" fillcolor="#e8edf7" stroked="false">
                <v:path arrowok="t"/>
                <v:fill type="solid"/>
              </v:shape>
            </v:group>
            <v:group style="position:absolute;left:4542;top:5693;width:483;height:1779" coordorigin="4542,5693" coordsize="483,1779">
              <v:shape style="position:absolute;left:4542;top:5693;width:483;height:1779" coordorigin="4542,5693" coordsize="483,1779" path="m4542,7472l5025,7472,5025,5693,4542,5693,4542,7472xe" filled="false" stroked="true" strokeweight=".203346pt" strokecolor="#000000">
                <v:path arrowok="t"/>
              </v:shape>
            </v:group>
            <v:group style="position:absolute;left:4059;top:5160;width:725;height:534" coordorigin="4059,5160" coordsize="725,534">
              <v:shape style="position:absolute;left:4059;top:5160;width:725;height:534" coordorigin="4059,5160" coordsize="725,534" path="m4059,5160l4059,5382,4783,5382,4783,5693e" filled="false" stroked="true" strokeweight=".193937pt" strokecolor="#4677be">
                <v:path arrowok="t"/>
              </v:shape>
            </v:group>
            <v:group style="position:absolute;left:2030;top:2581;width:1160;height:356" coordorigin="2030,2581" coordsize="1160,356">
              <v:shape style="position:absolute;left:2030;top:2581;width:1160;height:356" coordorigin="2030,2581" coordsize="1160,356" path="m2030,2937l3190,2937,3190,2581,2030,2581,2030,2937xe" filled="false" stroked="true" strokeweight=".189628pt" strokecolor="#000000">
                <v:path arrowok="t"/>
              </v:shape>
            </v:group>
            <v:group style="position:absolute;left:1161;top:2403;width:2898;height:979" coordorigin="1161,2403" coordsize="2898,979">
              <v:shape style="position:absolute;left:1161;top:2403;width:2898;height:979" coordorigin="1161,2403" coordsize="2898,979" path="m1161,3381l1161,3114,4059,3114,4059,2403e" filled="false" stroked="true" strokeweight=".189891pt" strokecolor="#4677be">
                <v:path arrowok="t"/>
              </v:shape>
            </v:group>
            <v:group style="position:absolute;left:3334;top:2403;width:725;height:979" coordorigin="3334,2403" coordsize="725,979">
              <v:shape style="position:absolute;left:3334;top:2403;width:725;height:979" coordorigin="3334,2403" coordsize="725,979" path="m4059,2403l4059,3114,3334,3114,3334,3381e" filled="false" stroked="true" strokeweight=".198712pt" strokecolor="#4677be">
                <v:path arrowok="t"/>
              </v:shape>
            </v:group>
            <v:group style="position:absolute;left:4542;top:3384;width:483;height:1776" coordorigin="4542,3384" coordsize="483,1776">
              <v:shape style="position:absolute;left:4542;top:3384;width:483;height:1776" coordorigin="4542,3384" coordsize="483,1776" path="m4542,5160l5025,5160,5025,3384,4542,3384,4542,5160xe" filled="true" fillcolor="#e8edf7" stroked="false">
                <v:path arrowok="t"/>
                <v:fill type="solid"/>
              </v:shape>
            </v:group>
            <v:group style="position:absolute;left:4542;top:3384;width:483;height:1776" coordorigin="4542,3384" coordsize="483,1776">
              <v:shape style="position:absolute;left:4542;top:3384;width:483;height:1776" coordorigin="4542,3384" coordsize="483,1776" path="m4542,5160l5025,5160,5025,3384,4542,3384,4542,5160xe" filled="false" stroked="true" strokeweight=".203343pt" strokecolor="#000000">
                <v:path arrowok="t"/>
              </v:shape>
            </v:group>
            <v:group style="position:absolute;left:4059;top:2403;width:725;height:981" coordorigin="4059,2403" coordsize="725,981">
              <v:shape style="position:absolute;left:4059;top:2403;width:725;height:981" coordorigin="4059,2403" coordsize="725,981" path="m4059,2403l4059,3114,4783,3114,4783,3384e" filled="false" stroked="true" strokeweight=".198732pt" strokecolor="#4677be">
                <v:path arrowok="t"/>
              </v:shape>
            </v:group>
            <v:group style="position:absolute;left:5266;top:5693;width:483;height:1779" coordorigin="5266,5693" coordsize="483,1779">
              <v:shape style="position:absolute;left:5266;top:5693;width:483;height:1779" coordorigin="5266,5693" coordsize="483,1779" path="m5266,7472l5749,7472,5749,5693,5266,5693,5266,7472xe" filled="true" fillcolor="#e8edf7" stroked="false">
                <v:path arrowok="t"/>
                <v:fill type="solid"/>
              </v:shape>
            </v:group>
            <v:group style="position:absolute;left:5266;top:5693;width:483;height:1779" coordorigin="5266,5693" coordsize="483,1779">
              <v:shape style="position:absolute;left:5266;top:5693;width:483;height:1779" coordorigin="5266,5693" coordsize="483,1779" path="m5266,7472l5749,7472,5749,5693,5266,5693,5266,7472xe" filled="false" stroked="true" strokeweight=".203346pt" strokecolor="#000000">
                <v:path arrowok="t"/>
              </v:shape>
            </v:group>
            <v:group style="position:absolute;left:4059;top:5160;width:1449;height:534" coordorigin="4059,5160" coordsize="1449,534">
              <v:shape style="position:absolute;left:4059;top:5160;width:1449;height:534" coordorigin="4059,5160" coordsize="1449,534" path="m4059,5160l4059,5382,5508,5382,5508,5693e" filled="false" stroked="true" strokeweight=".190168pt" strokecolor="#4677be">
                <v:path arrowok="t"/>
              </v:shape>
              <v:shape style="position:absolute;left:3334;top:25;width:1449;height:434" type="#_x0000_t202" filled="false" stroked="false">
                <v:textbox inset="0,0,0,0">
                  <w:txbxContent>
                    <w:p>
                      <w:pPr>
                        <w:spacing w:line="280" w:lineRule="exact" w:before="0"/>
                        <w:ind w:left="247" w:right="0" w:firstLine="0"/>
                        <w:jc w:val="left"/>
                        <w:rPr>
                          <w:rFonts w:ascii="宋体" w:hAnsi="宋体" w:cs="宋体" w:eastAsia="宋体" w:hint="default"/>
                          <w:sz w:val="22"/>
                          <w:szCs w:val="22"/>
                        </w:rPr>
                      </w:pPr>
                      <w:r>
                        <w:rPr>
                          <w:rFonts w:ascii="宋体" w:hAnsi="宋体" w:cs="宋体" w:eastAsia="宋体" w:hint="default"/>
                          <w:w w:val="110"/>
                          <w:sz w:val="22"/>
                          <w:szCs w:val="22"/>
                        </w:rPr>
                        <w:t>股东大会</w:t>
                      </w:r>
                      <w:r>
                        <w:rPr>
                          <w:rFonts w:ascii="宋体" w:hAnsi="宋体" w:cs="宋体" w:eastAsia="宋体" w:hint="default"/>
                          <w:sz w:val="22"/>
                          <w:szCs w:val="22"/>
                        </w:rPr>
                      </w:r>
                    </w:p>
                  </w:txbxContent>
                </v:textbox>
                <w10:wrap type="none"/>
              </v:shape>
              <v:shape style="position:absolute;left:3334;top:1958;width:1449;height:490" type="#_x0000_t202" filled="false" stroked="false">
                <v:textbox inset="0,0,0,0">
                  <w:txbxContent>
                    <w:p>
                      <w:pPr>
                        <w:spacing w:before="60"/>
                        <w:ind w:left="302" w:right="0" w:firstLine="0"/>
                        <w:jc w:val="left"/>
                        <w:rPr>
                          <w:rFonts w:ascii="宋体" w:hAnsi="宋体" w:cs="宋体" w:eastAsia="宋体" w:hint="default"/>
                          <w:sz w:val="22"/>
                          <w:szCs w:val="22"/>
                        </w:rPr>
                      </w:pPr>
                      <w:r>
                        <w:rPr>
                          <w:rFonts w:ascii="宋体" w:hAnsi="宋体" w:cs="宋体" w:eastAsia="宋体" w:hint="default"/>
                          <w:w w:val="110"/>
                          <w:sz w:val="22"/>
                          <w:szCs w:val="22"/>
                        </w:rPr>
                        <w:t>总</w:t>
                      </w:r>
                      <w:r>
                        <w:rPr>
                          <w:rFonts w:ascii="宋体" w:hAnsi="宋体" w:cs="宋体" w:eastAsia="宋体" w:hint="default"/>
                          <w:spacing w:val="-85"/>
                          <w:w w:val="110"/>
                          <w:sz w:val="22"/>
                          <w:szCs w:val="22"/>
                        </w:rPr>
                        <w:t> </w:t>
                      </w:r>
                      <w:r>
                        <w:rPr>
                          <w:rFonts w:ascii="宋体" w:hAnsi="宋体" w:cs="宋体" w:eastAsia="宋体" w:hint="default"/>
                          <w:w w:val="110"/>
                          <w:sz w:val="22"/>
                          <w:szCs w:val="22"/>
                        </w:rPr>
                        <w:t>经</w:t>
                      </w:r>
                      <w:r>
                        <w:rPr>
                          <w:rFonts w:ascii="宋体" w:hAnsi="宋体" w:cs="宋体" w:eastAsia="宋体" w:hint="default"/>
                          <w:spacing w:val="-85"/>
                          <w:w w:val="110"/>
                          <w:sz w:val="22"/>
                          <w:szCs w:val="22"/>
                        </w:rPr>
                        <w:t> </w:t>
                      </w:r>
                      <w:r>
                        <w:rPr>
                          <w:rFonts w:ascii="宋体" w:hAnsi="宋体" w:cs="宋体" w:eastAsia="宋体" w:hint="default"/>
                          <w:w w:val="110"/>
                          <w:sz w:val="22"/>
                          <w:szCs w:val="22"/>
                        </w:rPr>
                        <w:t>理</w:t>
                      </w:r>
                      <w:r>
                        <w:rPr>
                          <w:rFonts w:ascii="宋体" w:hAnsi="宋体" w:cs="宋体" w:eastAsia="宋体" w:hint="default"/>
                          <w:sz w:val="22"/>
                          <w:szCs w:val="22"/>
                        </w:rPr>
                      </w:r>
                    </w:p>
                  </w:txbxContent>
                </v:textbox>
                <w10:wrap type="none"/>
              </v:shape>
              <v:shape style="position:absolute;left:5991;top:2092;width:2222;height:356" type="#_x0000_t202" filled="false" stroked="false">
                <v:textbox inset="0,0,0,0">
                  <w:txbxContent>
                    <w:p>
                      <w:pPr>
                        <w:spacing w:before="15"/>
                        <w:ind w:left="514" w:right="0" w:firstLine="0"/>
                        <w:jc w:val="left"/>
                        <w:rPr>
                          <w:rFonts w:ascii="宋体" w:hAnsi="宋体" w:cs="宋体" w:eastAsia="宋体" w:hint="default"/>
                          <w:sz w:val="22"/>
                          <w:szCs w:val="22"/>
                        </w:rPr>
                      </w:pPr>
                      <w:r>
                        <w:rPr>
                          <w:rFonts w:ascii="宋体" w:hAnsi="宋体" w:cs="宋体" w:eastAsia="宋体" w:hint="default"/>
                          <w:w w:val="110"/>
                          <w:sz w:val="22"/>
                          <w:szCs w:val="22"/>
                        </w:rPr>
                        <w:t>审计委员会</w:t>
                      </w:r>
                      <w:r>
                        <w:rPr>
                          <w:rFonts w:ascii="宋体" w:hAnsi="宋体" w:cs="宋体" w:eastAsia="宋体" w:hint="default"/>
                          <w:sz w:val="22"/>
                          <w:szCs w:val="22"/>
                        </w:rPr>
                      </w:r>
                    </w:p>
                  </w:txbxContent>
                </v:textbox>
                <w10:wrap type="none"/>
              </v:shape>
              <v:shape style="position:absolute;left:195;top:3381;width:483;height:1779" type="#_x0000_t202" filled="false" stroked="false">
                <v:textbox inset="0,0,0,0">
                  <w:txbxContent>
                    <w:p>
                      <w:pPr>
                        <w:spacing w:line="223" w:lineRule="auto" w:before="176"/>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证</w:t>
                      </w:r>
                      <w:r>
                        <w:rPr>
                          <w:rFonts w:ascii="宋体" w:hAnsi="宋体" w:cs="宋体" w:eastAsia="宋体" w:hint="default"/>
                          <w:spacing w:val="-108"/>
                          <w:w w:val="105"/>
                          <w:sz w:val="22"/>
                          <w:szCs w:val="22"/>
                        </w:rPr>
                        <w:t> </w:t>
                      </w:r>
                      <w:r>
                        <w:rPr>
                          <w:rFonts w:ascii="宋体" w:hAnsi="宋体" w:cs="宋体" w:eastAsia="宋体" w:hint="default"/>
                          <w:w w:val="105"/>
                          <w:sz w:val="22"/>
                          <w:szCs w:val="22"/>
                        </w:rPr>
                        <w:t>券</w:t>
                      </w:r>
                      <w:r>
                        <w:rPr>
                          <w:rFonts w:ascii="宋体" w:hAnsi="宋体" w:cs="宋体" w:eastAsia="宋体" w:hint="default"/>
                          <w:spacing w:val="-108"/>
                          <w:w w:val="105"/>
                          <w:sz w:val="22"/>
                          <w:szCs w:val="22"/>
                        </w:rPr>
                        <w:t> </w:t>
                      </w:r>
                      <w:r>
                        <w:rPr>
                          <w:rFonts w:ascii="宋体" w:hAnsi="宋体" w:cs="宋体" w:eastAsia="宋体" w:hint="default"/>
                          <w:w w:val="105"/>
                          <w:sz w:val="22"/>
                          <w:szCs w:val="22"/>
                        </w:rPr>
                        <w:t>事</w:t>
                      </w:r>
                      <w:r>
                        <w:rPr>
                          <w:rFonts w:ascii="宋体" w:hAnsi="宋体" w:cs="宋体" w:eastAsia="宋体" w:hint="default"/>
                          <w:spacing w:val="-108"/>
                          <w:w w:val="105"/>
                          <w:sz w:val="22"/>
                          <w:szCs w:val="22"/>
                        </w:rPr>
                        <w:t> </w:t>
                      </w:r>
                      <w:r>
                        <w:rPr>
                          <w:rFonts w:ascii="宋体" w:hAnsi="宋体" w:cs="宋体" w:eastAsia="宋体" w:hint="default"/>
                          <w:w w:val="105"/>
                          <w:sz w:val="22"/>
                          <w:szCs w:val="22"/>
                        </w:rPr>
                        <w:t>务</w:t>
                      </w:r>
                      <w:r>
                        <w:rPr>
                          <w:rFonts w:ascii="宋体" w:hAnsi="宋体" w:cs="宋体" w:eastAsia="宋体" w:hint="default"/>
                          <w:spacing w:val="-108"/>
                          <w:w w:val="105"/>
                          <w:sz w:val="22"/>
                          <w:szCs w:val="22"/>
                        </w:rPr>
                        <w:t> </w:t>
                      </w:r>
                      <w:r>
                        <w:rPr>
                          <w:rFonts w:ascii="宋体" w:hAnsi="宋体" w:cs="宋体" w:eastAsia="宋体" w:hint="default"/>
                          <w:w w:val="105"/>
                          <w:sz w:val="22"/>
                          <w:szCs w:val="22"/>
                        </w:rPr>
                        <w:t>部</w:t>
                      </w:r>
                      <w:r>
                        <w:rPr>
                          <w:rFonts w:ascii="宋体" w:hAnsi="宋体" w:cs="宋体" w:eastAsia="宋体" w:hint="default"/>
                          <w:sz w:val="22"/>
                          <w:szCs w:val="22"/>
                        </w:rPr>
                      </w:r>
                    </w:p>
                  </w:txbxContent>
                </v:textbox>
                <w10:wrap type="none"/>
              </v:shape>
              <v:shape style="position:absolute;left:944;top:3381;width:459;height:1779" type="#_x0000_t202" filled="false" stroked="false">
                <v:textbox inset="0,0,0,0">
                  <w:txbxContent>
                    <w:p>
                      <w:pPr>
                        <w:spacing w:line="460" w:lineRule="auto" w:before="152"/>
                        <w:ind w:left="98" w:right="120" w:firstLine="0"/>
                        <w:jc w:val="left"/>
                        <w:rPr>
                          <w:rFonts w:ascii="宋体" w:hAnsi="宋体" w:cs="宋体" w:eastAsia="宋体" w:hint="default"/>
                          <w:sz w:val="22"/>
                          <w:szCs w:val="22"/>
                        </w:rPr>
                      </w:pPr>
                      <w:r>
                        <w:rPr>
                          <w:rFonts w:ascii="宋体" w:hAnsi="宋体" w:cs="宋体" w:eastAsia="宋体" w:hint="default"/>
                          <w:w w:val="105"/>
                          <w:sz w:val="22"/>
                          <w:szCs w:val="22"/>
                        </w:rPr>
                        <w:t>生</w:t>
                      </w:r>
                      <w:r>
                        <w:rPr>
                          <w:rFonts w:ascii="宋体" w:hAnsi="宋体" w:cs="宋体" w:eastAsia="宋体" w:hint="default"/>
                          <w:spacing w:val="-108"/>
                          <w:w w:val="105"/>
                          <w:sz w:val="22"/>
                          <w:szCs w:val="22"/>
                        </w:rPr>
                        <w:t> </w:t>
                      </w:r>
                      <w:r>
                        <w:rPr>
                          <w:rFonts w:ascii="宋体" w:hAnsi="宋体" w:cs="宋体" w:eastAsia="宋体" w:hint="default"/>
                          <w:w w:val="105"/>
                          <w:sz w:val="22"/>
                          <w:szCs w:val="22"/>
                        </w:rPr>
                        <w:t>产</w:t>
                      </w:r>
                      <w:r>
                        <w:rPr>
                          <w:rFonts w:ascii="宋体" w:hAnsi="宋体" w:cs="宋体" w:eastAsia="宋体" w:hint="default"/>
                          <w:sz w:val="22"/>
                          <w:szCs w:val="22"/>
                        </w:rPr>
                      </w:r>
                    </w:p>
                    <w:p>
                      <w:pPr>
                        <w:spacing w:before="62"/>
                        <w:ind w:left="98" w:right="0" w:firstLine="0"/>
                        <w:jc w:val="left"/>
                        <w:rPr>
                          <w:rFonts w:ascii="宋体" w:hAnsi="宋体" w:cs="宋体" w:eastAsia="宋体" w:hint="default"/>
                          <w:sz w:val="22"/>
                          <w:szCs w:val="22"/>
                        </w:rPr>
                      </w:pPr>
                      <w:r>
                        <w:rPr>
                          <w:rFonts w:ascii="宋体" w:hAnsi="宋体" w:cs="宋体" w:eastAsia="宋体" w:hint="default"/>
                          <w:w w:val="108"/>
                          <w:sz w:val="22"/>
                          <w:szCs w:val="22"/>
                        </w:rPr>
                        <w:t>部</w:t>
                      </w:r>
                      <w:r>
                        <w:rPr>
                          <w:rFonts w:ascii="宋体" w:hAnsi="宋体" w:cs="宋体" w:eastAsia="宋体" w:hint="default"/>
                          <w:sz w:val="22"/>
                          <w:szCs w:val="22"/>
                        </w:rPr>
                      </w:r>
                    </w:p>
                  </w:txbxContent>
                </v:textbox>
                <w10:wrap type="none"/>
              </v:shape>
              <v:shape style="position:absolute;left:1644;top:3381;width:483;height:1779" type="#_x0000_t202" filled="false" stroked="false">
                <v:textbox inset="0,0,0,0">
                  <w:txbxContent>
                    <w:p>
                      <w:pPr>
                        <w:spacing w:line="223" w:lineRule="auto" w:before="176"/>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设</w:t>
                      </w:r>
                      <w:r>
                        <w:rPr>
                          <w:rFonts w:ascii="宋体" w:hAnsi="宋体" w:cs="宋体" w:eastAsia="宋体" w:hint="default"/>
                          <w:spacing w:val="-108"/>
                          <w:w w:val="105"/>
                          <w:sz w:val="22"/>
                          <w:szCs w:val="22"/>
                        </w:rPr>
                        <w:t> </w:t>
                      </w:r>
                      <w:r>
                        <w:rPr>
                          <w:rFonts w:ascii="宋体" w:hAnsi="宋体" w:cs="宋体" w:eastAsia="宋体" w:hint="default"/>
                          <w:w w:val="105"/>
                          <w:sz w:val="22"/>
                          <w:szCs w:val="22"/>
                        </w:rPr>
                        <w:t>备</w:t>
                      </w:r>
                      <w:r>
                        <w:rPr>
                          <w:rFonts w:ascii="宋体" w:hAnsi="宋体" w:cs="宋体" w:eastAsia="宋体" w:hint="default"/>
                          <w:spacing w:val="-108"/>
                          <w:w w:val="105"/>
                          <w:sz w:val="22"/>
                          <w:szCs w:val="22"/>
                        </w:rPr>
                        <w:t> </w:t>
                      </w:r>
                      <w:r>
                        <w:rPr>
                          <w:rFonts w:ascii="宋体" w:hAnsi="宋体" w:cs="宋体" w:eastAsia="宋体" w:hint="default"/>
                          <w:w w:val="105"/>
                          <w:sz w:val="22"/>
                          <w:szCs w:val="22"/>
                        </w:rPr>
                        <w:t>动</w:t>
                      </w:r>
                      <w:r>
                        <w:rPr>
                          <w:rFonts w:ascii="宋体" w:hAnsi="宋体" w:cs="宋体" w:eastAsia="宋体" w:hint="default"/>
                          <w:spacing w:val="-108"/>
                          <w:w w:val="105"/>
                          <w:sz w:val="22"/>
                          <w:szCs w:val="22"/>
                        </w:rPr>
                        <w:t> </w:t>
                      </w:r>
                      <w:r>
                        <w:rPr>
                          <w:rFonts w:ascii="宋体" w:hAnsi="宋体" w:cs="宋体" w:eastAsia="宋体" w:hint="default"/>
                          <w:w w:val="105"/>
                          <w:sz w:val="22"/>
                          <w:szCs w:val="22"/>
                        </w:rPr>
                        <w:t>力</w:t>
                      </w:r>
                      <w:r>
                        <w:rPr>
                          <w:rFonts w:ascii="宋体" w:hAnsi="宋体" w:cs="宋体" w:eastAsia="宋体" w:hint="default"/>
                          <w:spacing w:val="-108"/>
                          <w:w w:val="105"/>
                          <w:sz w:val="22"/>
                          <w:szCs w:val="22"/>
                        </w:rPr>
                        <w:t> </w:t>
                      </w:r>
                      <w:r>
                        <w:rPr>
                          <w:rFonts w:ascii="宋体" w:hAnsi="宋体" w:cs="宋体" w:eastAsia="宋体" w:hint="default"/>
                          <w:w w:val="105"/>
                          <w:sz w:val="22"/>
                          <w:szCs w:val="22"/>
                        </w:rPr>
                        <w:t>部</w:t>
                      </w:r>
                      <w:r>
                        <w:rPr>
                          <w:rFonts w:ascii="宋体" w:hAnsi="宋体" w:cs="宋体" w:eastAsia="宋体" w:hint="default"/>
                          <w:sz w:val="22"/>
                          <w:szCs w:val="22"/>
                        </w:rPr>
                      </w:r>
                    </w:p>
                  </w:txbxContent>
                </v:textbox>
                <w10:wrap type="none"/>
              </v:shape>
              <v:shape style="position:absolute;left:2368;top:3381;width:483;height:1779" type="#_x0000_t202" filled="false" stroked="false">
                <v:textbox inset="0,0,0,0">
                  <w:txbxContent>
                    <w:p>
                      <w:pPr>
                        <w:spacing w:line="223" w:lineRule="auto" w:before="176"/>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安</w:t>
                      </w:r>
                      <w:r>
                        <w:rPr>
                          <w:rFonts w:ascii="宋体" w:hAnsi="宋体" w:cs="宋体" w:eastAsia="宋体" w:hint="default"/>
                          <w:spacing w:val="-108"/>
                          <w:w w:val="105"/>
                          <w:sz w:val="22"/>
                          <w:szCs w:val="22"/>
                        </w:rPr>
                        <w:t> </w:t>
                      </w:r>
                      <w:r>
                        <w:rPr>
                          <w:rFonts w:ascii="宋体" w:hAnsi="宋体" w:cs="宋体" w:eastAsia="宋体" w:hint="default"/>
                          <w:w w:val="105"/>
                          <w:sz w:val="22"/>
                          <w:szCs w:val="22"/>
                        </w:rPr>
                        <w:t>全</w:t>
                      </w:r>
                      <w:r>
                        <w:rPr>
                          <w:rFonts w:ascii="宋体" w:hAnsi="宋体" w:cs="宋体" w:eastAsia="宋体" w:hint="default"/>
                          <w:spacing w:val="-108"/>
                          <w:w w:val="105"/>
                          <w:sz w:val="22"/>
                          <w:szCs w:val="22"/>
                        </w:rPr>
                        <w:t> </w:t>
                      </w:r>
                      <w:r>
                        <w:rPr>
                          <w:rFonts w:ascii="宋体" w:hAnsi="宋体" w:cs="宋体" w:eastAsia="宋体" w:hint="default"/>
                          <w:w w:val="105"/>
                          <w:sz w:val="22"/>
                          <w:szCs w:val="22"/>
                        </w:rPr>
                        <w:t>环</w:t>
                      </w:r>
                      <w:r>
                        <w:rPr>
                          <w:rFonts w:ascii="宋体" w:hAnsi="宋体" w:cs="宋体" w:eastAsia="宋体" w:hint="default"/>
                          <w:spacing w:val="-108"/>
                          <w:w w:val="105"/>
                          <w:sz w:val="22"/>
                          <w:szCs w:val="22"/>
                        </w:rPr>
                        <w:t> </w:t>
                      </w:r>
                      <w:r>
                        <w:rPr>
                          <w:rFonts w:ascii="宋体" w:hAnsi="宋体" w:cs="宋体" w:eastAsia="宋体" w:hint="default"/>
                          <w:w w:val="105"/>
                          <w:sz w:val="22"/>
                          <w:szCs w:val="22"/>
                        </w:rPr>
                        <w:t>保</w:t>
                      </w:r>
                      <w:r>
                        <w:rPr>
                          <w:rFonts w:ascii="宋体" w:hAnsi="宋体" w:cs="宋体" w:eastAsia="宋体" w:hint="default"/>
                          <w:spacing w:val="-108"/>
                          <w:w w:val="105"/>
                          <w:sz w:val="22"/>
                          <w:szCs w:val="22"/>
                        </w:rPr>
                        <w:t> </w:t>
                      </w:r>
                      <w:r>
                        <w:rPr>
                          <w:rFonts w:ascii="宋体" w:hAnsi="宋体" w:cs="宋体" w:eastAsia="宋体" w:hint="default"/>
                          <w:w w:val="105"/>
                          <w:sz w:val="22"/>
                          <w:szCs w:val="22"/>
                        </w:rPr>
                        <w:t>部</w:t>
                      </w:r>
                      <w:r>
                        <w:rPr>
                          <w:rFonts w:ascii="宋体" w:hAnsi="宋体" w:cs="宋体" w:eastAsia="宋体" w:hint="default"/>
                          <w:sz w:val="22"/>
                          <w:szCs w:val="22"/>
                        </w:rPr>
                      </w:r>
                    </w:p>
                  </w:txbxContent>
                </v:textbox>
                <w10:wrap type="none"/>
              </v:shape>
              <v:shape style="position:absolute;left:3093;top:3381;width:483;height:1779" type="#_x0000_t202" filled="false" stroked="false">
                <v:textbox inset="0,0,0,0">
                  <w:txbxContent>
                    <w:p>
                      <w:pPr>
                        <w:spacing w:line="460" w:lineRule="auto" w:before="151"/>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质</w:t>
                      </w:r>
                      <w:r>
                        <w:rPr>
                          <w:rFonts w:ascii="宋体" w:hAnsi="宋体" w:cs="宋体" w:eastAsia="宋体" w:hint="default"/>
                          <w:spacing w:val="-108"/>
                          <w:w w:val="105"/>
                          <w:sz w:val="22"/>
                          <w:szCs w:val="22"/>
                        </w:rPr>
                        <w:t> </w:t>
                      </w:r>
                      <w:r>
                        <w:rPr>
                          <w:rFonts w:ascii="宋体" w:hAnsi="宋体" w:cs="宋体" w:eastAsia="宋体" w:hint="default"/>
                          <w:w w:val="105"/>
                          <w:sz w:val="22"/>
                          <w:szCs w:val="22"/>
                        </w:rPr>
                        <w:t>检</w:t>
                      </w:r>
                      <w:r>
                        <w:rPr>
                          <w:rFonts w:ascii="宋体" w:hAnsi="宋体" w:cs="宋体" w:eastAsia="宋体" w:hint="default"/>
                          <w:spacing w:val="-108"/>
                          <w:w w:val="105"/>
                          <w:sz w:val="22"/>
                          <w:szCs w:val="22"/>
                        </w:rPr>
                        <w:t> </w:t>
                      </w:r>
                      <w:r>
                        <w:rPr>
                          <w:rFonts w:ascii="宋体" w:hAnsi="宋体" w:cs="宋体" w:eastAsia="宋体" w:hint="default"/>
                          <w:w w:val="105"/>
                          <w:sz w:val="22"/>
                          <w:szCs w:val="22"/>
                        </w:rPr>
                        <w:t>部</w:t>
                      </w:r>
                      <w:r>
                        <w:rPr>
                          <w:rFonts w:ascii="宋体" w:hAnsi="宋体" w:cs="宋体" w:eastAsia="宋体" w:hint="default"/>
                          <w:sz w:val="22"/>
                          <w:szCs w:val="22"/>
                        </w:rPr>
                      </w:r>
                    </w:p>
                  </w:txbxContent>
                </v:textbox>
                <w10:wrap type="none"/>
              </v:shape>
              <v:shape style="position:absolute;left:3817;top:3381;width:483;height:1779" type="#_x0000_t202" filled="false" stroked="false">
                <v:textbox inset="0,0,0,0">
                  <w:txbxContent>
                    <w:p>
                      <w:pPr>
                        <w:spacing w:line="271" w:lineRule="exact" w:before="0"/>
                        <w:ind w:left="122" w:right="0" w:firstLine="0"/>
                        <w:jc w:val="both"/>
                        <w:rPr>
                          <w:rFonts w:ascii="宋体" w:hAnsi="宋体" w:cs="宋体" w:eastAsia="宋体" w:hint="default"/>
                          <w:sz w:val="22"/>
                          <w:szCs w:val="22"/>
                        </w:rPr>
                      </w:pPr>
                      <w:r>
                        <w:rPr>
                          <w:rFonts w:ascii="宋体" w:hAnsi="宋体" w:cs="宋体" w:eastAsia="宋体" w:hint="default"/>
                          <w:w w:val="108"/>
                          <w:sz w:val="22"/>
                          <w:szCs w:val="22"/>
                        </w:rPr>
                        <w:t>技</w:t>
                      </w:r>
                      <w:r>
                        <w:rPr>
                          <w:rFonts w:ascii="宋体" w:hAnsi="宋体" w:cs="宋体" w:eastAsia="宋体" w:hint="default"/>
                          <w:sz w:val="22"/>
                          <w:szCs w:val="22"/>
                        </w:rPr>
                      </w:r>
                    </w:p>
                    <w:p>
                      <w:pPr>
                        <w:spacing w:line="302" w:lineRule="auto" w:before="63"/>
                        <w:ind w:left="42" w:right="40" w:firstLine="79"/>
                        <w:jc w:val="both"/>
                        <w:rPr>
                          <w:rFonts w:ascii="宋体" w:hAnsi="宋体" w:cs="宋体" w:eastAsia="宋体" w:hint="default"/>
                          <w:sz w:val="22"/>
                          <w:szCs w:val="22"/>
                        </w:rPr>
                      </w:pPr>
                      <w:r>
                        <w:rPr>
                          <w:rFonts w:ascii="宋体" w:hAnsi="宋体" w:cs="宋体" w:eastAsia="宋体" w:hint="default"/>
                          <w:w w:val="110"/>
                          <w:sz w:val="22"/>
                          <w:szCs w:val="22"/>
                        </w:rPr>
                        <w:t>术</w:t>
                      </w:r>
                      <w:r>
                        <w:rPr>
                          <w:rFonts w:ascii="宋体" w:hAnsi="宋体" w:cs="宋体" w:eastAsia="宋体" w:hint="default"/>
                          <w:w w:val="108"/>
                          <w:sz w:val="22"/>
                          <w:szCs w:val="22"/>
                        </w:rPr>
                        <w:t> </w:t>
                      </w:r>
                      <w:r>
                        <w:rPr>
                          <w:rFonts w:ascii="宋体" w:hAnsi="宋体" w:cs="宋体" w:eastAsia="宋体" w:hint="default"/>
                          <w:w w:val="110"/>
                          <w:sz w:val="22"/>
                          <w:szCs w:val="22"/>
                        </w:rPr>
                        <w:t>中</w:t>
                      </w:r>
                      <w:r>
                        <w:rPr>
                          <w:rFonts w:ascii="宋体" w:hAnsi="宋体" w:cs="宋体" w:eastAsia="宋体" w:hint="default"/>
                          <w:w w:val="108"/>
                          <w:sz w:val="22"/>
                          <w:szCs w:val="22"/>
                        </w:rPr>
                        <w:t> </w:t>
                      </w:r>
                      <w:r>
                        <w:rPr>
                          <w:rFonts w:ascii="宋体" w:hAnsi="宋体" w:cs="宋体" w:eastAsia="宋体" w:hint="default"/>
                          <w:w w:val="110"/>
                          <w:sz w:val="22"/>
                          <w:szCs w:val="22"/>
                        </w:rPr>
                        <w:t>心</w:t>
                      </w:r>
                      <w:r>
                        <w:rPr>
                          <w:rFonts w:ascii="宋体" w:hAnsi="宋体" w:cs="宋体" w:eastAsia="宋体" w:hint="default"/>
                          <w:sz w:val="22"/>
                          <w:szCs w:val="22"/>
                        </w:rPr>
                      </w:r>
                    </w:p>
                    <w:p>
                      <w:pPr>
                        <w:spacing w:before="40"/>
                        <w:ind w:left="42"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w w:val="110"/>
                          <w:sz w:val="22"/>
                          <w:szCs w:val="22"/>
                        </w:rPr>
                        <w:t>(</w:t>
                      </w:r>
                      <w:r>
                        <w:rPr>
                          <w:rFonts w:ascii="宋体" w:hAnsi="宋体" w:cs="宋体" w:eastAsia="宋体" w:hint="default"/>
                          <w:w w:val="110"/>
                          <w:sz w:val="22"/>
                          <w:szCs w:val="22"/>
                        </w:rPr>
                        <w:t>部</w:t>
                      </w:r>
                      <w:r>
                        <w:rPr>
                          <w:rFonts w:ascii="Times New Roman" w:hAnsi="Times New Roman" w:cs="Times New Roman" w:eastAsia="Times New Roman" w:hint="default"/>
                          <w:w w:val="110"/>
                          <w:sz w:val="22"/>
                          <w:szCs w:val="22"/>
                        </w:rPr>
                        <w:t>)</w:t>
                      </w:r>
                      <w:r>
                        <w:rPr>
                          <w:rFonts w:ascii="Times New Roman" w:hAnsi="Times New Roman" w:cs="Times New Roman" w:eastAsia="Times New Roman" w:hint="default"/>
                          <w:sz w:val="22"/>
                          <w:szCs w:val="22"/>
                        </w:rPr>
                      </w:r>
                    </w:p>
                  </w:txbxContent>
                </v:textbox>
                <w10:wrap type="none"/>
              </v:shape>
              <v:shape style="position:absolute;left:4542;top:3381;width:483;height:1779" type="#_x0000_t202" filled="false" stroked="false">
                <v:textbox inset="0,0,0,0">
                  <w:txbxContent>
                    <w:p>
                      <w:pPr>
                        <w:spacing w:line="460" w:lineRule="auto" w:before="153"/>
                        <w:ind w:left="122" w:right="120" w:firstLine="0"/>
                        <w:jc w:val="left"/>
                        <w:rPr>
                          <w:rFonts w:ascii="宋体" w:hAnsi="宋体" w:cs="宋体" w:eastAsia="宋体" w:hint="default"/>
                          <w:sz w:val="22"/>
                          <w:szCs w:val="22"/>
                        </w:rPr>
                      </w:pPr>
                      <w:r>
                        <w:rPr>
                          <w:rFonts w:ascii="宋体" w:hAnsi="宋体" w:cs="宋体" w:eastAsia="宋体" w:hint="default"/>
                          <w:w w:val="105"/>
                          <w:sz w:val="22"/>
                          <w:szCs w:val="22"/>
                        </w:rPr>
                        <w:t>销</w:t>
                      </w:r>
                      <w:r>
                        <w:rPr>
                          <w:rFonts w:ascii="宋体" w:hAnsi="宋体" w:cs="宋体" w:eastAsia="宋体" w:hint="default"/>
                          <w:spacing w:val="-108"/>
                          <w:w w:val="105"/>
                          <w:sz w:val="22"/>
                          <w:szCs w:val="22"/>
                        </w:rPr>
                        <w:t> </w:t>
                      </w:r>
                      <w:r>
                        <w:rPr>
                          <w:rFonts w:ascii="宋体" w:hAnsi="宋体" w:cs="宋体" w:eastAsia="宋体" w:hint="default"/>
                          <w:w w:val="105"/>
                          <w:sz w:val="22"/>
                          <w:szCs w:val="22"/>
                        </w:rPr>
                        <w:t>售</w:t>
                      </w:r>
                      <w:r>
                        <w:rPr>
                          <w:rFonts w:ascii="宋体" w:hAnsi="宋体" w:cs="宋体" w:eastAsia="宋体" w:hint="default"/>
                          <w:sz w:val="22"/>
                          <w:szCs w:val="22"/>
                        </w:rPr>
                      </w:r>
                    </w:p>
                    <w:p>
                      <w:pPr>
                        <w:spacing w:before="62"/>
                        <w:ind w:left="122" w:right="0" w:firstLine="0"/>
                        <w:jc w:val="left"/>
                        <w:rPr>
                          <w:rFonts w:ascii="宋体" w:hAnsi="宋体" w:cs="宋体" w:eastAsia="宋体" w:hint="default"/>
                          <w:sz w:val="22"/>
                          <w:szCs w:val="22"/>
                        </w:rPr>
                      </w:pPr>
                      <w:r>
                        <w:rPr>
                          <w:rFonts w:ascii="宋体" w:hAnsi="宋体" w:cs="宋体" w:eastAsia="宋体" w:hint="default"/>
                          <w:w w:val="108"/>
                          <w:sz w:val="22"/>
                          <w:szCs w:val="22"/>
                        </w:rPr>
                        <w:t>部</w:t>
                      </w:r>
                      <w:r>
                        <w:rPr>
                          <w:rFonts w:ascii="宋体" w:hAnsi="宋体" w:cs="宋体" w:eastAsia="宋体" w:hint="default"/>
                          <w:sz w:val="22"/>
                          <w:szCs w:val="22"/>
                        </w:rPr>
                      </w:r>
                    </w:p>
                  </w:txbxContent>
                </v:textbox>
                <w10:wrap type="none"/>
              </v:shape>
              <v:shape style="position:absolute;left:5266;top:3381;width:483;height:1779" type="#_x0000_t202" filled="false" stroked="false">
                <v:textbox inset="0,0,0,0">
                  <w:txbxContent>
                    <w:p>
                      <w:pPr>
                        <w:spacing w:line="460" w:lineRule="auto" w:before="152"/>
                        <w:ind w:left="122" w:right="120" w:firstLine="0"/>
                        <w:jc w:val="left"/>
                        <w:rPr>
                          <w:rFonts w:ascii="宋体" w:hAnsi="宋体" w:cs="宋体" w:eastAsia="宋体" w:hint="default"/>
                          <w:sz w:val="22"/>
                          <w:szCs w:val="22"/>
                        </w:rPr>
                      </w:pPr>
                      <w:r>
                        <w:rPr>
                          <w:rFonts w:ascii="宋体" w:hAnsi="宋体" w:cs="宋体" w:eastAsia="宋体" w:hint="default"/>
                          <w:w w:val="105"/>
                          <w:sz w:val="22"/>
                          <w:szCs w:val="22"/>
                        </w:rPr>
                        <w:t>供</w:t>
                      </w:r>
                      <w:r>
                        <w:rPr>
                          <w:rFonts w:ascii="宋体" w:hAnsi="宋体" w:cs="宋体" w:eastAsia="宋体" w:hint="default"/>
                          <w:spacing w:val="-108"/>
                          <w:w w:val="105"/>
                          <w:sz w:val="22"/>
                          <w:szCs w:val="22"/>
                        </w:rPr>
                        <w:t> </w:t>
                      </w:r>
                      <w:r>
                        <w:rPr>
                          <w:rFonts w:ascii="宋体" w:hAnsi="宋体" w:cs="宋体" w:eastAsia="宋体" w:hint="default"/>
                          <w:w w:val="105"/>
                          <w:sz w:val="22"/>
                          <w:szCs w:val="22"/>
                        </w:rPr>
                        <w:t>应</w:t>
                      </w:r>
                      <w:r>
                        <w:rPr>
                          <w:rFonts w:ascii="宋体" w:hAnsi="宋体" w:cs="宋体" w:eastAsia="宋体" w:hint="default"/>
                          <w:sz w:val="22"/>
                          <w:szCs w:val="22"/>
                        </w:rPr>
                      </w:r>
                    </w:p>
                    <w:p>
                      <w:pPr>
                        <w:spacing w:before="62"/>
                        <w:ind w:left="122" w:right="0" w:firstLine="0"/>
                        <w:jc w:val="left"/>
                        <w:rPr>
                          <w:rFonts w:ascii="宋体" w:hAnsi="宋体" w:cs="宋体" w:eastAsia="宋体" w:hint="default"/>
                          <w:sz w:val="22"/>
                          <w:szCs w:val="22"/>
                        </w:rPr>
                      </w:pPr>
                      <w:r>
                        <w:rPr>
                          <w:rFonts w:ascii="宋体" w:hAnsi="宋体" w:cs="宋体" w:eastAsia="宋体" w:hint="default"/>
                          <w:w w:val="108"/>
                          <w:sz w:val="22"/>
                          <w:szCs w:val="22"/>
                        </w:rPr>
                        <w:t>部</w:t>
                      </w:r>
                      <w:r>
                        <w:rPr>
                          <w:rFonts w:ascii="宋体" w:hAnsi="宋体" w:cs="宋体" w:eastAsia="宋体" w:hint="default"/>
                          <w:sz w:val="22"/>
                          <w:szCs w:val="22"/>
                        </w:rPr>
                      </w:r>
                    </w:p>
                  </w:txbxContent>
                </v:textbox>
                <w10:wrap type="none"/>
              </v:shape>
              <v:shape style="position:absolute;left:5991;top:3381;width:483;height:1779" type="#_x0000_t202" filled="false" stroked="false">
                <v:textbox inset="0,0,0,0">
                  <w:txbxContent>
                    <w:p>
                      <w:pPr>
                        <w:spacing w:line="460" w:lineRule="auto" w:before="152"/>
                        <w:ind w:left="122" w:right="120" w:firstLine="0"/>
                        <w:jc w:val="left"/>
                        <w:rPr>
                          <w:rFonts w:ascii="宋体" w:hAnsi="宋体" w:cs="宋体" w:eastAsia="宋体" w:hint="default"/>
                          <w:sz w:val="22"/>
                          <w:szCs w:val="22"/>
                        </w:rPr>
                      </w:pPr>
                      <w:r>
                        <w:rPr>
                          <w:rFonts w:ascii="宋体" w:hAnsi="宋体" w:cs="宋体" w:eastAsia="宋体" w:hint="default"/>
                          <w:w w:val="105"/>
                          <w:sz w:val="22"/>
                          <w:szCs w:val="22"/>
                        </w:rPr>
                        <w:t>财</w:t>
                      </w:r>
                      <w:r>
                        <w:rPr>
                          <w:rFonts w:ascii="宋体" w:hAnsi="宋体" w:cs="宋体" w:eastAsia="宋体" w:hint="default"/>
                          <w:spacing w:val="-108"/>
                          <w:w w:val="105"/>
                          <w:sz w:val="22"/>
                          <w:szCs w:val="22"/>
                        </w:rPr>
                        <w:t> </w:t>
                      </w:r>
                      <w:r>
                        <w:rPr>
                          <w:rFonts w:ascii="宋体" w:hAnsi="宋体" w:cs="宋体" w:eastAsia="宋体" w:hint="default"/>
                          <w:w w:val="105"/>
                          <w:sz w:val="22"/>
                          <w:szCs w:val="22"/>
                        </w:rPr>
                        <w:t>务</w:t>
                      </w:r>
                      <w:r>
                        <w:rPr>
                          <w:rFonts w:ascii="宋体" w:hAnsi="宋体" w:cs="宋体" w:eastAsia="宋体" w:hint="default"/>
                          <w:sz w:val="22"/>
                          <w:szCs w:val="22"/>
                        </w:rPr>
                      </w:r>
                    </w:p>
                    <w:p>
                      <w:pPr>
                        <w:spacing w:before="62"/>
                        <w:ind w:left="122" w:right="0" w:firstLine="0"/>
                        <w:jc w:val="left"/>
                        <w:rPr>
                          <w:rFonts w:ascii="宋体" w:hAnsi="宋体" w:cs="宋体" w:eastAsia="宋体" w:hint="default"/>
                          <w:sz w:val="22"/>
                          <w:szCs w:val="22"/>
                        </w:rPr>
                      </w:pPr>
                      <w:r>
                        <w:rPr>
                          <w:rFonts w:ascii="宋体" w:hAnsi="宋体" w:cs="宋体" w:eastAsia="宋体" w:hint="default"/>
                          <w:w w:val="108"/>
                          <w:sz w:val="22"/>
                          <w:szCs w:val="22"/>
                        </w:rPr>
                        <w:t>部</w:t>
                      </w:r>
                      <w:r>
                        <w:rPr>
                          <w:rFonts w:ascii="宋体" w:hAnsi="宋体" w:cs="宋体" w:eastAsia="宋体" w:hint="default"/>
                          <w:sz w:val="22"/>
                          <w:szCs w:val="22"/>
                        </w:rPr>
                      </w:r>
                    </w:p>
                  </w:txbxContent>
                </v:textbox>
                <w10:wrap type="none"/>
              </v:shape>
              <v:shape style="position:absolute;left:6715;top:3381;width:483;height:1779" type="#_x0000_t202" filled="false" stroked="false">
                <v:textbox inset="0,0,0,0">
                  <w:txbxContent>
                    <w:p>
                      <w:pPr>
                        <w:spacing w:line="460" w:lineRule="auto" w:before="152"/>
                        <w:ind w:left="122" w:right="120" w:firstLine="0"/>
                        <w:jc w:val="left"/>
                        <w:rPr>
                          <w:rFonts w:ascii="宋体" w:hAnsi="宋体" w:cs="宋体" w:eastAsia="宋体" w:hint="default"/>
                          <w:sz w:val="22"/>
                          <w:szCs w:val="22"/>
                        </w:rPr>
                      </w:pPr>
                      <w:r>
                        <w:rPr>
                          <w:rFonts w:ascii="宋体" w:hAnsi="宋体" w:cs="宋体" w:eastAsia="宋体" w:hint="default"/>
                          <w:w w:val="105"/>
                          <w:sz w:val="22"/>
                          <w:szCs w:val="22"/>
                        </w:rPr>
                        <w:t>办</w:t>
                      </w:r>
                      <w:r>
                        <w:rPr>
                          <w:rFonts w:ascii="宋体" w:hAnsi="宋体" w:cs="宋体" w:eastAsia="宋体" w:hint="default"/>
                          <w:spacing w:val="-108"/>
                          <w:w w:val="105"/>
                          <w:sz w:val="22"/>
                          <w:szCs w:val="22"/>
                        </w:rPr>
                        <w:t> </w:t>
                      </w:r>
                      <w:r>
                        <w:rPr>
                          <w:rFonts w:ascii="宋体" w:hAnsi="宋体" w:cs="宋体" w:eastAsia="宋体" w:hint="default"/>
                          <w:w w:val="105"/>
                          <w:sz w:val="22"/>
                          <w:szCs w:val="22"/>
                        </w:rPr>
                        <w:t>公</w:t>
                      </w:r>
                      <w:r>
                        <w:rPr>
                          <w:rFonts w:ascii="宋体" w:hAnsi="宋体" w:cs="宋体" w:eastAsia="宋体" w:hint="default"/>
                          <w:sz w:val="22"/>
                          <w:szCs w:val="22"/>
                        </w:rPr>
                      </w:r>
                    </w:p>
                    <w:p>
                      <w:pPr>
                        <w:spacing w:before="62"/>
                        <w:ind w:left="122" w:right="0" w:firstLine="0"/>
                        <w:jc w:val="left"/>
                        <w:rPr>
                          <w:rFonts w:ascii="宋体" w:hAnsi="宋体" w:cs="宋体" w:eastAsia="宋体" w:hint="default"/>
                          <w:sz w:val="22"/>
                          <w:szCs w:val="22"/>
                        </w:rPr>
                      </w:pPr>
                      <w:r>
                        <w:rPr>
                          <w:rFonts w:ascii="宋体" w:hAnsi="宋体" w:cs="宋体" w:eastAsia="宋体" w:hint="default"/>
                          <w:w w:val="108"/>
                          <w:sz w:val="22"/>
                          <w:szCs w:val="22"/>
                        </w:rPr>
                        <w:t>室</w:t>
                      </w:r>
                      <w:r>
                        <w:rPr>
                          <w:rFonts w:ascii="宋体" w:hAnsi="宋体" w:cs="宋体" w:eastAsia="宋体" w:hint="default"/>
                          <w:sz w:val="22"/>
                          <w:szCs w:val="22"/>
                        </w:rPr>
                      </w:r>
                    </w:p>
                  </w:txbxContent>
                </v:textbox>
                <w10:wrap type="none"/>
              </v:shape>
              <v:shape style="position:absolute;left:7440;top:3381;width:483;height:1779" type="#_x0000_t202" filled="false" stroked="false">
                <v:textbox inset="0,0,0,0">
                  <w:txbxContent>
                    <w:p>
                      <w:pPr>
                        <w:spacing w:line="460" w:lineRule="auto" w:before="152"/>
                        <w:ind w:left="122" w:right="120" w:firstLine="0"/>
                        <w:jc w:val="left"/>
                        <w:rPr>
                          <w:rFonts w:ascii="宋体" w:hAnsi="宋体" w:cs="宋体" w:eastAsia="宋体" w:hint="default"/>
                          <w:sz w:val="22"/>
                          <w:szCs w:val="22"/>
                        </w:rPr>
                      </w:pPr>
                      <w:r>
                        <w:rPr>
                          <w:rFonts w:ascii="宋体" w:hAnsi="宋体" w:cs="宋体" w:eastAsia="宋体" w:hint="default"/>
                          <w:w w:val="105"/>
                          <w:sz w:val="22"/>
                          <w:szCs w:val="22"/>
                        </w:rPr>
                        <w:t>内</w:t>
                      </w:r>
                      <w:r>
                        <w:rPr>
                          <w:rFonts w:ascii="宋体" w:hAnsi="宋体" w:cs="宋体" w:eastAsia="宋体" w:hint="default"/>
                          <w:spacing w:val="-108"/>
                          <w:w w:val="105"/>
                          <w:sz w:val="22"/>
                          <w:szCs w:val="22"/>
                        </w:rPr>
                        <w:t> </w:t>
                      </w:r>
                      <w:r>
                        <w:rPr>
                          <w:rFonts w:ascii="宋体" w:hAnsi="宋体" w:cs="宋体" w:eastAsia="宋体" w:hint="default"/>
                          <w:w w:val="105"/>
                          <w:sz w:val="22"/>
                          <w:szCs w:val="22"/>
                        </w:rPr>
                        <w:t>审</w:t>
                      </w:r>
                      <w:r>
                        <w:rPr>
                          <w:rFonts w:ascii="宋体" w:hAnsi="宋体" w:cs="宋体" w:eastAsia="宋体" w:hint="default"/>
                          <w:sz w:val="22"/>
                          <w:szCs w:val="22"/>
                        </w:rPr>
                      </w:r>
                    </w:p>
                    <w:p>
                      <w:pPr>
                        <w:spacing w:before="62"/>
                        <w:ind w:left="122" w:right="0" w:firstLine="0"/>
                        <w:jc w:val="left"/>
                        <w:rPr>
                          <w:rFonts w:ascii="宋体" w:hAnsi="宋体" w:cs="宋体" w:eastAsia="宋体" w:hint="default"/>
                          <w:sz w:val="22"/>
                          <w:szCs w:val="22"/>
                        </w:rPr>
                      </w:pPr>
                      <w:r>
                        <w:rPr>
                          <w:rFonts w:ascii="宋体" w:hAnsi="宋体" w:cs="宋体" w:eastAsia="宋体" w:hint="default"/>
                          <w:w w:val="108"/>
                          <w:sz w:val="22"/>
                          <w:szCs w:val="22"/>
                        </w:rPr>
                        <w:t>部</w:t>
                      </w:r>
                      <w:r>
                        <w:rPr>
                          <w:rFonts w:ascii="宋体" w:hAnsi="宋体" w:cs="宋体" w:eastAsia="宋体" w:hint="default"/>
                          <w:sz w:val="22"/>
                          <w:szCs w:val="22"/>
                        </w:rPr>
                      </w:r>
                    </w:p>
                  </w:txbxContent>
                </v:textbox>
                <w10:wrap type="none"/>
              </v:shape>
              <v:shape style="position:absolute;left:2368;top:5693;width:483;height:1779" type="#_x0000_t202" filled="false" stroked="false">
                <v:textbox inset="0,0,0,0">
                  <w:txbxContent>
                    <w:p>
                      <w:pPr>
                        <w:spacing w:line="223" w:lineRule="auto" w:before="175"/>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技</w:t>
                      </w:r>
                      <w:r>
                        <w:rPr>
                          <w:rFonts w:ascii="宋体" w:hAnsi="宋体" w:cs="宋体" w:eastAsia="宋体" w:hint="default"/>
                          <w:spacing w:val="-108"/>
                          <w:w w:val="105"/>
                          <w:sz w:val="22"/>
                          <w:szCs w:val="22"/>
                        </w:rPr>
                        <w:t> </w:t>
                      </w:r>
                      <w:r>
                        <w:rPr>
                          <w:rFonts w:ascii="宋体" w:hAnsi="宋体" w:cs="宋体" w:eastAsia="宋体" w:hint="default"/>
                          <w:w w:val="105"/>
                          <w:sz w:val="22"/>
                          <w:szCs w:val="22"/>
                        </w:rPr>
                        <w:t>术</w:t>
                      </w:r>
                      <w:r>
                        <w:rPr>
                          <w:rFonts w:ascii="宋体" w:hAnsi="宋体" w:cs="宋体" w:eastAsia="宋体" w:hint="default"/>
                          <w:spacing w:val="-108"/>
                          <w:w w:val="105"/>
                          <w:sz w:val="22"/>
                          <w:szCs w:val="22"/>
                        </w:rPr>
                        <w:t> </w:t>
                      </w:r>
                      <w:r>
                        <w:rPr>
                          <w:rFonts w:ascii="宋体" w:hAnsi="宋体" w:cs="宋体" w:eastAsia="宋体" w:hint="default"/>
                          <w:w w:val="105"/>
                          <w:sz w:val="22"/>
                          <w:szCs w:val="22"/>
                        </w:rPr>
                        <w:t>工</w:t>
                      </w:r>
                      <w:r>
                        <w:rPr>
                          <w:rFonts w:ascii="宋体" w:hAnsi="宋体" w:cs="宋体" w:eastAsia="宋体" w:hint="default"/>
                          <w:spacing w:val="-108"/>
                          <w:w w:val="105"/>
                          <w:sz w:val="22"/>
                          <w:szCs w:val="22"/>
                        </w:rPr>
                        <w:t> </w:t>
                      </w:r>
                      <w:r>
                        <w:rPr>
                          <w:rFonts w:ascii="宋体" w:hAnsi="宋体" w:cs="宋体" w:eastAsia="宋体" w:hint="default"/>
                          <w:w w:val="105"/>
                          <w:sz w:val="22"/>
                          <w:szCs w:val="22"/>
                        </w:rPr>
                        <w:t>艺</w:t>
                      </w:r>
                      <w:r>
                        <w:rPr>
                          <w:rFonts w:ascii="宋体" w:hAnsi="宋体" w:cs="宋体" w:eastAsia="宋体" w:hint="default"/>
                          <w:spacing w:val="-108"/>
                          <w:w w:val="105"/>
                          <w:sz w:val="22"/>
                          <w:szCs w:val="22"/>
                        </w:rPr>
                        <w:t> </w:t>
                      </w:r>
                      <w:r>
                        <w:rPr>
                          <w:rFonts w:ascii="宋体" w:hAnsi="宋体" w:cs="宋体" w:eastAsia="宋体" w:hint="default"/>
                          <w:w w:val="105"/>
                          <w:sz w:val="22"/>
                          <w:szCs w:val="22"/>
                        </w:rPr>
                        <w:t>室</w:t>
                      </w:r>
                      <w:r>
                        <w:rPr>
                          <w:rFonts w:ascii="宋体" w:hAnsi="宋体" w:cs="宋体" w:eastAsia="宋体" w:hint="default"/>
                          <w:sz w:val="22"/>
                          <w:szCs w:val="22"/>
                        </w:rPr>
                      </w:r>
                    </w:p>
                  </w:txbxContent>
                </v:textbox>
                <w10:wrap type="none"/>
              </v:shape>
              <v:shape style="position:absolute;left:3093;top:5693;width:483;height:1779" type="#_x0000_t202" filled="false" stroked="false">
                <v:textbox inset="0,0,0,0">
                  <w:txbxContent>
                    <w:p>
                      <w:pPr>
                        <w:spacing w:line="460" w:lineRule="auto" w:before="150"/>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中</w:t>
                      </w:r>
                      <w:r>
                        <w:rPr>
                          <w:rFonts w:ascii="宋体" w:hAnsi="宋体" w:cs="宋体" w:eastAsia="宋体" w:hint="default"/>
                          <w:spacing w:val="-108"/>
                          <w:w w:val="105"/>
                          <w:sz w:val="22"/>
                          <w:szCs w:val="22"/>
                        </w:rPr>
                        <w:t> </w:t>
                      </w:r>
                      <w:r>
                        <w:rPr>
                          <w:rFonts w:ascii="宋体" w:hAnsi="宋体" w:cs="宋体" w:eastAsia="宋体" w:hint="default"/>
                          <w:w w:val="105"/>
                          <w:sz w:val="22"/>
                          <w:szCs w:val="22"/>
                        </w:rPr>
                        <w:t>试</w:t>
                      </w:r>
                      <w:r>
                        <w:rPr>
                          <w:rFonts w:ascii="宋体" w:hAnsi="宋体" w:cs="宋体" w:eastAsia="宋体" w:hint="default"/>
                          <w:spacing w:val="-108"/>
                          <w:w w:val="105"/>
                          <w:sz w:val="22"/>
                          <w:szCs w:val="22"/>
                        </w:rPr>
                        <w:t> </w:t>
                      </w:r>
                      <w:r>
                        <w:rPr>
                          <w:rFonts w:ascii="宋体" w:hAnsi="宋体" w:cs="宋体" w:eastAsia="宋体" w:hint="default"/>
                          <w:w w:val="105"/>
                          <w:sz w:val="22"/>
                          <w:szCs w:val="22"/>
                        </w:rPr>
                        <w:t>室</w:t>
                      </w:r>
                      <w:r>
                        <w:rPr>
                          <w:rFonts w:ascii="宋体" w:hAnsi="宋体" w:cs="宋体" w:eastAsia="宋体" w:hint="default"/>
                          <w:sz w:val="22"/>
                          <w:szCs w:val="22"/>
                        </w:rPr>
                      </w:r>
                    </w:p>
                  </w:txbxContent>
                </v:textbox>
                <w10:wrap type="none"/>
              </v:shape>
              <v:shape style="position:absolute;left:3817;top:5693;width:483;height:1779" type="#_x0000_t202" filled="false" stroked="false">
                <v:textbox inset="0,0,0,0">
                  <w:txbxContent>
                    <w:p>
                      <w:pPr>
                        <w:spacing w:line="223" w:lineRule="auto" w:before="175"/>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产</w:t>
                      </w:r>
                      <w:r>
                        <w:rPr>
                          <w:rFonts w:ascii="宋体" w:hAnsi="宋体" w:cs="宋体" w:eastAsia="宋体" w:hint="default"/>
                          <w:spacing w:val="-108"/>
                          <w:w w:val="105"/>
                          <w:sz w:val="22"/>
                          <w:szCs w:val="22"/>
                        </w:rPr>
                        <w:t> </w:t>
                      </w:r>
                      <w:r>
                        <w:rPr>
                          <w:rFonts w:ascii="宋体" w:hAnsi="宋体" w:cs="宋体" w:eastAsia="宋体" w:hint="default"/>
                          <w:w w:val="105"/>
                          <w:sz w:val="22"/>
                          <w:szCs w:val="22"/>
                        </w:rPr>
                        <w:t>品</w:t>
                      </w:r>
                      <w:r>
                        <w:rPr>
                          <w:rFonts w:ascii="宋体" w:hAnsi="宋体" w:cs="宋体" w:eastAsia="宋体" w:hint="default"/>
                          <w:spacing w:val="-108"/>
                          <w:w w:val="105"/>
                          <w:sz w:val="22"/>
                          <w:szCs w:val="22"/>
                        </w:rPr>
                        <w:t> </w:t>
                      </w:r>
                      <w:r>
                        <w:rPr>
                          <w:rFonts w:ascii="宋体" w:hAnsi="宋体" w:cs="宋体" w:eastAsia="宋体" w:hint="default"/>
                          <w:w w:val="105"/>
                          <w:sz w:val="22"/>
                          <w:szCs w:val="22"/>
                        </w:rPr>
                        <w:t>研</w:t>
                      </w:r>
                      <w:r>
                        <w:rPr>
                          <w:rFonts w:ascii="宋体" w:hAnsi="宋体" w:cs="宋体" w:eastAsia="宋体" w:hint="default"/>
                          <w:spacing w:val="-108"/>
                          <w:w w:val="105"/>
                          <w:sz w:val="22"/>
                          <w:szCs w:val="22"/>
                        </w:rPr>
                        <w:t> </w:t>
                      </w:r>
                      <w:r>
                        <w:rPr>
                          <w:rFonts w:ascii="宋体" w:hAnsi="宋体" w:cs="宋体" w:eastAsia="宋体" w:hint="default"/>
                          <w:w w:val="105"/>
                          <w:sz w:val="22"/>
                          <w:szCs w:val="22"/>
                        </w:rPr>
                        <w:t>发</w:t>
                      </w:r>
                      <w:r>
                        <w:rPr>
                          <w:rFonts w:ascii="宋体" w:hAnsi="宋体" w:cs="宋体" w:eastAsia="宋体" w:hint="default"/>
                          <w:spacing w:val="-108"/>
                          <w:w w:val="105"/>
                          <w:sz w:val="22"/>
                          <w:szCs w:val="22"/>
                        </w:rPr>
                        <w:t> </w:t>
                      </w:r>
                      <w:r>
                        <w:rPr>
                          <w:rFonts w:ascii="宋体" w:hAnsi="宋体" w:cs="宋体" w:eastAsia="宋体" w:hint="default"/>
                          <w:w w:val="105"/>
                          <w:sz w:val="22"/>
                          <w:szCs w:val="22"/>
                        </w:rPr>
                        <w:t>室</w:t>
                      </w:r>
                      <w:r>
                        <w:rPr>
                          <w:rFonts w:ascii="宋体" w:hAnsi="宋体" w:cs="宋体" w:eastAsia="宋体" w:hint="default"/>
                          <w:sz w:val="22"/>
                          <w:szCs w:val="22"/>
                        </w:rPr>
                      </w:r>
                    </w:p>
                  </w:txbxContent>
                </v:textbox>
                <w10:wrap type="none"/>
              </v:shape>
              <v:shape style="position:absolute;left:4542;top:5693;width:483;height:1779" type="#_x0000_t202" filled="false" stroked="false">
                <v:textbox inset="0,0,0,0">
                  <w:txbxContent>
                    <w:p>
                      <w:pPr>
                        <w:spacing w:line="300" w:lineRule="auto" w:before="176"/>
                        <w:ind w:left="122" w:right="120" w:firstLine="0"/>
                        <w:jc w:val="both"/>
                        <w:rPr>
                          <w:rFonts w:ascii="宋体" w:hAnsi="宋体" w:cs="宋体" w:eastAsia="宋体" w:hint="default"/>
                          <w:sz w:val="22"/>
                          <w:szCs w:val="22"/>
                        </w:rPr>
                      </w:pPr>
                      <w:r>
                        <w:rPr>
                          <w:rFonts w:ascii="宋体" w:hAnsi="宋体" w:cs="宋体" w:eastAsia="宋体" w:hint="default"/>
                          <w:w w:val="105"/>
                          <w:sz w:val="22"/>
                          <w:szCs w:val="22"/>
                        </w:rPr>
                        <w:t>标</w:t>
                      </w:r>
                      <w:r>
                        <w:rPr>
                          <w:rFonts w:ascii="宋体" w:hAnsi="宋体" w:cs="宋体" w:eastAsia="宋体" w:hint="default"/>
                          <w:spacing w:val="-108"/>
                          <w:w w:val="105"/>
                          <w:sz w:val="22"/>
                          <w:szCs w:val="22"/>
                        </w:rPr>
                        <w:t> </w:t>
                      </w:r>
                      <w:r>
                        <w:rPr>
                          <w:rFonts w:ascii="宋体" w:hAnsi="宋体" w:cs="宋体" w:eastAsia="宋体" w:hint="default"/>
                          <w:w w:val="105"/>
                          <w:sz w:val="22"/>
                          <w:szCs w:val="22"/>
                        </w:rPr>
                        <w:t>准</w:t>
                      </w:r>
                      <w:r>
                        <w:rPr>
                          <w:rFonts w:ascii="宋体" w:hAnsi="宋体" w:cs="宋体" w:eastAsia="宋体" w:hint="default"/>
                          <w:spacing w:val="-108"/>
                          <w:w w:val="105"/>
                          <w:sz w:val="22"/>
                          <w:szCs w:val="22"/>
                        </w:rPr>
                        <w:t> </w:t>
                      </w:r>
                      <w:r>
                        <w:rPr>
                          <w:rFonts w:ascii="宋体" w:hAnsi="宋体" w:cs="宋体" w:eastAsia="宋体" w:hint="default"/>
                          <w:w w:val="105"/>
                          <w:sz w:val="22"/>
                          <w:szCs w:val="22"/>
                        </w:rPr>
                        <w:t>化</w:t>
                      </w:r>
                      <w:r>
                        <w:rPr>
                          <w:rFonts w:ascii="宋体" w:hAnsi="宋体" w:cs="宋体" w:eastAsia="宋体" w:hint="default"/>
                          <w:spacing w:val="-108"/>
                          <w:w w:val="105"/>
                          <w:sz w:val="22"/>
                          <w:szCs w:val="22"/>
                        </w:rPr>
                        <w:t> </w:t>
                      </w:r>
                      <w:r>
                        <w:rPr>
                          <w:rFonts w:ascii="宋体" w:hAnsi="宋体" w:cs="宋体" w:eastAsia="宋体" w:hint="default"/>
                          <w:w w:val="105"/>
                          <w:sz w:val="22"/>
                          <w:szCs w:val="22"/>
                        </w:rPr>
                        <w:t>室</w:t>
                      </w:r>
                      <w:r>
                        <w:rPr>
                          <w:rFonts w:ascii="宋体" w:hAnsi="宋体" w:cs="宋体" w:eastAsia="宋体" w:hint="default"/>
                          <w:sz w:val="22"/>
                          <w:szCs w:val="22"/>
                        </w:rPr>
                      </w:r>
                    </w:p>
                  </w:txbxContent>
                </v:textbox>
                <w10:wrap type="none"/>
              </v:shape>
              <v:shape style="position:absolute;left:5266;top:5693;width:483;height:1779" type="#_x0000_t202" filled="false" stroked="false">
                <v:textbox inset="0,0,0,0">
                  <w:txbxContent>
                    <w:p>
                      <w:pPr>
                        <w:spacing w:before="152"/>
                        <w:ind w:left="122" w:right="0" w:firstLine="0"/>
                        <w:jc w:val="left"/>
                        <w:rPr>
                          <w:rFonts w:ascii="宋体" w:hAnsi="宋体" w:cs="宋体" w:eastAsia="宋体" w:hint="default"/>
                          <w:sz w:val="22"/>
                          <w:szCs w:val="22"/>
                        </w:rPr>
                      </w:pPr>
                      <w:r>
                        <w:rPr>
                          <w:rFonts w:ascii="宋体" w:hAnsi="宋体" w:cs="宋体" w:eastAsia="宋体" w:hint="default"/>
                          <w:w w:val="108"/>
                          <w:sz w:val="22"/>
                          <w:szCs w:val="22"/>
                        </w:rPr>
                        <w:t>质</w:t>
                      </w:r>
                      <w:r>
                        <w:rPr>
                          <w:rFonts w:ascii="宋体" w:hAnsi="宋体" w:cs="宋体" w:eastAsia="宋体" w:hint="default"/>
                          <w:sz w:val="22"/>
                          <w:szCs w:val="22"/>
                        </w:rPr>
                      </w:r>
                    </w:p>
                    <w:p>
                      <w:pPr>
                        <w:spacing w:line="550" w:lineRule="atLeast" w:before="2"/>
                        <w:ind w:left="122" w:right="120" w:firstLine="0"/>
                        <w:jc w:val="left"/>
                        <w:rPr>
                          <w:rFonts w:ascii="宋体" w:hAnsi="宋体" w:cs="宋体" w:eastAsia="宋体" w:hint="default"/>
                          <w:sz w:val="22"/>
                          <w:szCs w:val="22"/>
                        </w:rPr>
                      </w:pPr>
                      <w:r>
                        <w:rPr>
                          <w:rFonts w:ascii="宋体" w:hAnsi="宋体" w:cs="宋体" w:eastAsia="宋体" w:hint="default"/>
                          <w:w w:val="105"/>
                          <w:sz w:val="22"/>
                          <w:szCs w:val="22"/>
                        </w:rPr>
                        <w:t>检</w:t>
                      </w:r>
                      <w:r>
                        <w:rPr>
                          <w:rFonts w:ascii="宋体" w:hAnsi="宋体" w:cs="宋体" w:eastAsia="宋体" w:hint="default"/>
                          <w:spacing w:val="-108"/>
                          <w:w w:val="105"/>
                          <w:sz w:val="22"/>
                          <w:szCs w:val="22"/>
                        </w:rPr>
                        <w:t> </w:t>
                      </w:r>
                      <w:r>
                        <w:rPr>
                          <w:rFonts w:ascii="宋体" w:hAnsi="宋体" w:cs="宋体" w:eastAsia="宋体" w:hint="default"/>
                          <w:w w:val="105"/>
                          <w:sz w:val="22"/>
                          <w:szCs w:val="22"/>
                        </w:rPr>
                        <w:t>室</w:t>
                      </w:r>
                      <w:r>
                        <w:rPr>
                          <w:rFonts w:ascii="宋体" w:hAnsi="宋体" w:cs="宋体" w:eastAsia="宋体" w:hint="default"/>
                          <w:sz w:val="22"/>
                          <w:szCs w:val="22"/>
                        </w:rPr>
                      </w:r>
                    </w:p>
                  </w:txbxContent>
                </v:textbox>
                <w10:wrap type="none"/>
              </v:shape>
              <v:shape style="position:absolute;left:5991;top:91;width:2222;height:403" type="#_x0000_t202" filled="true" fillcolor="#e8edf7" stroked="false">
                <v:textbox inset="0,0,0,0">
                  <w:txbxContent>
                    <w:p>
                      <w:pPr>
                        <w:spacing w:before="16"/>
                        <w:ind w:left="514" w:right="0" w:firstLine="0"/>
                        <w:jc w:val="left"/>
                        <w:rPr>
                          <w:rFonts w:ascii="宋体" w:hAnsi="宋体" w:cs="宋体" w:eastAsia="宋体" w:hint="default"/>
                          <w:sz w:val="22"/>
                          <w:szCs w:val="22"/>
                        </w:rPr>
                      </w:pPr>
                      <w:r>
                        <w:rPr>
                          <w:rFonts w:ascii="宋体" w:hAnsi="宋体" w:cs="宋体" w:eastAsia="宋体" w:hint="default"/>
                          <w:w w:val="110"/>
                          <w:sz w:val="22"/>
                          <w:szCs w:val="22"/>
                        </w:rPr>
                        <w:t>战略委员会</w:t>
                      </w:r>
                      <w:r>
                        <w:rPr>
                          <w:rFonts w:ascii="宋体" w:hAnsi="宋体" w:cs="宋体" w:eastAsia="宋体" w:hint="default"/>
                          <w:sz w:val="22"/>
                          <w:szCs w:val="22"/>
                        </w:rPr>
                      </w:r>
                    </w:p>
                  </w:txbxContent>
                </v:textbox>
                <v:fill type="solid"/>
                <w10:wrap type="none"/>
              </v:shape>
              <v:shape style="position:absolute;left:2;top:491;width:1932;height:401" type="#_x0000_t202" filled="true" fillcolor="#e8edf7" stroked="false">
                <v:textbox inset="0,0,0,0">
                  <w:txbxContent>
                    <w:p>
                      <w:pPr>
                        <w:spacing w:before="15"/>
                        <w:ind w:left="544" w:right="0" w:firstLine="0"/>
                        <w:jc w:val="left"/>
                        <w:rPr>
                          <w:rFonts w:ascii="宋体" w:hAnsi="宋体" w:cs="宋体" w:eastAsia="宋体" w:hint="default"/>
                          <w:sz w:val="22"/>
                          <w:szCs w:val="22"/>
                        </w:rPr>
                      </w:pPr>
                      <w:r>
                        <w:rPr>
                          <w:rFonts w:ascii="宋体" w:hAnsi="宋体" w:cs="宋体" w:eastAsia="宋体" w:hint="default"/>
                          <w:w w:val="110"/>
                          <w:sz w:val="22"/>
                          <w:szCs w:val="22"/>
                        </w:rPr>
                        <w:t>监</w:t>
                      </w:r>
                      <w:r>
                        <w:rPr>
                          <w:rFonts w:ascii="宋体" w:hAnsi="宋体" w:cs="宋体" w:eastAsia="宋体" w:hint="default"/>
                          <w:spacing w:val="-85"/>
                          <w:w w:val="110"/>
                          <w:sz w:val="22"/>
                          <w:szCs w:val="22"/>
                        </w:rPr>
                        <w:t> </w:t>
                      </w:r>
                      <w:r>
                        <w:rPr>
                          <w:rFonts w:ascii="宋体" w:hAnsi="宋体" w:cs="宋体" w:eastAsia="宋体" w:hint="default"/>
                          <w:w w:val="110"/>
                          <w:sz w:val="22"/>
                          <w:szCs w:val="22"/>
                        </w:rPr>
                        <w:t>事</w:t>
                      </w:r>
                      <w:r>
                        <w:rPr>
                          <w:rFonts w:ascii="宋体" w:hAnsi="宋体" w:cs="宋体" w:eastAsia="宋体" w:hint="default"/>
                          <w:spacing w:val="-85"/>
                          <w:w w:val="110"/>
                          <w:sz w:val="22"/>
                          <w:szCs w:val="22"/>
                        </w:rPr>
                        <w:t> </w:t>
                      </w:r>
                      <w:r>
                        <w:rPr>
                          <w:rFonts w:ascii="宋体" w:hAnsi="宋体" w:cs="宋体" w:eastAsia="宋体" w:hint="default"/>
                          <w:w w:val="110"/>
                          <w:sz w:val="22"/>
                          <w:szCs w:val="22"/>
                        </w:rPr>
                        <w:t>会</w:t>
                      </w:r>
                      <w:r>
                        <w:rPr>
                          <w:rFonts w:ascii="宋体" w:hAnsi="宋体" w:cs="宋体" w:eastAsia="宋体" w:hint="default"/>
                          <w:sz w:val="22"/>
                          <w:szCs w:val="22"/>
                        </w:rPr>
                      </w:r>
                    </w:p>
                  </w:txbxContent>
                </v:textbox>
                <v:fill type="solid"/>
                <w10:wrap type="none"/>
              </v:shape>
              <v:shape style="position:absolute;left:5991;top:758;width:2222;height:401" type="#_x0000_t202" filled="true" fillcolor="#e8edf7" stroked="false">
                <v:textbox inset="0,0,0,0">
                  <w:txbxContent>
                    <w:p>
                      <w:pPr>
                        <w:spacing w:before="15"/>
                        <w:ind w:left="514" w:right="0" w:firstLine="0"/>
                        <w:jc w:val="left"/>
                        <w:rPr>
                          <w:rFonts w:ascii="宋体" w:hAnsi="宋体" w:cs="宋体" w:eastAsia="宋体" w:hint="default"/>
                          <w:sz w:val="22"/>
                          <w:szCs w:val="22"/>
                        </w:rPr>
                      </w:pPr>
                      <w:r>
                        <w:rPr>
                          <w:rFonts w:ascii="宋体" w:hAnsi="宋体" w:cs="宋体" w:eastAsia="宋体" w:hint="default"/>
                          <w:w w:val="110"/>
                          <w:sz w:val="22"/>
                          <w:szCs w:val="22"/>
                        </w:rPr>
                        <w:t>提名委员会</w:t>
                      </w:r>
                      <w:r>
                        <w:rPr>
                          <w:rFonts w:ascii="宋体" w:hAnsi="宋体" w:cs="宋体" w:eastAsia="宋体" w:hint="default"/>
                          <w:sz w:val="22"/>
                          <w:szCs w:val="22"/>
                        </w:rPr>
                      </w:r>
                    </w:p>
                  </w:txbxContent>
                </v:textbox>
                <v:fill type="solid"/>
                <w10:wrap type="none"/>
              </v:shape>
              <v:shape style="position:absolute;left:3334;top:1091;width:1449;height:401" type="#_x0000_t202" filled="true" fillcolor="#e8edf7" stroked="false">
                <v:textbox inset="0,0,0,0">
                  <w:txbxContent>
                    <w:p>
                      <w:pPr>
                        <w:spacing w:before="15"/>
                        <w:ind w:left="302" w:right="0" w:firstLine="0"/>
                        <w:jc w:val="left"/>
                        <w:rPr>
                          <w:rFonts w:ascii="宋体" w:hAnsi="宋体" w:cs="宋体" w:eastAsia="宋体" w:hint="default"/>
                          <w:sz w:val="22"/>
                          <w:szCs w:val="22"/>
                        </w:rPr>
                      </w:pPr>
                      <w:r>
                        <w:rPr>
                          <w:rFonts w:ascii="宋体" w:hAnsi="宋体" w:cs="宋体" w:eastAsia="宋体" w:hint="default"/>
                          <w:w w:val="110"/>
                          <w:sz w:val="22"/>
                          <w:szCs w:val="22"/>
                        </w:rPr>
                        <w:t>董</w:t>
                      </w:r>
                      <w:r>
                        <w:rPr>
                          <w:rFonts w:ascii="宋体" w:hAnsi="宋体" w:cs="宋体" w:eastAsia="宋体" w:hint="default"/>
                          <w:spacing w:val="-85"/>
                          <w:w w:val="110"/>
                          <w:sz w:val="22"/>
                          <w:szCs w:val="22"/>
                        </w:rPr>
                        <w:t> </w:t>
                      </w:r>
                      <w:r>
                        <w:rPr>
                          <w:rFonts w:ascii="宋体" w:hAnsi="宋体" w:cs="宋体" w:eastAsia="宋体" w:hint="default"/>
                          <w:w w:val="110"/>
                          <w:sz w:val="22"/>
                          <w:szCs w:val="22"/>
                        </w:rPr>
                        <w:t>事</w:t>
                      </w:r>
                      <w:r>
                        <w:rPr>
                          <w:rFonts w:ascii="宋体" w:hAnsi="宋体" w:cs="宋体" w:eastAsia="宋体" w:hint="default"/>
                          <w:spacing w:val="-85"/>
                          <w:w w:val="110"/>
                          <w:sz w:val="22"/>
                          <w:szCs w:val="22"/>
                        </w:rPr>
                        <w:t> </w:t>
                      </w:r>
                      <w:r>
                        <w:rPr>
                          <w:rFonts w:ascii="宋体" w:hAnsi="宋体" w:cs="宋体" w:eastAsia="宋体" w:hint="default"/>
                          <w:w w:val="110"/>
                          <w:sz w:val="22"/>
                          <w:szCs w:val="22"/>
                        </w:rPr>
                        <w:t>会</w:t>
                      </w:r>
                      <w:r>
                        <w:rPr>
                          <w:rFonts w:ascii="宋体" w:hAnsi="宋体" w:cs="宋体" w:eastAsia="宋体" w:hint="default"/>
                          <w:sz w:val="22"/>
                          <w:szCs w:val="22"/>
                        </w:rPr>
                      </w:r>
                    </w:p>
                  </w:txbxContent>
                </v:textbox>
                <v:fill type="solid"/>
                <w10:wrap type="none"/>
              </v:shape>
              <v:shape style="position:absolute;left:5991;top:1425;width:2222;height:401" type="#_x0000_t202" filled="true" fillcolor="#e8edf7" stroked="false">
                <v:textbox inset="0,0,0,0">
                  <w:txbxContent>
                    <w:p>
                      <w:pPr>
                        <w:spacing w:before="15"/>
                        <w:ind w:left="156" w:right="0" w:firstLine="0"/>
                        <w:jc w:val="left"/>
                        <w:rPr>
                          <w:rFonts w:ascii="宋体" w:hAnsi="宋体" w:cs="宋体" w:eastAsia="宋体" w:hint="default"/>
                          <w:sz w:val="22"/>
                          <w:szCs w:val="22"/>
                        </w:rPr>
                      </w:pPr>
                      <w:r>
                        <w:rPr>
                          <w:rFonts w:ascii="宋体" w:hAnsi="宋体" w:cs="宋体" w:eastAsia="宋体" w:hint="default"/>
                          <w:w w:val="110"/>
                          <w:sz w:val="22"/>
                          <w:szCs w:val="22"/>
                        </w:rPr>
                        <w:t>薪酬与考核委员会</w:t>
                      </w:r>
                      <w:r>
                        <w:rPr>
                          <w:rFonts w:ascii="宋体" w:hAnsi="宋体" w:cs="宋体" w:eastAsia="宋体" w:hint="default"/>
                          <w:sz w:val="22"/>
                          <w:szCs w:val="22"/>
                        </w:rPr>
                      </w:r>
                    </w:p>
                  </w:txbxContent>
                </v:textbox>
                <v:fill type="solid"/>
                <w10:wrap type="none"/>
              </v:shape>
              <v:shape style="position:absolute;left:2;top:1558;width:1932;height:356" type="#_x0000_t202" filled="true" fillcolor="#e8edf7" stroked="false">
                <v:textbox inset="0,0,0,0">
                  <w:txbxContent>
                    <w:p>
                      <w:pPr>
                        <w:spacing w:line="281" w:lineRule="exact" w:before="0"/>
                        <w:ind w:left="369" w:right="0" w:firstLine="0"/>
                        <w:jc w:val="left"/>
                        <w:rPr>
                          <w:rFonts w:ascii="宋体" w:hAnsi="宋体" w:cs="宋体" w:eastAsia="宋体" w:hint="default"/>
                          <w:sz w:val="22"/>
                          <w:szCs w:val="22"/>
                        </w:rPr>
                      </w:pPr>
                      <w:r>
                        <w:rPr>
                          <w:rFonts w:ascii="宋体" w:hAnsi="宋体" w:cs="宋体" w:eastAsia="宋体" w:hint="default"/>
                          <w:w w:val="110"/>
                          <w:sz w:val="22"/>
                          <w:szCs w:val="22"/>
                        </w:rPr>
                        <w:t>董事会秘书</w:t>
                      </w:r>
                      <w:r>
                        <w:rPr>
                          <w:rFonts w:ascii="宋体" w:hAnsi="宋体" w:cs="宋体" w:eastAsia="宋体" w:hint="default"/>
                          <w:sz w:val="22"/>
                          <w:szCs w:val="22"/>
                        </w:rPr>
                      </w:r>
                    </w:p>
                  </w:txbxContent>
                </v:textbox>
                <v:fill type="solid"/>
                <w10:wrap type="none"/>
              </v:shape>
              <v:shape style="position:absolute;left:2030;top:2581;width:1160;height:356" type="#_x0000_t202" filled="true" fillcolor="#e8edf7" stroked="false">
                <v:textbox inset="0,0,0,0">
                  <w:txbxContent>
                    <w:p>
                      <w:pPr>
                        <w:spacing w:line="281" w:lineRule="exact" w:before="0"/>
                        <w:ind w:left="221" w:right="0" w:firstLine="0"/>
                        <w:jc w:val="left"/>
                        <w:rPr>
                          <w:rFonts w:ascii="宋体" w:hAnsi="宋体" w:cs="宋体" w:eastAsia="宋体" w:hint="default"/>
                          <w:sz w:val="22"/>
                          <w:szCs w:val="22"/>
                        </w:rPr>
                      </w:pPr>
                      <w:r>
                        <w:rPr>
                          <w:rFonts w:ascii="宋体" w:hAnsi="宋体" w:cs="宋体" w:eastAsia="宋体" w:hint="default"/>
                          <w:w w:val="110"/>
                          <w:sz w:val="22"/>
                          <w:szCs w:val="22"/>
                        </w:rPr>
                        <w:t>安委会</w:t>
                      </w:r>
                      <w:r>
                        <w:rPr>
                          <w:rFonts w:ascii="宋体" w:hAnsi="宋体" w:cs="宋体" w:eastAsia="宋体" w:hint="default"/>
                          <w:sz w:val="22"/>
                          <w:szCs w:val="22"/>
                        </w:rPr>
                      </w:r>
                    </w:p>
                  </w:txbxContent>
                </v:textbox>
                <v:fill type="solid"/>
                <w10:wrap type="none"/>
              </v:shape>
            </v:group>
          </v:group>
        </w:pict>
      </w:r>
      <w:r>
        <w:rPr>
          <w:rFonts w:ascii="宋体" w:hAnsi="宋体" w:cs="宋体" w:eastAsia="宋体" w:hint="default"/>
          <w:position w:val="-148"/>
          <w:sz w:val="20"/>
          <w:szCs w:val="20"/>
        </w:rPr>
      </w:r>
    </w:p>
    <w:p>
      <w:pPr>
        <w:spacing w:after="0" w:line="7473" w:lineRule="exact"/>
        <w:rPr>
          <w:rFonts w:ascii="宋体" w:hAnsi="宋体" w:cs="宋体" w:eastAsia="宋体" w:hint="default"/>
          <w:sz w:val="20"/>
          <w:szCs w:val="20"/>
        </w:rPr>
        <w:sectPr>
          <w:headerReference w:type="default" r:id="rId23"/>
          <w:footerReference w:type="default" r:id="rId24"/>
          <w:pgSz w:w="11910" w:h="16840"/>
          <w:pgMar w:header="877" w:footer="980" w:top="1060" w:bottom="1160" w:left="0" w:right="0"/>
          <w:pgNumType w:start="55"/>
        </w:sectPr>
      </w:pPr>
    </w:p>
    <w:p>
      <w:pPr>
        <w:spacing w:line="240" w:lineRule="auto" w:before="11"/>
        <w:rPr>
          <w:rFonts w:ascii="宋体" w:hAnsi="宋体" w:cs="宋体" w:eastAsia="宋体" w:hint="default"/>
          <w:sz w:val="21"/>
          <w:szCs w:val="21"/>
        </w:rPr>
      </w:pPr>
    </w:p>
    <w:p>
      <w:pPr>
        <w:spacing w:line="539" w:lineRule="exact" w:before="0"/>
        <w:ind w:left="1786" w:right="1370" w:firstLine="0"/>
        <w:jc w:val="left"/>
        <w:rPr>
          <w:rFonts w:ascii="宋体" w:hAnsi="宋体" w:cs="宋体" w:eastAsia="宋体" w:hint="default"/>
          <w:sz w:val="44"/>
          <w:szCs w:val="44"/>
        </w:rPr>
      </w:pPr>
      <w:r>
        <w:rPr>
          <w:rFonts w:ascii="宋体" w:hAnsi="宋体" w:cs="宋体" w:eastAsia="宋体" w:hint="default"/>
          <w:b/>
          <w:bCs/>
          <w:sz w:val="44"/>
          <w:szCs w:val="44"/>
        </w:rPr>
        <w:t>二、主要会计政策、会计估计和前期差错</w:t>
      </w:r>
      <w:r>
        <w:rPr>
          <w:rFonts w:ascii="宋体" w:hAnsi="宋体" w:cs="宋体" w:eastAsia="宋体" w:hint="default"/>
          <w:sz w:val="44"/>
          <w:szCs w:val="44"/>
        </w:rPr>
      </w:r>
    </w:p>
    <w:p>
      <w:pPr>
        <w:tabs>
          <w:tab w:pos="2556" w:val="left" w:leader="none"/>
        </w:tabs>
        <w:spacing w:line="345" w:lineRule="auto" w:before="199"/>
        <w:ind w:left="2417" w:right="1370" w:hanging="6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财务报表的编制基础</w:t>
      </w:r>
      <w:r>
        <w:rPr>
          <w:rFonts w:ascii="宋体" w:hAnsi="宋体" w:cs="宋体" w:eastAsia="宋体" w:hint="default"/>
          <w:b/>
          <w:bCs/>
          <w:spacing w:val="-103"/>
          <w:sz w:val="21"/>
          <w:szCs w:val="21"/>
        </w:rPr>
        <w:t> </w:t>
      </w:r>
      <w:r>
        <w:rPr>
          <w:rFonts w:ascii="宋体" w:hAnsi="宋体" w:cs="宋体" w:eastAsia="宋体" w:hint="default"/>
          <w:spacing w:val="-4"/>
          <w:sz w:val="21"/>
          <w:szCs w:val="21"/>
        </w:rPr>
        <w:t>公司以持续经营为基础，根据实际发生的交易和事项，按照《企业会计准则</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基本准则》</w:t>
      </w:r>
      <w:r>
        <w:rPr>
          <w:rFonts w:ascii="宋体" w:hAnsi="宋体" w:cs="宋体" w:eastAsia="宋体" w:hint="default"/>
          <w:w w:val="100"/>
          <w:sz w:val="21"/>
          <w:szCs w:val="21"/>
        </w:rPr>
        <w:t> </w:t>
      </w:r>
      <w:r>
        <w:rPr>
          <w:rFonts w:ascii="宋体" w:hAnsi="宋体" w:cs="宋体" w:eastAsia="宋体" w:hint="default"/>
          <w:sz w:val="21"/>
          <w:szCs w:val="21"/>
        </w:rPr>
        <w:t>和其他各项会计准则及其他相关规定进行确认和计量，在此基础上编制财务报表。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2556" w:val="left" w:leader="none"/>
        </w:tabs>
        <w:spacing w:line="355" w:lineRule="auto" w:before="0"/>
        <w:ind w:left="2417" w:right="1470" w:hanging="6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1"/>
          <w:sz w:val="21"/>
          <w:szCs w:val="21"/>
        </w:rPr>
        <w:t>公司所编制的财务报表符合企业会计准则的要求，真实、完整地反映了报告期公司的财</w:t>
      </w:r>
      <w:r>
        <w:rPr>
          <w:rFonts w:ascii="宋体" w:hAnsi="宋体" w:cs="宋体" w:eastAsia="宋体" w:hint="default"/>
          <w:w w:val="100"/>
          <w:sz w:val="21"/>
          <w:szCs w:val="21"/>
        </w:rPr>
        <w:t> </w:t>
      </w:r>
      <w:r>
        <w:rPr>
          <w:rFonts w:ascii="宋体" w:hAnsi="宋体" w:cs="宋体" w:eastAsia="宋体" w:hint="default"/>
          <w:sz w:val="21"/>
          <w:szCs w:val="21"/>
        </w:rPr>
        <w:t>务状况、经营成果、现金流量等有关信息。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会计期间</w:t>
      </w:r>
      <w:r>
        <w:rPr>
          <w:rFonts w:ascii="宋体" w:hAnsi="宋体" w:cs="宋体" w:eastAsia="宋体" w:hint="default"/>
          <w:sz w:val="21"/>
          <w:szCs w:val="21"/>
        </w:rPr>
      </w:r>
    </w:p>
    <w:p>
      <w:pPr>
        <w:spacing w:before="148"/>
        <w:ind w:left="2417" w:right="3524"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tabs>
          <w:tab w:pos="2556" w:val="left" w:leader="none"/>
        </w:tabs>
        <w:spacing w:line="362" w:lineRule="auto" w:before="0"/>
        <w:ind w:left="2417" w:right="6964" w:hanging="6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采用人民币为记账本位币。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556" w:val="left" w:leader="none"/>
        </w:tabs>
        <w:spacing w:line="355" w:lineRule="auto" w:before="153"/>
        <w:ind w:left="2417" w:right="1470" w:hanging="6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1"/>
          <w:sz w:val="21"/>
          <w:szCs w:val="21"/>
        </w:rPr>
        <w:t>在编制现金流量表时，将本公司库存现金以及可以随时用于支付的存款确认为现金。将</w:t>
      </w:r>
      <w:r>
        <w:rPr>
          <w:rFonts w:ascii="宋体" w:hAnsi="宋体" w:cs="宋体" w:eastAsia="宋体" w:hint="default"/>
          <w:w w:val="100"/>
          <w:sz w:val="21"/>
          <w:szCs w:val="21"/>
        </w:rPr>
        <w:t> </w:t>
      </w:r>
      <w:r>
        <w:rPr>
          <w:rFonts w:ascii="宋体" w:hAnsi="宋体" w:cs="宋体" w:eastAsia="宋体" w:hint="default"/>
          <w:spacing w:val="-6"/>
          <w:w w:val="100"/>
          <w:sz w:val="21"/>
          <w:szCs w:val="21"/>
        </w:rPr>
        <w:t>同时具备期限短（从购买日起三个月内到期）、流动性强、易于转换为已知现金、价值变</w:t>
      </w:r>
      <w:r>
        <w:rPr>
          <w:rFonts w:ascii="宋体" w:hAnsi="宋体" w:cs="宋体" w:eastAsia="宋体" w:hint="default"/>
          <w:w w:val="100"/>
          <w:sz w:val="21"/>
          <w:szCs w:val="21"/>
        </w:rPr>
        <w:t> </w:t>
      </w:r>
      <w:r>
        <w:rPr>
          <w:rFonts w:ascii="宋体" w:hAnsi="宋体" w:cs="宋体" w:eastAsia="宋体" w:hint="default"/>
          <w:sz w:val="21"/>
          <w:szCs w:val="21"/>
        </w:rPr>
        <w:t>动风险很小四个条件的投资，确定为现金等价物。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tabs>
          <w:tab w:pos="2954" w:val="left" w:leader="none"/>
        </w:tabs>
        <w:spacing w:before="151"/>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外币业务</w:t>
      </w:r>
      <w:r>
        <w:rPr>
          <w:rFonts w:ascii="宋体" w:hAnsi="宋体" w:cs="宋体" w:eastAsia="宋体" w:hint="default"/>
          <w:sz w:val="21"/>
          <w:szCs w:val="21"/>
        </w:rPr>
      </w:r>
    </w:p>
    <w:p>
      <w:pPr>
        <w:spacing w:line="367" w:lineRule="auto" w:before="148"/>
        <w:ind w:left="2880" w:right="1370"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2"/>
          <w:sz w:val="21"/>
          <w:szCs w:val="21"/>
        </w:rPr>
        <w:t>外币货币性项目余额按资产负债表日即期汇率折算，由此产生的汇兑差额，除属于</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与购建符合资本化条件的资产相关的外币专门借款产生的汇兑差额按照借款费用</w:t>
      </w:r>
      <w:r>
        <w:rPr>
          <w:rFonts w:ascii="宋体" w:hAnsi="宋体" w:cs="宋体" w:eastAsia="宋体" w:hint="default"/>
          <w:sz w:val="21"/>
          <w:szCs w:val="21"/>
        </w:rPr>
      </w:r>
    </w:p>
    <w:p>
      <w:pPr>
        <w:spacing w:line="350" w:lineRule="auto" w:before="14"/>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资本化的原则处理外，均计入当期损益。以历史成本计量的外币非货币性项目，仍</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采用交易发生日的即期汇率折算，不改变其记账本位币金额。以公允价值计量的外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币非货币性项目，采用公允价值确定日的即期汇率折算，由此产生的汇兑差额计入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当期损益或资本公积。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外币财务报表的折算</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0" w:top="1100" w:bottom="1160" w:left="0" w:right="0"/>
        </w:sectPr>
      </w:pPr>
    </w:p>
    <w:p>
      <w:pPr>
        <w:spacing w:line="240" w:lineRule="auto" w:before="12"/>
        <w:rPr>
          <w:rFonts w:ascii="宋体" w:hAnsi="宋体" w:cs="宋体" w:eastAsia="宋体" w:hint="default"/>
          <w:b/>
          <w:bCs/>
          <w:sz w:val="28"/>
          <w:szCs w:val="28"/>
        </w:rPr>
      </w:pPr>
    </w:p>
    <w:p>
      <w:pPr>
        <w:spacing w:line="343" w:lineRule="auto" w:before="36"/>
        <w:ind w:left="2880" w:right="1469" w:firstLine="0"/>
        <w:jc w:val="both"/>
        <w:rPr>
          <w:rFonts w:ascii="宋体" w:hAnsi="宋体" w:cs="宋体" w:eastAsia="宋体" w:hint="default"/>
          <w:sz w:val="21"/>
          <w:szCs w:val="21"/>
        </w:rPr>
      </w:pPr>
      <w:r>
        <w:rPr>
          <w:rFonts w:ascii="宋体" w:hAnsi="宋体" w:cs="宋体" w:eastAsia="宋体" w:hint="default"/>
          <w:spacing w:val="-2"/>
          <w:sz w:val="21"/>
          <w:szCs w:val="21"/>
        </w:rPr>
        <w:t>资产负债表中的资产和负债项目，采用资产负债表日的即期汇率折算；所有者权益</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w w:val="100"/>
          <w:sz w:val="21"/>
          <w:szCs w:val="21"/>
        </w:rPr>
        <w:t>项目除</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未</w:t>
      </w:r>
      <w:r>
        <w:rPr>
          <w:rFonts w:ascii="宋体" w:hAnsi="宋体" w:cs="宋体" w:eastAsia="宋体" w:hint="default"/>
          <w:w w:val="100"/>
          <w:sz w:val="21"/>
          <w:szCs w:val="21"/>
        </w:rPr>
        <w:t>分配</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外，其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项目</w:t>
      </w:r>
      <w:r>
        <w:rPr>
          <w:rFonts w:ascii="宋体" w:hAnsi="宋体" w:cs="宋体" w:eastAsia="宋体" w:hint="default"/>
          <w:spacing w:val="-3"/>
          <w:w w:val="100"/>
          <w:sz w:val="21"/>
          <w:szCs w:val="21"/>
        </w:rPr>
        <w:t>采</w:t>
      </w:r>
      <w:r>
        <w:rPr>
          <w:rFonts w:ascii="宋体" w:hAnsi="宋体" w:cs="宋体" w:eastAsia="宋体" w:hint="default"/>
          <w:w w:val="100"/>
          <w:sz w:val="21"/>
          <w:szCs w:val="21"/>
        </w:rPr>
        <w:t>用发</w:t>
      </w:r>
      <w:r>
        <w:rPr>
          <w:rFonts w:ascii="宋体" w:hAnsi="宋体" w:cs="宋体" w:eastAsia="宋体" w:hint="default"/>
          <w:spacing w:val="-3"/>
          <w:w w:val="100"/>
          <w:sz w:val="21"/>
          <w:szCs w:val="21"/>
        </w:rPr>
        <w:t>生时</w:t>
      </w:r>
      <w:r>
        <w:rPr>
          <w:rFonts w:ascii="宋体" w:hAnsi="宋体" w:cs="宋体" w:eastAsia="宋体" w:hint="default"/>
          <w:w w:val="100"/>
          <w:sz w:val="21"/>
          <w:szCs w:val="21"/>
        </w:rPr>
        <w:t>的即期</w:t>
      </w:r>
      <w:r>
        <w:rPr>
          <w:rFonts w:ascii="宋体" w:hAnsi="宋体" w:cs="宋体" w:eastAsia="宋体" w:hint="default"/>
          <w:spacing w:val="-3"/>
          <w:w w:val="100"/>
          <w:sz w:val="21"/>
          <w:szCs w:val="21"/>
        </w:rPr>
        <w:t>汇</w:t>
      </w:r>
      <w:r>
        <w:rPr>
          <w:rFonts w:ascii="宋体" w:hAnsi="宋体" w:cs="宋体" w:eastAsia="宋体" w:hint="default"/>
          <w:w w:val="100"/>
          <w:sz w:val="21"/>
          <w:szCs w:val="21"/>
        </w:rPr>
        <w:t>率折</w:t>
      </w:r>
      <w:r>
        <w:rPr>
          <w:rFonts w:ascii="宋体" w:hAnsi="宋体" w:cs="宋体" w:eastAsia="宋体" w:hint="default"/>
          <w:spacing w:val="-3"/>
          <w:w w:val="100"/>
          <w:sz w:val="21"/>
          <w:szCs w:val="21"/>
        </w:rPr>
        <w:t>算</w:t>
      </w:r>
      <w:r>
        <w:rPr>
          <w:rFonts w:ascii="宋体" w:hAnsi="宋体" w:cs="宋体" w:eastAsia="宋体" w:hint="default"/>
          <w:w w:val="100"/>
          <w:sz w:val="21"/>
          <w:szCs w:val="21"/>
        </w:rPr>
        <w:t>。利</w:t>
      </w:r>
      <w:r>
        <w:rPr>
          <w:rFonts w:ascii="宋体" w:hAnsi="宋体" w:cs="宋体" w:eastAsia="宋体" w:hint="default"/>
          <w:spacing w:val="-3"/>
          <w:w w:val="100"/>
          <w:sz w:val="21"/>
          <w:szCs w:val="21"/>
        </w:rPr>
        <w:t>润表</w:t>
      </w:r>
      <w:r>
        <w:rPr>
          <w:rFonts w:ascii="宋体" w:hAnsi="宋体" w:cs="宋体" w:eastAsia="宋体" w:hint="default"/>
          <w:w w:val="100"/>
          <w:sz w:val="21"/>
          <w:szCs w:val="21"/>
        </w:rPr>
        <w:t>中的收</w:t>
      </w:r>
      <w:r>
        <w:rPr>
          <w:rFonts w:ascii="宋体" w:hAnsi="宋体" w:cs="宋体" w:eastAsia="宋体" w:hint="default"/>
          <w:w w:val="100"/>
          <w:sz w:val="21"/>
          <w:szCs w:val="21"/>
        </w:rPr>
        <w:t> </w:t>
      </w:r>
      <w:r>
        <w:rPr>
          <w:rFonts w:ascii="宋体" w:hAnsi="宋体" w:cs="宋体" w:eastAsia="宋体" w:hint="default"/>
          <w:spacing w:val="-2"/>
          <w:sz w:val="21"/>
          <w:szCs w:val="21"/>
        </w:rPr>
        <w:t>入和费用项目，采用交易发生日的即期汇率折算。按照上述折算产生的外币财务报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表折算差额，在资产负债表所有者权益项目下单独列示。</w:t>
      </w:r>
    </w:p>
    <w:p>
      <w:pPr>
        <w:spacing w:line="350" w:lineRule="auto" w:before="74"/>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处置境外经营时，将资产负债表中所有者权益项目下列示的、与该境外经营相关的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外币财务报表折算差额，自所有者权益项目转入处置当期损益；部分处置境外经营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的，按处置的比例计算处置部分的外币财务报表折算差额，转入处置当期损益。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2556" w:val="left" w:leader="none"/>
          <w:tab w:pos="2954" w:val="left" w:leader="none"/>
        </w:tabs>
        <w:spacing w:line="374" w:lineRule="auto" w:before="0"/>
        <w:ind w:left="2417" w:right="5072" w:hanging="6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tab/>
        <w:tab/>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金融工具的分类</w:t>
      </w:r>
      <w:r>
        <w:rPr>
          <w:rFonts w:ascii="宋体" w:hAnsi="宋体" w:cs="宋体" w:eastAsia="宋体" w:hint="default"/>
          <w:sz w:val="21"/>
          <w:szCs w:val="21"/>
        </w:rPr>
      </w:r>
    </w:p>
    <w:p>
      <w:pPr>
        <w:spacing w:line="350" w:lineRule="auto" w:before="18"/>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管理层按照取得持有金融资产和承担金融负债的目的，将其划分为：以公允价值计</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量且其变动计入当期损益的金融资产或金融负债，包括交易性金融资产或金融负债</w:t>
      </w:r>
    </w:p>
    <w:p>
      <w:pPr>
        <w:spacing w:line="348" w:lineRule="auto" w:before="29"/>
        <w:ind w:left="2880" w:right="1475" w:firstLine="0"/>
        <w:jc w:val="left"/>
        <w:rPr>
          <w:rFonts w:ascii="宋体" w:hAnsi="宋体" w:cs="宋体" w:eastAsia="宋体" w:hint="default"/>
          <w:sz w:val="21"/>
          <w:szCs w:val="21"/>
        </w:rPr>
      </w:pPr>
      <w:r>
        <w:rPr>
          <w:rFonts w:ascii="宋体" w:hAnsi="宋体" w:cs="宋体" w:eastAsia="宋体" w:hint="default"/>
          <w:spacing w:val="-2"/>
          <w:w w:val="100"/>
          <w:sz w:val="21"/>
          <w:szCs w:val="21"/>
        </w:rPr>
        <w:t>（和直接指定为以公允价值计量且其变动计入当期损益的金融资产或金融负债）；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持有至到期投资；应收款项；可供出售金融资产；其他金融负债等。</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金融工具的确认依据和计量方法</w:t>
      </w:r>
      <w:r>
        <w:rPr>
          <w:rFonts w:ascii="宋体" w:hAnsi="宋体" w:cs="宋体" w:eastAsia="宋体" w:hint="default"/>
          <w:spacing w:val="-1"/>
          <w:sz w:val="21"/>
          <w:szCs w:val="21"/>
        </w:rPr>
      </w:r>
    </w:p>
    <w:p>
      <w:pPr>
        <w:spacing w:line="355" w:lineRule="auto" w:before="149"/>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2"/>
          <w:sz w:val="21"/>
          <w:szCs w:val="21"/>
        </w:rPr>
        <w:t>取得时以公允价值（扣除已宣告但尚未发放的现金股利或已到付息期但尚未领取的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债券利息）作为初始确认金额，相关的交易费用计入当期损益。</w:t>
      </w:r>
    </w:p>
    <w:p>
      <w:pPr>
        <w:spacing w:line="367" w:lineRule="auto" w:before="66"/>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持有期间将取得的利息或现金股利确认为投资收益，期末将公允价值变动计入当期</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损益。</w:t>
      </w:r>
      <w:r>
        <w:rPr>
          <w:rFonts w:ascii="宋体" w:hAnsi="宋体" w:cs="宋体" w:eastAsia="宋体" w:hint="default"/>
          <w:spacing w:val="-102"/>
          <w:sz w:val="21"/>
          <w:szCs w:val="21"/>
        </w:rPr>
        <w:t> </w:t>
      </w:r>
      <w:r>
        <w:rPr>
          <w:rFonts w:ascii="宋体" w:hAnsi="宋体" w:cs="宋体" w:eastAsia="宋体" w:hint="default"/>
          <w:spacing w:val="-2"/>
          <w:sz w:val="21"/>
          <w:szCs w:val="21"/>
        </w:rPr>
        <w:t>处置时，其公允价值与初始入账金额之间的差额确认为投资收益，同时调整公允价</w:t>
      </w:r>
    </w:p>
    <w:p>
      <w:pPr>
        <w:spacing w:before="12"/>
        <w:ind w:left="2880" w:right="3524" w:firstLine="0"/>
        <w:jc w:val="left"/>
        <w:rPr>
          <w:rFonts w:ascii="宋体" w:hAnsi="宋体" w:cs="宋体" w:eastAsia="宋体" w:hint="default"/>
          <w:sz w:val="21"/>
          <w:szCs w:val="21"/>
        </w:rPr>
      </w:pPr>
      <w:r>
        <w:rPr>
          <w:rFonts w:ascii="宋体" w:hAnsi="宋体" w:cs="宋体" w:eastAsia="宋体" w:hint="default"/>
          <w:sz w:val="21"/>
          <w:szCs w:val="21"/>
        </w:rPr>
        <w:t>值变动损益。</w:t>
      </w:r>
    </w:p>
    <w:p>
      <w:pPr>
        <w:spacing w:line="364" w:lineRule="auto" w:before="166"/>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2"/>
          <w:sz w:val="21"/>
          <w:szCs w:val="21"/>
        </w:rPr>
        <w:t>取得时按公允价值（扣除已到付息期但尚未领取的债券利息）和相关交易费用之和</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作为初始确认金额。</w:t>
      </w:r>
      <w:r>
        <w:rPr>
          <w:rFonts w:ascii="宋体" w:hAnsi="宋体" w:cs="宋体" w:eastAsia="宋体" w:hint="default"/>
          <w:w w:val="100"/>
          <w:sz w:val="21"/>
          <w:szCs w:val="21"/>
        </w:rPr>
        <w:t> </w:t>
      </w:r>
      <w:r>
        <w:rPr>
          <w:rFonts w:ascii="宋体" w:hAnsi="宋体" w:cs="宋体" w:eastAsia="宋体" w:hint="default"/>
          <w:spacing w:val="-2"/>
          <w:sz w:val="21"/>
          <w:szCs w:val="21"/>
        </w:rPr>
        <w:t>持有期间按照摊余成本和实际利率（如实际利率与票面利率差别较小的，按票面利</w:t>
      </w:r>
    </w:p>
    <w:p>
      <w:pPr>
        <w:spacing w:line="367" w:lineRule="auto" w:before="16"/>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率）计算确认利息收入，计入投资收益。实际利率在取得时确定，在该预期存续期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间或适用的更短期间内保持不变。</w:t>
      </w:r>
      <w:r>
        <w:rPr>
          <w:rFonts w:ascii="宋体" w:hAnsi="宋体" w:cs="宋体" w:eastAsia="宋体" w:hint="default"/>
          <w:w w:val="100"/>
          <w:sz w:val="21"/>
          <w:szCs w:val="21"/>
        </w:rPr>
        <w:t> </w:t>
      </w:r>
      <w:r>
        <w:rPr>
          <w:rFonts w:ascii="宋体" w:hAnsi="宋体" w:cs="宋体" w:eastAsia="宋体" w:hint="default"/>
          <w:sz w:val="21"/>
          <w:szCs w:val="21"/>
        </w:rPr>
        <w:t>处置时，将所取得价款与该投资账面价值之间的差额计入投资收益。</w:t>
      </w:r>
    </w:p>
    <w:p>
      <w:pPr>
        <w:spacing w:line="362" w:lineRule="auto" w:before="53"/>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2"/>
          <w:sz w:val="21"/>
          <w:szCs w:val="21"/>
        </w:rPr>
        <w:t>公司对外销售商品或提供劳务形成的应收债权，以及公司持有的其他企业的不包括</w:t>
      </w:r>
    </w:p>
    <w:p>
      <w:pPr>
        <w:spacing w:after="0" w:line="362" w:lineRule="auto"/>
        <w:jc w:val="left"/>
        <w:rPr>
          <w:rFonts w:ascii="宋体" w:hAnsi="宋体" w:cs="宋体" w:eastAsia="宋体" w:hint="default"/>
          <w:sz w:val="21"/>
          <w:szCs w:val="21"/>
        </w:rPr>
        <w:sectPr>
          <w:pgSz w:w="11910" w:h="16840"/>
          <w:pgMar w:header="877" w:footer="980" w:top="1100" w:bottom="1160" w:left="0" w:right="0"/>
        </w:sectPr>
      </w:pPr>
    </w:p>
    <w:p>
      <w:pPr>
        <w:spacing w:line="240" w:lineRule="auto" w:before="12"/>
        <w:rPr>
          <w:rFonts w:ascii="宋体" w:hAnsi="宋体" w:cs="宋体" w:eastAsia="宋体" w:hint="default"/>
          <w:sz w:val="28"/>
          <w:szCs w:val="28"/>
        </w:rPr>
      </w:pPr>
    </w:p>
    <w:p>
      <w:pPr>
        <w:spacing w:line="348" w:lineRule="auto" w:before="36"/>
        <w:ind w:left="2880" w:right="1457" w:firstLine="0"/>
        <w:jc w:val="both"/>
        <w:rPr>
          <w:rFonts w:ascii="宋体" w:hAnsi="宋体" w:cs="宋体" w:eastAsia="宋体" w:hint="default"/>
          <w:sz w:val="21"/>
          <w:szCs w:val="21"/>
        </w:rPr>
      </w:pPr>
      <w:r>
        <w:rPr>
          <w:rFonts w:ascii="宋体" w:hAnsi="宋体" w:cs="宋体" w:eastAsia="宋体" w:hint="default"/>
          <w:spacing w:val="-2"/>
          <w:sz w:val="21"/>
          <w:szCs w:val="21"/>
        </w:rPr>
        <w:t>在活跃市场上有报价的债务工具的债权，包括应收账款、应收票据、预付账款、其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他应收款、长期应收款等，以向购货方应收的合同或协议价款作为初始确认金额；</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具有融资性质的，按其现值进行初始确认。</w:t>
      </w:r>
    </w:p>
    <w:p>
      <w:pPr>
        <w:spacing w:before="72"/>
        <w:ind w:left="2880" w:right="0" w:firstLine="0"/>
        <w:jc w:val="both"/>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362" w:lineRule="auto" w:before="164"/>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2"/>
          <w:sz w:val="21"/>
          <w:szCs w:val="21"/>
        </w:rPr>
        <w:t>取得时按公允价值（扣除已宣告但尚未发放的现金股利或已到付息期但尚未领取的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债券利息）和相关交易费用之和作为初始确认金额。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2"/>
          <w:sz w:val="21"/>
          <w:szCs w:val="21"/>
        </w:rPr>
        <w:t>持有期间将取得的利息或现金股利确认为投资收益。期末以公允价值计量且将公允</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7"/>
          <w:w w:val="100"/>
          <w:sz w:val="21"/>
          <w:szCs w:val="21"/>
        </w:rPr>
        <w:t>价值变动计入资本公积（其他资本公积）。</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处置时，将取得的价款与该金融资产账面价值之间的差额，计入投资损益；同时，</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将原直接计入所有者权益的公允价值变动累计额对应处置部分的金额转出，计入投</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资损益。</w:t>
      </w:r>
    </w:p>
    <w:p>
      <w:pPr>
        <w:spacing w:before="57"/>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p>
    <w:p>
      <w:pPr>
        <w:spacing w:line="350" w:lineRule="auto" w:before="148"/>
        <w:ind w:left="2880" w:right="1479" w:firstLine="0"/>
        <w:jc w:val="both"/>
        <w:rPr>
          <w:rFonts w:ascii="宋体" w:hAnsi="宋体" w:cs="宋体" w:eastAsia="宋体" w:hint="default"/>
          <w:sz w:val="21"/>
          <w:szCs w:val="21"/>
        </w:rPr>
      </w:pPr>
      <w:r>
        <w:rPr>
          <w:rFonts w:ascii="宋体" w:hAnsi="宋体" w:cs="宋体" w:eastAsia="宋体" w:hint="default"/>
          <w:spacing w:val="2"/>
          <w:sz w:val="21"/>
          <w:szCs w:val="21"/>
        </w:rPr>
        <w:t>按其公允价值和相关交易费用之和作为初始确认金额。采用摊余成本进行后续计</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tabs>
          <w:tab w:pos="2954" w:val="left" w:leader="none"/>
        </w:tabs>
        <w:spacing w:line="352"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ab/>
      </w:r>
      <w:r>
        <w:rPr>
          <w:rFonts w:ascii="宋体" w:hAnsi="宋体" w:cs="宋体" w:eastAsia="宋体" w:hint="default"/>
          <w:b/>
          <w:bCs/>
          <w:spacing w:val="-1"/>
          <w:sz w:val="21"/>
          <w:szCs w:val="21"/>
        </w:rPr>
        <w:t>金融资产转移的确认依据和计量方法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2"/>
          <w:sz w:val="21"/>
          <w:szCs w:val="21"/>
        </w:rPr>
        <w:t>公司发生金融资产转移时，如已将金融资产所有权上几乎所有的风险和报酬转移给</w:t>
      </w:r>
      <w:r>
        <w:rPr>
          <w:rFonts w:ascii="宋体" w:hAnsi="宋体" w:cs="宋体" w:eastAsia="宋体" w:hint="default"/>
          <w:w w:val="100"/>
          <w:sz w:val="21"/>
          <w:szCs w:val="21"/>
        </w:rPr>
        <w:t> </w:t>
      </w:r>
      <w:r>
        <w:rPr>
          <w:rFonts w:ascii="宋体" w:hAnsi="宋体" w:cs="宋体" w:eastAsia="宋体" w:hint="default"/>
          <w:spacing w:val="-2"/>
          <w:sz w:val="21"/>
          <w:szCs w:val="21"/>
        </w:rPr>
        <w:t>转入方，则终止确认该金融资产；如保留了金融资产所有权上几乎所有的风险和报</w:t>
      </w:r>
      <w:r>
        <w:rPr>
          <w:rFonts w:ascii="宋体" w:hAnsi="宋体" w:cs="宋体" w:eastAsia="宋体" w:hint="default"/>
          <w:w w:val="100"/>
          <w:sz w:val="21"/>
          <w:szCs w:val="21"/>
        </w:rPr>
        <w:t> </w:t>
      </w:r>
      <w:r>
        <w:rPr>
          <w:rFonts w:ascii="宋体" w:hAnsi="宋体" w:cs="宋体" w:eastAsia="宋体" w:hint="default"/>
          <w:sz w:val="21"/>
          <w:szCs w:val="21"/>
        </w:rPr>
        <w:t>酬的，则不终止确认该金融资产。</w:t>
      </w:r>
    </w:p>
    <w:p>
      <w:pPr>
        <w:spacing w:line="348" w:lineRule="auto" w:before="68"/>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在判断金融资产转移是否满足上述金融资产终止确认条件时，采用实质重于形式的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原则。公司将金融资产转移区分为金融资产整体转移和部分转移。金融资产整体转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移满足终止确认条件的，将下列两项金额的差额计入当期损益：</w:t>
      </w:r>
    </w:p>
    <w:p>
      <w:pPr>
        <w:spacing w:before="70"/>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line="328" w:lineRule="auto" w:before="151"/>
        <w:ind w:left="2880" w:right="147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）因转移而收到的对价，与原直接计入所有者权益的公允价值变动累计额（涉</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及转移的金融资产为可供出售金融资产的情形）之和。</w:t>
      </w:r>
    </w:p>
    <w:p>
      <w:pPr>
        <w:spacing w:line="348" w:lineRule="auto" w:before="89"/>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金融资产部分转移满足终止确认条件的，将所转移金融资产整体的账面价值，在终</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止确认部分和未终止确认部分之间，按照各自的相对公允价值进行分摊，并将下列</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两项金额的差额计入当期损益：</w:t>
      </w:r>
    </w:p>
    <w:p>
      <w:pPr>
        <w:spacing w:before="70"/>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28" w:lineRule="auto" w:before="151"/>
        <w:ind w:left="2880" w:right="146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）终止确认部分的对价，与原直接计入所有者权益的公允价值变动累计额中对</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应终止确认部分的金额（涉及转移的金融资产为可供出售金融资产的情形）之和。</w:t>
      </w:r>
    </w:p>
    <w:p>
      <w:pPr>
        <w:spacing w:before="89"/>
        <w:ind w:left="2880" w:right="0" w:firstLine="0"/>
        <w:jc w:val="both"/>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w:t>
      </w:r>
    </w:p>
    <w:p>
      <w:pPr>
        <w:spacing w:after="0"/>
        <w:jc w:val="both"/>
        <w:rPr>
          <w:rFonts w:ascii="宋体" w:hAnsi="宋体" w:cs="宋体" w:eastAsia="宋体" w:hint="default"/>
          <w:sz w:val="21"/>
          <w:szCs w:val="21"/>
        </w:rPr>
        <w:sectPr>
          <w:pgSz w:w="11910" w:h="16840"/>
          <w:pgMar w:header="877" w:footer="980" w:top="1100" w:bottom="1160" w:left="0" w:right="0"/>
        </w:sectPr>
      </w:pPr>
    </w:p>
    <w:p>
      <w:pPr>
        <w:spacing w:line="240" w:lineRule="auto" w:before="12"/>
        <w:rPr>
          <w:rFonts w:ascii="宋体" w:hAnsi="宋体" w:cs="宋体" w:eastAsia="宋体" w:hint="default"/>
          <w:sz w:val="28"/>
          <w:szCs w:val="28"/>
        </w:rPr>
      </w:pPr>
    </w:p>
    <w:p>
      <w:pPr>
        <w:spacing w:before="36"/>
        <w:ind w:left="2880" w:right="3524" w:firstLine="0"/>
        <w:jc w:val="left"/>
        <w:rPr>
          <w:rFonts w:ascii="宋体" w:hAnsi="宋体" w:cs="宋体" w:eastAsia="宋体" w:hint="default"/>
          <w:sz w:val="21"/>
          <w:szCs w:val="21"/>
        </w:rPr>
      </w:pPr>
      <w:r>
        <w:rPr>
          <w:rFonts w:ascii="宋体" w:hAnsi="宋体" w:cs="宋体" w:eastAsia="宋体" w:hint="default"/>
          <w:sz w:val="21"/>
          <w:szCs w:val="21"/>
        </w:rPr>
        <w:t>一项金融负债。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2954" w:val="left" w:leader="none"/>
        </w:tabs>
        <w:spacing w:line="352"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ab/>
      </w:r>
      <w:r>
        <w:rPr>
          <w:rFonts w:ascii="宋体" w:hAnsi="宋体" w:cs="宋体" w:eastAsia="宋体" w:hint="default"/>
          <w:b/>
          <w:bCs/>
          <w:spacing w:val="-1"/>
          <w:sz w:val="21"/>
          <w:szCs w:val="21"/>
        </w:rPr>
        <w:t>金融负债终止确认条件</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2"/>
          <w:sz w:val="21"/>
          <w:szCs w:val="21"/>
        </w:rPr>
        <w:t>金融负债的现时义务全部或部分已经解除的，则终止确认该金融负债或其一部分；</w:t>
      </w:r>
      <w:r>
        <w:rPr>
          <w:rFonts w:ascii="宋体" w:hAnsi="宋体" w:cs="宋体" w:eastAsia="宋体" w:hint="default"/>
          <w:w w:val="100"/>
          <w:sz w:val="21"/>
          <w:szCs w:val="21"/>
        </w:rPr>
        <w:t> </w:t>
      </w:r>
      <w:r>
        <w:rPr>
          <w:rFonts w:ascii="宋体" w:hAnsi="宋体" w:cs="宋体" w:eastAsia="宋体" w:hint="default"/>
          <w:spacing w:val="-2"/>
          <w:sz w:val="21"/>
          <w:szCs w:val="21"/>
        </w:rPr>
        <w:t>本公司若与债权人签定协议，以承担新金融负债方式替换现存金融负债，且新金融</w:t>
      </w:r>
      <w:r>
        <w:rPr>
          <w:rFonts w:ascii="宋体" w:hAnsi="宋体" w:cs="宋体" w:eastAsia="宋体" w:hint="default"/>
          <w:w w:val="100"/>
          <w:sz w:val="21"/>
          <w:szCs w:val="21"/>
        </w:rPr>
        <w:t> </w:t>
      </w:r>
      <w:r>
        <w:rPr>
          <w:rFonts w:ascii="宋体" w:hAnsi="宋体" w:cs="宋体" w:eastAsia="宋体" w:hint="default"/>
          <w:spacing w:val="-2"/>
          <w:sz w:val="21"/>
          <w:szCs w:val="21"/>
        </w:rPr>
        <w:t>负债与现存金融负债的合同条款实质上不同的，则终止确认现存金融负债，并同时</w:t>
      </w:r>
    </w:p>
    <w:p>
      <w:pPr>
        <w:spacing w:line="362" w:lineRule="auto" w:before="27"/>
        <w:ind w:left="2880" w:right="1370" w:firstLine="0"/>
        <w:jc w:val="left"/>
        <w:rPr>
          <w:rFonts w:ascii="宋体" w:hAnsi="宋体" w:cs="宋体" w:eastAsia="宋体" w:hint="default"/>
          <w:sz w:val="21"/>
          <w:szCs w:val="21"/>
        </w:rPr>
      </w:pPr>
      <w:r>
        <w:rPr>
          <w:rFonts w:ascii="宋体" w:hAnsi="宋体" w:cs="宋体" w:eastAsia="宋体" w:hint="default"/>
          <w:sz w:val="21"/>
          <w:szCs w:val="21"/>
        </w:rPr>
        <w:t>确认新金融负债。</w:t>
      </w:r>
      <w:r>
        <w:rPr>
          <w:rFonts w:ascii="宋体" w:hAnsi="宋体" w:cs="宋体" w:eastAsia="宋体" w:hint="default"/>
          <w:w w:val="100"/>
          <w:sz w:val="21"/>
          <w:szCs w:val="21"/>
        </w:rPr>
        <w:t> </w:t>
      </w:r>
      <w:r>
        <w:rPr>
          <w:rFonts w:ascii="宋体" w:hAnsi="宋体" w:cs="宋体" w:eastAsia="宋体" w:hint="default"/>
          <w:spacing w:val="-2"/>
          <w:sz w:val="21"/>
          <w:szCs w:val="21"/>
        </w:rPr>
        <w:t>对现存金融负债全部或部分合同条款作出实质性修改的，则终止确认现存金融负债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或其一部分，同时将修改条款后的金融负债确认为一项新金融负债。</w:t>
      </w:r>
      <w:r>
        <w:rPr>
          <w:rFonts w:ascii="宋体" w:hAnsi="宋体" w:cs="宋体" w:eastAsia="宋体" w:hint="default"/>
          <w:w w:val="100"/>
          <w:sz w:val="21"/>
          <w:szCs w:val="21"/>
        </w:rPr>
        <w:t> </w:t>
      </w:r>
      <w:r>
        <w:rPr>
          <w:rFonts w:ascii="宋体" w:hAnsi="宋体" w:cs="宋体" w:eastAsia="宋体" w:hint="default"/>
          <w:spacing w:val="-2"/>
          <w:sz w:val="21"/>
          <w:szCs w:val="21"/>
        </w:rPr>
        <w:t>金融负债全部或部分终止确认时，终止确认的金融负债账面价值与支付对价（包括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转出的非现金资产或承担的新金融负债）之间的差额，计入当期损益。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本公司若回购部分金融负债的，在回购日按照继续确认部分与终止确认部分的相对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公允价值，将该金融负债整体的账面价值进行分配。分配给终止确认部分的账面价</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值与支付的对价（包括转出的非现金资产或承担的新金融负债）之间的差额，计入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金融资产和金融负债公允价值的确定方法</w:t>
      </w:r>
      <w:r>
        <w:rPr>
          <w:rFonts w:ascii="宋体" w:hAnsi="宋体" w:cs="宋体" w:eastAsia="宋体" w:hint="default"/>
          <w:spacing w:val="-1"/>
          <w:sz w:val="21"/>
          <w:szCs w:val="21"/>
        </w:rPr>
      </w:r>
    </w:p>
    <w:p>
      <w:pPr>
        <w:spacing w:line="331" w:lineRule="auto" w:before="129"/>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本公司采用公允价值计量的金融资产和金融负债全部直接参考期末活跃市场中的</w:t>
      </w:r>
      <w:r>
        <w:rPr>
          <w:rFonts w:ascii="宋体" w:hAnsi="宋体" w:cs="宋体" w:eastAsia="宋体" w:hint="default"/>
          <w:sz w:val="21"/>
          <w:szCs w:val="21"/>
        </w:rPr>
        <w:t> </w:t>
      </w:r>
      <w:r>
        <w:rPr>
          <w:rFonts w:ascii="宋体" w:hAnsi="宋体" w:cs="宋体" w:eastAsia="宋体" w:hint="default"/>
          <w:sz w:val="21"/>
          <w:szCs w:val="21"/>
        </w:rPr>
        <w:t>报价。</w:t>
      </w:r>
    </w:p>
    <w:p>
      <w:pPr>
        <w:spacing w:line="336" w:lineRule="auto" w:before="65"/>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2"/>
          <w:sz w:val="21"/>
          <w:szCs w:val="21"/>
        </w:rPr>
        <w:t>期末如果可供出售金融资产的公允价值发生较大幅度下降，或在综合考虑各种相关</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因素后，预期这种下降趋势属于非暂时性的，就认定其已发生减值，将原直接计入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所有者权益的公允价值下降形成的累计损失一并转出，确认减值损失。</w:t>
      </w:r>
    </w:p>
    <w:p>
      <w:pPr>
        <w:spacing w:line="345" w:lineRule="auto" w:before="61"/>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应收款项</w:t>
      </w:r>
      <w:r>
        <w:rPr>
          <w:rFonts w:ascii="宋体" w:hAnsi="宋体" w:cs="宋体" w:eastAsia="宋体" w:hint="default"/>
          <w:sz w:val="21"/>
          <w:szCs w:val="21"/>
        </w:rPr>
      </w:r>
    </w:p>
    <w:p>
      <w:pPr>
        <w:tabs>
          <w:tab w:pos="2954" w:val="left" w:leader="none"/>
        </w:tabs>
        <w:spacing w:line="384" w:lineRule="auto" w:before="148"/>
        <w:ind w:left="2880" w:right="4310" w:hanging="464"/>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ab/>
      </w:r>
      <w:r>
        <w:rPr>
          <w:rFonts w:ascii="宋体" w:hAnsi="宋体" w:cs="宋体" w:eastAsia="宋体" w:hint="default"/>
          <w:b/>
          <w:bCs/>
          <w:spacing w:val="-1"/>
          <w:sz w:val="21"/>
          <w:szCs w:val="21"/>
        </w:rPr>
        <w:t>单项金额重大并单项计提坏账准备的应收款项：：</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单项金额重大的判断依据：</w:t>
      </w:r>
    </w:p>
    <w:p>
      <w:pPr>
        <w:spacing w:line="384" w:lineRule="auto" w:before="40"/>
        <w:ind w:left="2880" w:right="3524" w:firstLine="0"/>
        <w:jc w:val="left"/>
        <w:rPr>
          <w:rFonts w:ascii="宋体" w:hAnsi="宋体" w:cs="宋体" w:eastAsia="宋体" w:hint="default"/>
          <w:sz w:val="21"/>
          <w:szCs w:val="21"/>
        </w:rPr>
      </w:pPr>
      <w:r>
        <w:rPr>
          <w:rFonts w:ascii="宋体" w:hAnsi="宋体" w:cs="宋体" w:eastAsia="宋体" w:hint="default"/>
          <w:sz w:val="21"/>
          <w:szCs w:val="21"/>
        </w:rPr>
        <w:t>应收款项余额前五名。</w:t>
      </w:r>
      <w:r>
        <w:rPr>
          <w:rFonts w:ascii="宋体" w:hAnsi="宋体" w:cs="宋体" w:eastAsia="宋体" w:hint="default"/>
          <w:w w:val="100"/>
          <w:sz w:val="21"/>
          <w:szCs w:val="21"/>
        </w:rPr>
        <w:t> </w:t>
      </w:r>
      <w:r>
        <w:rPr>
          <w:rFonts w:ascii="宋体" w:hAnsi="宋体" w:cs="宋体" w:eastAsia="宋体" w:hint="default"/>
          <w:spacing w:val="-2"/>
          <w:sz w:val="21"/>
          <w:szCs w:val="21"/>
        </w:rPr>
        <w:t>单项金额重大并单项计提坏账准备的计提方法：</w:t>
      </w:r>
    </w:p>
    <w:p>
      <w:pPr>
        <w:spacing w:line="350" w:lineRule="auto" w:before="38"/>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单独进行减值测试，按预计未来现金流量现值低于其账面价值的差额计提坏账准</w:t>
      </w:r>
      <w:r>
        <w:rPr>
          <w:rFonts w:ascii="宋体" w:hAnsi="宋体" w:cs="宋体" w:eastAsia="宋体" w:hint="default"/>
          <w:sz w:val="21"/>
          <w:szCs w:val="21"/>
        </w:rPr>
        <w:t> </w:t>
      </w:r>
      <w:r>
        <w:rPr>
          <w:rFonts w:ascii="宋体" w:hAnsi="宋体" w:cs="宋体" w:eastAsia="宋体" w:hint="default"/>
          <w:sz w:val="21"/>
          <w:szCs w:val="21"/>
        </w:rPr>
        <w:t>备，计入当期损益。</w:t>
      </w:r>
    </w:p>
    <w:p>
      <w:pPr>
        <w:spacing w:after="0" w:line="350" w:lineRule="auto"/>
        <w:jc w:val="left"/>
        <w:rPr>
          <w:rFonts w:ascii="宋体" w:hAnsi="宋体" w:cs="宋体" w:eastAsia="宋体" w:hint="default"/>
          <w:sz w:val="21"/>
          <w:szCs w:val="21"/>
        </w:rPr>
        <w:sectPr>
          <w:pgSz w:w="11910" w:h="16840"/>
          <w:pgMar w:header="877" w:footer="980"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tabs>
          <w:tab w:pos="2954" w:val="left" w:leader="none"/>
        </w:tabs>
        <w:spacing w:before="36"/>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按组合计提坏账准备应收款项：</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2937" w:type="dxa"/>
        <w:tblLayout w:type="fixed"/>
        <w:tblCellMar>
          <w:top w:w="0" w:type="dxa"/>
          <w:left w:w="0" w:type="dxa"/>
          <w:bottom w:w="0" w:type="dxa"/>
          <w:right w:w="0" w:type="dxa"/>
        </w:tblCellMar>
        <w:tblLook w:val="01E0"/>
      </w:tblPr>
      <w:tblGrid>
        <w:gridCol w:w="2494"/>
        <w:gridCol w:w="5000"/>
      </w:tblGrid>
      <w:tr>
        <w:trPr>
          <w:trHeight w:val="473" w:hRule="exact"/>
        </w:trPr>
        <w:tc>
          <w:tcPr>
            <w:tcW w:w="2494" w:type="dxa"/>
            <w:tcBorders>
              <w:top w:val="single" w:sz="12" w:space="0" w:color="000000"/>
              <w:left w:val="nil" w:sz="6" w:space="0" w:color="auto"/>
              <w:bottom w:val="single" w:sz="4" w:space="0" w:color="000000"/>
              <w:right w:val="nil" w:sz="6" w:space="0" w:color="auto"/>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5000"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0" w:lineRule="exact"/>
              <w:ind w:left="499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6"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r>
      <w:tr>
        <w:trPr>
          <w:trHeight w:val="1589" w:hRule="exact"/>
        </w:trPr>
        <w:tc>
          <w:tcPr>
            <w:tcW w:w="24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5000"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82"/>
              <w:ind w:left="103" w:right="106"/>
              <w:jc w:val="center"/>
              <w:rPr>
                <w:rFonts w:ascii="宋体" w:hAnsi="宋体" w:cs="宋体" w:eastAsia="宋体" w:hint="default"/>
                <w:sz w:val="18"/>
                <w:szCs w:val="18"/>
              </w:rPr>
            </w:pPr>
            <w:r>
              <w:rPr>
                <w:rFonts w:ascii="宋体" w:hAnsi="宋体" w:cs="宋体" w:eastAsia="宋体" w:hint="default"/>
                <w:spacing w:val="-3"/>
                <w:sz w:val="18"/>
                <w:szCs w:val="18"/>
              </w:rPr>
              <w:t>除已单独计提减值准备的应收账款、其他应收款外，公司根据</w:t>
            </w:r>
            <w:r>
              <w:rPr>
                <w:rFonts w:ascii="宋体" w:hAnsi="宋体" w:cs="宋体" w:eastAsia="宋体" w:hint="default"/>
                <w:sz w:val="18"/>
                <w:szCs w:val="18"/>
              </w:rPr>
              <w:t> </w:t>
            </w:r>
            <w:r>
              <w:rPr>
                <w:rFonts w:ascii="宋体" w:hAnsi="宋体" w:cs="宋体" w:eastAsia="宋体" w:hint="default"/>
                <w:spacing w:val="-3"/>
                <w:sz w:val="18"/>
                <w:szCs w:val="18"/>
              </w:rPr>
              <w:t>以前年度与之相同或相类似的、按账龄段划分的具有类似信用</w:t>
            </w:r>
            <w:r>
              <w:rPr>
                <w:rFonts w:ascii="宋体" w:hAnsi="宋体" w:cs="宋体" w:eastAsia="宋体" w:hint="default"/>
                <w:sz w:val="18"/>
                <w:szCs w:val="18"/>
              </w:rPr>
              <w:t> </w:t>
            </w:r>
            <w:r>
              <w:rPr>
                <w:rFonts w:ascii="宋体" w:hAnsi="宋体" w:cs="宋体" w:eastAsia="宋体" w:hint="default"/>
                <w:spacing w:val="-3"/>
                <w:sz w:val="18"/>
                <w:szCs w:val="18"/>
              </w:rPr>
              <w:t>风险特征的应收款项组合的实际损失率为基础，结合现时情况</w:t>
            </w:r>
            <w:r>
              <w:rPr>
                <w:rFonts w:ascii="宋体" w:hAnsi="宋体" w:cs="宋体" w:eastAsia="宋体" w:hint="default"/>
                <w:sz w:val="18"/>
                <w:szCs w:val="18"/>
              </w:rPr>
              <w:t> 分析法确定坏账准备计提的比例。</w:t>
            </w:r>
          </w:p>
        </w:tc>
      </w:tr>
      <w:tr>
        <w:trPr>
          <w:trHeight w:val="463" w:hRule="exact"/>
        </w:trPr>
        <w:tc>
          <w:tcPr>
            <w:tcW w:w="7494" w:type="dxa"/>
            <w:gridSpan w:val="2"/>
            <w:tcBorders>
              <w:top w:val="nil" w:sz="6" w:space="0" w:color="auto"/>
              <w:left w:val="nil" w:sz="6" w:space="0" w:color="auto"/>
              <w:bottom w:val="single" w:sz="8" w:space="0" w:color="000000"/>
              <w:right w:val="nil" w:sz="6" w:space="0" w:color="auto"/>
            </w:tcBorders>
          </w:tcPr>
          <w:p>
            <w:pPr>
              <w:pStyle w:val="TableParagraph"/>
              <w:spacing w:line="20" w:lineRule="exact"/>
              <w:ind w:left="749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6"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476" w:hRule="exact"/>
        </w:trPr>
        <w:tc>
          <w:tcPr>
            <w:tcW w:w="2494"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500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99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6"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36"/>
        <w:ind w:left="2880" w:right="3524" w:firstLine="0"/>
        <w:jc w:val="left"/>
        <w:rPr>
          <w:rFonts w:ascii="宋体" w:hAnsi="宋体" w:cs="宋体" w:eastAsia="宋体" w:hint="default"/>
          <w:sz w:val="21"/>
          <w:szCs w:val="21"/>
        </w:rPr>
      </w:pPr>
      <w:r>
        <w:rPr/>
        <w:pict>
          <v:group style="position:absolute;margin-left:271.369995pt;margin-top:-50.166378pt;width:.5pt;height:21.15pt;mso-position-horizontal-relative:page;mso-position-vertical-relative:paragraph;z-index:-697480" coordorigin="5427,-1003" coordsize="10,423">
            <v:group style="position:absolute;left:5427;top:-1003;width:10;height:20" coordorigin="5427,-1003" coordsize="10,20">
              <v:shape style="position:absolute;left:5427;top:-1003;width:10;height:20" coordorigin="5427,-1003" coordsize="10,20" path="m5427,-984l5437,-984,5437,-1003,5427,-1003,5427,-984xe" filled="true" fillcolor="#000000" stroked="false">
                <v:path arrowok="t"/>
                <v:fill type="solid"/>
              </v:shape>
            </v:group>
            <v:group style="position:absolute;left:5427;top:-984;width:10;height:20" coordorigin="5427,-984" coordsize="10,20">
              <v:shape style="position:absolute;left:5427;top:-984;width:10;height:20" coordorigin="5427,-984" coordsize="10,20" path="m5427,-965l5437,-965,5437,-984,5427,-984,5427,-965xe" filled="true" fillcolor="#000000" stroked="false">
                <v:path arrowok="t"/>
                <v:fill type="solid"/>
              </v:shape>
            </v:group>
            <v:group style="position:absolute;left:5427;top:-965;width:10;height:20" coordorigin="5427,-965" coordsize="10,20">
              <v:shape style="position:absolute;left:5427;top:-965;width:10;height:20" coordorigin="5427,-965" coordsize="10,20" path="m5427,-946l5437,-946,5437,-965,5427,-965,5427,-946xe" filled="true" fillcolor="#000000" stroked="false">
                <v:path arrowok="t"/>
                <v:fill type="solid"/>
              </v:shape>
            </v:group>
            <v:group style="position:absolute;left:5427;top:-946;width:10;height:20" coordorigin="5427,-946" coordsize="10,20">
              <v:shape style="position:absolute;left:5427;top:-946;width:10;height:20" coordorigin="5427,-946" coordsize="10,20" path="m5427,-927l5437,-927,5437,-946,5427,-946,5427,-927xe" filled="true" fillcolor="#000000" stroked="false">
                <v:path arrowok="t"/>
                <v:fill type="solid"/>
              </v:shape>
            </v:group>
            <v:group style="position:absolute;left:5427;top:-927;width:10;height:20" coordorigin="5427,-927" coordsize="10,20">
              <v:shape style="position:absolute;left:5427;top:-927;width:10;height:20" coordorigin="5427,-927" coordsize="10,20" path="m5427,-907l5437,-907,5437,-927,5427,-927,5427,-907xe" filled="true" fillcolor="#000000" stroked="false">
                <v:path arrowok="t"/>
                <v:fill type="solid"/>
              </v:shape>
            </v:group>
            <v:group style="position:absolute;left:5427;top:-907;width:10;height:20" coordorigin="5427,-907" coordsize="10,20">
              <v:shape style="position:absolute;left:5427;top:-907;width:10;height:20" coordorigin="5427,-907" coordsize="10,20" path="m5427,-888l5437,-888,5437,-907,5427,-907,5427,-888xe" filled="true" fillcolor="#000000" stroked="false">
                <v:path arrowok="t"/>
                <v:fill type="solid"/>
              </v:shape>
            </v:group>
            <v:group style="position:absolute;left:5427;top:-888;width:10;height:20" coordorigin="5427,-888" coordsize="10,20">
              <v:shape style="position:absolute;left:5427;top:-888;width:10;height:20" coordorigin="5427,-888" coordsize="10,20" path="m5427,-869l5437,-869,5437,-888,5427,-888,5427,-869xe" filled="true" fillcolor="#000000" stroked="false">
                <v:path arrowok="t"/>
                <v:fill type="solid"/>
              </v:shape>
            </v:group>
            <v:group style="position:absolute;left:5427;top:-869;width:10;height:20" coordorigin="5427,-869" coordsize="10,20">
              <v:shape style="position:absolute;left:5427;top:-869;width:10;height:20" coordorigin="5427,-869" coordsize="10,20" path="m5427,-850l5437,-850,5437,-869,5427,-869,5427,-850xe" filled="true" fillcolor="#000000" stroked="false">
                <v:path arrowok="t"/>
                <v:fill type="solid"/>
              </v:shape>
            </v:group>
            <v:group style="position:absolute;left:5427;top:-850;width:10;height:20" coordorigin="5427,-850" coordsize="10,20">
              <v:shape style="position:absolute;left:5427;top:-850;width:10;height:20" coordorigin="5427,-850" coordsize="10,20" path="m5427,-831l5437,-831,5437,-850,5427,-850,5427,-831xe" filled="true" fillcolor="#000000" stroked="false">
                <v:path arrowok="t"/>
                <v:fill type="solid"/>
              </v:shape>
            </v:group>
            <v:group style="position:absolute;left:5427;top:-831;width:10;height:20" coordorigin="5427,-831" coordsize="10,20">
              <v:shape style="position:absolute;left:5427;top:-831;width:10;height:20" coordorigin="5427,-831" coordsize="10,20" path="m5427,-811l5437,-811,5437,-831,5427,-831,5427,-811xe" filled="true" fillcolor="#000000" stroked="false">
                <v:path arrowok="t"/>
                <v:fill type="solid"/>
              </v:shape>
            </v:group>
            <v:group style="position:absolute;left:5427;top:-811;width:10;height:20" coordorigin="5427,-811" coordsize="10,20">
              <v:shape style="position:absolute;left:5427;top:-811;width:10;height:20" coordorigin="5427,-811" coordsize="10,20" path="m5427,-792l5437,-792,5437,-811,5427,-811,5427,-792xe" filled="true" fillcolor="#000000" stroked="false">
                <v:path arrowok="t"/>
                <v:fill type="solid"/>
              </v:shape>
            </v:group>
            <v:group style="position:absolute;left:5427;top:-792;width:10;height:20" coordorigin="5427,-792" coordsize="10,20">
              <v:shape style="position:absolute;left:5427;top:-792;width:10;height:20" coordorigin="5427,-792" coordsize="10,20" path="m5427,-773l5437,-773,5437,-792,5427,-792,5427,-773xe" filled="true" fillcolor="#000000" stroked="false">
                <v:path arrowok="t"/>
                <v:fill type="solid"/>
              </v:shape>
            </v:group>
            <v:group style="position:absolute;left:5427;top:-773;width:10;height:20" coordorigin="5427,-773" coordsize="10,20">
              <v:shape style="position:absolute;left:5427;top:-773;width:10;height:20" coordorigin="5427,-773" coordsize="10,20" path="m5427,-754l5437,-754,5437,-773,5427,-773,5427,-754xe" filled="true" fillcolor="#000000" stroked="false">
                <v:path arrowok="t"/>
                <v:fill type="solid"/>
              </v:shape>
            </v:group>
            <v:group style="position:absolute;left:5427;top:-754;width:10;height:20" coordorigin="5427,-754" coordsize="10,20">
              <v:shape style="position:absolute;left:5427;top:-754;width:10;height:20" coordorigin="5427,-754" coordsize="10,20" path="m5427,-735l5437,-735,5437,-754,5427,-754,5427,-735xe" filled="true" fillcolor="#000000" stroked="false">
                <v:path arrowok="t"/>
                <v:fill type="solid"/>
              </v:shape>
            </v:group>
            <v:group style="position:absolute;left:5427;top:-735;width:10;height:20" coordorigin="5427,-735" coordsize="10,20">
              <v:shape style="position:absolute;left:5427;top:-735;width:10;height:20" coordorigin="5427,-735" coordsize="10,20" path="m5427,-715l5437,-715,5437,-735,5427,-735,5427,-715xe" filled="true" fillcolor="#000000" stroked="false">
                <v:path arrowok="t"/>
                <v:fill type="solid"/>
              </v:shape>
            </v:group>
            <v:group style="position:absolute;left:5427;top:-715;width:10;height:20" coordorigin="5427,-715" coordsize="10,20">
              <v:shape style="position:absolute;left:5427;top:-715;width:10;height:20" coordorigin="5427,-715" coordsize="10,20" path="m5427,-696l5437,-696,5437,-715,5427,-715,5427,-696xe" filled="true" fillcolor="#000000" stroked="false">
                <v:path arrowok="t"/>
                <v:fill type="solid"/>
              </v:shape>
            </v:group>
            <v:group style="position:absolute;left:5427;top:-696;width:10;height:20" coordorigin="5427,-696" coordsize="10,20">
              <v:shape style="position:absolute;left:5427;top:-696;width:10;height:20" coordorigin="5427,-696" coordsize="10,20" path="m5427,-677l5437,-677,5437,-696,5427,-696,5427,-677xe" filled="true" fillcolor="#000000" stroked="false">
                <v:path arrowok="t"/>
                <v:fill type="solid"/>
              </v:shape>
            </v:group>
            <v:group style="position:absolute;left:5427;top:-677;width:10;height:20" coordorigin="5427,-677" coordsize="10,20">
              <v:shape style="position:absolute;left:5427;top:-677;width:10;height:20" coordorigin="5427,-677" coordsize="10,20" path="m5427,-658l5437,-658,5437,-677,5427,-677,5427,-658xe" filled="true" fillcolor="#000000" stroked="false">
                <v:path arrowok="t"/>
                <v:fill type="solid"/>
              </v:shape>
            </v:group>
            <v:group style="position:absolute;left:5427;top:-658;width:10;height:20" coordorigin="5427,-658" coordsize="10,20">
              <v:shape style="position:absolute;left:5427;top:-658;width:10;height:20" coordorigin="5427,-658" coordsize="10,20" path="m5427,-639l5437,-639,5437,-658,5427,-658,5427,-639xe" filled="true" fillcolor="#000000" stroked="false">
                <v:path arrowok="t"/>
                <v:fill type="solid"/>
              </v:shape>
            </v:group>
            <v:group style="position:absolute;left:5427;top:-639;width:10;height:20" coordorigin="5427,-639" coordsize="10,20">
              <v:shape style="position:absolute;left:5427;top:-639;width:10;height:20" coordorigin="5427,-639" coordsize="10,20" path="m5427,-619l5437,-619,5437,-639,5427,-639,5427,-619xe" filled="true" fillcolor="#000000" stroked="false">
                <v:path arrowok="t"/>
                <v:fill type="solid"/>
              </v:shape>
            </v:group>
            <v:group style="position:absolute;left:5427;top:-619;width:10;height:20" coordorigin="5427,-619" coordsize="10,20">
              <v:shape style="position:absolute;left:5427;top:-619;width:10;height:20" coordorigin="5427,-619" coordsize="10,20" path="m5427,-600l5437,-600,5437,-619,5427,-619,5427,-600xe" filled="true" fillcolor="#000000" stroked="false">
                <v:path arrowok="t"/>
                <v:fill type="solid"/>
              </v:shape>
            </v:group>
            <v:group style="position:absolute;left:5427;top:-600;width:10;height:20" coordorigin="5427,-600" coordsize="10,20">
              <v:shape style="position:absolute;left:5427;top:-600;width:10;height:20" coordorigin="5427,-600" coordsize="10,20" path="m5427,-581l5437,-581,5437,-600,5427,-600,5427,-581xe" filled="true" fillcolor="#000000" stroked="false">
                <v:path arrowok="t"/>
                <v:fill type="solid"/>
              </v:shape>
            </v:group>
            <w10:wrap type="none"/>
          </v:group>
        </w:pict>
      </w:r>
      <w:r>
        <w:rPr/>
        <w:pict>
          <v:shape style="position:absolute;margin-left:266.809998pt;margin-top:20.663643pt;width:.47998pt;height:.12pt;mso-position-horizontal-relative:page;mso-position-vertical-relative:paragraph;z-index:-697456" type="#_x0000_t75" stroked="false">
            <v:imagedata r:id="rId26" o:title=""/>
          </v:shape>
        </w:pict>
      </w:r>
      <w:r>
        <w:rPr/>
        <w:pict>
          <v:shape style="position:absolute;margin-left:393.429993pt;margin-top:20.663643pt;width:.47998pt;height:.12pt;mso-position-horizontal-relative:page;mso-position-vertical-relative:paragraph;z-index:-697432" type="#_x0000_t75" stroked="false">
            <v:imagedata r:id="rId26" o:title=""/>
          </v:shape>
        </w:pict>
      </w:r>
      <w:r>
        <w:rPr/>
        <w:pict>
          <v:group style="position:absolute;margin-left:151.100006pt;margin-top:39.023624pt;width:367.55pt;height:5.2pt;mso-position-horizontal-relative:page;mso-position-vertical-relative:paragraph;z-index:-697408" coordorigin="3022,780" coordsize="7351,104">
            <v:shape style="position:absolute;left:3022;top:780;width:2333;height:103" type="#_x0000_t75" stroked="false">
              <v:imagedata r:id="rId27" o:title=""/>
            </v:shape>
            <v:shape style="position:absolute;left:5331;top:874;width:2537;height:10" type="#_x0000_t75" stroked="false">
              <v:imagedata r:id="rId28" o:title=""/>
            </v:shape>
            <v:shape style="position:absolute;left:7864;top:874;width:2509;height:10" type="#_x0000_t75" stroked="false">
              <v:imagedata r:id="rId29" o:title=""/>
            </v:shape>
            <w10:wrap type="none"/>
          </v:group>
        </w:pict>
      </w:r>
      <w:r>
        <w:rPr>
          <w:rFonts w:ascii="宋体" w:hAnsi="宋体" w:cs="宋体" w:eastAsia="宋体" w:hint="default"/>
          <w:sz w:val="21"/>
          <w:szCs w:val="21"/>
        </w:rPr>
        <w:t>组合中，采用账龄分析法计提坏账准备的：</w:t>
      </w:r>
    </w:p>
    <w:p>
      <w:pPr>
        <w:spacing w:line="240" w:lineRule="auto" w:before="8"/>
        <w:rPr>
          <w:rFonts w:ascii="宋体" w:hAnsi="宋体" w:cs="宋体" w:eastAsia="宋体" w:hint="default"/>
          <w:sz w:val="5"/>
          <w:szCs w:val="5"/>
        </w:rPr>
      </w:pPr>
    </w:p>
    <w:tbl>
      <w:tblPr>
        <w:tblW w:w="0" w:type="auto"/>
        <w:jc w:val="left"/>
        <w:tblInd w:w="3007" w:type="dxa"/>
        <w:tblLayout w:type="fixed"/>
        <w:tblCellMar>
          <w:top w:w="0" w:type="dxa"/>
          <w:left w:w="0" w:type="dxa"/>
          <w:bottom w:w="0" w:type="dxa"/>
          <w:right w:w="0" w:type="dxa"/>
        </w:tblCellMar>
        <w:tblLook w:val="01E0"/>
      </w:tblPr>
      <w:tblGrid>
        <w:gridCol w:w="2333"/>
        <w:gridCol w:w="2532"/>
        <w:gridCol w:w="2499"/>
      </w:tblGrid>
      <w:tr>
        <w:trPr>
          <w:trHeight w:val="382" w:hRule="exact"/>
        </w:trPr>
        <w:tc>
          <w:tcPr>
            <w:tcW w:w="2333"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24"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253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应收账款计提比例</w:t>
            </w:r>
            <w:r>
              <w:rPr>
                <w:rFonts w:ascii="Times New Roman" w:hAnsi="Times New Roman" w:cs="Times New Roman" w:eastAsia="Times New Roman" w:hint="default"/>
                <w:spacing w:val="-1"/>
                <w:sz w:val="18"/>
                <w:szCs w:val="18"/>
              </w:rPr>
              <w:t>(%)</w:t>
            </w:r>
          </w:p>
        </w:tc>
        <w:tc>
          <w:tcPr>
            <w:tcW w:w="2499" w:type="dxa"/>
            <w:tcBorders>
              <w:top w:val="single" w:sz="12" w:space="0" w:color="000000"/>
              <w:left w:val="single" w:sz="4" w:space="0" w:color="000000"/>
              <w:bottom w:val="nil" w:sz="6" w:space="0" w:color="auto"/>
              <w:right w:val="nil" w:sz="6" w:space="0" w:color="auto"/>
            </w:tcBorders>
          </w:tcPr>
          <w:p>
            <w:pPr>
              <w:pStyle w:val="TableParagraph"/>
              <w:spacing w:line="240" w:lineRule="auto" w:before="154"/>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其他应收款计提比例</w:t>
            </w:r>
            <w:r>
              <w:rPr>
                <w:rFonts w:ascii="Times New Roman" w:hAnsi="Times New Roman" w:cs="Times New Roman" w:eastAsia="Times New Roman" w:hint="default"/>
                <w:spacing w:val="-1"/>
                <w:sz w:val="18"/>
                <w:szCs w:val="18"/>
              </w:rPr>
              <w:t>(%)</w:t>
            </w:r>
          </w:p>
        </w:tc>
      </w:tr>
      <w:tr>
        <w:trPr>
          <w:trHeight w:val="569" w:hRule="exact"/>
        </w:trPr>
        <w:tc>
          <w:tcPr>
            <w:tcW w:w="2333"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w:t>
            </w:r>
          </w:p>
        </w:tc>
        <w:tc>
          <w:tcPr>
            <w:tcW w:w="2499" w:type="dxa"/>
            <w:tcBorders>
              <w:top w:val="nil" w:sz="6" w:space="0" w:color="auto"/>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w:t>
            </w:r>
          </w:p>
        </w:tc>
      </w:tr>
      <w:tr>
        <w:trPr>
          <w:trHeight w:val="47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w:t>
            </w:r>
          </w:p>
        </w:tc>
        <w:tc>
          <w:tcPr>
            <w:tcW w:w="2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w:t>
            </w:r>
          </w:p>
        </w:tc>
      </w:tr>
      <w:tr>
        <w:trPr>
          <w:trHeight w:val="370" w:hRule="exact"/>
        </w:trPr>
        <w:tc>
          <w:tcPr>
            <w:tcW w:w="2333"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198" w:lineRule="exact"/>
              <w:ind w:right="98"/>
              <w:jc w:val="right"/>
              <w:rPr>
                <w:rFonts w:ascii="Times New Roman" w:hAnsi="Times New Roman" w:cs="Times New Roman" w:eastAsia="Times New Roman" w:hint="default"/>
                <w:sz w:val="18"/>
                <w:szCs w:val="18"/>
              </w:rPr>
            </w:pPr>
            <w:r>
              <w:rPr>
                <w:rFonts w:ascii="Times New Roman"/>
                <w:sz w:val="18"/>
              </w:rPr>
              <w:t>30</w:t>
            </w:r>
          </w:p>
        </w:tc>
        <w:tc>
          <w:tcPr>
            <w:tcW w:w="2499"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198" w:lineRule="exact"/>
              <w:ind w:right="103"/>
              <w:jc w:val="right"/>
              <w:rPr>
                <w:rFonts w:ascii="Times New Roman" w:hAnsi="Times New Roman" w:cs="Times New Roman" w:eastAsia="Times New Roman" w:hint="default"/>
                <w:sz w:val="18"/>
                <w:szCs w:val="18"/>
              </w:rPr>
            </w:pPr>
            <w:r>
              <w:rPr>
                <w:rFonts w:ascii="Times New Roman"/>
                <w:sz w:val="18"/>
              </w:rPr>
              <w:t>30</w:t>
            </w:r>
          </w:p>
        </w:tc>
      </w:tr>
      <w:tr>
        <w:trPr>
          <w:trHeight w:val="581" w:hRule="exact"/>
        </w:trPr>
        <w:tc>
          <w:tcPr>
            <w:tcW w:w="2333"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2499"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tabs>
          <w:tab w:pos="2954" w:val="left" w:leader="none"/>
        </w:tabs>
        <w:spacing w:line="384" w:lineRule="auto" w:before="0"/>
        <w:ind w:left="2880" w:right="4310" w:hanging="464"/>
        <w:jc w:val="left"/>
        <w:rPr>
          <w:rFonts w:ascii="宋体" w:hAnsi="宋体" w:cs="宋体" w:eastAsia="宋体" w:hint="default"/>
          <w:sz w:val="21"/>
          <w:szCs w:val="21"/>
        </w:rPr>
      </w:pPr>
      <w:r>
        <w:rPr/>
        <w:pict>
          <v:group style="position:absolute;margin-left:151.100006pt;margin-top:-58.436352pt;width:367.55pt;height:5.2pt;mso-position-horizontal-relative:page;mso-position-vertical-relative:paragraph;z-index:-697384" coordorigin="3022,-1169" coordsize="7351,104">
            <v:shape style="position:absolute;left:3022;top:-1169;width:2333;height:103" type="#_x0000_t75" stroked="false">
              <v:imagedata r:id="rId27" o:title=""/>
            </v:shape>
            <v:shape style="position:absolute;left:5331;top:-1075;width:2537;height:10" type="#_x0000_t75" stroked="false">
              <v:imagedata r:id="rId28" o:title=""/>
            </v:shape>
            <v:shape style="position:absolute;left:7864;top:-1075;width:2509;height:10" type="#_x0000_t75" stroked="false">
              <v:imagedata r:id="rId29" o:title=""/>
            </v:shape>
            <w10:wrap type="none"/>
          </v:group>
        </w:pict>
      </w:r>
      <w:r>
        <w:rPr/>
        <w:pict>
          <v:shape style="position:absolute;margin-left:266.809998pt;margin-top:-30.236334pt;width:.47998pt;height:.12pt;mso-position-horizontal-relative:page;mso-position-vertical-relative:paragraph;z-index:2272" type="#_x0000_t75" stroked="false">
            <v:imagedata r:id="rId26" o:title=""/>
          </v:shape>
        </w:pict>
      </w:r>
      <w:r>
        <w:rPr/>
        <w:pict>
          <v:shape style="position:absolute;margin-left:393.429993pt;margin-top:-30.236334pt;width:.47998pt;height:.12pt;mso-position-horizontal-relative:page;mso-position-vertical-relative:paragraph;z-index:2296" type="#_x0000_t75" stroked="false">
            <v:imagedata r:id="rId26" o:title=""/>
          </v:shape>
        </w:pict>
      </w:r>
      <w:r>
        <w:rPr>
          <w:rFonts w:ascii="宋体" w:hAnsi="宋体" w:cs="宋体" w:eastAsia="宋体" w:hint="default"/>
          <w:b/>
          <w:bCs/>
          <w:sz w:val="21"/>
          <w:szCs w:val="21"/>
        </w:rPr>
        <w:t>3</w:t>
      </w:r>
      <w:r>
        <w:rPr>
          <w:rFonts w:ascii="宋体" w:hAnsi="宋体" w:cs="宋体" w:eastAsia="宋体" w:hint="default"/>
          <w:b/>
          <w:bCs/>
          <w:sz w:val="21"/>
          <w:szCs w:val="21"/>
        </w:rPr>
        <w:t>、</w:t>
        <w:tab/>
        <w:tab/>
      </w:r>
      <w:r>
        <w:rPr>
          <w:rFonts w:ascii="宋体" w:hAnsi="宋体" w:cs="宋体" w:eastAsia="宋体" w:hint="default"/>
          <w:b/>
          <w:bCs/>
          <w:spacing w:val="-1"/>
          <w:sz w:val="21"/>
          <w:szCs w:val="21"/>
        </w:rPr>
        <w:t>单项金额不重大但单项计提坏账准备的应收账款：</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单项计提坏账准备的理由</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账龄时间较长且存在客观证据表明发生了减值。</w:t>
      </w:r>
      <w:r>
        <w:rPr>
          <w:rFonts w:ascii="宋体" w:hAnsi="宋体" w:cs="宋体" w:eastAsia="宋体" w:hint="default"/>
          <w:w w:val="100"/>
          <w:sz w:val="21"/>
          <w:szCs w:val="21"/>
        </w:rPr>
        <w:t> </w:t>
      </w:r>
      <w:r>
        <w:rPr>
          <w:rFonts w:ascii="宋体" w:hAnsi="宋体" w:cs="宋体" w:eastAsia="宋体" w:hint="default"/>
          <w:sz w:val="21"/>
          <w:szCs w:val="21"/>
        </w:rPr>
        <w:t>坏账准备的计提方法</w:t>
      </w:r>
      <w:r>
        <w:rPr>
          <w:rFonts w:ascii="宋体" w:hAnsi="宋体" w:cs="宋体" w:eastAsia="宋体" w:hint="default"/>
          <w:sz w:val="21"/>
          <w:szCs w:val="21"/>
        </w:rPr>
        <w:t>:</w:t>
      </w:r>
    </w:p>
    <w:p>
      <w:pPr>
        <w:spacing w:before="38"/>
        <w:ind w:left="2880" w:right="1370" w:firstLine="0"/>
        <w:jc w:val="left"/>
        <w:rPr>
          <w:rFonts w:ascii="宋体" w:hAnsi="宋体" w:cs="宋体" w:eastAsia="宋体" w:hint="default"/>
          <w:sz w:val="21"/>
          <w:szCs w:val="21"/>
        </w:rPr>
      </w:pPr>
      <w:r>
        <w:rPr>
          <w:rFonts w:ascii="宋体" w:hAnsi="宋体" w:cs="宋体" w:eastAsia="宋体" w:hint="default"/>
          <w:spacing w:val="-5"/>
          <w:sz w:val="21"/>
          <w:szCs w:val="21"/>
        </w:rPr>
        <w:t>根据预计未来现金流量现值低于其账面价值的差额，确认减值损失，计提坏账准备。</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存货</w:t>
      </w:r>
      <w:r>
        <w:rPr>
          <w:rFonts w:ascii="宋体" w:hAnsi="宋体" w:cs="宋体" w:eastAsia="宋体" w:hint="default"/>
          <w:sz w:val="21"/>
          <w:szCs w:val="21"/>
        </w:rPr>
      </w:r>
    </w:p>
    <w:p>
      <w:pPr>
        <w:tabs>
          <w:tab w:pos="2954" w:val="left" w:leader="none"/>
        </w:tabs>
        <w:spacing w:line="362" w:lineRule="auto" w:before="149"/>
        <w:ind w:left="2880" w:right="3767"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t>存货的分类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存货分类为：原材料、周转材料、库存商品、在产品等。</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2954" w:val="left" w:leader="none"/>
        </w:tabs>
        <w:spacing w:line="362" w:lineRule="auto" w:before="0"/>
        <w:ind w:left="2880" w:right="6078"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t>发出存货的计价方法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存货发出时按加权平均法计价。</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存货可变现净值的确定依据及存货跌价准备的计提方法</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footerReference w:type="default" r:id="rId25"/>
          <w:pgSz w:w="11910" w:h="16840"/>
          <w:pgMar w:footer="980" w:header="877" w:top="1100" w:bottom="1160" w:left="0" w:right="0"/>
          <w:pgNumType w:start="60"/>
        </w:sectPr>
      </w:pPr>
    </w:p>
    <w:p>
      <w:pPr>
        <w:spacing w:line="240" w:lineRule="auto" w:before="12"/>
        <w:rPr>
          <w:rFonts w:ascii="宋体" w:hAnsi="宋体" w:cs="宋体" w:eastAsia="宋体" w:hint="default"/>
          <w:b/>
          <w:bCs/>
          <w:sz w:val="28"/>
          <w:szCs w:val="28"/>
        </w:rPr>
      </w:pPr>
    </w:p>
    <w:p>
      <w:pPr>
        <w:spacing w:line="367" w:lineRule="auto" w:before="36"/>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期末对存货进行全面清查后，按存货的成本与可变现净值孰低提取或调整存货跌价</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准备。</w:t>
      </w:r>
      <w:r>
        <w:rPr>
          <w:rFonts w:ascii="宋体" w:hAnsi="宋体" w:cs="宋体" w:eastAsia="宋体" w:hint="default"/>
          <w:spacing w:val="-102"/>
          <w:sz w:val="21"/>
          <w:szCs w:val="21"/>
        </w:rPr>
        <w:t> </w:t>
      </w:r>
      <w:r>
        <w:rPr>
          <w:rFonts w:ascii="宋体" w:hAnsi="宋体" w:cs="宋体" w:eastAsia="宋体" w:hint="default"/>
          <w:spacing w:val="-2"/>
          <w:sz w:val="21"/>
          <w:szCs w:val="21"/>
        </w:rPr>
        <w:t>产成品、库存商品和用于出售的材料等直接用于出售的商品存货，在正常生产经营</w:t>
      </w:r>
    </w:p>
    <w:p>
      <w:pPr>
        <w:spacing w:line="348" w:lineRule="auto" w:before="14"/>
        <w:ind w:left="2880" w:right="1469" w:firstLine="0"/>
        <w:jc w:val="both"/>
        <w:rPr>
          <w:rFonts w:ascii="宋体" w:hAnsi="宋体" w:cs="宋体" w:eastAsia="宋体" w:hint="default"/>
          <w:sz w:val="21"/>
          <w:szCs w:val="21"/>
        </w:rPr>
      </w:pPr>
      <w:r>
        <w:rPr>
          <w:rFonts w:ascii="宋体" w:hAnsi="宋体" w:cs="宋体" w:eastAsia="宋体" w:hint="default"/>
          <w:spacing w:val="-2"/>
          <w:sz w:val="21"/>
          <w:szCs w:val="21"/>
        </w:rPr>
        <w:t>过程中，以该存货的估计售价减去估计的销售费用和相关税费后的金额，确定其可</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变现净值；需要经过加工的材料存货，在正常生产经营过程中，以所生产的产成品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的估计售价减去至完工时估计将要发生的成本、估计的销售费用和相关税费后的金</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额，确定其可变现净值；为执行销售合同或者劳务合同而持有的存货，其可变现净</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值以合同价格为基础计算，若持有存货的数量多于销售合同订购数量的，超出部分</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的存货的可变现净值以一般销售价格为基础计算。</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350" w:lineRule="auto" w:before="0"/>
        <w:ind w:left="2880" w:right="1469" w:firstLine="0"/>
        <w:jc w:val="both"/>
        <w:rPr>
          <w:rFonts w:ascii="宋体" w:hAnsi="宋体" w:cs="宋体" w:eastAsia="宋体" w:hint="default"/>
          <w:sz w:val="21"/>
          <w:szCs w:val="21"/>
        </w:rPr>
      </w:pPr>
      <w:r>
        <w:rPr>
          <w:rFonts w:ascii="宋体" w:hAnsi="宋体" w:cs="宋体" w:eastAsia="宋体" w:hint="default"/>
          <w:spacing w:val="-2"/>
          <w:sz w:val="21"/>
          <w:szCs w:val="21"/>
        </w:rPr>
        <w:t>期末按照单个存货项目计提存货跌价准备；但对于数量繁多、单价较低的存货，按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照存货类别计提存货跌价准备；与在同一地区生产和销售的产品系列相关、具有相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同或类似最终用途或目的，且难以与其他项目分开计量的存货，则合并计提存货跌</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价准备。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350" w:lineRule="auto" w:before="0"/>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以前减记存货价值的影响因素已经消失的，减记的金额予以恢复，并在原已计提的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存货跌价准备金额内转回，转回的金额计入当期损益。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tabs>
          <w:tab w:pos="2954" w:val="left" w:leader="none"/>
        </w:tabs>
        <w:spacing w:line="362" w:lineRule="auto" w:before="0"/>
        <w:ind w:left="2880" w:right="7341"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ab/>
        <w:t>存货的盘存制度</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采用永续盘存制。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低值易耗品和包装物的摊销方法</w:t>
      </w:r>
      <w:r>
        <w:rPr>
          <w:rFonts w:ascii="宋体" w:hAnsi="宋体" w:cs="宋体" w:eastAsia="宋体" w:hint="default"/>
          <w:spacing w:val="-1"/>
          <w:sz w:val="21"/>
          <w:szCs w:val="21"/>
        </w:rPr>
      </w:r>
    </w:p>
    <w:p>
      <w:pPr>
        <w:spacing w:before="148"/>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）低值易耗品采用一次转销法；</w:t>
      </w:r>
    </w:p>
    <w:p>
      <w:pPr>
        <w:spacing w:before="148"/>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）包装物采用一次转销法。</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2556" w:val="left" w:leader="none"/>
        </w:tabs>
        <w:spacing w:before="166"/>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固定资产</w:t>
      </w:r>
      <w:r>
        <w:rPr>
          <w:rFonts w:ascii="宋体" w:hAnsi="宋体" w:cs="宋体" w:eastAsia="宋体" w:hint="default"/>
          <w:sz w:val="21"/>
          <w:szCs w:val="21"/>
        </w:rPr>
      </w:r>
    </w:p>
    <w:p>
      <w:pPr>
        <w:tabs>
          <w:tab w:pos="2954" w:val="left" w:leader="none"/>
        </w:tabs>
        <w:spacing w:line="355" w:lineRule="auto" w:before="151"/>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t>固定资产确认条件</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固定资产指为生产商品、提供劳务、出租或经营管理而持有，并且使用寿命超过一</w:t>
      </w:r>
      <w:r>
        <w:rPr>
          <w:rFonts w:ascii="宋体" w:hAnsi="宋体" w:cs="宋体" w:eastAsia="宋体" w:hint="default"/>
          <w:w w:val="100"/>
          <w:sz w:val="21"/>
          <w:szCs w:val="21"/>
        </w:rPr>
        <w:t> </w:t>
      </w:r>
      <w:r>
        <w:rPr>
          <w:rFonts w:ascii="宋体" w:hAnsi="宋体" w:cs="宋体" w:eastAsia="宋体" w:hint="default"/>
          <w:sz w:val="21"/>
          <w:szCs w:val="21"/>
        </w:rPr>
        <w:t>个会计年度的有形资产。固定资产在同时满足下列条件时予以确认：</w:t>
      </w:r>
    </w:p>
    <w:p>
      <w:pPr>
        <w:spacing w:before="63"/>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48"/>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after="0"/>
        <w:jc w:val="both"/>
        <w:rPr>
          <w:rFonts w:ascii="宋体" w:hAnsi="宋体" w:cs="宋体" w:eastAsia="宋体" w:hint="default"/>
          <w:sz w:val="21"/>
          <w:szCs w:val="21"/>
        </w:rPr>
        <w:sectPr>
          <w:pgSz w:w="11910" w:h="16840"/>
          <w:pgMar w:header="877" w:footer="980"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tabs>
          <w:tab w:pos="2954" w:val="left" w:leader="none"/>
        </w:tabs>
        <w:spacing w:line="355" w:lineRule="auto" w:before="36"/>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r>
      <w:r>
        <w:rPr>
          <w:rFonts w:ascii="宋体" w:hAnsi="宋体" w:cs="宋体" w:eastAsia="宋体" w:hint="default"/>
          <w:b/>
          <w:bCs/>
          <w:spacing w:val="-1"/>
          <w:sz w:val="21"/>
          <w:szCs w:val="21"/>
        </w:rPr>
        <w:t>各类固定资产的折旧方法</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pacing w:val="-2"/>
          <w:sz w:val="21"/>
          <w:szCs w:val="21"/>
        </w:rPr>
        <w:t>固定资产折旧采用年限平均法分类计提，根据固定资产类别、预计使用寿命和预计</w:t>
      </w:r>
      <w:r>
        <w:rPr>
          <w:rFonts w:ascii="宋体" w:hAnsi="宋体" w:cs="宋体" w:eastAsia="宋体" w:hint="default"/>
          <w:w w:val="100"/>
          <w:sz w:val="21"/>
          <w:szCs w:val="21"/>
        </w:rPr>
        <w:t> </w:t>
      </w:r>
      <w:r>
        <w:rPr>
          <w:rFonts w:ascii="宋体" w:hAnsi="宋体" w:cs="宋体" w:eastAsia="宋体" w:hint="default"/>
          <w:sz w:val="21"/>
          <w:szCs w:val="21"/>
        </w:rPr>
        <w:t>净残值率确定折旧率。</w:t>
      </w:r>
    </w:p>
    <w:p>
      <w:pPr>
        <w:spacing w:line="350" w:lineRule="auto" w:before="66"/>
        <w:ind w:left="2880" w:right="1469" w:firstLine="0"/>
        <w:jc w:val="both"/>
        <w:rPr>
          <w:rFonts w:ascii="宋体" w:hAnsi="宋体" w:cs="宋体" w:eastAsia="宋体" w:hint="default"/>
          <w:sz w:val="21"/>
          <w:szCs w:val="21"/>
        </w:rPr>
      </w:pPr>
      <w:r>
        <w:rPr>
          <w:rFonts w:ascii="宋体" w:hAnsi="宋体" w:cs="宋体" w:eastAsia="宋体" w:hint="default"/>
          <w:spacing w:val="-2"/>
          <w:sz w:val="21"/>
          <w:szCs w:val="21"/>
        </w:rPr>
        <w:t>融资租赁方式租入的固定资产，能合理确定租赁期届满时将会取得租赁资产所有权</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的，在租赁资产尚可使用年限内计提折旧；无法合理确定租赁期届满时能够取得租</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赁资产所有权的，在租赁期与租赁资产尚可使用年限两者中较短的期间内计提折</w:t>
      </w:r>
      <w:r>
        <w:rPr>
          <w:rFonts w:ascii="宋体" w:hAnsi="宋体" w:cs="宋体" w:eastAsia="宋体" w:hint="default"/>
          <w:sz w:val="21"/>
          <w:szCs w:val="21"/>
        </w:rPr>
        <w:t> </w:t>
      </w:r>
      <w:r>
        <w:rPr>
          <w:rFonts w:ascii="宋体" w:hAnsi="宋体" w:cs="宋体" w:eastAsia="宋体" w:hint="default"/>
          <w:sz w:val="21"/>
          <w:szCs w:val="21"/>
        </w:rPr>
        <w:t>旧。</w:t>
      </w:r>
    </w:p>
    <w:p>
      <w:pPr>
        <w:spacing w:before="67"/>
        <w:ind w:left="2880" w:right="3524" w:firstLine="0"/>
        <w:jc w:val="left"/>
        <w:rPr>
          <w:rFonts w:ascii="宋体" w:hAnsi="宋体" w:cs="宋体" w:eastAsia="宋体" w:hint="default"/>
          <w:sz w:val="21"/>
          <w:szCs w:val="21"/>
        </w:rPr>
      </w:pPr>
      <w:r>
        <w:rPr/>
        <w:pict>
          <v:shape style="position:absolute;margin-left:231.410004pt;margin-top:22.093653pt;width:.48pt;height:.12pt;mso-position-horizontal-relative:page;mso-position-vertical-relative:paragraph;z-index:-697312" type="#_x0000_t75" stroked="false">
            <v:imagedata r:id="rId26" o:title=""/>
          </v:shape>
        </w:pict>
      </w:r>
      <w:r>
        <w:rPr/>
        <w:pict>
          <v:shape style="position:absolute;margin-left:322.390015pt;margin-top:22.093653pt;width:.48001pt;height:.12pt;mso-position-horizontal-relative:page;mso-position-vertical-relative:paragraph;z-index:-697288" type="#_x0000_t75" stroked="false">
            <v:imagedata r:id="rId26" o:title=""/>
          </v:shape>
        </w:pict>
      </w:r>
      <w:r>
        <w:rPr/>
        <w:pict>
          <v:shape style="position:absolute;margin-left:416.829987pt;margin-top:22.093653pt;width:.48001pt;height:.12pt;mso-position-horizontal-relative:page;mso-position-vertical-relative:paragraph;z-index:-697264" type="#_x0000_t75" stroked="false">
            <v:imagedata r:id="rId26" o:title=""/>
          </v:shape>
        </w:pict>
      </w:r>
      <w:r>
        <w:rPr/>
        <w:pict>
          <v:group style="position:absolute;margin-left:125.900002pt;margin-top:41.443691pt;width:407.25pt;height:5.3pt;mso-position-horizontal-relative:page;mso-position-vertical-relative:paragraph;z-index:-697240" coordorigin="2518,829" coordsize="8145,106">
            <v:shape style="position:absolute;left:2518;top:829;width:2129;height:106" type="#_x0000_t75" stroked="false">
              <v:imagedata r:id="rId30" o:title=""/>
            </v:shape>
            <v:shape style="position:absolute;left:4623;top:925;width:3713;height:10" type="#_x0000_t75" stroked="false">
              <v:imagedata r:id="rId31" o:title=""/>
            </v:shape>
            <v:shape style="position:absolute;left:8332;top:925;width:2331;height:10" type="#_x0000_t75" stroked="false">
              <v:imagedata r:id="rId32" o:title=""/>
            </v:shape>
            <w10:wrap type="none"/>
          </v:group>
        </w:pict>
      </w:r>
      <w:r>
        <w:rPr/>
        <w:pict>
          <v:group style="position:absolute;margin-left:125.900002pt;margin-top:65.92363pt;width:407.25pt;height:5.3pt;mso-position-horizontal-relative:page;mso-position-vertical-relative:paragraph;z-index:-697216" coordorigin="2518,1318" coordsize="8145,106">
            <v:shape style="position:absolute;left:2518;top:1318;width:2129;height:106" type="#_x0000_t75" stroked="false">
              <v:imagedata r:id="rId30" o:title=""/>
            </v:shape>
            <v:shape style="position:absolute;left:4623;top:1414;width:3713;height:10" type="#_x0000_t75" stroked="false">
              <v:imagedata r:id="rId31" o:title=""/>
            </v:shape>
            <v:shape style="position:absolute;left:8332;top:1414;width:2331;height:10" type="#_x0000_t75" stroked="false">
              <v:imagedata r:id="rId32" o:title=""/>
            </v:shape>
            <w10:wrap type="none"/>
          </v:group>
        </w:pict>
      </w:r>
      <w:r>
        <w:rPr/>
        <w:pict>
          <v:group style="position:absolute;margin-left:125.900002pt;margin-top:90.403664pt;width:407.25pt;height:5.3pt;mso-position-horizontal-relative:page;mso-position-vertical-relative:paragraph;z-index:-697192" coordorigin="2518,1808" coordsize="8145,106">
            <v:shape style="position:absolute;left:2518;top:1808;width:2129;height:106" type="#_x0000_t75" stroked="false">
              <v:imagedata r:id="rId33" o:title=""/>
            </v:shape>
            <v:shape style="position:absolute;left:4623;top:1904;width:3713;height:10" type="#_x0000_t75" stroked="false">
              <v:imagedata r:id="rId34" o:title=""/>
            </v:shape>
            <v:shape style="position:absolute;left:8332;top:1904;width:2331;height:10" type="#_x0000_t75" stroked="false">
              <v:imagedata r:id="rId35" o:title=""/>
            </v:shape>
            <w10:wrap type="none"/>
          </v:group>
        </w:pict>
      </w:r>
      <w:r>
        <w:rPr>
          <w:rFonts w:ascii="宋体" w:hAnsi="宋体" w:cs="宋体" w:eastAsia="宋体" w:hint="default"/>
          <w:sz w:val="21"/>
          <w:szCs w:val="21"/>
        </w:rPr>
        <w:t>各类固定资产折旧年限和年折旧率如下：</w:t>
      </w:r>
    </w:p>
    <w:p>
      <w:pPr>
        <w:spacing w:line="240" w:lineRule="auto" w:before="6"/>
        <w:rPr>
          <w:rFonts w:ascii="宋体" w:hAnsi="宋体" w:cs="宋体" w:eastAsia="宋体" w:hint="default"/>
          <w:sz w:val="5"/>
          <w:szCs w:val="5"/>
        </w:rPr>
      </w:pPr>
    </w:p>
    <w:tbl>
      <w:tblPr>
        <w:tblW w:w="0" w:type="auto"/>
        <w:jc w:val="left"/>
        <w:tblInd w:w="2503" w:type="dxa"/>
        <w:tblLayout w:type="fixed"/>
        <w:tblCellMar>
          <w:top w:w="0" w:type="dxa"/>
          <w:left w:w="0" w:type="dxa"/>
          <w:bottom w:w="0" w:type="dxa"/>
          <w:right w:w="0" w:type="dxa"/>
        </w:tblCellMar>
        <w:tblLook w:val="01E0"/>
      </w:tblPr>
      <w:tblGrid>
        <w:gridCol w:w="2129"/>
        <w:gridCol w:w="1820"/>
        <w:gridCol w:w="1889"/>
        <w:gridCol w:w="2321"/>
      </w:tblGrid>
      <w:tr>
        <w:trPr>
          <w:trHeight w:val="439" w:hRule="exact"/>
        </w:trPr>
        <w:tc>
          <w:tcPr>
            <w:tcW w:w="2129"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折旧年限（年）</w:t>
            </w:r>
          </w:p>
        </w:tc>
        <w:tc>
          <w:tcPr>
            <w:tcW w:w="188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1"/>
                <w:sz w:val="18"/>
                <w:szCs w:val="18"/>
              </w:rPr>
              <w:t>残值率（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2321" w:type="dxa"/>
            <w:tcBorders>
              <w:top w:val="single" w:sz="12"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pacing w:val="-1"/>
                <w:sz w:val="18"/>
                <w:szCs w:val="18"/>
              </w:rPr>
              <w:t>年折旧率（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68" w:hRule="exact"/>
        </w:trPr>
        <w:tc>
          <w:tcPr>
            <w:tcW w:w="212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c>
          <w:tcPr>
            <w:tcW w:w="2321" w:type="dxa"/>
            <w:tcBorders>
              <w:top w:val="nil" w:sz="6" w:space="0" w:color="auto"/>
              <w:left w:val="single" w:sz="4" w:space="0" w:color="000000"/>
              <w:bottom w:val="nil" w:sz="6" w:space="0" w:color="auto"/>
              <w:right w:val="nil" w:sz="6" w:space="0" w:color="auto"/>
            </w:tcBorders>
          </w:tcPr>
          <w:p>
            <w:pPr/>
          </w:p>
        </w:tc>
      </w:tr>
      <w:tr>
        <w:trPr>
          <w:trHeight w:val="431" w:hRule="exact"/>
        </w:trPr>
        <w:tc>
          <w:tcPr>
            <w:tcW w:w="212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20</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4.75</w:t>
            </w:r>
          </w:p>
        </w:tc>
      </w:tr>
      <w:tr>
        <w:trPr>
          <w:trHeight w:val="58" w:hRule="exact"/>
        </w:trPr>
        <w:tc>
          <w:tcPr>
            <w:tcW w:w="212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c>
          <w:tcPr>
            <w:tcW w:w="2321" w:type="dxa"/>
            <w:tcBorders>
              <w:top w:val="nil" w:sz="6" w:space="0" w:color="auto"/>
              <w:left w:val="single" w:sz="4" w:space="0" w:color="000000"/>
              <w:bottom w:val="nil" w:sz="6" w:space="0" w:color="auto"/>
              <w:right w:val="nil" w:sz="6" w:space="0" w:color="auto"/>
            </w:tcBorders>
          </w:tcPr>
          <w:p>
            <w:pPr/>
          </w:p>
        </w:tc>
      </w:tr>
      <w:tr>
        <w:trPr>
          <w:trHeight w:val="431" w:hRule="exact"/>
        </w:trPr>
        <w:tc>
          <w:tcPr>
            <w:tcW w:w="212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w:t>
            </w:r>
          </w:p>
        </w:tc>
      </w:tr>
      <w:tr>
        <w:trPr>
          <w:trHeight w:val="58" w:hRule="exact"/>
        </w:trPr>
        <w:tc>
          <w:tcPr>
            <w:tcW w:w="212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c>
          <w:tcPr>
            <w:tcW w:w="2321" w:type="dxa"/>
            <w:tcBorders>
              <w:top w:val="nil" w:sz="6" w:space="0" w:color="auto"/>
              <w:left w:val="single" w:sz="4" w:space="0" w:color="000000"/>
              <w:bottom w:val="nil" w:sz="6" w:space="0" w:color="auto"/>
              <w:right w:val="nil" w:sz="6" w:space="0" w:color="auto"/>
            </w:tcBorders>
          </w:tcPr>
          <w:p>
            <w:pPr/>
          </w:p>
        </w:tc>
      </w:tr>
      <w:tr>
        <w:trPr>
          <w:trHeight w:val="431" w:hRule="exact"/>
        </w:trPr>
        <w:tc>
          <w:tcPr>
            <w:tcW w:w="212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19</w:t>
            </w:r>
          </w:p>
        </w:tc>
      </w:tr>
      <w:tr>
        <w:trPr>
          <w:trHeight w:val="58" w:hRule="exact"/>
        </w:trPr>
        <w:tc>
          <w:tcPr>
            <w:tcW w:w="212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single" w:sz="4" w:space="0" w:color="000000"/>
            </w:tcBorders>
          </w:tcPr>
          <w:p>
            <w:pPr/>
          </w:p>
        </w:tc>
        <w:tc>
          <w:tcPr>
            <w:tcW w:w="1889" w:type="dxa"/>
            <w:tcBorders>
              <w:top w:val="nil" w:sz="6" w:space="0" w:color="auto"/>
              <w:left w:val="single" w:sz="4" w:space="0" w:color="000000"/>
              <w:bottom w:val="nil" w:sz="6" w:space="0" w:color="auto"/>
              <w:right w:val="single" w:sz="4" w:space="0" w:color="000000"/>
            </w:tcBorders>
          </w:tcPr>
          <w:p>
            <w:pPr/>
          </w:p>
        </w:tc>
        <w:tc>
          <w:tcPr>
            <w:tcW w:w="2321" w:type="dxa"/>
            <w:tcBorders>
              <w:top w:val="nil" w:sz="6" w:space="0" w:color="auto"/>
              <w:left w:val="single" w:sz="4" w:space="0" w:color="000000"/>
              <w:bottom w:val="nil" w:sz="6" w:space="0" w:color="auto"/>
              <w:right w:val="nil" w:sz="6" w:space="0" w:color="auto"/>
            </w:tcBorders>
          </w:tcPr>
          <w:p>
            <w:pPr/>
          </w:p>
        </w:tc>
      </w:tr>
      <w:tr>
        <w:trPr>
          <w:trHeight w:val="497" w:hRule="exact"/>
        </w:trPr>
        <w:tc>
          <w:tcPr>
            <w:tcW w:w="2129" w:type="dxa"/>
            <w:tcBorders>
              <w:top w:val="nil" w:sz="6" w:space="0" w:color="auto"/>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8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r>
          </w:p>
        </w:tc>
        <w:tc>
          <w:tcPr>
            <w:tcW w:w="18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w:t>
            </w:r>
          </w:p>
        </w:tc>
        <w:tc>
          <w:tcPr>
            <w:tcW w:w="2321" w:type="dxa"/>
            <w:tcBorders>
              <w:top w:val="nil" w:sz="6" w:space="0" w:color="auto"/>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19-9.5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tabs>
          <w:tab w:pos="2954" w:val="left" w:leader="none"/>
        </w:tabs>
        <w:spacing w:line="374" w:lineRule="auto" w:before="0"/>
        <w:ind w:left="2880" w:right="1470" w:hanging="464"/>
        <w:jc w:val="left"/>
        <w:rPr>
          <w:rFonts w:ascii="宋体" w:hAnsi="宋体" w:cs="宋体" w:eastAsia="宋体" w:hint="default"/>
          <w:sz w:val="21"/>
          <w:szCs w:val="21"/>
        </w:rPr>
      </w:pPr>
      <w:r>
        <w:rPr/>
        <w:pict>
          <v:group style="position:absolute;margin-left:125.900002pt;margin-top:-59.496307pt;width:407.25pt;height:5.3pt;mso-position-horizontal-relative:page;mso-position-vertical-relative:paragraph;z-index:-697168" coordorigin="2518,-1190" coordsize="8145,106">
            <v:shape style="position:absolute;left:2518;top:-1190;width:2129;height:106" type="#_x0000_t75" stroked="false">
              <v:imagedata r:id="rId30" o:title=""/>
            </v:shape>
            <v:shape style="position:absolute;left:4623;top:-1094;width:3713;height:10" type="#_x0000_t75" stroked="false">
              <v:imagedata r:id="rId31" o:title=""/>
            </v:shape>
            <v:shape style="position:absolute;left:8332;top:-1094;width:2331;height:10" type="#_x0000_t75" stroked="false">
              <v:imagedata r:id="rId32" o:title=""/>
            </v:shape>
            <w10:wrap type="none"/>
          </v:group>
        </w:pict>
      </w:r>
      <w:r>
        <w:rPr/>
        <w:pict>
          <v:shape style="position:absolute;margin-left:231.410004pt;margin-top:-30.216316pt;width:.48pt;height:.12pt;mso-position-horizontal-relative:page;mso-position-vertical-relative:paragraph;z-index:-697144" type="#_x0000_t75" stroked="false">
            <v:imagedata r:id="rId26" o:title=""/>
          </v:shape>
        </w:pict>
      </w:r>
      <w:r>
        <w:rPr/>
        <w:pict>
          <v:shape style="position:absolute;margin-left:322.390015pt;margin-top:-30.216316pt;width:.48001pt;height:.12pt;mso-position-horizontal-relative:page;mso-position-vertical-relative:paragraph;z-index:-697120" type="#_x0000_t75" stroked="false">
            <v:imagedata r:id="rId26" o:title=""/>
          </v:shape>
        </w:pict>
      </w:r>
      <w:r>
        <w:rPr/>
        <w:pict>
          <v:shape style="position:absolute;margin-left:416.829987pt;margin-top:-30.216316pt;width:.48001pt;height:.12pt;mso-position-horizontal-relative:page;mso-position-vertical-relative:paragraph;z-index:-697096" type="#_x0000_t75" stroked="false">
            <v:imagedata r:id="rId26" o:titl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ab/>
      </w:r>
      <w:r>
        <w:rPr>
          <w:rFonts w:ascii="宋体" w:hAnsi="宋体" w:cs="宋体" w:eastAsia="宋体" w:hint="default"/>
          <w:b/>
          <w:bCs/>
          <w:spacing w:val="-1"/>
          <w:sz w:val="21"/>
          <w:szCs w:val="21"/>
        </w:rPr>
        <w:t>固定资产的减值测试方法、减值准备计提方法</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2"/>
          <w:sz w:val="21"/>
          <w:szCs w:val="21"/>
        </w:rPr>
        <w:t>固定资产存在减值迹象的，估计其可收回金额。可收回金额根据固定资产的公允价</w:t>
      </w:r>
    </w:p>
    <w:p>
      <w:pPr>
        <w:spacing w:line="367" w:lineRule="auto" w:before="6"/>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值减去处置费用后的净额与固定资产预计未来现金流量的现值两者之间较高者确</w:t>
      </w:r>
      <w:r>
        <w:rPr>
          <w:rFonts w:ascii="宋体" w:hAnsi="宋体" w:cs="宋体" w:eastAsia="宋体" w:hint="default"/>
          <w:sz w:val="21"/>
          <w:szCs w:val="21"/>
        </w:rPr>
        <w:t> </w:t>
      </w:r>
      <w:r>
        <w:rPr>
          <w:rFonts w:ascii="宋体" w:hAnsi="宋体" w:cs="宋体" w:eastAsia="宋体" w:hint="default"/>
          <w:sz w:val="21"/>
          <w:szCs w:val="21"/>
        </w:rPr>
        <w:t>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当固定资产的可收回金额低于其账面价值的，将固定资产的账面价值减记至可收回</w:t>
      </w:r>
    </w:p>
    <w:p>
      <w:pPr>
        <w:spacing w:line="350" w:lineRule="auto" w:before="14"/>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金额，减记的金额确认为固定资产减值损失，计入当期损益，同时计提相应的固定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资产减值准备。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350" w:lineRule="auto" w:before="0"/>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固定资产减值损失确认后，减值固定资产的折旧在未来期间作相应调整，以使该固</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定资产在剩余使用寿命内，系统地分摊调整后的固定资产账面价值（扣除预计净残</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6"/>
          <w:w w:val="100"/>
          <w:sz w:val="21"/>
          <w:szCs w:val="21"/>
        </w:rPr>
        <w:t>值）。</w:t>
      </w:r>
    </w:p>
    <w:p>
      <w:pPr>
        <w:spacing w:line="360" w:lineRule="auto" w:before="67"/>
        <w:ind w:left="2880" w:right="1370"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2"/>
          <w:sz w:val="21"/>
          <w:szCs w:val="21"/>
        </w:rPr>
        <w:t>有迹象表明一项固定资产可能发生减值的，企业以单项固定资产为基础估计其可收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回金额。企业难以对单项固定资产的可收回金额进行估计的，以该固定资产所属的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资产组为基础确定资产组的可收回金额。</w:t>
      </w:r>
    </w:p>
    <w:p>
      <w:pPr>
        <w:spacing w:after="0" w:line="360" w:lineRule="auto"/>
        <w:jc w:val="left"/>
        <w:rPr>
          <w:rFonts w:ascii="宋体" w:hAnsi="宋体" w:cs="宋体" w:eastAsia="宋体" w:hint="default"/>
          <w:sz w:val="21"/>
          <w:szCs w:val="21"/>
        </w:rPr>
        <w:sectPr>
          <w:pgSz w:w="11910" w:h="16840"/>
          <w:pgMar w:header="877" w:footer="980" w:top="1100" w:bottom="1160" w:left="0" w:right="0"/>
        </w:sectPr>
      </w:pPr>
    </w:p>
    <w:p>
      <w:pPr>
        <w:spacing w:line="240" w:lineRule="auto" w:before="12"/>
        <w:rPr>
          <w:rFonts w:ascii="宋体" w:hAnsi="宋体" w:cs="宋体" w:eastAsia="宋体" w:hint="default"/>
          <w:sz w:val="28"/>
          <w:szCs w:val="28"/>
        </w:rPr>
      </w:pPr>
    </w:p>
    <w:p>
      <w:pPr>
        <w:tabs>
          <w:tab w:pos="2556" w:val="left" w:leader="none"/>
        </w:tabs>
        <w:spacing w:before="36"/>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在建工程</w:t>
      </w:r>
      <w:r>
        <w:rPr>
          <w:rFonts w:ascii="宋体" w:hAnsi="宋体" w:cs="宋体" w:eastAsia="宋体" w:hint="default"/>
          <w:sz w:val="21"/>
          <w:szCs w:val="21"/>
        </w:rPr>
      </w:r>
    </w:p>
    <w:p>
      <w:pPr>
        <w:tabs>
          <w:tab w:pos="2954" w:val="left" w:leader="none"/>
        </w:tabs>
        <w:spacing w:line="364" w:lineRule="auto" w:before="149"/>
        <w:ind w:left="2880" w:right="6078"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t>在建工程的类别</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在建工程以立项项目分类核算。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tabs>
          <w:tab w:pos="2954" w:val="left" w:leader="none"/>
        </w:tabs>
        <w:spacing w:line="352"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r>
      <w:r>
        <w:rPr>
          <w:rFonts w:ascii="宋体" w:hAnsi="宋体" w:cs="宋体" w:eastAsia="宋体" w:hint="default"/>
          <w:b/>
          <w:bCs/>
          <w:spacing w:val="-1"/>
          <w:sz w:val="21"/>
          <w:szCs w:val="21"/>
        </w:rPr>
        <w:t>在建工程结转为固定资产的标准和时点</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2"/>
          <w:sz w:val="21"/>
          <w:szCs w:val="21"/>
        </w:rPr>
        <w:t>在建工程项目按建造该项资产达到预定可使用状态前所发生的全部支出，作为固定</w:t>
      </w:r>
      <w:r>
        <w:rPr>
          <w:rFonts w:ascii="宋体" w:hAnsi="宋体" w:cs="宋体" w:eastAsia="宋体" w:hint="default"/>
          <w:w w:val="100"/>
          <w:sz w:val="21"/>
          <w:szCs w:val="21"/>
        </w:rPr>
        <w:t> </w:t>
      </w:r>
      <w:r>
        <w:rPr>
          <w:rFonts w:ascii="宋体" w:hAnsi="宋体" w:cs="宋体" w:eastAsia="宋体" w:hint="default"/>
          <w:spacing w:val="-2"/>
          <w:sz w:val="21"/>
          <w:szCs w:val="21"/>
        </w:rPr>
        <w:t>资产的入账价值。所建造的固定资产在建工程已达到预定可使用状态，但尚未办理</w:t>
      </w:r>
      <w:r>
        <w:rPr>
          <w:rFonts w:ascii="宋体" w:hAnsi="宋体" w:cs="宋体" w:eastAsia="宋体" w:hint="default"/>
          <w:w w:val="100"/>
          <w:sz w:val="21"/>
          <w:szCs w:val="21"/>
        </w:rPr>
        <w:t> </w:t>
      </w:r>
      <w:r>
        <w:rPr>
          <w:rFonts w:ascii="宋体" w:hAnsi="宋体" w:cs="宋体" w:eastAsia="宋体" w:hint="default"/>
          <w:spacing w:val="-2"/>
          <w:sz w:val="21"/>
          <w:szCs w:val="21"/>
        </w:rPr>
        <w:t>竣工决算的，自达到预定可使用状态之日起，根据工程预算、造价或者工程实际成</w:t>
      </w:r>
      <w:r>
        <w:rPr>
          <w:rFonts w:ascii="宋体" w:hAnsi="宋体" w:cs="宋体" w:eastAsia="宋体" w:hint="default"/>
          <w:w w:val="100"/>
          <w:sz w:val="21"/>
          <w:szCs w:val="21"/>
        </w:rPr>
        <w:t> </w:t>
      </w:r>
      <w:r>
        <w:rPr>
          <w:rFonts w:ascii="宋体" w:hAnsi="宋体" w:cs="宋体" w:eastAsia="宋体" w:hint="default"/>
          <w:spacing w:val="-2"/>
          <w:sz w:val="21"/>
          <w:szCs w:val="21"/>
        </w:rPr>
        <w:t>本等，按估计的价值转入固定资产，并按本公司固定资产折旧政策计提固定资产的</w:t>
      </w:r>
      <w:r>
        <w:rPr>
          <w:rFonts w:ascii="宋体" w:hAnsi="宋体" w:cs="宋体" w:eastAsia="宋体" w:hint="default"/>
          <w:w w:val="100"/>
          <w:sz w:val="21"/>
          <w:szCs w:val="21"/>
        </w:rPr>
        <w:t> </w:t>
      </w:r>
      <w:r>
        <w:rPr>
          <w:rFonts w:ascii="宋体" w:hAnsi="宋体" w:cs="宋体" w:eastAsia="宋体" w:hint="default"/>
          <w:spacing w:val="-2"/>
          <w:sz w:val="21"/>
          <w:szCs w:val="21"/>
        </w:rPr>
        <w:t>折旧，待办理竣工决算后，再按实际成本调整原来的暂估价值，但不调整原已计提</w:t>
      </w:r>
      <w:r>
        <w:rPr>
          <w:rFonts w:ascii="宋体" w:hAnsi="宋体" w:cs="宋体" w:eastAsia="宋体" w:hint="default"/>
          <w:w w:val="100"/>
          <w:sz w:val="21"/>
          <w:szCs w:val="21"/>
        </w:rPr>
        <w:t> </w:t>
      </w:r>
      <w:r>
        <w:rPr>
          <w:rFonts w:ascii="宋体" w:hAnsi="宋体" w:cs="宋体" w:eastAsia="宋体" w:hint="default"/>
          <w:sz w:val="21"/>
          <w:szCs w:val="21"/>
        </w:rPr>
        <w:t>的折旧额。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2954" w:val="left" w:leader="none"/>
        </w:tabs>
        <w:spacing w:line="362"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ab/>
      </w:r>
      <w:r>
        <w:rPr>
          <w:rFonts w:ascii="宋体" w:hAnsi="宋体" w:cs="宋体" w:eastAsia="宋体" w:hint="default"/>
          <w:b/>
          <w:bCs/>
          <w:spacing w:val="-1"/>
          <w:sz w:val="21"/>
          <w:szCs w:val="21"/>
        </w:rPr>
        <w:t>在建工程的减值测试方法、减值准备计提方法</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2"/>
          <w:sz w:val="21"/>
          <w:szCs w:val="21"/>
        </w:rPr>
        <w:t>在建工程存在减值迹象的，估计其可收回金额。可收回金额根据在建工程的公允价</w:t>
      </w:r>
      <w:r>
        <w:rPr>
          <w:rFonts w:ascii="宋体" w:hAnsi="宋体" w:cs="宋体" w:eastAsia="宋体" w:hint="default"/>
          <w:w w:val="100"/>
          <w:sz w:val="21"/>
          <w:szCs w:val="21"/>
        </w:rPr>
        <w:t> </w:t>
      </w:r>
      <w:r>
        <w:rPr>
          <w:rFonts w:ascii="宋体" w:hAnsi="宋体" w:cs="宋体" w:eastAsia="宋体" w:hint="default"/>
          <w:spacing w:val="2"/>
          <w:sz w:val="21"/>
          <w:szCs w:val="21"/>
        </w:rPr>
        <w:t>值减去处置费用后的净额与在建工程预计未来现金流量的现值两者之间较高者确</w:t>
      </w:r>
      <w:r>
        <w:rPr>
          <w:rFonts w:ascii="宋体" w:hAnsi="宋体" w:cs="宋体" w:eastAsia="宋体" w:hint="default"/>
          <w:spacing w:val="4"/>
          <w:w w:val="100"/>
          <w:sz w:val="21"/>
          <w:szCs w:val="21"/>
        </w:rPr>
        <w:t> </w:t>
      </w:r>
      <w:r>
        <w:rPr>
          <w:rFonts w:ascii="宋体" w:hAnsi="宋体" w:cs="宋体" w:eastAsia="宋体" w:hint="default"/>
          <w:sz w:val="21"/>
          <w:szCs w:val="21"/>
        </w:rPr>
        <w:t>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line="350" w:lineRule="auto" w:before="0"/>
        <w:ind w:left="2880" w:right="1469" w:firstLine="0"/>
        <w:jc w:val="both"/>
        <w:rPr>
          <w:rFonts w:ascii="宋体" w:hAnsi="宋体" w:cs="宋体" w:eastAsia="宋体" w:hint="default"/>
          <w:sz w:val="21"/>
          <w:szCs w:val="21"/>
        </w:rPr>
      </w:pPr>
      <w:r>
        <w:rPr>
          <w:rFonts w:ascii="宋体" w:hAnsi="宋体" w:cs="宋体" w:eastAsia="宋体" w:hint="default"/>
          <w:spacing w:val="-2"/>
          <w:sz w:val="21"/>
          <w:szCs w:val="21"/>
        </w:rPr>
        <w:t>当在建工程的可收回金额低于其账面价值的，将在建工程的账面价值减记至可收回</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金额，减记的金额确认为在建工程减值损失，计入当期损益，同时计提相应的在建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工程减值准备。</w:t>
      </w:r>
    </w:p>
    <w:p>
      <w:pPr>
        <w:spacing w:line="362" w:lineRule="auto" w:before="67"/>
        <w:ind w:left="2880" w:right="1370"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2"/>
          <w:sz w:val="21"/>
          <w:szCs w:val="21"/>
        </w:rPr>
        <w:t>有迹象表明一项在建工程可能发生减值的，企业以单项在建工程为基础估计其可收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回金额。企业难以对单项在建工程的可收回金额进行估计的，以该在建工程所属的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资产组为基础确定资产组的可收回金额。</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借款费用</w:t>
      </w:r>
      <w:r>
        <w:rPr>
          <w:rFonts w:ascii="宋体" w:hAnsi="宋体" w:cs="宋体" w:eastAsia="宋体" w:hint="default"/>
          <w:sz w:val="21"/>
          <w:szCs w:val="21"/>
        </w:rPr>
      </w:r>
    </w:p>
    <w:p>
      <w:pPr>
        <w:tabs>
          <w:tab w:pos="2954" w:val="left" w:leader="none"/>
        </w:tabs>
        <w:spacing w:line="352" w:lineRule="auto" w:before="151"/>
        <w:ind w:left="2880" w:right="13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r>
      <w:r>
        <w:rPr>
          <w:rFonts w:ascii="宋体" w:hAnsi="宋体" w:cs="宋体" w:eastAsia="宋体" w:hint="default"/>
          <w:b/>
          <w:bCs/>
          <w:spacing w:val="-1"/>
          <w:sz w:val="21"/>
          <w:szCs w:val="21"/>
        </w:rPr>
        <w:t>借款费用资本化的确认原则</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公司发生的借款费用，可直接归属于符合资本化条件的资产的购建或者生产的，予</w:t>
      </w:r>
      <w:r>
        <w:rPr>
          <w:rFonts w:ascii="宋体" w:hAnsi="宋体" w:cs="宋体" w:eastAsia="宋体" w:hint="default"/>
          <w:w w:val="100"/>
          <w:sz w:val="21"/>
          <w:szCs w:val="21"/>
        </w:rPr>
        <w:t> </w:t>
      </w:r>
      <w:r>
        <w:rPr>
          <w:rFonts w:ascii="宋体" w:hAnsi="宋体" w:cs="宋体" w:eastAsia="宋体" w:hint="default"/>
          <w:spacing w:val="-5"/>
          <w:sz w:val="21"/>
          <w:szCs w:val="21"/>
        </w:rPr>
        <w:t>以资本化，计入相关资产成本；其他借款费用，在发生时根据其发生额确认为费用，</w:t>
      </w:r>
      <w:r>
        <w:rPr>
          <w:rFonts w:ascii="宋体" w:hAnsi="宋体" w:cs="宋体" w:eastAsia="宋体" w:hint="default"/>
          <w:w w:val="100"/>
          <w:sz w:val="21"/>
          <w:szCs w:val="21"/>
        </w:rPr>
        <w:t> </w:t>
      </w:r>
      <w:r>
        <w:rPr>
          <w:rFonts w:ascii="宋体" w:hAnsi="宋体" w:cs="宋体" w:eastAsia="宋体" w:hint="default"/>
          <w:sz w:val="21"/>
          <w:szCs w:val="21"/>
        </w:rPr>
        <w:t>计入当期损益。</w:t>
      </w:r>
    </w:p>
    <w:p>
      <w:pPr>
        <w:spacing w:line="348" w:lineRule="auto" w:before="68"/>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符合资本化条件的资产，是指需要经过相当长时间的购建或者生产活动才能达到预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定可使用或者可销售状态的固定资产、投资性房地产和存货等资产。</w:t>
      </w:r>
    </w:p>
    <w:p>
      <w:pPr>
        <w:spacing w:after="0" w:line="348" w:lineRule="auto"/>
        <w:jc w:val="left"/>
        <w:rPr>
          <w:rFonts w:ascii="宋体" w:hAnsi="宋体" w:cs="宋体" w:eastAsia="宋体" w:hint="default"/>
          <w:sz w:val="21"/>
          <w:szCs w:val="21"/>
        </w:rPr>
        <w:sectPr>
          <w:pgSz w:w="11910" w:h="16840"/>
          <w:pgMar w:header="877" w:footer="980" w:top="1100" w:bottom="1160" w:left="0" w:right="0"/>
        </w:sectPr>
      </w:pPr>
    </w:p>
    <w:p>
      <w:pPr>
        <w:spacing w:line="240" w:lineRule="auto" w:before="12"/>
        <w:rPr>
          <w:rFonts w:ascii="宋体" w:hAnsi="宋体" w:cs="宋体" w:eastAsia="宋体" w:hint="default"/>
          <w:sz w:val="28"/>
          <w:szCs w:val="28"/>
        </w:rPr>
      </w:pPr>
    </w:p>
    <w:p>
      <w:pPr>
        <w:spacing w:before="36"/>
        <w:ind w:left="2880" w:right="0" w:firstLine="0"/>
        <w:jc w:val="both"/>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331" w:lineRule="auto" w:before="164"/>
        <w:ind w:left="2880" w:right="1477"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）资产支出已经发生，资产支出包括为购建或者生产符合资本化条件的资产而</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以支付现金、转移非现金资产或者承担带息债务形式发生的支出；</w:t>
      </w:r>
    </w:p>
    <w:p>
      <w:pPr>
        <w:spacing w:before="84"/>
        <w:ind w:left="2880"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328" w:lineRule="auto" w:before="151"/>
        <w:ind w:left="2880" w:right="147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tabs>
          <w:tab w:pos="2954" w:val="left" w:leader="none"/>
        </w:tabs>
        <w:spacing w:line="364"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t>借款费用资本化期间</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资本化期间，指从借款费用开始资本化时点到停止资本化时点的期间，借款费用暂</w:t>
      </w:r>
      <w:r>
        <w:rPr>
          <w:rFonts w:ascii="宋体" w:hAnsi="宋体" w:cs="宋体" w:eastAsia="宋体" w:hint="default"/>
          <w:w w:val="100"/>
          <w:sz w:val="21"/>
          <w:szCs w:val="21"/>
        </w:rPr>
        <w:t> </w:t>
      </w:r>
      <w:r>
        <w:rPr>
          <w:rFonts w:ascii="宋体" w:hAnsi="宋体" w:cs="宋体" w:eastAsia="宋体" w:hint="default"/>
          <w:sz w:val="21"/>
          <w:szCs w:val="21"/>
        </w:rPr>
        <w:t>停资本化的期间不包括在内。</w:t>
      </w:r>
      <w:r>
        <w:rPr>
          <w:rFonts w:ascii="宋体" w:hAnsi="宋体" w:cs="宋体" w:eastAsia="宋体" w:hint="default"/>
          <w:w w:val="100"/>
          <w:sz w:val="21"/>
          <w:szCs w:val="21"/>
        </w:rPr>
        <w:t> </w:t>
      </w:r>
      <w:r>
        <w:rPr>
          <w:rFonts w:ascii="宋体" w:hAnsi="宋体" w:cs="宋体" w:eastAsia="宋体" w:hint="default"/>
          <w:spacing w:val="-2"/>
          <w:sz w:val="21"/>
          <w:szCs w:val="21"/>
        </w:rPr>
        <w:t>当购建或者生产符合资本化条件的资产达到预定可使用或者可销售状态时，借款费</w:t>
      </w:r>
      <w:r>
        <w:rPr>
          <w:rFonts w:ascii="宋体" w:hAnsi="宋体" w:cs="宋体" w:eastAsia="宋体" w:hint="default"/>
          <w:w w:val="100"/>
          <w:sz w:val="21"/>
          <w:szCs w:val="21"/>
        </w:rPr>
        <w:t> </w:t>
      </w:r>
      <w:r>
        <w:rPr>
          <w:rFonts w:ascii="宋体" w:hAnsi="宋体" w:cs="宋体" w:eastAsia="宋体" w:hint="default"/>
          <w:sz w:val="21"/>
          <w:szCs w:val="21"/>
        </w:rPr>
        <w:t>用停止资本化。</w:t>
      </w:r>
      <w:r>
        <w:rPr>
          <w:rFonts w:ascii="宋体" w:hAnsi="宋体" w:cs="宋体" w:eastAsia="宋体" w:hint="default"/>
          <w:w w:val="100"/>
          <w:sz w:val="21"/>
          <w:szCs w:val="21"/>
        </w:rPr>
        <w:t> </w:t>
      </w:r>
      <w:r>
        <w:rPr>
          <w:rFonts w:ascii="宋体" w:hAnsi="宋体" w:cs="宋体" w:eastAsia="宋体" w:hint="default"/>
          <w:spacing w:val="-2"/>
          <w:sz w:val="21"/>
          <w:szCs w:val="21"/>
        </w:rPr>
        <w:t>当购建或者生产符合资本化条件的资产中部分项目分别完工且可单独使用时，该部</w:t>
      </w:r>
      <w:r>
        <w:rPr>
          <w:rFonts w:ascii="宋体" w:hAnsi="宋体" w:cs="宋体" w:eastAsia="宋体" w:hint="default"/>
          <w:w w:val="100"/>
          <w:sz w:val="21"/>
          <w:szCs w:val="21"/>
        </w:rPr>
        <w:t> </w:t>
      </w:r>
      <w:r>
        <w:rPr>
          <w:rFonts w:ascii="宋体" w:hAnsi="宋体" w:cs="宋体" w:eastAsia="宋体" w:hint="default"/>
          <w:sz w:val="21"/>
          <w:szCs w:val="21"/>
        </w:rPr>
        <w:t>分资产借款费用停止资本化。</w:t>
      </w:r>
      <w:r>
        <w:rPr>
          <w:rFonts w:ascii="宋体" w:hAnsi="宋体" w:cs="宋体" w:eastAsia="宋体" w:hint="default"/>
          <w:w w:val="100"/>
          <w:sz w:val="21"/>
          <w:szCs w:val="21"/>
        </w:rPr>
        <w:t> </w:t>
      </w:r>
      <w:r>
        <w:rPr>
          <w:rFonts w:ascii="宋体" w:hAnsi="宋体" w:cs="宋体" w:eastAsia="宋体" w:hint="default"/>
          <w:spacing w:val="-2"/>
          <w:sz w:val="21"/>
          <w:szCs w:val="21"/>
        </w:rPr>
        <w:t>购建或者生产的资产的各部分分别完工，但必须等到整体完工后才可使用或可对外</w:t>
      </w:r>
      <w:r>
        <w:rPr>
          <w:rFonts w:ascii="宋体" w:hAnsi="宋体" w:cs="宋体" w:eastAsia="宋体" w:hint="default"/>
          <w:w w:val="100"/>
          <w:sz w:val="21"/>
          <w:szCs w:val="21"/>
        </w:rPr>
        <w:t> </w:t>
      </w:r>
      <w:r>
        <w:rPr>
          <w:rFonts w:ascii="宋体" w:hAnsi="宋体" w:cs="宋体" w:eastAsia="宋体" w:hint="default"/>
          <w:sz w:val="21"/>
          <w:szCs w:val="21"/>
        </w:rPr>
        <w:t>销售的，在该资产整体完工时停止借款费用资本化。</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tabs>
          <w:tab w:pos="2954" w:val="left" w:leader="none"/>
        </w:tabs>
        <w:spacing w:line="348" w:lineRule="auto" w:before="0"/>
        <w:ind w:left="2880" w:right="1469"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ab/>
        <w:t>暂停资本化期间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符合资本化条件的资产在购建或生产过程中发生的非正常中断、且中断时间连续超</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个月的，则借款费用暂停资本化；该项中断如是所购建或生产的符合资本化条</w:t>
      </w:r>
      <w:r>
        <w:rPr>
          <w:rFonts w:ascii="宋体" w:hAnsi="宋体" w:cs="宋体" w:eastAsia="宋体" w:hint="default"/>
          <w:w w:val="100"/>
          <w:sz w:val="21"/>
          <w:szCs w:val="21"/>
        </w:rPr>
        <w:t> </w:t>
      </w:r>
      <w:r>
        <w:rPr>
          <w:rFonts w:ascii="宋体" w:hAnsi="宋体" w:cs="宋体" w:eastAsia="宋体" w:hint="default"/>
          <w:spacing w:val="2"/>
          <w:sz w:val="21"/>
          <w:szCs w:val="21"/>
        </w:rPr>
        <w:t>件的资产达到预定可使用状态或者可销售状态必要的程序，则借款费用继续资本</w:t>
      </w:r>
      <w:r>
        <w:rPr>
          <w:rFonts w:ascii="宋体" w:hAnsi="宋体" w:cs="宋体" w:eastAsia="宋体" w:hint="default"/>
          <w:spacing w:val="4"/>
          <w:w w:val="100"/>
          <w:sz w:val="21"/>
          <w:szCs w:val="21"/>
        </w:rPr>
        <w:t> </w:t>
      </w:r>
      <w:r>
        <w:rPr>
          <w:rFonts w:ascii="宋体" w:hAnsi="宋体" w:cs="宋体" w:eastAsia="宋体" w:hint="default"/>
          <w:spacing w:val="-2"/>
          <w:sz w:val="21"/>
          <w:szCs w:val="21"/>
        </w:rPr>
        <w:t>化。在中断期间发生的借款费用确认为当期损益，直至资产的购建或者生产活动重</w:t>
      </w:r>
      <w:r>
        <w:rPr>
          <w:rFonts w:ascii="宋体" w:hAnsi="宋体" w:cs="宋体" w:eastAsia="宋体" w:hint="default"/>
          <w:w w:val="100"/>
          <w:sz w:val="21"/>
          <w:szCs w:val="21"/>
        </w:rPr>
        <w:t> </w:t>
      </w:r>
      <w:r>
        <w:rPr>
          <w:rFonts w:ascii="宋体" w:hAnsi="宋体" w:cs="宋体" w:eastAsia="宋体" w:hint="default"/>
          <w:sz w:val="21"/>
          <w:szCs w:val="21"/>
        </w:rPr>
        <w:t>新开始后借款费用继续资本化。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tabs>
          <w:tab w:pos="2954" w:val="left" w:leader="none"/>
        </w:tabs>
        <w:spacing w:line="355"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ab/>
      </w:r>
      <w:r>
        <w:rPr>
          <w:rFonts w:ascii="宋体" w:hAnsi="宋体" w:cs="宋体" w:eastAsia="宋体" w:hint="default"/>
          <w:b/>
          <w:bCs/>
          <w:spacing w:val="-1"/>
          <w:sz w:val="21"/>
          <w:szCs w:val="21"/>
        </w:rPr>
        <w:t>借款费用资本化金额的计算方法</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2"/>
          <w:sz w:val="21"/>
          <w:szCs w:val="21"/>
        </w:rPr>
        <w:t>专门借款的利息费用（扣除尚未动用的借款资金存入银行取得的利息收入或者进行</w:t>
      </w:r>
      <w:r>
        <w:rPr>
          <w:rFonts w:ascii="宋体" w:hAnsi="宋体" w:cs="宋体" w:eastAsia="宋体" w:hint="default"/>
          <w:w w:val="100"/>
          <w:sz w:val="21"/>
          <w:szCs w:val="21"/>
        </w:rPr>
        <w:t> </w:t>
      </w:r>
      <w:r>
        <w:rPr>
          <w:rFonts w:ascii="宋体" w:hAnsi="宋体" w:cs="宋体" w:eastAsia="宋体" w:hint="default"/>
          <w:spacing w:val="-2"/>
          <w:sz w:val="21"/>
          <w:szCs w:val="21"/>
        </w:rPr>
        <w:t>暂时性投资取得的投资收益）及其辅助费用在所购建或者生产的符合资本化条件的</w:t>
      </w:r>
      <w:r>
        <w:rPr>
          <w:rFonts w:ascii="宋体" w:hAnsi="宋体" w:cs="宋体" w:eastAsia="宋体" w:hint="default"/>
          <w:w w:val="100"/>
          <w:sz w:val="21"/>
          <w:szCs w:val="21"/>
        </w:rPr>
        <w:t> </w:t>
      </w:r>
      <w:r>
        <w:rPr>
          <w:rFonts w:ascii="宋体" w:hAnsi="宋体" w:cs="宋体" w:eastAsia="宋体" w:hint="default"/>
          <w:sz w:val="21"/>
          <w:szCs w:val="21"/>
        </w:rPr>
        <w:t>资产达到预定可使用或者可销售状态前，予以资本化。</w:t>
      </w:r>
    </w:p>
    <w:p>
      <w:pPr>
        <w:spacing w:line="350" w:lineRule="auto" w:before="63"/>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根据累计资产支出超过专门借款部分的资产支出加权平均数（按每月月末平均）乘</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以所占用一般借款的资本化率，计算确定一般借款应予资本化的利息金额。资本化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率根据一般借款加权平均利率计算确定。</w:t>
      </w:r>
    </w:p>
    <w:p>
      <w:pPr>
        <w:spacing w:line="350" w:lineRule="auto" w:before="67"/>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借款存在折价或者溢价的，按照实际利率法确定每一会计期间应摊销的折价或者溢</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价金额，调整每期利息金额。</w:t>
      </w:r>
    </w:p>
    <w:p>
      <w:pPr>
        <w:spacing w:after="0" w:line="350" w:lineRule="auto"/>
        <w:jc w:val="both"/>
        <w:rPr>
          <w:rFonts w:ascii="宋体" w:hAnsi="宋体" w:cs="宋体" w:eastAsia="宋体" w:hint="default"/>
          <w:sz w:val="21"/>
          <w:szCs w:val="21"/>
        </w:rPr>
        <w:sectPr>
          <w:pgSz w:w="11910" w:h="16840"/>
          <w:pgMar w:header="877" w:footer="980"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tabs>
          <w:tab w:pos="2556" w:val="left" w:leader="none"/>
        </w:tabs>
        <w:spacing w:before="36"/>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无形资产</w:t>
      </w:r>
      <w:r>
        <w:rPr>
          <w:rFonts w:ascii="宋体" w:hAnsi="宋体" w:cs="宋体" w:eastAsia="宋体" w:hint="default"/>
          <w:sz w:val="21"/>
          <w:szCs w:val="21"/>
        </w:rPr>
      </w:r>
    </w:p>
    <w:p>
      <w:pPr>
        <w:tabs>
          <w:tab w:pos="2954" w:val="left" w:leader="none"/>
        </w:tabs>
        <w:spacing w:before="151"/>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无形资产的计价方法</w:t>
      </w:r>
      <w:r>
        <w:rPr>
          <w:rFonts w:ascii="宋体" w:hAnsi="宋体" w:cs="宋体" w:eastAsia="宋体" w:hint="default"/>
          <w:sz w:val="21"/>
          <w:szCs w:val="21"/>
        </w:rPr>
      </w:r>
    </w:p>
    <w:p>
      <w:pPr>
        <w:spacing w:line="355" w:lineRule="auto" w:before="148"/>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2"/>
          <w:sz w:val="21"/>
          <w:szCs w:val="21"/>
        </w:rPr>
        <w:t>外购无形资产的成本，包括购买价款、相关税费以及直接归属于使该项资产达到预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定用途所发生的其他支出。购买无形资产的价款超过正常信用条件延期支付，实质</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上具有融资性质的，无形资产的成本以购买价款的现值为基础确定。</w:t>
      </w:r>
    </w:p>
    <w:p>
      <w:pPr>
        <w:spacing w:line="350" w:lineRule="auto" w:before="63"/>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债务重组取得债务人用以抵债的无形资产，以该无形资产的公允价值为基础确定其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入账价值，并将重组债务的账面价值与该用以抵债的无形资产公允价值之间的差</w:t>
      </w:r>
      <w:r>
        <w:rPr>
          <w:rFonts w:ascii="宋体" w:hAnsi="宋体" w:cs="宋体" w:eastAsia="宋体" w:hint="default"/>
          <w:sz w:val="21"/>
          <w:szCs w:val="21"/>
        </w:rPr>
        <w:t> </w:t>
      </w:r>
      <w:r>
        <w:rPr>
          <w:rFonts w:ascii="宋体" w:hAnsi="宋体" w:cs="宋体" w:eastAsia="宋体" w:hint="default"/>
          <w:sz w:val="21"/>
          <w:szCs w:val="21"/>
        </w:rPr>
        <w:t>额，计入当期损益；</w:t>
      </w:r>
    </w:p>
    <w:p>
      <w:pPr>
        <w:spacing w:line="348" w:lineRule="auto" w:before="70"/>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在非货币性资产交换具备商业实质且换入资产或换出资产的公允价值能够可靠计</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2"/>
          <w:sz w:val="21"/>
          <w:szCs w:val="21"/>
        </w:rPr>
        <w:t>量的前提下，非货币性资产交换换入的无形资产以换出资产的公允价值为基础确定</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其入账价值，除非有确凿证据表明换入资产的公允价值更加可靠；不满足上述前提</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的非货币性资产交换，以换出资产的账面价值和应支付的相关税费作为换入无形资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产的成本，不确认损益。</w:t>
      </w:r>
    </w:p>
    <w:p>
      <w:pPr>
        <w:spacing w:line="360" w:lineRule="auto" w:before="72"/>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以同一控制下的企业吸收合并方式取得的无形资产按被合并方的账面价值确定其</w:t>
      </w:r>
      <w:r>
        <w:rPr>
          <w:rFonts w:ascii="宋体" w:hAnsi="宋体" w:cs="宋体" w:eastAsia="宋体" w:hint="default"/>
          <w:sz w:val="21"/>
          <w:szCs w:val="21"/>
        </w:rPr>
        <w:t> </w:t>
      </w:r>
      <w:r>
        <w:rPr>
          <w:rFonts w:ascii="宋体" w:hAnsi="宋体" w:cs="宋体" w:eastAsia="宋体" w:hint="default"/>
          <w:sz w:val="21"/>
          <w:szCs w:val="21"/>
        </w:rPr>
        <w:t>入账价值；以非同一控制下的企业吸收合并方式取得的无形资产按公允价值确定其</w:t>
      </w:r>
      <w:r>
        <w:rPr>
          <w:rFonts w:ascii="宋体" w:hAnsi="宋体" w:cs="宋体" w:eastAsia="宋体" w:hint="default"/>
          <w:w w:val="100"/>
          <w:sz w:val="21"/>
          <w:szCs w:val="21"/>
        </w:rPr>
        <w:t> </w:t>
      </w:r>
      <w:r>
        <w:rPr>
          <w:rFonts w:ascii="宋体" w:hAnsi="宋体" w:cs="宋体" w:eastAsia="宋体" w:hint="default"/>
          <w:sz w:val="21"/>
          <w:szCs w:val="21"/>
        </w:rPr>
        <w:t>入账价值。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内部自行开发的无形资产，其成本包括：开发该无形资产时耗用的材料、劳务成本、</w:t>
      </w:r>
    </w:p>
    <w:p>
      <w:pPr>
        <w:spacing w:line="350" w:lineRule="auto" w:before="21"/>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注册费、在开发过程中使用的其他专利权和特许权的摊销以及满足资本化条件的利</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息费用，以及为使该无形资产达到预定用途前所发生的其他直接费用。</w:t>
      </w:r>
    </w:p>
    <w:p>
      <w:pPr>
        <w:spacing w:line="362" w:lineRule="auto" w:before="67"/>
        <w:ind w:left="2880" w:right="50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348" w:lineRule="auto" w:before="59"/>
        <w:ind w:left="2880" w:right="1470" w:firstLine="0"/>
        <w:jc w:val="both"/>
        <w:rPr>
          <w:rFonts w:ascii="宋体" w:hAnsi="宋体" w:cs="宋体" w:eastAsia="宋体" w:hint="default"/>
          <w:sz w:val="21"/>
          <w:szCs w:val="21"/>
        </w:rPr>
      </w:pPr>
      <w:r>
        <w:rPr>
          <w:rFonts w:ascii="宋体" w:hAnsi="宋体" w:cs="宋体" w:eastAsia="宋体" w:hint="default"/>
          <w:spacing w:val="-2"/>
          <w:sz w:val="21"/>
          <w:szCs w:val="21"/>
        </w:rPr>
        <w:t>对于使用寿命有限的无形资产，在为企业带来经济利益的期限内按直线法摊销；无</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法预见无形资产为企业带来经济利益期限的，视为使用寿命不确定的无形资产，不</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予摊销。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tabs>
          <w:tab w:pos="2954" w:val="left" w:leader="none"/>
        </w:tabs>
        <w:spacing w:before="0"/>
        <w:ind w:left="2417" w:right="3524" w:firstLine="0"/>
        <w:jc w:val="left"/>
        <w:rPr>
          <w:rFonts w:ascii="宋体" w:hAnsi="宋体" w:cs="宋体" w:eastAsia="宋体" w:hint="default"/>
          <w:sz w:val="21"/>
          <w:szCs w:val="21"/>
        </w:rPr>
      </w:pPr>
      <w:r>
        <w:rPr/>
        <w:pict>
          <v:shape style="position:absolute;margin-left:212.330002pt;margin-top:40.703613pt;width:.47976pt;height:.12pt;mso-position-horizontal-relative:page;mso-position-vertical-relative:paragraph;z-index:-697072" type="#_x0000_t75" stroked="false">
            <v:imagedata r:id="rId36" o:title=""/>
          </v:shape>
        </w:pict>
      </w:r>
      <w:r>
        <w:rPr/>
        <w:pict>
          <v:shape style="position:absolute;margin-left:362.829987pt;margin-top:40.703613pt;width:.47977pt;height:.12pt;mso-position-horizontal-relative:page;mso-position-vertical-relative:paragraph;z-index:-697048" type="#_x0000_t75" stroked="false">
            <v:imagedata r:id="rId36" o:title=""/>
          </v:shape>
        </w:pict>
      </w:r>
      <w:r>
        <w:rPr/>
        <w:pict>
          <v:shape style="position:absolute;margin-left:212.330002pt;margin-top:113.779671pt;width:.48pt;height:.12pt;mso-position-horizontal-relative:page;mso-position-vertical-relative:paragraph;z-index:2608" type="#_x0000_t75" stroked="false">
            <v:imagedata r:id="rId37" o:title=""/>
          </v:shape>
        </w:pict>
      </w:r>
      <w:r>
        <w:rPr/>
        <w:pict>
          <v:shape style="position:absolute;margin-left:362.829987pt;margin-top:113.779671pt;width:.48001pt;height:.12pt;mso-position-horizontal-relative:page;mso-position-vertical-relative:paragraph;z-index:2632" type="#_x0000_t75" stroked="false">
            <v:imagedata r:id="rId37" o:titl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使用寿命有限的无形资产的使用寿命估计情况：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786" w:type="dxa"/>
        <w:tblLayout w:type="fixed"/>
        <w:tblCellMar>
          <w:top w:w="0" w:type="dxa"/>
          <w:left w:w="0" w:type="dxa"/>
          <w:bottom w:w="0" w:type="dxa"/>
          <w:right w:w="0" w:type="dxa"/>
        </w:tblCellMar>
        <w:tblLook w:val="01E0"/>
      </w:tblPr>
      <w:tblGrid>
        <w:gridCol w:w="2465"/>
        <w:gridCol w:w="3010"/>
        <w:gridCol w:w="2957"/>
      </w:tblGrid>
      <w:tr>
        <w:trPr>
          <w:trHeight w:val="502" w:hRule="exact"/>
        </w:trPr>
        <w:tc>
          <w:tcPr>
            <w:tcW w:w="24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30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预计使用寿命</w:t>
            </w:r>
          </w:p>
        </w:tc>
        <w:tc>
          <w:tcPr>
            <w:tcW w:w="29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依据</w:t>
            </w:r>
          </w:p>
        </w:tc>
      </w:tr>
      <w:tr>
        <w:trPr>
          <w:trHeight w:val="490" w:hRule="exact"/>
        </w:trPr>
        <w:tc>
          <w:tcPr>
            <w:tcW w:w="2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29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17" name="image21.png" descr=""/>
                  <wp:cNvGraphicFramePr>
                    <a:graphicFrameLocks noChangeAspect="1"/>
                  </wp:cNvGraphicFramePr>
                  <a:graphic>
                    <a:graphicData uri="http://schemas.openxmlformats.org/drawingml/2006/picture">
                      <pic:pic>
                        <pic:nvPicPr>
                          <pic:cNvPr id="18" name="image21.png"/>
                          <pic:cNvPicPr/>
                        </pic:nvPicPr>
                        <pic:blipFill>
                          <a:blip r:embed="rId38"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土地证</w:t>
            </w:r>
          </w:p>
        </w:tc>
      </w:tr>
      <w:tr>
        <w:trPr>
          <w:trHeight w:val="502" w:hRule="exact"/>
        </w:trPr>
        <w:tc>
          <w:tcPr>
            <w:tcW w:w="24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010"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29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9" name="image21.png" descr=""/>
                  <wp:cNvGraphicFramePr>
                    <a:graphicFrameLocks noChangeAspect="1"/>
                  </wp:cNvGraphicFramePr>
                  <a:graphic>
                    <a:graphicData uri="http://schemas.openxmlformats.org/drawingml/2006/picture">
                      <pic:pic>
                        <pic:nvPicPr>
                          <pic:cNvPr id="20" name="image21.png"/>
                          <pic:cNvPicPr/>
                        </pic:nvPicPr>
                        <pic:blipFill>
                          <a:blip r:embed="rId3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预计受益期限</w:t>
            </w:r>
          </w:p>
        </w:tc>
      </w:tr>
    </w:tbl>
    <w:p>
      <w:pPr>
        <w:spacing w:after="0" w:line="240" w:lineRule="auto"/>
        <w:jc w:val="right"/>
        <w:rPr>
          <w:rFonts w:ascii="宋体" w:hAnsi="宋体" w:cs="宋体" w:eastAsia="宋体" w:hint="default"/>
          <w:sz w:val="18"/>
          <w:szCs w:val="18"/>
        </w:rPr>
        <w:sectPr>
          <w:pgSz w:w="11910" w:h="16840"/>
          <w:pgMar w:header="877" w:footer="980" w:top="1100" w:bottom="1160" w:left="0" w:right="0"/>
        </w:sectPr>
      </w:pPr>
    </w:p>
    <w:p>
      <w:pPr>
        <w:spacing w:line="240" w:lineRule="auto" w:before="3"/>
        <w:rPr>
          <w:rFonts w:ascii="宋体" w:hAnsi="宋体" w:cs="宋体" w:eastAsia="宋体" w:hint="default"/>
          <w:b/>
          <w:bCs/>
          <w:sz w:val="2"/>
          <w:szCs w:val="2"/>
        </w:rPr>
      </w:pPr>
    </w:p>
    <w:tbl>
      <w:tblPr>
        <w:tblW w:w="0" w:type="auto"/>
        <w:jc w:val="left"/>
        <w:tblInd w:w="1786" w:type="dxa"/>
        <w:tblLayout w:type="fixed"/>
        <w:tblCellMar>
          <w:top w:w="0" w:type="dxa"/>
          <w:left w:w="0" w:type="dxa"/>
          <w:bottom w:w="0" w:type="dxa"/>
          <w:right w:w="0" w:type="dxa"/>
        </w:tblCellMar>
        <w:tblLook w:val="01E0"/>
      </w:tblPr>
      <w:tblGrid>
        <w:gridCol w:w="2465"/>
        <w:gridCol w:w="3010"/>
        <w:gridCol w:w="2957"/>
      </w:tblGrid>
      <w:tr>
        <w:trPr>
          <w:trHeight w:val="782" w:hRule="exact"/>
        </w:trPr>
        <w:tc>
          <w:tcPr>
            <w:tcW w:w="2465" w:type="dxa"/>
            <w:tcBorders>
              <w:top w:val="single" w:sz="12"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30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57" w:type="dxa"/>
            <w:tcBorders>
              <w:top w:val="single" w:sz="12"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68" w:hRule="exact"/>
        </w:trPr>
        <w:tc>
          <w:tcPr>
            <w:tcW w:w="2465" w:type="dxa"/>
            <w:tcBorders>
              <w:top w:val="nil" w:sz="6" w:space="0" w:color="auto"/>
              <w:left w:val="nil" w:sz="6" w:space="0" w:color="auto"/>
              <w:bottom w:val="nil" w:sz="6" w:space="0" w:color="auto"/>
              <w:right w:val="nil" w:sz="6" w:space="0" w:color="auto"/>
            </w:tcBorders>
          </w:tcPr>
          <w:p>
            <w:pPr/>
          </w:p>
        </w:tc>
        <w:tc>
          <w:tcPr>
            <w:tcW w:w="3010" w:type="dxa"/>
            <w:tcBorders>
              <w:top w:val="nil" w:sz="6" w:space="0" w:color="auto"/>
              <w:left w:val="nil" w:sz="6" w:space="0" w:color="auto"/>
              <w:bottom w:val="nil" w:sz="6" w:space="0" w:color="auto"/>
              <w:right w:val="single" w:sz="4" w:space="0" w:color="000000"/>
            </w:tcBorders>
          </w:tcPr>
          <w:p>
            <w:pPr/>
          </w:p>
        </w:tc>
        <w:tc>
          <w:tcPr>
            <w:tcW w:w="2957" w:type="dxa"/>
            <w:tcBorders>
              <w:top w:val="nil" w:sz="6" w:space="0" w:color="auto"/>
              <w:left w:val="single" w:sz="4" w:space="0" w:color="000000"/>
              <w:bottom w:val="nil" w:sz="6" w:space="0" w:color="auto"/>
              <w:right w:val="nil" w:sz="6" w:space="0" w:color="auto"/>
            </w:tcBorders>
          </w:tcPr>
          <w:p>
            <w:pPr/>
          </w:p>
        </w:tc>
      </w:tr>
      <w:tr>
        <w:trPr>
          <w:trHeight w:val="494" w:hRule="exact"/>
        </w:trPr>
        <w:tc>
          <w:tcPr>
            <w:tcW w:w="2465" w:type="dxa"/>
            <w:tcBorders>
              <w:top w:val="nil" w:sz="6" w:space="0" w:color="auto"/>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30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7"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预计受益期限</w:t>
            </w:r>
          </w:p>
        </w:tc>
      </w:tr>
    </w:tbl>
    <w:p>
      <w:pPr>
        <w:spacing w:line="240" w:lineRule="auto" w:before="6"/>
        <w:rPr>
          <w:rFonts w:ascii="宋体" w:hAnsi="宋体" w:cs="宋体" w:eastAsia="宋体" w:hint="default"/>
          <w:b/>
          <w:bCs/>
          <w:sz w:val="7"/>
          <w:szCs w:val="7"/>
        </w:rPr>
      </w:pPr>
    </w:p>
    <w:p>
      <w:pPr>
        <w:spacing w:line="384" w:lineRule="auto" w:before="36"/>
        <w:ind w:left="2880" w:right="1370" w:firstLine="0"/>
        <w:jc w:val="left"/>
        <w:rPr>
          <w:rFonts w:ascii="宋体" w:hAnsi="宋体" w:cs="宋体" w:eastAsia="宋体" w:hint="default"/>
          <w:sz w:val="21"/>
          <w:szCs w:val="21"/>
        </w:rPr>
      </w:pPr>
      <w:r>
        <w:rPr/>
        <w:pict>
          <v:group style="position:absolute;margin-left:88.584pt;margin-top:-72.836304pt;width:434.35pt;height:.1pt;mso-position-horizontal-relative:page;mso-position-vertical-relative:paragraph;z-index:-696976" coordorigin="1772,-1457" coordsize="8687,2">
            <v:shape style="position:absolute;left:1772;top:-1457;width:8687;height:2" coordorigin="1772,-1457" coordsize="8687,0" path="m1772,-1457l10459,-1457e" filled="false" stroked="true" strokeweight=".72pt" strokecolor="#000000">
              <v:path arrowok="t"/>
            </v:shape>
            <w10:wrap type="none"/>
          </v:group>
        </w:pict>
      </w:r>
      <w:r>
        <w:rPr/>
        <w:pict>
          <v:shape style="position:absolute;margin-left:212.330002pt;margin-top:-54.956306pt;width:.48pt;height:.12pt;mso-position-horizontal-relative:page;mso-position-vertical-relative:paragraph;z-index:-696952" type="#_x0000_t75" stroked="false">
            <v:imagedata r:id="rId39" o:title=""/>
          </v:shape>
        </w:pict>
      </w:r>
      <w:r>
        <w:rPr/>
        <w:pict>
          <v:shape style="position:absolute;margin-left:362.829987pt;margin-top:-54.956306pt;width:.48001pt;height:.12pt;mso-position-horizontal-relative:page;mso-position-vertical-relative:paragraph;z-index:-696928" type="#_x0000_t75" stroked="false">
            <v:imagedata r:id="rId39" o:title=""/>
          </v:shape>
        </w:pict>
      </w:r>
      <w:r>
        <w:rPr/>
        <w:pict>
          <v:group style="position:absolute;margin-left:90.024002pt;margin-top:-35.616325pt;width:420.95pt;height:5.3pt;mso-position-horizontal-relative:page;mso-position-vertical-relative:paragraph;z-index:-696904" coordorigin="1800,-712" coordsize="8419,106">
            <v:shape style="position:absolute;left:1800;top:-712;width:2465;height:106" type="#_x0000_t75" stroked="false">
              <v:imagedata r:id="rId40" o:title=""/>
            </v:shape>
            <v:shape style="position:absolute;left:4242;top:-616;width:5977;height:10" type="#_x0000_t75" stroked="false">
              <v:imagedata r:id="rId41" o:title=""/>
            </v:shape>
            <w10:wrap type="none"/>
          </v:group>
        </w:pict>
      </w: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pacing w:val="-2"/>
          <w:sz w:val="21"/>
          <w:szCs w:val="21"/>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2954" w:val="left" w:leader="none"/>
        </w:tabs>
        <w:spacing w:line="374" w:lineRule="auto" w:before="0"/>
        <w:ind w:left="2880" w:right="3558"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ab/>
      </w:r>
      <w:r>
        <w:rPr>
          <w:rFonts w:ascii="宋体" w:hAnsi="宋体" w:cs="宋体" w:eastAsia="宋体" w:hint="default"/>
          <w:b/>
          <w:bCs/>
          <w:spacing w:val="-1"/>
          <w:sz w:val="21"/>
          <w:szCs w:val="21"/>
        </w:rPr>
        <w:t>使用寿命不确定的无形资产的判断依据：</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2"/>
          <w:sz w:val="21"/>
          <w:szCs w:val="21"/>
        </w:rPr>
        <w:t>本公司对使用寿命不确定的无形资产的使用寿命进行复核。</w:t>
      </w:r>
      <w:r>
        <w:rPr>
          <w:rFonts w:ascii="宋体" w:hAnsi="宋体" w:cs="宋体" w:eastAsia="宋体" w:hint="default"/>
          <w:w w:val="100"/>
          <w:sz w:val="21"/>
          <w:szCs w:val="21"/>
        </w:rPr>
        <w:t> </w:t>
      </w:r>
      <w:r>
        <w:rPr>
          <w:rFonts w:ascii="宋体" w:hAnsi="宋体" w:cs="宋体" w:eastAsia="宋体" w:hint="default"/>
          <w:sz w:val="21"/>
          <w:szCs w:val="21"/>
        </w:rPr>
        <w:t>经复核，该类无形资产的使用寿命仍为不确定。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2954" w:val="left" w:leader="none"/>
        </w:tabs>
        <w:spacing w:line="362"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ab/>
      </w:r>
      <w:r>
        <w:rPr>
          <w:rFonts w:ascii="宋体" w:hAnsi="宋体" w:cs="宋体" w:eastAsia="宋体" w:hint="default"/>
          <w:b/>
          <w:bCs/>
          <w:spacing w:val="-1"/>
          <w:sz w:val="21"/>
          <w:szCs w:val="21"/>
        </w:rPr>
        <w:t>无形资产减值准备的计提</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对无形资产进行减值测试，估计其可收回金额。可收回金额根据无形资产的公允价</w:t>
      </w:r>
      <w:r>
        <w:rPr>
          <w:rFonts w:ascii="宋体" w:hAnsi="宋体" w:cs="宋体" w:eastAsia="宋体" w:hint="default"/>
          <w:w w:val="100"/>
          <w:sz w:val="21"/>
          <w:szCs w:val="21"/>
        </w:rPr>
        <w:t> </w:t>
      </w:r>
      <w:r>
        <w:rPr>
          <w:rFonts w:ascii="宋体" w:hAnsi="宋体" w:cs="宋体" w:eastAsia="宋体" w:hint="default"/>
          <w:spacing w:val="2"/>
          <w:sz w:val="21"/>
          <w:szCs w:val="21"/>
        </w:rPr>
        <w:t>值减去处置费用后的净额与无形资产预计未来现金流量的现值两者之间较高者确</w:t>
      </w:r>
      <w:r>
        <w:rPr>
          <w:rFonts w:ascii="宋体" w:hAnsi="宋体" w:cs="宋体" w:eastAsia="宋体" w:hint="default"/>
          <w:spacing w:val="4"/>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pacing w:val="-2"/>
          <w:sz w:val="21"/>
          <w:szCs w:val="21"/>
        </w:rPr>
        <w:t>当无形资产的可收回金额低于其账面价值的，将无形资产的账面价值减记至可收回</w:t>
      </w:r>
      <w:r>
        <w:rPr>
          <w:rFonts w:ascii="宋体" w:hAnsi="宋体" w:cs="宋体" w:eastAsia="宋体" w:hint="default"/>
          <w:w w:val="100"/>
          <w:sz w:val="21"/>
          <w:szCs w:val="21"/>
        </w:rPr>
        <w:t> </w:t>
      </w:r>
      <w:r>
        <w:rPr>
          <w:rFonts w:ascii="宋体" w:hAnsi="宋体" w:cs="宋体" w:eastAsia="宋体" w:hint="default"/>
          <w:spacing w:val="-2"/>
          <w:sz w:val="21"/>
          <w:szCs w:val="21"/>
        </w:rPr>
        <w:t>金额，减记的金额确认为无形资产减值损失，计入当期损益，同时计提相应的无形</w:t>
      </w:r>
      <w:r>
        <w:rPr>
          <w:rFonts w:ascii="宋体" w:hAnsi="宋体" w:cs="宋体" w:eastAsia="宋体" w:hint="default"/>
          <w:w w:val="100"/>
          <w:sz w:val="21"/>
          <w:szCs w:val="21"/>
        </w:rPr>
        <w:t> </w:t>
      </w:r>
      <w:r>
        <w:rPr>
          <w:rFonts w:ascii="宋体" w:hAnsi="宋体" w:cs="宋体" w:eastAsia="宋体" w:hint="default"/>
          <w:sz w:val="21"/>
          <w:szCs w:val="21"/>
        </w:rPr>
        <w:t>资产减值准备。</w:t>
      </w:r>
      <w:r>
        <w:rPr>
          <w:rFonts w:ascii="宋体" w:hAnsi="宋体" w:cs="宋体" w:eastAsia="宋体" w:hint="default"/>
          <w:w w:val="100"/>
          <w:sz w:val="21"/>
          <w:szCs w:val="21"/>
        </w:rPr>
        <w:t> </w:t>
      </w:r>
      <w:r>
        <w:rPr>
          <w:rFonts w:ascii="宋体" w:hAnsi="宋体" w:cs="宋体" w:eastAsia="宋体" w:hint="default"/>
          <w:spacing w:val="-2"/>
          <w:sz w:val="21"/>
          <w:szCs w:val="21"/>
        </w:rPr>
        <w:t>无形资产减值损失确认后，减值无形资产的折耗或者摊销费用在未来期间作相应调</w:t>
      </w:r>
      <w:r>
        <w:rPr>
          <w:rFonts w:ascii="宋体" w:hAnsi="宋体" w:cs="宋体" w:eastAsia="宋体" w:hint="default"/>
          <w:w w:val="100"/>
          <w:sz w:val="21"/>
          <w:szCs w:val="21"/>
        </w:rPr>
        <w:t> </w:t>
      </w:r>
      <w:r>
        <w:rPr>
          <w:rFonts w:ascii="宋体" w:hAnsi="宋体" w:cs="宋体" w:eastAsia="宋体" w:hint="default"/>
          <w:spacing w:val="-8"/>
          <w:sz w:val="21"/>
          <w:szCs w:val="21"/>
        </w:rPr>
        <w:t>整，以使该无形资产在剩余使用寿命内，系统地分摊调整后的无形资产账面价值（扣</w:t>
      </w:r>
      <w:r>
        <w:rPr>
          <w:rFonts w:ascii="宋体" w:hAnsi="宋体" w:cs="宋体" w:eastAsia="宋体" w:hint="default"/>
          <w:w w:val="100"/>
          <w:sz w:val="21"/>
          <w:szCs w:val="21"/>
        </w:rPr>
        <w:t> </w:t>
      </w:r>
      <w:r>
        <w:rPr>
          <w:rFonts w:ascii="宋体" w:hAnsi="宋体" w:cs="宋体" w:eastAsia="宋体" w:hint="default"/>
          <w:spacing w:val="-15"/>
          <w:w w:val="100"/>
          <w:sz w:val="21"/>
          <w:szCs w:val="21"/>
        </w:rPr>
        <w:t>除预计净残值）。</w:t>
      </w:r>
    </w:p>
    <w:p>
      <w:pPr>
        <w:spacing w:line="386" w:lineRule="auto" w:before="57"/>
        <w:ind w:left="2880" w:right="1370"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2"/>
          <w:sz w:val="21"/>
          <w:szCs w:val="21"/>
        </w:rPr>
        <w:t>有迹象表明一项无形资产可能发生减值的，公司以单项无形资产为基础估计其可收</w:t>
      </w:r>
    </w:p>
    <w:p>
      <w:pPr>
        <w:spacing w:line="350" w:lineRule="auto" w:before="0"/>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回金额。公司难以对单项资产的可收回金额进行估计的，以该无形资产所属的资产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组为基础确定无形资产组的可收回金额。</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tabs>
          <w:tab w:pos="2954" w:val="left" w:leader="none"/>
        </w:tabs>
        <w:spacing w:line="364"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tab/>
      </w:r>
      <w:r>
        <w:rPr>
          <w:rFonts w:ascii="宋体" w:hAnsi="宋体" w:cs="宋体" w:eastAsia="宋体" w:hint="default"/>
          <w:b/>
          <w:bCs/>
          <w:spacing w:val="-1"/>
          <w:sz w:val="21"/>
          <w:szCs w:val="21"/>
        </w:rPr>
        <w:t>划分公司内部研究开发项目的研究阶段和开发阶段具体标准</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pacing w:val="-2"/>
          <w:sz w:val="21"/>
          <w:szCs w:val="21"/>
        </w:rPr>
        <w:t>研究阶段：为获取并理解新的科学或技术知识等而进行的独创性的有计划调查、研</w:t>
      </w:r>
      <w:r>
        <w:rPr>
          <w:rFonts w:ascii="宋体" w:hAnsi="宋体" w:cs="宋体" w:eastAsia="宋体" w:hint="default"/>
          <w:w w:val="100"/>
          <w:sz w:val="21"/>
          <w:szCs w:val="21"/>
        </w:rPr>
        <w:t> </w:t>
      </w:r>
      <w:r>
        <w:rPr>
          <w:rFonts w:ascii="宋体" w:hAnsi="宋体" w:cs="宋体" w:eastAsia="宋体" w:hint="default"/>
          <w:sz w:val="21"/>
          <w:szCs w:val="21"/>
        </w:rPr>
        <w:t>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w:t>
      </w:r>
      <w:r>
        <w:rPr>
          <w:rFonts w:ascii="宋体" w:hAnsi="宋体" w:cs="宋体" w:eastAsia="宋体" w:hint="default"/>
          <w:w w:val="100"/>
          <w:sz w:val="21"/>
          <w:szCs w:val="21"/>
        </w:rPr>
        <w:t> </w:t>
      </w:r>
      <w:r>
        <w:rPr>
          <w:rFonts w:ascii="宋体" w:hAnsi="宋体" w:cs="宋体" w:eastAsia="宋体" w:hint="default"/>
          <w:sz w:val="21"/>
          <w:szCs w:val="21"/>
        </w:rPr>
        <w:t>设计，以生产出新的或具有实质性改进的材料、装置、产品等活动的阶段。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sz w:val="21"/>
          <w:szCs w:val="21"/>
        </w:rPr>
        <w:t>内部研究开发项目研究阶段的支出，在发生时计入当期损益。</w:t>
      </w:r>
    </w:p>
    <w:p>
      <w:pPr>
        <w:spacing w:after="0" w:line="364" w:lineRule="auto"/>
        <w:jc w:val="left"/>
        <w:rPr>
          <w:rFonts w:ascii="宋体" w:hAnsi="宋体" w:cs="宋体" w:eastAsia="宋体" w:hint="default"/>
          <w:sz w:val="21"/>
          <w:szCs w:val="21"/>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764" w:right="0" w:firstLine="0"/>
        <w:rPr>
          <w:rFonts w:ascii="宋体" w:hAnsi="宋体" w:cs="宋体" w:eastAsia="宋体" w:hint="default"/>
          <w:sz w:val="2"/>
          <w:szCs w:val="2"/>
        </w:rPr>
      </w:pPr>
      <w:r>
        <w:rPr>
          <w:rFonts w:ascii="宋体" w:hAnsi="宋体" w:cs="宋体" w:eastAsia="宋体" w:hint="default"/>
          <w:sz w:val="2"/>
          <w:szCs w:val="2"/>
        </w:rPr>
        <w:pict>
          <v:group style="width:435.1pt;height:.75pt;mso-position-horizontal-relative:char;mso-position-vertical-relative:line" coordorigin="0,0" coordsize="8702,15">
            <v:group style="position:absolute;left:7;top:7;width:8687;height:2" coordorigin="7,7" coordsize="8687,2">
              <v:shape style="position:absolute;left:7;top:7;width:8687;height:2" coordorigin="7,7" coordsize="8687,0" path="m7,7l869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tabs>
          <w:tab w:pos="2954" w:val="left" w:leader="none"/>
        </w:tabs>
        <w:spacing w:line="364" w:lineRule="auto" w:before="36"/>
        <w:ind w:left="2880" w:right="2086"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tab/>
        <w:tab/>
      </w:r>
      <w:r>
        <w:rPr>
          <w:rFonts w:ascii="宋体" w:hAnsi="宋体" w:cs="宋体" w:eastAsia="宋体" w:hint="default"/>
          <w:b/>
          <w:bCs/>
          <w:spacing w:val="-1"/>
          <w:sz w:val="21"/>
          <w:szCs w:val="21"/>
        </w:rPr>
        <w:t>开发阶段支出符合资本化的具体标准</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pacing w:val="-2"/>
          <w:sz w:val="21"/>
          <w:szCs w:val="21"/>
        </w:rPr>
        <w:t>内部研究开发项目开发阶段的支出，同时满足下列条件时确认为无形资产：</w:t>
      </w:r>
    </w:p>
    <w:p>
      <w:pPr>
        <w:spacing w:before="55"/>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148"/>
        <w:ind w:left="2880" w:right="35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line="328" w:lineRule="auto" w:before="151"/>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）无形资产产生经济利益的方式，包括能够证明运用该无形资产生产的产品存</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在市场或无形资产自身存在市场，无形资产将在内部使用的，能够证明其有用性；</w:t>
      </w:r>
    </w:p>
    <w:p>
      <w:pPr>
        <w:spacing w:line="328" w:lineRule="auto" w:before="89"/>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）有足够的技术、财务资源和其他资源支持，以完成该无形资产的开发，并有</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能力使用或出售该无形资产；</w:t>
      </w:r>
    </w:p>
    <w:p>
      <w:pPr>
        <w:spacing w:before="89"/>
        <w:ind w:left="2880" w:right="35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收入</w:t>
      </w:r>
      <w:r>
        <w:rPr>
          <w:rFonts w:ascii="宋体" w:hAnsi="宋体" w:cs="宋体" w:eastAsia="宋体" w:hint="default"/>
          <w:sz w:val="21"/>
          <w:szCs w:val="21"/>
        </w:rPr>
      </w:r>
    </w:p>
    <w:p>
      <w:pPr>
        <w:tabs>
          <w:tab w:pos="2954" w:val="left" w:leader="none"/>
        </w:tabs>
        <w:spacing w:line="352" w:lineRule="auto" w:before="151"/>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r>
      <w:r>
        <w:rPr>
          <w:rFonts w:ascii="宋体" w:hAnsi="宋体" w:cs="宋体" w:eastAsia="宋体" w:hint="default"/>
          <w:b/>
          <w:bCs/>
          <w:spacing w:val="-1"/>
          <w:sz w:val="21"/>
          <w:szCs w:val="21"/>
        </w:rPr>
        <w:t>销售商品收入确认时间的具体判断标准</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pacing w:val="-2"/>
          <w:sz w:val="21"/>
          <w:szCs w:val="21"/>
        </w:rPr>
        <w:t>公司已将商品所有权上的主要风险和报酬转移给购买方；公司既没有保留与所有权</w:t>
      </w:r>
      <w:r>
        <w:rPr>
          <w:rFonts w:ascii="宋体" w:hAnsi="宋体" w:cs="宋体" w:eastAsia="宋体" w:hint="default"/>
          <w:w w:val="100"/>
          <w:sz w:val="21"/>
          <w:szCs w:val="21"/>
        </w:rPr>
        <w:t> </w:t>
      </w:r>
      <w:r>
        <w:rPr>
          <w:rFonts w:ascii="宋体" w:hAnsi="宋体" w:cs="宋体" w:eastAsia="宋体" w:hint="default"/>
          <w:spacing w:val="-2"/>
          <w:sz w:val="21"/>
          <w:szCs w:val="21"/>
        </w:rPr>
        <w:t>相联系的继续管理权，也没有对已售出的商品实施有效控制；收入的金额能够可靠</w:t>
      </w:r>
      <w:r>
        <w:rPr>
          <w:rFonts w:ascii="宋体" w:hAnsi="宋体" w:cs="宋体" w:eastAsia="宋体" w:hint="default"/>
          <w:w w:val="100"/>
          <w:sz w:val="21"/>
          <w:szCs w:val="21"/>
        </w:rPr>
        <w:t> </w:t>
      </w:r>
      <w:r>
        <w:rPr>
          <w:rFonts w:ascii="宋体" w:hAnsi="宋体" w:cs="宋体" w:eastAsia="宋体" w:hint="default"/>
          <w:spacing w:val="-2"/>
          <w:sz w:val="21"/>
          <w:szCs w:val="21"/>
        </w:rPr>
        <w:t>地计量；相关的经济利益很可能流入企业；相关的已发生或将发生的成本能够可靠</w:t>
      </w:r>
      <w:r>
        <w:rPr>
          <w:rFonts w:ascii="宋体" w:hAnsi="宋体" w:cs="宋体" w:eastAsia="宋体" w:hint="default"/>
          <w:w w:val="100"/>
          <w:sz w:val="21"/>
          <w:szCs w:val="21"/>
        </w:rPr>
        <w:t> </w:t>
      </w:r>
      <w:r>
        <w:rPr>
          <w:rFonts w:ascii="宋体" w:hAnsi="宋体" w:cs="宋体" w:eastAsia="宋体" w:hint="default"/>
          <w:sz w:val="21"/>
          <w:szCs w:val="21"/>
        </w:rPr>
        <w:t>地计量时，确认商品销售收入实现。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2954" w:val="left" w:leader="none"/>
        </w:tabs>
        <w:spacing w:line="355"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r>
      <w:r>
        <w:rPr>
          <w:rFonts w:ascii="宋体" w:hAnsi="宋体" w:cs="宋体" w:eastAsia="宋体" w:hint="default"/>
          <w:b/>
          <w:bCs/>
          <w:spacing w:val="-1"/>
          <w:sz w:val="21"/>
          <w:szCs w:val="21"/>
        </w:rPr>
        <w:t>确认让渡资产使用权收入的依据</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pacing w:val="-2"/>
          <w:sz w:val="21"/>
          <w:szCs w:val="21"/>
        </w:rPr>
        <w:t>与交易相关的经济利益很可能流入企业，收入的金额能够可靠地计量时。分别下列</w:t>
      </w:r>
      <w:r>
        <w:rPr>
          <w:rFonts w:ascii="宋体" w:hAnsi="宋体" w:cs="宋体" w:eastAsia="宋体" w:hint="default"/>
          <w:w w:val="100"/>
          <w:sz w:val="21"/>
          <w:szCs w:val="21"/>
        </w:rPr>
        <w:t> </w:t>
      </w:r>
      <w:r>
        <w:rPr>
          <w:rFonts w:ascii="宋体" w:hAnsi="宋体" w:cs="宋体" w:eastAsia="宋体" w:hint="default"/>
          <w:sz w:val="21"/>
          <w:szCs w:val="21"/>
        </w:rPr>
        <w:t>情况确定让渡资产使用权收入金额：</w:t>
      </w:r>
    </w:p>
    <w:p>
      <w:pPr>
        <w:spacing w:before="63"/>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48"/>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政府补助</w:t>
      </w:r>
      <w:r>
        <w:rPr>
          <w:rFonts w:ascii="宋体" w:hAnsi="宋体" w:cs="宋体" w:eastAsia="宋体" w:hint="default"/>
          <w:sz w:val="21"/>
          <w:szCs w:val="21"/>
        </w:rPr>
      </w:r>
    </w:p>
    <w:p>
      <w:pPr>
        <w:tabs>
          <w:tab w:pos="2954" w:val="left" w:leader="none"/>
        </w:tabs>
        <w:spacing w:line="355" w:lineRule="auto" w:before="149"/>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t>类型</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政府补助，是本公司从政府无偿取得的货币性资产与非货币性资产。分为与资产相</w:t>
      </w:r>
      <w:r>
        <w:rPr>
          <w:rFonts w:ascii="宋体" w:hAnsi="宋体" w:cs="宋体" w:eastAsia="宋体" w:hint="default"/>
          <w:w w:val="100"/>
          <w:sz w:val="21"/>
          <w:szCs w:val="21"/>
        </w:rPr>
        <w:t> </w:t>
      </w:r>
      <w:r>
        <w:rPr>
          <w:rFonts w:ascii="宋体" w:hAnsi="宋体" w:cs="宋体" w:eastAsia="宋体" w:hint="default"/>
          <w:sz w:val="21"/>
          <w:szCs w:val="21"/>
        </w:rPr>
        <w:t>关的政府补助和与收益相关的政府补助。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2954" w:val="left" w:leader="none"/>
        </w:tabs>
        <w:spacing w:line="355"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t>会计处理方法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与购建固定资产、无形资产等长期资产相关的政府补助，确认为递延收益，按照所</w:t>
      </w:r>
      <w:r>
        <w:rPr>
          <w:rFonts w:ascii="宋体" w:hAnsi="宋体" w:cs="宋体" w:eastAsia="宋体" w:hint="default"/>
          <w:w w:val="100"/>
          <w:sz w:val="21"/>
          <w:szCs w:val="21"/>
        </w:rPr>
        <w:t> </w:t>
      </w:r>
      <w:r>
        <w:rPr>
          <w:rFonts w:ascii="宋体" w:hAnsi="宋体" w:cs="宋体" w:eastAsia="宋体" w:hint="default"/>
          <w:sz w:val="21"/>
          <w:szCs w:val="21"/>
        </w:rPr>
        <w:t>建造或购买的资产使用年限分期计入营业外收入；</w:t>
      </w:r>
    </w:p>
    <w:p>
      <w:pPr>
        <w:spacing w:after="0" w:line="355" w:lineRule="auto"/>
        <w:jc w:val="left"/>
        <w:rPr>
          <w:rFonts w:ascii="宋体" w:hAnsi="宋体" w:cs="宋体" w:eastAsia="宋体" w:hint="default"/>
          <w:sz w:val="21"/>
          <w:szCs w:val="21"/>
        </w:rPr>
        <w:sectPr>
          <w:pgSz w:w="11910" w:h="16840"/>
          <w:pgMar w:header="877" w:footer="980" w:top="1060" w:bottom="116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48" w:lineRule="auto" w:before="0"/>
        <w:ind w:left="2880" w:right="1469" w:firstLine="0"/>
        <w:jc w:val="both"/>
        <w:rPr>
          <w:rFonts w:ascii="宋体" w:hAnsi="宋体" w:cs="宋体" w:eastAsia="宋体" w:hint="default"/>
          <w:sz w:val="21"/>
          <w:szCs w:val="21"/>
        </w:rPr>
      </w:pPr>
      <w:r>
        <w:rPr>
          <w:rFonts w:ascii="宋体" w:hAnsi="宋体" w:cs="宋体" w:eastAsia="宋体" w:hint="default"/>
          <w:spacing w:val="-2"/>
          <w:sz w:val="21"/>
          <w:szCs w:val="21"/>
        </w:rPr>
        <w:t>与收益相关的政府补助，用于补偿企业以后期间的相关费用或损失的，取得时确认</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为递延收益，在确认相关费用的期间计入当期营业外收入；用于补偿企业已发生的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相关费用或损失的，取得时直接计入当期营业外收入。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tabs>
          <w:tab w:pos="2954" w:val="left" w:leader="none"/>
        </w:tabs>
        <w:spacing w:line="355" w:lineRule="auto" w:before="148"/>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r>
      <w:r>
        <w:rPr>
          <w:rFonts w:ascii="宋体" w:hAnsi="宋体" w:cs="宋体" w:eastAsia="宋体" w:hint="default"/>
          <w:b/>
          <w:bCs/>
          <w:spacing w:val="-1"/>
          <w:sz w:val="21"/>
          <w:szCs w:val="21"/>
        </w:rPr>
        <w:t>确认递延所得税资产的依据</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2"/>
          <w:sz w:val="21"/>
          <w:szCs w:val="21"/>
        </w:rPr>
        <w:t>公司以很可能取得用来抵扣可抵扣暂时性差异的应纳税所得额为限，确认由可抵扣</w:t>
      </w:r>
      <w:r>
        <w:rPr>
          <w:rFonts w:ascii="宋体" w:hAnsi="宋体" w:cs="宋体" w:eastAsia="宋体" w:hint="default"/>
          <w:w w:val="100"/>
          <w:sz w:val="21"/>
          <w:szCs w:val="21"/>
        </w:rPr>
        <w:t> </w:t>
      </w:r>
      <w:r>
        <w:rPr>
          <w:rFonts w:ascii="宋体" w:hAnsi="宋体" w:cs="宋体" w:eastAsia="宋体" w:hint="default"/>
          <w:sz w:val="21"/>
          <w:szCs w:val="21"/>
        </w:rPr>
        <w:t>暂时性差异产生的递延所得税资产。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tabs>
          <w:tab w:pos="2954" w:val="left" w:leader="none"/>
        </w:tabs>
        <w:spacing w:line="355" w:lineRule="auto" w:before="0"/>
        <w:ind w:left="2880" w:right="1470"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r>
      <w:r>
        <w:rPr>
          <w:rFonts w:ascii="宋体" w:hAnsi="宋体" w:cs="宋体" w:eastAsia="宋体" w:hint="default"/>
          <w:b/>
          <w:bCs/>
          <w:spacing w:val="-1"/>
          <w:sz w:val="21"/>
          <w:szCs w:val="21"/>
        </w:rPr>
        <w:t>确认递延所得税负债的依据</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pacing w:val="-2"/>
          <w:sz w:val="21"/>
          <w:szCs w:val="21"/>
        </w:rPr>
        <w:t>公司将当期与以前期间应交未交的应纳税暂时性差异确认为递延所得税负债。但不</w:t>
      </w:r>
      <w:r>
        <w:rPr>
          <w:rFonts w:ascii="宋体" w:hAnsi="宋体" w:cs="宋体" w:eastAsia="宋体" w:hint="default"/>
          <w:w w:val="100"/>
          <w:sz w:val="21"/>
          <w:szCs w:val="21"/>
        </w:rPr>
        <w:t> </w:t>
      </w:r>
      <w:r>
        <w:rPr>
          <w:rFonts w:ascii="宋体" w:hAnsi="宋体" w:cs="宋体" w:eastAsia="宋体" w:hint="default"/>
          <w:spacing w:val="-2"/>
          <w:sz w:val="21"/>
          <w:szCs w:val="21"/>
        </w:rPr>
        <w:t>包括商誉、非企业合并形成的交易且该交易发生时既不影响会计利润也不影响应纳</w:t>
      </w:r>
      <w:r>
        <w:rPr>
          <w:rFonts w:ascii="宋体" w:hAnsi="宋体" w:cs="宋体" w:eastAsia="宋体" w:hint="default"/>
          <w:w w:val="100"/>
          <w:sz w:val="21"/>
          <w:szCs w:val="21"/>
        </w:rPr>
        <w:t> </w:t>
      </w:r>
      <w:r>
        <w:rPr>
          <w:rFonts w:ascii="宋体" w:hAnsi="宋体" w:cs="宋体" w:eastAsia="宋体" w:hint="default"/>
          <w:sz w:val="21"/>
          <w:szCs w:val="21"/>
        </w:rPr>
        <w:t>税所得额（或可抵扣亏损）所形成的暂时性差异。</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tabs>
          <w:tab w:pos="2556"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tabs>
          <w:tab w:pos="2954" w:val="left" w:leader="none"/>
        </w:tabs>
        <w:spacing w:line="362" w:lineRule="auto" w:before="151"/>
        <w:ind w:left="2880" w:right="6501"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t>会计政策变更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本期无会计政策变更事项。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2954" w:val="left" w:leader="none"/>
        </w:tabs>
        <w:spacing w:line="362" w:lineRule="auto" w:before="0"/>
        <w:ind w:left="2880" w:right="6501"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t>会计估计变更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本期无会计估计变更事项。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2640" w:val="left" w:leader="none"/>
        </w:tabs>
        <w:spacing w:before="0"/>
        <w:ind w:left="1786"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before="148"/>
        <w:ind w:left="2880" w:right="0" w:firstLine="0"/>
        <w:jc w:val="both"/>
        <w:rPr>
          <w:rFonts w:ascii="宋体" w:hAnsi="宋体" w:cs="宋体" w:eastAsia="宋体" w:hint="default"/>
          <w:sz w:val="21"/>
          <w:szCs w:val="21"/>
        </w:rPr>
      </w:pPr>
      <w:r>
        <w:rPr>
          <w:rFonts w:ascii="宋体" w:hAnsi="宋体" w:cs="宋体" w:eastAsia="宋体" w:hint="default"/>
          <w:sz w:val="21"/>
          <w:szCs w:val="21"/>
        </w:rPr>
        <w:t>本期无前期会计差错更正。</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tabs>
          <w:tab w:pos="2513" w:val="left" w:leader="none"/>
        </w:tabs>
        <w:spacing w:before="0"/>
        <w:ind w:left="1786" w:right="3524" w:firstLine="0"/>
        <w:jc w:val="left"/>
        <w:rPr>
          <w:rFonts w:ascii="宋体" w:hAnsi="宋体" w:cs="宋体" w:eastAsia="宋体" w:hint="default"/>
          <w:sz w:val="18"/>
          <w:szCs w:val="18"/>
        </w:rPr>
      </w:pPr>
      <w:r>
        <w:rPr>
          <w:rFonts w:ascii="宋体" w:hAnsi="宋体" w:cs="宋体" w:eastAsia="宋体" w:hint="default"/>
          <w:b/>
          <w:bCs/>
          <w:sz w:val="18"/>
          <w:szCs w:val="18"/>
        </w:rPr>
        <w:t>三、</w:t>
        <w:tab/>
        <w:t>税项</w:t>
      </w:r>
      <w:r>
        <w:rPr>
          <w:rFonts w:ascii="宋体" w:hAnsi="宋体" w:cs="宋体" w:eastAsia="宋体" w:hint="default"/>
          <w:sz w:val="18"/>
          <w:szCs w:val="18"/>
        </w:rPr>
      </w:r>
    </w:p>
    <w:p>
      <w:pPr>
        <w:spacing w:line="240" w:lineRule="auto" w:before="5"/>
        <w:rPr>
          <w:rFonts w:ascii="宋体" w:hAnsi="宋体" w:cs="宋体" w:eastAsia="宋体" w:hint="default"/>
          <w:b/>
          <w:bCs/>
          <w:sz w:val="12"/>
          <w:szCs w:val="12"/>
        </w:rPr>
      </w:pPr>
    </w:p>
    <w:p>
      <w:pPr>
        <w:tabs>
          <w:tab w:pos="2556" w:val="left" w:leader="none"/>
        </w:tabs>
        <w:spacing w:before="0"/>
        <w:ind w:left="1786" w:right="3524" w:firstLine="0"/>
        <w:jc w:val="left"/>
        <w:rPr>
          <w:rFonts w:ascii="宋体" w:hAnsi="宋体" w:cs="宋体" w:eastAsia="宋体" w:hint="default"/>
          <w:sz w:val="21"/>
          <w:szCs w:val="21"/>
        </w:rPr>
      </w:pPr>
      <w:r>
        <w:rPr/>
        <w:pict>
          <v:shape style="position:absolute;margin-left:241.369995pt;margin-top:18.743607pt;width:.47977pt;height:.12pt;mso-position-horizontal-relative:page;mso-position-vertical-relative:paragraph;z-index:-696856" type="#_x0000_t75" stroked="false">
            <v:imagedata r:id="rId42" o:title=""/>
          </v:shape>
        </w:pict>
      </w:r>
      <w:r>
        <w:rPr/>
        <w:pict>
          <v:shape style="position:absolute;margin-left:371.230011pt;margin-top:18.743607pt;width:.47977pt;height:.12pt;mso-position-horizontal-relative:page;mso-position-vertical-relative:paragraph;z-index:-696832" type="#_x0000_t75" stroked="false">
            <v:imagedata r:id="rId42" o:title=""/>
          </v:shape>
        </w:pict>
      </w:r>
      <w:r>
        <w:rPr/>
        <w:pict>
          <v:group style="position:absolute;margin-left:90.744003pt;margin-top:36.143646pt;width:410.6pt;height:5.2pt;mso-position-horizontal-relative:page;mso-position-vertical-relative:paragraph;z-index:-696808" coordorigin="1815,723" coordsize="8212,104">
            <v:shape style="position:absolute;left:1815;top:723;width:3032;height:103" type="#_x0000_t75" stroked="false">
              <v:imagedata r:id="rId43" o:title=""/>
            </v:shape>
            <v:shape style="position:absolute;left:4823;top:816;width:2602;height:10" type="#_x0000_t75" stroked="false">
              <v:imagedata r:id="rId44" o:title=""/>
            </v:shape>
            <v:shape style="position:absolute;left:7420;top:816;width:2607;height:10" type="#_x0000_t75" stroked="false">
              <v:imagedata r:id="rId45" o:title=""/>
            </v:shape>
            <w10:wrap type="none"/>
          </v:group>
        </w:pict>
      </w:r>
      <w:r>
        <w:rPr/>
        <w:pict>
          <v:group style="position:absolute;margin-left:90.744003pt;margin-top:58.583645pt;width:410.6pt;height:5.3pt;mso-position-horizontal-relative:page;mso-position-vertical-relative:paragraph;z-index:-696784" coordorigin="1815,1172" coordsize="8212,106">
            <v:shape style="position:absolute;left:1815;top:1172;width:3032;height:106" type="#_x0000_t75" stroked="false">
              <v:imagedata r:id="rId46" o:title=""/>
            </v:shape>
            <v:shape style="position:absolute;left:4823;top:1268;width:2602;height:10" type="#_x0000_t75" stroked="false">
              <v:imagedata r:id="rId47" o:title=""/>
            </v:shape>
            <v:shape style="position:absolute;left:7420;top:1268;width:2607;height:10" type="#_x0000_t75" stroked="false">
              <v:imagedata r:id="rId48" o:title=""/>
            </v:shape>
            <w10:wrap type="none"/>
          </v:group>
        </w:pict>
      </w:r>
      <w:r>
        <w:rPr/>
        <w:pict>
          <v:group style="position:absolute;margin-left:90.744003pt;margin-top:81.143646pt;width:410.6pt;height:5.2pt;mso-position-horizontal-relative:page;mso-position-vertical-relative:paragraph;z-index:-696760" coordorigin="1815,1623" coordsize="8212,104">
            <v:shape style="position:absolute;left:1815;top:1623;width:3032;height:103" type="#_x0000_t75" stroked="false">
              <v:imagedata r:id="rId43" o:title=""/>
            </v:shape>
            <v:shape style="position:absolute;left:4823;top:1716;width:2602;height:10" type="#_x0000_t75" stroked="false">
              <v:imagedata r:id="rId44" o:title=""/>
            </v:shape>
            <v:shape style="position:absolute;left:7420;top:1716;width:2607;height:10" type="#_x0000_t75" stroked="false">
              <v:imagedata r:id="rId45" o:title=""/>
            </v:shape>
            <w10:wrap type="none"/>
          </v:group>
        </w:pict>
      </w:r>
      <w:r>
        <w:rPr/>
        <w:pict>
          <v:group style="position:absolute;margin-left:90.744003pt;margin-top:103.583649pt;width:410.6pt;height:5.3pt;mso-position-horizontal-relative:page;mso-position-vertical-relative:paragraph;z-index:-696736" coordorigin="1815,2072" coordsize="8212,106">
            <v:shape style="position:absolute;left:1815;top:2072;width:3032;height:106" type="#_x0000_t75" stroked="false">
              <v:imagedata r:id="rId46" o:title=""/>
            </v:shape>
            <v:shape style="position:absolute;left:4823;top:2168;width:2602;height:10" type="#_x0000_t75" stroked="false">
              <v:imagedata r:id="rId47" o:title=""/>
            </v:shape>
            <v:shape style="position:absolute;left:7420;top:2168;width:2607;height:10" type="#_x0000_t75" stroked="false">
              <v:imagedata r:id="rId48"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814" w:type="dxa"/>
        <w:tblLayout w:type="fixed"/>
        <w:tblCellMar>
          <w:top w:w="0" w:type="dxa"/>
          <w:left w:w="0" w:type="dxa"/>
          <w:bottom w:w="0" w:type="dxa"/>
          <w:right w:w="0" w:type="dxa"/>
        </w:tblCellMar>
        <w:tblLook w:val="01E0"/>
      </w:tblPr>
      <w:tblGrid>
        <w:gridCol w:w="3017"/>
        <w:gridCol w:w="2597"/>
        <w:gridCol w:w="2597"/>
      </w:tblGrid>
      <w:tr>
        <w:trPr>
          <w:trHeight w:val="369" w:hRule="exact"/>
        </w:trPr>
        <w:tc>
          <w:tcPr>
            <w:tcW w:w="3017" w:type="dxa"/>
            <w:tcBorders>
              <w:top w:val="single" w:sz="12" w:space="0" w:color="000000"/>
              <w:left w:val="nil" w:sz="6" w:space="0" w:color="auto"/>
              <w:bottom w:val="nil" w:sz="6" w:space="0" w:color="auto"/>
              <w:right w:val="single" w:sz="4" w:space="0" w:color="000000"/>
            </w:tcBorders>
          </w:tcPr>
          <w:p>
            <w:pPr>
              <w:pStyle w:val="TableParagraph"/>
              <w:spacing w:line="240" w:lineRule="auto" w:before="118"/>
              <w:ind w:left="16"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89"/>
                <w:sz w:val="18"/>
                <w:szCs w:val="18"/>
              </w:rPr>
              <w:t> </w:t>
            </w:r>
            <w:r>
              <w:rPr>
                <w:rFonts w:ascii="宋体" w:hAnsi="宋体" w:cs="宋体" w:eastAsia="宋体" w:hint="default"/>
                <w:sz w:val="18"/>
                <w:szCs w:val="18"/>
              </w:rPr>
              <w:t>种</w:t>
            </w:r>
          </w:p>
        </w:tc>
        <w:tc>
          <w:tcPr>
            <w:tcW w:w="259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hAnsi="宋体" w:cs="宋体" w:eastAsia="宋体" w:hint="default"/>
                <w:sz w:val="18"/>
                <w:szCs w:val="18"/>
              </w:rPr>
              <w:t>计税依据</w:t>
            </w:r>
          </w:p>
        </w:tc>
        <w:tc>
          <w:tcPr>
            <w:tcW w:w="2597" w:type="dxa"/>
            <w:tcBorders>
              <w:top w:val="single" w:sz="12" w:space="0" w:color="000000"/>
              <w:left w:val="single" w:sz="4" w:space="0" w:color="000000"/>
              <w:bottom w:val="nil" w:sz="6" w:space="0" w:color="auto"/>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hAnsi="宋体" w:cs="宋体" w:eastAsia="宋体" w:hint="default"/>
                <w:sz w:val="18"/>
                <w:szCs w:val="18"/>
              </w:rPr>
              <w:t>税率</w:t>
            </w:r>
          </w:p>
        </w:tc>
      </w:tr>
      <w:tr>
        <w:trPr>
          <w:trHeight w:val="97" w:hRule="exact"/>
        </w:trPr>
        <w:tc>
          <w:tcPr>
            <w:tcW w:w="3017"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362" w:hRule="exact"/>
        </w:trPr>
        <w:tc>
          <w:tcPr>
            <w:tcW w:w="3017"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hAnsi="宋体" w:cs="宋体" w:eastAsia="宋体" w:hint="default"/>
                <w:sz w:val="18"/>
                <w:szCs w:val="18"/>
              </w:rPr>
              <w:t>销售额</w:t>
            </w:r>
          </w:p>
        </w:tc>
        <w:tc>
          <w:tcPr>
            <w:tcW w:w="2597" w:type="dxa"/>
            <w:tcBorders>
              <w:top w:val="nil" w:sz="6" w:space="0" w:color="auto"/>
              <w:left w:val="single" w:sz="4" w:space="0" w:color="000000"/>
              <w:bottom w:val="nil" w:sz="6" w:space="0" w:color="auto"/>
              <w:right w:val="nil" w:sz="6" w:space="0" w:color="auto"/>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z w:val="18"/>
              </w:rPr>
              <w:t>17%</w:t>
            </w:r>
          </w:p>
        </w:tc>
      </w:tr>
      <w:tr>
        <w:trPr>
          <w:trHeight w:val="90" w:hRule="exact"/>
        </w:trPr>
        <w:tc>
          <w:tcPr>
            <w:tcW w:w="3017"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362" w:hRule="exact"/>
        </w:trPr>
        <w:tc>
          <w:tcPr>
            <w:tcW w:w="3017"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hAnsi="宋体" w:cs="宋体" w:eastAsia="宋体" w:hint="default"/>
                <w:sz w:val="18"/>
                <w:szCs w:val="18"/>
              </w:rPr>
              <w:t>应缴流转税额</w:t>
            </w:r>
          </w:p>
        </w:tc>
        <w:tc>
          <w:tcPr>
            <w:tcW w:w="2597" w:type="dxa"/>
            <w:tcBorders>
              <w:top w:val="nil" w:sz="6" w:space="0" w:color="auto"/>
              <w:left w:val="single" w:sz="4" w:space="0" w:color="000000"/>
              <w:bottom w:val="nil" w:sz="6" w:space="0" w:color="auto"/>
              <w:right w:val="nil" w:sz="6" w:space="0" w:color="auto"/>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1%</w:t>
            </w:r>
          </w:p>
        </w:tc>
      </w:tr>
      <w:tr>
        <w:trPr>
          <w:trHeight w:val="87" w:hRule="exact"/>
        </w:trPr>
        <w:tc>
          <w:tcPr>
            <w:tcW w:w="3017"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362" w:hRule="exact"/>
        </w:trPr>
        <w:tc>
          <w:tcPr>
            <w:tcW w:w="3017"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hAnsi="宋体" w:cs="宋体" w:eastAsia="宋体" w:hint="default"/>
                <w:sz w:val="18"/>
                <w:szCs w:val="18"/>
              </w:rPr>
              <w:t>应缴流转税额</w:t>
            </w:r>
          </w:p>
        </w:tc>
        <w:tc>
          <w:tcPr>
            <w:tcW w:w="2597" w:type="dxa"/>
            <w:tcBorders>
              <w:top w:val="nil" w:sz="6" w:space="0" w:color="auto"/>
              <w:left w:val="single" w:sz="4" w:space="0" w:color="000000"/>
              <w:bottom w:val="nil" w:sz="6" w:space="0" w:color="auto"/>
              <w:right w:val="nil" w:sz="6" w:space="0" w:color="auto"/>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3%</w:t>
            </w:r>
          </w:p>
        </w:tc>
      </w:tr>
      <w:tr>
        <w:trPr>
          <w:trHeight w:val="90" w:hRule="exact"/>
        </w:trPr>
        <w:tc>
          <w:tcPr>
            <w:tcW w:w="3017"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single" w:sz="4" w:space="0" w:color="000000"/>
            </w:tcBorders>
          </w:tcPr>
          <w:p>
            <w:pPr/>
          </w:p>
        </w:tc>
        <w:tc>
          <w:tcPr>
            <w:tcW w:w="2597" w:type="dxa"/>
            <w:tcBorders>
              <w:top w:val="nil" w:sz="6" w:space="0" w:color="auto"/>
              <w:left w:val="single" w:sz="4" w:space="0" w:color="000000"/>
              <w:bottom w:val="nil" w:sz="6" w:space="0" w:color="auto"/>
              <w:right w:val="nil" w:sz="6" w:space="0" w:color="auto"/>
            </w:tcBorders>
          </w:tcPr>
          <w:p>
            <w:pPr/>
          </w:p>
        </w:tc>
      </w:tr>
      <w:tr>
        <w:trPr>
          <w:trHeight w:val="456" w:hRule="exact"/>
        </w:trPr>
        <w:tc>
          <w:tcPr>
            <w:tcW w:w="3017" w:type="dxa"/>
            <w:tcBorders>
              <w:top w:val="nil" w:sz="6" w:space="0" w:color="auto"/>
              <w:left w:val="nil" w:sz="6" w:space="0" w:color="auto"/>
              <w:bottom w:val="single" w:sz="12" w:space="0" w:color="000000"/>
              <w:right w:val="single" w:sz="4" w:space="0" w:color="000000"/>
            </w:tcBorders>
          </w:tcPr>
          <w:p>
            <w:pPr>
              <w:pStyle w:val="TableParagraph"/>
              <w:spacing w:line="240" w:lineRule="auto" w:before="116"/>
              <w:ind w:left="16"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5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105"/>
              <w:jc w:val="right"/>
              <w:rPr>
                <w:rFonts w:ascii="宋体" w:hAnsi="宋体" w:cs="宋体" w:eastAsia="宋体" w:hint="default"/>
                <w:sz w:val="18"/>
                <w:szCs w:val="18"/>
              </w:rPr>
            </w:pPr>
            <w:r>
              <w:rPr>
                <w:rFonts w:ascii="宋体" w:hAnsi="宋体" w:cs="宋体" w:eastAsia="宋体" w:hint="default"/>
                <w:sz w:val="18"/>
                <w:szCs w:val="18"/>
              </w:rPr>
              <w:t>应缴流转税额</w:t>
            </w:r>
          </w:p>
        </w:tc>
        <w:tc>
          <w:tcPr>
            <w:tcW w:w="2597" w:type="dxa"/>
            <w:tcBorders>
              <w:top w:val="nil" w:sz="6" w:space="0" w:color="auto"/>
              <w:left w:val="single" w:sz="4" w:space="0" w:color="000000"/>
              <w:bottom w:val="single" w:sz="12" w:space="0" w:color="000000"/>
              <w:right w:val="nil" w:sz="6" w:space="0" w:color="auto"/>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786" w:type="dxa"/>
        <w:tblLayout w:type="fixed"/>
        <w:tblCellMar>
          <w:top w:w="0" w:type="dxa"/>
          <w:left w:w="0" w:type="dxa"/>
          <w:bottom w:w="0" w:type="dxa"/>
          <w:right w:w="0" w:type="dxa"/>
        </w:tblCellMar>
        <w:tblLook w:val="01E0"/>
      </w:tblPr>
      <w:tblGrid>
        <w:gridCol w:w="3032"/>
        <w:gridCol w:w="2597"/>
        <w:gridCol w:w="2597"/>
      </w:tblGrid>
      <w:tr>
        <w:trPr>
          <w:trHeight w:val="471" w:hRule="exact"/>
        </w:trPr>
        <w:tc>
          <w:tcPr>
            <w:tcW w:w="303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9"/>
              <w:ind w:left="3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59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9"/>
              <w:ind w:left="14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59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hAnsi="宋体" w:cs="宋体" w:eastAsia="宋体" w:hint="default"/>
                <w:sz w:val="18"/>
                <w:szCs w:val="18"/>
              </w:rPr>
              <w:t>注</w:t>
            </w:r>
          </w:p>
        </w:tc>
      </w:tr>
    </w:tbl>
    <w:p>
      <w:pPr>
        <w:spacing w:line="240" w:lineRule="auto" w:before="6"/>
        <w:rPr>
          <w:rFonts w:ascii="宋体" w:hAnsi="宋体" w:cs="宋体" w:eastAsia="宋体" w:hint="default"/>
          <w:b/>
          <w:bCs/>
          <w:sz w:val="7"/>
          <w:szCs w:val="7"/>
        </w:rPr>
      </w:pPr>
    </w:p>
    <w:p>
      <w:pPr>
        <w:spacing w:before="36"/>
        <w:ind w:left="2417" w:right="3524" w:firstLine="0"/>
        <w:jc w:val="left"/>
        <w:rPr>
          <w:rFonts w:ascii="宋体" w:hAnsi="宋体" w:cs="宋体" w:eastAsia="宋体" w:hint="default"/>
          <w:sz w:val="21"/>
          <w:szCs w:val="21"/>
        </w:rPr>
      </w:pPr>
      <w:r>
        <w:rPr/>
        <w:pict>
          <v:shape style="position:absolute;margin-left:241.369995pt;margin-top:-28.436348pt;width:.48001pt;height:.12pt;mso-position-horizontal-relative:page;mso-position-vertical-relative:paragraph;z-index:2920" type="#_x0000_t75" stroked="false">
            <v:imagedata r:id="rId49" o:title=""/>
          </v:shape>
        </w:pict>
      </w:r>
      <w:r>
        <w:rPr/>
        <w:pict>
          <v:shape style="position:absolute;margin-left:371.230011pt;margin-top:-28.436348pt;width:.48001pt;height:.12pt;mso-position-horizontal-relative:page;mso-position-vertical-relative:paragraph;z-index:2944" type="#_x0000_t75" stroked="false">
            <v:imagedata r:id="rId49" o:title=""/>
          </v:shape>
        </w:pict>
      </w:r>
      <w:r>
        <w:rPr>
          <w:rFonts w:ascii="宋体" w:hAnsi="宋体" w:cs="宋体" w:eastAsia="宋体" w:hint="default"/>
          <w:sz w:val="21"/>
          <w:szCs w:val="21"/>
        </w:rPr>
        <w:t>注：公司本期所得税实际税率为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240" w:lineRule="auto" w:before="8"/>
        <w:rPr>
          <w:rFonts w:ascii="宋体" w:hAnsi="宋体" w:cs="宋体" w:eastAsia="宋体" w:hint="default"/>
          <w:sz w:val="8"/>
          <w:szCs w:val="8"/>
        </w:rPr>
      </w:pPr>
    </w:p>
    <w:p>
      <w:pPr>
        <w:tabs>
          <w:tab w:pos="2556" w:val="left" w:leader="none"/>
        </w:tabs>
        <w:spacing w:before="36"/>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319" w:lineRule="auto" w:before="133"/>
        <w:ind w:left="2417" w:right="1370" w:firstLine="0"/>
        <w:jc w:val="left"/>
        <w:rPr>
          <w:rFonts w:ascii="宋体" w:hAnsi="宋体" w:cs="宋体" w:eastAsia="宋体" w:hint="default"/>
          <w:sz w:val="21"/>
          <w:szCs w:val="21"/>
        </w:rPr>
      </w:pPr>
      <w:r>
        <w:rPr>
          <w:rFonts w:ascii="宋体" w:hAnsi="宋体" w:cs="宋体" w:eastAsia="宋体" w:hint="default"/>
          <w:spacing w:val="-5"/>
          <w:w w:val="100"/>
          <w:sz w:val="21"/>
          <w:szCs w:val="21"/>
        </w:rPr>
        <w:t>根据《高新技术企业认定管理办法》（国科发火</w:t>
      </w:r>
      <w:r>
        <w:rPr>
          <w:rFonts w:ascii="Times New Roman" w:hAnsi="Times New Roman" w:cs="Times New Roman" w:eastAsia="Times New Roman" w:hint="default"/>
          <w:spacing w:val="-5"/>
          <w:w w:val="100"/>
          <w:sz w:val="21"/>
          <w:szCs w:val="21"/>
        </w:rPr>
        <w:t>[2008]172</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号）和《高新技术企业认定管</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7"/>
          <w:w w:val="100"/>
          <w:sz w:val="21"/>
          <w:szCs w:val="21"/>
        </w:rPr>
        <w:t>理工作指引》（国科发火</w:t>
      </w:r>
      <w:r>
        <w:rPr>
          <w:rFonts w:ascii="Times New Roman" w:hAnsi="Times New Roman" w:cs="Times New Roman" w:eastAsia="Times New Roman" w:hint="default"/>
          <w:spacing w:val="-7"/>
          <w:w w:val="100"/>
          <w:sz w:val="21"/>
          <w:szCs w:val="21"/>
        </w:rPr>
        <w:t>[2008]362</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号）有关规定，上海市科学技术委员会、上海市财政</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5"/>
          <w:w w:val="100"/>
          <w:sz w:val="21"/>
          <w:szCs w:val="21"/>
        </w:rPr>
        <w:t>局、上海市国家税务局、上海市地方税务局联合颁发《高新技术企业证书》（证书编号：</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Times New Roman" w:hAnsi="Times New Roman" w:cs="Times New Roman" w:eastAsia="Times New Roman" w:hint="default"/>
          <w:spacing w:val="-6"/>
          <w:w w:val="100"/>
          <w:sz w:val="21"/>
          <w:szCs w:val="21"/>
        </w:rPr>
        <w:t>GR200831000642</w:t>
      </w:r>
      <w:r>
        <w:rPr>
          <w:rFonts w:ascii="宋体" w:hAnsi="宋体" w:cs="宋体" w:eastAsia="宋体" w:hint="default"/>
          <w:spacing w:val="-6"/>
          <w:w w:val="100"/>
          <w:sz w:val="21"/>
          <w:szCs w:val="21"/>
        </w:rPr>
        <w:t>），认定本公司为高新技术企业，认定有效期为</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2008 </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2009</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2010</w:t>
      </w:r>
      <w:r>
        <w:rPr>
          <w:rFonts w:ascii="Times New Roman" w:hAnsi="Times New Roman" w:cs="Times New Roman" w:eastAsia="Times New Roman" w:hint="default"/>
          <w:spacing w:val="-47"/>
          <w:w w:val="100"/>
          <w:sz w:val="21"/>
          <w:szCs w:val="21"/>
        </w:rPr>
        <w:t> </w:t>
      </w:r>
      <w:r>
        <w:rPr>
          <w:rFonts w:ascii="Times New Roman" w:hAnsi="Times New Roman" w:cs="Times New Roman" w:eastAsia="Times New Roman" w:hint="default"/>
          <w:spacing w:val="-47"/>
          <w:w w:val="100"/>
          <w:sz w:val="21"/>
          <w:szCs w:val="21"/>
        </w:rPr>
      </w:r>
      <w:r>
        <w:rPr>
          <w:rFonts w:ascii="宋体" w:hAnsi="宋体" w:cs="宋体" w:eastAsia="宋体" w:hint="default"/>
          <w:sz w:val="21"/>
          <w:szCs w:val="21"/>
        </w:rPr>
        <w:t>年，企业所得税税率按照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执行。</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tabs>
          <w:tab w:pos="2520"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四、</w:t>
        <w:tab/>
        <w:t>财务报表主要项目注释</w:t>
      </w:r>
      <w:r>
        <w:rPr>
          <w:rFonts w:ascii="宋体" w:hAnsi="宋体" w:cs="宋体" w:eastAsia="宋体" w:hint="default"/>
          <w:sz w:val="21"/>
          <w:szCs w:val="21"/>
        </w:rPr>
      </w:r>
    </w:p>
    <w:p>
      <w:pPr>
        <w:tabs>
          <w:tab w:pos="2556" w:val="left" w:leader="none"/>
        </w:tabs>
        <w:spacing w:line="386" w:lineRule="auto" w:before="164"/>
        <w:ind w:left="1786" w:right="5072" w:firstLine="631"/>
        <w:jc w:val="left"/>
        <w:rPr>
          <w:rFonts w:ascii="宋体" w:hAnsi="宋体" w:cs="宋体" w:eastAsia="宋体" w:hint="default"/>
          <w:sz w:val="21"/>
          <w:szCs w:val="21"/>
        </w:rPr>
      </w:pPr>
      <w:r>
        <w:rPr>
          <w:rFonts w:ascii="宋体" w:hAnsi="宋体" w:cs="宋体" w:eastAsia="宋体" w:hint="default"/>
          <w:spacing w:val="-2"/>
          <w:sz w:val="21"/>
          <w:szCs w:val="21"/>
        </w:rPr>
        <w:t>（以下金额单位若未特别注明者均为人民币元）</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货币资金</w:t>
      </w:r>
      <w:r>
        <w:rPr>
          <w:rFonts w:ascii="宋体" w:hAnsi="宋体" w:cs="宋体" w:eastAsia="宋体" w:hint="default"/>
          <w:sz w:val="21"/>
          <w:szCs w:val="21"/>
        </w:rPr>
      </w:r>
    </w:p>
    <w:p>
      <w:pPr>
        <w:tabs>
          <w:tab w:pos="2954" w:val="left" w:leader="none"/>
        </w:tabs>
        <w:spacing w:before="36"/>
        <w:ind w:left="2417" w:right="3524" w:firstLine="0"/>
        <w:jc w:val="left"/>
        <w:rPr>
          <w:rFonts w:ascii="宋体" w:hAnsi="宋体" w:cs="宋体" w:eastAsia="宋体" w:hint="default"/>
          <w:sz w:val="21"/>
          <w:szCs w:val="21"/>
        </w:rPr>
      </w:pPr>
      <w:r>
        <w:rPr/>
        <w:pict>
          <v:shape style="position:absolute;margin-left:164.899994pt;margin-top:20.543684pt;width:.48pt;height:.12pt;mso-position-horizontal-relative:page;mso-position-vertical-relative:paragraph;z-index:-696664" type="#_x0000_t75" stroked="false">
            <v:imagedata r:id="rId49" o:title=""/>
          </v:shape>
        </w:pict>
      </w:r>
      <w:r>
        <w:rPr/>
        <w:pict>
          <v:shape style="position:absolute;margin-left:343.149994pt;margin-top:20.543684pt;width:.47998pt;height:.12pt;mso-position-horizontal-relative:page;mso-position-vertical-relative:paragraph;z-index:-696640" type="#_x0000_t75" stroked="false">
            <v:imagedata r:id="rId49" o:title=""/>
          </v:shape>
        </w:pict>
      </w:r>
      <w:r>
        <w:rPr/>
        <w:pict>
          <v:group style="position:absolute;margin-left:165.380005pt;margin-top:43.343674pt;width:361.55pt;height:.5pt;mso-position-horizontal-relative:page;mso-position-vertical-relative:paragraph;z-index:-696616" coordorigin="3308,867" coordsize="7231,10">
            <v:shape style="position:absolute;left:3308;top:867;width:2103;height:10" type="#_x0000_t75" stroked="false">
              <v:imagedata r:id="rId50" o:title=""/>
            </v:shape>
            <v:shape style="position:absolute;left:5406;top:867;width:1457;height:10" type="#_x0000_t75" stroked="false">
              <v:imagedata r:id="rId51" o:title=""/>
            </v:shape>
            <v:shape style="position:absolute;left:6858;top:867;width:2338;height:10" type="#_x0000_t75" stroked="false">
              <v:imagedata r:id="rId52" o:title=""/>
            </v:shape>
            <v:shape style="position:absolute;left:9192;top:867;width:1346;height:10" type="#_x0000_t75" stroked="false">
              <v:imagedata r:id="rId53" o:title=""/>
            </v:shape>
            <w10:wrap type="none"/>
          </v:group>
        </w:pict>
      </w:r>
      <w:r>
        <w:rPr/>
        <w:pict>
          <v:group style="position:absolute;margin-left:84.624001pt;margin-top:62.063663pt;width:442.3pt;height:5.05pt;mso-position-horizontal-relative:page;mso-position-vertical-relative:paragraph;z-index:-696592" coordorigin="1692,1241" coordsize="8846,101">
            <v:shape style="position:absolute;left:1692;top:1241;width:1625;height:101" type="#_x0000_t75" stroked="false">
              <v:imagedata r:id="rId54" o:title=""/>
            </v:shape>
            <v:shape style="position:absolute;left:3293;top:1332;width:2117;height:10" type="#_x0000_t75" stroked="false">
              <v:imagedata r:id="rId55" o:title=""/>
            </v:shape>
            <v:shape style="position:absolute;left:5406;top:1332;width:1457;height:10" type="#_x0000_t75" stroked="false">
              <v:imagedata r:id="rId56" o:title=""/>
            </v:shape>
            <v:shape style="position:absolute;left:6858;top:1332;width:2338;height:10" type="#_x0000_t75" stroked="false">
              <v:imagedata r:id="rId57" o:title=""/>
            </v:shape>
            <v:shape style="position:absolute;left:9192;top:1332;width:1346;height:10" type="#_x0000_t75" stroked="false">
              <v:imagedata r:id="rId58" o:title=""/>
            </v:shape>
            <w10:wrap type="none"/>
          </v:group>
        </w:pict>
      </w:r>
      <w:r>
        <w:rPr/>
        <w:pict>
          <v:group style="position:absolute;margin-left:84.624001pt;margin-top:89.783676pt;width:442.3pt;height:.5pt;mso-position-horizontal-relative:page;mso-position-vertical-relative:paragraph;z-index:-696568" coordorigin="1692,1796" coordsize="8846,10">
            <v:shape style="position:absolute;left:1692;top:1796;width:1606;height:10" type="#_x0000_t75" stroked="false">
              <v:imagedata r:id="rId59" o:title=""/>
            </v:shape>
            <v:shape style="position:absolute;left:3293;top:1796;width:2117;height:10" type="#_x0000_t75" stroked="false">
              <v:imagedata r:id="rId60" o:title=""/>
            </v:shape>
            <v:shape style="position:absolute;left:5406;top:1796;width:1457;height:10" type="#_x0000_t75" stroked="false">
              <v:imagedata r:id="rId51" o:title=""/>
            </v:shape>
            <v:shape style="position:absolute;left:6858;top:1796;width:2338;height:10" type="#_x0000_t75" stroked="false">
              <v:imagedata r:id="rId52" o:title=""/>
            </v:shape>
            <v:shape style="position:absolute;left:9192;top:1796;width:1346;height:10" type="#_x0000_t75" stroked="false">
              <v:imagedata r:id="rId53" o:title=""/>
            </v:shape>
            <w10:wrap type="none"/>
          </v:group>
        </w:pict>
      </w:r>
      <w:r>
        <w:rPr/>
        <w:pict>
          <v:group style="position:absolute;margin-left:84.624001pt;margin-top:108.503662pt;width:442.3pt;height:5.05pt;mso-position-horizontal-relative:page;mso-position-vertical-relative:paragraph;z-index:-696544" coordorigin="1692,2170" coordsize="8846,101">
            <v:shape style="position:absolute;left:1692;top:2170;width:1625;height:101" type="#_x0000_t75" stroked="false">
              <v:imagedata r:id="rId61" o:title=""/>
            </v:shape>
            <v:shape style="position:absolute;left:3293;top:2261;width:2117;height:10" type="#_x0000_t75" stroked="false">
              <v:imagedata r:id="rId60" o:title=""/>
            </v:shape>
            <v:shape style="position:absolute;left:5406;top:2261;width:1457;height:10" type="#_x0000_t75" stroked="false">
              <v:imagedata r:id="rId51" o:title=""/>
            </v:shape>
            <v:shape style="position:absolute;left:6858;top:2261;width:2338;height:10" type="#_x0000_t75" stroked="false">
              <v:imagedata r:id="rId52" o:title=""/>
            </v:shape>
            <v:shape style="position:absolute;left:9192;top:2261;width:1346;height:10" type="#_x0000_t75" stroked="false">
              <v:imagedata r:id="rId53" o:title=""/>
            </v:shape>
            <w10:wrap type="none"/>
          </v:group>
        </w:pict>
      </w:r>
      <w:r>
        <w:rPr/>
        <w:pict>
          <v:group style="position:absolute;margin-left:84.624001pt;margin-top:136.243698pt;width:442.3pt;height:.5pt;mso-position-horizontal-relative:page;mso-position-vertical-relative:paragraph;z-index:-696520" coordorigin="1692,2725" coordsize="8846,10">
            <v:shape style="position:absolute;left:1692;top:2725;width:1606;height:10" type="#_x0000_t75" stroked="false">
              <v:imagedata r:id="rId59" o:title=""/>
            </v:shape>
            <v:shape style="position:absolute;left:3293;top:2725;width:2117;height:10" type="#_x0000_t75" stroked="false">
              <v:imagedata r:id="rId60" o:title=""/>
            </v:shape>
            <v:shape style="position:absolute;left:5406;top:2725;width:1457;height:10" type="#_x0000_t75" stroked="false">
              <v:imagedata r:id="rId51" o:title=""/>
            </v:shape>
            <v:shape style="position:absolute;left:6858;top:2725;width:2338;height:10" type="#_x0000_t75" stroked="false">
              <v:imagedata r:id="rId52" o:title=""/>
            </v:shape>
            <v:shape style="position:absolute;left:9192;top:2725;width:1346;height:10" type="#_x0000_t75" stroked="false">
              <v:imagedata r:id="rId53"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1625"/>
        <w:gridCol w:w="1251"/>
        <w:gridCol w:w="878"/>
        <w:gridCol w:w="1436"/>
        <w:gridCol w:w="1411"/>
        <w:gridCol w:w="922"/>
        <w:gridCol w:w="1337"/>
      </w:tblGrid>
      <w:tr>
        <w:trPr>
          <w:trHeight w:val="385" w:hRule="exact"/>
        </w:trPr>
        <w:tc>
          <w:tcPr>
            <w:tcW w:w="1625" w:type="dxa"/>
            <w:tcBorders>
              <w:top w:val="single" w:sz="12"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tc>
        <w:tc>
          <w:tcPr>
            <w:tcW w:w="1251" w:type="dxa"/>
            <w:tcBorders>
              <w:top w:val="single" w:sz="12"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8"/>
                <w:szCs w:val="28"/>
              </w:rPr>
            </w:pPr>
          </w:p>
        </w:tc>
        <w:tc>
          <w:tcPr>
            <w:tcW w:w="878"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right="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436" w:type="dxa"/>
            <w:tcBorders>
              <w:top w:val="single" w:sz="12"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tc>
        <w:tc>
          <w:tcPr>
            <w:tcW w:w="1411" w:type="dxa"/>
            <w:tcBorders>
              <w:top w:val="single" w:sz="12"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8"/>
                <w:szCs w:val="28"/>
              </w:rPr>
            </w:pPr>
          </w:p>
        </w:tc>
        <w:tc>
          <w:tcPr>
            <w:tcW w:w="922" w:type="dxa"/>
            <w:tcBorders>
              <w:top w:val="single" w:sz="12" w:space="0" w:color="000000"/>
              <w:left w:val="nil" w:sz="6" w:space="0" w:color="auto"/>
              <w:bottom w:val="nil" w:sz="6" w:space="0" w:color="auto"/>
              <w:right w:val="nil" w:sz="6" w:space="0" w:color="auto"/>
            </w:tcBorders>
          </w:tcPr>
          <w:p>
            <w:pPr>
              <w:pStyle w:val="TableParagraph"/>
              <w:spacing w:line="240" w:lineRule="auto" w:before="82"/>
              <w:ind w:left="5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37" w:type="dxa"/>
            <w:tcBorders>
              <w:top w:val="single" w:sz="12" w:space="0" w:color="000000"/>
              <w:left w:val="nil" w:sz="6" w:space="0" w:color="auto"/>
              <w:bottom w:val="nil" w:sz="6" w:space="0" w:color="auto"/>
              <w:right w:val="nil" w:sz="6" w:space="0" w:color="auto"/>
            </w:tcBorders>
          </w:tcPr>
          <w:p>
            <w:pPr/>
          </w:p>
        </w:tc>
      </w:tr>
      <w:tr>
        <w:trPr>
          <w:trHeight w:val="180"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180" w:lineRule="exact"/>
              <w:ind w:left="58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5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279" w:hRule="exact"/>
        </w:trPr>
        <w:tc>
          <w:tcPr>
            <w:tcW w:w="1625" w:type="dxa"/>
            <w:tcBorders>
              <w:top w:val="nil" w:sz="6" w:space="0" w:color="auto"/>
              <w:left w:val="nil" w:sz="6" w:space="0" w:color="auto"/>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4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5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32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7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30" w:lineRule="exact"/>
              <w:ind w:left="20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101" w:hRule="exact"/>
        </w:trPr>
        <w:tc>
          <w:tcPr>
            <w:tcW w:w="162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457"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5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5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2"/>
              <w:jc w:val="right"/>
              <w:rPr>
                <w:rFonts w:ascii="Times New Roman" w:hAnsi="Times New Roman" w:cs="Times New Roman" w:eastAsia="Times New Roman" w:hint="default"/>
                <w:sz w:val="18"/>
                <w:szCs w:val="18"/>
              </w:rPr>
            </w:pPr>
            <w:r>
              <w:rPr>
                <w:rFonts w:ascii="Times New Roman"/>
                <w:spacing w:val="-1"/>
                <w:sz w:val="18"/>
              </w:rPr>
              <w:t>15,397.05</w:t>
            </w: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31"/>
              <w:jc w:val="right"/>
              <w:rPr>
                <w:rFonts w:ascii="Times New Roman" w:hAnsi="Times New Roman" w:cs="Times New Roman" w:eastAsia="Times New Roman" w:hint="default"/>
                <w:sz w:val="18"/>
                <w:szCs w:val="18"/>
              </w:rPr>
            </w:pPr>
            <w:r>
              <w:rPr>
                <w:rFonts w:ascii="Times New Roman"/>
                <w:spacing w:val="-1"/>
                <w:sz w:val="18"/>
              </w:rPr>
              <w:t>23,044.36</w:t>
            </w:r>
          </w:p>
        </w:tc>
      </w:tr>
      <w:tr>
        <w:trPr>
          <w:trHeight w:val="101" w:hRule="exact"/>
        </w:trPr>
        <w:tc>
          <w:tcPr>
            <w:tcW w:w="162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5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15,397.05</w:t>
            </w: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31"/>
              <w:jc w:val="right"/>
              <w:rPr>
                <w:rFonts w:ascii="Times New Roman" w:hAnsi="Times New Roman" w:cs="Times New Roman" w:eastAsia="Times New Roman" w:hint="default"/>
                <w:sz w:val="18"/>
                <w:szCs w:val="18"/>
              </w:rPr>
            </w:pPr>
            <w:r>
              <w:rPr>
                <w:rFonts w:ascii="Times New Roman"/>
                <w:spacing w:val="-1"/>
                <w:sz w:val="18"/>
              </w:rPr>
              <w:t>23,044.36</w:t>
            </w:r>
          </w:p>
        </w:tc>
      </w:tr>
      <w:tr>
        <w:trPr>
          <w:trHeight w:val="366"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5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62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462"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5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12,345,718.01</w:t>
            </w: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31"/>
              <w:jc w:val="right"/>
              <w:rPr>
                <w:rFonts w:ascii="Times New Roman" w:hAnsi="Times New Roman" w:cs="Times New Roman" w:eastAsia="Times New Roman" w:hint="default"/>
                <w:sz w:val="18"/>
                <w:szCs w:val="18"/>
              </w:rPr>
            </w:pPr>
            <w:r>
              <w:rPr>
                <w:rFonts w:ascii="Times New Roman"/>
                <w:spacing w:val="-1"/>
                <w:sz w:val="18"/>
              </w:rPr>
              <w:t>32,157,655.74</w:t>
            </w:r>
          </w:p>
        </w:tc>
      </w:tr>
      <w:tr>
        <w:trPr>
          <w:trHeight w:val="366"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5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400" w:right="0"/>
              <w:jc w:val="left"/>
              <w:rPr>
                <w:rFonts w:ascii="Times New Roman" w:hAnsi="Times New Roman" w:cs="Times New Roman" w:eastAsia="Times New Roman" w:hint="default"/>
                <w:sz w:val="18"/>
                <w:szCs w:val="18"/>
              </w:rPr>
            </w:pPr>
            <w:r>
              <w:rPr>
                <w:rFonts w:ascii="Times New Roman"/>
                <w:sz w:val="18"/>
              </w:rPr>
              <w:t>591,559.16</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6.6227</w:t>
            </w: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2"/>
              <w:jc w:val="right"/>
              <w:rPr>
                <w:rFonts w:ascii="Times New Roman" w:hAnsi="Times New Roman" w:cs="Times New Roman" w:eastAsia="Times New Roman" w:hint="default"/>
                <w:sz w:val="18"/>
                <w:szCs w:val="18"/>
              </w:rPr>
            </w:pPr>
            <w:r>
              <w:rPr>
                <w:rFonts w:ascii="Times New Roman"/>
                <w:spacing w:val="-1"/>
                <w:sz w:val="18"/>
              </w:rPr>
              <w:t>3,917,718.85</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561" w:right="0"/>
              <w:jc w:val="left"/>
              <w:rPr>
                <w:rFonts w:ascii="Times New Roman" w:hAnsi="Times New Roman" w:cs="Times New Roman" w:eastAsia="Times New Roman" w:hint="default"/>
                <w:sz w:val="18"/>
                <w:szCs w:val="18"/>
              </w:rPr>
            </w:pPr>
            <w:r>
              <w:rPr>
                <w:rFonts w:ascii="Times New Roman"/>
                <w:sz w:val="18"/>
              </w:rPr>
              <w:t>656,989.65</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388" w:right="0"/>
              <w:jc w:val="left"/>
              <w:rPr>
                <w:rFonts w:ascii="Times New Roman" w:hAnsi="Times New Roman" w:cs="Times New Roman" w:eastAsia="Times New Roman" w:hint="default"/>
                <w:sz w:val="18"/>
                <w:szCs w:val="18"/>
              </w:rPr>
            </w:pPr>
            <w:r>
              <w:rPr>
                <w:rFonts w:ascii="Times New Roman"/>
                <w:sz w:val="18"/>
              </w:rPr>
              <w:t>6.8282</w:t>
            </w: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31"/>
              <w:jc w:val="right"/>
              <w:rPr>
                <w:rFonts w:ascii="Times New Roman" w:hAnsi="Times New Roman" w:cs="Times New Roman" w:eastAsia="Times New Roman" w:hint="default"/>
                <w:sz w:val="18"/>
                <w:szCs w:val="18"/>
              </w:rPr>
            </w:pPr>
            <w:r>
              <w:rPr>
                <w:rFonts w:ascii="Times New Roman"/>
                <w:spacing w:val="-1"/>
                <w:sz w:val="18"/>
              </w:rPr>
              <w:t>4,486,056.73</w:t>
            </w:r>
          </w:p>
        </w:tc>
      </w:tr>
      <w:tr>
        <w:trPr>
          <w:trHeight w:val="101" w:hRule="exact"/>
        </w:trPr>
        <w:tc>
          <w:tcPr>
            <w:tcW w:w="162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
        </w:tc>
      </w:tr>
      <w:tr>
        <w:trPr>
          <w:trHeight w:val="462" w:hRule="exact"/>
        </w:trPr>
        <w:tc>
          <w:tcPr>
            <w:tcW w:w="1625"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51"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16,263,436.86</w:t>
            </w:r>
          </w:p>
        </w:tc>
        <w:tc>
          <w:tcPr>
            <w:tcW w:w="1411"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1337"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31"/>
              <w:jc w:val="right"/>
              <w:rPr>
                <w:rFonts w:ascii="Times New Roman" w:hAnsi="Times New Roman" w:cs="Times New Roman" w:eastAsia="Times New Roman" w:hint="default"/>
                <w:sz w:val="18"/>
                <w:szCs w:val="18"/>
              </w:rPr>
            </w:pPr>
            <w:r>
              <w:rPr>
                <w:rFonts w:ascii="Times New Roman"/>
                <w:spacing w:val="-1"/>
                <w:sz w:val="18"/>
              </w:rPr>
              <w:t>36,643,712.47</w:t>
            </w:r>
          </w:p>
        </w:tc>
      </w:tr>
      <w:tr>
        <w:trPr>
          <w:trHeight w:val="471" w:hRule="exact"/>
        </w:trPr>
        <w:tc>
          <w:tcPr>
            <w:tcW w:w="1625" w:type="dxa"/>
            <w:tcBorders>
              <w:top w:val="nil" w:sz="6" w:space="0" w:color="auto"/>
              <w:left w:val="nil" w:sz="6" w:space="0" w:color="auto"/>
              <w:bottom w:val="single" w:sz="12" w:space="0" w:color="000000"/>
              <w:right w:val="single" w:sz="4" w:space="0" w:color="000000"/>
            </w:tcBorders>
          </w:tcPr>
          <w:p>
            <w:pPr>
              <w:pStyle w:val="TableParagraph"/>
              <w:spacing w:line="240" w:lineRule="auto" w:before="81"/>
              <w:ind w:left="53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51" w:type="dxa"/>
            <w:tcBorders>
              <w:top w:val="nil" w:sz="6" w:space="0" w:color="auto"/>
              <w:left w:val="single" w:sz="4" w:space="0" w:color="000000"/>
              <w:bottom w:val="single" w:sz="12" w:space="0" w:color="000000"/>
              <w:right w:val="single" w:sz="4" w:space="0" w:color="000000"/>
            </w:tcBorders>
          </w:tcPr>
          <w:p>
            <w:pPr/>
          </w:p>
        </w:tc>
        <w:tc>
          <w:tcPr>
            <w:tcW w:w="878" w:type="dxa"/>
            <w:tcBorders>
              <w:top w:val="nil" w:sz="6" w:space="0" w:color="auto"/>
              <w:left w:val="single" w:sz="4" w:space="0" w:color="000000"/>
              <w:bottom w:val="single" w:sz="12" w:space="0" w:color="000000"/>
              <w:right w:val="single" w:sz="4" w:space="0" w:color="000000"/>
            </w:tcBorders>
          </w:tcPr>
          <w:p>
            <w:pPr/>
          </w:p>
        </w:tc>
        <w:tc>
          <w:tcPr>
            <w:tcW w:w="14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12"/>
              <w:jc w:val="right"/>
              <w:rPr>
                <w:rFonts w:ascii="Times New Roman" w:hAnsi="Times New Roman" w:cs="Times New Roman" w:eastAsia="Times New Roman" w:hint="default"/>
                <w:sz w:val="18"/>
                <w:szCs w:val="18"/>
              </w:rPr>
            </w:pPr>
            <w:r>
              <w:rPr>
                <w:rFonts w:ascii="Times New Roman"/>
                <w:spacing w:val="-1"/>
                <w:sz w:val="18"/>
              </w:rPr>
              <w:t>16,278,833.91</w:t>
            </w:r>
          </w:p>
        </w:tc>
        <w:tc>
          <w:tcPr>
            <w:tcW w:w="1411" w:type="dxa"/>
            <w:tcBorders>
              <w:top w:val="nil" w:sz="6" w:space="0" w:color="auto"/>
              <w:left w:val="single" w:sz="4" w:space="0" w:color="000000"/>
              <w:bottom w:val="single" w:sz="12" w:space="0" w:color="000000"/>
              <w:right w:val="single" w:sz="4" w:space="0" w:color="000000"/>
            </w:tcBorders>
          </w:tcPr>
          <w:p>
            <w:pPr/>
          </w:p>
        </w:tc>
        <w:tc>
          <w:tcPr>
            <w:tcW w:w="922" w:type="dxa"/>
            <w:tcBorders>
              <w:top w:val="nil" w:sz="6" w:space="0" w:color="auto"/>
              <w:left w:val="single" w:sz="4" w:space="0" w:color="000000"/>
              <w:bottom w:val="single" w:sz="12" w:space="0" w:color="000000"/>
              <w:right w:val="single" w:sz="4" w:space="0" w:color="000000"/>
            </w:tcBorders>
          </w:tcPr>
          <w:p>
            <w:pPr/>
          </w:p>
        </w:tc>
        <w:tc>
          <w:tcPr>
            <w:tcW w:w="1337"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31"/>
              <w:jc w:val="right"/>
              <w:rPr>
                <w:rFonts w:ascii="Times New Roman" w:hAnsi="Times New Roman" w:cs="Times New Roman" w:eastAsia="Times New Roman" w:hint="default"/>
                <w:sz w:val="18"/>
                <w:szCs w:val="18"/>
              </w:rPr>
            </w:pPr>
            <w:r>
              <w:rPr>
                <w:rFonts w:ascii="Times New Roman"/>
                <w:spacing w:val="-1"/>
                <w:sz w:val="18"/>
              </w:rPr>
              <w:t>36,666,756.83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tabs>
          <w:tab w:pos="3060" w:val="left" w:leader="none"/>
        </w:tabs>
        <w:spacing w:before="0"/>
        <w:ind w:left="2417" w:right="3524" w:firstLine="0"/>
        <w:jc w:val="left"/>
        <w:rPr>
          <w:rFonts w:ascii="宋体" w:hAnsi="宋体" w:cs="宋体" w:eastAsia="宋体" w:hint="default"/>
          <w:sz w:val="21"/>
          <w:szCs w:val="21"/>
        </w:rPr>
      </w:pPr>
      <w:r>
        <w:rPr/>
        <w:pict>
          <v:group style="position:absolute;margin-left:84.624001pt;margin-top:-127.566315pt;width:442.3pt;height:5.05pt;mso-position-horizontal-relative:page;mso-position-vertical-relative:paragraph;z-index:-696496" coordorigin="1692,-2551" coordsize="8846,101">
            <v:shape style="position:absolute;left:1692;top:-2551;width:1625;height:101" type="#_x0000_t75" stroked="false">
              <v:imagedata r:id="rId61" o:title=""/>
            </v:shape>
            <v:shape style="position:absolute;left:3293;top:-2460;width:2117;height:10" type="#_x0000_t75" stroked="false">
              <v:imagedata r:id="rId60" o:title=""/>
            </v:shape>
            <v:shape style="position:absolute;left:5406;top:-2460;width:1457;height:10" type="#_x0000_t75" stroked="false">
              <v:imagedata r:id="rId51" o:title=""/>
            </v:shape>
            <v:shape style="position:absolute;left:6858;top:-2460;width:2338;height:10" type="#_x0000_t75" stroked="false">
              <v:imagedata r:id="rId52" o:title=""/>
            </v:shape>
            <v:shape style="position:absolute;left:9192;top:-2460;width:1346;height:10" type="#_x0000_t75" stroked="false">
              <v:imagedata r:id="rId53" o:title=""/>
            </v:shape>
            <w10:wrap type="none"/>
          </v:group>
        </w:pict>
      </w:r>
      <w:r>
        <w:rPr/>
        <w:pict>
          <v:group style="position:absolute;margin-left:84.624001pt;margin-top:-99.846367pt;width:442.3pt;height:.5pt;mso-position-horizontal-relative:page;mso-position-vertical-relative:paragraph;z-index:-696472" coordorigin="1692,-1997" coordsize="8846,10">
            <v:shape style="position:absolute;left:1692;top:-1997;width:1606;height:10" type="#_x0000_t75" stroked="false">
              <v:imagedata r:id="rId59" o:title=""/>
            </v:shape>
            <v:shape style="position:absolute;left:3293;top:-1997;width:2117;height:10" type="#_x0000_t75" stroked="false">
              <v:imagedata r:id="rId60" o:title=""/>
            </v:shape>
            <v:shape style="position:absolute;left:5406;top:-1997;width:1457;height:10" type="#_x0000_t75" stroked="false">
              <v:imagedata r:id="rId51" o:title=""/>
            </v:shape>
            <v:shape style="position:absolute;left:6858;top:-1997;width:2338;height:10" type="#_x0000_t75" stroked="false">
              <v:imagedata r:id="rId52" o:title=""/>
            </v:shape>
            <v:shape style="position:absolute;left:9192;top:-1997;width:1346;height:10" type="#_x0000_t75" stroked="false">
              <v:imagedata r:id="rId53" o:title=""/>
            </v:shape>
            <w10:wrap type="none"/>
          </v:group>
        </w:pict>
      </w:r>
      <w:r>
        <w:rPr/>
        <w:pict>
          <v:group style="position:absolute;margin-left:84.624001pt;margin-top:-81.126289pt;width:442.3pt;height:5.05pt;mso-position-horizontal-relative:page;mso-position-vertical-relative:paragraph;z-index:-696448" coordorigin="1692,-1623" coordsize="8846,101">
            <v:shape style="position:absolute;left:1692;top:-1623;width:1625;height:101" type="#_x0000_t75" stroked="false">
              <v:imagedata r:id="rId61" o:title=""/>
            </v:shape>
            <v:shape style="position:absolute;left:3293;top:-1531;width:2117;height:10" type="#_x0000_t75" stroked="false">
              <v:imagedata r:id="rId60" o:title=""/>
            </v:shape>
            <v:shape style="position:absolute;left:5406;top:-1531;width:1457;height:10" type="#_x0000_t75" stroked="false">
              <v:imagedata r:id="rId51" o:title=""/>
            </v:shape>
            <v:shape style="position:absolute;left:6858;top:-1531;width:2338;height:10" type="#_x0000_t75" stroked="false">
              <v:imagedata r:id="rId52" o:title=""/>
            </v:shape>
            <v:shape style="position:absolute;left:9192;top:-1531;width:1346;height:10" type="#_x0000_t75" stroked="false">
              <v:imagedata r:id="rId53" o:title=""/>
            </v:shape>
            <w10:wrap type="none"/>
          </v:group>
        </w:pict>
      </w:r>
      <w:r>
        <w:rPr/>
        <w:pict>
          <v:group style="position:absolute;margin-left:84.624001pt;margin-top:-53.406368pt;width:442.3pt;height:.5pt;mso-position-horizontal-relative:page;mso-position-vertical-relative:paragraph;z-index:-696424" coordorigin="1692,-1068" coordsize="8846,10">
            <v:shape style="position:absolute;left:1692;top:-1068;width:1606;height:10" type="#_x0000_t75" stroked="false">
              <v:imagedata r:id="rId59" o:title=""/>
            </v:shape>
            <v:shape style="position:absolute;left:3293;top:-1068;width:2117;height:10" type="#_x0000_t75" stroked="false">
              <v:imagedata r:id="rId60" o:title=""/>
            </v:shape>
            <v:shape style="position:absolute;left:5406;top:-1068;width:1457;height:10" type="#_x0000_t75" stroked="false">
              <v:imagedata r:id="rId51" o:title=""/>
            </v:shape>
            <v:shape style="position:absolute;left:6858;top:-1068;width:2338;height:10" type="#_x0000_t75" stroked="false">
              <v:imagedata r:id="rId52" o:title=""/>
            </v:shape>
            <v:shape style="position:absolute;left:9192;top:-1068;width:1346;height:10" type="#_x0000_t75" stroked="false">
              <v:imagedata r:id="rId53"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期末无受限制的货币资金。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2556"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应收票据</w:t>
      </w:r>
      <w:r>
        <w:rPr>
          <w:rFonts w:ascii="宋体" w:hAnsi="宋体" w:cs="宋体" w:eastAsia="宋体" w:hint="default"/>
          <w:sz w:val="21"/>
          <w:szCs w:val="21"/>
        </w:rPr>
      </w:r>
    </w:p>
    <w:p>
      <w:pPr>
        <w:tabs>
          <w:tab w:pos="2954" w:val="left" w:leader="none"/>
        </w:tabs>
        <w:spacing w:before="164"/>
        <w:ind w:left="2417" w:right="3524" w:firstLine="0"/>
        <w:jc w:val="left"/>
        <w:rPr>
          <w:rFonts w:ascii="宋体" w:hAnsi="宋体" w:cs="宋体" w:eastAsia="宋体" w:hint="default"/>
          <w:sz w:val="21"/>
          <w:szCs w:val="21"/>
        </w:rPr>
      </w:pPr>
      <w:r>
        <w:rPr/>
        <w:pict>
          <v:shape style="position:absolute;margin-left:229.610001pt;margin-top:26.943672pt;width:.48pt;height:.12pt;mso-position-horizontal-relative:page;mso-position-vertical-relative:paragraph;z-index:-696400" type="#_x0000_t75" stroked="false">
            <v:imagedata r:id="rId49" o:title=""/>
          </v:shape>
        </w:pict>
      </w:r>
      <w:r>
        <w:rPr/>
        <w:pict>
          <v:shape style="position:absolute;margin-left:382.51001pt;margin-top:26.943672pt;width:.48001pt;height:.12pt;mso-position-horizontal-relative:page;mso-position-vertical-relative:paragraph;z-index:-696376" type="#_x0000_t75" stroked="false">
            <v:imagedata r:id="rId49" o:title=""/>
          </v:shape>
        </w:pict>
      </w:r>
      <w:r>
        <w:rPr/>
        <w:pict>
          <v:group style="position:absolute;margin-left:84.624001pt;margin-top:49.743694pt;width:442.3pt;height:.5pt;mso-position-horizontal-relative:page;mso-position-vertical-relative:paragraph;z-index:-696352" coordorigin="1692,995" coordsize="8846,10">
            <v:shape style="position:absolute;left:1692;top:995;width:2900;height:10" type="#_x0000_t75" stroked="false">
              <v:imagedata r:id="rId62" o:title=""/>
            </v:shape>
            <v:shape style="position:absolute;left:4587;top:995;width:3063;height:10" type="#_x0000_t75" stroked="false">
              <v:imagedata r:id="rId63" o:title=""/>
            </v:shape>
            <v:shape style="position:absolute;left:7645;top:995;width:2893;height:10" type="#_x0000_t75" stroked="false">
              <v:imagedata r:id="rId64" o:title=""/>
            </v:shape>
            <w10:wrap type="none"/>
          </v:group>
        </w:pict>
      </w:r>
      <w:r>
        <w:rPr/>
        <w:pict>
          <v:group style="position:absolute;margin-left:84.624001pt;margin-top:68.463654pt;width:442.3pt;height:5.05pt;mso-position-horizontal-relative:page;mso-position-vertical-relative:paragraph;z-index:-696328" coordorigin="1692,1369" coordsize="8846,101">
            <v:shape style="position:absolute;left:1692;top:1369;width:2919;height:101" type="#_x0000_t75" stroked="false">
              <v:imagedata r:id="rId65" o:title=""/>
            </v:shape>
            <v:shape style="position:absolute;left:4587;top:1460;width:3063;height:10" type="#_x0000_t75" stroked="false">
              <v:imagedata r:id="rId63" o:title=""/>
            </v:shape>
            <v:shape style="position:absolute;left:7645;top:1460;width:2893;height:10" type="#_x0000_t75" stroked="false">
              <v:imagedata r:id="rId64"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应收票据的分类</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919"/>
        <w:gridCol w:w="3058"/>
        <w:gridCol w:w="2883"/>
      </w:tblGrid>
      <w:tr>
        <w:trPr>
          <w:trHeight w:val="474" w:hRule="exact"/>
        </w:trPr>
        <w:tc>
          <w:tcPr>
            <w:tcW w:w="2919"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right="1174"/>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83"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1" w:hRule="exact"/>
        </w:trPr>
        <w:tc>
          <w:tcPr>
            <w:tcW w:w="2919"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36,286,724.00</w:t>
            </w:r>
          </w:p>
        </w:tc>
        <w:tc>
          <w:tcPr>
            <w:tcW w:w="2883"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4,426,072.00</w:t>
            </w:r>
          </w:p>
        </w:tc>
      </w:tr>
      <w:tr>
        <w:trPr>
          <w:trHeight w:val="571" w:hRule="exact"/>
        </w:trPr>
        <w:tc>
          <w:tcPr>
            <w:tcW w:w="2919"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17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36,286,724.00</w:t>
            </w:r>
          </w:p>
        </w:tc>
        <w:tc>
          <w:tcPr>
            <w:tcW w:w="2883" w:type="dxa"/>
            <w:tcBorders>
              <w:top w:val="nil" w:sz="6" w:space="0" w:color="auto"/>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4,426,072.00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tabs>
          <w:tab w:pos="2954" w:val="left" w:leader="none"/>
        </w:tabs>
        <w:spacing w:before="36"/>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期末无已质押的应收票据。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期末无因出票人无力履约而将票据转为应收账款的票据。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2954" w:val="left" w:leader="none"/>
        </w:tabs>
        <w:spacing w:before="0"/>
        <w:ind w:left="2417" w:right="1222" w:firstLine="0"/>
        <w:jc w:val="left"/>
        <w:rPr>
          <w:rFonts w:ascii="宋体" w:hAnsi="宋体" w:cs="宋体" w:eastAsia="宋体" w:hint="default"/>
          <w:sz w:val="21"/>
          <w:szCs w:val="21"/>
        </w:rPr>
      </w:pPr>
      <w:r>
        <w:rPr/>
        <w:pict>
          <v:shape style="position:absolute;margin-left:224.449997pt;margin-top:18.743675pt;width:.48pt;height:.12pt;mso-position-horizontal-relative:page;mso-position-vertical-relative:paragraph;z-index:-696304" type="#_x0000_t75" stroked="false">
            <v:imagedata r:id="rId49" o:title=""/>
          </v:shape>
        </w:pict>
      </w:r>
      <w:r>
        <w:rPr/>
        <w:pict>
          <v:shape style="position:absolute;margin-left:305.929993pt;margin-top:18.743675pt;width:.47998pt;height:.12pt;mso-position-horizontal-relative:page;mso-position-vertical-relative:paragraph;z-index:-696280" type="#_x0000_t75" stroked="false">
            <v:imagedata r:id="rId49" o:title=""/>
          </v:shape>
        </w:pict>
      </w:r>
      <w:r>
        <w:rPr/>
        <w:pict>
          <v:shape style="position:absolute;margin-left:385.149994pt;margin-top:18.743675pt;width:.47998pt;height:.12pt;mso-position-horizontal-relative:page;mso-position-vertical-relative:paragraph;z-index:-696256" type="#_x0000_t75" stroked="false">
            <v:imagedata r:id="rId49" o:title=""/>
          </v:shape>
        </w:pict>
      </w:r>
      <w:r>
        <w:rPr/>
        <w:pict>
          <v:shape style="position:absolute;margin-left:467.859985pt;margin-top:18.743675pt;width:.48001pt;height:.12pt;mso-position-horizontal-relative:page;mso-position-vertical-relative:paragraph;z-index:-696232" type="#_x0000_t75" stroked="false">
            <v:imagedata r:id="rId49" o:title=""/>
          </v:shape>
        </w:pict>
      </w:r>
      <w:r>
        <w:rPr/>
        <w:pict>
          <v:group style="position:absolute;margin-left:84.624001pt;margin-top:38.063656pt;width:442.3pt;height:5.05pt;mso-position-horizontal-relative:page;mso-position-vertical-relative:paragraph;z-index:-696208" coordorigin="1692,761" coordsize="8846,101">
            <v:shape style="position:absolute;left:1692;top:761;width:4445;height:101" type="#_x0000_t75" stroked="false">
              <v:imagedata r:id="rId67" o:title=""/>
            </v:shape>
            <v:shape style="position:absolute;left:6114;top:852;width:1589;height:10" type="#_x0000_t75" stroked="false">
              <v:imagedata r:id="rId68" o:title=""/>
            </v:shape>
            <v:shape style="position:absolute;left:7698;top:852;width:2840;height:10" type="#_x0000_t75" stroked="false">
              <v:imagedata r:id="rId69" o:title=""/>
            </v:shape>
            <w10:wrap type="none"/>
          </v:group>
        </w:pict>
      </w:r>
      <w:r>
        <w:rPr/>
        <w:pict>
          <v:group style="position:absolute;margin-left:84.624001pt;margin-top:62.303654pt;width:442.3pt;height:5.05pt;mso-position-horizontal-relative:page;mso-position-vertical-relative:paragraph;z-index:-696184" coordorigin="1692,1246" coordsize="8846,101">
            <v:shape style="position:absolute;left:1692;top:1246;width:4445;height:101" type="#_x0000_t75" stroked="false">
              <v:imagedata r:id="rId70" o:title=""/>
            </v:shape>
            <v:shape style="position:absolute;left:6114;top:1337;width:1589;height:10" type="#_x0000_t75" stroked="false">
              <v:imagedata r:id="rId71" o:title=""/>
            </v:shape>
            <v:shape style="position:absolute;left:7698;top:1337;width:2840;height:10" type="#_x0000_t75" stroked="false">
              <v:imagedata r:id="rId72" o:title=""/>
            </v:shape>
            <w10:wrap type="none"/>
          </v:group>
        </w:pict>
      </w:r>
      <w:r>
        <w:rPr/>
        <w:pict>
          <v:group style="position:absolute;margin-left:84.624001pt;margin-top:86.573715pt;width:442.3pt;height:5.2pt;mso-position-horizontal-relative:page;mso-position-vertical-relative:paragraph;z-index:-696160" coordorigin="1692,1731" coordsize="8846,104">
            <v:shape style="position:absolute;left:1692;top:1731;width:4445;height:103" type="#_x0000_t75" stroked="false">
              <v:imagedata r:id="rId73" o:title=""/>
            </v:shape>
            <v:shape style="position:absolute;left:6114;top:1825;width:1589;height:10" type="#_x0000_t75" stroked="false">
              <v:imagedata r:id="rId71" o:title=""/>
            </v:shape>
            <v:shape style="position:absolute;left:7698;top:1825;width:2840;height:10" type="#_x0000_t75" stroked="false">
              <v:imagedata r:id="rId72" o:title=""/>
            </v:shape>
            <w10:wrap type="none"/>
          </v:group>
        </w:pict>
      </w:r>
      <w:r>
        <w:rPr>
          <w:rFonts w:ascii="宋体" w:hAnsi="宋体" w:cs="宋体" w:eastAsia="宋体" w:hint="default"/>
          <w:b/>
          <w:bCs/>
          <w:sz w:val="21"/>
          <w:szCs w:val="21"/>
        </w:rPr>
        <w:t>4</w:t>
      </w:r>
      <w:r>
        <w:rPr>
          <w:rFonts w:ascii="宋体" w:hAnsi="宋体" w:cs="宋体" w:eastAsia="宋体" w:hint="default"/>
          <w:b/>
          <w:bCs/>
          <w:sz w:val="21"/>
          <w:szCs w:val="21"/>
        </w:rPr>
        <w:t>、</w:t>
        <w:tab/>
        <w:t>期末已背书未到期的银行承兑汇票金额为</w:t>
      </w:r>
      <w:r>
        <w:rPr>
          <w:rFonts w:ascii="宋体" w:hAnsi="宋体" w:cs="宋体" w:eastAsia="宋体" w:hint="default"/>
          <w:b/>
          <w:bCs/>
          <w:spacing w:val="-48"/>
          <w:sz w:val="21"/>
          <w:szCs w:val="21"/>
        </w:rPr>
        <w:t> </w:t>
      </w:r>
      <w:r>
        <w:rPr>
          <w:rFonts w:ascii="Times New Roman" w:hAnsi="Times New Roman" w:cs="Times New Roman" w:eastAsia="Times New Roman" w:hint="default"/>
          <w:b/>
          <w:bCs/>
          <w:sz w:val="21"/>
          <w:szCs w:val="21"/>
        </w:rPr>
        <w:t>45,637,400.00</w:t>
      </w:r>
      <w:r>
        <w:rPr>
          <w:rFonts w:ascii="Times New Roman" w:hAnsi="Times New Roman" w:cs="Times New Roman" w:eastAsia="Times New Roman" w:hint="default"/>
          <w:b/>
          <w:bCs/>
          <w:spacing w:val="2"/>
          <w:sz w:val="21"/>
          <w:szCs w:val="21"/>
        </w:rPr>
        <w:t> </w:t>
      </w:r>
      <w:r>
        <w:rPr>
          <w:rFonts w:ascii="宋体" w:hAnsi="宋体" w:cs="宋体" w:eastAsia="宋体" w:hint="default"/>
          <w:b/>
          <w:bCs/>
          <w:spacing w:val="-6"/>
          <w:sz w:val="21"/>
          <w:szCs w:val="21"/>
        </w:rPr>
        <w:t>元，余额前五名情况如下：</w:t>
      </w:r>
      <w:r>
        <w:rPr>
          <w:rFonts w:ascii="宋体" w:hAnsi="宋体" w:cs="宋体" w:eastAsia="宋体" w:hint="default"/>
          <w:spacing w:val="-6"/>
          <w:sz w:val="21"/>
          <w:szCs w:val="21"/>
        </w:rPr>
      </w:r>
    </w:p>
    <w:p>
      <w:pPr>
        <w:spacing w:line="240" w:lineRule="auto" w:before="3"/>
        <w:rPr>
          <w:rFonts w:ascii="宋体" w:hAnsi="宋体" w:cs="宋体" w:eastAsia="宋体" w:hint="default"/>
          <w:b/>
          <w:bCs/>
          <w:sz w:val="4"/>
          <w:szCs w:val="4"/>
        </w:rPr>
      </w:pPr>
    </w:p>
    <w:tbl>
      <w:tblPr>
        <w:tblW w:w="0" w:type="auto"/>
        <w:jc w:val="left"/>
        <w:tblInd w:w="1678" w:type="dxa"/>
        <w:tblLayout w:type="fixed"/>
        <w:tblCellMar>
          <w:top w:w="0" w:type="dxa"/>
          <w:left w:w="0" w:type="dxa"/>
          <w:bottom w:w="0" w:type="dxa"/>
          <w:right w:w="0" w:type="dxa"/>
        </w:tblCellMar>
        <w:tblLook w:val="01E0"/>
      </w:tblPr>
      <w:tblGrid>
        <w:gridCol w:w="2816"/>
        <w:gridCol w:w="1630"/>
        <w:gridCol w:w="1584"/>
        <w:gridCol w:w="1654"/>
        <w:gridCol w:w="1176"/>
      </w:tblGrid>
      <w:tr>
        <w:trPr>
          <w:trHeight w:val="401" w:hRule="exact"/>
        </w:trPr>
        <w:tc>
          <w:tcPr>
            <w:tcW w:w="2816"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6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5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6"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15"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喜得龙（中国）有限公司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2010.12.01</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2011.06.01</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1,290,000.00</w:t>
            </w:r>
          </w:p>
        </w:tc>
        <w:tc>
          <w:tcPr>
            <w:tcW w:w="1176" w:type="dxa"/>
            <w:vMerge/>
            <w:tcBorders>
              <w:left w:val="single" w:sz="4" w:space="0" w:color="000000"/>
              <w:right w:val="nil" w:sz="6" w:space="0" w:color="auto"/>
            </w:tcBorders>
          </w:tcPr>
          <w:p>
            <w:pPr/>
          </w:p>
        </w:tc>
      </w:tr>
      <w:tr>
        <w:trPr>
          <w:trHeight w:val="70" w:hRule="exact"/>
        </w:trPr>
        <w:tc>
          <w:tcPr>
            <w:tcW w:w="2816"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nil" w:sz="6" w:space="0" w:color="auto"/>
            </w:tcBorders>
          </w:tcPr>
          <w:p>
            <w:pPr/>
          </w:p>
        </w:tc>
      </w:tr>
      <w:tr>
        <w:trPr>
          <w:trHeight w:val="417"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德成（广州）合成革有限公司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2010.07.19</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2011.01.19</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1,100,000.00</w:t>
            </w:r>
          </w:p>
        </w:tc>
        <w:tc>
          <w:tcPr>
            <w:tcW w:w="1176" w:type="dxa"/>
            <w:vMerge/>
            <w:tcBorders>
              <w:left w:val="single" w:sz="4" w:space="0" w:color="000000"/>
              <w:right w:val="nil" w:sz="6" w:space="0" w:color="auto"/>
            </w:tcBorders>
          </w:tcPr>
          <w:p>
            <w:pPr/>
          </w:p>
        </w:tc>
      </w:tr>
      <w:tr>
        <w:trPr>
          <w:trHeight w:val="70" w:hRule="exact"/>
        </w:trPr>
        <w:tc>
          <w:tcPr>
            <w:tcW w:w="2816"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nil" w:sz="6" w:space="0" w:color="auto"/>
            </w:tcBorders>
          </w:tcPr>
          <w:p>
            <w:pPr/>
          </w:p>
        </w:tc>
      </w:tr>
      <w:tr>
        <w:trPr>
          <w:trHeight w:val="414"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德成（广州）合成革有限公司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2010.07.19</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2011.01.19</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vMerge/>
            <w:tcBorders>
              <w:left w:val="single" w:sz="4" w:space="0" w:color="000000"/>
              <w:right w:val="nil" w:sz="6" w:space="0" w:color="auto"/>
            </w:tcBorders>
          </w:tcPr>
          <w:p>
            <w:pPr/>
          </w:p>
        </w:tc>
      </w:tr>
      <w:tr>
        <w:trPr>
          <w:trHeight w:val="70" w:hRule="exact"/>
        </w:trPr>
        <w:tc>
          <w:tcPr>
            <w:tcW w:w="2816"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nil" w:sz="6" w:space="0" w:color="auto"/>
            </w:tcBorders>
          </w:tcPr>
          <w:p>
            <w:pPr/>
          </w:p>
        </w:tc>
      </w:tr>
      <w:tr>
        <w:trPr>
          <w:trHeight w:val="487"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安安（中国）有限公司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2010.07.27</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2011.01.27</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vMerge/>
            <w:tcBorders>
              <w:left w:val="single" w:sz="4" w:space="0" w:color="000000"/>
              <w:right w:val="nil" w:sz="6" w:space="0" w:color="auto"/>
            </w:tcBorders>
          </w:tcPr>
          <w:p>
            <w:pPr/>
          </w:p>
        </w:tc>
      </w:tr>
      <w:tr>
        <w:trPr>
          <w:trHeight w:val="492" w:hRule="exact"/>
        </w:trPr>
        <w:tc>
          <w:tcPr>
            <w:tcW w:w="2816" w:type="dxa"/>
            <w:tcBorders>
              <w:top w:val="nil" w:sz="6" w:space="0" w:color="auto"/>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安安（中国）有限公司</w:t>
            </w:r>
          </w:p>
        </w:tc>
        <w:tc>
          <w:tcPr>
            <w:tcW w:w="16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2010.07.27</w:t>
            </w:r>
          </w:p>
        </w:tc>
        <w:tc>
          <w:tcPr>
            <w:tcW w:w="1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2011.01.27</w:t>
            </w:r>
          </w:p>
        </w:tc>
        <w:tc>
          <w:tcPr>
            <w:tcW w:w="16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1"/>
          <w:szCs w:val="21"/>
        </w:rPr>
      </w:pPr>
    </w:p>
    <w:p>
      <w:pPr>
        <w:tabs>
          <w:tab w:pos="2954" w:val="left" w:leader="none"/>
        </w:tabs>
        <w:spacing w:line="331" w:lineRule="auto" w:before="0"/>
        <w:ind w:left="2954" w:right="1472" w:hanging="538"/>
        <w:jc w:val="left"/>
        <w:rPr>
          <w:rFonts w:ascii="宋体" w:hAnsi="宋体" w:cs="宋体" w:eastAsia="宋体" w:hint="default"/>
          <w:sz w:val="21"/>
          <w:szCs w:val="21"/>
        </w:rPr>
      </w:pPr>
      <w:r>
        <w:rPr/>
        <w:pict>
          <v:group style="position:absolute;margin-left:84.624001pt;margin-top:-83.376282pt;width:442.3pt;height:5.05pt;mso-position-horizontal-relative:page;mso-position-vertical-relative:paragraph;z-index:-696136" coordorigin="1692,-1668" coordsize="8846,101">
            <v:shape style="position:absolute;left:1692;top:-1668;width:4445;height:101" type="#_x0000_t75" stroked="false">
              <v:imagedata r:id="rId74" o:title=""/>
            </v:shape>
            <v:shape style="position:absolute;left:6114;top:-1576;width:1589;height:10" type="#_x0000_t75" stroked="false">
              <v:imagedata r:id="rId71" o:title=""/>
            </v:shape>
            <v:shape style="position:absolute;left:7698;top:-1576;width:2840;height:10" type="#_x0000_t75" stroked="false">
              <v:imagedata r:id="rId72" o:title=""/>
            </v:shape>
            <w10:wrap type="none"/>
          </v:group>
        </w:pict>
      </w:r>
      <w:r>
        <w:rPr/>
        <w:pict>
          <v:group style="position:absolute;margin-left:84.624001pt;margin-top:-59.136284pt;width:442.3pt;height:5.2pt;mso-position-horizontal-relative:page;mso-position-vertical-relative:paragraph;z-index:-696112" coordorigin="1692,-1183" coordsize="8846,104">
            <v:shape style="position:absolute;left:1692;top:-1183;width:4445;height:103" type="#_x0000_t75" stroked="false">
              <v:imagedata r:id="rId75" o:title=""/>
            </v:shape>
            <v:shape style="position:absolute;left:6114;top:-1089;width:1589;height:10" type="#_x0000_t75" stroked="false">
              <v:imagedata r:id="rId71" o:title=""/>
            </v:shape>
            <v:shape style="position:absolute;left:7698;top:-1089;width:2840;height:10" type="#_x0000_t75" stroked="false">
              <v:imagedata r:id="rId72" o:title=""/>
            </v:shape>
            <w10:wrap type="none"/>
          </v:group>
        </w:pict>
      </w:r>
      <w:r>
        <w:rPr/>
        <w:pict>
          <v:shape style="position:absolute;margin-left:224.449997pt;margin-top:38.783676pt;width:.48pt;height:.12pt;mso-position-horizontal-relative:page;mso-position-vertical-relative:paragraph;z-index:-696088" type="#_x0000_t75" stroked="false">
            <v:imagedata r:id="rId49" o:title=""/>
          </v:shape>
        </w:pict>
      </w:r>
      <w:r>
        <w:rPr/>
        <w:pict>
          <v:shape style="position:absolute;margin-left:305.929993pt;margin-top:38.783676pt;width:.47998pt;height:.12pt;mso-position-horizontal-relative:page;mso-position-vertical-relative:paragraph;z-index:-696064" type="#_x0000_t75" stroked="false">
            <v:imagedata r:id="rId49" o:title=""/>
          </v:shape>
        </w:pict>
      </w:r>
      <w:r>
        <w:rPr/>
        <w:pict>
          <v:shape style="position:absolute;margin-left:385.149994pt;margin-top:38.783676pt;width:.47998pt;height:.12pt;mso-position-horizontal-relative:page;mso-position-vertical-relative:paragraph;z-index:-696040" type="#_x0000_t75" stroked="false">
            <v:imagedata r:id="rId49" o:title=""/>
          </v:shape>
        </w:pict>
      </w:r>
      <w:r>
        <w:rPr/>
        <w:pict>
          <v:shape style="position:absolute;margin-left:467.859985pt;margin-top:38.783676pt;width:.48001pt;height:.12pt;mso-position-horizontal-relative:page;mso-position-vertical-relative:paragraph;z-index:-696016" type="#_x0000_t75" stroked="false">
            <v:imagedata r:id="rId49" o:title=""/>
          </v:shape>
        </w:pict>
      </w:r>
      <w:r>
        <w:rPr/>
        <w:pict>
          <v:group style="position:absolute;margin-left:84.624001pt;margin-top:67.36367pt;width:442.3pt;height:.5pt;mso-position-horizontal-relative:page;mso-position-vertical-relative:paragraph;z-index:-695992" coordorigin="1692,1347" coordsize="8846,10">
            <v:shape style="position:absolute;left:1692;top:1347;width:4426;height:10" type="#_x0000_t75" stroked="false">
              <v:imagedata r:id="rId76" o:title=""/>
            </v:shape>
            <v:shape style="position:absolute;left:6114;top:1347;width:1589;height:10" type="#_x0000_t75" stroked="false">
              <v:imagedata r:id="rId71" o:title=""/>
            </v:shape>
            <v:shape style="position:absolute;left:7698;top:1347;width:2840;height:10" type="#_x0000_t75" stroked="false">
              <v:imagedata r:id="rId72" o:title=""/>
            </v:shape>
            <w10:wrap type="none"/>
          </v:group>
        </w:pict>
      </w:r>
      <w:r>
        <w:rPr/>
        <w:pict>
          <v:group style="position:absolute;margin-left:84.624001pt;margin-top:91.843689pt;width:442.3pt;height:5.05pt;mso-position-horizontal-relative:page;mso-position-vertical-relative:paragraph;z-index:-695968" coordorigin="1692,1837" coordsize="8846,101">
            <v:shape style="position:absolute;left:1692;top:1837;width:4445;height:101" type="#_x0000_t75" stroked="false">
              <v:imagedata r:id="rId74" o:title=""/>
            </v:shape>
            <v:shape style="position:absolute;left:6114;top:1928;width:1589;height:10" type="#_x0000_t75" stroked="false">
              <v:imagedata r:id="rId71" o:title=""/>
            </v:shape>
            <v:shape style="position:absolute;left:7698;top:1928;width:2840;height:10" type="#_x0000_t75" stroked="false">
              <v:imagedata r:id="rId72" o:title=""/>
            </v:shape>
            <w10:wrap type="none"/>
          </v:group>
        </w:pict>
      </w:r>
      <w:r>
        <w:rPr/>
        <w:pict>
          <v:group style="position:absolute;margin-left:84.624001pt;margin-top:120.883659pt;width:442.3pt;height:5.05pt;mso-position-horizontal-relative:page;mso-position-vertical-relative:paragraph;z-index:-695944" coordorigin="1692,2418" coordsize="8846,101">
            <v:shape style="position:absolute;left:1692;top:2418;width:4445;height:101" type="#_x0000_t75" stroked="false">
              <v:imagedata r:id="rId67" o:title=""/>
            </v:shape>
            <v:shape style="position:absolute;left:6114;top:2509;width:1589;height:10" type="#_x0000_t75" stroked="false">
              <v:imagedata r:id="rId68" o:title=""/>
            </v:shape>
            <v:shape style="position:absolute;left:7698;top:2509;width:2840;height:10" type="#_x0000_t75" stroked="false">
              <v:imagedata r:id="rId69" o:title=""/>
            </v:shape>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w:t>
        <w:tab/>
        <w:t>期末已贴现未到期的银行承兑汇票金额为 </w:t>
      </w:r>
      <w:r>
        <w:rPr>
          <w:rFonts w:ascii="Times New Roman" w:hAnsi="Times New Roman" w:cs="Times New Roman" w:eastAsia="Times New Roman" w:hint="default"/>
          <w:b/>
          <w:bCs/>
          <w:sz w:val="21"/>
          <w:szCs w:val="21"/>
        </w:rPr>
        <w:t>24,652,903.30</w:t>
      </w:r>
      <w:r>
        <w:rPr>
          <w:rFonts w:ascii="Times New Roman" w:hAnsi="Times New Roman" w:cs="Times New Roman" w:eastAsia="Times New Roman" w:hint="default"/>
          <w:b/>
          <w:bCs/>
          <w:spacing w:val="-9"/>
          <w:sz w:val="21"/>
          <w:szCs w:val="21"/>
        </w:rPr>
        <w:t> </w:t>
      </w:r>
      <w:r>
        <w:rPr>
          <w:rFonts w:ascii="宋体" w:hAnsi="宋体" w:cs="宋体" w:eastAsia="宋体" w:hint="default"/>
          <w:b/>
          <w:bCs/>
          <w:sz w:val="21"/>
          <w:szCs w:val="21"/>
        </w:rPr>
        <w:t>元，余额前五名的情况如</w:t>
      </w:r>
      <w:r>
        <w:rPr>
          <w:rFonts w:ascii="宋体" w:hAnsi="宋体" w:cs="宋体" w:eastAsia="宋体" w:hint="default"/>
          <w:b/>
          <w:bCs/>
          <w:w w:val="100"/>
          <w:sz w:val="21"/>
          <w:szCs w:val="21"/>
        </w:rPr>
        <w:t> </w:t>
      </w:r>
      <w:r>
        <w:rPr>
          <w:rFonts w:ascii="宋体" w:hAnsi="宋体" w:cs="宋体" w:eastAsia="宋体" w:hint="default"/>
          <w:b/>
          <w:bCs/>
          <w:sz w:val="21"/>
          <w:szCs w:val="21"/>
        </w:rPr>
        <w:t>下：</w:t>
      </w:r>
      <w:r>
        <w:rPr>
          <w:rFonts w:ascii="宋体" w:hAnsi="宋体" w:cs="宋体" w:eastAsia="宋体" w:hint="default"/>
          <w:sz w:val="21"/>
          <w:szCs w:val="21"/>
        </w:rPr>
      </w:r>
    </w:p>
    <w:tbl>
      <w:tblPr>
        <w:tblW w:w="0" w:type="auto"/>
        <w:jc w:val="left"/>
        <w:tblInd w:w="1678" w:type="dxa"/>
        <w:tblLayout w:type="fixed"/>
        <w:tblCellMar>
          <w:top w:w="0" w:type="dxa"/>
          <w:left w:w="0" w:type="dxa"/>
          <w:bottom w:w="0" w:type="dxa"/>
          <w:right w:w="0" w:type="dxa"/>
        </w:tblCellMar>
        <w:tblLook w:val="01E0"/>
      </w:tblPr>
      <w:tblGrid>
        <w:gridCol w:w="2816"/>
        <w:gridCol w:w="1630"/>
        <w:gridCol w:w="1584"/>
        <w:gridCol w:w="1654"/>
        <w:gridCol w:w="1176"/>
      </w:tblGrid>
      <w:tr>
        <w:trPr>
          <w:trHeight w:val="646" w:hRule="exact"/>
        </w:trPr>
        <w:tc>
          <w:tcPr>
            <w:tcW w:w="2816" w:type="dxa"/>
            <w:tcBorders>
              <w:top w:val="single" w:sz="12"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6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5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6" w:type="dxa"/>
            <w:vMerge w:val="restart"/>
            <w:tcBorders>
              <w:top w:val="single" w:sz="12"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0"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江苏常隆化工有限公司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2010.09.07</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2011.03.15</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1,500,000.00</w:t>
            </w:r>
          </w:p>
        </w:tc>
        <w:tc>
          <w:tcPr>
            <w:tcW w:w="1176" w:type="dxa"/>
            <w:vMerge/>
            <w:tcBorders>
              <w:left w:val="single" w:sz="4" w:space="0" w:color="000000"/>
              <w:right w:val="nil" w:sz="6" w:space="0" w:color="auto"/>
            </w:tcBorders>
          </w:tcPr>
          <w:p>
            <w:pPr/>
          </w:p>
        </w:tc>
      </w:tr>
      <w:tr>
        <w:trPr>
          <w:trHeight w:val="581"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安安（中国）有限公司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2010.09.16</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2011.03.16</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vMerge/>
            <w:tcBorders>
              <w:left w:val="single" w:sz="4" w:space="0" w:color="000000"/>
              <w:right w:val="nil" w:sz="6" w:space="0" w:color="auto"/>
            </w:tcBorders>
          </w:tcPr>
          <w:p>
            <w:pPr/>
          </w:p>
        </w:tc>
      </w:tr>
      <w:tr>
        <w:trPr>
          <w:trHeight w:val="101" w:hRule="exact"/>
        </w:trPr>
        <w:tc>
          <w:tcPr>
            <w:tcW w:w="2816" w:type="dxa"/>
            <w:tcBorders>
              <w:top w:val="nil" w:sz="6" w:space="0" w:color="auto"/>
              <w:left w:val="nil" w:sz="6" w:space="0" w:color="auto"/>
              <w:bottom w:val="nil" w:sz="6" w:space="0" w:color="auto"/>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nil" w:sz="6" w:space="0" w:color="auto"/>
            </w:tcBorders>
          </w:tcPr>
          <w:p>
            <w:pPr/>
          </w:p>
        </w:tc>
      </w:tr>
      <w:tr>
        <w:trPr>
          <w:trHeight w:val="636"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安安（中国）有限公司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2010.08.31</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2011.02.28</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vMerge/>
            <w:tcBorders>
              <w:left w:val="single" w:sz="4" w:space="0" w:color="000000"/>
              <w:right w:val="nil" w:sz="6" w:space="0" w:color="auto"/>
            </w:tcBorders>
          </w:tcPr>
          <w:p>
            <w:pPr/>
          </w:p>
        </w:tc>
      </w:tr>
      <w:tr>
        <w:trPr>
          <w:trHeight w:val="523" w:hRule="exact"/>
        </w:trPr>
        <w:tc>
          <w:tcPr>
            <w:tcW w:w="281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hAnsi="宋体" w:cs="宋体" w:eastAsia="宋体" w:hint="default"/>
                <w:sz w:val="18"/>
                <w:szCs w:val="18"/>
              </w:rPr>
              <w:t>安安（中国）有限公司</w:t>
            </w:r>
          </w:p>
        </w:tc>
        <w:tc>
          <w:tcPr>
            <w:tcW w:w="16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2010.09.16</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2011.03.16</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vMerge/>
            <w:tcBorders>
              <w:left w:val="single" w:sz="4" w:space="0" w:color="000000"/>
              <w:right w:val="nil" w:sz="6" w:space="0" w:color="auto"/>
            </w:tcBorders>
          </w:tcPr>
          <w:p>
            <w:pPr/>
          </w:p>
        </w:tc>
      </w:tr>
      <w:tr>
        <w:trPr>
          <w:trHeight w:val="588" w:hRule="exact"/>
        </w:trPr>
        <w:tc>
          <w:tcPr>
            <w:tcW w:w="2816" w:type="dxa"/>
            <w:tcBorders>
              <w:top w:val="nil" w:sz="6" w:space="0" w:color="auto"/>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安安（中国）有限公司</w:t>
            </w:r>
          </w:p>
        </w:tc>
        <w:tc>
          <w:tcPr>
            <w:tcW w:w="16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2010.09.16</w:t>
            </w:r>
          </w:p>
        </w:tc>
        <w:tc>
          <w:tcPr>
            <w:tcW w:w="1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2011.03.16</w:t>
            </w:r>
          </w:p>
        </w:tc>
        <w:tc>
          <w:tcPr>
            <w:tcW w:w="16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pict>
          <v:group style="position:absolute;margin-left:84.624001pt;margin-top:-88.326309pt;width:442.3pt;height:.5pt;mso-position-horizontal-relative:page;mso-position-vertical-relative:paragraph;z-index:-695920" coordorigin="1692,-1767" coordsize="8846,10">
            <v:shape style="position:absolute;left:1692;top:-1767;width:4426;height:10" type="#_x0000_t75" stroked="false">
              <v:imagedata r:id="rId76" o:title=""/>
            </v:shape>
            <v:shape style="position:absolute;left:6114;top:-1767;width:1589;height:10" type="#_x0000_t75" stroked="false">
              <v:imagedata r:id="rId71" o:title=""/>
            </v:shape>
            <v:shape style="position:absolute;left:7698;top:-1767;width:2840;height:10" type="#_x0000_t75" stroked="false">
              <v:imagedata r:id="rId72" o:title=""/>
            </v:shape>
            <w10:wrap type="none"/>
          </v:group>
        </w:pict>
      </w:r>
      <w:r>
        <w:rPr/>
        <w:pict>
          <v:group style="position:absolute;margin-left:84.624001pt;margin-top:-63.846287pt;width:442.3pt;height:5.05pt;mso-position-horizontal-relative:page;mso-position-vertical-relative:paragraph;z-index:-695896" coordorigin="1692,-1277" coordsize="8846,101">
            <v:shape style="position:absolute;left:1692;top:-1277;width:4445;height:101" type="#_x0000_t75" stroked="false">
              <v:imagedata r:id="rId74" o:title=""/>
            </v:shape>
            <v:shape style="position:absolute;left:6114;top:-1186;width:1589;height:10" type="#_x0000_t75" stroked="false">
              <v:imagedata r:id="rId71" o:title=""/>
            </v:shape>
            <v:shape style="position:absolute;left:7698;top:-1186;width:2840;height:10" type="#_x0000_t75" stroked="false">
              <v:imagedata r:id="rId72" o:title=""/>
            </v:shape>
            <w10:wrap type="none"/>
          </v:group>
        </w:pict>
      </w:r>
      <w:r>
        <w:rPr>
          <w:rFonts w:ascii="宋体" w:hAnsi="宋体" w:cs="宋体" w:eastAsia="宋体" w:hint="default"/>
          <w:b/>
          <w:bCs/>
          <w:sz w:val="21"/>
          <w:szCs w:val="21"/>
        </w:rPr>
        <w:t>6</w:t>
      </w:r>
      <w:r>
        <w:rPr>
          <w:rFonts w:ascii="宋体" w:hAnsi="宋体" w:cs="宋体" w:eastAsia="宋体" w:hint="default"/>
          <w:b/>
          <w:bCs/>
          <w:sz w:val="21"/>
          <w:szCs w:val="21"/>
        </w:rPr>
        <w:t>、</w:t>
        <w:tab/>
        <w:t>期末应收票据不存在减值迹象，故未计提减值准备。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2556"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2954" w:val="left" w:leader="none"/>
        </w:tabs>
        <w:spacing w:before="166"/>
        <w:ind w:left="2417" w:right="3524" w:firstLine="0"/>
        <w:jc w:val="left"/>
        <w:rPr>
          <w:rFonts w:ascii="宋体" w:hAnsi="宋体" w:cs="宋体" w:eastAsia="宋体" w:hint="default"/>
          <w:sz w:val="21"/>
          <w:szCs w:val="21"/>
        </w:rPr>
      </w:pPr>
      <w:r>
        <w:rPr/>
        <w:pict>
          <v:group style="position:absolute;margin-left:83.903999pt;margin-top:25.603674pt;width:443.75pt;height:29.35pt;mso-position-horizontal-relative:page;mso-position-vertical-relative:paragraph;z-index:-695824" coordorigin="1678,512" coordsize="8875,587">
            <v:group style="position:absolute;left:1692;top:526;width:2965;height:2" coordorigin="1692,526" coordsize="2965,2">
              <v:shape style="position:absolute;left:1692;top:526;width:2965;height:2" coordorigin="1692,526" coordsize="2965,0" path="m1692,526l4657,526e" filled="false" stroked="true" strokeweight="1.44pt" strokecolor="#000000">
                <v:path arrowok="t"/>
              </v:shape>
              <v:shape style="position:absolute;left:4657;top:541;width:10;height:2" type="#_x0000_t75" stroked="false">
                <v:imagedata r:id="rId77" o:title=""/>
              </v:shape>
            </v:group>
            <v:group style="position:absolute;left:4657;top:526;width:29;height:2" coordorigin="4657,526" coordsize="29,2">
              <v:shape style="position:absolute;left:4657;top:526;width:29;height:2" coordorigin="4657,526" coordsize="29,0" path="m4657,526l4686,526e" filled="false" stroked="true" strokeweight="1.44pt" strokecolor="#000000">
                <v:path arrowok="t"/>
              </v:shape>
            </v:group>
            <v:group style="position:absolute;left:4686;top:526;width:5853;height:2" coordorigin="4686,526" coordsize="5853,2">
              <v:shape style="position:absolute;left:4686;top:526;width:5853;height:2" coordorigin="4686,526" coordsize="5853,0" path="m4686,526l10538,526e" filled="false" stroked="true" strokeweight="1.44pt" strokecolor="#000000">
                <v:path arrowok="t"/>
              </v:shape>
            </v:group>
            <v:group style="position:absolute;left:4657;top:543;width:10;height:20" coordorigin="4657,543" coordsize="10,20">
              <v:shape style="position:absolute;left:4657;top:543;width:10;height:20" coordorigin="4657,543" coordsize="10,20" path="m4657,562l4667,562,4667,543,4657,543,4657,562xe" filled="true" fillcolor="#000000" stroked="false">
                <v:path arrowok="t"/>
                <v:fill type="solid"/>
              </v:shape>
            </v:group>
            <v:group style="position:absolute;left:4657;top:562;width:10;height:20" coordorigin="4657,562" coordsize="10,20">
              <v:shape style="position:absolute;left:4657;top:562;width:10;height:20" coordorigin="4657,562" coordsize="10,20" path="m4657,582l4667,582,4667,562,4657,562,4657,582xe" filled="true" fillcolor="#000000" stroked="false">
                <v:path arrowok="t"/>
                <v:fill type="solid"/>
              </v:shape>
            </v:group>
            <v:group style="position:absolute;left:4657;top:582;width:10;height:20" coordorigin="4657,582" coordsize="10,20">
              <v:shape style="position:absolute;left:4657;top:582;width:10;height:20" coordorigin="4657,582" coordsize="10,20" path="m4657,601l4667,601,4667,582,4657,582,4657,601xe" filled="true" fillcolor="#000000" stroked="false">
                <v:path arrowok="t"/>
                <v:fill type="solid"/>
              </v:shape>
            </v:group>
            <v:group style="position:absolute;left:4657;top:601;width:10;height:20" coordorigin="4657,601" coordsize="10,20">
              <v:shape style="position:absolute;left:4657;top:601;width:10;height:20" coordorigin="4657,601" coordsize="10,20" path="m4657,620l4667,620,4667,601,4657,601,4657,620xe" filled="true" fillcolor="#000000" stroked="false">
                <v:path arrowok="t"/>
                <v:fill type="solid"/>
              </v:shape>
            </v:group>
            <v:group style="position:absolute;left:4657;top:620;width:10;height:20" coordorigin="4657,620" coordsize="10,20">
              <v:shape style="position:absolute;left:4657;top:620;width:10;height:20" coordorigin="4657,620" coordsize="10,20" path="m4657,639l4667,639,4667,620,4657,620,4657,639xe" filled="true" fillcolor="#000000" stroked="false">
                <v:path arrowok="t"/>
                <v:fill type="solid"/>
              </v:shape>
            </v:group>
            <v:group style="position:absolute;left:4657;top:639;width:10;height:20" coordorigin="4657,639" coordsize="10,20">
              <v:shape style="position:absolute;left:4657;top:639;width:10;height:20" coordorigin="4657,639" coordsize="10,20" path="m4657,658l4667,658,4667,639,4657,639,4657,658xe" filled="true" fillcolor="#000000" stroked="false">
                <v:path arrowok="t"/>
                <v:fill type="solid"/>
              </v:shape>
            </v:group>
            <v:group style="position:absolute;left:4657;top:658;width:10;height:20" coordorigin="4657,658" coordsize="10,20">
              <v:shape style="position:absolute;left:4657;top:658;width:10;height:20" coordorigin="4657,658" coordsize="10,20" path="m4657,678l4667,678,4667,658,4657,658,4657,678xe" filled="true" fillcolor="#000000" stroked="false">
                <v:path arrowok="t"/>
                <v:fill type="solid"/>
              </v:shape>
            </v:group>
            <v:group style="position:absolute;left:4657;top:678;width:10;height:20" coordorigin="4657,678" coordsize="10,20">
              <v:shape style="position:absolute;left:4657;top:678;width:10;height:20" coordorigin="4657,678" coordsize="10,20" path="m4657,697l4667,697,4667,678,4657,678,4657,697xe" filled="true" fillcolor="#000000" stroked="false">
                <v:path arrowok="t"/>
                <v:fill type="solid"/>
              </v:shape>
            </v:group>
            <v:group style="position:absolute;left:4657;top:697;width:10;height:20" coordorigin="4657,697" coordsize="10,20">
              <v:shape style="position:absolute;left:4657;top:697;width:10;height:20" coordorigin="4657,697" coordsize="10,20" path="m4657,716l4667,716,4667,697,4657,697,4657,716xe" filled="true" fillcolor="#000000" stroked="false">
                <v:path arrowok="t"/>
                <v:fill type="solid"/>
              </v:shape>
            </v:group>
            <v:group style="position:absolute;left:4657;top:716;width:10;height:20" coordorigin="4657,716" coordsize="10,20">
              <v:shape style="position:absolute;left:4657;top:716;width:10;height:20" coordorigin="4657,716" coordsize="10,20" path="m4657,735l4667,735,4667,716,4657,716,4657,735xe" filled="true" fillcolor="#000000" stroked="false">
                <v:path arrowok="t"/>
                <v:fill type="solid"/>
              </v:shape>
            </v:group>
            <v:group style="position:absolute;left:4657;top:735;width:10;height:20" coordorigin="4657,735" coordsize="10,20">
              <v:shape style="position:absolute;left:4657;top:735;width:10;height:20" coordorigin="4657,735" coordsize="10,20" path="m4657,754l4667,754,4667,735,4657,735,4657,754xe" filled="true" fillcolor="#000000" stroked="false">
                <v:path arrowok="t"/>
                <v:fill type="solid"/>
              </v:shape>
            </v:group>
            <v:group style="position:absolute;left:4657;top:754;width:10;height:20" coordorigin="4657,754" coordsize="10,20">
              <v:shape style="position:absolute;left:4657;top:754;width:10;height:20" coordorigin="4657,754" coordsize="10,20" path="m4657,774l4667,774,4667,754,4657,754,4657,774xe" filled="true" fillcolor="#000000" stroked="false">
                <v:path arrowok="t"/>
                <v:fill type="solid"/>
              </v:shape>
            </v:group>
            <v:group style="position:absolute;left:4657;top:774;width:10;height:20" coordorigin="4657,774" coordsize="10,20">
              <v:shape style="position:absolute;left:4657;top:774;width:10;height:20" coordorigin="4657,774" coordsize="10,20" path="m4657,793l4667,793,4667,774,4657,774,4657,793xe" filled="true" fillcolor="#000000" stroked="false">
                <v:path arrowok="t"/>
                <v:fill type="solid"/>
              </v:shape>
            </v:group>
            <v:group style="position:absolute;left:4657;top:793;width:10;height:20" coordorigin="4657,793" coordsize="10,20">
              <v:shape style="position:absolute;left:4657;top:793;width:10;height:20" coordorigin="4657,793" coordsize="10,20" path="m4657,812l4667,812,4667,793,4657,793,4657,812xe" filled="true" fillcolor="#000000" stroked="false">
                <v:path arrowok="t"/>
                <v:fill type="solid"/>
              </v:shape>
            </v:group>
            <v:group style="position:absolute;left:4657;top:812;width:10;height:20" coordorigin="4657,812" coordsize="10,20">
              <v:shape style="position:absolute;left:4657;top:812;width:10;height:20" coordorigin="4657,812" coordsize="10,20" path="m4657,831l4667,831,4667,812,4657,812,4657,831xe" filled="true" fillcolor="#000000" stroked="false">
                <v:path arrowok="t"/>
                <v:fill type="solid"/>
              </v:shape>
            </v:group>
            <v:group style="position:absolute;left:4657;top:831;width:10;height:20" coordorigin="4657,831" coordsize="10,20">
              <v:shape style="position:absolute;left:4657;top:831;width:10;height:20" coordorigin="4657,831" coordsize="10,20" path="m4657,850l4667,850,4667,831,4657,831,4657,850xe" filled="true" fillcolor="#000000" stroked="false">
                <v:path arrowok="t"/>
                <v:fill type="solid"/>
              </v:shape>
            </v:group>
            <v:group style="position:absolute;left:4657;top:850;width:10;height:20" coordorigin="4657,850" coordsize="10,20">
              <v:shape style="position:absolute;left:4657;top:850;width:10;height:20" coordorigin="4657,850" coordsize="10,20" path="m4657,870l4667,870,4667,850,4657,850,4657,870xe" filled="true" fillcolor="#000000" stroked="false">
                <v:path arrowok="t"/>
                <v:fill type="solid"/>
              </v:shape>
            </v:group>
            <v:group style="position:absolute;left:4657;top:870;width:10;height:20" coordorigin="4657,870" coordsize="10,20">
              <v:shape style="position:absolute;left:4657;top:870;width:10;height:20" coordorigin="4657,870" coordsize="10,20" path="m4657,889l4667,889,4667,870,4657,870,4657,889xe" filled="true" fillcolor="#000000" stroked="false">
                <v:path arrowok="t"/>
                <v:fill type="solid"/>
              </v:shape>
            </v:group>
            <v:group style="position:absolute;left:4657;top:889;width:10;height:20" coordorigin="4657,889" coordsize="10,20">
              <v:shape style="position:absolute;left:4657;top:889;width:10;height:20" coordorigin="4657,889" coordsize="10,20" path="m4657,908l4667,908,4667,889,4657,889,4657,908xe" filled="true" fillcolor="#000000" stroked="false">
                <v:path arrowok="t"/>
                <v:fill type="solid"/>
              </v:shape>
            </v:group>
            <v:group style="position:absolute;left:4657;top:908;width:10;height:20" coordorigin="4657,908" coordsize="10,20">
              <v:shape style="position:absolute;left:4657;top:908;width:10;height:20" coordorigin="4657,908" coordsize="10,20" path="m4657,927l4667,927,4667,908,4657,908,4657,927xe" filled="true" fillcolor="#000000" stroked="false">
                <v:path arrowok="t"/>
                <v:fill type="solid"/>
              </v:shape>
            </v:group>
            <v:group style="position:absolute;left:4657;top:927;width:10;height:20" coordorigin="4657,927" coordsize="10,20">
              <v:shape style="position:absolute;left:4657;top:927;width:10;height:20" coordorigin="4657,927" coordsize="10,20" path="m4657,946l4667,946,4667,927,4657,927,4657,946xe" filled="true" fillcolor="#000000" stroked="false">
                <v:path arrowok="t"/>
                <v:fill type="solid"/>
              </v:shape>
            </v:group>
            <v:group style="position:absolute;left:4657;top:946;width:10;height:20" coordorigin="4657,946" coordsize="10,20">
              <v:shape style="position:absolute;left:4657;top:946;width:10;height:20" coordorigin="4657,946" coordsize="10,20" path="m4657,966l4667,966,4667,946,4657,946,4657,966xe" filled="true" fillcolor="#000000" stroked="false">
                <v:path arrowok="t"/>
                <v:fill type="solid"/>
              </v:shape>
              <v:shape style="position:absolute;left:6087;top:1014;width:5;height:10" type="#_x0000_t75" stroked="false">
                <v:imagedata r:id="rId78" o:title=""/>
              </v:shape>
              <v:shape style="position:absolute;left:7225;top:6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2892;top:919;width:54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xbxContent>
                </v:textbox>
                <w10:wrap type="none"/>
              </v:shape>
            </v:group>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tbl>
      <w:tblPr>
        <w:tblW w:w="0" w:type="auto"/>
        <w:jc w:val="left"/>
        <w:tblInd w:w="1692" w:type="dxa"/>
        <w:tblLayout w:type="fixed"/>
        <w:tblCellMar>
          <w:top w:w="0" w:type="dxa"/>
          <w:left w:w="0" w:type="dxa"/>
          <w:bottom w:w="0" w:type="dxa"/>
          <w:right w:w="0" w:type="dxa"/>
        </w:tblCellMar>
        <w:tblLook w:val="01E0"/>
      </w:tblPr>
      <w:tblGrid>
        <w:gridCol w:w="2969"/>
        <w:gridCol w:w="1435"/>
        <w:gridCol w:w="1284"/>
        <w:gridCol w:w="1565"/>
        <w:gridCol w:w="1591"/>
      </w:tblGrid>
      <w:tr>
        <w:trPr>
          <w:trHeight w:val="468" w:hRule="exact"/>
        </w:trPr>
        <w:tc>
          <w:tcPr>
            <w:tcW w:w="2969" w:type="dxa"/>
            <w:tcBorders>
              <w:top w:val="nil" w:sz="6" w:space="0" w:color="auto"/>
              <w:left w:val="nil" w:sz="6" w:space="0" w:color="auto"/>
              <w:bottom w:val="single" w:sz="12" w:space="0" w:color="000000"/>
              <w:right w:val="single" w:sz="4" w:space="0" w:color="000000"/>
            </w:tcBorders>
          </w:tcPr>
          <w:p>
            <w:pP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66"/>
          <w:pgSz w:w="11910" w:h="16840"/>
          <w:pgMar w:footer="980" w:header="877" w:top="1060" w:bottom="1160" w:left="0" w:right="0"/>
          <w:pgNumType w:start="70"/>
        </w:sectPr>
      </w:pPr>
    </w:p>
    <w:p>
      <w:pPr>
        <w:spacing w:line="240" w:lineRule="auto" w:before="6"/>
        <w:rPr>
          <w:rFonts w:ascii="宋体" w:hAnsi="宋体" w:cs="宋体" w:eastAsia="宋体" w:hint="default"/>
          <w:b/>
          <w:bCs/>
          <w:sz w:val="28"/>
          <w:szCs w:val="28"/>
        </w:rPr>
      </w:pPr>
      <w:r>
        <w:rPr/>
        <w:pict>
          <v:shape style="position:absolute;margin-left:232.850006pt;margin-top:73.439980pt;width:.48pt;height:.12pt;mso-position-horizontal-relative:page;mso-position-vertical-relative:page;z-index:-695176" type="#_x0000_t75" stroked="false">
            <v:imagedata r:id="rId78" o:title=""/>
          </v:shape>
        </w:pict>
      </w:r>
      <w:r>
        <w:rPr/>
        <w:pict>
          <v:shape style="position:absolute;margin-left:304.609985pt;margin-top:73.439980pt;width:.48001pt;height:.12pt;mso-position-horizontal-relative:page;mso-position-vertical-relative:page;z-index:-695152" type="#_x0000_t75" stroked="false">
            <v:imagedata r:id="rId78" o:title=""/>
          </v:shape>
        </w:pict>
      </w:r>
      <w:r>
        <w:rPr/>
        <w:pict>
          <v:shape style="position:absolute;margin-left:368.829987pt;margin-top:73.439980pt;width:.48001pt;height:.12pt;mso-position-horizontal-relative:page;mso-position-vertical-relative:page;z-index:-695128" type="#_x0000_t75" stroked="false">
            <v:imagedata r:id="rId78" o:title=""/>
          </v:shape>
        </w:pict>
      </w:r>
      <w:r>
        <w:rPr/>
        <w:pict>
          <v:shape style="position:absolute;margin-left:447.100006pt;margin-top:73.439980pt;width:.47998pt;height:.12pt;mso-position-horizontal-relative:page;mso-position-vertical-relative:page;z-index:-695104" type="#_x0000_t75" stroked="false">
            <v:imagedata r:id="rId78" o:title=""/>
          </v:shape>
        </w:pict>
      </w:r>
      <w:r>
        <w:rPr/>
        <w:pict>
          <v:group style="position:absolute;margin-left:84.624001pt;margin-top:111.019966pt;width:442.3pt;height:5.3pt;mso-position-horizontal-relative:page;mso-position-vertical-relative:page;z-index:-695080" coordorigin="1692,2220" coordsize="8846,106">
            <v:shape style="position:absolute;left:1692;top:2220;width:2984;height:106" type="#_x0000_t75" stroked="false">
              <v:imagedata r:id="rId79" o:title=""/>
            </v:shape>
            <v:shape style="position:absolute;left:4652;top:2316;width:2724;height:10" type="#_x0000_t75" stroked="false">
              <v:imagedata r:id="rId80" o:title=""/>
            </v:shape>
            <v:shape style="position:absolute;left:7372;top:2316;width:1570;height:10" type="#_x0000_t75" stroked="false">
              <v:imagedata r:id="rId81" o:title=""/>
            </v:shape>
            <v:shape style="position:absolute;left:8937;top:2316;width:1601;height:10" type="#_x0000_t75" stroked="false">
              <v:imagedata r:id="rId82" o:title=""/>
            </v:shape>
            <w10:wrap type="none"/>
          </v:group>
        </w:pict>
      </w:r>
      <w:r>
        <w:rPr/>
        <w:pict>
          <v:group style="position:absolute;margin-left:84.624001pt;margin-top:139.820007pt;width:442.3pt;height:.5pt;mso-position-horizontal-relative:page;mso-position-vertical-relative:page;z-index:-695056" coordorigin="1692,2796" coordsize="8846,10">
            <v:shape style="position:absolute;left:1692;top:2796;width:2965;height:10" type="#_x0000_t75" stroked="false">
              <v:imagedata r:id="rId83" o:title=""/>
            </v:shape>
            <v:shape style="position:absolute;left:4652;top:2796;width:2724;height:10" type="#_x0000_t75" stroked="false">
              <v:imagedata r:id="rId80" o:title=""/>
            </v:shape>
            <v:shape style="position:absolute;left:7372;top:2796;width:1570;height:10" type="#_x0000_t75" stroked="false">
              <v:imagedata r:id="rId81" o:title=""/>
            </v:shape>
            <v:shape style="position:absolute;left:8937;top:2796;width:1601;height:10" type="#_x0000_t75" stroked="false">
              <v:imagedata r:id="rId84" o:title=""/>
            </v:shape>
            <w10:wrap type="none"/>
          </v:group>
        </w:pict>
      </w:r>
      <w:r>
        <w:rPr/>
        <w:pict>
          <v:group style="position:absolute;margin-left:84.624001pt;margin-top:163.940002pt;width:442.3pt;height:.5pt;mso-position-horizontal-relative:page;mso-position-vertical-relative:page;z-index:-695032" coordorigin="1692,3279" coordsize="8846,10">
            <v:shape style="position:absolute;left:1692;top:3279;width:2965;height:10" type="#_x0000_t75" stroked="false">
              <v:imagedata r:id="rId83" o:title=""/>
            </v:shape>
            <v:shape style="position:absolute;left:4652;top:3279;width:2724;height:10" type="#_x0000_t75" stroked="false">
              <v:imagedata r:id="rId80" o:title=""/>
            </v:shape>
            <v:shape style="position:absolute;left:7372;top:3279;width:1570;height:10" type="#_x0000_t75" stroked="false">
              <v:imagedata r:id="rId81" o:title=""/>
            </v:shape>
            <v:shape style="position:absolute;left:8937;top:3279;width:1601;height:10" type="#_x0000_t75" stroked="false">
              <v:imagedata r:id="rId84" o:title=""/>
            </v:shape>
            <w10:wrap type="none"/>
          </v:group>
        </w:pict>
      </w:r>
      <w:r>
        <w:rPr/>
        <w:pict>
          <v:group style="position:absolute;margin-left:84.624001pt;margin-top:188.059998pt;width:442.3pt;height:.5pt;mso-position-horizontal-relative:page;mso-position-vertical-relative:page;z-index:-695008" coordorigin="1692,3761" coordsize="8846,10">
            <v:shape style="position:absolute;left:1692;top:3761;width:2965;height:10" type="#_x0000_t75" stroked="false">
              <v:imagedata r:id="rId83" o:title=""/>
            </v:shape>
            <v:shape style="position:absolute;left:4652;top:3761;width:2724;height:10" type="#_x0000_t75" stroked="false">
              <v:imagedata r:id="rId85" o:title=""/>
            </v:shape>
            <v:shape style="position:absolute;left:7372;top:3761;width:1570;height:10" type="#_x0000_t75" stroked="false">
              <v:imagedata r:id="rId86" o:title=""/>
            </v:shape>
            <v:shape style="position:absolute;left:8937;top:3761;width:1601;height:10" type="#_x0000_t75" stroked="false">
              <v:imagedata r:id="rId87" o:title=""/>
            </v:shape>
            <w10:wrap type="none"/>
          </v:group>
        </w:pict>
      </w:r>
      <w:r>
        <w:rPr/>
        <w:pict>
          <v:group style="position:absolute;margin-left:84.624001pt;margin-top:225.979965pt;width:442.3pt;height:5.3pt;mso-position-horizontal-relative:page;mso-position-vertical-relative:page;z-index:-694984" coordorigin="1692,4520" coordsize="8846,106">
            <v:shape style="position:absolute;left:1692;top:4520;width:2984;height:106" type="#_x0000_t75" stroked="false">
              <v:imagedata r:id="rId88" o:title=""/>
            </v:shape>
            <v:shape style="position:absolute;left:4652;top:4616;width:2724;height:10" type="#_x0000_t75" stroked="false">
              <v:imagedata r:id="rId85" o:title=""/>
            </v:shape>
            <v:shape style="position:absolute;left:7372;top:4616;width:1570;height:10" type="#_x0000_t75" stroked="false">
              <v:imagedata r:id="rId86" o:title=""/>
            </v:shape>
            <v:shape style="position:absolute;left:8937;top:4616;width:1601;height:10" type="#_x0000_t75" stroked="false">
              <v:imagedata r:id="rId87" o:title=""/>
            </v:shape>
            <w10:wrap type="none"/>
          </v:group>
        </w:pict>
      </w:r>
      <w:r>
        <w:rPr/>
        <w:pict>
          <v:shape style="position:absolute;margin-left:233.210007pt;margin-top:280.849976pt;width:.48001pt;height:.12pt;mso-position-horizontal-relative:page;mso-position-vertical-relative:page;z-index:-694960" type="#_x0000_t75" stroked="false">
            <v:imagedata r:id="rId78" o:title=""/>
          </v:shape>
        </w:pict>
      </w:r>
      <w:r>
        <w:rPr/>
        <w:pict>
          <v:group style="position:absolute;margin-left:233.690002pt;margin-top:303.649994pt;width:293.25pt;height:.5pt;mso-position-horizontal-relative:page;mso-position-vertical-relative:page;z-index:-694936" coordorigin="4674,6073" coordsize="5865,10">
            <v:shape style="position:absolute;left:4674;top:6073;width:2700;height:10" type="#_x0000_t75" stroked="false">
              <v:imagedata r:id="rId89" o:title=""/>
            </v:shape>
            <v:shape style="position:absolute;left:7369;top:6073;width:3169;height:10" type="#_x0000_t75" stroked="false">
              <v:imagedata r:id="rId90" o:title=""/>
            </v:shape>
            <w10:wrap type="none"/>
          </v:group>
        </w:pict>
      </w:r>
      <w:r>
        <w:rPr/>
        <w:pict>
          <v:group style="position:absolute;margin-left:84.624001pt;margin-top:326.809998pt;width:442.3pt;height:.5pt;mso-position-horizontal-relative:page;mso-position-vertical-relative:page;z-index:-694912" coordorigin="1692,6536" coordsize="8846,10">
            <v:shape style="position:absolute;left:1692;top:6536;width:5682;height:10" type="#_x0000_t75" stroked="false">
              <v:imagedata r:id="rId91" o:title=""/>
            </v:shape>
            <v:shape style="position:absolute;left:7369;top:6536;width:3169;height:10" type="#_x0000_t75" stroked="false">
              <v:imagedata r:id="rId92" o:title=""/>
            </v:shape>
            <w10:wrap type="none"/>
          </v:group>
        </w:pict>
      </w:r>
      <w:r>
        <w:rPr/>
        <w:pict>
          <v:group style="position:absolute;margin-left:84.624001pt;margin-top:368.809998pt;width:442.3pt;height:.5pt;mso-position-horizontal-relative:page;mso-position-vertical-relative:page;z-index:-694888" coordorigin="1692,7376" coordsize="8846,10">
            <v:shape style="position:absolute;left:1692;top:7376;width:5682;height:10" type="#_x0000_t75" stroked="false">
              <v:imagedata r:id="rId91" o:title=""/>
            </v:shape>
            <v:shape style="position:absolute;left:7369;top:7376;width:3169;height:10" type="#_x0000_t75" stroked="false">
              <v:imagedata r:id="rId92" o:title=""/>
            </v:shape>
            <w10:wrap type="none"/>
          </v:group>
        </w:pict>
      </w:r>
      <w:r>
        <w:rPr/>
        <w:pict>
          <v:group style="position:absolute;margin-left:84.624001pt;margin-top:391.969971pt;width:442.3pt;height:.5pt;mso-position-horizontal-relative:page;mso-position-vertical-relative:page;z-index:-694864" coordorigin="1692,7839" coordsize="8846,10">
            <v:shape style="position:absolute;left:1692;top:7839;width:5682;height:10" type="#_x0000_t75" stroked="false">
              <v:imagedata r:id="rId91" o:title=""/>
            </v:shape>
            <v:shape style="position:absolute;left:7369;top:7839;width:3169;height:10" type="#_x0000_t75" stroked="false">
              <v:imagedata r:id="rId90" o:title=""/>
            </v:shape>
            <w10:wrap type="none"/>
          </v:group>
        </w:pict>
      </w:r>
      <w:r>
        <w:rPr/>
        <w:pict>
          <v:group style="position:absolute;margin-left:84.624001pt;margin-top:410.689972pt;width:442.3pt;height:5.05pt;mso-position-horizontal-relative:page;mso-position-vertical-relative:page;z-index:-694840" coordorigin="1692,8214" coordsize="8846,101">
            <v:shape style="position:absolute;left:1692;top:8214;width:5701;height:101" type="#_x0000_t75" stroked="false">
              <v:imagedata r:id="rId93" o:title=""/>
            </v:shape>
            <v:shape style="position:absolute;left:7369;top:8305;width:3169;height:10" type="#_x0000_t75" stroked="false">
              <v:imagedata r:id="rId90" o:title=""/>
            </v:shape>
            <w10:wrap type="none"/>
          </v:group>
        </w:pict>
      </w:r>
    </w:p>
    <w:tbl>
      <w:tblPr>
        <w:tblW w:w="0" w:type="auto"/>
        <w:jc w:val="left"/>
        <w:tblInd w:w="1678" w:type="dxa"/>
        <w:tblLayout w:type="fixed"/>
        <w:tblCellMar>
          <w:top w:w="0" w:type="dxa"/>
          <w:left w:w="0" w:type="dxa"/>
          <w:bottom w:w="0" w:type="dxa"/>
          <w:right w:w="0" w:type="dxa"/>
        </w:tblCellMar>
        <w:tblLook w:val="01E0"/>
      </w:tblPr>
      <w:tblGrid>
        <w:gridCol w:w="2984"/>
        <w:gridCol w:w="1435"/>
        <w:gridCol w:w="1284"/>
        <w:gridCol w:w="1565"/>
        <w:gridCol w:w="1591"/>
      </w:tblGrid>
      <w:tr>
        <w:trPr>
          <w:trHeight w:val="766" w:hRule="exact"/>
        </w:trPr>
        <w:tc>
          <w:tcPr>
            <w:tcW w:w="2984"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31" w:right="0"/>
              <w:jc w:val="left"/>
              <w:rPr>
                <w:rFonts w:ascii="宋体" w:hAnsi="宋体" w:cs="宋体" w:eastAsia="宋体" w:hint="default"/>
                <w:sz w:val="18"/>
                <w:szCs w:val="18"/>
              </w:rPr>
            </w:pPr>
            <w:r>
              <w:rPr>
                <w:rFonts w:ascii="宋体" w:hAnsi="宋体" w:cs="宋体" w:eastAsia="宋体" w:hint="default"/>
                <w:sz w:val="18"/>
                <w:szCs w:val="18"/>
              </w:rPr>
              <w:t>单项金额重大且单独计提坏账准备的</w:t>
            </w:r>
          </w:p>
          <w:p>
            <w:pPr>
              <w:pStyle w:val="TableParagraph"/>
              <w:spacing w:line="240" w:lineRule="auto" w:before="137"/>
              <w:ind w:left="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7"/>
                <w:szCs w:val="17"/>
              </w:rPr>
            </w:pPr>
          </w:p>
        </w:tc>
        <w:tc>
          <w:tcPr>
            <w:tcW w:w="128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7"/>
                <w:szCs w:val="17"/>
              </w:rPr>
            </w:pPr>
          </w:p>
        </w:tc>
        <w:tc>
          <w:tcPr>
            <w:tcW w:w="156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7"/>
                <w:szCs w:val="17"/>
              </w:rPr>
            </w:pPr>
          </w:p>
        </w:tc>
        <w:tc>
          <w:tcPr>
            <w:tcW w:w="1591"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7"/>
                <w:szCs w:val="17"/>
              </w:rPr>
            </w:pPr>
          </w:p>
        </w:tc>
      </w:tr>
      <w:tr>
        <w:trPr>
          <w:trHeight w:val="573" w:hRule="exact"/>
        </w:trPr>
        <w:tc>
          <w:tcPr>
            <w:tcW w:w="298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435"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565"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486" w:hRule="exact"/>
        </w:trPr>
        <w:tc>
          <w:tcPr>
            <w:tcW w:w="2984"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36"/>
              <w:jc w:val="right"/>
              <w:rPr>
                <w:rFonts w:ascii="Times New Roman" w:hAnsi="Times New Roman" w:cs="Times New Roman" w:eastAsia="Times New Roman" w:hint="default"/>
                <w:sz w:val="18"/>
                <w:szCs w:val="18"/>
              </w:rPr>
            </w:pPr>
            <w:r>
              <w:rPr>
                <w:rFonts w:ascii="Times New Roman"/>
                <w:spacing w:val="-1"/>
                <w:sz w:val="18"/>
              </w:rPr>
              <w:t>36,138,013.51</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35"/>
              <w:jc w:val="right"/>
              <w:rPr>
                <w:rFonts w:ascii="Times New Roman" w:hAnsi="Times New Roman" w:cs="Times New Roman" w:eastAsia="Times New Roman" w:hint="default"/>
                <w:sz w:val="18"/>
                <w:szCs w:val="18"/>
              </w:rPr>
            </w:pPr>
            <w:r>
              <w:rPr>
                <w:rFonts w:ascii="Times New Roman"/>
                <w:spacing w:val="-1"/>
                <w:sz w:val="18"/>
              </w:rPr>
              <w:t>100.00</w:t>
            </w:r>
          </w:p>
        </w:tc>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36"/>
              <w:jc w:val="right"/>
              <w:rPr>
                <w:rFonts w:ascii="Times New Roman" w:hAnsi="Times New Roman" w:cs="Times New Roman" w:eastAsia="Times New Roman" w:hint="default"/>
                <w:sz w:val="18"/>
                <w:szCs w:val="18"/>
              </w:rPr>
            </w:pPr>
            <w:r>
              <w:rPr>
                <w:rFonts w:ascii="Times New Roman"/>
                <w:spacing w:val="-1"/>
                <w:sz w:val="18"/>
              </w:rPr>
              <w:t>1,999,409.66</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38"/>
              <w:ind w:right="40"/>
              <w:jc w:val="right"/>
              <w:rPr>
                <w:rFonts w:ascii="Times New Roman" w:hAnsi="Times New Roman" w:cs="Times New Roman" w:eastAsia="Times New Roman" w:hint="default"/>
                <w:sz w:val="18"/>
                <w:szCs w:val="18"/>
              </w:rPr>
            </w:pPr>
            <w:r>
              <w:rPr>
                <w:rFonts w:ascii="Times New Roman"/>
                <w:spacing w:val="-1"/>
                <w:sz w:val="18"/>
              </w:rPr>
              <w:t>5.53</w:t>
            </w:r>
          </w:p>
        </w:tc>
      </w:tr>
      <w:tr>
        <w:trPr>
          <w:trHeight w:val="481" w:hRule="exact"/>
        </w:trPr>
        <w:tc>
          <w:tcPr>
            <w:tcW w:w="2984"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left="3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6"/>
              <w:jc w:val="right"/>
              <w:rPr>
                <w:rFonts w:ascii="Times New Roman" w:hAnsi="Times New Roman" w:cs="Times New Roman" w:eastAsia="Times New Roman" w:hint="default"/>
                <w:sz w:val="18"/>
                <w:szCs w:val="18"/>
              </w:rPr>
            </w:pPr>
            <w:r>
              <w:rPr>
                <w:rFonts w:ascii="Times New Roman"/>
                <w:spacing w:val="-1"/>
                <w:sz w:val="18"/>
              </w:rPr>
              <w:t>36,138,013.51</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5"/>
              <w:jc w:val="right"/>
              <w:rPr>
                <w:rFonts w:ascii="Times New Roman" w:hAnsi="Times New Roman" w:cs="Times New Roman" w:eastAsia="Times New Roman" w:hint="default"/>
                <w:sz w:val="18"/>
                <w:szCs w:val="18"/>
              </w:rPr>
            </w:pPr>
            <w:r>
              <w:rPr>
                <w:rFonts w:ascii="Times New Roman"/>
                <w:spacing w:val="-1"/>
                <w:sz w:val="18"/>
              </w:rPr>
              <w:t>100.00</w:t>
            </w:r>
          </w:p>
        </w:tc>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36"/>
              <w:jc w:val="right"/>
              <w:rPr>
                <w:rFonts w:ascii="Times New Roman" w:hAnsi="Times New Roman" w:cs="Times New Roman" w:eastAsia="Times New Roman" w:hint="default"/>
                <w:sz w:val="18"/>
                <w:szCs w:val="18"/>
              </w:rPr>
            </w:pPr>
            <w:r>
              <w:rPr>
                <w:rFonts w:ascii="Times New Roman"/>
                <w:spacing w:val="-1"/>
                <w:sz w:val="18"/>
              </w:rPr>
              <w:t>1,999,409.66</w:t>
            </w:r>
          </w:p>
        </w:tc>
        <w:tc>
          <w:tcPr>
            <w:tcW w:w="1591"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40"/>
              <w:jc w:val="right"/>
              <w:rPr>
                <w:rFonts w:ascii="Times New Roman" w:hAnsi="Times New Roman" w:cs="Times New Roman" w:eastAsia="Times New Roman" w:hint="default"/>
                <w:sz w:val="18"/>
                <w:szCs w:val="18"/>
              </w:rPr>
            </w:pPr>
            <w:r>
              <w:rPr>
                <w:rFonts w:ascii="Times New Roman"/>
                <w:spacing w:val="-1"/>
                <w:sz w:val="18"/>
              </w:rPr>
              <w:t>5.53</w:t>
            </w:r>
          </w:p>
        </w:tc>
      </w:tr>
      <w:tr>
        <w:trPr>
          <w:trHeight w:val="865" w:hRule="exact"/>
        </w:trPr>
        <w:tc>
          <w:tcPr>
            <w:tcW w:w="2984" w:type="dxa"/>
            <w:tcBorders>
              <w:top w:val="nil" w:sz="6" w:space="0" w:color="auto"/>
              <w:left w:val="nil" w:sz="6" w:space="0" w:color="auto"/>
              <w:bottom w:val="nil" w:sz="6" w:space="0" w:color="auto"/>
              <w:right w:val="single" w:sz="4" w:space="0" w:color="000000"/>
            </w:tcBorders>
          </w:tcPr>
          <w:p>
            <w:pPr>
              <w:pStyle w:val="TableParagraph"/>
              <w:spacing w:line="379" w:lineRule="auto" w:before="90"/>
              <w:ind w:left="31" w:right="3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备的应收账款</w:t>
            </w:r>
          </w:p>
        </w:tc>
        <w:tc>
          <w:tcPr>
            <w:tcW w:w="1435"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565"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nil" w:sz="6" w:space="0" w:color="auto"/>
            </w:tcBorders>
          </w:tcPr>
          <w:p>
            <w:pPr/>
          </w:p>
        </w:tc>
      </w:tr>
      <w:tr>
        <w:trPr>
          <w:trHeight w:val="487" w:hRule="exact"/>
        </w:trPr>
        <w:tc>
          <w:tcPr>
            <w:tcW w:w="2984"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1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36"/>
              <w:jc w:val="right"/>
              <w:rPr>
                <w:rFonts w:ascii="Times New Roman" w:hAnsi="Times New Roman" w:cs="Times New Roman" w:eastAsia="Times New Roman" w:hint="default"/>
                <w:sz w:val="18"/>
                <w:szCs w:val="18"/>
              </w:rPr>
            </w:pPr>
            <w:r>
              <w:rPr>
                <w:rFonts w:ascii="Times New Roman"/>
                <w:spacing w:val="-1"/>
                <w:sz w:val="18"/>
              </w:rPr>
              <w:t>36,138,013.51</w:t>
            </w:r>
          </w:p>
        </w:tc>
        <w:tc>
          <w:tcPr>
            <w:tcW w:w="12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35"/>
              <w:jc w:val="right"/>
              <w:rPr>
                <w:rFonts w:ascii="Times New Roman" w:hAnsi="Times New Roman" w:cs="Times New Roman" w:eastAsia="Times New Roman" w:hint="default"/>
                <w:sz w:val="18"/>
                <w:szCs w:val="18"/>
              </w:rPr>
            </w:pPr>
            <w:r>
              <w:rPr>
                <w:rFonts w:ascii="Times New Roman"/>
                <w:spacing w:val="-1"/>
                <w:sz w:val="18"/>
              </w:rPr>
              <w:t>100.00</w:t>
            </w:r>
          </w:p>
        </w:tc>
        <w:tc>
          <w:tcPr>
            <w:tcW w:w="15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36"/>
              <w:jc w:val="right"/>
              <w:rPr>
                <w:rFonts w:ascii="Times New Roman" w:hAnsi="Times New Roman" w:cs="Times New Roman" w:eastAsia="Times New Roman" w:hint="default"/>
                <w:sz w:val="18"/>
                <w:szCs w:val="18"/>
              </w:rPr>
            </w:pPr>
            <w:r>
              <w:rPr>
                <w:rFonts w:ascii="Times New Roman"/>
                <w:spacing w:val="-1"/>
                <w:sz w:val="18"/>
              </w:rPr>
              <w:t>1,999,409.66</w:t>
            </w:r>
          </w:p>
        </w:tc>
        <w:tc>
          <w:tcPr>
            <w:tcW w:w="159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40"/>
              <w:jc w:val="right"/>
              <w:rPr>
                <w:rFonts w:ascii="Times New Roman" w:hAnsi="Times New Roman" w:cs="Times New Roman" w:eastAsia="Times New Roman" w:hint="default"/>
                <w:sz w:val="18"/>
                <w:szCs w:val="18"/>
              </w:rPr>
            </w:pPr>
            <w:r>
              <w:rPr>
                <w:rFonts w:ascii="Times New Roman"/>
                <w:spacing w:val="-1"/>
                <w:sz w:val="18"/>
              </w:rPr>
              <w:t>5.53</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tbl>
      <w:tblPr>
        <w:tblW w:w="0" w:type="auto"/>
        <w:jc w:val="left"/>
        <w:tblInd w:w="1678" w:type="dxa"/>
        <w:tblLayout w:type="fixed"/>
        <w:tblCellMar>
          <w:top w:w="0" w:type="dxa"/>
          <w:left w:w="0" w:type="dxa"/>
          <w:bottom w:w="0" w:type="dxa"/>
          <w:right w:w="0" w:type="dxa"/>
        </w:tblCellMar>
        <w:tblLook w:val="01E0"/>
      </w:tblPr>
      <w:tblGrid>
        <w:gridCol w:w="2991"/>
        <w:gridCol w:w="1428"/>
        <w:gridCol w:w="1282"/>
        <w:gridCol w:w="1546"/>
        <w:gridCol w:w="1613"/>
      </w:tblGrid>
      <w:tr>
        <w:trPr>
          <w:trHeight w:val="470" w:hRule="exact"/>
        </w:trPr>
        <w:tc>
          <w:tcPr>
            <w:tcW w:w="2991"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5869" w:type="dxa"/>
            <w:gridSpan w:val="4"/>
            <w:tcBorders>
              <w:top w:val="single" w:sz="12" w:space="0" w:color="000000"/>
              <w:left w:val="single" w:sz="4" w:space="0" w:color="000000"/>
              <w:bottom w:val="nil" w:sz="6" w:space="0" w:color="auto"/>
              <w:right w:val="nil" w:sz="6" w:space="0" w:color="auto"/>
            </w:tcBorders>
          </w:tcPr>
          <w:p>
            <w:pPr>
              <w:pStyle w:val="TableParagraph"/>
              <w:spacing w:line="240" w:lineRule="auto" w:before="80"/>
              <w:ind w:right="2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2" w:hRule="exact"/>
        </w:trPr>
        <w:tc>
          <w:tcPr>
            <w:tcW w:w="2991" w:type="dxa"/>
            <w:vMerge/>
            <w:tcBorders>
              <w:left w:val="nil" w:sz="6" w:space="0" w:color="auto"/>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6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占总额比例</w:t>
            </w:r>
            <w:r>
              <w:rPr>
                <w:rFonts w:ascii="Times New Roman" w:hAnsi="Times New Roman" w:cs="Times New Roman" w:eastAsia="Times New Roman" w:hint="default"/>
                <w:spacing w:val="-1"/>
                <w:sz w:val="18"/>
                <w:szCs w:val="18"/>
              </w:rPr>
              <w:t>(%)</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3"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坏账准备比例</w:t>
            </w:r>
            <w:r>
              <w:rPr>
                <w:rFonts w:ascii="Times New Roman" w:hAnsi="Times New Roman" w:cs="Times New Roman" w:eastAsia="Times New Roman" w:hint="default"/>
                <w:sz w:val="18"/>
                <w:szCs w:val="18"/>
              </w:rPr>
              <w:t>(%)</w:t>
            </w:r>
          </w:p>
        </w:tc>
      </w:tr>
      <w:tr>
        <w:trPr>
          <w:trHeight w:val="834" w:hRule="exact"/>
        </w:trPr>
        <w:tc>
          <w:tcPr>
            <w:tcW w:w="2991" w:type="dxa"/>
            <w:tcBorders>
              <w:top w:val="nil" w:sz="6" w:space="0" w:color="auto"/>
              <w:left w:val="nil" w:sz="6" w:space="0" w:color="auto"/>
              <w:bottom w:val="nil" w:sz="6" w:space="0" w:color="auto"/>
              <w:right w:val="single" w:sz="4" w:space="0" w:color="000000"/>
            </w:tcBorders>
          </w:tcPr>
          <w:p>
            <w:pPr>
              <w:pStyle w:val="TableParagraph"/>
              <w:spacing w:line="381" w:lineRule="auto" w:before="81"/>
              <w:ind w:left="31" w:right="34"/>
              <w:jc w:val="left"/>
              <w:rPr>
                <w:rFonts w:ascii="宋体" w:hAnsi="宋体" w:cs="宋体" w:eastAsia="宋体" w:hint="default"/>
                <w:sz w:val="18"/>
                <w:szCs w:val="18"/>
              </w:rPr>
            </w:pPr>
            <w:r>
              <w:rPr>
                <w:rFonts w:ascii="宋体" w:hAnsi="宋体" w:cs="宋体" w:eastAsia="宋体" w:hint="default"/>
                <w:sz w:val="18"/>
                <w:szCs w:val="18"/>
              </w:rPr>
              <w:t>单项金额重大且单独计提坏账准备的</w:t>
            </w:r>
            <w:r>
              <w:rPr>
                <w:rFonts w:ascii="宋体" w:hAnsi="宋体" w:cs="宋体" w:eastAsia="宋体" w:hint="default"/>
                <w:spacing w:val="-59"/>
                <w:sz w:val="18"/>
                <w:szCs w:val="18"/>
              </w:rPr>
              <w:t> </w:t>
            </w:r>
            <w:r>
              <w:rPr>
                <w:rFonts w:ascii="宋体" w:hAnsi="宋体" w:cs="宋体" w:eastAsia="宋体" w:hint="default"/>
                <w:sz w:val="18"/>
                <w:szCs w:val="18"/>
              </w:rPr>
              <w:t>应收账款</w:t>
            </w:r>
          </w:p>
        </w:tc>
        <w:tc>
          <w:tcPr>
            <w:tcW w:w="1428"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613" w:type="dxa"/>
            <w:tcBorders>
              <w:top w:val="nil" w:sz="6" w:space="0" w:color="auto"/>
              <w:left w:val="single" w:sz="4" w:space="0" w:color="000000"/>
              <w:bottom w:val="nil" w:sz="6" w:space="0" w:color="auto"/>
              <w:right w:val="nil" w:sz="6" w:space="0" w:color="auto"/>
            </w:tcBorders>
          </w:tcPr>
          <w:p>
            <w:pPr/>
          </w:p>
        </w:tc>
      </w:tr>
      <w:tr>
        <w:trPr>
          <w:trHeight w:val="464" w:hRule="exact"/>
        </w:trPr>
        <w:tc>
          <w:tcPr>
            <w:tcW w:w="2991"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3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428"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613"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991"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345" w:right="0"/>
              <w:jc w:val="left"/>
              <w:rPr>
                <w:rFonts w:ascii="Times New Roman" w:hAnsi="Times New Roman" w:cs="Times New Roman" w:eastAsia="Times New Roman" w:hint="default"/>
                <w:sz w:val="18"/>
                <w:szCs w:val="18"/>
              </w:rPr>
            </w:pPr>
            <w:r>
              <w:rPr>
                <w:rFonts w:ascii="Times New Roman"/>
                <w:sz w:val="18"/>
              </w:rPr>
              <w:t>67,229,477.16</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spacing w:val="-1"/>
                <w:sz w:val="18"/>
              </w:rPr>
              <w:t>100.00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36"/>
              <w:jc w:val="right"/>
              <w:rPr>
                <w:rFonts w:ascii="Times New Roman" w:hAnsi="Times New Roman" w:cs="Times New Roman" w:eastAsia="Times New Roman" w:hint="default"/>
                <w:sz w:val="18"/>
                <w:szCs w:val="18"/>
              </w:rPr>
            </w:pPr>
            <w:r>
              <w:rPr>
                <w:rFonts w:ascii="Times New Roman"/>
                <w:spacing w:val="-1"/>
                <w:sz w:val="18"/>
              </w:rPr>
              <w:t>3,536,480.50</w:t>
            </w:r>
          </w:p>
        </w:tc>
        <w:tc>
          <w:tcPr>
            <w:tcW w:w="1613"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40"/>
              <w:jc w:val="right"/>
              <w:rPr>
                <w:rFonts w:ascii="Times New Roman" w:hAnsi="Times New Roman" w:cs="Times New Roman" w:eastAsia="Times New Roman" w:hint="default"/>
                <w:sz w:val="18"/>
                <w:szCs w:val="18"/>
              </w:rPr>
            </w:pPr>
            <w:r>
              <w:rPr>
                <w:rFonts w:ascii="Times New Roman"/>
                <w:spacing w:val="-1"/>
                <w:sz w:val="18"/>
              </w:rPr>
              <w:t>5.26</w:t>
            </w:r>
          </w:p>
        </w:tc>
      </w:tr>
      <w:tr>
        <w:trPr>
          <w:trHeight w:val="462" w:hRule="exact"/>
        </w:trPr>
        <w:tc>
          <w:tcPr>
            <w:tcW w:w="299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345" w:right="0"/>
              <w:jc w:val="left"/>
              <w:rPr>
                <w:rFonts w:ascii="Times New Roman" w:hAnsi="Times New Roman" w:cs="Times New Roman" w:eastAsia="Times New Roman" w:hint="default"/>
                <w:sz w:val="18"/>
                <w:szCs w:val="18"/>
              </w:rPr>
            </w:pPr>
            <w:r>
              <w:rPr>
                <w:rFonts w:ascii="Times New Roman"/>
                <w:sz w:val="18"/>
              </w:rPr>
              <w:t>67,229,477.16</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100.00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36"/>
              <w:jc w:val="right"/>
              <w:rPr>
                <w:rFonts w:ascii="Times New Roman" w:hAnsi="Times New Roman" w:cs="Times New Roman" w:eastAsia="Times New Roman" w:hint="default"/>
                <w:sz w:val="18"/>
                <w:szCs w:val="18"/>
              </w:rPr>
            </w:pPr>
            <w:r>
              <w:rPr>
                <w:rFonts w:ascii="Times New Roman"/>
                <w:spacing w:val="-1"/>
                <w:sz w:val="18"/>
              </w:rPr>
              <w:t>3,536,480.50</w:t>
            </w:r>
          </w:p>
        </w:tc>
        <w:tc>
          <w:tcPr>
            <w:tcW w:w="161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40"/>
              <w:jc w:val="right"/>
              <w:rPr>
                <w:rFonts w:ascii="Times New Roman" w:hAnsi="Times New Roman" w:cs="Times New Roman" w:eastAsia="Times New Roman" w:hint="default"/>
                <w:sz w:val="18"/>
                <w:szCs w:val="18"/>
              </w:rPr>
            </w:pPr>
            <w:r>
              <w:rPr>
                <w:rFonts w:ascii="Times New Roman"/>
                <w:spacing w:val="-1"/>
                <w:sz w:val="18"/>
              </w:rPr>
              <w:t>5.26</w:t>
            </w:r>
          </w:p>
        </w:tc>
      </w:tr>
      <w:tr>
        <w:trPr>
          <w:trHeight w:val="834" w:hRule="exact"/>
        </w:trPr>
        <w:tc>
          <w:tcPr>
            <w:tcW w:w="2991" w:type="dxa"/>
            <w:tcBorders>
              <w:top w:val="nil" w:sz="6" w:space="0" w:color="auto"/>
              <w:left w:val="nil" w:sz="6" w:space="0" w:color="auto"/>
              <w:bottom w:val="nil" w:sz="6" w:space="0" w:color="auto"/>
              <w:right w:val="single" w:sz="4" w:space="0" w:color="000000"/>
            </w:tcBorders>
          </w:tcPr>
          <w:p>
            <w:pPr>
              <w:pStyle w:val="TableParagraph"/>
              <w:spacing w:line="381" w:lineRule="auto" w:before="81"/>
              <w:ind w:left="31" w:right="34"/>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r>
              <w:rPr>
                <w:rFonts w:ascii="宋体" w:hAnsi="宋体" w:cs="宋体" w:eastAsia="宋体" w:hint="default"/>
                <w:spacing w:val="-59"/>
                <w:sz w:val="18"/>
                <w:szCs w:val="18"/>
              </w:rPr>
              <w:t> </w:t>
            </w:r>
            <w:r>
              <w:rPr>
                <w:rFonts w:ascii="宋体" w:hAnsi="宋体" w:cs="宋体" w:eastAsia="宋体" w:hint="default"/>
                <w:sz w:val="18"/>
                <w:szCs w:val="18"/>
              </w:rPr>
              <w:t>备的应收账款</w:t>
            </w:r>
          </w:p>
        </w:tc>
        <w:tc>
          <w:tcPr>
            <w:tcW w:w="1428"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613" w:type="dxa"/>
            <w:tcBorders>
              <w:top w:val="nil" w:sz="6" w:space="0" w:color="auto"/>
              <w:left w:val="single" w:sz="4" w:space="0" w:color="000000"/>
              <w:bottom w:val="nil" w:sz="6" w:space="0" w:color="auto"/>
              <w:right w:val="nil" w:sz="6" w:space="0" w:color="auto"/>
            </w:tcBorders>
          </w:tcPr>
          <w:p>
            <w:pPr/>
          </w:p>
        </w:tc>
      </w:tr>
      <w:tr>
        <w:trPr>
          <w:trHeight w:val="477" w:hRule="exact"/>
        </w:trPr>
        <w:tc>
          <w:tcPr>
            <w:tcW w:w="2991" w:type="dxa"/>
            <w:tcBorders>
              <w:top w:val="nil" w:sz="6" w:space="0" w:color="auto"/>
              <w:left w:val="nil" w:sz="6" w:space="0" w:color="auto"/>
              <w:bottom w:val="single" w:sz="12"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left="345" w:right="0"/>
              <w:jc w:val="left"/>
              <w:rPr>
                <w:rFonts w:ascii="Times New Roman" w:hAnsi="Times New Roman" w:cs="Times New Roman" w:eastAsia="Times New Roman" w:hint="default"/>
                <w:sz w:val="18"/>
                <w:szCs w:val="18"/>
              </w:rPr>
            </w:pPr>
            <w:r>
              <w:rPr>
                <w:rFonts w:ascii="Times New Roman"/>
                <w:sz w:val="18"/>
              </w:rPr>
              <w:t>67,229,477.16</w:t>
            </w:r>
          </w:p>
        </w:tc>
        <w:tc>
          <w:tcPr>
            <w:tcW w:w="12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33"/>
              <w:jc w:val="right"/>
              <w:rPr>
                <w:rFonts w:ascii="Times New Roman" w:hAnsi="Times New Roman" w:cs="Times New Roman" w:eastAsia="Times New Roman" w:hint="default"/>
                <w:sz w:val="18"/>
                <w:szCs w:val="18"/>
              </w:rPr>
            </w:pPr>
            <w:r>
              <w:rPr>
                <w:rFonts w:ascii="Times New Roman"/>
                <w:spacing w:val="-1"/>
                <w:sz w:val="18"/>
              </w:rPr>
              <w:t>100.00</w:t>
            </w:r>
          </w:p>
        </w:tc>
        <w:tc>
          <w:tcPr>
            <w:tcW w:w="15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36"/>
              <w:jc w:val="right"/>
              <w:rPr>
                <w:rFonts w:ascii="Times New Roman" w:hAnsi="Times New Roman" w:cs="Times New Roman" w:eastAsia="Times New Roman" w:hint="default"/>
                <w:sz w:val="18"/>
                <w:szCs w:val="18"/>
              </w:rPr>
            </w:pPr>
            <w:r>
              <w:rPr>
                <w:rFonts w:ascii="Times New Roman"/>
                <w:spacing w:val="-1"/>
                <w:sz w:val="18"/>
              </w:rPr>
              <w:t>3,536,480.50</w:t>
            </w:r>
          </w:p>
        </w:tc>
        <w:tc>
          <w:tcPr>
            <w:tcW w:w="161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9"/>
              <w:ind w:right="40"/>
              <w:jc w:val="right"/>
              <w:rPr>
                <w:rFonts w:ascii="Times New Roman" w:hAnsi="Times New Roman" w:cs="Times New Roman" w:eastAsia="Times New Roman" w:hint="default"/>
                <w:sz w:val="18"/>
                <w:szCs w:val="18"/>
              </w:rPr>
            </w:pPr>
            <w:r>
              <w:rPr>
                <w:rFonts w:ascii="Times New Roman"/>
                <w:spacing w:val="-1"/>
                <w:sz w:val="18"/>
              </w:rPr>
              <w:t>5.26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2954" w:val="left" w:leader="none"/>
        </w:tabs>
        <w:spacing w:before="36"/>
        <w:ind w:left="2417" w:right="3524" w:firstLine="0"/>
        <w:jc w:val="left"/>
        <w:rPr>
          <w:rFonts w:ascii="宋体" w:hAnsi="宋体" w:cs="宋体" w:eastAsia="宋体" w:hint="default"/>
          <w:sz w:val="21"/>
          <w:szCs w:val="21"/>
        </w:rPr>
      </w:pPr>
      <w:r>
        <w:rPr/>
        <w:pict>
          <v:group style="position:absolute;margin-left:84.624001pt;margin-top:-93.596329pt;width:442.3pt;height:.5pt;mso-position-horizontal-relative:page;mso-position-vertical-relative:paragraph;z-index:-694816" coordorigin="1692,-1872" coordsize="8846,10">
            <v:shape style="position:absolute;left:1692;top:-1872;width:5682;height:10" type="#_x0000_t75" stroked="false">
              <v:imagedata r:id="rId91" o:title=""/>
            </v:shape>
            <v:shape style="position:absolute;left:7369;top:-1872;width:3169;height:10" type="#_x0000_t75" stroked="false">
              <v:imagedata r:id="rId90" o:title=""/>
            </v:shape>
            <w10:wrap type="none"/>
          </v:group>
        </w:pict>
      </w:r>
      <w:r>
        <w:rPr/>
        <w:pict>
          <v:group style="position:absolute;margin-left:84.624001pt;margin-top:-51.576302pt;width:442.3pt;height:.5pt;mso-position-horizontal-relative:page;mso-position-vertical-relative:paragraph;z-index:-694792" coordorigin="1692,-1032" coordsize="8846,10">
            <v:shape style="position:absolute;left:1692;top:-1032;width:5682;height:10" type="#_x0000_t75" stroked="false">
              <v:imagedata r:id="rId91" o:title=""/>
            </v:shape>
            <v:shape style="position:absolute;left:7369;top:-1032;width:3169;height:10" type="#_x0000_t75" stroked="false">
              <v:imagedata r:id="rId90"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期末无单项金额重大并单独计提坏账准备的应收帐款。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0"/>
        <w:ind w:left="2928" w:right="3524" w:firstLine="0"/>
        <w:jc w:val="left"/>
        <w:rPr>
          <w:rFonts w:ascii="宋体" w:hAnsi="宋体" w:cs="宋体" w:eastAsia="宋体" w:hint="default"/>
          <w:sz w:val="21"/>
          <w:szCs w:val="21"/>
        </w:rPr>
      </w:pPr>
      <w:r>
        <w:rPr>
          <w:rFonts w:ascii="宋体" w:hAnsi="宋体" w:cs="宋体" w:eastAsia="宋体" w:hint="default"/>
          <w:b/>
          <w:bCs/>
          <w:sz w:val="21"/>
          <w:szCs w:val="21"/>
        </w:rPr>
        <w:t>组合中，采用账龄分析法计提坏账准备的应收账款：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p>
      <w:pPr>
        <w:spacing w:line="3211" w:lineRule="exact"/>
        <w:ind w:left="1663" w:right="0" w:firstLine="0"/>
        <w:rPr>
          <w:rFonts w:ascii="宋体" w:hAnsi="宋体" w:cs="宋体" w:eastAsia="宋体" w:hint="default"/>
          <w:sz w:val="20"/>
          <w:szCs w:val="20"/>
        </w:rPr>
      </w:pPr>
      <w:r>
        <w:rPr>
          <w:rFonts w:ascii="宋体" w:hAnsi="宋体" w:cs="宋体" w:eastAsia="宋体" w:hint="default"/>
          <w:position w:val="-63"/>
          <w:sz w:val="20"/>
          <w:szCs w:val="20"/>
        </w:rPr>
        <w:pict>
          <v:group style="width:444.45pt;height:160.6pt;mso-position-horizontal-relative:char;mso-position-vertical-relative:line" coordorigin="0,0" coordsize="8889,3212">
            <v:group style="position:absolute;left:29;top:14;width:948;height:2" coordorigin="29,14" coordsize="948,2">
              <v:shape style="position:absolute;left:29;top:14;width:948;height:2" coordorigin="29,14" coordsize="948,0" path="m29,14l977,14e" filled="false" stroked="true" strokeweight="1.44pt" strokecolor="#000000">
                <v:path arrowok="t"/>
              </v:shape>
              <v:shape style="position:absolute;left:977;top:29;width:10;height:2" type="#_x0000_t75" stroked="false">
                <v:imagedata r:id="rId78" o:title=""/>
              </v:shape>
            </v:group>
            <v:group style="position:absolute;left:977;top:14;width:29;height:2" coordorigin="977,14" coordsize="29,2">
              <v:shape style="position:absolute;left:977;top:14;width:29;height:2" coordorigin="977,14" coordsize="29,0" path="m977,14l1006,14e" filled="false" stroked="true" strokeweight="1.44pt" strokecolor="#000000">
                <v:path arrowok="t"/>
              </v:shape>
            </v:group>
            <v:group style="position:absolute;left:1006;top:14;width:4252;height:2" coordorigin="1006,14" coordsize="4252,2">
              <v:shape style="position:absolute;left:1006;top:14;width:4252;height:2" coordorigin="1006,14" coordsize="4252,0" path="m1006,14l5257,14e" filled="false" stroked="true" strokeweight="1.44pt" strokecolor="#000000">
                <v:path arrowok="t"/>
              </v:shape>
              <v:shape style="position:absolute;left:5257;top:29;width:10;height:2" type="#_x0000_t75" stroked="false">
                <v:imagedata r:id="rId78" o:title=""/>
              </v:shape>
            </v:group>
            <v:group style="position:absolute;left:5257;top:14;width:29;height:2" coordorigin="5257,14" coordsize="29,2">
              <v:shape style="position:absolute;left:5257;top:14;width:29;height:2" coordorigin="5257,14" coordsize="29,0" path="m5257,14l5286,14e" filled="false" stroked="true" strokeweight="1.44pt" strokecolor="#000000">
                <v:path arrowok="t"/>
              </v:shape>
            </v:group>
            <v:group style="position:absolute;left:5286;top:14;width:3589;height:2" coordorigin="5286,14" coordsize="3589,2">
              <v:shape style="position:absolute;left:5286;top:14;width:3589;height:2" coordorigin="5286,14" coordsize="3589,0" path="m5286,14l8874,14e" filled="false" stroked="true" strokeweight="1.44pt" strokecolor="#000000">
                <v:path arrowok="t"/>
              </v:shape>
            </v:group>
            <v:group style="position:absolute;left:977;top:31;width:10;height:20" coordorigin="977,31" coordsize="10,20">
              <v:shape style="position:absolute;left:977;top:31;width:10;height:20" coordorigin="977,31" coordsize="10,20" path="m977,50l986,50,986,31,977,31,977,50xe" filled="true" fillcolor="#000000" stroked="false">
                <v:path arrowok="t"/>
                <v:fill type="solid"/>
              </v:shape>
            </v:group>
            <v:group style="position:absolute;left:977;top:50;width:10;height:20" coordorigin="977,50" coordsize="10,20">
              <v:shape style="position:absolute;left:977;top:50;width:10;height:20" coordorigin="977,50" coordsize="10,20" path="m977,70l986,70,986,50,977,50,977,70xe" filled="true" fillcolor="#000000" stroked="false">
                <v:path arrowok="t"/>
                <v:fill type="solid"/>
              </v:shape>
            </v:group>
            <v:group style="position:absolute;left:977;top:70;width:10;height:20" coordorigin="977,70" coordsize="10,20">
              <v:shape style="position:absolute;left:977;top:70;width:10;height:20" coordorigin="977,70" coordsize="10,20" path="m977,89l986,89,986,70,977,70,977,89xe" filled="true" fillcolor="#000000" stroked="false">
                <v:path arrowok="t"/>
                <v:fill type="solid"/>
              </v:shape>
            </v:group>
            <v:group style="position:absolute;left:977;top:89;width:10;height:20" coordorigin="977,89" coordsize="10,20">
              <v:shape style="position:absolute;left:977;top:89;width:10;height:20" coordorigin="977,89" coordsize="10,20" path="m977,108l986,108,986,89,977,89,977,108xe" filled="true" fillcolor="#000000" stroked="false">
                <v:path arrowok="t"/>
                <v:fill type="solid"/>
              </v:shape>
            </v:group>
            <v:group style="position:absolute;left:977;top:108;width:10;height:20" coordorigin="977,108" coordsize="10,20">
              <v:shape style="position:absolute;left:977;top:108;width:10;height:20" coordorigin="977,108" coordsize="10,20" path="m977,127l986,127,986,108,977,108,977,127xe" filled="true" fillcolor="#000000" stroked="false">
                <v:path arrowok="t"/>
                <v:fill type="solid"/>
              </v:shape>
            </v:group>
            <v:group style="position:absolute;left:977;top:127;width:10;height:20" coordorigin="977,127" coordsize="10,20">
              <v:shape style="position:absolute;left:977;top:127;width:10;height:20" coordorigin="977,127" coordsize="10,20" path="m977,146l986,146,986,127,977,127,977,146xe" filled="true" fillcolor="#000000" stroked="false">
                <v:path arrowok="t"/>
                <v:fill type="solid"/>
              </v:shape>
            </v:group>
            <v:group style="position:absolute;left:977;top:146;width:10;height:20" coordorigin="977,146" coordsize="10,20">
              <v:shape style="position:absolute;left:977;top:146;width:10;height:20" coordorigin="977,146" coordsize="10,20" path="m977,166l986,166,986,146,977,146,977,166xe" filled="true" fillcolor="#000000" stroked="false">
                <v:path arrowok="t"/>
                <v:fill type="solid"/>
              </v:shape>
            </v:group>
            <v:group style="position:absolute;left:977;top:166;width:10;height:20" coordorigin="977,166" coordsize="10,20">
              <v:shape style="position:absolute;left:977;top:166;width:10;height:20" coordorigin="977,166" coordsize="10,20" path="m977,185l986,185,986,166,977,166,977,185xe" filled="true" fillcolor="#000000" stroked="false">
                <v:path arrowok="t"/>
                <v:fill type="solid"/>
              </v:shape>
            </v:group>
            <v:group style="position:absolute;left:977;top:185;width:10;height:20" coordorigin="977,185" coordsize="10,20">
              <v:shape style="position:absolute;left:977;top:185;width:10;height:20" coordorigin="977,185" coordsize="10,20" path="m977,204l986,204,986,185,977,185,977,204xe" filled="true" fillcolor="#000000" stroked="false">
                <v:path arrowok="t"/>
                <v:fill type="solid"/>
              </v:shape>
            </v:group>
            <v:group style="position:absolute;left:977;top:204;width:10;height:20" coordorigin="977,204" coordsize="10,20">
              <v:shape style="position:absolute;left:977;top:204;width:10;height:20" coordorigin="977,204" coordsize="10,20" path="m977,223l986,223,986,204,977,204,977,223xe" filled="true" fillcolor="#000000" stroked="false">
                <v:path arrowok="t"/>
                <v:fill type="solid"/>
              </v:shape>
            </v:group>
            <v:group style="position:absolute;left:977;top:223;width:10;height:20" coordorigin="977,223" coordsize="10,20">
              <v:shape style="position:absolute;left:977;top:223;width:10;height:20" coordorigin="977,223" coordsize="10,20" path="m977,242l986,242,986,223,977,223,977,242xe" filled="true" fillcolor="#000000" stroked="false">
                <v:path arrowok="t"/>
                <v:fill type="solid"/>
              </v:shape>
            </v:group>
            <v:group style="position:absolute;left:977;top:242;width:10;height:20" coordorigin="977,242" coordsize="10,20">
              <v:shape style="position:absolute;left:977;top:242;width:10;height:20" coordorigin="977,242" coordsize="10,20" path="m977,262l986,262,986,242,977,242,977,262xe" filled="true" fillcolor="#000000" stroked="false">
                <v:path arrowok="t"/>
                <v:fill type="solid"/>
              </v:shape>
            </v:group>
            <v:group style="position:absolute;left:977;top:262;width:10;height:20" coordorigin="977,262" coordsize="10,20">
              <v:shape style="position:absolute;left:977;top:262;width:10;height:20" coordorigin="977,262" coordsize="10,20" path="m977,281l986,281,986,262,977,262,977,281xe" filled="true" fillcolor="#000000" stroked="false">
                <v:path arrowok="t"/>
                <v:fill type="solid"/>
              </v:shape>
            </v:group>
            <v:group style="position:absolute;left:977;top:281;width:10;height:20" coordorigin="977,281" coordsize="10,20">
              <v:shape style="position:absolute;left:977;top:281;width:10;height:20" coordorigin="977,281" coordsize="10,20" path="m977,300l986,300,986,281,977,281,977,300xe" filled="true" fillcolor="#000000" stroked="false">
                <v:path arrowok="t"/>
                <v:fill type="solid"/>
              </v:shape>
            </v:group>
            <v:group style="position:absolute;left:977;top:300;width:10;height:20" coordorigin="977,300" coordsize="10,20">
              <v:shape style="position:absolute;left:977;top:300;width:10;height:20" coordorigin="977,300" coordsize="10,20" path="m977,319l986,319,986,300,977,300,977,319xe" filled="true" fillcolor="#000000" stroked="false">
                <v:path arrowok="t"/>
                <v:fill type="solid"/>
              </v:shape>
            </v:group>
            <v:group style="position:absolute;left:977;top:319;width:10;height:20" coordorigin="977,319" coordsize="10,20">
              <v:shape style="position:absolute;left:977;top:319;width:10;height:20" coordorigin="977,319" coordsize="10,20" path="m977,338l986,338,986,319,977,319,977,338xe" filled="true" fillcolor="#000000" stroked="false">
                <v:path arrowok="t"/>
                <v:fill type="solid"/>
              </v:shape>
            </v:group>
            <v:group style="position:absolute;left:977;top:338;width:10;height:20" coordorigin="977,338" coordsize="10,20">
              <v:shape style="position:absolute;left:977;top:338;width:10;height:20" coordorigin="977,338" coordsize="10,20" path="m977,358l986,358,986,338,977,338,977,358xe" filled="true" fillcolor="#000000" stroked="false">
                <v:path arrowok="t"/>
                <v:fill type="solid"/>
              </v:shape>
            </v:group>
            <v:group style="position:absolute;left:977;top:358;width:10;height:20" coordorigin="977,358" coordsize="10,20">
              <v:shape style="position:absolute;left:977;top:358;width:10;height:20" coordorigin="977,358" coordsize="10,20" path="m977,377l986,377,986,358,977,358,977,377xe" filled="true" fillcolor="#000000" stroked="false">
                <v:path arrowok="t"/>
                <v:fill type="solid"/>
              </v:shape>
            </v:group>
            <v:group style="position:absolute;left:977;top:377;width:10;height:20" coordorigin="977,377" coordsize="10,20">
              <v:shape style="position:absolute;left:977;top:377;width:10;height:20" coordorigin="977,377" coordsize="10,20" path="m977,396l986,396,986,377,977,377,977,396xe" filled="true" fillcolor="#000000" stroked="false">
                <v:path arrowok="t"/>
                <v:fill type="solid"/>
              </v:shape>
            </v:group>
            <v:group style="position:absolute;left:977;top:396;width:10;height:20" coordorigin="977,396" coordsize="10,20">
              <v:shape style="position:absolute;left:977;top:396;width:10;height:20" coordorigin="977,396" coordsize="10,20" path="m977,415l986,415,986,396,977,396,977,415xe" filled="true" fillcolor="#000000" stroked="false">
                <v:path arrowok="t"/>
                <v:fill type="solid"/>
              </v:shape>
            </v:group>
            <v:group style="position:absolute;left:977;top:415;width:10;height:20" coordorigin="977,415" coordsize="10,20">
              <v:shape style="position:absolute;left:977;top:415;width:10;height:20" coordorigin="977,415" coordsize="10,20" path="m977,434l986,434,986,415,977,415,977,434xe" filled="true" fillcolor="#000000" stroked="false">
                <v:path arrowok="t"/>
                <v:fill type="solid"/>
              </v:shape>
            </v:group>
            <v:group style="position:absolute;left:977;top:434;width:10;height:20" coordorigin="977,434" coordsize="10,20">
              <v:shape style="position:absolute;left:977;top:434;width:10;height:20" coordorigin="977,434" coordsize="10,20" path="m977,454l986,454,986,434,977,434,977,454xe" filled="true" fillcolor="#000000" stroked="false">
                <v:path arrowok="t"/>
                <v:fill type="solid"/>
              </v:shape>
            </v:group>
            <v:group style="position:absolute;left:977;top:454;width:10;height:20" coordorigin="977,454" coordsize="10,20">
              <v:shape style="position:absolute;left:977;top:454;width:10;height:20" coordorigin="977,454" coordsize="10,20" path="m977,473l986,473,986,454,977,454,977,473xe" filled="true" fillcolor="#000000" stroked="false">
                <v:path arrowok="t"/>
                <v:fill type="solid"/>
              </v:shape>
            </v:group>
            <v:group style="position:absolute;left:977;top:479;width:10;height:2" coordorigin="977,479" coordsize="10,2">
              <v:shape style="position:absolute;left:977;top:479;width:10;height:2" coordorigin="977,479" coordsize="10,0" path="m977,479l986,479e" filled="false" stroked="true" strokeweight=".60004pt" strokecolor="#000000">
                <v:path arrowok="t"/>
              </v:shape>
            </v:group>
            <v:group style="position:absolute;left:5257;top:31;width:10;height:20" coordorigin="5257,31" coordsize="10,20">
              <v:shape style="position:absolute;left:5257;top:31;width:10;height:20" coordorigin="5257,31" coordsize="10,20" path="m5257,50l5267,50,5267,31,5257,31,5257,50xe" filled="true" fillcolor="#000000" stroked="false">
                <v:path arrowok="t"/>
                <v:fill type="solid"/>
              </v:shape>
            </v:group>
            <v:group style="position:absolute;left:5257;top:50;width:10;height:20" coordorigin="5257,50" coordsize="10,20">
              <v:shape style="position:absolute;left:5257;top:50;width:10;height:20" coordorigin="5257,50" coordsize="10,20" path="m5257,70l5267,70,5267,50,5257,50,5257,70xe" filled="true" fillcolor="#000000" stroked="false">
                <v:path arrowok="t"/>
                <v:fill type="solid"/>
              </v:shape>
            </v:group>
            <v:group style="position:absolute;left:5257;top:70;width:10;height:20" coordorigin="5257,70" coordsize="10,20">
              <v:shape style="position:absolute;left:5257;top:70;width:10;height:20" coordorigin="5257,70" coordsize="10,20" path="m5257,89l5267,89,5267,70,5257,70,5257,89xe" filled="true" fillcolor="#000000" stroked="false">
                <v:path arrowok="t"/>
                <v:fill type="solid"/>
              </v:shape>
            </v:group>
            <v:group style="position:absolute;left:5257;top:89;width:10;height:20" coordorigin="5257,89" coordsize="10,20">
              <v:shape style="position:absolute;left:5257;top:89;width:10;height:20" coordorigin="5257,89" coordsize="10,20" path="m5257,108l5267,108,5267,89,5257,89,5257,108xe" filled="true" fillcolor="#000000" stroked="false">
                <v:path arrowok="t"/>
                <v:fill type="solid"/>
              </v:shape>
            </v:group>
            <v:group style="position:absolute;left:5257;top:108;width:10;height:20" coordorigin="5257,108" coordsize="10,20">
              <v:shape style="position:absolute;left:5257;top:108;width:10;height:20" coordorigin="5257,108" coordsize="10,20" path="m5257,127l5267,127,5267,108,5257,108,5257,127xe" filled="true" fillcolor="#000000" stroked="false">
                <v:path arrowok="t"/>
                <v:fill type="solid"/>
              </v:shape>
            </v:group>
            <v:group style="position:absolute;left:5257;top:127;width:10;height:20" coordorigin="5257,127" coordsize="10,20">
              <v:shape style="position:absolute;left:5257;top:127;width:10;height:20" coordorigin="5257,127" coordsize="10,20" path="m5257,146l5267,146,5267,127,5257,127,5257,146xe" filled="true" fillcolor="#000000" stroked="false">
                <v:path arrowok="t"/>
                <v:fill type="solid"/>
              </v:shape>
            </v:group>
            <v:group style="position:absolute;left:5257;top:146;width:10;height:20" coordorigin="5257,146" coordsize="10,20">
              <v:shape style="position:absolute;left:5257;top:146;width:10;height:20" coordorigin="5257,146" coordsize="10,20" path="m5257,166l5267,166,5267,146,5257,146,5257,166xe" filled="true" fillcolor="#000000" stroked="false">
                <v:path arrowok="t"/>
                <v:fill type="solid"/>
              </v:shape>
            </v:group>
            <v:group style="position:absolute;left:5257;top:166;width:10;height:20" coordorigin="5257,166" coordsize="10,20">
              <v:shape style="position:absolute;left:5257;top:166;width:10;height:20" coordorigin="5257,166" coordsize="10,20" path="m5257,185l5267,185,5267,166,5257,166,5257,185xe" filled="true" fillcolor="#000000" stroked="false">
                <v:path arrowok="t"/>
                <v:fill type="solid"/>
              </v:shape>
            </v:group>
            <v:group style="position:absolute;left:5257;top:185;width:10;height:20" coordorigin="5257,185" coordsize="10,20">
              <v:shape style="position:absolute;left:5257;top:185;width:10;height:20" coordorigin="5257,185" coordsize="10,20" path="m5257,204l5267,204,5267,185,5257,185,5257,204xe" filled="true" fillcolor="#000000" stroked="false">
                <v:path arrowok="t"/>
                <v:fill type="solid"/>
              </v:shape>
            </v:group>
            <v:group style="position:absolute;left:5257;top:204;width:10;height:20" coordorigin="5257,204" coordsize="10,20">
              <v:shape style="position:absolute;left:5257;top:204;width:10;height:20" coordorigin="5257,204" coordsize="10,20" path="m5257,223l5267,223,5267,204,5257,204,5257,223xe" filled="true" fillcolor="#000000" stroked="false">
                <v:path arrowok="t"/>
                <v:fill type="solid"/>
              </v:shape>
            </v:group>
            <v:group style="position:absolute;left:5257;top:223;width:10;height:20" coordorigin="5257,223" coordsize="10,20">
              <v:shape style="position:absolute;left:5257;top:223;width:10;height:20" coordorigin="5257,223" coordsize="10,20" path="m5257,242l5267,242,5267,223,5257,223,5257,242xe" filled="true" fillcolor="#000000" stroked="false">
                <v:path arrowok="t"/>
                <v:fill type="solid"/>
              </v:shape>
            </v:group>
            <v:group style="position:absolute;left:5257;top:242;width:10;height:20" coordorigin="5257,242" coordsize="10,20">
              <v:shape style="position:absolute;left:5257;top:242;width:10;height:20" coordorigin="5257,242" coordsize="10,20" path="m5257,262l5267,262,5267,242,5257,242,5257,262xe" filled="true" fillcolor="#000000" stroked="false">
                <v:path arrowok="t"/>
                <v:fill type="solid"/>
              </v:shape>
            </v:group>
            <v:group style="position:absolute;left:5257;top:262;width:10;height:20" coordorigin="5257,262" coordsize="10,20">
              <v:shape style="position:absolute;left:5257;top:262;width:10;height:20" coordorigin="5257,262" coordsize="10,20" path="m5257,281l5267,281,5267,262,5257,262,5257,281xe" filled="true" fillcolor="#000000" stroked="false">
                <v:path arrowok="t"/>
                <v:fill type="solid"/>
              </v:shape>
            </v:group>
            <v:group style="position:absolute;left:5257;top:281;width:10;height:20" coordorigin="5257,281" coordsize="10,20">
              <v:shape style="position:absolute;left:5257;top:281;width:10;height:20" coordorigin="5257,281" coordsize="10,20" path="m5257,300l5267,300,5267,281,5257,281,5257,300xe" filled="true" fillcolor="#000000" stroked="false">
                <v:path arrowok="t"/>
                <v:fill type="solid"/>
              </v:shape>
            </v:group>
            <v:group style="position:absolute;left:5257;top:300;width:10;height:20" coordorigin="5257,300" coordsize="10,20">
              <v:shape style="position:absolute;left:5257;top:300;width:10;height:20" coordorigin="5257,300" coordsize="10,20" path="m5257,319l5267,319,5267,300,5257,300,5257,319xe" filled="true" fillcolor="#000000" stroked="false">
                <v:path arrowok="t"/>
                <v:fill type="solid"/>
              </v:shape>
            </v:group>
            <v:group style="position:absolute;left:5257;top:319;width:10;height:20" coordorigin="5257,319" coordsize="10,20">
              <v:shape style="position:absolute;left:5257;top:319;width:10;height:20" coordorigin="5257,319" coordsize="10,20" path="m5257,338l5267,338,5267,319,5257,319,5257,338xe" filled="true" fillcolor="#000000" stroked="false">
                <v:path arrowok="t"/>
                <v:fill type="solid"/>
              </v:shape>
            </v:group>
            <v:group style="position:absolute;left:5257;top:338;width:10;height:20" coordorigin="5257,338" coordsize="10,20">
              <v:shape style="position:absolute;left:5257;top:338;width:10;height:20" coordorigin="5257,338" coordsize="10,20" path="m5257,358l5267,358,5267,338,5257,338,5257,358xe" filled="true" fillcolor="#000000" stroked="false">
                <v:path arrowok="t"/>
                <v:fill type="solid"/>
              </v:shape>
            </v:group>
            <v:group style="position:absolute;left:5257;top:358;width:10;height:20" coordorigin="5257,358" coordsize="10,20">
              <v:shape style="position:absolute;left:5257;top:358;width:10;height:20" coordorigin="5257,358" coordsize="10,20" path="m5257,377l5267,377,5267,358,5257,358,5257,377xe" filled="true" fillcolor="#000000" stroked="false">
                <v:path arrowok="t"/>
                <v:fill type="solid"/>
              </v:shape>
            </v:group>
            <v:group style="position:absolute;left:5257;top:377;width:10;height:20" coordorigin="5257,377" coordsize="10,20">
              <v:shape style="position:absolute;left:5257;top:377;width:10;height:20" coordorigin="5257,377" coordsize="10,20" path="m5257,396l5267,396,5267,377,5257,377,5257,396xe" filled="true" fillcolor="#000000" stroked="false">
                <v:path arrowok="t"/>
                <v:fill type="solid"/>
              </v:shape>
            </v:group>
            <v:group style="position:absolute;left:5257;top:396;width:10;height:20" coordorigin="5257,396" coordsize="10,20">
              <v:shape style="position:absolute;left:5257;top:396;width:10;height:20" coordorigin="5257,396" coordsize="10,20" path="m5257,415l5267,415,5267,396,5257,396,5257,415xe" filled="true" fillcolor="#000000" stroked="false">
                <v:path arrowok="t"/>
                <v:fill type="solid"/>
              </v:shape>
            </v:group>
            <v:group style="position:absolute;left:5257;top:415;width:10;height:20" coordorigin="5257,415" coordsize="10,20">
              <v:shape style="position:absolute;left:5257;top:415;width:10;height:20" coordorigin="5257,415" coordsize="10,20" path="m5257,434l5267,434,5267,415,5257,415,5257,434xe" filled="true" fillcolor="#000000" stroked="false">
                <v:path arrowok="t"/>
                <v:fill type="solid"/>
              </v:shape>
            </v:group>
            <v:group style="position:absolute;left:5257;top:434;width:10;height:20" coordorigin="5257,434" coordsize="10,20">
              <v:shape style="position:absolute;left:5257;top:434;width:10;height:20" coordorigin="5257,434" coordsize="10,20" path="m5257,454l5267,454,5267,434,5257,434,5257,454xe" filled="true" fillcolor="#000000" stroked="false">
                <v:path arrowok="t"/>
                <v:fill type="solid"/>
              </v:shape>
            </v:group>
            <v:group style="position:absolute;left:5257;top:454;width:10;height:20" coordorigin="5257,454" coordsize="10,20">
              <v:shape style="position:absolute;left:5257;top:454;width:10;height:20" coordorigin="5257,454" coordsize="10,20" path="m5257,473l5267,473,5267,454,5257,454,5257,473xe" filled="true" fillcolor="#000000" stroked="false">
                <v:path arrowok="t"/>
                <v:fill type="solid"/>
              </v:shape>
            </v:group>
            <v:group style="position:absolute;left:5257;top:479;width:10;height:2" coordorigin="5257,479" coordsize="10,2">
              <v:shape style="position:absolute;left:5257;top:479;width:10;height:2" coordorigin="5257,479" coordsize="10,0" path="m5257,479l5267,479e" filled="false" stroked="true" strokeweight=".60004pt" strokecolor="#000000">
                <v:path arrowok="t"/>
              </v:shape>
            </v:group>
            <v:group style="position:absolute;left:977;top:490;width:10;height:2" coordorigin="977,490" coordsize="10,2">
              <v:shape style="position:absolute;left:977;top:490;width:10;height:2" coordorigin="977,490" coordsize="10,0" path="m977,490l986,490e" filled="false" stroked="true" strokeweight=".47998pt" strokecolor="#000000">
                <v:path arrowok="t"/>
              </v:shape>
              <v:shape style="position:absolute;left:986;top:485;width:3003;height:10" type="#_x0000_t75" stroked="false">
                <v:imagedata r:id="rId94" o:title=""/>
              </v:shape>
              <v:shape style="position:absolute;left:3985;top:485;width:1272;height:10" type="#_x0000_t75" stroked="false">
                <v:imagedata r:id="rId95" o:title=""/>
              </v:shape>
              <v:shape style="position:absolute;left:5252;top:485;width:3622;height:10" type="#_x0000_t75" stroked="false">
                <v:imagedata r:id="rId96" o:title=""/>
              </v:shape>
            </v:group>
            <v:group style="position:absolute;left:977;top:494;width:10;height:20" coordorigin="977,494" coordsize="10,20">
              <v:shape style="position:absolute;left:977;top:494;width:10;height:20" coordorigin="977,494" coordsize="10,20" path="m977,514l986,514,986,494,977,494,977,514xe" filled="true" fillcolor="#000000" stroked="false">
                <v:path arrowok="t"/>
                <v:fill type="solid"/>
              </v:shape>
            </v:group>
            <v:group style="position:absolute;left:977;top:514;width:10;height:20" coordorigin="977,514" coordsize="10,20">
              <v:shape style="position:absolute;left:977;top:514;width:10;height:20" coordorigin="977,514" coordsize="10,20" path="m977,533l986,533,986,514,977,514,977,533xe" filled="true" fillcolor="#000000" stroked="false">
                <v:path arrowok="t"/>
                <v:fill type="solid"/>
              </v:shape>
            </v:group>
            <v:group style="position:absolute;left:977;top:533;width:10;height:20" coordorigin="977,533" coordsize="10,20">
              <v:shape style="position:absolute;left:977;top:533;width:10;height:20" coordorigin="977,533" coordsize="10,20" path="m977,552l986,552,986,533,977,533,977,552xe" filled="true" fillcolor="#000000" stroked="false">
                <v:path arrowok="t"/>
                <v:fill type="solid"/>
              </v:shape>
            </v:group>
            <v:group style="position:absolute;left:977;top:552;width:10;height:20" coordorigin="977,552" coordsize="10,20">
              <v:shape style="position:absolute;left:977;top:552;width:10;height:20" coordorigin="977,552" coordsize="10,20" path="m977,571l986,571,986,552,977,552,977,571xe" filled="true" fillcolor="#000000" stroked="false">
                <v:path arrowok="t"/>
                <v:fill type="solid"/>
              </v:shape>
            </v:group>
            <v:group style="position:absolute;left:977;top:571;width:10;height:20" coordorigin="977,571" coordsize="10,20">
              <v:shape style="position:absolute;left:977;top:571;width:10;height:20" coordorigin="977,571" coordsize="10,20" path="m977,591l986,591,986,571,977,571,977,591xe" filled="true" fillcolor="#000000" stroked="false">
                <v:path arrowok="t"/>
                <v:fill type="solid"/>
              </v:shape>
            </v:group>
            <v:group style="position:absolute;left:977;top:591;width:10;height:20" coordorigin="977,591" coordsize="10,20">
              <v:shape style="position:absolute;left:977;top:591;width:10;height:20" coordorigin="977,591" coordsize="10,20" path="m977,610l986,610,986,591,977,591,977,610xe" filled="true" fillcolor="#000000" stroked="false">
                <v:path arrowok="t"/>
                <v:fill type="solid"/>
              </v:shape>
            </v:group>
            <v:group style="position:absolute;left:977;top:610;width:10;height:20" coordorigin="977,610" coordsize="10,20">
              <v:shape style="position:absolute;left:977;top:610;width:10;height:20" coordorigin="977,610" coordsize="10,20" path="m977,629l986,629,986,610,977,610,977,629xe" filled="true" fillcolor="#000000" stroked="false">
                <v:path arrowok="t"/>
                <v:fill type="solid"/>
              </v:shape>
            </v:group>
            <v:group style="position:absolute;left:977;top:629;width:10;height:20" coordorigin="977,629" coordsize="10,20">
              <v:shape style="position:absolute;left:977;top:629;width:10;height:20" coordorigin="977,629" coordsize="10,20" path="m977,649l986,649,986,629,977,629,977,649xe" filled="true" fillcolor="#000000" stroked="false">
                <v:path arrowok="t"/>
                <v:fill type="solid"/>
              </v:shape>
            </v:group>
            <v:group style="position:absolute;left:977;top:649;width:10;height:20" coordorigin="977,649" coordsize="10,20">
              <v:shape style="position:absolute;left:977;top:649;width:10;height:20" coordorigin="977,649" coordsize="10,20" path="m977,668l986,668,986,649,977,649,977,668xe" filled="true" fillcolor="#000000" stroked="false">
                <v:path arrowok="t"/>
                <v:fill type="solid"/>
              </v:shape>
            </v:group>
            <v:group style="position:absolute;left:977;top:668;width:10;height:20" coordorigin="977,668" coordsize="10,20">
              <v:shape style="position:absolute;left:977;top:668;width:10;height:20" coordorigin="977,668" coordsize="10,20" path="m977,687l986,687,986,668,977,668,977,687xe" filled="true" fillcolor="#000000" stroked="false">
                <v:path arrowok="t"/>
                <v:fill type="solid"/>
              </v:shape>
            </v:group>
            <v:group style="position:absolute;left:977;top:687;width:10;height:20" coordorigin="977,687" coordsize="10,20">
              <v:shape style="position:absolute;left:977;top:687;width:10;height:20" coordorigin="977,687" coordsize="10,20" path="m977,706l986,706,986,687,977,687,977,706xe" filled="true" fillcolor="#000000" stroked="false">
                <v:path arrowok="t"/>
                <v:fill type="solid"/>
              </v:shape>
            </v:group>
            <v:group style="position:absolute;left:977;top:706;width:10;height:20" coordorigin="977,706" coordsize="10,20">
              <v:shape style="position:absolute;left:977;top:706;width:10;height:20" coordorigin="977,706" coordsize="10,20" path="m977,725l986,725,986,706,977,706,977,725xe" filled="true" fillcolor="#000000" stroked="false">
                <v:path arrowok="t"/>
                <v:fill type="solid"/>
              </v:shape>
            </v:group>
            <v:group style="position:absolute;left:977;top:725;width:10;height:20" coordorigin="977,725" coordsize="10,20">
              <v:shape style="position:absolute;left:977;top:725;width:10;height:20" coordorigin="977,725" coordsize="10,20" path="m977,745l986,745,986,725,977,725,977,745xe" filled="true" fillcolor="#000000" stroked="false">
                <v:path arrowok="t"/>
                <v:fill type="solid"/>
              </v:shape>
            </v:group>
            <v:group style="position:absolute;left:977;top:745;width:10;height:20" coordorigin="977,745" coordsize="10,20">
              <v:shape style="position:absolute;left:977;top:745;width:10;height:20" coordorigin="977,745" coordsize="10,20" path="m977,764l986,764,986,745,977,745,977,764xe" filled="true" fillcolor="#000000" stroked="false">
                <v:path arrowok="t"/>
                <v:fill type="solid"/>
              </v:shape>
            </v:group>
            <v:group style="position:absolute;left:977;top:764;width:10;height:20" coordorigin="977,764" coordsize="10,20">
              <v:shape style="position:absolute;left:977;top:764;width:10;height:20" coordorigin="977,764" coordsize="10,20" path="m977,783l986,783,986,764,977,764,977,783xe" filled="true" fillcolor="#000000" stroked="false">
                <v:path arrowok="t"/>
                <v:fill type="solid"/>
              </v:shape>
            </v:group>
            <v:group style="position:absolute;left:977;top:783;width:10;height:20" coordorigin="977,783" coordsize="10,20">
              <v:shape style="position:absolute;left:977;top:783;width:10;height:20" coordorigin="977,783" coordsize="10,20" path="m977,802l986,802,986,783,977,783,977,802xe" filled="true" fillcolor="#000000" stroked="false">
                <v:path arrowok="t"/>
                <v:fill type="solid"/>
              </v:shape>
            </v:group>
            <v:group style="position:absolute;left:977;top:802;width:10;height:20" coordorigin="977,802" coordsize="10,20">
              <v:shape style="position:absolute;left:977;top:802;width:10;height:20" coordorigin="977,802" coordsize="10,20" path="m977,821l986,821,986,802,977,802,977,821xe" filled="true" fillcolor="#000000" stroked="false">
                <v:path arrowok="t"/>
                <v:fill type="solid"/>
              </v:shape>
            </v:group>
            <v:group style="position:absolute;left:977;top:821;width:10;height:20" coordorigin="977,821" coordsize="10,20">
              <v:shape style="position:absolute;left:977;top:821;width:10;height:20" coordorigin="977,821" coordsize="10,20" path="m977,841l986,841,986,821,977,821,977,841xe" filled="true" fillcolor="#000000" stroked="false">
                <v:path arrowok="t"/>
                <v:fill type="solid"/>
              </v:shape>
            </v:group>
            <v:group style="position:absolute;left:977;top:841;width:10;height:20" coordorigin="977,841" coordsize="10,20">
              <v:shape style="position:absolute;left:977;top:841;width:10;height:20" coordorigin="977,841" coordsize="10,20" path="m977,860l986,860,986,841,977,841,977,860xe" filled="true" fillcolor="#000000" stroked="false">
                <v:path arrowok="t"/>
                <v:fill type="solid"/>
              </v:shape>
            </v:group>
            <v:group style="position:absolute;left:977;top:860;width:10;height:20" coordorigin="977,860" coordsize="10,20">
              <v:shape style="position:absolute;left:977;top:860;width:10;height:20" coordorigin="977,860" coordsize="10,20" path="m977,879l986,879,986,860,977,860,977,879xe" filled="true" fillcolor="#000000" stroked="false">
                <v:path arrowok="t"/>
                <v:fill type="solid"/>
              </v:shape>
            </v:group>
            <v:group style="position:absolute;left:977;top:879;width:10;height:20" coordorigin="977,879" coordsize="10,20">
              <v:shape style="position:absolute;left:977;top:879;width:10;height:20" coordorigin="977,879" coordsize="10,20" path="m977,898l986,898,986,879,977,879,977,898xe" filled="true" fillcolor="#000000" stroked="false">
                <v:path arrowok="t"/>
                <v:fill type="solid"/>
              </v:shape>
            </v:group>
            <v:group style="position:absolute;left:977;top:898;width:10;height:20" coordorigin="977,898" coordsize="10,20">
              <v:shape style="position:absolute;left:977;top:898;width:10;height:20" coordorigin="977,898" coordsize="10,20" path="m977,917l986,917,986,898,977,898,977,917xe" filled="true" fillcolor="#000000" stroked="false">
                <v:path arrowok="t"/>
                <v:fill type="solid"/>
              </v:shape>
            </v:group>
            <v:group style="position:absolute;left:977;top:917;width:10;height:20" coordorigin="977,917" coordsize="10,20">
              <v:shape style="position:absolute;left:977;top:917;width:10;height:20" coordorigin="977,917" coordsize="10,20" path="m977,937l986,937,986,917,977,917,977,937xe" filled="true" fillcolor="#000000" stroked="false">
                <v:path arrowok="t"/>
                <v:fill type="solid"/>
              </v:shape>
            </v:group>
            <v:group style="position:absolute;left:977;top:943;width:10;height:2" coordorigin="977,943" coordsize="10,2">
              <v:shape style="position:absolute;left:977;top:943;width:10;height:2" coordorigin="977,943" coordsize="10,0" path="m977,943l986,943e" filled="false" stroked="true" strokeweight=".599980pt" strokecolor="#000000">
                <v:path arrowok="t"/>
              </v:shape>
            </v:group>
            <v:group style="position:absolute;left:3989;top:494;width:10;height:20" coordorigin="3989,494" coordsize="10,20">
              <v:shape style="position:absolute;left:3989;top:494;width:10;height:20" coordorigin="3989,494" coordsize="10,20" path="m3989,514l3999,514,3999,494,3989,494,3989,514xe" filled="true" fillcolor="#000000" stroked="false">
                <v:path arrowok="t"/>
                <v:fill type="solid"/>
              </v:shape>
            </v:group>
            <v:group style="position:absolute;left:3989;top:514;width:10;height:20" coordorigin="3989,514" coordsize="10,20">
              <v:shape style="position:absolute;left:3989;top:514;width:10;height:20" coordorigin="3989,514" coordsize="10,20" path="m3989,533l3999,533,3999,514,3989,514,3989,533xe" filled="true" fillcolor="#000000" stroked="false">
                <v:path arrowok="t"/>
                <v:fill type="solid"/>
              </v:shape>
            </v:group>
            <v:group style="position:absolute;left:3989;top:533;width:10;height:20" coordorigin="3989,533" coordsize="10,20">
              <v:shape style="position:absolute;left:3989;top:533;width:10;height:20" coordorigin="3989,533" coordsize="10,20" path="m3989,552l3999,552,3999,533,3989,533,3989,552xe" filled="true" fillcolor="#000000" stroked="false">
                <v:path arrowok="t"/>
                <v:fill type="solid"/>
              </v:shape>
            </v:group>
            <v:group style="position:absolute;left:3989;top:552;width:10;height:20" coordorigin="3989,552" coordsize="10,20">
              <v:shape style="position:absolute;left:3989;top:552;width:10;height:20" coordorigin="3989,552" coordsize="10,20" path="m3989,571l3999,571,3999,552,3989,552,3989,571xe" filled="true" fillcolor="#000000" stroked="false">
                <v:path arrowok="t"/>
                <v:fill type="solid"/>
              </v:shape>
            </v:group>
            <v:group style="position:absolute;left:3989;top:571;width:10;height:20" coordorigin="3989,571" coordsize="10,20">
              <v:shape style="position:absolute;left:3989;top:571;width:10;height:20" coordorigin="3989,571" coordsize="10,20" path="m3989,591l3999,591,3999,571,3989,571,3989,591xe" filled="true" fillcolor="#000000" stroked="false">
                <v:path arrowok="t"/>
                <v:fill type="solid"/>
              </v:shape>
            </v:group>
            <v:group style="position:absolute;left:3989;top:591;width:10;height:20" coordorigin="3989,591" coordsize="10,20">
              <v:shape style="position:absolute;left:3989;top:591;width:10;height:20" coordorigin="3989,591" coordsize="10,20" path="m3989,610l3999,610,3999,591,3989,591,3989,610xe" filled="true" fillcolor="#000000" stroked="false">
                <v:path arrowok="t"/>
                <v:fill type="solid"/>
              </v:shape>
            </v:group>
            <v:group style="position:absolute;left:3989;top:610;width:10;height:20" coordorigin="3989,610" coordsize="10,20">
              <v:shape style="position:absolute;left:3989;top:610;width:10;height:20" coordorigin="3989,610" coordsize="10,20" path="m3989,629l3999,629,3999,610,3989,610,3989,629xe" filled="true" fillcolor="#000000" stroked="false">
                <v:path arrowok="t"/>
                <v:fill type="solid"/>
              </v:shape>
            </v:group>
            <v:group style="position:absolute;left:3989;top:629;width:10;height:20" coordorigin="3989,629" coordsize="10,20">
              <v:shape style="position:absolute;left:3989;top:629;width:10;height:20" coordorigin="3989,629" coordsize="10,20" path="m3989,649l3999,649,3999,629,3989,629,3989,649xe" filled="true" fillcolor="#000000" stroked="false">
                <v:path arrowok="t"/>
                <v:fill type="solid"/>
              </v:shape>
            </v:group>
            <v:group style="position:absolute;left:3989;top:649;width:10;height:20" coordorigin="3989,649" coordsize="10,20">
              <v:shape style="position:absolute;left:3989;top:649;width:10;height:20" coordorigin="3989,649" coordsize="10,20" path="m3989,668l3999,668,3999,649,3989,649,3989,668xe" filled="true" fillcolor="#000000" stroked="false">
                <v:path arrowok="t"/>
                <v:fill type="solid"/>
              </v:shape>
            </v:group>
            <v:group style="position:absolute;left:3989;top:668;width:10;height:20" coordorigin="3989,668" coordsize="10,20">
              <v:shape style="position:absolute;left:3989;top:668;width:10;height:20" coordorigin="3989,668" coordsize="10,20" path="m3989,687l3999,687,3999,668,3989,668,3989,687xe" filled="true" fillcolor="#000000" stroked="false">
                <v:path arrowok="t"/>
                <v:fill type="solid"/>
              </v:shape>
            </v:group>
            <v:group style="position:absolute;left:3989;top:687;width:10;height:20" coordorigin="3989,687" coordsize="10,20">
              <v:shape style="position:absolute;left:3989;top:687;width:10;height:20" coordorigin="3989,687" coordsize="10,20" path="m3989,706l3999,706,3999,687,3989,687,3989,706xe" filled="true" fillcolor="#000000" stroked="false">
                <v:path arrowok="t"/>
                <v:fill type="solid"/>
              </v:shape>
            </v:group>
            <v:group style="position:absolute;left:3989;top:706;width:10;height:20" coordorigin="3989,706" coordsize="10,20">
              <v:shape style="position:absolute;left:3989;top:706;width:10;height:20" coordorigin="3989,706" coordsize="10,20" path="m3989,725l3999,725,3999,706,3989,706,3989,725xe" filled="true" fillcolor="#000000" stroked="false">
                <v:path arrowok="t"/>
                <v:fill type="solid"/>
              </v:shape>
            </v:group>
            <v:group style="position:absolute;left:3989;top:725;width:10;height:20" coordorigin="3989,725" coordsize="10,20">
              <v:shape style="position:absolute;left:3989;top:725;width:10;height:20" coordorigin="3989,725" coordsize="10,20" path="m3989,745l3999,745,3999,725,3989,725,3989,745xe" filled="true" fillcolor="#000000" stroked="false">
                <v:path arrowok="t"/>
                <v:fill type="solid"/>
              </v:shape>
            </v:group>
            <v:group style="position:absolute;left:3989;top:745;width:10;height:20" coordorigin="3989,745" coordsize="10,20">
              <v:shape style="position:absolute;left:3989;top:745;width:10;height:20" coordorigin="3989,745" coordsize="10,20" path="m3989,764l3999,764,3999,745,3989,745,3989,764xe" filled="true" fillcolor="#000000" stroked="false">
                <v:path arrowok="t"/>
                <v:fill type="solid"/>
              </v:shape>
            </v:group>
            <v:group style="position:absolute;left:3989;top:764;width:10;height:20" coordorigin="3989,764" coordsize="10,20">
              <v:shape style="position:absolute;left:3989;top:764;width:10;height:20" coordorigin="3989,764" coordsize="10,20" path="m3989,783l3999,783,3999,764,3989,764,3989,783xe" filled="true" fillcolor="#000000" stroked="false">
                <v:path arrowok="t"/>
                <v:fill type="solid"/>
              </v:shape>
            </v:group>
            <v:group style="position:absolute;left:3989;top:783;width:10;height:20" coordorigin="3989,783" coordsize="10,20">
              <v:shape style="position:absolute;left:3989;top:783;width:10;height:20" coordorigin="3989,783" coordsize="10,20" path="m3989,802l3999,802,3999,783,3989,783,3989,802xe" filled="true" fillcolor="#000000" stroked="false">
                <v:path arrowok="t"/>
                <v:fill type="solid"/>
              </v:shape>
            </v:group>
            <v:group style="position:absolute;left:3989;top:802;width:10;height:20" coordorigin="3989,802" coordsize="10,20">
              <v:shape style="position:absolute;left:3989;top:802;width:10;height:20" coordorigin="3989,802" coordsize="10,20" path="m3989,821l3999,821,3999,802,3989,802,3989,821xe" filled="true" fillcolor="#000000" stroked="false">
                <v:path arrowok="t"/>
                <v:fill type="solid"/>
              </v:shape>
            </v:group>
            <v:group style="position:absolute;left:3989;top:821;width:10;height:20" coordorigin="3989,821" coordsize="10,20">
              <v:shape style="position:absolute;left:3989;top:821;width:10;height:20" coordorigin="3989,821" coordsize="10,20" path="m3989,841l3999,841,3999,821,3989,821,3989,841xe" filled="true" fillcolor="#000000" stroked="false">
                <v:path arrowok="t"/>
                <v:fill type="solid"/>
              </v:shape>
            </v:group>
            <v:group style="position:absolute;left:3989;top:841;width:10;height:20" coordorigin="3989,841" coordsize="10,20">
              <v:shape style="position:absolute;left:3989;top:841;width:10;height:20" coordorigin="3989,841" coordsize="10,20" path="m3989,860l3999,860,3999,841,3989,841,3989,860xe" filled="true" fillcolor="#000000" stroked="false">
                <v:path arrowok="t"/>
                <v:fill type="solid"/>
              </v:shape>
            </v:group>
            <v:group style="position:absolute;left:3989;top:860;width:10;height:20" coordorigin="3989,860" coordsize="10,20">
              <v:shape style="position:absolute;left:3989;top:860;width:10;height:20" coordorigin="3989,860" coordsize="10,20" path="m3989,879l3999,879,3999,860,3989,860,3989,879xe" filled="true" fillcolor="#000000" stroked="false">
                <v:path arrowok="t"/>
                <v:fill type="solid"/>
              </v:shape>
            </v:group>
            <v:group style="position:absolute;left:3989;top:879;width:10;height:20" coordorigin="3989,879" coordsize="10,20">
              <v:shape style="position:absolute;left:3989;top:879;width:10;height:20" coordorigin="3989,879" coordsize="10,20" path="m3989,898l3999,898,3999,879,3989,879,3989,898xe" filled="true" fillcolor="#000000" stroked="false">
                <v:path arrowok="t"/>
                <v:fill type="solid"/>
              </v:shape>
            </v:group>
            <v:group style="position:absolute;left:3989;top:898;width:10;height:20" coordorigin="3989,898" coordsize="10,20">
              <v:shape style="position:absolute;left:3989;top:898;width:10;height:20" coordorigin="3989,898" coordsize="10,20" path="m3989,917l3999,917,3999,898,3989,898,3989,917xe" filled="true" fillcolor="#000000" stroked="false">
                <v:path arrowok="t"/>
                <v:fill type="solid"/>
              </v:shape>
            </v:group>
            <v:group style="position:absolute;left:3989;top:917;width:10;height:20" coordorigin="3989,917" coordsize="10,20">
              <v:shape style="position:absolute;left:3989;top:917;width:10;height:20" coordorigin="3989,917" coordsize="10,20" path="m3989,937l3999,937,3999,917,3989,917,3989,937xe" filled="true" fillcolor="#000000" stroked="false">
                <v:path arrowok="t"/>
                <v:fill type="solid"/>
              </v:shape>
            </v:group>
            <v:group style="position:absolute;left:3989;top:943;width:10;height:2" coordorigin="3989,943" coordsize="10,2">
              <v:shape style="position:absolute;left:3989;top:943;width:10;height:2" coordorigin="3989,943" coordsize="10,0" path="m3989,943l3999,943e" filled="false" stroked="true" strokeweight=".599980pt" strokecolor="#000000">
                <v:path arrowok="t"/>
              </v:shape>
            </v:group>
            <v:group style="position:absolute;left:5257;top:494;width:10;height:20" coordorigin="5257,494" coordsize="10,20">
              <v:shape style="position:absolute;left:5257;top:494;width:10;height:20" coordorigin="5257,494" coordsize="10,20" path="m5257,514l5267,514,5267,494,5257,494,5257,514xe" filled="true" fillcolor="#000000" stroked="false">
                <v:path arrowok="t"/>
                <v:fill type="solid"/>
              </v:shape>
            </v:group>
            <v:group style="position:absolute;left:5257;top:514;width:10;height:20" coordorigin="5257,514" coordsize="10,20">
              <v:shape style="position:absolute;left:5257;top:514;width:10;height:20" coordorigin="5257,514" coordsize="10,20" path="m5257,533l5267,533,5267,514,5257,514,5257,533xe" filled="true" fillcolor="#000000" stroked="false">
                <v:path arrowok="t"/>
                <v:fill type="solid"/>
              </v:shape>
            </v:group>
            <v:group style="position:absolute;left:5257;top:533;width:10;height:20" coordorigin="5257,533" coordsize="10,20">
              <v:shape style="position:absolute;left:5257;top:533;width:10;height:20" coordorigin="5257,533" coordsize="10,20" path="m5257,552l5267,552,5267,533,5257,533,5257,552xe" filled="true" fillcolor="#000000" stroked="false">
                <v:path arrowok="t"/>
                <v:fill type="solid"/>
              </v:shape>
            </v:group>
            <v:group style="position:absolute;left:5257;top:552;width:10;height:20" coordorigin="5257,552" coordsize="10,20">
              <v:shape style="position:absolute;left:5257;top:552;width:10;height:20" coordorigin="5257,552" coordsize="10,20" path="m5257,571l5267,571,5267,552,5257,552,5257,571xe" filled="true" fillcolor="#000000" stroked="false">
                <v:path arrowok="t"/>
                <v:fill type="solid"/>
              </v:shape>
            </v:group>
            <v:group style="position:absolute;left:5257;top:571;width:10;height:20" coordorigin="5257,571" coordsize="10,20">
              <v:shape style="position:absolute;left:5257;top:571;width:10;height:20" coordorigin="5257,571" coordsize="10,20" path="m5257,591l5267,591,5267,571,5257,571,5257,591xe" filled="true" fillcolor="#000000" stroked="false">
                <v:path arrowok="t"/>
                <v:fill type="solid"/>
              </v:shape>
            </v:group>
            <v:group style="position:absolute;left:5257;top:591;width:10;height:20" coordorigin="5257,591" coordsize="10,20">
              <v:shape style="position:absolute;left:5257;top:591;width:10;height:20" coordorigin="5257,591" coordsize="10,20" path="m5257,610l5267,610,5267,591,5257,591,5257,610xe" filled="true" fillcolor="#000000" stroked="false">
                <v:path arrowok="t"/>
                <v:fill type="solid"/>
              </v:shape>
            </v:group>
            <v:group style="position:absolute;left:5257;top:610;width:10;height:20" coordorigin="5257,610" coordsize="10,20">
              <v:shape style="position:absolute;left:5257;top:610;width:10;height:20" coordorigin="5257,610" coordsize="10,20" path="m5257,629l5267,629,5267,610,5257,610,5257,629xe" filled="true" fillcolor="#000000" stroked="false">
                <v:path arrowok="t"/>
                <v:fill type="solid"/>
              </v:shape>
            </v:group>
            <v:group style="position:absolute;left:5257;top:629;width:10;height:20" coordorigin="5257,629" coordsize="10,20">
              <v:shape style="position:absolute;left:5257;top:629;width:10;height:20" coordorigin="5257,629" coordsize="10,20" path="m5257,649l5267,649,5267,629,5257,629,5257,649xe" filled="true" fillcolor="#000000" stroked="false">
                <v:path arrowok="t"/>
                <v:fill type="solid"/>
              </v:shape>
            </v:group>
            <v:group style="position:absolute;left:5257;top:649;width:10;height:20" coordorigin="5257,649" coordsize="10,20">
              <v:shape style="position:absolute;left:5257;top:649;width:10;height:20" coordorigin="5257,649" coordsize="10,20" path="m5257,668l5267,668,5267,649,5257,649,5257,668xe" filled="true" fillcolor="#000000" stroked="false">
                <v:path arrowok="t"/>
                <v:fill type="solid"/>
              </v:shape>
            </v:group>
            <v:group style="position:absolute;left:5257;top:668;width:10;height:20" coordorigin="5257,668" coordsize="10,20">
              <v:shape style="position:absolute;left:5257;top:668;width:10;height:20" coordorigin="5257,668" coordsize="10,20" path="m5257,687l5267,687,5267,668,5257,668,5257,687xe" filled="true" fillcolor="#000000" stroked="false">
                <v:path arrowok="t"/>
                <v:fill type="solid"/>
              </v:shape>
            </v:group>
            <v:group style="position:absolute;left:5257;top:687;width:10;height:20" coordorigin="5257,687" coordsize="10,20">
              <v:shape style="position:absolute;left:5257;top:687;width:10;height:20" coordorigin="5257,687" coordsize="10,20" path="m5257,706l5267,706,5267,687,5257,687,5257,706xe" filled="true" fillcolor="#000000" stroked="false">
                <v:path arrowok="t"/>
                <v:fill type="solid"/>
              </v:shape>
            </v:group>
            <v:group style="position:absolute;left:5257;top:706;width:10;height:20" coordorigin="5257,706" coordsize="10,20">
              <v:shape style="position:absolute;left:5257;top:706;width:10;height:20" coordorigin="5257,706" coordsize="10,20" path="m5257,725l5267,725,5267,706,5257,706,5257,725xe" filled="true" fillcolor="#000000" stroked="false">
                <v:path arrowok="t"/>
                <v:fill type="solid"/>
              </v:shape>
            </v:group>
            <v:group style="position:absolute;left:5257;top:725;width:10;height:20" coordorigin="5257,725" coordsize="10,20">
              <v:shape style="position:absolute;left:5257;top:725;width:10;height:20" coordorigin="5257,725" coordsize="10,20" path="m5257,745l5267,745,5267,725,5257,725,5257,745xe" filled="true" fillcolor="#000000" stroked="false">
                <v:path arrowok="t"/>
                <v:fill type="solid"/>
              </v:shape>
            </v:group>
            <v:group style="position:absolute;left:5257;top:745;width:10;height:20" coordorigin="5257,745" coordsize="10,20">
              <v:shape style="position:absolute;left:5257;top:745;width:10;height:20" coordorigin="5257,745" coordsize="10,20" path="m5257,764l5267,764,5267,745,5257,745,5257,764xe" filled="true" fillcolor="#000000" stroked="false">
                <v:path arrowok="t"/>
                <v:fill type="solid"/>
              </v:shape>
            </v:group>
            <v:group style="position:absolute;left:5257;top:764;width:10;height:20" coordorigin="5257,764" coordsize="10,20">
              <v:shape style="position:absolute;left:5257;top:764;width:10;height:20" coordorigin="5257,764" coordsize="10,20" path="m5257,783l5267,783,5267,764,5257,764,5257,783xe" filled="true" fillcolor="#000000" stroked="false">
                <v:path arrowok="t"/>
                <v:fill type="solid"/>
              </v:shape>
            </v:group>
            <v:group style="position:absolute;left:5257;top:783;width:10;height:20" coordorigin="5257,783" coordsize="10,20">
              <v:shape style="position:absolute;left:5257;top:783;width:10;height:20" coordorigin="5257,783" coordsize="10,20" path="m5257,802l5267,802,5267,783,5257,783,5257,802xe" filled="true" fillcolor="#000000" stroked="false">
                <v:path arrowok="t"/>
                <v:fill type="solid"/>
              </v:shape>
            </v:group>
            <v:group style="position:absolute;left:5257;top:802;width:10;height:20" coordorigin="5257,802" coordsize="10,20">
              <v:shape style="position:absolute;left:5257;top:802;width:10;height:20" coordorigin="5257,802" coordsize="10,20" path="m5257,821l5267,821,5267,802,5257,802,5257,821xe" filled="true" fillcolor="#000000" stroked="false">
                <v:path arrowok="t"/>
                <v:fill type="solid"/>
              </v:shape>
            </v:group>
            <v:group style="position:absolute;left:5257;top:821;width:10;height:20" coordorigin="5257,821" coordsize="10,20">
              <v:shape style="position:absolute;left:5257;top:821;width:10;height:20" coordorigin="5257,821" coordsize="10,20" path="m5257,841l5267,841,5267,821,5257,821,5257,841xe" filled="true" fillcolor="#000000" stroked="false">
                <v:path arrowok="t"/>
                <v:fill type="solid"/>
              </v:shape>
            </v:group>
            <v:group style="position:absolute;left:5257;top:841;width:10;height:20" coordorigin="5257,841" coordsize="10,20">
              <v:shape style="position:absolute;left:5257;top:841;width:10;height:20" coordorigin="5257,841" coordsize="10,20" path="m5257,860l5267,860,5267,841,5257,841,5257,860xe" filled="true" fillcolor="#000000" stroked="false">
                <v:path arrowok="t"/>
                <v:fill type="solid"/>
              </v:shape>
            </v:group>
            <v:group style="position:absolute;left:5257;top:860;width:10;height:20" coordorigin="5257,860" coordsize="10,20">
              <v:shape style="position:absolute;left:5257;top:860;width:10;height:20" coordorigin="5257,860" coordsize="10,20" path="m5257,879l5267,879,5267,860,5257,860,5257,879xe" filled="true" fillcolor="#000000" stroked="false">
                <v:path arrowok="t"/>
                <v:fill type="solid"/>
              </v:shape>
            </v:group>
            <v:group style="position:absolute;left:5257;top:879;width:10;height:20" coordorigin="5257,879" coordsize="10,20">
              <v:shape style="position:absolute;left:5257;top:879;width:10;height:20" coordorigin="5257,879" coordsize="10,20" path="m5257,898l5267,898,5267,879,5257,879,5257,898xe" filled="true" fillcolor="#000000" stroked="false">
                <v:path arrowok="t"/>
                <v:fill type="solid"/>
              </v:shape>
            </v:group>
            <v:group style="position:absolute;left:5257;top:898;width:10;height:20" coordorigin="5257,898" coordsize="10,20">
              <v:shape style="position:absolute;left:5257;top:898;width:10;height:20" coordorigin="5257,898" coordsize="10,20" path="m5257,917l5267,917,5267,898,5257,898,5257,917xe" filled="true" fillcolor="#000000" stroked="false">
                <v:path arrowok="t"/>
                <v:fill type="solid"/>
              </v:shape>
            </v:group>
            <v:group style="position:absolute;left:5257;top:917;width:10;height:20" coordorigin="5257,917" coordsize="10,20">
              <v:shape style="position:absolute;left:5257;top:917;width:10;height:20" coordorigin="5257,917" coordsize="10,20" path="m5257,937l5267,937,5267,917,5257,917,5257,937xe" filled="true" fillcolor="#000000" stroked="false">
                <v:path arrowok="t"/>
                <v:fill type="solid"/>
              </v:shape>
            </v:group>
            <v:group style="position:absolute;left:5257;top:943;width:10;height:2" coordorigin="5257,943" coordsize="10,2">
              <v:shape style="position:absolute;left:5257;top:943;width:10;height:2" coordorigin="5257,943" coordsize="10,0" path="m5257,943l5267,943e" filled="false" stroked="true" strokeweight=".599980pt" strokecolor="#000000">
                <v:path arrowok="t"/>
              </v:shape>
            </v:group>
            <v:group style="position:absolute;left:7485;top:494;width:10;height:20" coordorigin="7485,494" coordsize="10,20">
              <v:shape style="position:absolute;left:7485;top:494;width:10;height:20" coordorigin="7485,494" coordsize="10,20" path="m7485,514l7494,514,7494,494,7485,494,7485,514xe" filled="true" fillcolor="#000000" stroked="false">
                <v:path arrowok="t"/>
                <v:fill type="solid"/>
              </v:shape>
            </v:group>
            <v:group style="position:absolute;left:7485;top:514;width:10;height:20" coordorigin="7485,514" coordsize="10,20">
              <v:shape style="position:absolute;left:7485;top:514;width:10;height:20" coordorigin="7485,514" coordsize="10,20" path="m7485,533l7494,533,7494,514,7485,514,7485,533xe" filled="true" fillcolor="#000000" stroked="false">
                <v:path arrowok="t"/>
                <v:fill type="solid"/>
              </v:shape>
            </v:group>
            <v:group style="position:absolute;left:7485;top:533;width:10;height:20" coordorigin="7485,533" coordsize="10,20">
              <v:shape style="position:absolute;left:7485;top:533;width:10;height:20" coordorigin="7485,533" coordsize="10,20" path="m7485,552l7494,552,7494,533,7485,533,7485,552xe" filled="true" fillcolor="#000000" stroked="false">
                <v:path arrowok="t"/>
                <v:fill type="solid"/>
              </v:shape>
            </v:group>
            <v:group style="position:absolute;left:7485;top:552;width:10;height:20" coordorigin="7485,552" coordsize="10,20">
              <v:shape style="position:absolute;left:7485;top:552;width:10;height:20" coordorigin="7485,552" coordsize="10,20" path="m7485,571l7494,571,7494,552,7485,552,7485,571xe" filled="true" fillcolor="#000000" stroked="false">
                <v:path arrowok="t"/>
                <v:fill type="solid"/>
              </v:shape>
            </v:group>
            <v:group style="position:absolute;left:7485;top:571;width:10;height:20" coordorigin="7485,571" coordsize="10,20">
              <v:shape style="position:absolute;left:7485;top:571;width:10;height:20" coordorigin="7485,571" coordsize="10,20" path="m7485,591l7494,591,7494,571,7485,571,7485,591xe" filled="true" fillcolor="#000000" stroked="false">
                <v:path arrowok="t"/>
                <v:fill type="solid"/>
              </v:shape>
            </v:group>
            <v:group style="position:absolute;left:7485;top:591;width:10;height:20" coordorigin="7485,591" coordsize="10,20">
              <v:shape style="position:absolute;left:7485;top:591;width:10;height:20" coordorigin="7485,591" coordsize="10,20" path="m7485,610l7494,610,7494,591,7485,591,7485,610xe" filled="true" fillcolor="#000000" stroked="false">
                <v:path arrowok="t"/>
                <v:fill type="solid"/>
              </v:shape>
            </v:group>
            <v:group style="position:absolute;left:7485;top:610;width:10;height:20" coordorigin="7485,610" coordsize="10,20">
              <v:shape style="position:absolute;left:7485;top:610;width:10;height:20" coordorigin="7485,610" coordsize="10,20" path="m7485,629l7494,629,7494,610,7485,610,7485,629xe" filled="true" fillcolor="#000000" stroked="false">
                <v:path arrowok="t"/>
                <v:fill type="solid"/>
              </v:shape>
            </v:group>
            <v:group style="position:absolute;left:7485;top:629;width:10;height:20" coordorigin="7485,629" coordsize="10,20">
              <v:shape style="position:absolute;left:7485;top:629;width:10;height:20" coordorigin="7485,629" coordsize="10,20" path="m7485,649l7494,649,7494,629,7485,629,7485,649xe" filled="true" fillcolor="#000000" stroked="false">
                <v:path arrowok="t"/>
                <v:fill type="solid"/>
              </v:shape>
            </v:group>
            <v:group style="position:absolute;left:7485;top:649;width:10;height:20" coordorigin="7485,649" coordsize="10,20">
              <v:shape style="position:absolute;left:7485;top:649;width:10;height:20" coordorigin="7485,649" coordsize="10,20" path="m7485,668l7494,668,7494,649,7485,649,7485,668xe" filled="true" fillcolor="#000000" stroked="false">
                <v:path arrowok="t"/>
                <v:fill type="solid"/>
              </v:shape>
            </v:group>
            <v:group style="position:absolute;left:7485;top:668;width:10;height:20" coordorigin="7485,668" coordsize="10,20">
              <v:shape style="position:absolute;left:7485;top:668;width:10;height:20" coordorigin="7485,668" coordsize="10,20" path="m7485,687l7494,687,7494,668,7485,668,7485,687xe" filled="true" fillcolor="#000000" stroked="false">
                <v:path arrowok="t"/>
                <v:fill type="solid"/>
              </v:shape>
            </v:group>
            <v:group style="position:absolute;left:7485;top:687;width:10;height:20" coordorigin="7485,687" coordsize="10,20">
              <v:shape style="position:absolute;left:7485;top:687;width:10;height:20" coordorigin="7485,687" coordsize="10,20" path="m7485,706l7494,706,7494,687,7485,687,7485,706xe" filled="true" fillcolor="#000000" stroked="false">
                <v:path arrowok="t"/>
                <v:fill type="solid"/>
              </v:shape>
            </v:group>
            <v:group style="position:absolute;left:7485;top:706;width:10;height:20" coordorigin="7485,706" coordsize="10,20">
              <v:shape style="position:absolute;left:7485;top:706;width:10;height:20" coordorigin="7485,706" coordsize="10,20" path="m7485,725l7494,725,7494,706,7485,706,7485,725xe" filled="true" fillcolor="#000000" stroked="false">
                <v:path arrowok="t"/>
                <v:fill type="solid"/>
              </v:shape>
            </v:group>
            <v:group style="position:absolute;left:7485;top:725;width:10;height:20" coordorigin="7485,725" coordsize="10,20">
              <v:shape style="position:absolute;left:7485;top:725;width:10;height:20" coordorigin="7485,725" coordsize="10,20" path="m7485,745l7494,745,7494,725,7485,725,7485,745xe" filled="true" fillcolor="#000000" stroked="false">
                <v:path arrowok="t"/>
                <v:fill type="solid"/>
              </v:shape>
            </v:group>
            <v:group style="position:absolute;left:7485;top:745;width:10;height:20" coordorigin="7485,745" coordsize="10,20">
              <v:shape style="position:absolute;left:7485;top:745;width:10;height:20" coordorigin="7485,745" coordsize="10,20" path="m7485,764l7494,764,7494,745,7485,745,7485,764xe" filled="true" fillcolor="#000000" stroked="false">
                <v:path arrowok="t"/>
                <v:fill type="solid"/>
              </v:shape>
            </v:group>
            <v:group style="position:absolute;left:7485;top:764;width:10;height:20" coordorigin="7485,764" coordsize="10,20">
              <v:shape style="position:absolute;left:7485;top:764;width:10;height:20" coordorigin="7485,764" coordsize="10,20" path="m7485,783l7494,783,7494,764,7485,764,7485,783xe" filled="true" fillcolor="#000000" stroked="false">
                <v:path arrowok="t"/>
                <v:fill type="solid"/>
              </v:shape>
            </v:group>
            <v:group style="position:absolute;left:7485;top:783;width:10;height:20" coordorigin="7485,783" coordsize="10,20">
              <v:shape style="position:absolute;left:7485;top:783;width:10;height:20" coordorigin="7485,783" coordsize="10,20" path="m7485,802l7494,802,7494,783,7485,783,7485,802xe" filled="true" fillcolor="#000000" stroked="false">
                <v:path arrowok="t"/>
                <v:fill type="solid"/>
              </v:shape>
            </v:group>
            <v:group style="position:absolute;left:7485;top:802;width:10;height:20" coordorigin="7485,802" coordsize="10,20">
              <v:shape style="position:absolute;left:7485;top:802;width:10;height:20" coordorigin="7485,802" coordsize="10,20" path="m7485,821l7494,821,7494,802,7485,802,7485,821xe" filled="true" fillcolor="#000000" stroked="false">
                <v:path arrowok="t"/>
                <v:fill type="solid"/>
              </v:shape>
            </v:group>
            <v:group style="position:absolute;left:7485;top:821;width:10;height:20" coordorigin="7485,821" coordsize="10,20">
              <v:shape style="position:absolute;left:7485;top:821;width:10;height:20" coordorigin="7485,821" coordsize="10,20" path="m7485,841l7494,841,7494,821,7485,821,7485,841xe" filled="true" fillcolor="#000000" stroked="false">
                <v:path arrowok="t"/>
                <v:fill type="solid"/>
              </v:shape>
            </v:group>
            <v:group style="position:absolute;left:7485;top:841;width:10;height:20" coordorigin="7485,841" coordsize="10,20">
              <v:shape style="position:absolute;left:7485;top:841;width:10;height:20" coordorigin="7485,841" coordsize="10,20" path="m7485,860l7494,860,7494,841,7485,841,7485,860xe" filled="true" fillcolor="#000000" stroked="false">
                <v:path arrowok="t"/>
                <v:fill type="solid"/>
              </v:shape>
            </v:group>
            <v:group style="position:absolute;left:7485;top:860;width:10;height:20" coordorigin="7485,860" coordsize="10,20">
              <v:shape style="position:absolute;left:7485;top:860;width:10;height:20" coordorigin="7485,860" coordsize="10,20" path="m7485,879l7494,879,7494,860,7485,860,7485,879xe" filled="true" fillcolor="#000000" stroked="false">
                <v:path arrowok="t"/>
                <v:fill type="solid"/>
              </v:shape>
            </v:group>
            <v:group style="position:absolute;left:7485;top:879;width:10;height:20" coordorigin="7485,879" coordsize="10,20">
              <v:shape style="position:absolute;left:7485;top:879;width:10;height:20" coordorigin="7485,879" coordsize="10,20" path="m7485,898l7494,898,7494,879,7485,879,7485,898xe" filled="true" fillcolor="#000000" stroked="false">
                <v:path arrowok="t"/>
                <v:fill type="solid"/>
              </v:shape>
            </v:group>
            <v:group style="position:absolute;left:7485;top:898;width:10;height:20" coordorigin="7485,898" coordsize="10,20">
              <v:shape style="position:absolute;left:7485;top:898;width:10;height:20" coordorigin="7485,898" coordsize="10,20" path="m7485,917l7494,917,7494,898,7485,898,7485,917xe" filled="true" fillcolor="#000000" stroked="false">
                <v:path arrowok="t"/>
                <v:fill type="solid"/>
              </v:shape>
            </v:group>
            <v:group style="position:absolute;left:7485;top:917;width:10;height:20" coordorigin="7485,917" coordsize="10,20">
              <v:shape style="position:absolute;left:7485;top:917;width:10;height:20" coordorigin="7485,917" coordsize="10,20" path="m7485,937l7494,937,7494,917,7485,917,7485,937xe" filled="true" fillcolor="#000000" stroked="false">
                <v:path arrowok="t"/>
                <v:fill type="solid"/>
              </v:shape>
            </v:group>
            <v:group style="position:absolute;left:7485;top:943;width:10;height:2" coordorigin="7485,943" coordsize="10,2">
              <v:shape style="position:absolute;left:7485;top:943;width:10;height:2" coordorigin="7485,943" coordsize="10,0" path="m7485,943l7494,943e" filled="false" stroked="true" strokeweight=".599980pt" strokecolor="#000000">
                <v:path arrowok="t"/>
              </v:shape>
            </v:group>
            <v:group style="position:absolute;left:977;top:953;width:10;height:2" coordorigin="977,953" coordsize="10,2">
              <v:shape style="position:absolute;left:977;top:953;width:10;height:2" coordorigin="977,953" coordsize="10,0" path="m977,953l986,953e" filled="false" stroked="true" strokeweight=".48004pt" strokecolor="#000000">
                <v:path arrowok="t"/>
              </v:shape>
              <v:shape style="position:absolute;left:986;top:949;width:2276;height:10" type="#_x0000_t75" stroked="false">
                <v:imagedata r:id="rId97" o:title=""/>
              </v:shape>
              <v:shape style="position:absolute;left:3257;top:949;width:732;height:10" type="#_x0000_t75" stroked="false">
                <v:imagedata r:id="rId98" o:title=""/>
              </v:shape>
            </v:group>
            <v:group style="position:absolute;left:3989;top:953;width:10;height:2" coordorigin="3989,953" coordsize="10,2">
              <v:shape style="position:absolute;left:3989;top:953;width:10;height:2" coordorigin="3989,953" coordsize="10,0" path="m3989,953l3999,953e" filled="false" stroked="true" strokeweight=".48004pt" strokecolor="#000000">
                <v:path arrowok="t"/>
              </v:shape>
            </v:group>
            <v:group style="position:absolute;left:5257;top:953;width:10;height:2" coordorigin="5257,953" coordsize="10,2">
              <v:shape style="position:absolute;left:5257;top:953;width:10;height:2" coordorigin="5257,953" coordsize="10,0" path="m5257,953l5267,953e" filled="false" stroked="true" strokeweight=".48004pt" strokecolor="#000000">
                <v:path arrowok="t"/>
              </v:shape>
              <v:shape style="position:absolute;left:5267;top:949;width:1493;height:10" type="#_x0000_t75" stroked="false">
                <v:imagedata r:id="rId99" o:title=""/>
              </v:shape>
              <v:shape style="position:absolute;left:6755;top:949;width:730;height:10" type="#_x0000_t75" stroked="false">
                <v:imagedata r:id="rId100" o:title=""/>
              </v:shape>
            </v:group>
            <v:group style="position:absolute;left:7485;top:953;width:10;height:2" coordorigin="7485,953" coordsize="10,2">
              <v:shape style="position:absolute;left:7485;top:953;width:10;height:2" coordorigin="7485,953" coordsize="10,0" path="m7485,953l7494,953e" filled="false" stroked="true" strokeweight=".48004pt" strokecolor="#000000">
                <v:path arrowok="t"/>
              </v:shape>
            </v:group>
            <v:group style="position:absolute;left:977;top:958;width:10;height:20" coordorigin="977,958" coordsize="10,20">
              <v:shape style="position:absolute;left:977;top:958;width:10;height:20" coordorigin="977,958" coordsize="10,20" path="m977,977l986,977,986,958,977,958,977,977xe" filled="true" fillcolor="#000000" stroked="false">
                <v:path arrowok="t"/>
                <v:fill type="solid"/>
              </v:shape>
            </v:group>
            <v:group style="position:absolute;left:977;top:977;width:10;height:20" coordorigin="977,977" coordsize="10,20">
              <v:shape style="position:absolute;left:977;top:977;width:10;height:20" coordorigin="977,977" coordsize="10,20" path="m977,997l986,997,986,977,977,977,977,997xe" filled="true" fillcolor="#000000" stroked="false">
                <v:path arrowok="t"/>
                <v:fill type="solid"/>
              </v:shape>
            </v:group>
            <v:group style="position:absolute;left:977;top:997;width:10;height:20" coordorigin="977,997" coordsize="10,20">
              <v:shape style="position:absolute;left:977;top:997;width:10;height:20" coordorigin="977,997" coordsize="10,20" path="m977,1016l986,1016,986,997,977,997,977,1016xe" filled="true" fillcolor="#000000" stroked="false">
                <v:path arrowok="t"/>
                <v:fill type="solid"/>
              </v:shape>
            </v:group>
            <v:group style="position:absolute;left:977;top:1016;width:10;height:20" coordorigin="977,1016" coordsize="10,20">
              <v:shape style="position:absolute;left:977;top:1016;width:10;height:20" coordorigin="977,1016" coordsize="10,20" path="m977,1035l986,1035,986,1016,977,1016,977,1035xe" filled="true" fillcolor="#000000" stroked="false">
                <v:path arrowok="t"/>
                <v:fill type="solid"/>
              </v:shape>
            </v:group>
            <v:group style="position:absolute;left:977;top:1035;width:10;height:20" coordorigin="977,1035" coordsize="10,20">
              <v:shape style="position:absolute;left:977;top:1035;width:10;height:20" coordorigin="977,1035" coordsize="10,20" path="m977,1054l986,1054,986,1035,977,1035,977,1054xe" filled="true" fillcolor="#000000" stroked="false">
                <v:path arrowok="t"/>
                <v:fill type="solid"/>
              </v:shape>
            </v:group>
            <v:group style="position:absolute;left:977;top:1054;width:10;height:20" coordorigin="977,1054" coordsize="10,20">
              <v:shape style="position:absolute;left:977;top:1054;width:10;height:20" coordorigin="977,1054" coordsize="10,20" path="m977,1073l986,1073,986,1054,977,1054,977,1073xe" filled="true" fillcolor="#000000" stroked="false">
                <v:path arrowok="t"/>
                <v:fill type="solid"/>
              </v:shape>
            </v:group>
            <v:group style="position:absolute;left:977;top:1073;width:10;height:20" coordorigin="977,1073" coordsize="10,20">
              <v:shape style="position:absolute;left:977;top:1073;width:10;height:20" coordorigin="977,1073" coordsize="10,20" path="m977,1093l986,1093,986,1073,977,1073,977,1093xe" filled="true" fillcolor="#000000" stroked="false">
                <v:path arrowok="t"/>
                <v:fill type="solid"/>
              </v:shape>
            </v:group>
            <v:group style="position:absolute;left:977;top:1093;width:10;height:20" coordorigin="977,1093" coordsize="10,20">
              <v:shape style="position:absolute;left:977;top:1093;width:10;height:20" coordorigin="977,1093" coordsize="10,20" path="m977,1112l986,1112,986,1093,977,1093,977,1112xe" filled="true" fillcolor="#000000" stroked="false">
                <v:path arrowok="t"/>
                <v:fill type="solid"/>
              </v:shape>
            </v:group>
            <v:group style="position:absolute;left:977;top:1112;width:10;height:20" coordorigin="977,1112" coordsize="10,20">
              <v:shape style="position:absolute;left:977;top:1112;width:10;height:20" coordorigin="977,1112" coordsize="10,20" path="m977,1131l986,1131,986,1112,977,1112,977,1131xe" filled="true" fillcolor="#000000" stroked="false">
                <v:path arrowok="t"/>
                <v:fill type="solid"/>
              </v:shape>
            </v:group>
            <v:group style="position:absolute;left:977;top:1131;width:10;height:20" coordorigin="977,1131" coordsize="10,20">
              <v:shape style="position:absolute;left:977;top:1131;width:10;height:20" coordorigin="977,1131" coordsize="10,20" path="m977,1150l986,1150,986,1131,977,1131,977,1150xe" filled="true" fillcolor="#000000" stroked="false">
                <v:path arrowok="t"/>
                <v:fill type="solid"/>
              </v:shape>
            </v:group>
            <v:group style="position:absolute;left:977;top:1150;width:10;height:20" coordorigin="977,1150" coordsize="10,20">
              <v:shape style="position:absolute;left:977;top:1150;width:10;height:20" coordorigin="977,1150" coordsize="10,20" path="m977,1169l986,1169,986,1150,977,1150,977,1169xe" filled="true" fillcolor="#000000" stroked="false">
                <v:path arrowok="t"/>
                <v:fill type="solid"/>
              </v:shape>
            </v:group>
            <v:group style="position:absolute;left:977;top:1169;width:10;height:20" coordorigin="977,1169" coordsize="10,20">
              <v:shape style="position:absolute;left:977;top:1169;width:10;height:20" coordorigin="977,1169" coordsize="10,20" path="m977,1189l986,1189,986,1169,977,1169,977,1189xe" filled="true" fillcolor="#000000" stroked="false">
                <v:path arrowok="t"/>
                <v:fill type="solid"/>
              </v:shape>
            </v:group>
            <v:group style="position:absolute;left:977;top:1189;width:10;height:20" coordorigin="977,1189" coordsize="10,20">
              <v:shape style="position:absolute;left:977;top:1189;width:10;height:20" coordorigin="977,1189" coordsize="10,20" path="m977,1208l986,1208,986,1189,977,1189,977,1208xe" filled="true" fillcolor="#000000" stroked="false">
                <v:path arrowok="t"/>
                <v:fill type="solid"/>
              </v:shape>
            </v:group>
            <v:group style="position:absolute;left:977;top:1208;width:10;height:20" coordorigin="977,1208" coordsize="10,20">
              <v:shape style="position:absolute;left:977;top:1208;width:10;height:20" coordorigin="977,1208" coordsize="10,20" path="m977,1227l986,1227,986,1208,977,1208,977,1227xe" filled="true" fillcolor="#000000" stroked="false">
                <v:path arrowok="t"/>
                <v:fill type="solid"/>
              </v:shape>
            </v:group>
            <v:group style="position:absolute;left:977;top:1227;width:10;height:20" coordorigin="977,1227" coordsize="10,20">
              <v:shape style="position:absolute;left:977;top:1227;width:10;height:20" coordorigin="977,1227" coordsize="10,20" path="m977,1246l986,1246,986,1227,977,1227,977,1246xe" filled="true" fillcolor="#000000" stroked="false">
                <v:path arrowok="t"/>
                <v:fill type="solid"/>
              </v:shape>
            </v:group>
            <v:group style="position:absolute;left:977;top:1246;width:10;height:20" coordorigin="977,1246" coordsize="10,20">
              <v:shape style="position:absolute;left:977;top:1246;width:10;height:20" coordorigin="977,1246" coordsize="10,20" path="m977,1265l986,1265,986,1246,977,1246,977,1265xe" filled="true" fillcolor="#000000" stroked="false">
                <v:path arrowok="t"/>
                <v:fill type="solid"/>
              </v:shape>
            </v:group>
            <v:group style="position:absolute;left:977;top:1265;width:10;height:20" coordorigin="977,1265" coordsize="10,20">
              <v:shape style="position:absolute;left:977;top:1265;width:10;height:20" coordorigin="977,1265" coordsize="10,20" path="m977,1285l986,1285,986,1265,977,1265,977,1285xe" filled="true" fillcolor="#000000" stroked="false">
                <v:path arrowok="t"/>
                <v:fill type="solid"/>
              </v:shape>
            </v:group>
            <v:group style="position:absolute;left:977;top:1285;width:10;height:20" coordorigin="977,1285" coordsize="10,20">
              <v:shape style="position:absolute;left:977;top:1285;width:10;height:20" coordorigin="977,1285" coordsize="10,20" path="m977,1304l986,1304,986,1285,977,1285,977,1304xe" filled="true" fillcolor="#000000" stroked="false">
                <v:path arrowok="t"/>
                <v:fill type="solid"/>
              </v:shape>
            </v:group>
            <v:group style="position:absolute;left:977;top:1304;width:10;height:20" coordorigin="977,1304" coordsize="10,20">
              <v:shape style="position:absolute;left:977;top:1304;width:10;height:20" coordorigin="977,1304" coordsize="10,20" path="m977,1323l986,1323,986,1304,977,1304,977,1323xe" filled="true" fillcolor="#000000" stroked="false">
                <v:path arrowok="t"/>
                <v:fill type="solid"/>
              </v:shape>
            </v:group>
            <v:group style="position:absolute;left:977;top:1323;width:10;height:20" coordorigin="977,1323" coordsize="10,20">
              <v:shape style="position:absolute;left:977;top:1323;width:10;height:20" coordorigin="977,1323" coordsize="10,20" path="m977,1342l986,1342,986,1323,977,1323,977,1342xe" filled="true" fillcolor="#000000" stroked="false">
                <v:path arrowok="t"/>
                <v:fill type="solid"/>
              </v:shape>
            </v:group>
            <v:group style="position:absolute;left:977;top:1342;width:10;height:20" coordorigin="977,1342" coordsize="10,20">
              <v:shape style="position:absolute;left:977;top:1342;width:10;height:20" coordorigin="977,1342" coordsize="10,20" path="m977,1361l986,1361,986,1342,977,1342,977,1361xe" filled="true" fillcolor="#000000" stroked="false">
                <v:path arrowok="t"/>
                <v:fill type="solid"/>
              </v:shape>
            </v:group>
            <v:group style="position:absolute;left:977;top:1361;width:10;height:20" coordorigin="977,1361" coordsize="10,20">
              <v:shape style="position:absolute;left:977;top:1361;width:10;height:20" coordorigin="977,1361" coordsize="10,20" path="m977,1381l986,1381,986,1361,977,1361,977,1381xe" filled="true" fillcolor="#000000" stroked="false">
                <v:path arrowok="t"/>
                <v:fill type="solid"/>
              </v:shape>
            </v:group>
            <v:group style="position:absolute;left:977;top:1381;width:10;height:20" coordorigin="977,1381" coordsize="10,20">
              <v:shape style="position:absolute;left:977;top:1381;width:10;height:20" coordorigin="977,1381" coordsize="10,20" path="m977,1400l986,1400,986,1381,977,1381,977,1400xe" filled="true" fillcolor="#000000" stroked="false">
                <v:path arrowok="t"/>
                <v:fill type="solid"/>
              </v:shape>
            </v:group>
            <v:group style="position:absolute;left:977;top:1400;width:10;height:20" coordorigin="977,1400" coordsize="10,20">
              <v:shape style="position:absolute;left:977;top:1400;width:10;height:20" coordorigin="977,1400" coordsize="10,20" path="m977,1419l986,1419,986,1400,977,1400,977,1419xe" filled="true" fillcolor="#000000" stroked="false">
                <v:path arrowok="t"/>
                <v:fill type="solid"/>
              </v:shape>
            </v:group>
            <v:group style="position:absolute;left:977;top:1419;width:10;height:20" coordorigin="977,1419" coordsize="10,20">
              <v:shape style="position:absolute;left:977;top:1419;width:10;height:20" coordorigin="977,1419" coordsize="10,20" path="m977,1438l986,1438,986,1419,977,1419,977,1438xe" filled="true" fillcolor="#000000" stroked="false">
                <v:path arrowok="t"/>
                <v:fill type="solid"/>
              </v:shape>
            </v:group>
            <v:group style="position:absolute;left:977;top:1438;width:10;height:20" coordorigin="977,1438" coordsize="10,20">
              <v:shape style="position:absolute;left:977;top:1438;width:10;height:20" coordorigin="977,1438" coordsize="10,20" path="m977,1457l986,1457,986,1438,977,1438,977,1457xe" filled="true" fillcolor="#000000" stroked="false">
                <v:path arrowok="t"/>
                <v:fill type="solid"/>
              </v:shape>
            </v:group>
            <v:group style="position:absolute;left:977;top:1457;width:10;height:20" coordorigin="977,1457" coordsize="10,20">
              <v:shape style="position:absolute;left:977;top:1457;width:10;height:20" coordorigin="977,1457" coordsize="10,20" path="m977,1477l986,1477,986,1457,977,1457,977,1477xe" filled="true" fillcolor="#000000" stroked="false">
                <v:path arrowok="t"/>
                <v:fill type="solid"/>
              </v:shape>
            </v:group>
            <v:group style="position:absolute;left:977;top:1477;width:10;height:20" coordorigin="977,1477" coordsize="10,20">
              <v:shape style="position:absolute;left:977;top:1477;width:10;height:20" coordorigin="977,1477" coordsize="10,20" path="m977,1496l986,1496,986,1477,977,1477,977,1496xe" filled="true" fillcolor="#000000" stroked="false">
                <v:path arrowok="t"/>
                <v:fill type="solid"/>
              </v:shape>
            </v:group>
            <v:group style="position:absolute;left:977;top:1496;width:10;height:20" coordorigin="977,1496" coordsize="10,20">
              <v:shape style="position:absolute;left:977;top:1496;width:10;height:20" coordorigin="977,1496" coordsize="10,20" path="m977,1515l986,1515,986,1496,977,1496,977,1515xe" filled="true" fillcolor="#000000" stroked="false">
                <v:path arrowok="t"/>
                <v:fill type="solid"/>
              </v:shape>
            </v:group>
            <v:group style="position:absolute;left:977;top:1515;width:10;height:20" coordorigin="977,1515" coordsize="10,20">
              <v:shape style="position:absolute;left:977;top:1515;width:10;height:20" coordorigin="977,1515" coordsize="10,20" path="m977,1534l986,1534,986,1515,977,1515,977,1534xe" filled="true" fillcolor="#000000" stroked="false">
                <v:path arrowok="t"/>
                <v:fill type="solid"/>
              </v:shape>
            </v:group>
            <v:group style="position:absolute;left:977;top:1534;width:10;height:20" coordorigin="977,1534" coordsize="10,20">
              <v:shape style="position:absolute;left:977;top:1534;width:10;height:20" coordorigin="977,1534" coordsize="10,20" path="m977,1553l986,1553,986,1534,977,1534,977,1553xe" filled="true" fillcolor="#000000" stroked="false">
                <v:path arrowok="t"/>
                <v:fill type="solid"/>
              </v:shape>
            </v:group>
            <v:group style="position:absolute;left:977;top:1553;width:10;height:20" coordorigin="977,1553" coordsize="10,20">
              <v:shape style="position:absolute;left:977;top:1553;width:10;height:20" coordorigin="977,1553" coordsize="10,20" path="m977,1573l986,1573,986,1553,977,1553,977,1573xe" filled="true" fillcolor="#000000" stroked="false">
                <v:path arrowok="t"/>
                <v:fill type="solid"/>
              </v:shape>
            </v:group>
            <v:group style="position:absolute;left:977;top:1573;width:10;height:20" coordorigin="977,1573" coordsize="10,20">
              <v:shape style="position:absolute;left:977;top:1573;width:10;height:20" coordorigin="977,1573" coordsize="10,20" path="m977,1592l986,1592,986,1573,977,1573,977,1592xe" filled="true" fillcolor="#000000" stroked="false">
                <v:path arrowok="t"/>
                <v:fill type="solid"/>
              </v:shape>
            </v:group>
            <v:group style="position:absolute;left:977;top:1592;width:10;height:20" coordorigin="977,1592" coordsize="10,20">
              <v:shape style="position:absolute;left:977;top:1592;width:10;height:20" coordorigin="977,1592" coordsize="10,20" path="m977,1611l986,1611,986,1592,977,1592,977,1611xe" filled="true" fillcolor="#000000" stroked="false">
                <v:path arrowok="t"/>
                <v:fill type="solid"/>
              </v:shape>
            </v:group>
            <v:group style="position:absolute;left:977;top:1611;width:10;height:20" coordorigin="977,1611" coordsize="10,20">
              <v:shape style="position:absolute;left:977;top:1611;width:10;height:20" coordorigin="977,1611" coordsize="10,20" path="m977,1630l986,1630,986,1611,977,1611,977,1630xe" filled="true" fillcolor="#000000" stroked="false">
                <v:path arrowok="t"/>
                <v:fill type="solid"/>
              </v:shape>
            </v:group>
            <v:group style="position:absolute;left:977;top:1630;width:10;height:20" coordorigin="977,1630" coordsize="10,20">
              <v:shape style="position:absolute;left:977;top:1630;width:10;height:20" coordorigin="977,1630" coordsize="10,20" path="m977,1649l986,1649,986,1630,977,1630,977,1649xe" filled="true" fillcolor="#000000" stroked="false">
                <v:path arrowok="t"/>
                <v:fill type="solid"/>
              </v:shape>
            </v:group>
            <v:group style="position:absolute;left:977;top:1649;width:10;height:20" coordorigin="977,1649" coordsize="10,20">
              <v:shape style="position:absolute;left:977;top:1649;width:10;height:20" coordorigin="977,1649" coordsize="10,20" path="m977,1669l986,1669,986,1649,977,1649,977,1669xe" filled="true" fillcolor="#000000" stroked="false">
                <v:path arrowok="t"/>
                <v:fill type="solid"/>
              </v:shape>
            </v:group>
            <v:group style="position:absolute;left:977;top:1669;width:10;height:20" coordorigin="977,1669" coordsize="10,20">
              <v:shape style="position:absolute;left:977;top:1669;width:10;height:20" coordorigin="977,1669" coordsize="10,20" path="m977,1688l986,1688,986,1669,977,1669,977,1688xe" filled="true" fillcolor="#000000" stroked="false">
                <v:path arrowok="t"/>
                <v:fill type="solid"/>
              </v:shape>
            </v:group>
            <v:group style="position:absolute;left:3262;top:958;width:10;height:20" coordorigin="3262,958" coordsize="10,20">
              <v:shape style="position:absolute;left:3262;top:958;width:10;height:20" coordorigin="3262,958" coordsize="10,20" path="m3262,977l3272,977,3272,958,3262,958,3262,977xe" filled="true" fillcolor="#000000" stroked="false">
                <v:path arrowok="t"/>
                <v:fill type="solid"/>
              </v:shape>
            </v:group>
            <v:group style="position:absolute;left:3262;top:977;width:10;height:20" coordorigin="3262,977" coordsize="10,20">
              <v:shape style="position:absolute;left:3262;top:977;width:10;height:20" coordorigin="3262,977" coordsize="10,20" path="m3262,997l3272,997,3272,977,3262,977,3262,997xe" filled="true" fillcolor="#000000" stroked="false">
                <v:path arrowok="t"/>
                <v:fill type="solid"/>
              </v:shape>
            </v:group>
            <v:group style="position:absolute;left:3262;top:997;width:10;height:20" coordorigin="3262,997" coordsize="10,20">
              <v:shape style="position:absolute;left:3262;top:997;width:10;height:20" coordorigin="3262,997" coordsize="10,20" path="m3262,1016l3272,1016,3272,997,3262,997,3262,1016xe" filled="true" fillcolor="#000000" stroked="false">
                <v:path arrowok="t"/>
                <v:fill type="solid"/>
              </v:shape>
            </v:group>
            <v:group style="position:absolute;left:3262;top:1016;width:10;height:20" coordorigin="3262,1016" coordsize="10,20">
              <v:shape style="position:absolute;left:3262;top:1016;width:10;height:20" coordorigin="3262,1016" coordsize="10,20" path="m3262,1035l3272,1035,3272,1016,3262,1016,3262,1035xe" filled="true" fillcolor="#000000" stroked="false">
                <v:path arrowok="t"/>
                <v:fill type="solid"/>
              </v:shape>
            </v:group>
            <v:group style="position:absolute;left:3262;top:1035;width:10;height:20" coordorigin="3262,1035" coordsize="10,20">
              <v:shape style="position:absolute;left:3262;top:1035;width:10;height:20" coordorigin="3262,1035" coordsize="10,20" path="m3262,1054l3272,1054,3272,1035,3262,1035,3262,1054xe" filled="true" fillcolor="#000000" stroked="false">
                <v:path arrowok="t"/>
                <v:fill type="solid"/>
              </v:shape>
            </v:group>
            <v:group style="position:absolute;left:3262;top:1054;width:10;height:20" coordorigin="3262,1054" coordsize="10,20">
              <v:shape style="position:absolute;left:3262;top:1054;width:10;height:20" coordorigin="3262,1054" coordsize="10,20" path="m3262,1073l3272,1073,3272,1054,3262,1054,3262,1073xe" filled="true" fillcolor="#000000" stroked="false">
                <v:path arrowok="t"/>
                <v:fill type="solid"/>
              </v:shape>
            </v:group>
            <v:group style="position:absolute;left:3262;top:1073;width:10;height:20" coordorigin="3262,1073" coordsize="10,20">
              <v:shape style="position:absolute;left:3262;top:1073;width:10;height:20" coordorigin="3262,1073" coordsize="10,20" path="m3262,1093l3272,1093,3272,1073,3262,1073,3262,1093xe" filled="true" fillcolor="#000000" stroked="false">
                <v:path arrowok="t"/>
                <v:fill type="solid"/>
              </v:shape>
            </v:group>
            <v:group style="position:absolute;left:3262;top:1093;width:10;height:20" coordorigin="3262,1093" coordsize="10,20">
              <v:shape style="position:absolute;left:3262;top:1093;width:10;height:20" coordorigin="3262,1093" coordsize="10,20" path="m3262,1112l3272,1112,3272,1093,3262,1093,3262,1112xe" filled="true" fillcolor="#000000" stroked="false">
                <v:path arrowok="t"/>
                <v:fill type="solid"/>
              </v:shape>
            </v:group>
            <v:group style="position:absolute;left:3262;top:1112;width:10;height:20" coordorigin="3262,1112" coordsize="10,20">
              <v:shape style="position:absolute;left:3262;top:1112;width:10;height:20" coordorigin="3262,1112" coordsize="10,20" path="m3262,1131l3272,1131,3272,1112,3262,1112,3262,1131xe" filled="true" fillcolor="#000000" stroked="false">
                <v:path arrowok="t"/>
                <v:fill type="solid"/>
              </v:shape>
            </v:group>
            <v:group style="position:absolute;left:3262;top:1131;width:10;height:20" coordorigin="3262,1131" coordsize="10,20">
              <v:shape style="position:absolute;left:3262;top:1131;width:10;height:20" coordorigin="3262,1131" coordsize="10,20" path="m3262,1150l3272,1150,3272,1131,3262,1131,3262,1150xe" filled="true" fillcolor="#000000" stroked="false">
                <v:path arrowok="t"/>
                <v:fill type="solid"/>
              </v:shape>
            </v:group>
            <v:group style="position:absolute;left:3262;top:1150;width:10;height:20" coordorigin="3262,1150" coordsize="10,20">
              <v:shape style="position:absolute;left:3262;top:1150;width:10;height:20" coordorigin="3262,1150" coordsize="10,20" path="m3262,1169l3272,1169,3272,1150,3262,1150,3262,1169xe" filled="true" fillcolor="#000000" stroked="false">
                <v:path arrowok="t"/>
                <v:fill type="solid"/>
              </v:shape>
            </v:group>
            <v:group style="position:absolute;left:3262;top:1169;width:10;height:20" coordorigin="3262,1169" coordsize="10,20">
              <v:shape style="position:absolute;left:3262;top:1169;width:10;height:20" coordorigin="3262,1169" coordsize="10,20" path="m3262,1189l3272,1189,3272,1169,3262,1169,3262,1189xe" filled="true" fillcolor="#000000" stroked="false">
                <v:path arrowok="t"/>
                <v:fill type="solid"/>
              </v:shape>
            </v:group>
            <v:group style="position:absolute;left:3262;top:1189;width:10;height:20" coordorigin="3262,1189" coordsize="10,20">
              <v:shape style="position:absolute;left:3262;top:1189;width:10;height:20" coordorigin="3262,1189" coordsize="10,20" path="m3262,1208l3272,1208,3272,1189,3262,1189,3262,1208xe" filled="true" fillcolor="#000000" stroked="false">
                <v:path arrowok="t"/>
                <v:fill type="solid"/>
              </v:shape>
            </v:group>
            <v:group style="position:absolute;left:3262;top:1208;width:10;height:20" coordorigin="3262,1208" coordsize="10,20">
              <v:shape style="position:absolute;left:3262;top:1208;width:10;height:20" coordorigin="3262,1208" coordsize="10,20" path="m3262,1227l3272,1227,3272,1208,3262,1208,3262,1227xe" filled="true" fillcolor="#000000" stroked="false">
                <v:path arrowok="t"/>
                <v:fill type="solid"/>
              </v:shape>
            </v:group>
            <v:group style="position:absolute;left:3262;top:1227;width:10;height:20" coordorigin="3262,1227" coordsize="10,20">
              <v:shape style="position:absolute;left:3262;top:1227;width:10;height:20" coordorigin="3262,1227" coordsize="10,20" path="m3262,1246l3272,1246,3272,1227,3262,1227,3262,1246xe" filled="true" fillcolor="#000000" stroked="false">
                <v:path arrowok="t"/>
                <v:fill type="solid"/>
              </v:shape>
            </v:group>
            <v:group style="position:absolute;left:3262;top:1246;width:10;height:20" coordorigin="3262,1246" coordsize="10,20">
              <v:shape style="position:absolute;left:3262;top:1246;width:10;height:20" coordorigin="3262,1246" coordsize="10,20" path="m3262,1265l3272,1265,3272,1246,3262,1246,3262,1265xe" filled="true" fillcolor="#000000" stroked="false">
                <v:path arrowok="t"/>
                <v:fill type="solid"/>
              </v:shape>
            </v:group>
            <v:group style="position:absolute;left:3262;top:1265;width:10;height:20" coordorigin="3262,1265" coordsize="10,20">
              <v:shape style="position:absolute;left:3262;top:1265;width:10;height:20" coordorigin="3262,1265" coordsize="10,20" path="m3262,1285l3272,1285,3272,1265,3262,1265,3262,1285xe" filled="true" fillcolor="#000000" stroked="false">
                <v:path arrowok="t"/>
                <v:fill type="solid"/>
              </v:shape>
            </v:group>
            <v:group style="position:absolute;left:3262;top:1285;width:10;height:20" coordorigin="3262,1285" coordsize="10,20">
              <v:shape style="position:absolute;left:3262;top:1285;width:10;height:20" coordorigin="3262,1285" coordsize="10,20" path="m3262,1304l3272,1304,3272,1285,3262,1285,3262,1304xe" filled="true" fillcolor="#000000" stroked="false">
                <v:path arrowok="t"/>
                <v:fill type="solid"/>
              </v:shape>
            </v:group>
            <v:group style="position:absolute;left:3262;top:1304;width:10;height:20" coordorigin="3262,1304" coordsize="10,20">
              <v:shape style="position:absolute;left:3262;top:1304;width:10;height:20" coordorigin="3262,1304" coordsize="10,20" path="m3262,1323l3272,1323,3272,1304,3262,1304,3262,1323xe" filled="true" fillcolor="#000000" stroked="false">
                <v:path arrowok="t"/>
                <v:fill type="solid"/>
              </v:shape>
            </v:group>
            <v:group style="position:absolute;left:3262;top:1323;width:10;height:20" coordorigin="3262,1323" coordsize="10,20">
              <v:shape style="position:absolute;left:3262;top:1323;width:10;height:20" coordorigin="3262,1323" coordsize="10,20" path="m3262,1342l3272,1342,3272,1323,3262,1323,3262,1342xe" filled="true" fillcolor="#000000" stroked="false">
                <v:path arrowok="t"/>
                <v:fill type="solid"/>
              </v:shape>
            </v:group>
            <v:group style="position:absolute;left:3262;top:1342;width:10;height:20" coordorigin="3262,1342" coordsize="10,20">
              <v:shape style="position:absolute;left:3262;top:1342;width:10;height:20" coordorigin="3262,1342" coordsize="10,20" path="m3262,1361l3272,1361,3272,1342,3262,1342,3262,1361xe" filled="true" fillcolor="#000000" stroked="false">
                <v:path arrowok="t"/>
                <v:fill type="solid"/>
              </v:shape>
            </v:group>
            <v:group style="position:absolute;left:3262;top:1361;width:10;height:20" coordorigin="3262,1361" coordsize="10,20">
              <v:shape style="position:absolute;left:3262;top:1361;width:10;height:20" coordorigin="3262,1361" coordsize="10,20" path="m3262,1381l3272,1381,3272,1361,3262,1361,3262,1381xe" filled="true" fillcolor="#000000" stroked="false">
                <v:path arrowok="t"/>
                <v:fill type="solid"/>
              </v:shape>
            </v:group>
            <v:group style="position:absolute;left:3262;top:1381;width:10;height:20" coordorigin="3262,1381" coordsize="10,20">
              <v:shape style="position:absolute;left:3262;top:1381;width:10;height:20" coordorigin="3262,1381" coordsize="10,20" path="m3262,1400l3272,1400,3272,1381,3262,1381,3262,1400xe" filled="true" fillcolor="#000000" stroked="false">
                <v:path arrowok="t"/>
                <v:fill type="solid"/>
              </v:shape>
            </v:group>
            <v:group style="position:absolute;left:3262;top:1400;width:10;height:20" coordorigin="3262,1400" coordsize="10,20">
              <v:shape style="position:absolute;left:3262;top:1400;width:10;height:20" coordorigin="3262,1400" coordsize="10,20" path="m3262,1419l3272,1419,3272,1400,3262,1400,3262,1419xe" filled="true" fillcolor="#000000" stroked="false">
                <v:path arrowok="t"/>
                <v:fill type="solid"/>
              </v:shape>
            </v:group>
            <v:group style="position:absolute;left:3262;top:1419;width:10;height:20" coordorigin="3262,1419" coordsize="10,20">
              <v:shape style="position:absolute;left:3262;top:1419;width:10;height:20" coordorigin="3262,1419" coordsize="10,20" path="m3262,1438l3272,1438,3272,1419,3262,1419,3262,1438xe" filled="true" fillcolor="#000000" stroked="false">
                <v:path arrowok="t"/>
                <v:fill type="solid"/>
              </v:shape>
            </v:group>
            <v:group style="position:absolute;left:3262;top:1438;width:10;height:20" coordorigin="3262,1438" coordsize="10,20">
              <v:shape style="position:absolute;left:3262;top:1438;width:10;height:20" coordorigin="3262,1438" coordsize="10,20" path="m3262,1457l3272,1457,3272,1438,3262,1438,3262,1457xe" filled="true" fillcolor="#000000" stroked="false">
                <v:path arrowok="t"/>
                <v:fill type="solid"/>
              </v:shape>
            </v:group>
            <v:group style="position:absolute;left:3262;top:1457;width:10;height:20" coordorigin="3262,1457" coordsize="10,20">
              <v:shape style="position:absolute;left:3262;top:1457;width:10;height:20" coordorigin="3262,1457" coordsize="10,20" path="m3262,1477l3272,1477,3272,1457,3262,1457,3262,1477xe" filled="true" fillcolor="#000000" stroked="false">
                <v:path arrowok="t"/>
                <v:fill type="solid"/>
              </v:shape>
            </v:group>
            <v:group style="position:absolute;left:3262;top:1477;width:10;height:20" coordorigin="3262,1477" coordsize="10,20">
              <v:shape style="position:absolute;left:3262;top:1477;width:10;height:20" coordorigin="3262,1477" coordsize="10,20" path="m3262,1496l3272,1496,3272,1477,3262,1477,3262,1496xe" filled="true" fillcolor="#000000" stroked="false">
                <v:path arrowok="t"/>
                <v:fill type="solid"/>
              </v:shape>
            </v:group>
            <v:group style="position:absolute;left:3262;top:1496;width:10;height:20" coordorigin="3262,1496" coordsize="10,20">
              <v:shape style="position:absolute;left:3262;top:1496;width:10;height:20" coordorigin="3262,1496" coordsize="10,20" path="m3262,1515l3272,1515,3272,1496,3262,1496,3262,1515xe" filled="true" fillcolor="#000000" stroked="false">
                <v:path arrowok="t"/>
                <v:fill type="solid"/>
              </v:shape>
            </v:group>
            <v:group style="position:absolute;left:3262;top:1515;width:10;height:20" coordorigin="3262,1515" coordsize="10,20">
              <v:shape style="position:absolute;left:3262;top:1515;width:10;height:20" coordorigin="3262,1515" coordsize="10,20" path="m3262,1534l3272,1534,3272,1515,3262,1515,3262,1534xe" filled="true" fillcolor="#000000" stroked="false">
                <v:path arrowok="t"/>
                <v:fill type="solid"/>
              </v:shape>
            </v:group>
            <v:group style="position:absolute;left:3262;top:1534;width:10;height:20" coordorigin="3262,1534" coordsize="10,20">
              <v:shape style="position:absolute;left:3262;top:1534;width:10;height:20" coordorigin="3262,1534" coordsize="10,20" path="m3262,1553l3272,1553,3272,1534,3262,1534,3262,1553xe" filled="true" fillcolor="#000000" stroked="false">
                <v:path arrowok="t"/>
                <v:fill type="solid"/>
              </v:shape>
            </v:group>
            <v:group style="position:absolute;left:3262;top:1553;width:10;height:20" coordorigin="3262,1553" coordsize="10,20">
              <v:shape style="position:absolute;left:3262;top:1553;width:10;height:20" coordorigin="3262,1553" coordsize="10,20" path="m3262,1573l3272,1573,3272,1553,3262,1553,3262,1573xe" filled="true" fillcolor="#000000" stroked="false">
                <v:path arrowok="t"/>
                <v:fill type="solid"/>
              </v:shape>
            </v:group>
            <v:group style="position:absolute;left:3262;top:1573;width:10;height:20" coordorigin="3262,1573" coordsize="10,20">
              <v:shape style="position:absolute;left:3262;top:1573;width:10;height:20" coordorigin="3262,1573" coordsize="10,20" path="m3262,1592l3272,1592,3272,1573,3262,1573,3262,1592xe" filled="true" fillcolor="#000000" stroked="false">
                <v:path arrowok="t"/>
                <v:fill type="solid"/>
              </v:shape>
            </v:group>
            <v:group style="position:absolute;left:3262;top:1592;width:10;height:20" coordorigin="3262,1592" coordsize="10,20">
              <v:shape style="position:absolute;left:3262;top:1592;width:10;height:20" coordorigin="3262,1592" coordsize="10,20" path="m3262,1611l3272,1611,3272,1592,3262,1592,3262,1611xe" filled="true" fillcolor="#000000" stroked="false">
                <v:path arrowok="t"/>
                <v:fill type="solid"/>
              </v:shape>
            </v:group>
            <v:group style="position:absolute;left:3262;top:1611;width:10;height:20" coordorigin="3262,1611" coordsize="10,20">
              <v:shape style="position:absolute;left:3262;top:1611;width:10;height:20" coordorigin="3262,1611" coordsize="10,20" path="m3262,1630l3272,1630,3272,1611,3262,1611,3262,1630xe" filled="true" fillcolor="#000000" stroked="false">
                <v:path arrowok="t"/>
                <v:fill type="solid"/>
              </v:shape>
            </v:group>
            <v:group style="position:absolute;left:3262;top:1630;width:10;height:20" coordorigin="3262,1630" coordsize="10,20">
              <v:shape style="position:absolute;left:3262;top:1630;width:10;height:20" coordorigin="3262,1630" coordsize="10,20" path="m3262,1649l3272,1649,3272,1630,3262,1630,3262,1649xe" filled="true" fillcolor="#000000" stroked="false">
                <v:path arrowok="t"/>
                <v:fill type="solid"/>
              </v:shape>
            </v:group>
            <v:group style="position:absolute;left:3262;top:1649;width:10;height:20" coordorigin="3262,1649" coordsize="10,20">
              <v:shape style="position:absolute;left:3262;top:1649;width:10;height:20" coordorigin="3262,1649" coordsize="10,20" path="m3262,1669l3272,1669,3272,1649,3262,1649,3262,1669xe" filled="true" fillcolor="#000000" stroked="false">
                <v:path arrowok="t"/>
                <v:fill type="solid"/>
              </v:shape>
            </v:group>
            <v:group style="position:absolute;left:3262;top:1669;width:10;height:20" coordorigin="3262,1669" coordsize="10,20">
              <v:shape style="position:absolute;left:3262;top:1669;width:10;height:20" coordorigin="3262,1669" coordsize="10,20" path="m3262,1688l3272,1688,3272,1669,3262,1669,3262,1688xe" filled="true" fillcolor="#000000" stroked="false">
                <v:path arrowok="t"/>
                <v:fill type="solid"/>
              </v:shape>
            </v:group>
            <v:group style="position:absolute;left:3262;top:1688;width:10;height:20" coordorigin="3262,1688" coordsize="10,20">
              <v:shape style="position:absolute;left:3262;top:1688;width:10;height:20" coordorigin="3262,1688" coordsize="10,20" path="m3262,1707l3272,1707,3272,1688,3262,1688,3262,1707xe" filled="true" fillcolor="#000000" stroked="false">
                <v:path arrowok="t"/>
                <v:fill type="solid"/>
              </v:shape>
            </v:group>
            <v:group style="position:absolute;left:3262;top:1707;width:10;height:20" coordorigin="3262,1707" coordsize="10,20">
              <v:shape style="position:absolute;left:3262;top:1707;width:10;height:20" coordorigin="3262,1707" coordsize="10,20" path="m3262,1726l3272,1726,3272,1707,3262,1707,3262,1726xe" filled="true" fillcolor="#000000" stroked="false">
                <v:path arrowok="t"/>
                <v:fill type="solid"/>
              </v:shape>
            </v:group>
            <v:group style="position:absolute;left:3262;top:1726;width:10;height:20" coordorigin="3262,1726" coordsize="10,20">
              <v:shape style="position:absolute;left:3262;top:1726;width:10;height:20" coordorigin="3262,1726" coordsize="10,20" path="m3262,1745l3272,1745,3272,1726,3262,1726,3262,1745xe" filled="true" fillcolor="#000000" stroked="false">
                <v:path arrowok="t"/>
                <v:fill type="solid"/>
              </v:shape>
            </v:group>
            <v:group style="position:absolute;left:3262;top:1745;width:10;height:20" coordorigin="3262,1745" coordsize="10,20">
              <v:shape style="position:absolute;left:3262;top:1745;width:10;height:20" coordorigin="3262,1745" coordsize="10,20" path="m3262,1765l3272,1765,3272,1745,3262,1745,3262,1765xe" filled="true" fillcolor="#000000" stroked="false">
                <v:path arrowok="t"/>
                <v:fill type="solid"/>
              </v:shape>
            </v:group>
            <v:group style="position:absolute;left:3262;top:1765;width:10;height:20" coordorigin="3262,1765" coordsize="10,20">
              <v:shape style="position:absolute;left:3262;top:1765;width:10;height:20" coordorigin="3262,1765" coordsize="10,20" path="m3262,1784l3272,1784,3272,1765,3262,1765,3262,1784xe" filled="true" fillcolor="#000000" stroked="false">
                <v:path arrowok="t"/>
                <v:fill type="solid"/>
              </v:shape>
            </v:group>
            <v:group style="position:absolute;left:3989;top:958;width:10;height:20" coordorigin="3989,958" coordsize="10,20">
              <v:shape style="position:absolute;left:3989;top:958;width:10;height:20" coordorigin="3989,958" coordsize="10,20" path="m3989,977l3999,977,3999,958,3989,958,3989,977xe" filled="true" fillcolor="#000000" stroked="false">
                <v:path arrowok="t"/>
                <v:fill type="solid"/>
              </v:shape>
            </v:group>
            <v:group style="position:absolute;left:3989;top:977;width:10;height:20" coordorigin="3989,977" coordsize="10,20">
              <v:shape style="position:absolute;left:3989;top:977;width:10;height:20" coordorigin="3989,977" coordsize="10,20" path="m3989,997l3999,997,3999,977,3989,977,3989,997xe" filled="true" fillcolor="#000000" stroked="false">
                <v:path arrowok="t"/>
                <v:fill type="solid"/>
              </v:shape>
            </v:group>
            <v:group style="position:absolute;left:3989;top:997;width:10;height:20" coordorigin="3989,997" coordsize="10,20">
              <v:shape style="position:absolute;left:3989;top:997;width:10;height:20" coordorigin="3989,997" coordsize="10,20" path="m3989,1016l3999,1016,3999,997,3989,997,3989,1016xe" filled="true" fillcolor="#000000" stroked="false">
                <v:path arrowok="t"/>
                <v:fill type="solid"/>
              </v:shape>
            </v:group>
            <v:group style="position:absolute;left:3989;top:1016;width:10;height:20" coordorigin="3989,1016" coordsize="10,20">
              <v:shape style="position:absolute;left:3989;top:1016;width:10;height:20" coordorigin="3989,1016" coordsize="10,20" path="m3989,1035l3999,1035,3999,1016,3989,1016,3989,1035xe" filled="true" fillcolor="#000000" stroked="false">
                <v:path arrowok="t"/>
                <v:fill type="solid"/>
              </v:shape>
            </v:group>
            <v:group style="position:absolute;left:3989;top:1035;width:10;height:20" coordorigin="3989,1035" coordsize="10,20">
              <v:shape style="position:absolute;left:3989;top:1035;width:10;height:20" coordorigin="3989,1035" coordsize="10,20" path="m3989,1054l3999,1054,3999,1035,3989,1035,3989,1054xe" filled="true" fillcolor="#000000" stroked="false">
                <v:path arrowok="t"/>
                <v:fill type="solid"/>
              </v:shape>
            </v:group>
            <v:group style="position:absolute;left:3989;top:1054;width:10;height:20" coordorigin="3989,1054" coordsize="10,20">
              <v:shape style="position:absolute;left:3989;top:1054;width:10;height:20" coordorigin="3989,1054" coordsize="10,20" path="m3989,1073l3999,1073,3999,1054,3989,1054,3989,1073xe" filled="true" fillcolor="#000000" stroked="false">
                <v:path arrowok="t"/>
                <v:fill type="solid"/>
              </v:shape>
            </v:group>
            <v:group style="position:absolute;left:3989;top:1073;width:10;height:20" coordorigin="3989,1073" coordsize="10,20">
              <v:shape style="position:absolute;left:3989;top:1073;width:10;height:20" coordorigin="3989,1073" coordsize="10,20" path="m3989,1093l3999,1093,3999,1073,3989,1073,3989,1093xe" filled="true" fillcolor="#000000" stroked="false">
                <v:path arrowok="t"/>
                <v:fill type="solid"/>
              </v:shape>
            </v:group>
            <v:group style="position:absolute;left:3989;top:1093;width:10;height:20" coordorigin="3989,1093" coordsize="10,20">
              <v:shape style="position:absolute;left:3989;top:1093;width:10;height:20" coordorigin="3989,1093" coordsize="10,20" path="m3989,1112l3999,1112,3999,1093,3989,1093,3989,1112xe" filled="true" fillcolor="#000000" stroked="false">
                <v:path arrowok="t"/>
                <v:fill type="solid"/>
              </v:shape>
            </v:group>
            <v:group style="position:absolute;left:3989;top:1112;width:10;height:20" coordorigin="3989,1112" coordsize="10,20">
              <v:shape style="position:absolute;left:3989;top:1112;width:10;height:20" coordorigin="3989,1112" coordsize="10,20" path="m3989,1131l3999,1131,3999,1112,3989,1112,3989,1131xe" filled="true" fillcolor="#000000" stroked="false">
                <v:path arrowok="t"/>
                <v:fill type="solid"/>
              </v:shape>
            </v:group>
            <v:group style="position:absolute;left:3989;top:1131;width:10;height:20" coordorigin="3989,1131" coordsize="10,20">
              <v:shape style="position:absolute;left:3989;top:1131;width:10;height:20" coordorigin="3989,1131" coordsize="10,20" path="m3989,1150l3999,1150,3999,1131,3989,1131,3989,1150xe" filled="true" fillcolor="#000000" stroked="false">
                <v:path arrowok="t"/>
                <v:fill type="solid"/>
              </v:shape>
            </v:group>
            <v:group style="position:absolute;left:3989;top:1150;width:10;height:20" coordorigin="3989,1150" coordsize="10,20">
              <v:shape style="position:absolute;left:3989;top:1150;width:10;height:20" coordorigin="3989,1150" coordsize="10,20" path="m3989,1169l3999,1169,3999,1150,3989,1150,3989,1169xe" filled="true" fillcolor="#000000" stroked="false">
                <v:path arrowok="t"/>
                <v:fill type="solid"/>
              </v:shape>
            </v:group>
            <v:group style="position:absolute;left:3989;top:1169;width:10;height:20" coordorigin="3989,1169" coordsize="10,20">
              <v:shape style="position:absolute;left:3989;top:1169;width:10;height:20" coordorigin="3989,1169" coordsize="10,20" path="m3989,1189l3999,1189,3999,1169,3989,1169,3989,1189xe" filled="true" fillcolor="#000000" stroked="false">
                <v:path arrowok="t"/>
                <v:fill type="solid"/>
              </v:shape>
            </v:group>
            <v:group style="position:absolute;left:3989;top:1189;width:10;height:20" coordorigin="3989,1189" coordsize="10,20">
              <v:shape style="position:absolute;left:3989;top:1189;width:10;height:20" coordorigin="3989,1189" coordsize="10,20" path="m3989,1208l3999,1208,3999,1189,3989,1189,3989,1208xe" filled="true" fillcolor="#000000" stroked="false">
                <v:path arrowok="t"/>
                <v:fill type="solid"/>
              </v:shape>
            </v:group>
            <v:group style="position:absolute;left:3989;top:1208;width:10;height:20" coordorigin="3989,1208" coordsize="10,20">
              <v:shape style="position:absolute;left:3989;top:1208;width:10;height:20" coordorigin="3989,1208" coordsize="10,20" path="m3989,1227l3999,1227,3999,1208,3989,1208,3989,1227xe" filled="true" fillcolor="#000000" stroked="false">
                <v:path arrowok="t"/>
                <v:fill type="solid"/>
              </v:shape>
            </v:group>
            <v:group style="position:absolute;left:3989;top:1227;width:10;height:20" coordorigin="3989,1227" coordsize="10,20">
              <v:shape style="position:absolute;left:3989;top:1227;width:10;height:20" coordorigin="3989,1227" coordsize="10,20" path="m3989,1246l3999,1246,3999,1227,3989,1227,3989,1246xe" filled="true" fillcolor="#000000" stroked="false">
                <v:path arrowok="t"/>
                <v:fill type="solid"/>
              </v:shape>
            </v:group>
            <v:group style="position:absolute;left:3989;top:1246;width:10;height:20" coordorigin="3989,1246" coordsize="10,20">
              <v:shape style="position:absolute;left:3989;top:1246;width:10;height:20" coordorigin="3989,1246" coordsize="10,20" path="m3989,1265l3999,1265,3999,1246,3989,1246,3989,1265xe" filled="true" fillcolor="#000000" stroked="false">
                <v:path arrowok="t"/>
                <v:fill type="solid"/>
              </v:shape>
            </v:group>
            <v:group style="position:absolute;left:3989;top:1265;width:10;height:20" coordorigin="3989,1265" coordsize="10,20">
              <v:shape style="position:absolute;left:3989;top:1265;width:10;height:20" coordorigin="3989,1265" coordsize="10,20" path="m3989,1285l3999,1285,3999,1265,3989,1265,3989,1285xe" filled="true" fillcolor="#000000" stroked="false">
                <v:path arrowok="t"/>
                <v:fill type="solid"/>
              </v:shape>
            </v:group>
            <v:group style="position:absolute;left:3989;top:1285;width:10;height:20" coordorigin="3989,1285" coordsize="10,20">
              <v:shape style="position:absolute;left:3989;top:1285;width:10;height:20" coordorigin="3989,1285" coordsize="10,20" path="m3989,1304l3999,1304,3999,1285,3989,1285,3989,1304xe" filled="true" fillcolor="#000000" stroked="false">
                <v:path arrowok="t"/>
                <v:fill type="solid"/>
              </v:shape>
            </v:group>
            <v:group style="position:absolute;left:3989;top:1304;width:10;height:20" coordorigin="3989,1304" coordsize="10,20">
              <v:shape style="position:absolute;left:3989;top:1304;width:10;height:20" coordorigin="3989,1304" coordsize="10,20" path="m3989,1323l3999,1323,3999,1304,3989,1304,3989,1323xe" filled="true" fillcolor="#000000" stroked="false">
                <v:path arrowok="t"/>
                <v:fill type="solid"/>
              </v:shape>
            </v:group>
            <v:group style="position:absolute;left:3989;top:1323;width:10;height:20" coordorigin="3989,1323" coordsize="10,20">
              <v:shape style="position:absolute;left:3989;top:1323;width:10;height:20" coordorigin="3989,1323" coordsize="10,20" path="m3989,1342l3999,1342,3999,1323,3989,1323,3989,1342xe" filled="true" fillcolor="#000000" stroked="false">
                <v:path arrowok="t"/>
                <v:fill type="solid"/>
              </v:shape>
            </v:group>
            <v:group style="position:absolute;left:3989;top:1342;width:10;height:20" coordorigin="3989,1342" coordsize="10,20">
              <v:shape style="position:absolute;left:3989;top:1342;width:10;height:20" coordorigin="3989,1342" coordsize="10,20" path="m3989,1361l3999,1361,3999,1342,3989,1342,3989,1361xe" filled="true" fillcolor="#000000" stroked="false">
                <v:path arrowok="t"/>
                <v:fill type="solid"/>
              </v:shape>
            </v:group>
            <v:group style="position:absolute;left:3989;top:1361;width:10;height:20" coordorigin="3989,1361" coordsize="10,20">
              <v:shape style="position:absolute;left:3989;top:1361;width:10;height:20" coordorigin="3989,1361" coordsize="10,20" path="m3989,1381l3999,1381,3999,1361,3989,1361,3989,1381xe" filled="true" fillcolor="#000000" stroked="false">
                <v:path arrowok="t"/>
                <v:fill type="solid"/>
              </v:shape>
            </v:group>
            <v:group style="position:absolute;left:3989;top:1381;width:10;height:20" coordorigin="3989,1381" coordsize="10,20">
              <v:shape style="position:absolute;left:3989;top:1381;width:10;height:20" coordorigin="3989,1381" coordsize="10,20" path="m3989,1400l3999,1400,3999,1381,3989,1381,3989,1400xe" filled="true" fillcolor="#000000" stroked="false">
                <v:path arrowok="t"/>
                <v:fill type="solid"/>
              </v:shape>
            </v:group>
            <v:group style="position:absolute;left:3989;top:1400;width:10;height:20" coordorigin="3989,1400" coordsize="10,20">
              <v:shape style="position:absolute;left:3989;top:1400;width:10;height:20" coordorigin="3989,1400" coordsize="10,20" path="m3989,1419l3999,1419,3999,1400,3989,1400,3989,1419xe" filled="true" fillcolor="#000000" stroked="false">
                <v:path arrowok="t"/>
                <v:fill type="solid"/>
              </v:shape>
            </v:group>
            <v:group style="position:absolute;left:3989;top:1419;width:10;height:20" coordorigin="3989,1419" coordsize="10,20">
              <v:shape style="position:absolute;left:3989;top:1419;width:10;height:20" coordorigin="3989,1419" coordsize="10,20" path="m3989,1438l3999,1438,3999,1419,3989,1419,3989,1438xe" filled="true" fillcolor="#000000" stroked="false">
                <v:path arrowok="t"/>
                <v:fill type="solid"/>
              </v:shape>
            </v:group>
            <v:group style="position:absolute;left:3989;top:1438;width:10;height:20" coordorigin="3989,1438" coordsize="10,20">
              <v:shape style="position:absolute;left:3989;top:1438;width:10;height:20" coordorigin="3989,1438" coordsize="10,20" path="m3989,1457l3999,1457,3999,1438,3989,1438,3989,1457xe" filled="true" fillcolor="#000000" stroked="false">
                <v:path arrowok="t"/>
                <v:fill type="solid"/>
              </v:shape>
            </v:group>
            <v:group style="position:absolute;left:3989;top:1457;width:10;height:20" coordorigin="3989,1457" coordsize="10,20">
              <v:shape style="position:absolute;left:3989;top:1457;width:10;height:20" coordorigin="3989,1457" coordsize="10,20" path="m3989,1477l3999,1477,3999,1457,3989,1457,3989,1477xe" filled="true" fillcolor="#000000" stroked="false">
                <v:path arrowok="t"/>
                <v:fill type="solid"/>
              </v:shape>
            </v:group>
            <v:group style="position:absolute;left:3989;top:1477;width:10;height:20" coordorigin="3989,1477" coordsize="10,20">
              <v:shape style="position:absolute;left:3989;top:1477;width:10;height:20" coordorigin="3989,1477" coordsize="10,20" path="m3989,1496l3999,1496,3999,1477,3989,1477,3989,1496xe" filled="true" fillcolor="#000000" stroked="false">
                <v:path arrowok="t"/>
                <v:fill type="solid"/>
              </v:shape>
            </v:group>
            <v:group style="position:absolute;left:3989;top:1496;width:10;height:20" coordorigin="3989,1496" coordsize="10,20">
              <v:shape style="position:absolute;left:3989;top:1496;width:10;height:20" coordorigin="3989,1496" coordsize="10,20" path="m3989,1515l3999,1515,3999,1496,3989,1496,3989,1515xe" filled="true" fillcolor="#000000" stroked="false">
                <v:path arrowok="t"/>
                <v:fill type="solid"/>
              </v:shape>
            </v:group>
            <v:group style="position:absolute;left:3989;top:1515;width:10;height:20" coordorigin="3989,1515" coordsize="10,20">
              <v:shape style="position:absolute;left:3989;top:1515;width:10;height:20" coordorigin="3989,1515" coordsize="10,20" path="m3989,1534l3999,1534,3999,1515,3989,1515,3989,1534xe" filled="true" fillcolor="#000000" stroked="false">
                <v:path arrowok="t"/>
                <v:fill type="solid"/>
              </v:shape>
            </v:group>
            <v:group style="position:absolute;left:3989;top:1534;width:10;height:20" coordorigin="3989,1534" coordsize="10,20">
              <v:shape style="position:absolute;left:3989;top:1534;width:10;height:20" coordorigin="3989,1534" coordsize="10,20" path="m3989,1553l3999,1553,3999,1534,3989,1534,3989,1553xe" filled="true" fillcolor="#000000" stroked="false">
                <v:path arrowok="t"/>
                <v:fill type="solid"/>
              </v:shape>
            </v:group>
            <v:group style="position:absolute;left:3989;top:1553;width:10;height:20" coordorigin="3989,1553" coordsize="10,20">
              <v:shape style="position:absolute;left:3989;top:1553;width:10;height:20" coordorigin="3989,1553" coordsize="10,20" path="m3989,1573l3999,1573,3999,1553,3989,1553,3989,1573xe" filled="true" fillcolor="#000000" stroked="false">
                <v:path arrowok="t"/>
                <v:fill type="solid"/>
              </v:shape>
            </v:group>
            <v:group style="position:absolute;left:3989;top:1573;width:10;height:20" coordorigin="3989,1573" coordsize="10,20">
              <v:shape style="position:absolute;left:3989;top:1573;width:10;height:20" coordorigin="3989,1573" coordsize="10,20" path="m3989,1592l3999,1592,3999,1573,3989,1573,3989,1592xe" filled="true" fillcolor="#000000" stroked="false">
                <v:path arrowok="t"/>
                <v:fill type="solid"/>
              </v:shape>
            </v:group>
            <v:group style="position:absolute;left:3989;top:1592;width:10;height:20" coordorigin="3989,1592" coordsize="10,20">
              <v:shape style="position:absolute;left:3989;top:1592;width:10;height:20" coordorigin="3989,1592" coordsize="10,20" path="m3989,1611l3999,1611,3999,1592,3989,1592,3989,1611xe" filled="true" fillcolor="#000000" stroked="false">
                <v:path arrowok="t"/>
                <v:fill type="solid"/>
              </v:shape>
            </v:group>
            <v:group style="position:absolute;left:3989;top:1611;width:10;height:20" coordorigin="3989,1611" coordsize="10,20">
              <v:shape style="position:absolute;left:3989;top:1611;width:10;height:20" coordorigin="3989,1611" coordsize="10,20" path="m3989,1630l3999,1630,3999,1611,3989,1611,3989,1630xe" filled="true" fillcolor="#000000" stroked="false">
                <v:path arrowok="t"/>
                <v:fill type="solid"/>
              </v:shape>
            </v:group>
            <v:group style="position:absolute;left:3989;top:1630;width:10;height:20" coordorigin="3989,1630" coordsize="10,20">
              <v:shape style="position:absolute;left:3989;top:1630;width:10;height:20" coordorigin="3989,1630" coordsize="10,20" path="m3989,1649l3999,1649,3999,1630,3989,1630,3989,1649xe" filled="true" fillcolor="#000000" stroked="false">
                <v:path arrowok="t"/>
                <v:fill type="solid"/>
              </v:shape>
            </v:group>
            <v:group style="position:absolute;left:3989;top:1649;width:10;height:20" coordorigin="3989,1649" coordsize="10,20">
              <v:shape style="position:absolute;left:3989;top:1649;width:10;height:20" coordorigin="3989,1649" coordsize="10,20" path="m3989,1669l3999,1669,3999,1649,3989,1649,3989,1669xe" filled="true" fillcolor="#000000" stroked="false">
                <v:path arrowok="t"/>
                <v:fill type="solid"/>
              </v:shape>
            </v:group>
            <v:group style="position:absolute;left:3989;top:1669;width:10;height:20" coordorigin="3989,1669" coordsize="10,20">
              <v:shape style="position:absolute;left:3989;top:1669;width:10;height:20" coordorigin="3989,1669" coordsize="10,20" path="m3989,1688l3999,1688,3999,1669,3989,1669,3989,1688xe" filled="true" fillcolor="#000000" stroked="false">
                <v:path arrowok="t"/>
                <v:fill type="solid"/>
              </v:shape>
            </v:group>
            <v:group style="position:absolute;left:3989;top:1688;width:10;height:20" coordorigin="3989,1688" coordsize="10,20">
              <v:shape style="position:absolute;left:3989;top:1688;width:10;height:20" coordorigin="3989,1688" coordsize="10,20" path="m3989,1707l3999,1707,3999,1688,3989,1688,3989,1707xe" filled="true" fillcolor="#000000" stroked="false">
                <v:path arrowok="t"/>
                <v:fill type="solid"/>
              </v:shape>
            </v:group>
            <v:group style="position:absolute;left:3989;top:1707;width:10;height:20" coordorigin="3989,1707" coordsize="10,20">
              <v:shape style="position:absolute;left:3989;top:1707;width:10;height:20" coordorigin="3989,1707" coordsize="10,20" path="m3989,1726l3999,1726,3999,1707,3989,1707,3989,1726xe" filled="true" fillcolor="#000000" stroked="false">
                <v:path arrowok="t"/>
                <v:fill type="solid"/>
              </v:shape>
            </v:group>
            <v:group style="position:absolute;left:3989;top:1726;width:10;height:20" coordorigin="3989,1726" coordsize="10,20">
              <v:shape style="position:absolute;left:3989;top:1726;width:10;height:20" coordorigin="3989,1726" coordsize="10,20" path="m3989,1745l3999,1745,3999,1726,3989,1726,3989,1745xe" filled="true" fillcolor="#000000" stroked="false">
                <v:path arrowok="t"/>
                <v:fill type="solid"/>
              </v:shape>
            </v:group>
            <v:group style="position:absolute;left:3989;top:1745;width:10;height:20" coordorigin="3989,1745" coordsize="10,20">
              <v:shape style="position:absolute;left:3989;top:1745;width:10;height:20" coordorigin="3989,1745" coordsize="10,20" path="m3989,1765l3999,1765,3999,1745,3989,1745,3989,1765xe" filled="true" fillcolor="#000000" stroked="false">
                <v:path arrowok="t"/>
                <v:fill type="solid"/>
              </v:shape>
            </v:group>
            <v:group style="position:absolute;left:3989;top:1765;width:10;height:20" coordorigin="3989,1765" coordsize="10,20">
              <v:shape style="position:absolute;left:3989;top:1765;width:10;height:20" coordorigin="3989,1765" coordsize="10,20" path="m3989,1784l3999,1784,3999,1765,3989,1765,3989,1784xe" filled="true" fillcolor="#000000" stroked="false">
                <v:path arrowok="t"/>
                <v:fill type="solid"/>
              </v:shape>
            </v:group>
            <v:group style="position:absolute;left:3989;top:1786;width:10;height:2" coordorigin="3989,1786" coordsize="10,2">
              <v:shape style="position:absolute;left:3989;top:1786;width:10;height:2" coordorigin="3989,1786" coordsize="10,0" path="m3989,1786l3999,1786e" filled="false" stroked="true" strokeweight=".23999pt" strokecolor="#000000">
                <v:path arrowok="t"/>
              </v:shape>
            </v:group>
            <v:group style="position:absolute;left:5257;top:958;width:10;height:20" coordorigin="5257,958" coordsize="10,20">
              <v:shape style="position:absolute;left:5257;top:958;width:10;height:20" coordorigin="5257,958" coordsize="10,20" path="m5257,977l5267,977,5267,958,5257,958,5257,977xe" filled="true" fillcolor="#000000" stroked="false">
                <v:path arrowok="t"/>
                <v:fill type="solid"/>
              </v:shape>
            </v:group>
            <v:group style="position:absolute;left:5257;top:977;width:10;height:20" coordorigin="5257,977" coordsize="10,20">
              <v:shape style="position:absolute;left:5257;top:977;width:10;height:20" coordorigin="5257,977" coordsize="10,20" path="m5257,997l5267,997,5267,977,5257,977,5257,997xe" filled="true" fillcolor="#000000" stroked="false">
                <v:path arrowok="t"/>
                <v:fill type="solid"/>
              </v:shape>
            </v:group>
            <v:group style="position:absolute;left:5257;top:997;width:10;height:20" coordorigin="5257,997" coordsize="10,20">
              <v:shape style="position:absolute;left:5257;top:997;width:10;height:20" coordorigin="5257,997" coordsize="10,20" path="m5257,1016l5267,1016,5267,997,5257,997,5257,1016xe" filled="true" fillcolor="#000000" stroked="false">
                <v:path arrowok="t"/>
                <v:fill type="solid"/>
              </v:shape>
            </v:group>
            <v:group style="position:absolute;left:5257;top:1016;width:10;height:20" coordorigin="5257,1016" coordsize="10,20">
              <v:shape style="position:absolute;left:5257;top:1016;width:10;height:20" coordorigin="5257,1016" coordsize="10,20" path="m5257,1035l5267,1035,5267,1016,5257,1016,5257,1035xe" filled="true" fillcolor="#000000" stroked="false">
                <v:path arrowok="t"/>
                <v:fill type="solid"/>
              </v:shape>
            </v:group>
            <v:group style="position:absolute;left:5257;top:1035;width:10;height:20" coordorigin="5257,1035" coordsize="10,20">
              <v:shape style="position:absolute;left:5257;top:1035;width:10;height:20" coordorigin="5257,1035" coordsize="10,20" path="m5257,1054l5267,1054,5267,1035,5257,1035,5257,1054xe" filled="true" fillcolor="#000000" stroked="false">
                <v:path arrowok="t"/>
                <v:fill type="solid"/>
              </v:shape>
            </v:group>
            <v:group style="position:absolute;left:5257;top:1054;width:10;height:20" coordorigin="5257,1054" coordsize="10,20">
              <v:shape style="position:absolute;left:5257;top:1054;width:10;height:20" coordorigin="5257,1054" coordsize="10,20" path="m5257,1073l5267,1073,5267,1054,5257,1054,5257,1073xe" filled="true" fillcolor="#000000" stroked="false">
                <v:path arrowok="t"/>
                <v:fill type="solid"/>
              </v:shape>
            </v:group>
            <v:group style="position:absolute;left:5257;top:1073;width:10;height:20" coordorigin="5257,1073" coordsize="10,20">
              <v:shape style="position:absolute;left:5257;top:1073;width:10;height:20" coordorigin="5257,1073" coordsize="10,20" path="m5257,1093l5267,1093,5267,1073,5257,1073,5257,1093xe" filled="true" fillcolor="#000000" stroked="false">
                <v:path arrowok="t"/>
                <v:fill type="solid"/>
              </v:shape>
            </v:group>
            <v:group style="position:absolute;left:5257;top:1093;width:10;height:20" coordorigin="5257,1093" coordsize="10,20">
              <v:shape style="position:absolute;left:5257;top:1093;width:10;height:20" coordorigin="5257,1093" coordsize="10,20" path="m5257,1112l5267,1112,5267,1093,5257,1093,5257,1112xe" filled="true" fillcolor="#000000" stroked="false">
                <v:path arrowok="t"/>
                <v:fill type="solid"/>
              </v:shape>
            </v:group>
            <v:group style="position:absolute;left:5257;top:1112;width:10;height:20" coordorigin="5257,1112" coordsize="10,20">
              <v:shape style="position:absolute;left:5257;top:1112;width:10;height:20" coordorigin="5257,1112" coordsize="10,20" path="m5257,1131l5267,1131,5267,1112,5257,1112,5257,1131xe" filled="true" fillcolor="#000000" stroked="false">
                <v:path arrowok="t"/>
                <v:fill type="solid"/>
              </v:shape>
            </v:group>
            <v:group style="position:absolute;left:5257;top:1131;width:10;height:20" coordorigin="5257,1131" coordsize="10,20">
              <v:shape style="position:absolute;left:5257;top:1131;width:10;height:20" coordorigin="5257,1131" coordsize="10,20" path="m5257,1150l5267,1150,5267,1131,5257,1131,5257,1150xe" filled="true" fillcolor="#000000" stroked="false">
                <v:path arrowok="t"/>
                <v:fill type="solid"/>
              </v:shape>
            </v:group>
            <v:group style="position:absolute;left:5257;top:1150;width:10;height:20" coordorigin="5257,1150" coordsize="10,20">
              <v:shape style="position:absolute;left:5257;top:1150;width:10;height:20" coordorigin="5257,1150" coordsize="10,20" path="m5257,1169l5267,1169,5267,1150,5257,1150,5257,1169xe" filled="true" fillcolor="#000000" stroked="false">
                <v:path arrowok="t"/>
                <v:fill type="solid"/>
              </v:shape>
            </v:group>
            <v:group style="position:absolute;left:5257;top:1169;width:10;height:20" coordorigin="5257,1169" coordsize="10,20">
              <v:shape style="position:absolute;left:5257;top:1169;width:10;height:20" coordorigin="5257,1169" coordsize="10,20" path="m5257,1189l5267,1189,5267,1169,5257,1169,5257,1189xe" filled="true" fillcolor="#000000" stroked="false">
                <v:path arrowok="t"/>
                <v:fill type="solid"/>
              </v:shape>
            </v:group>
            <v:group style="position:absolute;left:5257;top:1189;width:10;height:20" coordorigin="5257,1189" coordsize="10,20">
              <v:shape style="position:absolute;left:5257;top:1189;width:10;height:20" coordorigin="5257,1189" coordsize="10,20" path="m5257,1208l5267,1208,5267,1189,5257,1189,5257,1208xe" filled="true" fillcolor="#000000" stroked="false">
                <v:path arrowok="t"/>
                <v:fill type="solid"/>
              </v:shape>
            </v:group>
            <v:group style="position:absolute;left:5257;top:1208;width:10;height:20" coordorigin="5257,1208" coordsize="10,20">
              <v:shape style="position:absolute;left:5257;top:1208;width:10;height:20" coordorigin="5257,1208" coordsize="10,20" path="m5257,1227l5267,1227,5267,1208,5257,1208,5257,1227xe" filled="true" fillcolor="#000000" stroked="false">
                <v:path arrowok="t"/>
                <v:fill type="solid"/>
              </v:shape>
            </v:group>
            <v:group style="position:absolute;left:5257;top:1227;width:10;height:20" coordorigin="5257,1227" coordsize="10,20">
              <v:shape style="position:absolute;left:5257;top:1227;width:10;height:20" coordorigin="5257,1227" coordsize="10,20" path="m5257,1246l5267,1246,5267,1227,5257,1227,5257,1246xe" filled="true" fillcolor="#000000" stroked="false">
                <v:path arrowok="t"/>
                <v:fill type="solid"/>
              </v:shape>
            </v:group>
            <v:group style="position:absolute;left:5257;top:1246;width:10;height:20" coordorigin="5257,1246" coordsize="10,20">
              <v:shape style="position:absolute;left:5257;top:1246;width:10;height:20" coordorigin="5257,1246" coordsize="10,20" path="m5257,1265l5267,1265,5267,1246,5257,1246,5257,1265xe" filled="true" fillcolor="#000000" stroked="false">
                <v:path arrowok="t"/>
                <v:fill type="solid"/>
              </v:shape>
            </v:group>
            <v:group style="position:absolute;left:5257;top:1265;width:10;height:20" coordorigin="5257,1265" coordsize="10,20">
              <v:shape style="position:absolute;left:5257;top:1265;width:10;height:20" coordorigin="5257,1265" coordsize="10,20" path="m5257,1285l5267,1285,5267,1265,5257,1265,5257,1285xe" filled="true" fillcolor="#000000" stroked="false">
                <v:path arrowok="t"/>
                <v:fill type="solid"/>
              </v:shape>
            </v:group>
            <v:group style="position:absolute;left:5257;top:1285;width:10;height:20" coordorigin="5257,1285" coordsize="10,20">
              <v:shape style="position:absolute;left:5257;top:1285;width:10;height:20" coordorigin="5257,1285" coordsize="10,20" path="m5257,1304l5267,1304,5267,1285,5257,1285,5257,1304xe" filled="true" fillcolor="#000000" stroked="false">
                <v:path arrowok="t"/>
                <v:fill type="solid"/>
              </v:shape>
            </v:group>
            <v:group style="position:absolute;left:5257;top:1304;width:10;height:20" coordorigin="5257,1304" coordsize="10,20">
              <v:shape style="position:absolute;left:5257;top:1304;width:10;height:20" coordorigin="5257,1304" coordsize="10,20" path="m5257,1323l5267,1323,5267,1304,5257,1304,5257,1323xe" filled="true" fillcolor="#000000" stroked="false">
                <v:path arrowok="t"/>
                <v:fill type="solid"/>
              </v:shape>
            </v:group>
            <v:group style="position:absolute;left:5257;top:1323;width:10;height:20" coordorigin="5257,1323" coordsize="10,20">
              <v:shape style="position:absolute;left:5257;top:1323;width:10;height:20" coordorigin="5257,1323" coordsize="10,20" path="m5257,1342l5267,1342,5267,1323,5257,1323,5257,1342xe" filled="true" fillcolor="#000000" stroked="false">
                <v:path arrowok="t"/>
                <v:fill type="solid"/>
              </v:shape>
            </v:group>
            <v:group style="position:absolute;left:5257;top:1342;width:10;height:20" coordorigin="5257,1342" coordsize="10,20">
              <v:shape style="position:absolute;left:5257;top:1342;width:10;height:20" coordorigin="5257,1342" coordsize="10,20" path="m5257,1361l5267,1361,5267,1342,5257,1342,5257,1361xe" filled="true" fillcolor="#000000" stroked="false">
                <v:path arrowok="t"/>
                <v:fill type="solid"/>
              </v:shape>
            </v:group>
            <v:group style="position:absolute;left:5257;top:1361;width:10;height:20" coordorigin="5257,1361" coordsize="10,20">
              <v:shape style="position:absolute;left:5257;top:1361;width:10;height:20" coordorigin="5257,1361" coordsize="10,20" path="m5257,1381l5267,1381,5267,1361,5257,1361,5257,1381xe" filled="true" fillcolor="#000000" stroked="false">
                <v:path arrowok="t"/>
                <v:fill type="solid"/>
              </v:shape>
            </v:group>
            <v:group style="position:absolute;left:5257;top:1381;width:10;height:20" coordorigin="5257,1381" coordsize="10,20">
              <v:shape style="position:absolute;left:5257;top:1381;width:10;height:20" coordorigin="5257,1381" coordsize="10,20" path="m5257,1400l5267,1400,5267,1381,5257,1381,5257,1400xe" filled="true" fillcolor="#000000" stroked="false">
                <v:path arrowok="t"/>
                <v:fill type="solid"/>
              </v:shape>
            </v:group>
            <v:group style="position:absolute;left:5257;top:1400;width:10;height:20" coordorigin="5257,1400" coordsize="10,20">
              <v:shape style="position:absolute;left:5257;top:1400;width:10;height:20" coordorigin="5257,1400" coordsize="10,20" path="m5257,1419l5267,1419,5267,1400,5257,1400,5257,1419xe" filled="true" fillcolor="#000000" stroked="false">
                <v:path arrowok="t"/>
                <v:fill type="solid"/>
              </v:shape>
            </v:group>
            <v:group style="position:absolute;left:5257;top:1419;width:10;height:20" coordorigin="5257,1419" coordsize="10,20">
              <v:shape style="position:absolute;left:5257;top:1419;width:10;height:20" coordorigin="5257,1419" coordsize="10,20" path="m5257,1438l5267,1438,5267,1419,5257,1419,5257,1438xe" filled="true" fillcolor="#000000" stroked="false">
                <v:path arrowok="t"/>
                <v:fill type="solid"/>
              </v:shape>
            </v:group>
            <v:group style="position:absolute;left:5257;top:1438;width:10;height:20" coordorigin="5257,1438" coordsize="10,20">
              <v:shape style="position:absolute;left:5257;top:1438;width:10;height:20" coordorigin="5257,1438" coordsize="10,20" path="m5257,1457l5267,1457,5267,1438,5257,1438,5257,1457xe" filled="true" fillcolor="#000000" stroked="false">
                <v:path arrowok="t"/>
                <v:fill type="solid"/>
              </v:shape>
            </v:group>
            <v:group style="position:absolute;left:5257;top:1457;width:10;height:20" coordorigin="5257,1457" coordsize="10,20">
              <v:shape style="position:absolute;left:5257;top:1457;width:10;height:20" coordorigin="5257,1457" coordsize="10,20" path="m5257,1477l5267,1477,5267,1457,5257,1457,5257,1477xe" filled="true" fillcolor="#000000" stroked="false">
                <v:path arrowok="t"/>
                <v:fill type="solid"/>
              </v:shape>
            </v:group>
            <v:group style="position:absolute;left:5257;top:1477;width:10;height:20" coordorigin="5257,1477" coordsize="10,20">
              <v:shape style="position:absolute;left:5257;top:1477;width:10;height:20" coordorigin="5257,1477" coordsize="10,20" path="m5257,1496l5267,1496,5267,1477,5257,1477,5257,1496xe" filled="true" fillcolor="#000000" stroked="false">
                <v:path arrowok="t"/>
                <v:fill type="solid"/>
              </v:shape>
            </v:group>
            <v:group style="position:absolute;left:5257;top:1496;width:10;height:20" coordorigin="5257,1496" coordsize="10,20">
              <v:shape style="position:absolute;left:5257;top:1496;width:10;height:20" coordorigin="5257,1496" coordsize="10,20" path="m5257,1515l5267,1515,5267,1496,5257,1496,5257,1515xe" filled="true" fillcolor="#000000" stroked="false">
                <v:path arrowok="t"/>
                <v:fill type="solid"/>
              </v:shape>
            </v:group>
            <v:group style="position:absolute;left:5257;top:1515;width:10;height:20" coordorigin="5257,1515" coordsize="10,20">
              <v:shape style="position:absolute;left:5257;top:1515;width:10;height:20" coordorigin="5257,1515" coordsize="10,20" path="m5257,1534l5267,1534,5267,1515,5257,1515,5257,1534xe" filled="true" fillcolor="#000000" stroked="false">
                <v:path arrowok="t"/>
                <v:fill type="solid"/>
              </v:shape>
            </v:group>
            <v:group style="position:absolute;left:5257;top:1534;width:10;height:20" coordorigin="5257,1534" coordsize="10,20">
              <v:shape style="position:absolute;left:5257;top:1534;width:10;height:20" coordorigin="5257,1534" coordsize="10,20" path="m5257,1553l5267,1553,5267,1534,5257,1534,5257,1553xe" filled="true" fillcolor="#000000" stroked="false">
                <v:path arrowok="t"/>
                <v:fill type="solid"/>
              </v:shape>
            </v:group>
            <v:group style="position:absolute;left:5257;top:1553;width:10;height:20" coordorigin="5257,1553" coordsize="10,20">
              <v:shape style="position:absolute;left:5257;top:1553;width:10;height:20" coordorigin="5257,1553" coordsize="10,20" path="m5257,1573l5267,1573,5267,1553,5257,1553,5257,1573xe" filled="true" fillcolor="#000000" stroked="false">
                <v:path arrowok="t"/>
                <v:fill type="solid"/>
              </v:shape>
            </v:group>
            <v:group style="position:absolute;left:5257;top:1573;width:10;height:20" coordorigin="5257,1573" coordsize="10,20">
              <v:shape style="position:absolute;left:5257;top:1573;width:10;height:20" coordorigin="5257,1573" coordsize="10,20" path="m5257,1592l5267,1592,5267,1573,5257,1573,5257,1592xe" filled="true" fillcolor="#000000" stroked="false">
                <v:path arrowok="t"/>
                <v:fill type="solid"/>
              </v:shape>
            </v:group>
            <v:group style="position:absolute;left:5257;top:1592;width:10;height:20" coordorigin="5257,1592" coordsize="10,20">
              <v:shape style="position:absolute;left:5257;top:1592;width:10;height:20" coordorigin="5257,1592" coordsize="10,20" path="m5257,1611l5267,1611,5267,1592,5257,1592,5257,1611xe" filled="true" fillcolor="#000000" stroked="false">
                <v:path arrowok="t"/>
                <v:fill type="solid"/>
              </v:shape>
            </v:group>
            <v:group style="position:absolute;left:5257;top:1611;width:10;height:20" coordorigin="5257,1611" coordsize="10,20">
              <v:shape style="position:absolute;left:5257;top:1611;width:10;height:20" coordorigin="5257,1611" coordsize="10,20" path="m5257,1630l5267,1630,5267,1611,5257,1611,5257,1630xe" filled="true" fillcolor="#000000" stroked="false">
                <v:path arrowok="t"/>
                <v:fill type="solid"/>
              </v:shape>
            </v:group>
            <v:group style="position:absolute;left:5257;top:1630;width:10;height:20" coordorigin="5257,1630" coordsize="10,20">
              <v:shape style="position:absolute;left:5257;top:1630;width:10;height:20" coordorigin="5257,1630" coordsize="10,20" path="m5257,1649l5267,1649,5267,1630,5257,1630,5257,1649xe" filled="true" fillcolor="#000000" stroked="false">
                <v:path arrowok="t"/>
                <v:fill type="solid"/>
              </v:shape>
            </v:group>
            <v:group style="position:absolute;left:5257;top:1649;width:10;height:20" coordorigin="5257,1649" coordsize="10,20">
              <v:shape style="position:absolute;left:5257;top:1649;width:10;height:20" coordorigin="5257,1649" coordsize="10,20" path="m5257,1669l5267,1669,5267,1649,5257,1649,5257,1669xe" filled="true" fillcolor="#000000" stroked="false">
                <v:path arrowok="t"/>
                <v:fill type="solid"/>
              </v:shape>
            </v:group>
            <v:group style="position:absolute;left:5257;top:1669;width:10;height:20" coordorigin="5257,1669" coordsize="10,20">
              <v:shape style="position:absolute;left:5257;top:1669;width:10;height:20" coordorigin="5257,1669" coordsize="10,20" path="m5257,1688l5267,1688,5267,1669,5257,1669,5257,1688xe" filled="true" fillcolor="#000000" stroked="false">
                <v:path arrowok="t"/>
                <v:fill type="solid"/>
              </v:shape>
            </v:group>
            <v:group style="position:absolute;left:5257;top:1688;width:10;height:20" coordorigin="5257,1688" coordsize="10,20">
              <v:shape style="position:absolute;left:5257;top:1688;width:10;height:20" coordorigin="5257,1688" coordsize="10,20" path="m5257,1707l5267,1707,5267,1688,5257,1688,5257,1707xe" filled="true" fillcolor="#000000" stroked="false">
                <v:path arrowok="t"/>
                <v:fill type="solid"/>
              </v:shape>
            </v:group>
            <v:group style="position:absolute;left:5257;top:1707;width:10;height:20" coordorigin="5257,1707" coordsize="10,20">
              <v:shape style="position:absolute;left:5257;top:1707;width:10;height:20" coordorigin="5257,1707" coordsize="10,20" path="m5257,1726l5267,1726,5267,1707,5257,1707,5257,1726xe" filled="true" fillcolor="#000000" stroked="false">
                <v:path arrowok="t"/>
                <v:fill type="solid"/>
              </v:shape>
            </v:group>
            <v:group style="position:absolute;left:5257;top:1726;width:10;height:20" coordorigin="5257,1726" coordsize="10,20">
              <v:shape style="position:absolute;left:5257;top:1726;width:10;height:20" coordorigin="5257,1726" coordsize="10,20" path="m5257,1745l5267,1745,5267,1726,5257,1726,5257,1745xe" filled="true" fillcolor="#000000" stroked="false">
                <v:path arrowok="t"/>
                <v:fill type="solid"/>
              </v:shape>
            </v:group>
            <v:group style="position:absolute;left:5257;top:1745;width:10;height:20" coordorigin="5257,1745" coordsize="10,20">
              <v:shape style="position:absolute;left:5257;top:1745;width:10;height:20" coordorigin="5257,1745" coordsize="10,20" path="m5257,1765l5267,1765,5267,1745,5257,1745,5257,1765xe" filled="true" fillcolor="#000000" stroked="false">
                <v:path arrowok="t"/>
                <v:fill type="solid"/>
              </v:shape>
            </v:group>
            <v:group style="position:absolute;left:5257;top:1765;width:10;height:20" coordorigin="5257,1765" coordsize="10,20">
              <v:shape style="position:absolute;left:5257;top:1765;width:10;height:20" coordorigin="5257,1765" coordsize="10,20" path="m5257,1784l5267,1784,5267,1765,5257,1765,5257,1784xe" filled="true" fillcolor="#000000" stroked="false">
                <v:path arrowok="t"/>
                <v:fill type="solid"/>
              </v:shape>
            </v:group>
            <v:group style="position:absolute;left:5257;top:1786;width:10;height:2" coordorigin="5257,1786" coordsize="10,2">
              <v:shape style="position:absolute;left:5257;top:1786;width:10;height:2" coordorigin="5257,1786" coordsize="10,0" path="m5257,1786l5267,1786e" filled="false" stroked="true" strokeweight=".23999pt" strokecolor="#000000">
                <v:path arrowok="t"/>
              </v:shape>
            </v:group>
            <v:group style="position:absolute;left:6759;top:958;width:10;height:20" coordorigin="6759,958" coordsize="10,20">
              <v:shape style="position:absolute;left:6759;top:958;width:10;height:20" coordorigin="6759,958" coordsize="10,20" path="m6759,977l6769,977,6769,958,6759,958,6759,977xe" filled="true" fillcolor="#000000" stroked="false">
                <v:path arrowok="t"/>
                <v:fill type="solid"/>
              </v:shape>
            </v:group>
            <v:group style="position:absolute;left:6759;top:977;width:10;height:20" coordorigin="6759,977" coordsize="10,20">
              <v:shape style="position:absolute;left:6759;top:977;width:10;height:20" coordorigin="6759,977" coordsize="10,20" path="m6759,997l6769,997,6769,977,6759,977,6759,997xe" filled="true" fillcolor="#000000" stroked="false">
                <v:path arrowok="t"/>
                <v:fill type="solid"/>
              </v:shape>
            </v:group>
            <v:group style="position:absolute;left:6759;top:997;width:10;height:20" coordorigin="6759,997" coordsize="10,20">
              <v:shape style="position:absolute;left:6759;top:997;width:10;height:20" coordorigin="6759,997" coordsize="10,20" path="m6759,1016l6769,1016,6769,997,6759,997,6759,1016xe" filled="true" fillcolor="#000000" stroked="false">
                <v:path arrowok="t"/>
                <v:fill type="solid"/>
              </v:shape>
            </v:group>
            <v:group style="position:absolute;left:6759;top:1016;width:10;height:20" coordorigin="6759,1016" coordsize="10,20">
              <v:shape style="position:absolute;left:6759;top:1016;width:10;height:20" coordorigin="6759,1016" coordsize="10,20" path="m6759,1035l6769,1035,6769,1016,6759,1016,6759,1035xe" filled="true" fillcolor="#000000" stroked="false">
                <v:path arrowok="t"/>
                <v:fill type="solid"/>
              </v:shape>
            </v:group>
            <v:group style="position:absolute;left:6759;top:1035;width:10;height:20" coordorigin="6759,1035" coordsize="10,20">
              <v:shape style="position:absolute;left:6759;top:1035;width:10;height:20" coordorigin="6759,1035" coordsize="10,20" path="m6759,1054l6769,1054,6769,1035,6759,1035,6759,1054xe" filled="true" fillcolor="#000000" stroked="false">
                <v:path arrowok="t"/>
                <v:fill type="solid"/>
              </v:shape>
            </v:group>
            <v:group style="position:absolute;left:6759;top:1054;width:10;height:20" coordorigin="6759,1054" coordsize="10,20">
              <v:shape style="position:absolute;left:6759;top:1054;width:10;height:20" coordorigin="6759,1054" coordsize="10,20" path="m6759,1073l6769,1073,6769,1054,6759,1054,6759,1073xe" filled="true" fillcolor="#000000" stroked="false">
                <v:path arrowok="t"/>
                <v:fill type="solid"/>
              </v:shape>
            </v:group>
            <v:group style="position:absolute;left:6759;top:1073;width:10;height:20" coordorigin="6759,1073" coordsize="10,20">
              <v:shape style="position:absolute;left:6759;top:1073;width:10;height:20" coordorigin="6759,1073" coordsize="10,20" path="m6759,1093l6769,1093,6769,1073,6759,1073,6759,1093xe" filled="true" fillcolor="#000000" stroked="false">
                <v:path arrowok="t"/>
                <v:fill type="solid"/>
              </v:shape>
            </v:group>
            <v:group style="position:absolute;left:6759;top:1093;width:10;height:20" coordorigin="6759,1093" coordsize="10,20">
              <v:shape style="position:absolute;left:6759;top:1093;width:10;height:20" coordorigin="6759,1093" coordsize="10,20" path="m6759,1112l6769,1112,6769,1093,6759,1093,6759,1112xe" filled="true" fillcolor="#000000" stroked="false">
                <v:path arrowok="t"/>
                <v:fill type="solid"/>
              </v:shape>
            </v:group>
            <v:group style="position:absolute;left:6759;top:1112;width:10;height:20" coordorigin="6759,1112" coordsize="10,20">
              <v:shape style="position:absolute;left:6759;top:1112;width:10;height:20" coordorigin="6759,1112" coordsize="10,20" path="m6759,1131l6769,1131,6769,1112,6759,1112,6759,1131xe" filled="true" fillcolor="#000000" stroked="false">
                <v:path arrowok="t"/>
                <v:fill type="solid"/>
              </v:shape>
            </v:group>
            <v:group style="position:absolute;left:6759;top:1131;width:10;height:20" coordorigin="6759,1131" coordsize="10,20">
              <v:shape style="position:absolute;left:6759;top:1131;width:10;height:20" coordorigin="6759,1131" coordsize="10,20" path="m6759,1150l6769,1150,6769,1131,6759,1131,6759,1150xe" filled="true" fillcolor="#000000" stroked="false">
                <v:path arrowok="t"/>
                <v:fill type="solid"/>
              </v:shape>
            </v:group>
            <v:group style="position:absolute;left:6759;top:1150;width:10;height:20" coordorigin="6759,1150" coordsize="10,20">
              <v:shape style="position:absolute;left:6759;top:1150;width:10;height:20" coordorigin="6759,1150" coordsize="10,20" path="m6759,1169l6769,1169,6769,1150,6759,1150,6759,1169xe" filled="true" fillcolor="#000000" stroked="false">
                <v:path arrowok="t"/>
                <v:fill type="solid"/>
              </v:shape>
            </v:group>
            <v:group style="position:absolute;left:6759;top:1169;width:10;height:20" coordorigin="6759,1169" coordsize="10,20">
              <v:shape style="position:absolute;left:6759;top:1169;width:10;height:20" coordorigin="6759,1169" coordsize="10,20" path="m6759,1189l6769,1189,6769,1169,6759,1169,6759,1189xe" filled="true" fillcolor="#000000" stroked="false">
                <v:path arrowok="t"/>
                <v:fill type="solid"/>
              </v:shape>
            </v:group>
            <v:group style="position:absolute;left:6759;top:1189;width:10;height:20" coordorigin="6759,1189" coordsize="10,20">
              <v:shape style="position:absolute;left:6759;top:1189;width:10;height:20" coordorigin="6759,1189" coordsize="10,20" path="m6759,1208l6769,1208,6769,1189,6759,1189,6759,1208xe" filled="true" fillcolor="#000000" stroked="false">
                <v:path arrowok="t"/>
                <v:fill type="solid"/>
              </v:shape>
            </v:group>
            <v:group style="position:absolute;left:6759;top:1208;width:10;height:20" coordorigin="6759,1208" coordsize="10,20">
              <v:shape style="position:absolute;left:6759;top:1208;width:10;height:20" coordorigin="6759,1208" coordsize="10,20" path="m6759,1227l6769,1227,6769,1208,6759,1208,6759,1227xe" filled="true" fillcolor="#000000" stroked="false">
                <v:path arrowok="t"/>
                <v:fill type="solid"/>
              </v:shape>
            </v:group>
            <v:group style="position:absolute;left:6759;top:1227;width:10;height:20" coordorigin="6759,1227" coordsize="10,20">
              <v:shape style="position:absolute;left:6759;top:1227;width:10;height:20" coordorigin="6759,1227" coordsize="10,20" path="m6759,1246l6769,1246,6769,1227,6759,1227,6759,1246xe" filled="true" fillcolor="#000000" stroked="false">
                <v:path arrowok="t"/>
                <v:fill type="solid"/>
              </v:shape>
            </v:group>
            <v:group style="position:absolute;left:6759;top:1246;width:10;height:20" coordorigin="6759,1246" coordsize="10,20">
              <v:shape style="position:absolute;left:6759;top:1246;width:10;height:20" coordorigin="6759,1246" coordsize="10,20" path="m6759,1265l6769,1265,6769,1246,6759,1246,6759,1265xe" filled="true" fillcolor="#000000" stroked="false">
                <v:path arrowok="t"/>
                <v:fill type="solid"/>
              </v:shape>
            </v:group>
            <v:group style="position:absolute;left:6759;top:1265;width:10;height:20" coordorigin="6759,1265" coordsize="10,20">
              <v:shape style="position:absolute;left:6759;top:1265;width:10;height:20" coordorigin="6759,1265" coordsize="10,20" path="m6759,1285l6769,1285,6769,1265,6759,1265,6759,1285xe" filled="true" fillcolor="#000000" stroked="false">
                <v:path arrowok="t"/>
                <v:fill type="solid"/>
              </v:shape>
            </v:group>
            <v:group style="position:absolute;left:6759;top:1285;width:10;height:20" coordorigin="6759,1285" coordsize="10,20">
              <v:shape style="position:absolute;left:6759;top:1285;width:10;height:20" coordorigin="6759,1285" coordsize="10,20" path="m6759,1304l6769,1304,6769,1285,6759,1285,6759,1304xe" filled="true" fillcolor="#000000" stroked="false">
                <v:path arrowok="t"/>
                <v:fill type="solid"/>
              </v:shape>
            </v:group>
            <v:group style="position:absolute;left:6759;top:1304;width:10;height:20" coordorigin="6759,1304" coordsize="10,20">
              <v:shape style="position:absolute;left:6759;top:1304;width:10;height:20" coordorigin="6759,1304" coordsize="10,20" path="m6759,1323l6769,1323,6769,1304,6759,1304,6759,1323xe" filled="true" fillcolor="#000000" stroked="false">
                <v:path arrowok="t"/>
                <v:fill type="solid"/>
              </v:shape>
            </v:group>
            <v:group style="position:absolute;left:6759;top:1323;width:10;height:20" coordorigin="6759,1323" coordsize="10,20">
              <v:shape style="position:absolute;left:6759;top:1323;width:10;height:20" coordorigin="6759,1323" coordsize="10,20" path="m6759,1342l6769,1342,6769,1323,6759,1323,6759,1342xe" filled="true" fillcolor="#000000" stroked="false">
                <v:path arrowok="t"/>
                <v:fill type="solid"/>
              </v:shape>
            </v:group>
            <v:group style="position:absolute;left:6759;top:1342;width:10;height:20" coordorigin="6759,1342" coordsize="10,20">
              <v:shape style="position:absolute;left:6759;top:1342;width:10;height:20" coordorigin="6759,1342" coordsize="10,20" path="m6759,1361l6769,1361,6769,1342,6759,1342,6759,1361xe" filled="true" fillcolor="#000000" stroked="false">
                <v:path arrowok="t"/>
                <v:fill type="solid"/>
              </v:shape>
            </v:group>
            <v:group style="position:absolute;left:6759;top:1361;width:10;height:20" coordorigin="6759,1361" coordsize="10,20">
              <v:shape style="position:absolute;left:6759;top:1361;width:10;height:20" coordorigin="6759,1361" coordsize="10,20" path="m6759,1381l6769,1381,6769,1361,6759,1361,6759,1381xe" filled="true" fillcolor="#000000" stroked="false">
                <v:path arrowok="t"/>
                <v:fill type="solid"/>
              </v:shape>
            </v:group>
            <v:group style="position:absolute;left:6759;top:1381;width:10;height:20" coordorigin="6759,1381" coordsize="10,20">
              <v:shape style="position:absolute;left:6759;top:1381;width:10;height:20" coordorigin="6759,1381" coordsize="10,20" path="m6759,1400l6769,1400,6769,1381,6759,1381,6759,1400xe" filled="true" fillcolor="#000000" stroked="false">
                <v:path arrowok="t"/>
                <v:fill type="solid"/>
              </v:shape>
            </v:group>
            <v:group style="position:absolute;left:6759;top:1400;width:10;height:20" coordorigin="6759,1400" coordsize="10,20">
              <v:shape style="position:absolute;left:6759;top:1400;width:10;height:20" coordorigin="6759,1400" coordsize="10,20" path="m6759,1419l6769,1419,6769,1400,6759,1400,6759,1419xe" filled="true" fillcolor="#000000" stroked="false">
                <v:path arrowok="t"/>
                <v:fill type="solid"/>
              </v:shape>
            </v:group>
            <v:group style="position:absolute;left:6759;top:1419;width:10;height:20" coordorigin="6759,1419" coordsize="10,20">
              <v:shape style="position:absolute;left:6759;top:1419;width:10;height:20" coordorigin="6759,1419" coordsize="10,20" path="m6759,1438l6769,1438,6769,1419,6759,1419,6759,1438xe" filled="true" fillcolor="#000000" stroked="false">
                <v:path arrowok="t"/>
                <v:fill type="solid"/>
              </v:shape>
            </v:group>
            <v:group style="position:absolute;left:6759;top:1438;width:10;height:20" coordorigin="6759,1438" coordsize="10,20">
              <v:shape style="position:absolute;left:6759;top:1438;width:10;height:20" coordorigin="6759,1438" coordsize="10,20" path="m6759,1457l6769,1457,6769,1438,6759,1438,6759,1457xe" filled="true" fillcolor="#000000" stroked="false">
                <v:path arrowok="t"/>
                <v:fill type="solid"/>
              </v:shape>
            </v:group>
            <v:group style="position:absolute;left:6759;top:1457;width:10;height:20" coordorigin="6759,1457" coordsize="10,20">
              <v:shape style="position:absolute;left:6759;top:1457;width:10;height:20" coordorigin="6759,1457" coordsize="10,20" path="m6759,1477l6769,1477,6769,1457,6759,1457,6759,1477xe" filled="true" fillcolor="#000000" stroked="false">
                <v:path arrowok="t"/>
                <v:fill type="solid"/>
              </v:shape>
            </v:group>
            <v:group style="position:absolute;left:6759;top:1477;width:10;height:20" coordorigin="6759,1477" coordsize="10,20">
              <v:shape style="position:absolute;left:6759;top:1477;width:10;height:20" coordorigin="6759,1477" coordsize="10,20" path="m6759,1496l6769,1496,6769,1477,6759,1477,6759,1496xe" filled="true" fillcolor="#000000" stroked="false">
                <v:path arrowok="t"/>
                <v:fill type="solid"/>
              </v:shape>
            </v:group>
            <v:group style="position:absolute;left:6759;top:1496;width:10;height:20" coordorigin="6759,1496" coordsize="10,20">
              <v:shape style="position:absolute;left:6759;top:1496;width:10;height:20" coordorigin="6759,1496" coordsize="10,20" path="m6759,1515l6769,1515,6769,1496,6759,1496,6759,1515xe" filled="true" fillcolor="#000000" stroked="false">
                <v:path arrowok="t"/>
                <v:fill type="solid"/>
              </v:shape>
            </v:group>
            <v:group style="position:absolute;left:6759;top:1515;width:10;height:20" coordorigin="6759,1515" coordsize="10,20">
              <v:shape style="position:absolute;left:6759;top:1515;width:10;height:20" coordorigin="6759,1515" coordsize="10,20" path="m6759,1534l6769,1534,6769,1515,6759,1515,6759,1534xe" filled="true" fillcolor="#000000" stroked="false">
                <v:path arrowok="t"/>
                <v:fill type="solid"/>
              </v:shape>
            </v:group>
            <v:group style="position:absolute;left:6759;top:1534;width:10;height:20" coordorigin="6759,1534" coordsize="10,20">
              <v:shape style="position:absolute;left:6759;top:1534;width:10;height:20" coordorigin="6759,1534" coordsize="10,20" path="m6759,1553l6769,1553,6769,1534,6759,1534,6759,1553xe" filled="true" fillcolor="#000000" stroked="false">
                <v:path arrowok="t"/>
                <v:fill type="solid"/>
              </v:shape>
            </v:group>
            <v:group style="position:absolute;left:6759;top:1553;width:10;height:20" coordorigin="6759,1553" coordsize="10,20">
              <v:shape style="position:absolute;left:6759;top:1553;width:10;height:20" coordorigin="6759,1553" coordsize="10,20" path="m6759,1573l6769,1573,6769,1553,6759,1553,6759,1573xe" filled="true" fillcolor="#000000" stroked="false">
                <v:path arrowok="t"/>
                <v:fill type="solid"/>
              </v:shape>
            </v:group>
            <v:group style="position:absolute;left:6759;top:1573;width:10;height:20" coordorigin="6759,1573" coordsize="10,20">
              <v:shape style="position:absolute;left:6759;top:1573;width:10;height:20" coordorigin="6759,1573" coordsize="10,20" path="m6759,1592l6769,1592,6769,1573,6759,1573,6759,1592xe" filled="true" fillcolor="#000000" stroked="false">
                <v:path arrowok="t"/>
                <v:fill type="solid"/>
              </v:shape>
            </v:group>
            <v:group style="position:absolute;left:6759;top:1592;width:10;height:20" coordorigin="6759,1592" coordsize="10,20">
              <v:shape style="position:absolute;left:6759;top:1592;width:10;height:20" coordorigin="6759,1592" coordsize="10,20" path="m6759,1611l6769,1611,6769,1592,6759,1592,6759,1611xe" filled="true" fillcolor="#000000" stroked="false">
                <v:path arrowok="t"/>
                <v:fill type="solid"/>
              </v:shape>
            </v:group>
            <v:group style="position:absolute;left:6759;top:1611;width:10;height:20" coordorigin="6759,1611" coordsize="10,20">
              <v:shape style="position:absolute;left:6759;top:1611;width:10;height:20" coordorigin="6759,1611" coordsize="10,20" path="m6759,1630l6769,1630,6769,1611,6759,1611,6759,1630xe" filled="true" fillcolor="#000000" stroked="false">
                <v:path arrowok="t"/>
                <v:fill type="solid"/>
              </v:shape>
            </v:group>
            <v:group style="position:absolute;left:6759;top:1630;width:10;height:20" coordorigin="6759,1630" coordsize="10,20">
              <v:shape style="position:absolute;left:6759;top:1630;width:10;height:20" coordorigin="6759,1630" coordsize="10,20" path="m6759,1649l6769,1649,6769,1630,6759,1630,6759,1649xe" filled="true" fillcolor="#000000" stroked="false">
                <v:path arrowok="t"/>
                <v:fill type="solid"/>
              </v:shape>
            </v:group>
            <v:group style="position:absolute;left:6759;top:1649;width:10;height:20" coordorigin="6759,1649" coordsize="10,20">
              <v:shape style="position:absolute;left:6759;top:1649;width:10;height:20" coordorigin="6759,1649" coordsize="10,20" path="m6759,1669l6769,1669,6769,1649,6759,1649,6759,1669xe" filled="true" fillcolor="#000000" stroked="false">
                <v:path arrowok="t"/>
                <v:fill type="solid"/>
              </v:shape>
            </v:group>
            <v:group style="position:absolute;left:6759;top:1669;width:10;height:20" coordorigin="6759,1669" coordsize="10,20">
              <v:shape style="position:absolute;left:6759;top:1669;width:10;height:20" coordorigin="6759,1669" coordsize="10,20" path="m6759,1688l6769,1688,6769,1669,6759,1669,6759,1688xe" filled="true" fillcolor="#000000" stroked="false">
                <v:path arrowok="t"/>
                <v:fill type="solid"/>
              </v:shape>
            </v:group>
            <v:group style="position:absolute;left:6759;top:1688;width:10;height:20" coordorigin="6759,1688" coordsize="10,20">
              <v:shape style="position:absolute;left:6759;top:1688;width:10;height:20" coordorigin="6759,1688" coordsize="10,20" path="m6759,1707l6769,1707,6769,1688,6759,1688,6759,1707xe" filled="true" fillcolor="#000000" stroked="false">
                <v:path arrowok="t"/>
                <v:fill type="solid"/>
              </v:shape>
            </v:group>
            <v:group style="position:absolute;left:6759;top:1707;width:10;height:20" coordorigin="6759,1707" coordsize="10,20">
              <v:shape style="position:absolute;left:6759;top:1707;width:10;height:20" coordorigin="6759,1707" coordsize="10,20" path="m6759,1726l6769,1726,6769,1707,6759,1707,6759,1726xe" filled="true" fillcolor="#000000" stroked="false">
                <v:path arrowok="t"/>
                <v:fill type="solid"/>
              </v:shape>
            </v:group>
            <v:group style="position:absolute;left:6759;top:1726;width:10;height:20" coordorigin="6759,1726" coordsize="10,20">
              <v:shape style="position:absolute;left:6759;top:1726;width:10;height:20" coordorigin="6759,1726" coordsize="10,20" path="m6759,1745l6769,1745,6769,1726,6759,1726,6759,1745xe" filled="true" fillcolor="#000000" stroked="false">
                <v:path arrowok="t"/>
                <v:fill type="solid"/>
              </v:shape>
            </v:group>
            <v:group style="position:absolute;left:6759;top:1745;width:10;height:20" coordorigin="6759,1745" coordsize="10,20">
              <v:shape style="position:absolute;left:6759;top:1745;width:10;height:20" coordorigin="6759,1745" coordsize="10,20" path="m6759,1765l6769,1765,6769,1745,6759,1745,6759,1765xe" filled="true" fillcolor="#000000" stroked="false">
                <v:path arrowok="t"/>
                <v:fill type="solid"/>
              </v:shape>
            </v:group>
            <v:group style="position:absolute;left:6759;top:1765;width:10;height:20" coordorigin="6759,1765" coordsize="10,20">
              <v:shape style="position:absolute;left:6759;top:1765;width:10;height:20" coordorigin="6759,1765" coordsize="10,20" path="m6759,1784l6769,1784,6769,1765,6759,1765,6759,1784xe" filled="true" fillcolor="#000000" stroked="false">
                <v:path arrowok="t"/>
                <v:fill type="solid"/>
              </v:shape>
            </v:group>
            <v:group style="position:absolute;left:6759;top:1786;width:10;height:2" coordorigin="6759,1786" coordsize="10,2">
              <v:shape style="position:absolute;left:6759;top:1786;width:10;height:2" coordorigin="6759,1786" coordsize="10,0" path="m6759,1786l6769,1786e" filled="false" stroked="true" strokeweight=".23999pt" strokecolor="#000000">
                <v:path arrowok="t"/>
              </v:shape>
            </v:group>
            <v:group style="position:absolute;left:7485;top:958;width:10;height:20" coordorigin="7485,958" coordsize="10,20">
              <v:shape style="position:absolute;left:7485;top:958;width:10;height:20" coordorigin="7485,958" coordsize="10,20" path="m7485,977l7494,977,7494,958,7485,958,7485,977xe" filled="true" fillcolor="#000000" stroked="false">
                <v:path arrowok="t"/>
                <v:fill type="solid"/>
              </v:shape>
            </v:group>
            <v:group style="position:absolute;left:7485;top:977;width:10;height:20" coordorigin="7485,977" coordsize="10,20">
              <v:shape style="position:absolute;left:7485;top:977;width:10;height:20" coordorigin="7485,977" coordsize="10,20" path="m7485,997l7494,997,7494,977,7485,977,7485,997xe" filled="true" fillcolor="#000000" stroked="false">
                <v:path arrowok="t"/>
                <v:fill type="solid"/>
              </v:shape>
            </v:group>
            <v:group style="position:absolute;left:7485;top:997;width:10;height:20" coordorigin="7485,997" coordsize="10,20">
              <v:shape style="position:absolute;left:7485;top:997;width:10;height:20" coordorigin="7485,997" coordsize="10,20" path="m7485,1016l7494,1016,7494,997,7485,997,7485,1016xe" filled="true" fillcolor="#000000" stroked="false">
                <v:path arrowok="t"/>
                <v:fill type="solid"/>
              </v:shape>
            </v:group>
            <v:group style="position:absolute;left:7485;top:1016;width:10;height:20" coordorigin="7485,1016" coordsize="10,20">
              <v:shape style="position:absolute;left:7485;top:1016;width:10;height:20" coordorigin="7485,1016" coordsize="10,20" path="m7485,1035l7494,1035,7494,1016,7485,1016,7485,1035xe" filled="true" fillcolor="#000000" stroked="false">
                <v:path arrowok="t"/>
                <v:fill type="solid"/>
              </v:shape>
            </v:group>
            <v:group style="position:absolute;left:7485;top:1035;width:10;height:20" coordorigin="7485,1035" coordsize="10,20">
              <v:shape style="position:absolute;left:7485;top:1035;width:10;height:20" coordorigin="7485,1035" coordsize="10,20" path="m7485,1054l7494,1054,7494,1035,7485,1035,7485,1054xe" filled="true" fillcolor="#000000" stroked="false">
                <v:path arrowok="t"/>
                <v:fill type="solid"/>
              </v:shape>
            </v:group>
            <v:group style="position:absolute;left:7485;top:1054;width:10;height:20" coordorigin="7485,1054" coordsize="10,20">
              <v:shape style="position:absolute;left:7485;top:1054;width:10;height:20" coordorigin="7485,1054" coordsize="10,20" path="m7485,1073l7494,1073,7494,1054,7485,1054,7485,1073xe" filled="true" fillcolor="#000000" stroked="false">
                <v:path arrowok="t"/>
                <v:fill type="solid"/>
              </v:shape>
            </v:group>
            <v:group style="position:absolute;left:7485;top:1073;width:10;height:20" coordorigin="7485,1073" coordsize="10,20">
              <v:shape style="position:absolute;left:7485;top:1073;width:10;height:20" coordorigin="7485,1073" coordsize="10,20" path="m7485,1093l7494,1093,7494,1073,7485,1073,7485,1093xe" filled="true" fillcolor="#000000" stroked="false">
                <v:path arrowok="t"/>
                <v:fill type="solid"/>
              </v:shape>
            </v:group>
            <v:group style="position:absolute;left:7485;top:1093;width:10;height:20" coordorigin="7485,1093" coordsize="10,20">
              <v:shape style="position:absolute;left:7485;top:1093;width:10;height:20" coordorigin="7485,1093" coordsize="10,20" path="m7485,1112l7494,1112,7494,1093,7485,1093,7485,1112xe" filled="true" fillcolor="#000000" stroked="false">
                <v:path arrowok="t"/>
                <v:fill type="solid"/>
              </v:shape>
            </v:group>
            <v:group style="position:absolute;left:7485;top:1112;width:10;height:20" coordorigin="7485,1112" coordsize="10,20">
              <v:shape style="position:absolute;left:7485;top:1112;width:10;height:20" coordorigin="7485,1112" coordsize="10,20" path="m7485,1131l7494,1131,7494,1112,7485,1112,7485,1131xe" filled="true" fillcolor="#000000" stroked="false">
                <v:path arrowok="t"/>
                <v:fill type="solid"/>
              </v:shape>
            </v:group>
            <v:group style="position:absolute;left:7485;top:1131;width:10;height:20" coordorigin="7485,1131" coordsize="10,20">
              <v:shape style="position:absolute;left:7485;top:1131;width:10;height:20" coordorigin="7485,1131" coordsize="10,20" path="m7485,1150l7494,1150,7494,1131,7485,1131,7485,1150xe" filled="true" fillcolor="#000000" stroked="false">
                <v:path arrowok="t"/>
                <v:fill type="solid"/>
              </v:shape>
            </v:group>
            <v:group style="position:absolute;left:7485;top:1150;width:10;height:20" coordorigin="7485,1150" coordsize="10,20">
              <v:shape style="position:absolute;left:7485;top:1150;width:10;height:20" coordorigin="7485,1150" coordsize="10,20" path="m7485,1169l7494,1169,7494,1150,7485,1150,7485,1169xe" filled="true" fillcolor="#000000" stroked="false">
                <v:path arrowok="t"/>
                <v:fill type="solid"/>
              </v:shape>
            </v:group>
            <v:group style="position:absolute;left:7485;top:1169;width:10;height:20" coordorigin="7485,1169" coordsize="10,20">
              <v:shape style="position:absolute;left:7485;top:1169;width:10;height:20" coordorigin="7485,1169" coordsize="10,20" path="m7485,1189l7494,1189,7494,1169,7485,1169,7485,1189xe" filled="true" fillcolor="#000000" stroked="false">
                <v:path arrowok="t"/>
                <v:fill type="solid"/>
              </v:shape>
            </v:group>
            <v:group style="position:absolute;left:7485;top:1189;width:10;height:20" coordorigin="7485,1189" coordsize="10,20">
              <v:shape style="position:absolute;left:7485;top:1189;width:10;height:20" coordorigin="7485,1189" coordsize="10,20" path="m7485,1208l7494,1208,7494,1189,7485,1189,7485,1208xe" filled="true" fillcolor="#000000" stroked="false">
                <v:path arrowok="t"/>
                <v:fill type="solid"/>
              </v:shape>
            </v:group>
            <v:group style="position:absolute;left:7485;top:1208;width:10;height:20" coordorigin="7485,1208" coordsize="10,20">
              <v:shape style="position:absolute;left:7485;top:1208;width:10;height:20" coordorigin="7485,1208" coordsize="10,20" path="m7485,1227l7494,1227,7494,1208,7485,1208,7485,1227xe" filled="true" fillcolor="#000000" stroked="false">
                <v:path arrowok="t"/>
                <v:fill type="solid"/>
              </v:shape>
            </v:group>
            <v:group style="position:absolute;left:7485;top:1227;width:10;height:20" coordorigin="7485,1227" coordsize="10,20">
              <v:shape style="position:absolute;left:7485;top:1227;width:10;height:20" coordorigin="7485,1227" coordsize="10,20" path="m7485,1246l7494,1246,7494,1227,7485,1227,7485,1246xe" filled="true" fillcolor="#000000" stroked="false">
                <v:path arrowok="t"/>
                <v:fill type="solid"/>
              </v:shape>
            </v:group>
            <v:group style="position:absolute;left:7485;top:1246;width:10;height:20" coordorigin="7485,1246" coordsize="10,20">
              <v:shape style="position:absolute;left:7485;top:1246;width:10;height:20" coordorigin="7485,1246" coordsize="10,20" path="m7485,1265l7494,1265,7494,1246,7485,1246,7485,1265xe" filled="true" fillcolor="#000000" stroked="false">
                <v:path arrowok="t"/>
                <v:fill type="solid"/>
              </v:shape>
            </v:group>
            <v:group style="position:absolute;left:7485;top:1265;width:10;height:20" coordorigin="7485,1265" coordsize="10,20">
              <v:shape style="position:absolute;left:7485;top:1265;width:10;height:20" coordorigin="7485,1265" coordsize="10,20" path="m7485,1285l7494,1285,7494,1265,7485,1265,7485,1285xe" filled="true" fillcolor="#000000" stroked="false">
                <v:path arrowok="t"/>
                <v:fill type="solid"/>
              </v:shape>
            </v:group>
            <v:group style="position:absolute;left:7485;top:1285;width:10;height:20" coordorigin="7485,1285" coordsize="10,20">
              <v:shape style="position:absolute;left:7485;top:1285;width:10;height:20" coordorigin="7485,1285" coordsize="10,20" path="m7485,1304l7494,1304,7494,1285,7485,1285,7485,1304xe" filled="true" fillcolor="#000000" stroked="false">
                <v:path arrowok="t"/>
                <v:fill type="solid"/>
              </v:shape>
            </v:group>
            <v:group style="position:absolute;left:7485;top:1304;width:10;height:20" coordorigin="7485,1304" coordsize="10,20">
              <v:shape style="position:absolute;left:7485;top:1304;width:10;height:20" coordorigin="7485,1304" coordsize="10,20" path="m7485,1323l7494,1323,7494,1304,7485,1304,7485,1323xe" filled="true" fillcolor="#000000" stroked="false">
                <v:path arrowok="t"/>
                <v:fill type="solid"/>
              </v:shape>
            </v:group>
            <v:group style="position:absolute;left:7485;top:1323;width:10;height:20" coordorigin="7485,1323" coordsize="10,20">
              <v:shape style="position:absolute;left:7485;top:1323;width:10;height:20" coordorigin="7485,1323" coordsize="10,20" path="m7485,1342l7494,1342,7494,1323,7485,1323,7485,1342xe" filled="true" fillcolor="#000000" stroked="false">
                <v:path arrowok="t"/>
                <v:fill type="solid"/>
              </v:shape>
            </v:group>
            <v:group style="position:absolute;left:7485;top:1342;width:10;height:20" coordorigin="7485,1342" coordsize="10,20">
              <v:shape style="position:absolute;left:7485;top:1342;width:10;height:20" coordorigin="7485,1342" coordsize="10,20" path="m7485,1361l7494,1361,7494,1342,7485,1342,7485,1361xe" filled="true" fillcolor="#000000" stroked="false">
                <v:path arrowok="t"/>
                <v:fill type="solid"/>
              </v:shape>
            </v:group>
            <v:group style="position:absolute;left:7485;top:1361;width:10;height:20" coordorigin="7485,1361" coordsize="10,20">
              <v:shape style="position:absolute;left:7485;top:1361;width:10;height:20" coordorigin="7485,1361" coordsize="10,20" path="m7485,1381l7494,1381,7494,1361,7485,1361,7485,1381xe" filled="true" fillcolor="#000000" stroked="false">
                <v:path arrowok="t"/>
                <v:fill type="solid"/>
              </v:shape>
            </v:group>
            <v:group style="position:absolute;left:7485;top:1381;width:10;height:20" coordorigin="7485,1381" coordsize="10,20">
              <v:shape style="position:absolute;left:7485;top:1381;width:10;height:20" coordorigin="7485,1381" coordsize="10,20" path="m7485,1400l7494,1400,7494,1381,7485,1381,7485,1400xe" filled="true" fillcolor="#000000" stroked="false">
                <v:path arrowok="t"/>
                <v:fill type="solid"/>
              </v:shape>
            </v:group>
            <v:group style="position:absolute;left:7485;top:1400;width:10;height:20" coordorigin="7485,1400" coordsize="10,20">
              <v:shape style="position:absolute;left:7485;top:1400;width:10;height:20" coordorigin="7485,1400" coordsize="10,20" path="m7485,1419l7494,1419,7494,1400,7485,1400,7485,1419xe" filled="true" fillcolor="#000000" stroked="false">
                <v:path arrowok="t"/>
                <v:fill type="solid"/>
              </v:shape>
            </v:group>
            <v:group style="position:absolute;left:7485;top:1419;width:10;height:20" coordorigin="7485,1419" coordsize="10,20">
              <v:shape style="position:absolute;left:7485;top:1419;width:10;height:20" coordorigin="7485,1419" coordsize="10,20" path="m7485,1438l7494,1438,7494,1419,7485,1419,7485,1438xe" filled="true" fillcolor="#000000" stroked="false">
                <v:path arrowok="t"/>
                <v:fill type="solid"/>
              </v:shape>
            </v:group>
            <v:group style="position:absolute;left:7485;top:1438;width:10;height:20" coordorigin="7485,1438" coordsize="10,20">
              <v:shape style="position:absolute;left:7485;top:1438;width:10;height:20" coordorigin="7485,1438" coordsize="10,20" path="m7485,1457l7494,1457,7494,1438,7485,1438,7485,1457xe" filled="true" fillcolor="#000000" stroked="false">
                <v:path arrowok="t"/>
                <v:fill type="solid"/>
              </v:shape>
            </v:group>
            <v:group style="position:absolute;left:7485;top:1457;width:10;height:20" coordorigin="7485,1457" coordsize="10,20">
              <v:shape style="position:absolute;left:7485;top:1457;width:10;height:20" coordorigin="7485,1457" coordsize="10,20" path="m7485,1477l7494,1477,7494,1457,7485,1457,7485,1477xe" filled="true" fillcolor="#000000" stroked="false">
                <v:path arrowok="t"/>
                <v:fill type="solid"/>
              </v:shape>
            </v:group>
            <v:group style="position:absolute;left:7485;top:1477;width:10;height:20" coordorigin="7485,1477" coordsize="10,20">
              <v:shape style="position:absolute;left:7485;top:1477;width:10;height:20" coordorigin="7485,1477" coordsize="10,20" path="m7485,1496l7494,1496,7494,1477,7485,1477,7485,1496xe" filled="true" fillcolor="#000000" stroked="false">
                <v:path arrowok="t"/>
                <v:fill type="solid"/>
              </v:shape>
            </v:group>
            <v:group style="position:absolute;left:7485;top:1496;width:10;height:20" coordorigin="7485,1496" coordsize="10,20">
              <v:shape style="position:absolute;left:7485;top:1496;width:10;height:20" coordorigin="7485,1496" coordsize="10,20" path="m7485,1515l7494,1515,7494,1496,7485,1496,7485,1515xe" filled="true" fillcolor="#000000" stroked="false">
                <v:path arrowok="t"/>
                <v:fill type="solid"/>
              </v:shape>
            </v:group>
            <v:group style="position:absolute;left:7485;top:1515;width:10;height:20" coordorigin="7485,1515" coordsize="10,20">
              <v:shape style="position:absolute;left:7485;top:1515;width:10;height:20" coordorigin="7485,1515" coordsize="10,20" path="m7485,1534l7494,1534,7494,1515,7485,1515,7485,1534xe" filled="true" fillcolor="#000000" stroked="false">
                <v:path arrowok="t"/>
                <v:fill type="solid"/>
              </v:shape>
            </v:group>
            <v:group style="position:absolute;left:7485;top:1534;width:10;height:20" coordorigin="7485,1534" coordsize="10,20">
              <v:shape style="position:absolute;left:7485;top:1534;width:10;height:20" coordorigin="7485,1534" coordsize="10,20" path="m7485,1553l7494,1553,7494,1534,7485,1534,7485,1553xe" filled="true" fillcolor="#000000" stroked="false">
                <v:path arrowok="t"/>
                <v:fill type="solid"/>
              </v:shape>
            </v:group>
            <v:group style="position:absolute;left:7485;top:1553;width:10;height:20" coordorigin="7485,1553" coordsize="10,20">
              <v:shape style="position:absolute;left:7485;top:1553;width:10;height:20" coordorigin="7485,1553" coordsize="10,20" path="m7485,1573l7494,1573,7494,1553,7485,1553,7485,1573xe" filled="true" fillcolor="#000000" stroked="false">
                <v:path arrowok="t"/>
                <v:fill type="solid"/>
              </v:shape>
            </v:group>
            <v:group style="position:absolute;left:7485;top:1573;width:10;height:20" coordorigin="7485,1573" coordsize="10,20">
              <v:shape style="position:absolute;left:7485;top:1573;width:10;height:20" coordorigin="7485,1573" coordsize="10,20" path="m7485,1592l7494,1592,7494,1573,7485,1573,7485,1592xe" filled="true" fillcolor="#000000" stroked="false">
                <v:path arrowok="t"/>
                <v:fill type="solid"/>
              </v:shape>
            </v:group>
            <v:group style="position:absolute;left:7485;top:1592;width:10;height:20" coordorigin="7485,1592" coordsize="10,20">
              <v:shape style="position:absolute;left:7485;top:1592;width:10;height:20" coordorigin="7485,1592" coordsize="10,20" path="m7485,1611l7494,1611,7494,1592,7485,1592,7485,1611xe" filled="true" fillcolor="#000000" stroked="false">
                <v:path arrowok="t"/>
                <v:fill type="solid"/>
              </v:shape>
            </v:group>
            <v:group style="position:absolute;left:7485;top:1611;width:10;height:20" coordorigin="7485,1611" coordsize="10,20">
              <v:shape style="position:absolute;left:7485;top:1611;width:10;height:20" coordorigin="7485,1611" coordsize="10,20" path="m7485,1630l7494,1630,7494,1611,7485,1611,7485,1630xe" filled="true" fillcolor="#000000" stroked="false">
                <v:path arrowok="t"/>
                <v:fill type="solid"/>
              </v:shape>
            </v:group>
            <v:group style="position:absolute;left:7485;top:1630;width:10;height:20" coordorigin="7485,1630" coordsize="10,20">
              <v:shape style="position:absolute;left:7485;top:1630;width:10;height:20" coordorigin="7485,1630" coordsize="10,20" path="m7485,1649l7494,1649,7494,1630,7485,1630,7485,1649xe" filled="true" fillcolor="#000000" stroked="false">
                <v:path arrowok="t"/>
                <v:fill type="solid"/>
              </v:shape>
            </v:group>
            <v:group style="position:absolute;left:7485;top:1649;width:10;height:20" coordorigin="7485,1649" coordsize="10,20">
              <v:shape style="position:absolute;left:7485;top:1649;width:10;height:20" coordorigin="7485,1649" coordsize="10,20" path="m7485,1669l7494,1669,7494,1649,7485,1649,7485,1669xe" filled="true" fillcolor="#000000" stroked="false">
                <v:path arrowok="t"/>
                <v:fill type="solid"/>
              </v:shape>
            </v:group>
            <v:group style="position:absolute;left:7485;top:1669;width:10;height:20" coordorigin="7485,1669" coordsize="10,20">
              <v:shape style="position:absolute;left:7485;top:1669;width:10;height:20" coordorigin="7485,1669" coordsize="10,20" path="m7485,1688l7494,1688,7494,1669,7485,1669,7485,1688xe" filled="true" fillcolor="#000000" stroked="false">
                <v:path arrowok="t"/>
                <v:fill type="solid"/>
              </v:shape>
            </v:group>
            <v:group style="position:absolute;left:7485;top:1688;width:10;height:20" coordorigin="7485,1688" coordsize="10,20">
              <v:shape style="position:absolute;left:7485;top:1688;width:10;height:20" coordorigin="7485,1688" coordsize="10,20" path="m7485,1707l7494,1707,7494,1688,7485,1688,7485,1707xe" filled="true" fillcolor="#000000" stroked="false">
                <v:path arrowok="t"/>
                <v:fill type="solid"/>
              </v:shape>
            </v:group>
            <v:group style="position:absolute;left:7485;top:1707;width:10;height:20" coordorigin="7485,1707" coordsize="10,20">
              <v:shape style="position:absolute;left:7485;top:1707;width:10;height:20" coordorigin="7485,1707" coordsize="10,20" path="m7485,1726l7494,1726,7494,1707,7485,1707,7485,1726xe" filled="true" fillcolor="#000000" stroked="false">
                <v:path arrowok="t"/>
                <v:fill type="solid"/>
              </v:shape>
            </v:group>
            <v:group style="position:absolute;left:7485;top:1726;width:10;height:20" coordorigin="7485,1726" coordsize="10,20">
              <v:shape style="position:absolute;left:7485;top:1726;width:10;height:20" coordorigin="7485,1726" coordsize="10,20" path="m7485,1745l7494,1745,7494,1726,7485,1726,7485,1745xe" filled="true" fillcolor="#000000" stroked="false">
                <v:path arrowok="t"/>
                <v:fill type="solid"/>
              </v:shape>
            </v:group>
            <v:group style="position:absolute;left:7485;top:1745;width:10;height:20" coordorigin="7485,1745" coordsize="10,20">
              <v:shape style="position:absolute;left:7485;top:1745;width:10;height:20" coordorigin="7485,1745" coordsize="10,20" path="m7485,1765l7494,1765,7494,1745,7485,1745,7485,1765xe" filled="true" fillcolor="#000000" stroked="false">
                <v:path arrowok="t"/>
                <v:fill type="solid"/>
              </v:shape>
            </v:group>
            <v:group style="position:absolute;left:7485;top:1765;width:10;height:20" coordorigin="7485,1765" coordsize="10,20">
              <v:shape style="position:absolute;left:7485;top:1765;width:10;height:20" coordorigin="7485,1765" coordsize="10,20" path="m7485,1784l7494,1784,7494,1765,7485,1765,7485,1784xe" filled="true" fillcolor="#000000" stroked="false">
                <v:path arrowok="t"/>
                <v:fill type="solid"/>
              </v:shape>
              <v:shape style="position:absolute;left:29;top:1688;width:967;height:110" type="#_x0000_t75" stroked="false">
                <v:imagedata r:id="rId101" o:title=""/>
              </v:shape>
              <v:shape style="position:absolute;left:972;top:1784;width:2300;height:14" type="#_x0000_t75" stroked="false">
                <v:imagedata r:id="rId102" o:title=""/>
              </v:shape>
              <v:shape style="position:absolute;left:3257;top:1789;width:732;height:10" type="#_x0000_t75" stroked="false">
                <v:imagedata r:id="rId98" o:title=""/>
              </v:shape>
              <v:shape style="position:absolute;left:3985;top:1789;width:1272;height:10" type="#_x0000_t75" stroked="false">
                <v:imagedata r:id="rId103" o:title=""/>
              </v:shape>
              <v:shape style="position:absolute;left:5252;top:1789;width:1507;height:10" type="#_x0000_t75" stroked="false">
                <v:imagedata r:id="rId104" o:title=""/>
              </v:shape>
              <v:shape style="position:absolute;left:6755;top:1784;width:740;height:14" type="#_x0000_t75" stroked="false">
                <v:imagedata r:id="rId105" o:title=""/>
              </v:shape>
              <v:shape style="position:absolute;left:7480;top:1789;width:1394;height:10" type="#_x0000_t75" stroked="false">
                <v:imagedata r:id="rId106" o:title=""/>
              </v:shape>
            </v:group>
            <v:group style="position:absolute;left:977;top:1798;width:10;height:20" coordorigin="977,1798" coordsize="10,20">
              <v:shape style="position:absolute;left:977;top:1798;width:10;height:20" coordorigin="977,1798" coordsize="10,20" path="m977,1817l986,1817,986,1798,977,1798,977,1817xe" filled="true" fillcolor="#000000" stroked="false">
                <v:path arrowok="t"/>
                <v:fill type="solid"/>
              </v:shape>
            </v:group>
            <v:group style="position:absolute;left:977;top:1817;width:10;height:20" coordorigin="977,1817" coordsize="10,20">
              <v:shape style="position:absolute;left:977;top:1817;width:10;height:20" coordorigin="977,1817" coordsize="10,20" path="m977,1837l986,1837,986,1817,977,1817,977,1837xe" filled="true" fillcolor="#000000" stroked="false">
                <v:path arrowok="t"/>
                <v:fill type="solid"/>
              </v:shape>
            </v:group>
            <v:group style="position:absolute;left:977;top:1837;width:10;height:20" coordorigin="977,1837" coordsize="10,20">
              <v:shape style="position:absolute;left:977;top:1837;width:10;height:20" coordorigin="977,1837" coordsize="10,20" path="m977,1856l986,1856,986,1837,977,1837,977,1856xe" filled="true" fillcolor="#000000" stroked="false">
                <v:path arrowok="t"/>
                <v:fill type="solid"/>
              </v:shape>
            </v:group>
            <v:group style="position:absolute;left:977;top:1856;width:10;height:20" coordorigin="977,1856" coordsize="10,20">
              <v:shape style="position:absolute;left:977;top:1856;width:10;height:20" coordorigin="977,1856" coordsize="10,20" path="m977,1875l986,1875,986,1856,977,1856,977,1875xe" filled="true" fillcolor="#000000" stroked="false">
                <v:path arrowok="t"/>
                <v:fill type="solid"/>
              </v:shape>
            </v:group>
            <v:group style="position:absolute;left:977;top:1875;width:10;height:20" coordorigin="977,1875" coordsize="10,20">
              <v:shape style="position:absolute;left:977;top:1875;width:10;height:20" coordorigin="977,1875" coordsize="10,20" path="m977,1894l986,1894,986,1875,977,1875,977,1894xe" filled="true" fillcolor="#000000" stroked="false">
                <v:path arrowok="t"/>
                <v:fill type="solid"/>
              </v:shape>
            </v:group>
            <v:group style="position:absolute;left:977;top:1894;width:10;height:20" coordorigin="977,1894" coordsize="10,20">
              <v:shape style="position:absolute;left:977;top:1894;width:10;height:20" coordorigin="977,1894" coordsize="10,20" path="m977,1913l986,1913,986,1894,977,1894,977,1913xe" filled="true" fillcolor="#000000" stroked="false">
                <v:path arrowok="t"/>
                <v:fill type="solid"/>
              </v:shape>
            </v:group>
            <v:group style="position:absolute;left:977;top:1913;width:10;height:20" coordorigin="977,1913" coordsize="10,20">
              <v:shape style="position:absolute;left:977;top:1913;width:10;height:20" coordorigin="977,1913" coordsize="10,20" path="m977,1933l986,1933,986,1913,977,1913,977,1933xe" filled="true" fillcolor="#000000" stroked="false">
                <v:path arrowok="t"/>
                <v:fill type="solid"/>
              </v:shape>
            </v:group>
            <v:group style="position:absolute;left:977;top:1933;width:10;height:20" coordorigin="977,1933" coordsize="10,20">
              <v:shape style="position:absolute;left:977;top:1933;width:10;height:20" coordorigin="977,1933" coordsize="10,20" path="m977,1952l986,1952,986,1933,977,1933,977,1952xe" filled="true" fillcolor="#000000" stroked="false">
                <v:path arrowok="t"/>
                <v:fill type="solid"/>
              </v:shape>
            </v:group>
            <v:group style="position:absolute;left:977;top:1952;width:10;height:20" coordorigin="977,1952" coordsize="10,20">
              <v:shape style="position:absolute;left:977;top:1952;width:10;height:20" coordorigin="977,1952" coordsize="10,20" path="m977,1971l986,1971,986,1952,977,1952,977,1971xe" filled="true" fillcolor="#000000" stroked="false">
                <v:path arrowok="t"/>
                <v:fill type="solid"/>
              </v:shape>
            </v:group>
            <v:group style="position:absolute;left:977;top:1971;width:10;height:20" coordorigin="977,1971" coordsize="10,20">
              <v:shape style="position:absolute;left:977;top:1971;width:10;height:20" coordorigin="977,1971" coordsize="10,20" path="m977,1990l986,1990,986,1971,977,1971,977,1990xe" filled="true" fillcolor="#000000" stroked="false">
                <v:path arrowok="t"/>
                <v:fill type="solid"/>
              </v:shape>
            </v:group>
            <v:group style="position:absolute;left:977;top:1990;width:10;height:20" coordorigin="977,1990" coordsize="10,20">
              <v:shape style="position:absolute;left:977;top:1990;width:10;height:20" coordorigin="977,1990" coordsize="10,20" path="m977,2009l986,2009,986,1990,977,1990,977,2009xe" filled="true" fillcolor="#000000" stroked="false">
                <v:path arrowok="t"/>
                <v:fill type="solid"/>
              </v:shape>
            </v:group>
            <v:group style="position:absolute;left:977;top:2009;width:10;height:20" coordorigin="977,2009" coordsize="10,20">
              <v:shape style="position:absolute;left:977;top:2009;width:10;height:20" coordorigin="977,2009" coordsize="10,20" path="m977,2029l986,2029,986,2009,977,2009,977,2029xe" filled="true" fillcolor="#000000" stroked="false">
                <v:path arrowok="t"/>
                <v:fill type="solid"/>
              </v:shape>
            </v:group>
            <v:group style="position:absolute;left:977;top:2029;width:10;height:20" coordorigin="977,2029" coordsize="10,20">
              <v:shape style="position:absolute;left:977;top:2029;width:10;height:20" coordorigin="977,2029" coordsize="10,20" path="m977,2048l986,2048,986,2029,977,2029,977,2048xe" filled="true" fillcolor="#000000" stroked="false">
                <v:path arrowok="t"/>
                <v:fill type="solid"/>
              </v:shape>
            </v:group>
            <v:group style="position:absolute;left:977;top:2048;width:10;height:20" coordorigin="977,2048" coordsize="10,20">
              <v:shape style="position:absolute;left:977;top:2048;width:10;height:20" coordorigin="977,2048" coordsize="10,20" path="m977,2067l986,2067,986,2048,977,2048,977,2067xe" filled="true" fillcolor="#000000" stroked="false">
                <v:path arrowok="t"/>
                <v:fill type="solid"/>
              </v:shape>
            </v:group>
            <v:group style="position:absolute;left:977;top:2067;width:10;height:20" coordorigin="977,2067" coordsize="10,20">
              <v:shape style="position:absolute;left:977;top:2067;width:10;height:20" coordorigin="977,2067" coordsize="10,20" path="m977,2086l986,2086,986,2067,977,2067,977,2086xe" filled="true" fillcolor="#000000" stroked="false">
                <v:path arrowok="t"/>
                <v:fill type="solid"/>
              </v:shape>
            </v:group>
            <v:group style="position:absolute;left:977;top:2086;width:10;height:20" coordorigin="977,2086" coordsize="10,20">
              <v:shape style="position:absolute;left:977;top:2086;width:10;height:20" coordorigin="977,2086" coordsize="10,20" path="m977,2105l986,2105,986,2086,977,2086,977,2105xe" filled="true" fillcolor="#000000" stroked="false">
                <v:path arrowok="t"/>
                <v:fill type="solid"/>
              </v:shape>
            </v:group>
            <v:group style="position:absolute;left:977;top:2105;width:10;height:20" coordorigin="977,2105" coordsize="10,20">
              <v:shape style="position:absolute;left:977;top:2105;width:10;height:20" coordorigin="977,2105" coordsize="10,20" path="m977,2125l986,2125,986,2105,977,2105,977,2125xe" filled="true" fillcolor="#000000" stroked="false">
                <v:path arrowok="t"/>
                <v:fill type="solid"/>
              </v:shape>
            </v:group>
            <v:group style="position:absolute;left:977;top:2125;width:10;height:20" coordorigin="977,2125" coordsize="10,20">
              <v:shape style="position:absolute;left:977;top:2125;width:10;height:20" coordorigin="977,2125" coordsize="10,20" path="m977,2144l986,2144,986,2125,977,2125,977,2144xe" filled="true" fillcolor="#000000" stroked="false">
                <v:path arrowok="t"/>
                <v:fill type="solid"/>
              </v:shape>
            </v:group>
            <v:group style="position:absolute;left:977;top:2144;width:10;height:20" coordorigin="977,2144" coordsize="10,20">
              <v:shape style="position:absolute;left:977;top:2144;width:10;height:20" coordorigin="977,2144" coordsize="10,20" path="m977,2163l986,2163,986,2144,977,2144,977,2163xe" filled="true" fillcolor="#000000" stroked="false">
                <v:path arrowok="t"/>
                <v:fill type="solid"/>
              </v:shape>
            </v:group>
            <v:group style="position:absolute;left:977;top:2163;width:10;height:20" coordorigin="977,2163" coordsize="10,20">
              <v:shape style="position:absolute;left:977;top:2163;width:10;height:20" coordorigin="977,2163" coordsize="10,20" path="m977,2182l986,2182,986,2163,977,2163,977,2182xe" filled="true" fillcolor="#000000" stroked="false">
                <v:path arrowok="t"/>
                <v:fill type="solid"/>
              </v:shape>
            </v:group>
            <v:group style="position:absolute;left:977;top:2182;width:10;height:20" coordorigin="977,2182" coordsize="10,20">
              <v:shape style="position:absolute;left:977;top:2182;width:10;height:20" coordorigin="977,2182" coordsize="10,20" path="m977,2201l986,2201,986,2182,977,2182,977,2201xe" filled="true" fillcolor="#000000" stroked="false">
                <v:path arrowok="t"/>
                <v:fill type="solid"/>
              </v:shape>
            </v:group>
            <v:group style="position:absolute;left:977;top:2201;width:10;height:20" coordorigin="977,2201" coordsize="10,20">
              <v:shape style="position:absolute;left:977;top:2201;width:10;height:20" coordorigin="977,2201" coordsize="10,20" path="m977,2221l986,2221,986,2201,977,2201,977,2221xe" filled="true" fillcolor="#000000" stroked="false">
                <v:path arrowok="t"/>
                <v:fill type="solid"/>
              </v:shape>
            </v:group>
            <v:group style="position:absolute;left:977;top:2221;width:10;height:20" coordorigin="977,2221" coordsize="10,20">
              <v:shape style="position:absolute;left:977;top:2221;width:10;height:20" coordorigin="977,2221" coordsize="10,20" path="m977,2240l986,2240,986,2221,977,2221,977,2240xe" filled="true" fillcolor="#000000" stroked="false">
                <v:path arrowok="t"/>
                <v:fill type="solid"/>
              </v:shape>
            </v:group>
            <v:group style="position:absolute;left:977;top:2246;width:10;height:2" coordorigin="977,2246" coordsize="10,2">
              <v:shape style="position:absolute;left:977;top:2246;width:10;height:2" coordorigin="977,2246" coordsize="10,0" path="m977,2246l986,2246e" filled="false" stroked="true" strokeweight=".60004pt" strokecolor="#000000">
                <v:path arrowok="t"/>
              </v:shape>
            </v:group>
            <v:group style="position:absolute;left:3262;top:1798;width:10;height:20" coordorigin="3262,1798" coordsize="10,20">
              <v:shape style="position:absolute;left:3262;top:1798;width:10;height:20" coordorigin="3262,1798" coordsize="10,20" path="m3262,1817l3272,1817,3272,1798,3262,1798,3262,1817xe" filled="true" fillcolor="#000000" stroked="false">
                <v:path arrowok="t"/>
                <v:fill type="solid"/>
              </v:shape>
            </v:group>
            <v:group style="position:absolute;left:3262;top:1817;width:10;height:20" coordorigin="3262,1817" coordsize="10,20">
              <v:shape style="position:absolute;left:3262;top:1817;width:10;height:20" coordorigin="3262,1817" coordsize="10,20" path="m3262,1837l3272,1837,3272,1817,3262,1817,3262,1837xe" filled="true" fillcolor="#000000" stroked="false">
                <v:path arrowok="t"/>
                <v:fill type="solid"/>
              </v:shape>
            </v:group>
            <v:group style="position:absolute;left:3262;top:1837;width:10;height:20" coordorigin="3262,1837" coordsize="10,20">
              <v:shape style="position:absolute;left:3262;top:1837;width:10;height:20" coordorigin="3262,1837" coordsize="10,20" path="m3262,1856l3272,1856,3272,1837,3262,1837,3262,1856xe" filled="true" fillcolor="#000000" stroked="false">
                <v:path arrowok="t"/>
                <v:fill type="solid"/>
              </v:shape>
            </v:group>
            <v:group style="position:absolute;left:3262;top:1856;width:10;height:20" coordorigin="3262,1856" coordsize="10,20">
              <v:shape style="position:absolute;left:3262;top:1856;width:10;height:20" coordorigin="3262,1856" coordsize="10,20" path="m3262,1875l3272,1875,3272,1856,3262,1856,3262,1875xe" filled="true" fillcolor="#000000" stroked="false">
                <v:path arrowok="t"/>
                <v:fill type="solid"/>
              </v:shape>
            </v:group>
            <v:group style="position:absolute;left:3262;top:1875;width:10;height:20" coordorigin="3262,1875" coordsize="10,20">
              <v:shape style="position:absolute;left:3262;top:1875;width:10;height:20" coordorigin="3262,1875" coordsize="10,20" path="m3262,1894l3272,1894,3272,1875,3262,1875,3262,1894xe" filled="true" fillcolor="#000000" stroked="false">
                <v:path arrowok="t"/>
                <v:fill type="solid"/>
              </v:shape>
            </v:group>
            <v:group style="position:absolute;left:3262;top:1894;width:10;height:20" coordorigin="3262,1894" coordsize="10,20">
              <v:shape style="position:absolute;left:3262;top:1894;width:10;height:20" coordorigin="3262,1894" coordsize="10,20" path="m3262,1913l3272,1913,3272,1894,3262,1894,3262,1913xe" filled="true" fillcolor="#000000" stroked="false">
                <v:path arrowok="t"/>
                <v:fill type="solid"/>
              </v:shape>
            </v:group>
            <v:group style="position:absolute;left:3262;top:1913;width:10;height:20" coordorigin="3262,1913" coordsize="10,20">
              <v:shape style="position:absolute;left:3262;top:1913;width:10;height:20" coordorigin="3262,1913" coordsize="10,20" path="m3262,1933l3272,1933,3272,1913,3262,1913,3262,1933xe" filled="true" fillcolor="#000000" stroked="false">
                <v:path arrowok="t"/>
                <v:fill type="solid"/>
              </v:shape>
            </v:group>
            <v:group style="position:absolute;left:3262;top:1933;width:10;height:20" coordorigin="3262,1933" coordsize="10,20">
              <v:shape style="position:absolute;left:3262;top:1933;width:10;height:20" coordorigin="3262,1933" coordsize="10,20" path="m3262,1952l3272,1952,3272,1933,3262,1933,3262,1952xe" filled="true" fillcolor="#000000" stroked="false">
                <v:path arrowok="t"/>
                <v:fill type="solid"/>
              </v:shape>
            </v:group>
            <v:group style="position:absolute;left:3262;top:1952;width:10;height:20" coordorigin="3262,1952" coordsize="10,20">
              <v:shape style="position:absolute;left:3262;top:1952;width:10;height:20" coordorigin="3262,1952" coordsize="10,20" path="m3262,1971l3272,1971,3272,1952,3262,1952,3262,1971xe" filled="true" fillcolor="#000000" stroked="false">
                <v:path arrowok="t"/>
                <v:fill type="solid"/>
              </v:shape>
            </v:group>
            <v:group style="position:absolute;left:3262;top:1971;width:10;height:20" coordorigin="3262,1971" coordsize="10,20">
              <v:shape style="position:absolute;left:3262;top:1971;width:10;height:20" coordorigin="3262,1971" coordsize="10,20" path="m3262,1990l3272,1990,3272,1971,3262,1971,3262,1990xe" filled="true" fillcolor="#000000" stroked="false">
                <v:path arrowok="t"/>
                <v:fill type="solid"/>
              </v:shape>
            </v:group>
            <v:group style="position:absolute;left:3262;top:1990;width:10;height:20" coordorigin="3262,1990" coordsize="10,20">
              <v:shape style="position:absolute;left:3262;top:1990;width:10;height:20" coordorigin="3262,1990" coordsize="10,20" path="m3262,2009l3272,2009,3272,1990,3262,1990,3262,2009xe" filled="true" fillcolor="#000000" stroked="false">
                <v:path arrowok="t"/>
                <v:fill type="solid"/>
              </v:shape>
            </v:group>
            <v:group style="position:absolute;left:3262;top:2009;width:10;height:20" coordorigin="3262,2009" coordsize="10,20">
              <v:shape style="position:absolute;left:3262;top:2009;width:10;height:20" coordorigin="3262,2009" coordsize="10,20" path="m3262,2029l3272,2029,3272,2009,3262,2009,3262,2029xe" filled="true" fillcolor="#000000" stroked="false">
                <v:path arrowok="t"/>
                <v:fill type="solid"/>
              </v:shape>
            </v:group>
            <v:group style="position:absolute;left:3262;top:2029;width:10;height:20" coordorigin="3262,2029" coordsize="10,20">
              <v:shape style="position:absolute;left:3262;top:2029;width:10;height:20" coordorigin="3262,2029" coordsize="10,20" path="m3262,2048l3272,2048,3272,2029,3262,2029,3262,2048xe" filled="true" fillcolor="#000000" stroked="false">
                <v:path arrowok="t"/>
                <v:fill type="solid"/>
              </v:shape>
            </v:group>
            <v:group style="position:absolute;left:3262;top:2048;width:10;height:20" coordorigin="3262,2048" coordsize="10,20">
              <v:shape style="position:absolute;left:3262;top:2048;width:10;height:20" coordorigin="3262,2048" coordsize="10,20" path="m3262,2067l3272,2067,3272,2048,3262,2048,3262,2067xe" filled="true" fillcolor="#000000" stroked="false">
                <v:path arrowok="t"/>
                <v:fill type="solid"/>
              </v:shape>
            </v:group>
            <v:group style="position:absolute;left:3262;top:2067;width:10;height:20" coordorigin="3262,2067" coordsize="10,20">
              <v:shape style="position:absolute;left:3262;top:2067;width:10;height:20" coordorigin="3262,2067" coordsize="10,20" path="m3262,2086l3272,2086,3272,2067,3262,2067,3262,2086xe" filled="true" fillcolor="#000000" stroked="false">
                <v:path arrowok="t"/>
                <v:fill type="solid"/>
              </v:shape>
            </v:group>
            <v:group style="position:absolute;left:3262;top:2086;width:10;height:20" coordorigin="3262,2086" coordsize="10,20">
              <v:shape style="position:absolute;left:3262;top:2086;width:10;height:20" coordorigin="3262,2086" coordsize="10,20" path="m3262,2105l3272,2105,3272,2086,3262,2086,3262,2105xe" filled="true" fillcolor="#000000" stroked="false">
                <v:path arrowok="t"/>
                <v:fill type="solid"/>
              </v:shape>
            </v:group>
            <v:group style="position:absolute;left:3262;top:2105;width:10;height:20" coordorigin="3262,2105" coordsize="10,20">
              <v:shape style="position:absolute;left:3262;top:2105;width:10;height:20" coordorigin="3262,2105" coordsize="10,20" path="m3262,2125l3272,2125,3272,2105,3262,2105,3262,2125xe" filled="true" fillcolor="#000000" stroked="false">
                <v:path arrowok="t"/>
                <v:fill type="solid"/>
              </v:shape>
            </v:group>
            <v:group style="position:absolute;left:3262;top:2125;width:10;height:20" coordorigin="3262,2125" coordsize="10,20">
              <v:shape style="position:absolute;left:3262;top:2125;width:10;height:20" coordorigin="3262,2125" coordsize="10,20" path="m3262,2144l3272,2144,3272,2125,3262,2125,3262,2144xe" filled="true" fillcolor="#000000" stroked="false">
                <v:path arrowok="t"/>
                <v:fill type="solid"/>
              </v:shape>
            </v:group>
            <v:group style="position:absolute;left:3262;top:2144;width:10;height:20" coordorigin="3262,2144" coordsize="10,20">
              <v:shape style="position:absolute;left:3262;top:2144;width:10;height:20" coordorigin="3262,2144" coordsize="10,20" path="m3262,2163l3272,2163,3272,2144,3262,2144,3262,2163xe" filled="true" fillcolor="#000000" stroked="false">
                <v:path arrowok="t"/>
                <v:fill type="solid"/>
              </v:shape>
            </v:group>
            <v:group style="position:absolute;left:3262;top:2163;width:10;height:20" coordorigin="3262,2163" coordsize="10,20">
              <v:shape style="position:absolute;left:3262;top:2163;width:10;height:20" coordorigin="3262,2163" coordsize="10,20" path="m3262,2182l3272,2182,3272,2163,3262,2163,3262,2182xe" filled="true" fillcolor="#000000" stroked="false">
                <v:path arrowok="t"/>
                <v:fill type="solid"/>
              </v:shape>
            </v:group>
            <v:group style="position:absolute;left:3262;top:2182;width:10;height:20" coordorigin="3262,2182" coordsize="10,20">
              <v:shape style="position:absolute;left:3262;top:2182;width:10;height:20" coordorigin="3262,2182" coordsize="10,20" path="m3262,2201l3272,2201,3272,2182,3262,2182,3262,2201xe" filled="true" fillcolor="#000000" stroked="false">
                <v:path arrowok="t"/>
                <v:fill type="solid"/>
              </v:shape>
            </v:group>
            <v:group style="position:absolute;left:3262;top:2201;width:10;height:20" coordorigin="3262,2201" coordsize="10,20">
              <v:shape style="position:absolute;left:3262;top:2201;width:10;height:20" coordorigin="3262,2201" coordsize="10,20" path="m3262,2221l3272,2221,3272,2201,3262,2201,3262,2221xe" filled="true" fillcolor="#000000" stroked="false">
                <v:path arrowok="t"/>
                <v:fill type="solid"/>
              </v:shape>
            </v:group>
            <v:group style="position:absolute;left:3262;top:2221;width:10;height:20" coordorigin="3262,2221" coordsize="10,20">
              <v:shape style="position:absolute;left:3262;top:2221;width:10;height:20" coordorigin="3262,2221" coordsize="10,20" path="m3262,2240l3272,2240,3272,2221,3262,2221,3262,2240xe" filled="true" fillcolor="#000000" stroked="false">
                <v:path arrowok="t"/>
                <v:fill type="solid"/>
              </v:shape>
            </v:group>
            <v:group style="position:absolute;left:3262;top:2246;width:10;height:2" coordorigin="3262,2246" coordsize="10,2">
              <v:shape style="position:absolute;left:3262;top:2246;width:10;height:2" coordorigin="3262,2246" coordsize="10,0" path="m3262,2246l3272,2246e" filled="false" stroked="true" strokeweight=".60004pt" strokecolor="#000000">
                <v:path arrowok="t"/>
              </v:shape>
            </v:group>
            <v:group style="position:absolute;left:3989;top:1798;width:10;height:20" coordorigin="3989,1798" coordsize="10,20">
              <v:shape style="position:absolute;left:3989;top:1798;width:10;height:20" coordorigin="3989,1798" coordsize="10,20" path="m3989,1817l3999,1817,3999,1798,3989,1798,3989,1817xe" filled="true" fillcolor="#000000" stroked="false">
                <v:path arrowok="t"/>
                <v:fill type="solid"/>
              </v:shape>
            </v:group>
            <v:group style="position:absolute;left:3989;top:1817;width:10;height:20" coordorigin="3989,1817" coordsize="10,20">
              <v:shape style="position:absolute;left:3989;top:1817;width:10;height:20" coordorigin="3989,1817" coordsize="10,20" path="m3989,1837l3999,1837,3999,1817,3989,1817,3989,1837xe" filled="true" fillcolor="#000000" stroked="false">
                <v:path arrowok="t"/>
                <v:fill type="solid"/>
              </v:shape>
            </v:group>
            <v:group style="position:absolute;left:3989;top:1837;width:10;height:20" coordorigin="3989,1837" coordsize="10,20">
              <v:shape style="position:absolute;left:3989;top:1837;width:10;height:20" coordorigin="3989,1837" coordsize="10,20" path="m3989,1856l3999,1856,3999,1837,3989,1837,3989,1856xe" filled="true" fillcolor="#000000" stroked="false">
                <v:path arrowok="t"/>
                <v:fill type="solid"/>
              </v:shape>
            </v:group>
            <v:group style="position:absolute;left:3989;top:1856;width:10;height:20" coordorigin="3989,1856" coordsize="10,20">
              <v:shape style="position:absolute;left:3989;top:1856;width:10;height:20" coordorigin="3989,1856" coordsize="10,20" path="m3989,1875l3999,1875,3999,1856,3989,1856,3989,1875xe" filled="true" fillcolor="#000000" stroked="false">
                <v:path arrowok="t"/>
                <v:fill type="solid"/>
              </v:shape>
            </v:group>
            <v:group style="position:absolute;left:3989;top:1875;width:10;height:20" coordorigin="3989,1875" coordsize="10,20">
              <v:shape style="position:absolute;left:3989;top:1875;width:10;height:20" coordorigin="3989,1875" coordsize="10,20" path="m3989,1894l3999,1894,3999,1875,3989,1875,3989,1894xe" filled="true" fillcolor="#000000" stroked="false">
                <v:path arrowok="t"/>
                <v:fill type="solid"/>
              </v:shape>
            </v:group>
            <v:group style="position:absolute;left:3989;top:1894;width:10;height:20" coordorigin="3989,1894" coordsize="10,20">
              <v:shape style="position:absolute;left:3989;top:1894;width:10;height:20" coordorigin="3989,1894" coordsize="10,20" path="m3989,1913l3999,1913,3999,1894,3989,1894,3989,1913xe" filled="true" fillcolor="#000000" stroked="false">
                <v:path arrowok="t"/>
                <v:fill type="solid"/>
              </v:shape>
            </v:group>
            <v:group style="position:absolute;left:3989;top:1913;width:10;height:20" coordorigin="3989,1913" coordsize="10,20">
              <v:shape style="position:absolute;left:3989;top:1913;width:10;height:20" coordorigin="3989,1913" coordsize="10,20" path="m3989,1933l3999,1933,3999,1913,3989,1913,3989,1933xe" filled="true" fillcolor="#000000" stroked="false">
                <v:path arrowok="t"/>
                <v:fill type="solid"/>
              </v:shape>
            </v:group>
            <v:group style="position:absolute;left:3989;top:1933;width:10;height:20" coordorigin="3989,1933" coordsize="10,20">
              <v:shape style="position:absolute;left:3989;top:1933;width:10;height:20" coordorigin="3989,1933" coordsize="10,20" path="m3989,1952l3999,1952,3999,1933,3989,1933,3989,1952xe" filled="true" fillcolor="#000000" stroked="false">
                <v:path arrowok="t"/>
                <v:fill type="solid"/>
              </v:shape>
            </v:group>
            <v:group style="position:absolute;left:3989;top:1952;width:10;height:20" coordorigin="3989,1952" coordsize="10,20">
              <v:shape style="position:absolute;left:3989;top:1952;width:10;height:20" coordorigin="3989,1952" coordsize="10,20" path="m3989,1971l3999,1971,3999,1952,3989,1952,3989,1971xe" filled="true" fillcolor="#000000" stroked="false">
                <v:path arrowok="t"/>
                <v:fill type="solid"/>
              </v:shape>
            </v:group>
            <v:group style="position:absolute;left:3989;top:1971;width:10;height:20" coordorigin="3989,1971" coordsize="10,20">
              <v:shape style="position:absolute;left:3989;top:1971;width:10;height:20" coordorigin="3989,1971" coordsize="10,20" path="m3989,1990l3999,1990,3999,1971,3989,1971,3989,1990xe" filled="true" fillcolor="#000000" stroked="false">
                <v:path arrowok="t"/>
                <v:fill type="solid"/>
              </v:shape>
            </v:group>
            <v:group style="position:absolute;left:3989;top:1990;width:10;height:20" coordorigin="3989,1990" coordsize="10,20">
              <v:shape style="position:absolute;left:3989;top:1990;width:10;height:20" coordorigin="3989,1990" coordsize="10,20" path="m3989,2009l3999,2009,3999,1990,3989,1990,3989,2009xe" filled="true" fillcolor="#000000" stroked="false">
                <v:path arrowok="t"/>
                <v:fill type="solid"/>
              </v:shape>
            </v:group>
            <v:group style="position:absolute;left:3989;top:2009;width:10;height:20" coordorigin="3989,2009" coordsize="10,20">
              <v:shape style="position:absolute;left:3989;top:2009;width:10;height:20" coordorigin="3989,2009" coordsize="10,20" path="m3989,2029l3999,2029,3999,2009,3989,2009,3989,2029xe" filled="true" fillcolor="#000000" stroked="false">
                <v:path arrowok="t"/>
                <v:fill type="solid"/>
              </v:shape>
            </v:group>
            <v:group style="position:absolute;left:3989;top:2029;width:10;height:20" coordorigin="3989,2029" coordsize="10,20">
              <v:shape style="position:absolute;left:3989;top:2029;width:10;height:20" coordorigin="3989,2029" coordsize="10,20" path="m3989,2048l3999,2048,3999,2029,3989,2029,3989,2048xe" filled="true" fillcolor="#000000" stroked="false">
                <v:path arrowok="t"/>
                <v:fill type="solid"/>
              </v:shape>
            </v:group>
            <v:group style="position:absolute;left:3989;top:2048;width:10;height:20" coordorigin="3989,2048" coordsize="10,20">
              <v:shape style="position:absolute;left:3989;top:2048;width:10;height:20" coordorigin="3989,2048" coordsize="10,20" path="m3989,2067l3999,2067,3999,2048,3989,2048,3989,2067xe" filled="true" fillcolor="#000000" stroked="false">
                <v:path arrowok="t"/>
                <v:fill type="solid"/>
              </v:shape>
            </v:group>
            <v:group style="position:absolute;left:3989;top:2067;width:10;height:20" coordorigin="3989,2067" coordsize="10,20">
              <v:shape style="position:absolute;left:3989;top:2067;width:10;height:20" coordorigin="3989,2067" coordsize="10,20" path="m3989,2086l3999,2086,3999,2067,3989,2067,3989,2086xe" filled="true" fillcolor="#000000" stroked="false">
                <v:path arrowok="t"/>
                <v:fill type="solid"/>
              </v:shape>
            </v:group>
            <v:group style="position:absolute;left:3989;top:2086;width:10;height:20" coordorigin="3989,2086" coordsize="10,20">
              <v:shape style="position:absolute;left:3989;top:2086;width:10;height:20" coordorigin="3989,2086" coordsize="10,20" path="m3989,2105l3999,2105,3999,2086,3989,2086,3989,2105xe" filled="true" fillcolor="#000000" stroked="false">
                <v:path arrowok="t"/>
                <v:fill type="solid"/>
              </v:shape>
            </v:group>
            <v:group style="position:absolute;left:3989;top:2105;width:10;height:20" coordorigin="3989,2105" coordsize="10,20">
              <v:shape style="position:absolute;left:3989;top:2105;width:10;height:20" coordorigin="3989,2105" coordsize="10,20" path="m3989,2125l3999,2125,3999,2105,3989,2105,3989,2125xe" filled="true" fillcolor="#000000" stroked="false">
                <v:path arrowok="t"/>
                <v:fill type="solid"/>
              </v:shape>
            </v:group>
            <v:group style="position:absolute;left:3989;top:2125;width:10;height:20" coordorigin="3989,2125" coordsize="10,20">
              <v:shape style="position:absolute;left:3989;top:2125;width:10;height:20" coordorigin="3989,2125" coordsize="10,20" path="m3989,2144l3999,2144,3999,2125,3989,2125,3989,2144xe" filled="true" fillcolor="#000000" stroked="false">
                <v:path arrowok="t"/>
                <v:fill type="solid"/>
              </v:shape>
            </v:group>
            <v:group style="position:absolute;left:3989;top:2144;width:10;height:20" coordorigin="3989,2144" coordsize="10,20">
              <v:shape style="position:absolute;left:3989;top:2144;width:10;height:20" coordorigin="3989,2144" coordsize="10,20" path="m3989,2163l3999,2163,3999,2144,3989,2144,3989,2163xe" filled="true" fillcolor="#000000" stroked="false">
                <v:path arrowok="t"/>
                <v:fill type="solid"/>
              </v:shape>
            </v:group>
            <v:group style="position:absolute;left:3989;top:2163;width:10;height:20" coordorigin="3989,2163" coordsize="10,20">
              <v:shape style="position:absolute;left:3989;top:2163;width:10;height:20" coordorigin="3989,2163" coordsize="10,20" path="m3989,2182l3999,2182,3999,2163,3989,2163,3989,2182xe" filled="true" fillcolor="#000000" stroked="false">
                <v:path arrowok="t"/>
                <v:fill type="solid"/>
              </v:shape>
            </v:group>
            <v:group style="position:absolute;left:3989;top:2182;width:10;height:20" coordorigin="3989,2182" coordsize="10,20">
              <v:shape style="position:absolute;left:3989;top:2182;width:10;height:20" coordorigin="3989,2182" coordsize="10,20" path="m3989,2201l3999,2201,3999,2182,3989,2182,3989,2201xe" filled="true" fillcolor="#000000" stroked="false">
                <v:path arrowok="t"/>
                <v:fill type="solid"/>
              </v:shape>
            </v:group>
            <v:group style="position:absolute;left:3989;top:2201;width:10;height:20" coordorigin="3989,2201" coordsize="10,20">
              <v:shape style="position:absolute;left:3989;top:2201;width:10;height:20" coordorigin="3989,2201" coordsize="10,20" path="m3989,2221l3999,2221,3999,2201,3989,2201,3989,2221xe" filled="true" fillcolor="#000000" stroked="false">
                <v:path arrowok="t"/>
                <v:fill type="solid"/>
              </v:shape>
            </v:group>
            <v:group style="position:absolute;left:3989;top:2221;width:10;height:20" coordorigin="3989,2221" coordsize="10,20">
              <v:shape style="position:absolute;left:3989;top:2221;width:10;height:20" coordorigin="3989,2221" coordsize="10,20" path="m3989,2240l3999,2240,3999,2221,3989,2221,3989,2240xe" filled="true" fillcolor="#000000" stroked="false">
                <v:path arrowok="t"/>
                <v:fill type="solid"/>
              </v:shape>
            </v:group>
            <v:group style="position:absolute;left:3989;top:2246;width:10;height:2" coordorigin="3989,2246" coordsize="10,2">
              <v:shape style="position:absolute;left:3989;top:2246;width:10;height:2" coordorigin="3989,2246" coordsize="10,0" path="m3989,2246l3999,2246e" filled="false" stroked="true" strokeweight=".60004pt" strokecolor="#000000">
                <v:path arrowok="t"/>
              </v:shape>
            </v:group>
            <v:group style="position:absolute;left:5257;top:1798;width:10;height:20" coordorigin="5257,1798" coordsize="10,20">
              <v:shape style="position:absolute;left:5257;top:1798;width:10;height:20" coordorigin="5257,1798" coordsize="10,20" path="m5257,1817l5267,1817,5267,1798,5257,1798,5257,1817xe" filled="true" fillcolor="#000000" stroked="false">
                <v:path arrowok="t"/>
                <v:fill type="solid"/>
              </v:shape>
            </v:group>
            <v:group style="position:absolute;left:5257;top:1817;width:10;height:20" coordorigin="5257,1817" coordsize="10,20">
              <v:shape style="position:absolute;left:5257;top:1817;width:10;height:20" coordorigin="5257,1817" coordsize="10,20" path="m5257,1837l5267,1837,5267,1817,5257,1817,5257,1837xe" filled="true" fillcolor="#000000" stroked="false">
                <v:path arrowok="t"/>
                <v:fill type="solid"/>
              </v:shape>
            </v:group>
            <v:group style="position:absolute;left:5257;top:1837;width:10;height:20" coordorigin="5257,1837" coordsize="10,20">
              <v:shape style="position:absolute;left:5257;top:1837;width:10;height:20" coordorigin="5257,1837" coordsize="10,20" path="m5257,1856l5267,1856,5267,1837,5257,1837,5257,1856xe" filled="true" fillcolor="#000000" stroked="false">
                <v:path arrowok="t"/>
                <v:fill type="solid"/>
              </v:shape>
            </v:group>
            <v:group style="position:absolute;left:5257;top:1856;width:10;height:20" coordorigin="5257,1856" coordsize="10,20">
              <v:shape style="position:absolute;left:5257;top:1856;width:10;height:20" coordorigin="5257,1856" coordsize="10,20" path="m5257,1875l5267,1875,5267,1856,5257,1856,5257,1875xe" filled="true" fillcolor="#000000" stroked="false">
                <v:path arrowok="t"/>
                <v:fill type="solid"/>
              </v:shape>
            </v:group>
            <v:group style="position:absolute;left:5257;top:1875;width:10;height:20" coordorigin="5257,1875" coordsize="10,20">
              <v:shape style="position:absolute;left:5257;top:1875;width:10;height:20" coordorigin="5257,1875" coordsize="10,20" path="m5257,1894l5267,1894,5267,1875,5257,1875,5257,1894xe" filled="true" fillcolor="#000000" stroked="false">
                <v:path arrowok="t"/>
                <v:fill type="solid"/>
              </v:shape>
            </v:group>
            <v:group style="position:absolute;left:5257;top:1894;width:10;height:20" coordorigin="5257,1894" coordsize="10,20">
              <v:shape style="position:absolute;left:5257;top:1894;width:10;height:20" coordorigin="5257,1894" coordsize="10,20" path="m5257,1913l5267,1913,5267,1894,5257,1894,5257,1913xe" filled="true" fillcolor="#000000" stroked="false">
                <v:path arrowok="t"/>
                <v:fill type="solid"/>
              </v:shape>
            </v:group>
            <v:group style="position:absolute;left:5257;top:1913;width:10;height:20" coordorigin="5257,1913" coordsize="10,20">
              <v:shape style="position:absolute;left:5257;top:1913;width:10;height:20" coordorigin="5257,1913" coordsize="10,20" path="m5257,1933l5267,1933,5267,1913,5257,1913,5257,1933xe" filled="true" fillcolor="#000000" stroked="false">
                <v:path arrowok="t"/>
                <v:fill type="solid"/>
              </v:shape>
            </v:group>
            <v:group style="position:absolute;left:5257;top:1933;width:10;height:20" coordorigin="5257,1933" coordsize="10,20">
              <v:shape style="position:absolute;left:5257;top:1933;width:10;height:20" coordorigin="5257,1933" coordsize="10,20" path="m5257,1952l5267,1952,5267,1933,5257,1933,5257,1952xe" filled="true" fillcolor="#000000" stroked="false">
                <v:path arrowok="t"/>
                <v:fill type="solid"/>
              </v:shape>
            </v:group>
            <v:group style="position:absolute;left:5257;top:1952;width:10;height:20" coordorigin="5257,1952" coordsize="10,20">
              <v:shape style="position:absolute;left:5257;top:1952;width:10;height:20" coordorigin="5257,1952" coordsize="10,20" path="m5257,1971l5267,1971,5267,1952,5257,1952,5257,1971xe" filled="true" fillcolor="#000000" stroked="false">
                <v:path arrowok="t"/>
                <v:fill type="solid"/>
              </v:shape>
            </v:group>
            <v:group style="position:absolute;left:5257;top:1971;width:10;height:20" coordorigin="5257,1971" coordsize="10,20">
              <v:shape style="position:absolute;left:5257;top:1971;width:10;height:20" coordorigin="5257,1971" coordsize="10,20" path="m5257,1990l5267,1990,5267,1971,5257,1971,5257,1990xe" filled="true" fillcolor="#000000" stroked="false">
                <v:path arrowok="t"/>
                <v:fill type="solid"/>
              </v:shape>
            </v:group>
            <v:group style="position:absolute;left:5257;top:1990;width:10;height:20" coordorigin="5257,1990" coordsize="10,20">
              <v:shape style="position:absolute;left:5257;top:1990;width:10;height:20" coordorigin="5257,1990" coordsize="10,20" path="m5257,2009l5267,2009,5267,1990,5257,1990,5257,2009xe" filled="true" fillcolor="#000000" stroked="false">
                <v:path arrowok="t"/>
                <v:fill type="solid"/>
              </v:shape>
            </v:group>
            <v:group style="position:absolute;left:5257;top:2009;width:10;height:20" coordorigin="5257,2009" coordsize="10,20">
              <v:shape style="position:absolute;left:5257;top:2009;width:10;height:20" coordorigin="5257,2009" coordsize="10,20" path="m5257,2029l5267,2029,5267,2009,5257,2009,5257,2029xe" filled="true" fillcolor="#000000" stroked="false">
                <v:path arrowok="t"/>
                <v:fill type="solid"/>
              </v:shape>
            </v:group>
            <v:group style="position:absolute;left:5257;top:2029;width:10;height:20" coordorigin="5257,2029" coordsize="10,20">
              <v:shape style="position:absolute;left:5257;top:2029;width:10;height:20" coordorigin="5257,2029" coordsize="10,20" path="m5257,2048l5267,2048,5267,2029,5257,2029,5257,2048xe" filled="true" fillcolor="#000000" stroked="false">
                <v:path arrowok="t"/>
                <v:fill type="solid"/>
              </v:shape>
            </v:group>
            <v:group style="position:absolute;left:5257;top:2048;width:10;height:20" coordorigin="5257,2048" coordsize="10,20">
              <v:shape style="position:absolute;left:5257;top:2048;width:10;height:20" coordorigin="5257,2048" coordsize="10,20" path="m5257,2067l5267,2067,5267,2048,5257,2048,5257,2067xe" filled="true" fillcolor="#000000" stroked="false">
                <v:path arrowok="t"/>
                <v:fill type="solid"/>
              </v:shape>
            </v:group>
            <v:group style="position:absolute;left:5257;top:2067;width:10;height:20" coordorigin="5257,2067" coordsize="10,20">
              <v:shape style="position:absolute;left:5257;top:2067;width:10;height:20" coordorigin="5257,2067" coordsize="10,20" path="m5257,2086l5267,2086,5267,2067,5257,2067,5257,2086xe" filled="true" fillcolor="#000000" stroked="false">
                <v:path arrowok="t"/>
                <v:fill type="solid"/>
              </v:shape>
            </v:group>
            <v:group style="position:absolute;left:5257;top:2086;width:10;height:20" coordorigin="5257,2086" coordsize="10,20">
              <v:shape style="position:absolute;left:5257;top:2086;width:10;height:20" coordorigin="5257,2086" coordsize="10,20" path="m5257,2105l5267,2105,5267,2086,5257,2086,5257,2105xe" filled="true" fillcolor="#000000" stroked="false">
                <v:path arrowok="t"/>
                <v:fill type="solid"/>
              </v:shape>
            </v:group>
            <v:group style="position:absolute;left:5257;top:2105;width:10;height:20" coordorigin="5257,2105" coordsize="10,20">
              <v:shape style="position:absolute;left:5257;top:2105;width:10;height:20" coordorigin="5257,2105" coordsize="10,20" path="m5257,2125l5267,2125,5267,2105,5257,2105,5257,2125xe" filled="true" fillcolor="#000000" stroked="false">
                <v:path arrowok="t"/>
                <v:fill type="solid"/>
              </v:shape>
            </v:group>
            <v:group style="position:absolute;left:5257;top:2125;width:10;height:20" coordorigin="5257,2125" coordsize="10,20">
              <v:shape style="position:absolute;left:5257;top:2125;width:10;height:20" coordorigin="5257,2125" coordsize="10,20" path="m5257,2144l5267,2144,5267,2125,5257,2125,5257,2144xe" filled="true" fillcolor="#000000" stroked="false">
                <v:path arrowok="t"/>
                <v:fill type="solid"/>
              </v:shape>
            </v:group>
            <v:group style="position:absolute;left:5257;top:2144;width:10;height:20" coordorigin="5257,2144" coordsize="10,20">
              <v:shape style="position:absolute;left:5257;top:2144;width:10;height:20" coordorigin="5257,2144" coordsize="10,20" path="m5257,2163l5267,2163,5267,2144,5257,2144,5257,2163xe" filled="true" fillcolor="#000000" stroked="false">
                <v:path arrowok="t"/>
                <v:fill type="solid"/>
              </v:shape>
            </v:group>
            <v:group style="position:absolute;left:5257;top:2163;width:10;height:20" coordorigin="5257,2163" coordsize="10,20">
              <v:shape style="position:absolute;left:5257;top:2163;width:10;height:20" coordorigin="5257,2163" coordsize="10,20" path="m5257,2182l5267,2182,5267,2163,5257,2163,5257,2182xe" filled="true" fillcolor="#000000" stroked="false">
                <v:path arrowok="t"/>
                <v:fill type="solid"/>
              </v:shape>
            </v:group>
            <v:group style="position:absolute;left:5257;top:2182;width:10;height:20" coordorigin="5257,2182" coordsize="10,20">
              <v:shape style="position:absolute;left:5257;top:2182;width:10;height:20" coordorigin="5257,2182" coordsize="10,20" path="m5257,2201l5267,2201,5267,2182,5257,2182,5257,2201xe" filled="true" fillcolor="#000000" stroked="false">
                <v:path arrowok="t"/>
                <v:fill type="solid"/>
              </v:shape>
            </v:group>
            <v:group style="position:absolute;left:5257;top:2201;width:10;height:20" coordorigin="5257,2201" coordsize="10,20">
              <v:shape style="position:absolute;left:5257;top:2201;width:10;height:20" coordorigin="5257,2201" coordsize="10,20" path="m5257,2221l5267,2221,5267,2201,5257,2201,5257,2221xe" filled="true" fillcolor="#000000" stroked="false">
                <v:path arrowok="t"/>
                <v:fill type="solid"/>
              </v:shape>
            </v:group>
            <v:group style="position:absolute;left:5257;top:2221;width:10;height:20" coordorigin="5257,2221" coordsize="10,20">
              <v:shape style="position:absolute;left:5257;top:2221;width:10;height:20" coordorigin="5257,2221" coordsize="10,20" path="m5257,2240l5267,2240,5267,2221,5257,2221,5257,2240xe" filled="true" fillcolor="#000000" stroked="false">
                <v:path arrowok="t"/>
                <v:fill type="solid"/>
              </v:shape>
            </v:group>
            <v:group style="position:absolute;left:5257;top:2246;width:10;height:2" coordorigin="5257,2246" coordsize="10,2">
              <v:shape style="position:absolute;left:5257;top:2246;width:10;height:2" coordorigin="5257,2246" coordsize="10,0" path="m5257,2246l5267,2246e" filled="false" stroked="true" strokeweight=".60004pt" strokecolor="#000000">
                <v:path arrowok="t"/>
              </v:shape>
            </v:group>
            <v:group style="position:absolute;left:6759;top:1798;width:10;height:20" coordorigin="6759,1798" coordsize="10,20">
              <v:shape style="position:absolute;left:6759;top:1798;width:10;height:20" coordorigin="6759,1798" coordsize="10,20" path="m6759,1817l6769,1817,6769,1798,6759,1798,6759,1817xe" filled="true" fillcolor="#000000" stroked="false">
                <v:path arrowok="t"/>
                <v:fill type="solid"/>
              </v:shape>
            </v:group>
            <v:group style="position:absolute;left:6759;top:1817;width:10;height:20" coordorigin="6759,1817" coordsize="10,20">
              <v:shape style="position:absolute;left:6759;top:1817;width:10;height:20" coordorigin="6759,1817" coordsize="10,20" path="m6759,1837l6769,1837,6769,1817,6759,1817,6759,1837xe" filled="true" fillcolor="#000000" stroked="false">
                <v:path arrowok="t"/>
                <v:fill type="solid"/>
              </v:shape>
            </v:group>
            <v:group style="position:absolute;left:6759;top:1837;width:10;height:20" coordorigin="6759,1837" coordsize="10,20">
              <v:shape style="position:absolute;left:6759;top:1837;width:10;height:20" coordorigin="6759,1837" coordsize="10,20" path="m6759,1856l6769,1856,6769,1837,6759,1837,6759,1856xe" filled="true" fillcolor="#000000" stroked="false">
                <v:path arrowok="t"/>
                <v:fill type="solid"/>
              </v:shape>
            </v:group>
            <v:group style="position:absolute;left:6759;top:1856;width:10;height:20" coordorigin="6759,1856" coordsize="10,20">
              <v:shape style="position:absolute;left:6759;top:1856;width:10;height:20" coordorigin="6759,1856" coordsize="10,20" path="m6759,1875l6769,1875,6769,1856,6759,1856,6759,1875xe" filled="true" fillcolor="#000000" stroked="false">
                <v:path arrowok="t"/>
                <v:fill type="solid"/>
              </v:shape>
            </v:group>
            <v:group style="position:absolute;left:6759;top:1875;width:10;height:20" coordorigin="6759,1875" coordsize="10,20">
              <v:shape style="position:absolute;left:6759;top:1875;width:10;height:20" coordorigin="6759,1875" coordsize="10,20" path="m6759,1894l6769,1894,6769,1875,6759,1875,6759,1894xe" filled="true" fillcolor="#000000" stroked="false">
                <v:path arrowok="t"/>
                <v:fill type="solid"/>
              </v:shape>
            </v:group>
            <v:group style="position:absolute;left:6759;top:1894;width:10;height:20" coordorigin="6759,1894" coordsize="10,20">
              <v:shape style="position:absolute;left:6759;top:1894;width:10;height:20" coordorigin="6759,1894" coordsize="10,20" path="m6759,1913l6769,1913,6769,1894,6759,1894,6759,1913xe" filled="true" fillcolor="#000000" stroked="false">
                <v:path arrowok="t"/>
                <v:fill type="solid"/>
              </v:shape>
            </v:group>
            <v:group style="position:absolute;left:6759;top:1913;width:10;height:20" coordorigin="6759,1913" coordsize="10,20">
              <v:shape style="position:absolute;left:6759;top:1913;width:10;height:20" coordorigin="6759,1913" coordsize="10,20" path="m6759,1933l6769,1933,6769,1913,6759,1913,6759,1933xe" filled="true" fillcolor="#000000" stroked="false">
                <v:path arrowok="t"/>
                <v:fill type="solid"/>
              </v:shape>
            </v:group>
            <v:group style="position:absolute;left:6759;top:1933;width:10;height:20" coordorigin="6759,1933" coordsize="10,20">
              <v:shape style="position:absolute;left:6759;top:1933;width:10;height:20" coordorigin="6759,1933" coordsize="10,20" path="m6759,1952l6769,1952,6769,1933,6759,1933,6759,1952xe" filled="true" fillcolor="#000000" stroked="false">
                <v:path arrowok="t"/>
                <v:fill type="solid"/>
              </v:shape>
            </v:group>
            <v:group style="position:absolute;left:6759;top:1952;width:10;height:20" coordorigin="6759,1952" coordsize="10,20">
              <v:shape style="position:absolute;left:6759;top:1952;width:10;height:20" coordorigin="6759,1952" coordsize="10,20" path="m6759,1971l6769,1971,6769,1952,6759,1952,6759,1971xe" filled="true" fillcolor="#000000" stroked="false">
                <v:path arrowok="t"/>
                <v:fill type="solid"/>
              </v:shape>
            </v:group>
            <v:group style="position:absolute;left:6759;top:1971;width:10;height:20" coordorigin="6759,1971" coordsize="10,20">
              <v:shape style="position:absolute;left:6759;top:1971;width:10;height:20" coordorigin="6759,1971" coordsize="10,20" path="m6759,1990l6769,1990,6769,1971,6759,1971,6759,1990xe" filled="true" fillcolor="#000000" stroked="false">
                <v:path arrowok="t"/>
                <v:fill type="solid"/>
              </v:shape>
            </v:group>
            <v:group style="position:absolute;left:6759;top:1990;width:10;height:20" coordorigin="6759,1990" coordsize="10,20">
              <v:shape style="position:absolute;left:6759;top:1990;width:10;height:20" coordorigin="6759,1990" coordsize="10,20" path="m6759,2009l6769,2009,6769,1990,6759,1990,6759,2009xe" filled="true" fillcolor="#000000" stroked="false">
                <v:path arrowok="t"/>
                <v:fill type="solid"/>
              </v:shape>
            </v:group>
            <v:group style="position:absolute;left:6759;top:2009;width:10;height:20" coordorigin="6759,2009" coordsize="10,20">
              <v:shape style="position:absolute;left:6759;top:2009;width:10;height:20" coordorigin="6759,2009" coordsize="10,20" path="m6759,2029l6769,2029,6769,2009,6759,2009,6759,2029xe" filled="true" fillcolor="#000000" stroked="false">
                <v:path arrowok="t"/>
                <v:fill type="solid"/>
              </v:shape>
            </v:group>
            <v:group style="position:absolute;left:6759;top:2029;width:10;height:20" coordorigin="6759,2029" coordsize="10,20">
              <v:shape style="position:absolute;left:6759;top:2029;width:10;height:20" coordorigin="6759,2029" coordsize="10,20" path="m6759,2048l6769,2048,6769,2029,6759,2029,6759,2048xe" filled="true" fillcolor="#000000" stroked="false">
                <v:path arrowok="t"/>
                <v:fill type="solid"/>
              </v:shape>
            </v:group>
            <v:group style="position:absolute;left:6759;top:2048;width:10;height:20" coordorigin="6759,2048" coordsize="10,20">
              <v:shape style="position:absolute;left:6759;top:2048;width:10;height:20" coordorigin="6759,2048" coordsize="10,20" path="m6759,2067l6769,2067,6769,2048,6759,2048,6759,2067xe" filled="true" fillcolor="#000000" stroked="false">
                <v:path arrowok="t"/>
                <v:fill type="solid"/>
              </v:shape>
            </v:group>
            <v:group style="position:absolute;left:6759;top:2067;width:10;height:20" coordorigin="6759,2067" coordsize="10,20">
              <v:shape style="position:absolute;left:6759;top:2067;width:10;height:20" coordorigin="6759,2067" coordsize="10,20" path="m6759,2086l6769,2086,6769,2067,6759,2067,6759,2086xe" filled="true" fillcolor="#000000" stroked="false">
                <v:path arrowok="t"/>
                <v:fill type="solid"/>
              </v:shape>
            </v:group>
            <v:group style="position:absolute;left:6759;top:2086;width:10;height:20" coordorigin="6759,2086" coordsize="10,20">
              <v:shape style="position:absolute;left:6759;top:2086;width:10;height:20" coordorigin="6759,2086" coordsize="10,20" path="m6759,2105l6769,2105,6769,2086,6759,2086,6759,2105xe" filled="true" fillcolor="#000000" stroked="false">
                <v:path arrowok="t"/>
                <v:fill type="solid"/>
              </v:shape>
            </v:group>
            <v:group style="position:absolute;left:6759;top:2105;width:10;height:20" coordorigin="6759,2105" coordsize="10,20">
              <v:shape style="position:absolute;left:6759;top:2105;width:10;height:20" coordorigin="6759,2105" coordsize="10,20" path="m6759,2125l6769,2125,6769,2105,6759,2105,6759,2125xe" filled="true" fillcolor="#000000" stroked="false">
                <v:path arrowok="t"/>
                <v:fill type="solid"/>
              </v:shape>
            </v:group>
            <v:group style="position:absolute;left:6759;top:2125;width:10;height:20" coordorigin="6759,2125" coordsize="10,20">
              <v:shape style="position:absolute;left:6759;top:2125;width:10;height:20" coordorigin="6759,2125" coordsize="10,20" path="m6759,2144l6769,2144,6769,2125,6759,2125,6759,2144xe" filled="true" fillcolor="#000000" stroked="false">
                <v:path arrowok="t"/>
                <v:fill type="solid"/>
              </v:shape>
            </v:group>
            <v:group style="position:absolute;left:6759;top:2144;width:10;height:20" coordorigin="6759,2144" coordsize="10,20">
              <v:shape style="position:absolute;left:6759;top:2144;width:10;height:20" coordorigin="6759,2144" coordsize="10,20" path="m6759,2163l6769,2163,6769,2144,6759,2144,6759,2163xe" filled="true" fillcolor="#000000" stroked="false">
                <v:path arrowok="t"/>
                <v:fill type="solid"/>
              </v:shape>
            </v:group>
            <v:group style="position:absolute;left:6759;top:2163;width:10;height:20" coordorigin="6759,2163" coordsize="10,20">
              <v:shape style="position:absolute;left:6759;top:2163;width:10;height:20" coordorigin="6759,2163" coordsize="10,20" path="m6759,2182l6769,2182,6769,2163,6759,2163,6759,2182xe" filled="true" fillcolor="#000000" stroked="false">
                <v:path arrowok="t"/>
                <v:fill type="solid"/>
              </v:shape>
            </v:group>
            <v:group style="position:absolute;left:6759;top:2182;width:10;height:20" coordorigin="6759,2182" coordsize="10,20">
              <v:shape style="position:absolute;left:6759;top:2182;width:10;height:20" coordorigin="6759,2182" coordsize="10,20" path="m6759,2201l6769,2201,6769,2182,6759,2182,6759,2201xe" filled="true" fillcolor="#000000" stroked="false">
                <v:path arrowok="t"/>
                <v:fill type="solid"/>
              </v:shape>
            </v:group>
            <v:group style="position:absolute;left:6759;top:2201;width:10;height:20" coordorigin="6759,2201" coordsize="10,20">
              <v:shape style="position:absolute;left:6759;top:2201;width:10;height:20" coordorigin="6759,2201" coordsize="10,20" path="m6759,2221l6769,2221,6769,2201,6759,2201,6759,2221xe" filled="true" fillcolor="#000000" stroked="false">
                <v:path arrowok="t"/>
                <v:fill type="solid"/>
              </v:shape>
            </v:group>
            <v:group style="position:absolute;left:6759;top:2221;width:10;height:20" coordorigin="6759,2221" coordsize="10,20">
              <v:shape style="position:absolute;left:6759;top:2221;width:10;height:20" coordorigin="6759,2221" coordsize="10,20" path="m6759,2240l6769,2240,6769,2221,6759,2221,6759,2240xe" filled="true" fillcolor="#000000" stroked="false">
                <v:path arrowok="t"/>
                <v:fill type="solid"/>
              </v:shape>
            </v:group>
            <v:group style="position:absolute;left:6759;top:2246;width:10;height:2" coordorigin="6759,2246" coordsize="10,2">
              <v:shape style="position:absolute;left:6759;top:2246;width:10;height:2" coordorigin="6759,2246" coordsize="10,0" path="m6759,2246l6769,2246e" filled="false" stroked="true" strokeweight=".60004pt" strokecolor="#000000">
                <v:path arrowok="t"/>
              </v:shape>
            </v:group>
            <v:group style="position:absolute;left:7485;top:1798;width:10;height:20" coordorigin="7485,1798" coordsize="10,20">
              <v:shape style="position:absolute;left:7485;top:1798;width:10;height:20" coordorigin="7485,1798" coordsize="10,20" path="m7485,1817l7494,1817,7494,1798,7485,1798,7485,1817xe" filled="true" fillcolor="#000000" stroked="false">
                <v:path arrowok="t"/>
                <v:fill type="solid"/>
              </v:shape>
            </v:group>
            <v:group style="position:absolute;left:7485;top:1817;width:10;height:20" coordorigin="7485,1817" coordsize="10,20">
              <v:shape style="position:absolute;left:7485;top:1817;width:10;height:20" coordorigin="7485,1817" coordsize="10,20" path="m7485,1837l7494,1837,7494,1817,7485,1817,7485,1837xe" filled="true" fillcolor="#000000" stroked="false">
                <v:path arrowok="t"/>
                <v:fill type="solid"/>
              </v:shape>
            </v:group>
            <v:group style="position:absolute;left:7485;top:1837;width:10;height:20" coordorigin="7485,1837" coordsize="10,20">
              <v:shape style="position:absolute;left:7485;top:1837;width:10;height:20" coordorigin="7485,1837" coordsize="10,20" path="m7485,1856l7494,1856,7494,1837,7485,1837,7485,1856xe" filled="true" fillcolor="#000000" stroked="false">
                <v:path arrowok="t"/>
                <v:fill type="solid"/>
              </v:shape>
            </v:group>
            <v:group style="position:absolute;left:7485;top:1856;width:10;height:20" coordorigin="7485,1856" coordsize="10,20">
              <v:shape style="position:absolute;left:7485;top:1856;width:10;height:20" coordorigin="7485,1856" coordsize="10,20" path="m7485,1875l7494,1875,7494,1856,7485,1856,7485,1875xe" filled="true" fillcolor="#000000" stroked="false">
                <v:path arrowok="t"/>
                <v:fill type="solid"/>
              </v:shape>
            </v:group>
            <v:group style="position:absolute;left:7485;top:1875;width:10;height:20" coordorigin="7485,1875" coordsize="10,20">
              <v:shape style="position:absolute;left:7485;top:1875;width:10;height:20" coordorigin="7485,1875" coordsize="10,20" path="m7485,1894l7494,1894,7494,1875,7485,1875,7485,1894xe" filled="true" fillcolor="#000000" stroked="false">
                <v:path arrowok="t"/>
                <v:fill type="solid"/>
              </v:shape>
            </v:group>
            <v:group style="position:absolute;left:7485;top:1894;width:10;height:20" coordorigin="7485,1894" coordsize="10,20">
              <v:shape style="position:absolute;left:7485;top:1894;width:10;height:20" coordorigin="7485,1894" coordsize="10,20" path="m7485,1913l7494,1913,7494,1894,7485,1894,7485,1913xe" filled="true" fillcolor="#000000" stroked="false">
                <v:path arrowok="t"/>
                <v:fill type="solid"/>
              </v:shape>
            </v:group>
            <v:group style="position:absolute;left:7485;top:1913;width:10;height:20" coordorigin="7485,1913" coordsize="10,20">
              <v:shape style="position:absolute;left:7485;top:1913;width:10;height:20" coordorigin="7485,1913" coordsize="10,20" path="m7485,1933l7494,1933,7494,1913,7485,1913,7485,1933xe" filled="true" fillcolor="#000000" stroked="false">
                <v:path arrowok="t"/>
                <v:fill type="solid"/>
              </v:shape>
            </v:group>
            <v:group style="position:absolute;left:7485;top:1933;width:10;height:20" coordorigin="7485,1933" coordsize="10,20">
              <v:shape style="position:absolute;left:7485;top:1933;width:10;height:20" coordorigin="7485,1933" coordsize="10,20" path="m7485,1952l7494,1952,7494,1933,7485,1933,7485,1952xe" filled="true" fillcolor="#000000" stroked="false">
                <v:path arrowok="t"/>
                <v:fill type="solid"/>
              </v:shape>
            </v:group>
            <v:group style="position:absolute;left:7485;top:1952;width:10;height:20" coordorigin="7485,1952" coordsize="10,20">
              <v:shape style="position:absolute;left:7485;top:1952;width:10;height:20" coordorigin="7485,1952" coordsize="10,20" path="m7485,1971l7494,1971,7494,1952,7485,1952,7485,1971xe" filled="true" fillcolor="#000000" stroked="false">
                <v:path arrowok="t"/>
                <v:fill type="solid"/>
              </v:shape>
            </v:group>
            <v:group style="position:absolute;left:7485;top:1971;width:10;height:20" coordorigin="7485,1971" coordsize="10,20">
              <v:shape style="position:absolute;left:7485;top:1971;width:10;height:20" coordorigin="7485,1971" coordsize="10,20" path="m7485,1990l7494,1990,7494,1971,7485,1971,7485,1990xe" filled="true" fillcolor="#000000" stroked="false">
                <v:path arrowok="t"/>
                <v:fill type="solid"/>
              </v:shape>
            </v:group>
            <v:group style="position:absolute;left:7485;top:1990;width:10;height:20" coordorigin="7485,1990" coordsize="10,20">
              <v:shape style="position:absolute;left:7485;top:1990;width:10;height:20" coordorigin="7485,1990" coordsize="10,20" path="m7485,2009l7494,2009,7494,1990,7485,1990,7485,2009xe" filled="true" fillcolor="#000000" stroked="false">
                <v:path arrowok="t"/>
                <v:fill type="solid"/>
              </v:shape>
            </v:group>
            <v:group style="position:absolute;left:7485;top:2009;width:10;height:20" coordorigin="7485,2009" coordsize="10,20">
              <v:shape style="position:absolute;left:7485;top:2009;width:10;height:20" coordorigin="7485,2009" coordsize="10,20" path="m7485,2029l7494,2029,7494,2009,7485,2009,7485,2029xe" filled="true" fillcolor="#000000" stroked="false">
                <v:path arrowok="t"/>
                <v:fill type="solid"/>
              </v:shape>
            </v:group>
            <v:group style="position:absolute;left:7485;top:2029;width:10;height:20" coordorigin="7485,2029" coordsize="10,20">
              <v:shape style="position:absolute;left:7485;top:2029;width:10;height:20" coordorigin="7485,2029" coordsize="10,20" path="m7485,2048l7494,2048,7494,2029,7485,2029,7485,2048xe" filled="true" fillcolor="#000000" stroked="false">
                <v:path arrowok="t"/>
                <v:fill type="solid"/>
              </v:shape>
            </v:group>
            <v:group style="position:absolute;left:7485;top:2048;width:10;height:20" coordorigin="7485,2048" coordsize="10,20">
              <v:shape style="position:absolute;left:7485;top:2048;width:10;height:20" coordorigin="7485,2048" coordsize="10,20" path="m7485,2067l7494,2067,7494,2048,7485,2048,7485,2067xe" filled="true" fillcolor="#000000" stroked="false">
                <v:path arrowok="t"/>
                <v:fill type="solid"/>
              </v:shape>
            </v:group>
            <v:group style="position:absolute;left:7485;top:2067;width:10;height:20" coordorigin="7485,2067" coordsize="10,20">
              <v:shape style="position:absolute;left:7485;top:2067;width:10;height:20" coordorigin="7485,2067" coordsize="10,20" path="m7485,2086l7494,2086,7494,2067,7485,2067,7485,2086xe" filled="true" fillcolor="#000000" stroked="false">
                <v:path arrowok="t"/>
                <v:fill type="solid"/>
              </v:shape>
            </v:group>
            <v:group style="position:absolute;left:7485;top:2086;width:10;height:20" coordorigin="7485,2086" coordsize="10,20">
              <v:shape style="position:absolute;left:7485;top:2086;width:10;height:20" coordorigin="7485,2086" coordsize="10,20" path="m7485,2105l7494,2105,7494,2086,7485,2086,7485,2105xe" filled="true" fillcolor="#000000" stroked="false">
                <v:path arrowok="t"/>
                <v:fill type="solid"/>
              </v:shape>
            </v:group>
            <v:group style="position:absolute;left:7485;top:2105;width:10;height:20" coordorigin="7485,2105" coordsize="10,20">
              <v:shape style="position:absolute;left:7485;top:2105;width:10;height:20" coordorigin="7485,2105" coordsize="10,20" path="m7485,2125l7494,2125,7494,2105,7485,2105,7485,2125xe" filled="true" fillcolor="#000000" stroked="false">
                <v:path arrowok="t"/>
                <v:fill type="solid"/>
              </v:shape>
            </v:group>
            <v:group style="position:absolute;left:7485;top:2125;width:10;height:20" coordorigin="7485,2125" coordsize="10,20">
              <v:shape style="position:absolute;left:7485;top:2125;width:10;height:20" coordorigin="7485,2125" coordsize="10,20" path="m7485,2144l7494,2144,7494,2125,7485,2125,7485,2144xe" filled="true" fillcolor="#000000" stroked="false">
                <v:path arrowok="t"/>
                <v:fill type="solid"/>
              </v:shape>
            </v:group>
            <v:group style="position:absolute;left:7485;top:2144;width:10;height:20" coordorigin="7485,2144" coordsize="10,20">
              <v:shape style="position:absolute;left:7485;top:2144;width:10;height:20" coordorigin="7485,2144" coordsize="10,20" path="m7485,2163l7494,2163,7494,2144,7485,2144,7485,2163xe" filled="true" fillcolor="#000000" stroked="false">
                <v:path arrowok="t"/>
                <v:fill type="solid"/>
              </v:shape>
            </v:group>
            <v:group style="position:absolute;left:7485;top:2163;width:10;height:20" coordorigin="7485,2163" coordsize="10,20">
              <v:shape style="position:absolute;left:7485;top:2163;width:10;height:20" coordorigin="7485,2163" coordsize="10,20" path="m7485,2182l7494,2182,7494,2163,7485,2163,7485,2182xe" filled="true" fillcolor="#000000" stroked="false">
                <v:path arrowok="t"/>
                <v:fill type="solid"/>
              </v:shape>
            </v:group>
            <v:group style="position:absolute;left:7485;top:2182;width:10;height:20" coordorigin="7485,2182" coordsize="10,20">
              <v:shape style="position:absolute;left:7485;top:2182;width:10;height:20" coordorigin="7485,2182" coordsize="10,20" path="m7485,2201l7494,2201,7494,2182,7485,2182,7485,2201xe" filled="true" fillcolor="#000000" stroked="false">
                <v:path arrowok="t"/>
                <v:fill type="solid"/>
              </v:shape>
            </v:group>
            <v:group style="position:absolute;left:7485;top:2201;width:10;height:20" coordorigin="7485,2201" coordsize="10,20">
              <v:shape style="position:absolute;left:7485;top:2201;width:10;height:20" coordorigin="7485,2201" coordsize="10,20" path="m7485,2221l7494,2221,7494,2201,7485,2201,7485,2221xe" filled="true" fillcolor="#000000" stroked="false">
                <v:path arrowok="t"/>
                <v:fill type="solid"/>
              </v:shape>
            </v:group>
            <v:group style="position:absolute;left:7485;top:2221;width:10;height:20" coordorigin="7485,2221" coordsize="10,20">
              <v:shape style="position:absolute;left:7485;top:2221;width:10;height:20" coordorigin="7485,2221" coordsize="10,20" path="m7485,2240l7494,2240,7494,2221,7485,2221,7485,2240xe" filled="true" fillcolor="#000000" stroked="false">
                <v:path arrowok="t"/>
                <v:fill type="solid"/>
              </v:shape>
            </v:group>
            <v:group style="position:absolute;left:7485;top:2246;width:10;height:2" coordorigin="7485,2246" coordsize="10,2">
              <v:shape style="position:absolute;left:7485;top:2246;width:10;height:2" coordorigin="7485,2246" coordsize="10,0" path="m7485,2246l7494,2246e" filled="false" stroked="true" strokeweight=".60004pt" strokecolor="#000000">
                <v:path arrowok="t"/>
              </v:shape>
              <v:shape style="position:absolute;left:29;top:2252;width:948;height:10" type="#_x0000_t75" stroked="false">
                <v:imagedata r:id="rId107" o:title=""/>
              </v:shape>
              <v:shape style="position:absolute;left:972;top:2252;width:2290;height:10" type="#_x0000_t75" stroked="false">
                <v:imagedata r:id="rId108" o:title=""/>
              </v:shape>
              <v:shape style="position:absolute;left:3257;top:2252;width:732;height:10" type="#_x0000_t75" stroked="false">
                <v:imagedata r:id="rId109" o:title=""/>
              </v:shape>
              <v:shape style="position:absolute;left:3985;top:2252;width:1272;height:10" type="#_x0000_t75" stroked="false">
                <v:imagedata r:id="rId95" o:title=""/>
              </v:shape>
              <v:shape style="position:absolute;left:5252;top:2252;width:1507;height:10" type="#_x0000_t75" stroked="false">
                <v:imagedata r:id="rId110" o:title=""/>
              </v:shape>
              <v:shape style="position:absolute;left:6755;top:2252;width:2120;height:10" type="#_x0000_t75" stroked="false">
                <v:imagedata r:id="rId111" o:title=""/>
              </v:shape>
            </v:group>
            <v:group style="position:absolute;left:977;top:2261;width:10;height:20" coordorigin="977,2261" coordsize="10,20">
              <v:shape style="position:absolute;left:977;top:2261;width:10;height:20" coordorigin="977,2261" coordsize="10,20" path="m977,2281l986,2281,986,2261,977,2261,977,2281xe" filled="true" fillcolor="#000000" stroked="false">
                <v:path arrowok="t"/>
                <v:fill type="solid"/>
              </v:shape>
            </v:group>
            <v:group style="position:absolute;left:977;top:2281;width:10;height:20" coordorigin="977,2281" coordsize="10,20">
              <v:shape style="position:absolute;left:977;top:2281;width:10;height:20" coordorigin="977,2281" coordsize="10,20" path="m977,2300l986,2300,986,2281,977,2281,977,2300xe" filled="true" fillcolor="#000000" stroked="false">
                <v:path arrowok="t"/>
                <v:fill type="solid"/>
              </v:shape>
            </v:group>
            <v:group style="position:absolute;left:977;top:2300;width:10;height:20" coordorigin="977,2300" coordsize="10,20">
              <v:shape style="position:absolute;left:977;top:2300;width:10;height:20" coordorigin="977,2300" coordsize="10,20" path="m977,2319l986,2319,986,2300,977,2300,977,2319xe" filled="true" fillcolor="#000000" stroked="false">
                <v:path arrowok="t"/>
                <v:fill type="solid"/>
              </v:shape>
            </v:group>
            <v:group style="position:absolute;left:977;top:2319;width:10;height:20" coordorigin="977,2319" coordsize="10,20">
              <v:shape style="position:absolute;left:977;top:2319;width:10;height:20" coordorigin="977,2319" coordsize="10,20" path="m977,2338l986,2338,986,2319,977,2319,977,2338xe" filled="true" fillcolor="#000000" stroked="false">
                <v:path arrowok="t"/>
                <v:fill type="solid"/>
              </v:shape>
            </v:group>
            <v:group style="position:absolute;left:977;top:2338;width:10;height:20" coordorigin="977,2338" coordsize="10,20">
              <v:shape style="position:absolute;left:977;top:2338;width:10;height:20" coordorigin="977,2338" coordsize="10,20" path="m977,2357l986,2357,986,2338,977,2338,977,2357xe" filled="true" fillcolor="#000000" stroked="false">
                <v:path arrowok="t"/>
                <v:fill type="solid"/>
              </v:shape>
            </v:group>
            <v:group style="position:absolute;left:977;top:2357;width:10;height:20" coordorigin="977,2357" coordsize="10,20">
              <v:shape style="position:absolute;left:977;top:2357;width:10;height:20" coordorigin="977,2357" coordsize="10,20" path="m977,2377l986,2377,986,2357,977,2357,977,2377xe" filled="true" fillcolor="#000000" stroked="false">
                <v:path arrowok="t"/>
                <v:fill type="solid"/>
              </v:shape>
            </v:group>
            <v:group style="position:absolute;left:977;top:2377;width:10;height:20" coordorigin="977,2377" coordsize="10,20">
              <v:shape style="position:absolute;left:977;top:2377;width:10;height:20" coordorigin="977,2377" coordsize="10,20" path="m977,2396l986,2396,986,2377,977,2377,977,2396xe" filled="true" fillcolor="#000000" stroked="false">
                <v:path arrowok="t"/>
                <v:fill type="solid"/>
              </v:shape>
            </v:group>
            <v:group style="position:absolute;left:977;top:2396;width:10;height:20" coordorigin="977,2396" coordsize="10,20">
              <v:shape style="position:absolute;left:977;top:2396;width:10;height:20" coordorigin="977,2396" coordsize="10,20" path="m977,2415l986,2415,986,2396,977,2396,977,2415xe" filled="true" fillcolor="#000000" stroked="false">
                <v:path arrowok="t"/>
                <v:fill type="solid"/>
              </v:shape>
            </v:group>
            <v:group style="position:absolute;left:977;top:2415;width:10;height:20" coordorigin="977,2415" coordsize="10,20">
              <v:shape style="position:absolute;left:977;top:2415;width:10;height:20" coordorigin="977,2415" coordsize="10,20" path="m977,2434l986,2434,986,2415,977,2415,977,2434xe" filled="true" fillcolor="#000000" stroked="false">
                <v:path arrowok="t"/>
                <v:fill type="solid"/>
              </v:shape>
            </v:group>
            <v:group style="position:absolute;left:977;top:2434;width:10;height:20" coordorigin="977,2434" coordsize="10,20">
              <v:shape style="position:absolute;left:977;top:2434;width:10;height:20" coordorigin="977,2434" coordsize="10,20" path="m977,2453l986,2453,986,2434,977,2434,977,2453xe" filled="true" fillcolor="#000000" stroked="false">
                <v:path arrowok="t"/>
                <v:fill type="solid"/>
              </v:shape>
            </v:group>
            <v:group style="position:absolute;left:977;top:2453;width:10;height:20" coordorigin="977,2453" coordsize="10,20">
              <v:shape style="position:absolute;left:977;top:2453;width:10;height:20" coordorigin="977,2453" coordsize="10,20" path="m977,2473l986,2473,986,2453,977,2453,977,2473xe" filled="true" fillcolor="#000000" stroked="false">
                <v:path arrowok="t"/>
                <v:fill type="solid"/>
              </v:shape>
            </v:group>
            <v:group style="position:absolute;left:977;top:2473;width:10;height:20" coordorigin="977,2473" coordsize="10,20">
              <v:shape style="position:absolute;left:977;top:2473;width:10;height:20" coordorigin="977,2473" coordsize="10,20" path="m977,2492l986,2492,986,2473,977,2473,977,2492xe" filled="true" fillcolor="#000000" stroked="false">
                <v:path arrowok="t"/>
                <v:fill type="solid"/>
              </v:shape>
            </v:group>
            <v:group style="position:absolute;left:977;top:2492;width:10;height:20" coordorigin="977,2492" coordsize="10,20">
              <v:shape style="position:absolute;left:977;top:2492;width:10;height:20" coordorigin="977,2492" coordsize="10,20" path="m977,2511l986,2511,986,2492,977,2492,977,2511xe" filled="true" fillcolor="#000000" stroked="false">
                <v:path arrowok="t"/>
                <v:fill type="solid"/>
              </v:shape>
            </v:group>
            <v:group style="position:absolute;left:977;top:2511;width:10;height:20" coordorigin="977,2511" coordsize="10,20">
              <v:shape style="position:absolute;left:977;top:2511;width:10;height:20" coordorigin="977,2511" coordsize="10,20" path="m977,2530l986,2530,986,2511,977,2511,977,2530xe" filled="true" fillcolor="#000000" stroked="false">
                <v:path arrowok="t"/>
                <v:fill type="solid"/>
              </v:shape>
            </v:group>
            <v:group style="position:absolute;left:977;top:2530;width:10;height:20" coordorigin="977,2530" coordsize="10,20">
              <v:shape style="position:absolute;left:977;top:2530;width:10;height:20" coordorigin="977,2530" coordsize="10,20" path="m977,2549l986,2549,986,2530,977,2530,977,2549xe" filled="true" fillcolor="#000000" stroked="false">
                <v:path arrowok="t"/>
                <v:fill type="solid"/>
              </v:shape>
            </v:group>
            <v:group style="position:absolute;left:977;top:2549;width:10;height:20" coordorigin="977,2549" coordsize="10,20">
              <v:shape style="position:absolute;left:977;top:2549;width:10;height:20" coordorigin="977,2549" coordsize="10,20" path="m977,2569l986,2569,986,2549,977,2549,977,2569xe" filled="true" fillcolor="#000000" stroked="false">
                <v:path arrowok="t"/>
                <v:fill type="solid"/>
              </v:shape>
            </v:group>
            <v:group style="position:absolute;left:977;top:2569;width:10;height:20" coordorigin="977,2569" coordsize="10,20">
              <v:shape style="position:absolute;left:977;top:2569;width:10;height:20" coordorigin="977,2569" coordsize="10,20" path="m977,2588l986,2588,986,2569,977,2569,977,2588xe" filled="true" fillcolor="#000000" stroked="false">
                <v:path arrowok="t"/>
                <v:fill type="solid"/>
              </v:shape>
            </v:group>
            <v:group style="position:absolute;left:977;top:2588;width:10;height:20" coordorigin="977,2588" coordsize="10,20">
              <v:shape style="position:absolute;left:977;top:2588;width:10;height:20" coordorigin="977,2588" coordsize="10,20" path="m977,2607l986,2607,986,2588,977,2588,977,2607xe" filled="true" fillcolor="#000000" stroked="false">
                <v:path arrowok="t"/>
                <v:fill type="solid"/>
              </v:shape>
            </v:group>
            <v:group style="position:absolute;left:977;top:2607;width:10;height:20" coordorigin="977,2607" coordsize="10,20">
              <v:shape style="position:absolute;left:977;top:2607;width:10;height:20" coordorigin="977,2607" coordsize="10,20" path="m977,2626l986,2626,986,2607,977,2607,977,2626xe" filled="true" fillcolor="#000000" stroked="false">
                <v:path arrowok="t"/>
                <v:fill type="solid"/>
              </v:shape>
            </v:group>
            <v:group style="position:absolute;left:3262;top:2261;width:10;height:20" coordorigin="3262,2261" coordsize="10,20">
              <v:shape style="position:absolute;left:3262;top:2261;width:10;height:20" coordorigin="3262,2261" coordsize="10,20" path="m3262,2281l3272,2281,3272,2261,3262,2261,3262,2281xe" filled="true" fillcolor="#000000" stroked="false">
                <v:path arrowok="t"/>
                <v:fill type="solid"/>
              </v:shape>
            </v:group>
            <v:group style="position:absolute;left:3262;top:2281;width:10;height:20" coordorigin="3262,2281" coordsize="10,20">
              <v:shape style="position:absolute;left:3262;top:2281;width:10;height:20" coordorigin="3262,2281" coordsize="10,20" path="m3262,2300l3272,2300,3272,2281,3262,2281,3262,2300xe" filled="true" fillcolor="#000000" stroked="false">
                <v:path arrowok="t"/>
                <v:fill type="solid"/>
              </v:shape>
            </v:group>
            <v:group style="position:absolute;left:3262;top:2300;width:10;height:20" coordorigin="3262,2300" coordsize="10,20">
              <v:shape style="position:absolute;left:3262;top:2300;width:10;height:20" coordorigin="3262,2300" coordsize="10,20" path="m3262,2319l3272,2319,3272,2300,3262,2300,3262,2319xe" filled="true" fillcolor="#000000" stroked="false">
                <v:path arrowok="t"/>
                <v:fill type="solid"/>
              </v:shape>
            </v:group>
            <v:group style="position:absolute;left:3262;top:2319;width:10;height:20" coordorigin="3262,2319" coordsize="10,20">
              <v:shape style="position:absolute;left:3262;top:2319;width:10;height:20" coordorigin="3262,2319" coordsize="10,20" path="m3262,2338l3272,2338,3272,2319,3262,2319,3262,2338xe" filled="true" fillcolor="#000000" stroked="false">
                <v:path arrowok="t"/>
                <v:fill type="solid"/>
              </v:shape>
            </v:group>
            <v:group style="position:absolute;left:3262;top:2338;width:10;height:20" coordorigin="3262,2338" coordsize="10,20">
              <v:shape style="position:absolute;left:3262;top:2338;width:10;height:20" coordorigin="3262,2338" coordsize="10,20" path="m3262,2357l3272,2357,3272,2338,3262,2338,3262,2357xe" filled="true" fillcolor="#000000" stroked="false">
                <v:path arrowok="t"/>
                <v:fill type="solid"/>
              </v:shape>
            </v:group>
            <v:group style="position:absolute;left:3262;top:2357;width:10;height:20" coordorigin="3262,2357" coordsize="10,20">
              <v:shape style="position:absolute;left:3262;top:2357;width:10;height:20" coordorigin="3262,2357" coordsize="10,20" path="m3262,2377l3272,2377,3272,2357,3262,2357,3262,2377xe" filled="true" fillcolor="#000000" stroked="false">
                <v:path arrowok="t"/>
                <v:fill type="solid"/>
              </v:shape>
            </v:group>
            <v:group style="position:absolute;left:3262;top:2377;width:10;height:20" coordorigin="3262,2377" coordsize="10,20">
              <v:shape style="position:absolute;left:3262;top:2377;width:10;height:20" coordorigin="3262,2377" coordsize="10,20" path="m3262,2396l3272,2396,3272,2377,3262,2377,3262,2396xe" filled="true" fillcolor="#000000" stroked="false">
                <v:path arrowok="t"/>
                <v:fill type="solid"/>
              </v:shape>
            </v:group>
            <v:group style="position:absolute;left:3262;top:2396;width:10;height:20" coordorigin="3262,2396" coordsize="10,20">
              <v:shape style="position:absolute;left:3262;top:2396;width:10;height:20" coordorigin="3262,2396" coordsize="10,20" path="m3262,2415l3272,2415,3272,2396,3262,2396,3262,2415xe" filled="true" fillcolor="#000000" stroked="false">
                <v:path arrowok="t"/>
                <v:fill type="solid"/>
              </v:shape>
            </v:group>
            <v:group style="position:absolute;left:3262;top:2415;width:10;height:20" coordorigin="3262,2415" coordsize="10,20">
              <v:shape style="position:absolute;left:3262;top:2415;width:10;height:20" coordorigin="3262,2415" coordsize="10,20" path="m3262,2434l3272,2434,3272,2415,3262,2415,3262,2434xe" filled="true" fillcolor="#000000" stroked="false">
                <v:path arrowok="t"/>
                <v:fill type="solid"/>
              </v:shape>
            </v:group>
            <v:group style="position:absolute;left:3262;top:2434;width:10;height:20" coordorigin="3262,2434" coordsize="10,20">
              <v:shape style="position:absolute;left:3262;top:2434;width:10;height:20" coordorigin="3262,2434" coordsize="10,20" path="m3262,2453l3272,2453,3272,2434,3262,2434,3262,2453xe" filled="true" fillcolor="#000000" stroked="false">
                <v:path arrowok="t"/>
                <v:fill type="solid"/>
              </v:shape>
            </v:group>
            <v:group style="position:absolute;left:3262;top:2453;width:10;height:20" coordorigin="3262,2453" coordsize="10,20">
              <v:shape style="position:absolute;left:3262;top:2453;width:10;height:20" coordorigin="3262,2453" coordsize="10,20" path="m3262,2473l3272,2473,3272,2453,3262,2453,3262,2473xe" filled="true" fillcolor="#000000" stroked="false">
                <v:path arrowok="t"/>
                <v:fill type="solid"/>
              </v:shape>
            </v:group>
            <v:group style="position:absolute;left:3262;top:2473;width:10;height:20" coordorigin="3262,2473" coordsize="10,20">
              <v:shape style="position:absolute;left:3262;top:2473;width:10;height:20" coordorigin="3262,2473" coordsize="10,20" path="m3262,2492l3272,2492,3272,2473,3262,2473,3262,2492xe" filled="true" fillcolor="#000000" stroked="false">
                <v:path arrowok="t"/>
                <v:fill type="solid"/>
              </v:shape>
            </v:group>
            <v:group style="position:absolute;left:3262;top:2492;width:10;height:20" coordorigin="3262,2492" coordsize="10,20">
              <v:shape style="position:absolute;left:3262;top:2492;width:10;height:20" coordorigin="3262,2492" coordsize="10,20" path="m3262,2511l3272,2511,3272,2492,3262,2492,3262,2511xe" filled="true" fillcolor="#000000" stroked="false">
                <v:path arrowok="t"/>
                <v:fill type="solid"/>
              </v:shape>
            </v:group>
            <v:group style="position:absolute;left:3262;top:2511;width:10;height:20" coordorigin="3262,2511" coordsize="10,20">
              <v:shape style="position:absolute;left:3262;top:2511;width:10;height:20" coordorigin="3262,2511" coordsize="10,20" path="m3262,2530l3272,2530,3272,2511,3262,2511,3262,2530xe" filled="true" fillcolor="#000000" stroked="false">
                <v:path arrowok="t"/>
                <v:fill type="solid"/>
              </v:shape>
            </v:group>
            <v:group style="position:absolute;left:3262;top:2530;width:10;height:20" coordorigin="3262,2530" coordsize="10,20">
              <v:shape style="position:absolute;left:3262;top:2530;width:10;height:20" coordorigin="3262,2530" coordsize="10,20" path="m3262,2549l3272,2549,3272,2530,3262,2530,3262,2549xe" filled="true" fillcolor="#000000" stroked="false">
                <v:path arrowok="t"/>
                <v:fill type="solid"/>
              </v:shape>
            </v:group>
            <v:group style="position:absolute;left:3262;top:2549;width:10;height:20" coordorigin="3262,2549" coordsize="10,20">
              <v:shape style="position:absolute;left:3262;top:2549;width:10;height:20" coordorigin="3262,2549" coordsize="10,20" path="m3262,2569l3272,2569,3272,2549,3262,2549,3262,2569xe" filled="true" fillcolor="#000000" stroked="false">
                <v:path arrowok="t"/>
                <v:fill type="solid"/>
              </v:shape>
            </v:group>
            <v:group style="position:absolute;left:3262;top:2569;width:10;height:20" coordorigin="3262,2569" coordsize="10,20">
              <v:shape style="position:absolute;left:3262;top:2569;width:10;height:20" coordorigin="3262,2569" coordsize="10,20" path="m3262,2588l3272,2588,3272,2569,3262,2569,3262,2588xe" filled="true" fillcolor="#000000" stroked="false">
                <v:path arrowok="t"/>
                <v:fill type="solid"/>
              </v:shape>
            </v:group>
            <v:group style="position:absolute;left:3262;top:2588;width:10;height:20" coordorigin="3262,2588" coordsize="10,20">
              <v:shape style="position:absolute;left:3262;top:2588;width:10;height:20" coordorigin="3262,2588" coordsize="10,20" path="m3262,2607l3272,2607,3272,2588,3262,2588,3262,2607xe" filled="true" fillcolor="#000000" stroked="false">
                <v:path arrowok="t"/>
                <v:fill type="solid"/>
              </v:shape>
            </v:group>
            <v:group style="position:absolute;left:3262;top:2607;width:10;height:20" coordorigin="3262,2607" coordsize="10,20">
              <v:shape style="position:absolute;left:3262;top:2607;width:10;height:20" coordorigin="3262,2607" coordsize="10,20" path="m3262,2626l3272,2626,3272,2607,3262,2607,3262,2626xe" filled="true" fillcolor="#000000" stroked="false">
                <v:path arrowok="t"/>
                <v:fill type="solid"/>
              </v:shape>
            </v:group>
            <v:group style="position:absolute;left:3262;top:2626;width:10;height:20" coordorigin="3262,2626" coordsize="10,20">
              <v:shape style="position:absolute;left:3262;top:2626;width:10;height:20" coordorigin="3262,2626" coordsize="10,20" path="m3262,2645l3272,2645,3272,2626,3262,2626,3262,2645xe" filled="true" fillcolor="#000000" stroked="false">
                <v:path arrowok="t"/>
                <v:fill type="solid"/>
              </v:shape>
            </v:group>
            <v:group style="position:absolute;left:3262;top:2645;width:10;height:20" coordorigin="3262,2645" coordsize="10,20">
              <v:shape style="position:absolute;left:3262;top:2645;width:10;height:20" coordorigin="3262,2645" coordsize="10,20" path="m3262,2665l3272,2665,3272,2645,3262,2645,3262,2665xe" filled="true" fillcolor="#000000" stroked="false">
                <v:path arrowok="t"/>
                <v:fill type="solid"/>
              </v:shape>
            </v:group>
            <v:group style="position:absolute;left:3262;top:2665;width:10;height:20" coordorigin="3262,2665" coordsize="10,20">
              <v:shape style="position:absolute;left:3262;top:2665;width:10;height:20" coordorigin="3262,2665" coordsize="10,20" path="m3262,2684l3272,2684,3272,2665,3262,2665,3262,2684xe" filled="true" fillcolor="#000000" stroked="false">
                <v:path arrowok="t"/>
                <v:fill type="solid"/>
              </v:shape>
            </v:group>
            <v:group style="position:absolute;left:3262;top:2684;width:10;height:20" coordorigin="3262,2684" coordsize="10,20">
              <v:shape style="position:absolute;left:3262;top:2684;width:10;height:20" coordorigin="3262,2684" coordsize="10,20" path="m3262,2703l3272,2703,3272,2684,3262,2684,3262,2703xe" filled="true" fillcolor="#000000" stroked="false">
                <v:path arrowok="t"/>
                <v:fill type="solid"/>
              </v:shape>
            </v:group>
            <v:group style="position:absolute;left:3262;top:2710;width:10;height:2" coordorigin="3262,2710" coordsize="10,2">
              <v:shape style="position:absolute;left:3262;top:2710;width:10;height:2" coordorigin="3262,2710" coordsize="10,0" path="m3262,2710l3272,2710e" filled="false" stroked="true" strokeweight=".71997pt" strokecolor="#000000">
                <v:path arrowok="t"/>
              </v:shape>
            </v:group>
            <v:group style="position:absolute;left:3989;top:2261;width:10;height:20" coordorigin="3989,2261" coordsize="10,20">
              <v:shape style="position:absolute;left:3989;top:2261;width:10;height:20" coordorigin="3989,2261" coordsize="10,20" path="m3989,2281l3999,2281,3999,2261,3989,2261,3989,2281xe" filled="true" fillcolor="#000000" stroked="false">
                <v:path arrowok="t"/>
                <v:fill type="solid"/>
              </v:shape>
            </v:group>
            <v:group style="position:absolute;left:3989;top:2281;width:10;height:20" coordorigin="3989,2281" coordsize="10,20">
              <v:shape style="position:absolute;left:3989;top:2281;width:10;height:20" coordorigin="3989,2281" coordsize="10,20" path="m3989,2300l3999,2300,3999,2281,3989,2281,3989,2300xe" filled="true" fillcolor="#000000" stroked="false">
                <v:path arrowok="t"/>
                <v:fill type="solid"/>
              </v:shape>
            </v:group>
            <v:group style="position:absolute;left:3989;top:2300;width:10;height:20" coordorigin="3989,2300" coordsize="10,20">
              <v:shape style="position:absolute;left:3989;top:2300;width:10;height:20" coordorigin="3989,2300" coordsize="10,20" path="m3989,2319l3999,2319,3999,2300,3989,2300,3989,2319xe" filled="true" fillcolor="#000000" stroked="false">
                <v:path arrowok="t"/>
                <v:fill type="solid"/>
              </v:shape>
            </v:group>
            <v:group style="position:absolute;left:3989;top:2319;width:10;height:20" coordorigin="3989,2319" coordsize="10,20">
              <v:shape style="position:absolute;left:3989;top:2319;width:10;height:20" coordorigin="3989,2319" coordsize="10,20" path="m3989,2338l3999,2338,3999,2319,3989,2319,3989,2338xe" filled="true" fillcolor="#000000" stroked="false">
                <v:path arrowok="t"/>
                <v:fill type="solid"/>
              </v:shape>
            </v:group>
            <v:group style="position:absolute;left:3989;top:2338;width:10;height:20" coordorigin="3989,2338" coordsize="10,20">
              <v:shape style="position:absolute;left:3989;top:2338;width:10;height:20" coordorigin="3989,2338" coordsize="10,20" path="m3989,2357l3999,2357,3999,2338,3989,2338,3989,2357xe" filled="true" fillcolor="#000000" stroked="false">
                <v:path arrowok="t"/>
                <v:fill type="solid"/>
              </v:shape>
            </v:group>
            <v:group style="position:absolute;left:3989;top:2357;width:10;height:20" coordorigin="3989,2357" coordsize="10,20">
              <v:shape style="position:absolute;left:3989;top:2357;width:10;height:20" coordorigin="3989,2357" coordsize="10,20" path="m3989,2377l3999,2377,3999,2357,3989,2357,3989,2377xe" filled="true" fillcolor="#000000" stroked="false">
                <v:path arrowok="t"/>
                <v:fill type="solid"/>
              </v:shape>
            </v:group>
            <v:group style="position:absolute;left:3989;top:2377;width:10;height:20" coordorigin="3989,2377" coordsize="10,20">
              <v:shape style="position:absolute;left:3989;top:2377;width:10;height:20" coordorigin="3989,2377" coordsize="10,20" path="m3989,2396l3999,2396,3999,2377,3989,2377,3989,2396xe" filled="true" fillcolor="#000000" stroked="false">
                <v:path arrowok="t"/>
                <v:fill type="solid"/>
              </v:shape>
            </v:group>
            <v:group style="position:absolute;left:3989;top:2396;width:10;height:20" coordorigin="3989,2396" coordsize="10,20">
              <v:shape style="position:absolute;left:3989;top:2396;width:10;height:20" coordorigin="3989,2396" coordsize="10,20" path="m3989,2415l3999,2415,3999,2396,3989,2396,3989,2415xe" filled="true" fillcolor="#000000" stroked="false">
                <v:path arrowok="t"/>
                <v:fill type="solid"/>
              </v:shape>
            </v:group>
            <v:group style="position:absolute;left:3989;top:2415;width:10;height:20" coordorigin="3989,2415" coordsize="10,20">
              <v:shape style="position:absolute;left:3989;top:2415;width:10;height:20" coordorigin="3989,2415" coordsize="10,20" path="m3989,2434l3999,2434,3999,2415,3989,2415,3989,2434xe" filled="true" fillcolor="#000000" stroked="false">
                <v:path arrowok="t"/>
                <v:fill type="solid"/>
              </v:shape>
            </v:group>
            <v:group style="position:absolute;left:3989;top:2434;width:10;height:20" coordorigin="3989,2434" coordsize="10,20">
              <v:shape style="position:absolute;left:3989;top:2434;width:10;height:20" coordorigin="3989,2434" coordsize="10,20" path="m3989,2453l3999,2453,3999,2434,3989,2434,3989,2453xe" filled="true" fillcolor="#000000" stroked="false">
                <v:path arrowok="t"/>
                <v:fill type="solid"/>
              </v:shape>
            </v:group>
            <v:group style="position:absolute;left:3989;top:2453;width:10;height:20" coordorigin="3989,2453" coordsize="10,20">
              <v:shape style="position:absolute;left:3989;top:2453;width:10;height:20" coordorigin="3989,2453" coordsize="10,20" path="m3989,2473l3999,2473,3999,2453,3989,2453,3989,2473xe" filled="true" fillcolor="#000000" stroked="false">
                <v:path arrowok="t"/>
                <v:fill type="solid"/>
              </v:shape>
            </v:group>
            <v:group style="position:absolute;left:3989;top:2473;width:10;height:20" coordorigin="3989,2473" coordsize="10,20">
              <v:shape style="position:absolute;left:3989;top:2473;width:10;height:20" coordorigin="3989,2473" coordsize="10,20" path="m3989,2492l3999,2492,3999,2473,3989,2473,3989,2492xe" filled="true" fillcolor="#000000" stroked="false">
                <v:path arrowok="t"/>
                <v:fill type="solid"/>
              </v:shape>
            </v:group>
            <v:group style="position:absolute;left:3989;top:2492;width:10;height:20" coordorigin="3989,2492" coordsize="10,20">
              <v:shape style="position:absolute;left:3989;top:2492;width:10;height:20" coordorigin="3989,2492" coordsize="10,20" path="m3989,2511l3999,2511,3999,2492,3989,2492,3989,2511xe" filled="true" fillcolor="#000000" stroked="false">
                <v:path arrowok="t"/>
                <v:fill type="solid"/>
              </v:shape>
            </v:group>
            <v:group style="position:absolute;left:3989;top:2511;width:10;height:20" coordorigin="3989,2511" coordsize="10,20">
              <v:shape style="position:absolute;left:3989;top:2511;width:10;height:20" coordorigin="3989,2511" coordsize="10,20" path="m3989,2530l3999,2530,3999,2511,3989,2511,3989,2530xe" filled="true" fillcolor="#000000" stroked="false">
                <v:path arrowok="t"/>
                <v:fill type="solid"/>
              </v:shape>
            </v:group>
            <v:group style="position:absolute;left:3989;top:2530;width:10;height:20" coordorigin="3989,2530" coordsize="10,20">
              <v:shape style="position:absolute;left:3989;top:2530;width:10;height:20" coordorigin="3989,2530" coordsize="10,20" path="m3989,2549l3999,2549,3999,2530,3989,2530,3989,2549xe" filled="true" fillcolor="#000000" stroked="false">
                <v:path arrowok="t"/>
                <v:fill type="solid"/>
              </v:shape>
            </v:group>
            <v:group style="position:absolute;left:3989;top:2549;width:10;height:20" coordorigin="3989,2549" coordsize="10,20">
              <v:shape style="position:absolute;left:3989;top:2549;width:10;height:20" coordorigin="3989,2549" coordsize="10,20" path="m3989,2569l3999,2569,3999,2549,3989,2549,3989,2569xe" filled="true" fillcolor="#000000" stroked="false">
                <v:path arrowok="t"/>
                <v:fill type="solid"/>
              </v:shape>
            </v:group>
            <v:group style="position:absolute;left:3989;top:2569;width:10;height:20" coordorigin="3989,2569" coordsize="10,20">
              <v:shape style="position:absolute;left:3989;top:2569;width:10;height:20" coordorigin="3989,2569" coordsize="10,20" path="m3989,2588l3999,2588,3999,2569,3989,2569,3989,2588xe" filled="true" fillcolor="#000000" stroked="false">
                <v:path arrowok="t"/>
                <v:fill type="solid"/>
              </v:shape>
            </v:group>
            <v:group style="position:absolute;left:3989;top:2588;width:10;height:20" coordorigin="3989,2588" coordsize="10,20">
              <v:shape style="position:absolute;left:3989;top:2588;width:10;height:20" coordorigin="3989,2588" coordsize="10,20" path="m3989,2607l3999,2607,3999,2588,3989,2588,3989,2607xe" filled="true" fillcolor="#000000" stroked="false">
                <v:path arrowok="t"/>
                <v:fill type="solid"/>
              </v:shape>
            </v:group>
            <v:group style="position:absolute;left:3989;top:2607;width:10;height:20" coordorigin="3989,2607" coordsize="10,20">
              <v:shape style="position:absolute;left:3989;top:2607;width:10;height:20" coordorigin="3989,2607" coordsize="10,20" path="m3989,2626l3999,2626,3999,2607,3989,2607,3989,2626xe" filled="true" fillcolor="#000000" stroked="false">
                <v:path arrowok="t"/>
                <v:fill type="solid"/>
              </v:shape>
            </v:group>
            <v:group style="position:absolute;left:3989;top:2626;width:10;height:20" coordorigin="3989,2626" coordsize="10,20">
              <v:shape style="position:absolute;left:3989;top:2626;width:10;height:20" coordorigin="3989,2626" coordsize="10,20" path="m3989,2645l3999,2645,3999,2626,3989,2626,3989,2645xe" filled="true" fillcolor="#000000" stroked="false">
                <v:path arrowok="t"/>
                <v:fill type="solid"/>
              </v:shape>
            </v:group>
            <v:group style="position:absolute;left:3989;top:2645;width:10;height:20" coordorigin="3989,2645" coordsize="10,20">
              <v:shape style="position:absolute;left:3989;top:2645;width:10;height:20" coordorigin="3989,2645" coordsize="10,20" path="m3989,2665l3999,2665,3999,2645,3989,2645,3989,2665xe" filled="true" fillcolor="#000000" stroked="false">
                <v:path arrowok="t"/>
                <v:fill type="solid"/>
              </v:shape>
            </v:group>
            <v:group style="position:absolute;left:3989;top:2665;width:10;height:20" coordorigin="3989,2665" coordsize="10,20">
              <v:shape style="position:absolute;left:3989;top:2665;width:10;height:20" coordorigin="3989,2665" coordsize="10,20" path="m3989,2684l3999,2684,3999,2665,3989,2665,3989,2684xe" filled="true" fillcolor="#000000" stroked="false">
                <v:path arrowok="t"/>
                <v:fill type="solid"/>
              </v:shape>
            </v:group>
            <v:group style="position:absolute;left:3989;top:2684;width:10;height:20" coordorigin="3989,2684" coordsize="10,20">
              <v:shape style="position:absolute;left:3989;top:2684;width:10;height:20" coordorigin="3989,2684" coordsize="10,20" path="m3989,2703l3999,2703,3999,2684,3989,2684,3989,2703xe" filled="true" fillcolor="#000000" stroked="false">
                <v:path arrowok="t"/>
                <v:fill type="solid"/>
              </v:shape>
            </v:group>
            <v:group style="position:absolute;left:3989;top:2710;width:10;height:2" coordorigin="3989,2710" coordsize="10,2">
              <v:shape style="position:absolute;left:3989;top:2710;width:10;height:2" coordorigin="3989,2710" coordsize="10,0" path="m3989,2710l3999,2710e" filled="false" stroked="true" strokeweight=".71997pt" strokecolor="#000000">
                <v:path arrowok="t"/>
              </v:shape>
            </v:group>
            <v:group style="position:absolute;left:5257;top:2261;width:10;height:20" coordorigin="5257,2261" coordsize="10,20">
              <v:shape style="position:absolute;left:5257;top:2261;width:10;height:20" coordorigin="5257,2261" coordsize="10,20" path="m5257,2281l5267,2281,5267,2261,5257,2261,5257,2281xe" filled="true" fillcolor="#000000" stroked="false">
                <v:path arrowok="t"/>
                <v:fill type="solid"/>
              </v:shape>
            </v:group>
            <v:group style="position:absolute;left:5257;top:2281;width:10;height:20" coordorigin="5257,2281" coordsize="10,20">
              <v:shape style="position:absolute;left:5257;top:2281;width:10;height:20" coordorigin="5257,2281" coordsize="10,20" path="m5257,2300l5267,2300,5267,2281,5257,2281,5257,2300xe" filled="true" fillcolor="#000000" stroked="false">
                <v:path arrowok="t"/>
                <v:fill type="solid"/>
              </v:shape>
            </v:group>
            <v:group style="position:absolute;left:5257;top:2300;width:10;height:20" coordorigin="5257,2300" coordsize="10,20">
              <v:shape style="position:absolute;left:5257;top:2300;width:10;height:20" coordorigin="5257,2300" coordsize="10,20" path="m5257,2319l5267,2319,5267,2300,5257,2300,5257,2319xe" filled="true" fillcolor="#000000" stroked="false">
                <v:path arrowok="t"/>
                <v:fill type="solid"/>
              </v:shape>
            </v:group>
            <v:group style="position:absolute;left:5257;top:2319;width:10;height:20" coordorigin="5257,2319" coordsize="10,20">
              <v:shape style="position:absolute;left:5257;top:2319;width:10;height:20" coordorigin="5257,2319" coordsize="10,20" path="m5257,2338l5267,2338,5267,2319,5257,2319,5257,2338xe" filled="true" fillcolor="#000000" stroked="false">
                <v:path arrowok="t"/>
                <v:fill type="solid"/>
              </v:shape>
            </v:group>
            <v:group style="position:absolute;left:5257;top:2338;width:10;height:20" coordorigin="5257,2338" coordsize="10,20">
              <v:shape style="position:absolute;left:5257;top:2338;width:10;height:20" coordorigin="5257,2338" coordsize="10,20" path="m5257,2357l5267,2357,5267,2338,5257,2338,5257,2357xe" filled="true" fillcolor="#000000" stroked="false">
                <v:path arrowok="t"/>
                <v:fill type="solid"/>
              </v:shape>
            </v:group>
            <v:group style="position:absolute;left:5257;top:2357;width:10;height:20" coordorigin="5257,2357" coordsize="10,20">
              <v:shape style="position:absolute;left:5257;top:2357;width:10;height:20" coordorigin="5257,2357" coordsize="10,20" path="m5257,2377l5267,2377,5267,2357,5257,2357,5257,2377xe" filled="true" fillcolor="#000000" stroked="false">
                <v:path arrowok="t"/>
                <v:fill type="solid"/>
              </v:shape>
            </v:group>
            <v:group style="position:absolute;left:5257;top:2377;width:10;height:20" coordorigin="5257,2377" coordsize="10,20">
              <v:shape style="position:absolute;left:5257;top:2377;width:10;height:20" coordorigin="5257,2377" coordsize="10,20" path="m5257,2396l5267,2396,5267,2377,5257,2377,5257,2396xe" filled="true" fillcolor="#000000" stroked="false">
                <v:path arrowok="t"/>
                <v:fill type="solid"/>
              </v:shape>
            </v:group>
            <v:group style="position:absolute;left:5257;top:2396;width:10;height:20" coordorigin="5257,2396" coordsize="10,20">
              <v:shape style="position:absolute;left:5257;top:2396;width:10;height:20" coordorigin="5257,2396" coordsize="10,20" path="m5257,2415l5267,2415,5267,2396,5257,2396,5257,2415xe" filled="true" fillcolor="#000000" stroked="false">
                <v:path arrowok="t"/>
                <v:fill type="solid"/>
              </v:shape>
            </v:group>
            <v:group style="position:absolute;left:5257;top:2415;width:10;height:20" coordorigin="5257,2415" coordsize="10,20">
              <v:shape style="position:absolute;left:5257;top:2415;width:10;height:20" coordorigin="5257,2415" coordsize="10,20" path="m5257,2434l5267,2434,5267,2415,5257,2415,5257,2434xe" filled="true" fillcolor="#000000" stroked="false">
                <v:path arrowok="t"/>
                <v:fill type="solid"/>
              </v:shape>
            </v:group>
            <v:group style="position:absolute;left:5257;top:2434;width:10;height:20" coordorigin="5257,2434" coordsize="10,20">
              <v:shape style="position:absolute;left:5257;top:2434;width:10;height:20" coordorigin="5257,2434" coordsize="10,20" path="m5257,2453l5267,2453,5267,2434,5257,2434,5257,2453xe" filled="true" fillcolor="#000000" stroked="false">
                <v:path arrowok="t"/>
                <v:fill type="solid"/>
              </v:shape>
            </v:group>
            <v:group style="position:absolute;left:5257;top:2453;width:10;height:20" coordorigin="5257,2453" coordsize="10,20">
              <v:shape style="position:absolute;left:5257;top:2453;width:10;height:20" coordorigin="5257,2453" coordsize="10,20" path="m5257,2473l5267,2473,5267,2453,5257,2453,5257,2473xe" filled="true" fillcolor="#000000" stroked="false">
                <v:path arrowok="t"/>
                <v:fill type="solid"/>
              </v:shape>
            </v:group>
            <v:group style="position:absolute;left:5257;top:2473;width:10;height:20" coordorigin="5257,2473" coordsize="10,20">
              <v:shape style="position:absolute;left:5257;top:2473;width:10;height:20" coordorigin="5257,2473" coordsize="10,20" path="m5257,2492l5267,2492,5267,2473,5257,2473,5257,2492xe" filled="true" fillcolor="#000000" stroked="false">
                <v:path arrowok="t"/>
                <v:fill type="solid"/>
              </v:shape>
            </v:group>
            <v:group style="position:absolute;left:5257;top:2492;width:10;height:20" coordorigin="5257,2492" coordsize="10,20">
              <v:shape style="position:absolute;left:5257;top:2492;width:10;height:20" coordorigin="5257,2492" coordsize="10,20" path="m5257,2511l5267,2511,5267,2492,5257,2492,5257,2511xe" filled="true" fillcolor="#000000" stroked="false">
                <v:path arrowok="t"/>
                <v:fill type="solid"/>
              </v:shape>
            </v:group>
            <v:group style="position:absolute;left:5257;top:2511;width:10;height:20" coordorigin="5257,2511" coordsize="10,20">
              <v:shape style="position:absolute;left:5257;top:2511;width:10;height:20" coordorigin="5257,2511" coordsize="10,20" path="m5257,2530l5267,2530,5267,2511,5257,2511,5257,2530xe" filled="true" fillcolor="#000000" stroked="false">
                <v:path arrowok="t"/>
                <v:fill type="solid"/>
              </v:shape>
            </v:group>
            <v:group style="position:absolute;left:5257;top:2530;width:10;height:20" coordorigin="5257,2530" coordsize="10,20">
              <v:shape style="position:absolute;left:5257;top:2530;width:10;height:20" coordorigin="5257,2530" coordsize="10,20" path="m5257,2549l5267,2549,5267,2530,5257,2530,5257,2549xe" filled="true" fillcolor="#000000" stroked="false">
                <v:path arrowok="t"/>
                <v:fill type="solid"/>
              </v:shape>
            </v:group>
            <v:group style="position:absolute;left:5257;top:2549;width:10;height:20" coordorigin="5257,2549" coordsize="10,20">
              <v:shape style="position:absolute;left:5257;top:2549;width:10;height:20" coordorigin="5257,2549" coordsize="10,20" path="m5257,2569l5267,2569,5267,2549,5257,2549,5257,2569xe" filled="true" fillcolor="#000000" stroked="false">
                <v:path arrowok="t"/>
                <v:fill type="solid"/>
              </v:shape>
            </v:group>
            <v:group style="position:absolute;left:5257;top:2569;width:10;height:20" coordorigin="5257,2569" coordsize="10,20">
              <v:shape style="position:absolute;left:5257;top:2569;width:10;height:20" coordorigin="5257,2569" coordsize="10,20" path="m5257,2588l5267,2588,5267,2569,5257,2569,5257,2588xe" filled="true" fillcolor="#000000" stroked="false">
                <v:path arrowok="t"/>
                <v:fill type="solid"/>
              </v:shape>
            </v:group>
            <v:group style="position:absolute;left:5257;top:2588;width:10;height:20" coordorigin="5257,2588" coordsize="10,20">
              <v:shape style="position:absolute;left:5257;top:2588;width:10;height:20" coordorigin="5257,2588" coordsize="10,20" path="m5257,2607l5267,2607,5267,2588,5257,2588,5257,2607xe" filled="true" fillcolor="#000000" stroked="false">
                <v:path arrowok="t"/>
                <v:fill type="solid"/>
              </v:shape>
            </v:group>
            <v:group style="position:absolute;left:5257;top:2607;width:10;height:20" coordorigin="5257,2607" coordsize="10,20">
              <v:shape style="position:absolute;left:5257;top:2607;width:10;height:20" coordorigin="5257,2607" coordsize="10,20" path="m5257,2626l5267,2626,5267,2607,5257,2607,5257,2626xe" filled="true" fillcolor="#000000" stroked="false">
                <v:path arrowok="t"/>
                <v:fill type="solid"/>
              </v:shape>
            </v:group>
            <v:group style="position:absolute;left:5257;top:2626;width:10;height:20" coordorigin="5257,2626" coordsize="10,20">
              <v:shape style="position:absolute;left:5257;top:2626;width:10;height:20" coordorigin="5257,2626" coordsize="10,20" path="m5257,2645l5267,2645,5267,2626,5257,2626,5257,2645xe" filled="true" fillcolor="#000000" stroked="false">
                <v:path arrowok="t"/>
                <v:fill type="solid"/>
              </v:shape>
            </v:group>
            <v:group style="position:absolute;left:5257;top:2645;width:10;height:20" coordorigin="5257,2645" coordsize="10,20">
              <v:shape style="position:absolute;left:5257;top:2645;width:10;height:20" coordorigin="5257,2645" coordsize="10,20" path="m5257,2665l5267,2665,5267,2645,5257,2645,5257,2665xe" filled="true" fillcolor="#000000" stroked="false">
                <v:path arrowok="t"/>
                <v:fill type="solid"/>
              </v:shape>
            </v:group>
            <v:group style="position:absolute;left:5257;top:2665;width:10;height:20" coordorigin="5257,2665" coordsize="10,20">
              <v:shape style="position:absolute;left:5257;top:2665;width:10;height:20" coordorigin="5257,2665" coordsize="10,20" path="m5257,2684l5267,2684,5267,2665,5257,2665,5257,2684xe" filled="true" fillcolor="#000000" stroked="false">
                <v:path arrowok="t"/>
                <v:fill type="solid"/>
              </v:shape>
            </v:group>
            <v:group style="position:absolute;left:5257;top:2684;width:10;height:20" coordorigin="5257,2684" coordsize="10,20">
              <v:shape style="position:absolute;left:5257;top:2684;width:10;height:20" coordorigin="5257,2684" coordsize="10,20" path="m5257,2703l5267,2703,5267,2684,5257,2684,5257,2703xe" filled="true" fillcolor="#000000" stroked="false">
                <v:path arrowok="t"/>
                <v:fill type="solid"/>
              </v:shape>
            </v:group>
            <v:group style="position:absolute;left:5257;top:2710;width:10;height:2" coordorigin="5257,2710" coordsize="10,2">
              <v:shape style="position:absolute;left:5257;top:2710;width:10;height:2" coordorigin="5257,2710" coordsize="10,0" path="m5257,2710l5267,2710e" filled="false" stroked="true" strokeweight=".71997pt" strokecolor="#000000">
                <v:path arrowok="t"/>
              </v:shape>
            </v:group>
            <v:group style="position:absolute;left:6759;top:2261;width:10;height:20" coordorigin="6759,2261" coordsize="10,20">
              <v:shape style="position:absolute;left:6759;top:2261;width:10;height:20" coordorigin="6759,2261" coordsize="10,20" path="m6759,2281l6769,2281,6769,2261,6759,2261,6759,2281xe" filled="true" fillcolor="#000000" stroked="false">
                <v:path arrowok="t"/>
                <v:fill type="solid"/>
              </v:shape>
            </v:group>
            <v:group style="position:absolute;left:6759;top:2281;width:10;height:20" coordorigin="6759,2281" coordsize="10,20">
              <v:shape style="position:absolute;left:6759;top:2281;width:10;height:20" coordorigin="6759,2281" coordsize="10,20" path="m6759,2300l6769,2300,6769,2281,6759,2281,6759,2300xe" filled="true" fillcolor="#000000" stroked="false">
                <v:path arrowok="t"/>
                <v:fill type="solid"/>
              </v:shape>
            </v:group>
            <v:group style="position:absolute;left:6759;top:2300;width:10;height:20" coordorigin="6759,2300" coordsize="10,20">
              <v:shape style="position:absolute;left:6759;top:2300;width:10;height:20" coordorigin="6759,2300" coordsize="10,20" path="m6759,2319l6769,2319,6769,2300,6759,2300,6759,2319xe" filled="true" fillcolor="#000000" stroked="false">
                <v:path arrowok="t"/>
                <v:fill type="solid"/>
              </v:shape>
            </v:group>
            <v:group style="position:absolute;left:6759;top:2319;width:10;height:20" coordorigin="6759,2319" coordsize="10,20">
              <v:shape style="position:absolute;left:6759;top:2319;width:10;height:20" coordorigin="6759,2319" coordsize="10,20" path="m6759,2338l6769,2338,6769,2319,6759,2319,6759,2338xe" filled="true" fillcolor="#000000" stroked="false">
                <v:path arrowok="t"/>
                <v:fill type="solid"/>
              </v:shape>
            </v:group>
            <v:group style="position:absolute;left:6759;top:2338;width:10;height:20" coordorigin="6759,2338" coordsize="10,20">
              <v:shape style="position:absolute;left:6759;top:2338;width:10;height:20" coordorigin="6759,2338" coordsize="10,20" path="m6759,2357l6769,2357,6769,2338,6759,2338,6759,2357xe" filled="true" fillcolor="#000000" stroked="false">
                <v:path arrowok="t"/>
                <v:fill type="solid"/>
              </v:shape>
            </v:group>
            <v:group style="position:absolute;left:6759;top:2357;width:10;height:20" coordorigin="6759,2357" coordsize="10,20">
              <v:shape style="position:absolute;left:6759;top:2357;width:10;height:20" coordorigin="6759,2357" coordsize="10,20" path="m6759,2377l6769,2377,6769,2357,6759,2357,6759,2377xe" filled="true" fillcolor="#000000" stroked="false">
                <v:path arrowok="t"/>
                <v:fill type="solid"/>
              </v:shape>
            </v:group>
            <v:group style="position:absolute;left:6759;top:2377;width:10;height:20" coordorigin="6759,2377" coordsize="10,20">
              <v:shape style="position:absolute;left:6759;top:2377;width:10;height:20" coordorigin="6759,2377" coordsize="10,20" path="m6759,2396l6769,2396,6769,2377,6759,2377,6759,2396xe" filled="true" fillcolor="#000000" stroked="false">
                <v:path arrowok="t"/>
                <v:fill type="solid"/>
              </v:shape>
            </v:group>
            <v:group style="position:absolute;left:6759;top:2396;width:10;height:20" coordorigin="6759,2396" coordsize="10,20">
              <v:shape style="position:absolute;left:6759;top:2396;width:10;height:20" coordorigin="6759,2396" coordsize="10,20" path="m6759,2415l6769,2415,6769,2396,6759,2396,6759,2415xe" filled="true" fillcolor="#000000" stroked="false">
                <v:path arrowok="t"/>
                <v:fill type="solid"/>
              </v:shape>
            </v:group>
            <v:group style="position:absolute;left:6759;top:2415;width:10;height:20" coordorigin="6759,2415" coordsize="10,20">
              <v:shape style="position:absolute;left:6759;top:2415;width:10;height:20" coordorigin="6759,2415" coordsize="10,20" path="m6759,2434l6769,2434,6769,2415,6759,2415,6759,2434xe" filled="true" fillcolor="#000000" stroked="false">
                <v:path arrowok="t"/>
                <v:fill type="solid"/>
              </v:shape>
            </v:group>
            <v:group style="position:absolute;left:6759;top:2434;width:10;height:20" coordorigin="6759,2434" coordsize="10,20">
              <v:shape style="position:absolute;left:6759;top:2434;width:10;height:20" coordorigin="6759,2434" coordsize="10,20" path="m6759,2453l6769,2453,6769,2434,6759,2434,6759,2453xe" filled="true" fillcolor="#000000" stroked="false">
                <v:path arrowok="t"/>
                <v:fill type="solid"/>
              </v:shape>
            </v:group>
            <v:group style="position:absolute;left:6759;top:2453;width:10;height:20" coordorigin="6759,2453" coordsize="10,20">
              <v:shape style="position:absolute;left:6759;top:2453;width:10;height:20" coordorigin="6759,2453" coordsize="10,20" path="m6759,2473l6769,2473,6769,2453,6759,2453,6759,2473xe" filled="true" fillcolor="#000000" stroked="false">
                <v:path arrowok="t"/>
                <v:fill type="solid"/>
              </v:shape>
            </v:group>
            <v:group style="position:absolute;left:6759;top:2473;width:10;height:20" coordorigin="6759,2473" coordsize="10,20">
              <v:shape style="position:absolute;left:6759;top:2473;width:10;height:20" coordorigin="6759,2473" coordsize="10,20" path="m6759,2492l6769,2492,6769,2473,6759,2473,6759,2492xe" filled="true" fillcolor="#000000" stroked="false">
                <v:path arrowok="t"/>
                <v:fill type="solid"/>
              </v:shape>
            </v:group>
            <v:group style="position:absolute;left:6759;top:2492;width:10;height:20" coordorigin="6759,2492" coordsize="10,20">
              <v:shape style="position:absolute;left:6759;top:2492;width:10;height:20" coordorigin="6759,2492" coordsize="10,20" path="m6759,2511l6769,2511,6769,2492,6759,2492,6759,2511xe" filled="true" fillcolor="#000000" stroked="false">
                <v:path arrowok="t"/>
                <v:fill type="solid"/>
              </v:shape>
            </v:group>
            <v:group style="position:absolute;left:6759;top:2511;width:10;height:20" coordorigin="6759,2511" coordsize="10,20">
              <v:shape style="position:absolute;left:6759;top:2511;width:10;height:20" coordorigin="6759,2511" coordsize="10,20" path="m6759,2530l6769,2530,6769,2511,6759,2511,6759,2530xe" filled="true" fillcolor="#000000" stroked="false">
                <v:path arrowok="t"/>
                <v:fill type="solid"/>
              </v:shape>
            </v:group>
            <v:group style="position:absolute;left:6759;top:2530;width:10;height:20" coordorigin="6759,2530" coordsize="10,20">
              <v:shape style="position:absolute;left:6759;top:2530;width:10;height:20" coordorigin="6759,2530" coordsize="10,20" path="m6759,2549l6769,2549,6769,2530,6759,2530,6759,2549xe" filled="true" fillcolor="#000000" stroked="false">
                <v:path arrowok="t"/>
                <v:fill type="solid"/>
              </v:shape>
            </v:group>
            <v:group style="position:absolute;left:6759;top:2549;width:10;height:20" coordorigin="6759,2549" coordsize="10,20">
              <v:shape style="position:absolute;left:6759;top:2549;width:10;height:20" coordorigin="6759,2549" coordsize="10,20" path="m6759,2569l6769,2569,6769,2549,6759,2549,6759,2569xe" filled="true" fillcolor="#000000" stroked="false">
                <v:path arrowok="t"/>
                <v:fill type="solid"/>
              </v:shape>
            </v:group>
            <v:group style="position:absolute;left:6759;top:2569;width:10;height:20" coordorigin="6759,2569" coordsize="10,20">
              <v:shape style="position:absolute;left:6759;top:2569;width:10;height:20" coordorigin="6759,2569" coordsize="10,20" path="m6759,2588l6769,2588,6769,2569,6759,2569,6759,2588xe" filled="true" fillcolor="#000000" stroked="false">
                <v:path arrowok="t"/>
                <v:fill type="solid"/>
              </v:shape>
            </v:group>
            <v:group style="position:absolute;left:6759;top:2588;width:10;height:20" coordorigin="6759,2588" coordsize="10,20">
              <v:shape style="position:absolute;left:6759;top:2588;width:10;height:20" coordorigin="6759,2588" coordsize="10,20" path="m6759,2607l6769,2607,6769,2588,6759,2588,6759,2607xe" filled="true" fillcolor="#000000" stroked="false">
                <v:path arrowok="t"/>
                <v:fill type="solid"/>
              </v:shape>
            </v:group>
            <v:group style="position:absolute;left:6759;top:2607;width:10;height:20" coordorigin="6759,2607" coordsize="10,20">
              <v:shape style="position:absolute;left:6759;top:2607;width:10;height:20" coordorigin="6759,2607" coordsize="10,20" path="m6759,2626l6769,2626,6769,2607,6759,2607,6759,2626xe" filled="true" fillcolor="#000000" stroked="false">
                <v:path arrowok="t"/>
                <v:fill type="solid"/>
              </v:shape>
            </v:group>
            <v:group style="position:absolute;left:6759;top:2626;width:10;height:20" coordorigin="6759,2626" coordsize="10,20">
              <v:shape style="position:absolute;left:6759;top:2626;width:10;height:20" coordorigin="6759,2626" coordsize="10,20" path="m6759,2645l6769,2645,6769,2626,6759,2626,6759,2645xe" filled="true" fillcolor="#000000" stroked="false">
                <v:path arrowok="t"/>
                <v:fill type="solid"/>
              </v:shape>
            </v:group>
            <v:group style="position:absolute;left:6759;top:2645;width:10;height:20" coordorigin="6759,2645" coordsize="10,20">
              <v:shape style="position:absolute;left:6759;top:2645;width:10;height:20" coordorigin="6759,2645" coordsize="10,20" path="m6759,2665l6769,2665,6769,2645,6759,2645,6759,2665xe" filled="true" fillcolor="#000000" stroked="false">
                <v:path arrowok="t"/>
                <v:fill type="solid"/>
              </v:shape>
            </v:group>
            <v:group style="position:absolute;left:6759;top:2665;width:10;height:20" coordorigin="6759,2665" coordsize="10,20">
              <v:shape style="position:absolute;left:6759;top:2665;width:10;height:20" coordorigin="6759,2665" coordsize="10,20" path="m6759,2684l6769,2684,6769,2665,6759,2665,6759,2684xe" filled="true" fillcolor="#000000" stroked="false">
                <v:path arrowok="t"/>
                <v:fill type="solid"/>
              </v:shape>
            </v:group>
            <v:group style="position:absolute;left:6759;top:2684;width:10;height:20" coordorigin="6759,2684" coordsize="10,20">
              <v:shape style="position:absolute;left:6759;top:2684;width:10;height:20" coordorigin="6759,2684" coordsize="10,20" path="m6759,2703l6769,2703,6769,2684,6759,2684,6759,2703xe" filled="true" fillcolor="#000000" stroked="false">
                <v:path arrowok="t"/>
                <v:fill type="solid"/>
              </v:shape>
            </v:group>
            <v:group style="position:absolute;left:6759;top:2710;width:10;height:2" coordorigin="6759,2710" coordsize="10,2">
              <v:shape style="position:absolute;left:6759;top:2710;width:10;height:2" coordorigin="6759,2710" coordsize="10,0" path="m6759,2710l6769,2710e" filled="false" stroked="true" strokeweight=".71997pt" strokecolor="#000000">
                <v:path arrowok="t"/>
              </v:shape>
            </v:group>
            <v:group style="position:absolute;left:7485;top:2261;width:10;height:20" coordorigin="7485,2261" coordsize="10,20">
              <v:shape style="position:absolute;left:7485;top:2261;width:10;height:20" coordorigin="7485,2261" coordsize="10,20" path="m7485,2281l7494,2281,7494,2261,7485,2261,7485,2281xe" filled="true" fillcolor="#000000" stroked="false">
                <v:path arrowok="t"/>
                <v:fill type="solid"/>
              </v:shape>
            </v:group>
            <v:group style="position:absolute;left:7485;top:2281;width:10;height:20" coordorigin="7485,2281" coordsize="10,20">
              <v:shape style="position:absolute;left:7485;top:2281;width:10;height:20" coordorigin="7485,2281" coordsize="10,20" path="m7485,2300l7494,2300,7494,2281,7485,2281,7485,2300xe" filled="true" fillcolor="#000000" stroked="false">
                <v:path arrowok="t"/>
                <v:fill type="solid"/>
              </v:shape>
            </v:group>
            <v:group style="position:absolute;left:7485;top:2300;width:10;height:20" coordorigin="7485,2300" coordsize="10,20">
              <v:shape style="position:absolute;left:7485;top:2300;width:10;height:20" coordorigin="7485,2300" coordsize="10,20" path="m7485,2319l7494,2319,7494,2300,7485,2300,7485,2319xe" filled="true" fillcolor="#000000" stroked="false">
                <v:path arrowok="t"/>
                <v:fill type="solid"/>
              </v:shape>
            </v:group>
            <v:group style="position:absolute;left:7485;top:2319;width:10;height:20" coordorigin="7485,2319" coordsize="10,20">
              <v:shape style="position:absolute;left:7485;top:2319;width:10;height:20" coordorigin="7485,2319" coordsize="10,20" path="m7485,2338l7494,2338,7494,2319,7485,2319,7485,2338xe" filled="true" fillcolor="#000000" stroked="false">
                <v:path arrowok="t"/>
                <v:fill type="solid"/>
              </v:shape>
            </v:group>
            <v:group style="position:absolute;left:7485;top:2338;width:10;height:20" coordorigin="7485,2338" coordsize="10,20">
              <v:shape style="position:absolute;left:7485;top:2338;width:10;height:20" coordorigin="7485,2338" coordsize="10,20" path="m7485,2357l7494,2357,7494,2338,7485,2338,7485,2357xe" filled="true" fillcolor="#000000" stroked="false">
                <v:path arrowok="t"/>
                <v:fill type="solid"/>
              </v:shape>
            </v:group>
            <v:group style="position:absolute;left:7485;top:2357;width:10;height:20" coordorigin="7485,2357" coordsize="10,20">
              <v:shape style="position:absolute;left:7485;top:2357;width:10;height:20" coordorigin="7485,2357" coordsize="10,20" path="m7485,2377l7494,2377,7494,2357,7485,2357,7485,2377xe" filled="true" fillcolor="#000000" stroked="false">
                <v:path arrowok="t"/>
                <v:fill type="solid"/>
              </v:shape>
            </v:group>
            <v:group style="position:absolute;left:7485;top:2377;width:10;height:20" coordorigin="7485,2377" coordsize="10,20">
              <v:shape style="position:absolute;left:7485;top:2377;width:10;height:20" coordorigin="7485,2377" coordsize="10,20" path="m7485,2396l7494,2396,7494,2377,7485,2377,7485,2396xe" filled="true" fillcolor="#000000" stroked="false">
                <v:path arrowok="t"/>
                <v:fill type="solid"/>
              </v:shape>
            </v:group>
            <v:group style="position:absolute;left:7485;top:2396;width:10;height:20" coordorigin="7485,2396" coordsize="10,20">
              <v:shape style="position:absolute;left:7485;top:2396;width:10;height:20" coordorigin="7485,2396" coordsize="10,20" path="m7485,2415l7494,2415,7494,2396,7485,2396,7485,2415xe" filled="true" fillcolor="#000000" stroked="false">
                <v:path arrowok="t"/>
                <v:fill type="solid"/>
              </v:shape>
            </v:group>
            <v:group style="position:absolute;left:7485;top:2415;width:10;height:20" coordorigin="7485,2415" coordsize="10,20">
              <v:shape style="position:absolute;left:7485;top:2415;width:10;height:20" coordorigin="7485,2415" coordsize="10,20" path="m7485,2434l7494,2434,7494,2415,7485,2415,7485,2434xe" filled="true" fillcolor="#000000" stroked="false">
                <v:path arrowok="t"/>
                <v:fill type="solid"/>
              </v:shape>
            </v:group>
            <v:group style="position:absolute;left:7485;top:2434;width:10;height:20" coordorigin="7485,2434" coordsize="10,20">
              <v:shape style="position:absolute;left:7485;top:2434;width:10;height:20" coordorigin="7485,2434" coordsize="10,20" path="m7485,2453l7494,2453,7494,2434,7485,2434,7485,2453xe" filled="true" fillcolor="#000000" stroked="false">
                <v:path arrowok="t"/>
                <v:fill type="solid"/>
              </v:shape>
            </v:group>
            <v:group style="position:absolute;left:7485;top:2453;width:10;height:20" coordorigin="7485,2453" coordsize="10,20">
              <v:shape style="position:absolute;left:7485;top:2453;width:10;height:20" coordorigin="7485,2453" coordsize="10,20" path="m7485,2473l7494,2473,7494,2453,7485,2453,7485,2473xe" filled="true" fillcolor="#000000" stroked="false">
                <v:path arrowok="t"/>
                <v:fill type="solid"/>
              </v:shape>
            </v:group>
            <v:group style="position:absolute;left:7485;top:2473;width:10;height:20" coordorigin="7485,2473" coordsize="10,20">
              <v:shape style="position:absolute;left:7485;top:2473;width:10;height:20" coordorigin="7485,2473" coordsize="10,20" path="m7485,2492l7494,2492,7494,2473,7485,2473,7485,2492xe" filled="true" fillcolor="#000000" stroked="false">
                <v:path arrowok="t"/>
                <v:fill type="solid"/>
              </v:shape>
            </v:group>
            <v:group style="position:absolute;left:7485;top:2492;width:10;height:20" coordorigin="7485,2492" coordsize="10,20">
              <v:shape style="position:absolute;left:7485;top:2492;width:10;height:20" coordorigin="7485,2492" coordsize="10,20" path="m7485,2511l7494,2511,7494,2492,7485,2492,7485,2511xe" filled="true" fillcolor="#000000" stroked="false">
                <v:path arrowok="t"/>
                <v:fill type="solid"/>
              </v:shape>
            </v:group>
            <v:group style="position:absolute;left:7485;top:2511;width:10;height:20" coordorigin="7485,2511" coordsize="10,20">
              <v:shape style="position:absolute;left:7485;top:2511;width:10;height:20" coordorigin="7485,2511" coordsize="10,20" path="m7485,2530l7494,2530,7494,2511,7485,2511,7485,2530xe" filled="true" fillcolor="#000000" stroked="false">
                <v:path arrowok="t"/>
                <v:fill type="solid"/>
              </v:shape>
            </v:group>
            <v:group style="position:absolute;left:7485;top:2530;width:10;height:20" coordorigin="7485,2530" coordsize="10,20">
              <v:shape style="position:absolute;left:7485;top:2530;width:10;height:20" coordorigin="7485,2530" coordsize="10,20" path="m7485,2549l7494,2549,7494,2530,7485,2530,7485,2549xe" filled="true" fillcolor="#000000" stroked="false">
                <v:path arrowok="t"/>
                <v:fill type="solid"/>
              </v:shape>
            </v:group>
            <v:group style="position:absolute;left:7485;top:2549;width:10;height:20" coordorigin="7485,2549" coordsize="10,20">
              <v:shape style="position:absolute;left:7485;top:2549;width:10;height:20" coordorigin="7485,2549" coordsize="10,20" path="m7485,2569l7494,2569,7494,2549,7485,2549,7485,2569xe" filled="true" fillcolor="#000000" stroked="false">
                <v:path arrowok="t"/>
                <v:fill type="solid"/>
              </v:shape>
            </v:group>
            <v:group style="position:absolute;left:7485;top:2569;width:10;height:20" coordorigin="7485,2569" coordsize="10,20">
              <v:shape style="position:absolute;left:7485;top:2569;width:10;height:20" coordorigin="7485,2569" coordsize="10,20" path="m7485,2588l7494,2588,7494,2569,7485,2569,7485,2588xe" filled="true" fillcolor="#000000" stroked="false">
                <v:path arrowok="t"/>
                <v:fill type="solid"/>
              </v:shape>
            </v:group>
            <v:group style="position:absolute;left:7485;top:2588;width:10;height:20" coordorigin="7485,2588" coordsize="10,20">
              <v:shape style="position:absolute;left:7485;top:2588;width:10;height:20" coordorigin="7485,2588" coordsize="10,20" path="m7485,2607l7494,2607,7494,2588,7485,2588,7485,2607xe" filled="true" fillcolor="#000000" stroked="false">
                <v:path arrowok="t"/>
                <v:fill type="solid"/>
              </v:shape>
            </v:group>
            <v:group style="position:absolute;left:7485;top:2607;width:10;height:20" coordorigin="7485,2607" coordsize="10,20">
              <v:shape style="position:absolute;left:7485;top:2607;width:10;height:20" coordorigin="7485,2607" coordsize="10,20" path="m7485,2626l7494,2626,7494,2607,7485,2607,7485,2626xe" filled="true" fillcolor="#000000" stroked="false">
                <v:path arrowok="t"/>
                <v:fill type="solid"/>
              </v:shape>
            </v:group>
            <v:group style="position:absolute;left:7485;top:2626;width:10;height:20" coordorigin="7485,2626" coordsize="10,20">
              <v:shape style="position:absolute;left:7485;top:2626;width:10;height:20" coordorigin="7485,2626" coordsize="10,20" path="m7485,2645l7494,2645,7494,2626,7485,2626,7485,2645xe" filled="true" fillcolor="#000000" stroked="false">
                <v:path arrowok="t"/>
                <v:fill type="solid"/>
              </v:shape>
            </v:group>
            <v:group style="position:absolute;left:7485;top:2645;width:10;height:20" coordorigin="7485,2645" coordsize="10,20">
              <v:shape style="position:absolute;left:7485;top:2645;width:10;height:20" coordorigin="7485,2645" coordsize="10,20" path="m7485,2665l7494,2665,7494,2645,7485,2645,7485,2665xe" filled="true" fillcolor="#000000" stroked="false">
                <v:path arrowok="t"/>
                <v:fill type="solid"/>
              </v:shape>
            </v:group>
            <v:group style="position:absolute;left:7485;top:2665;width:10;height:20" coordorigin="7485,2665" coordsize="10,20">
              <v:shape style="position:absolute;left:7485;top:2665;width:10;height:20" coordorigin="7485,2665" coordsize="10,20" path="m7485,2684l7494,2684,7494,2665,7485,2665,7485,2684xe" filled="true" fillcolor="#000000" stroked="false">
                <v:path arrowok="t"/>
                <v:fill type="solid"/>
              </v:shape>
            </v:group>
            <v:group style="position:absolute;left:7485;top:2684;width:10;height:20" coordorigin="7485,2684" coordsize="10,20">
              <v:shape style="position:absolute;left:7485;top:2684;width:10;height:20" coordorigin="7485,2684" coordsize="10,20" path="m7485,2703l7494,2703,7494,2684,7485,2684,7485,2703xe" filled="true" fillcolor="#000000" stroked="false">
                <v:path arrowok="t"/>
                <v:fill type="solid"/>
              </v:shape>
            </v:group>
            <v:group style="position:absolute;left:7485;top:2710;width:10;height:2" coordorigin="7485,2710" coordsize="10,2">
              <v:shape style="position:absolute;left:7485;top:2710;width:10;height:2" coordorigin="7485,2710" coordsize="10,0" path="m7485,2710l7494,2710e" filled="false" stroked="true" strokeweight=".71997pt" strokecolor="#000000">
                <v:path arrowok="t"/>
              </v:shape>
              <v:shape style="position:absolute;left:29;top:2626;width:967;height:101" type="#_x0000_t75" stroked="false">
                <v:imagedata r:id="rId112" o:title=""/>
              </v:shape>
              <v:shape style="position:absolute;left:972;top:2717;width:2290;height:10" type="#_x0000_t75" stroked="false">
                <v:imagedata r:id="rId113" o:title=""/>
              </v:shape>
              <v:shape style="position:absolute;left:3257;top:2717;width:732;height:10" type="#_x0000_t75" stroked="false">
                <v:imagedata r:id="rId98" o:title=""/>
              </v:shape>
              <v:shape style="position:absolute;left:3985;top:2717;width:1272;height:10" type="#_x0000_t75" stroked="false">
                <v:imagedata r:id="rId103" o:title=""/>
              </v:shape>
              <v:shape style="position:absolute;left:5252;top:2717;width:1507;height:10" type="#_x0000_t75" stroked="false">
                <v:imagedata r:id="rId104" o:title=""/>
              </v:shape>
              <v:shape style="position:absolute;left:6755;top:2717;width:2120;height:10" type="#_x0000_t75" stroked="false">
                <v:imagedata r:id="rId114" o:title=""/>
              </v:shape>
            </v:group>
            <v:group style="position:absolute;left:977;top:2727;width:10;height:20" coordorigin="977,2727" coordsize="10,20">
              <v:shape style="position:absolute;left:977;top:2727;width:10;height:20" coordorigin="977,2727" coordsize="10,20" path="m977,2746l986,2746,986,2727,977,2727,977,2746xe" filled="true" fillcolor="#000000" stroked="false">
                <v:path arrowok="t"/>
                <v:fill type="solid"/>
              </v:shape>
            </v:group>
            <v:group style="position:absolute;left:977;top:2746;width:10;height:20" coordorigin="977,2746" coordsize="10,20">
              <v:shape style="position:absolute;left:977;top:2746;width:10;height:20" coordorigin="977,2746" coordsize="10,20" path="m977,2765l986,2765,986,2746,977,2746,977,2765xe" filled="true" fillcolor="#000000" stroked="false">
                <v:path arrowok="t"/>
                <v:fill type="solid"/>
              </v:shape>
            </v:group>
            <v:group style="position:absolute;left:977;top:2765;width:10;height:20" coordorigin="977,2765" coordsize="10,20">
              <v:shape style="position:absolute;left:977;top:2765;width:10;height:20" coordorigin="977,2765" coordsize="10,20" path="m977,2785l986,2785,986,2765,977,2765,977,2785xe" filled="true" fillcolor="#000000" stroked="false">
                <v:path arrowok="t"/>
                <v:fill type="solid"/>
              </v:shape>
            </v:group>
            <v:group style="position:absolute;left:977;top:2785;width:10;height:20" coordorigin="977,2785" coordsize="10,20">
              <v:shape style="position:absolute;left:977;top:2785;width:10;height:20" coordorigin="977,2785" coordsize="10,20" path="m977,2804l986,2804,986,2785,977,2785,977,2804xe" filled="true" fillcolor="#000000" stroked="false">
                <v:path arrowok="t"/>
                <v:fill type="solid"/>
              </v:shape>
            </v:group>
            <v:group style="position:absolute;left:977;top:2804;width:10;height:20" coordorigin="977,2804" coordsize="10,20">
              <v:shape style="position:absolute;left:977;top:2804;width:10;height:20" coordorigin="977,2804" coordsize="10,20" path="m977,2823l986,2823,986,2804,977,2804,977,2823xe" filled="true" fillcolor="#000000" stroked="false">
                <v:path arrowok="t"/>
                <v:fill type="solid"/>
              </v:shape>
            </v:group>
            <v:group style="position:absolute;left:977;top:2823;width:10;height:20" coordorigin="977,2823" coordsize="10,20">
              <v:shape style="position:absolute;left:977;top:2823;width:10;height:20" coordorigin="977,2823" coordsize="10,20" path="m977,2842l986,2842,986,2823,977,2823,977,2842xe" filled="true" fillcolor="#000000" stroked="false">
                <v:path arrowok="t"/>
                <v:fill type="solid"/>
              </v:shape>
            </v:group>
            <v:group style="position:absolute;left:977;top:2842;width:10;height:20" coordorigin="977,2842" coordsize="10,20">
              <v:shape style="position:absolute;left:977;top:2842;width:10;height:20" coordorigin="977,2842" coordsize="10,20" path="m977,2861l986,2861,986,2842,977,2842,977,2861xe" filled="true" fillcolor="#000000" stroked="false">
                <v:path arrowok="t"/>
                <v:fill type="solid"/>
              </v:shape>
            </v:group>
            <v:group style="position:absolute;left:977;top:2861;width:10;height:20" coordorigin="977,2861" coordsize="10,20">
              <v:shape style="position:absolute;left:977;top:2861;width:10;height:20" coordorigin="977,2861" coordsize="10,20" path="m977,2881l986,2881,986,2861,977,2861,977,2881xe" filled="true" fillcolor="#000000" stroked="false">
                <v:path arrowok="t"/>
                <v:fill type="solid"/>
              </v:shape>
            </v:group>
            <v:group style="position:absolute;left:977;top:2881;width:10;height:20" coordorigin="977,2881" coordsize="10,20">
              <v:shape style="position:absolute;left:977;top:2881;width:10;height:20" coordorigin="977,2881" coordsize="10,20" path="m977,2900l986,2900,986,2881,977,2881,977,2900xe" filled="true" fillcolor="#000000" stroked="false">
                <v:path arrowok="t"/>
                <v:fill type="solid"/>
              </v:shape>
            </v:group>
            <v:group style="position:absolute;left:977;top:2900;width:10;height:20" coordorigin="977,2900" coordsize="10,20">
              <v:shape style="position:absolute;left:977;top:2900;width:10;height:20" coordorigin="977,2900" coordsize="10,20" path="m977,2919l986,2919,986,2900,977,2900,977,2919xe" filled="true" fillcolor="#000000" stroked="false">
                <v:path arrowok="t"/>
                <v:fill type="solid"/>
              </v:shape>
            </v:group>
            <v:group style="position:absolute;left:977;top:2919;width:10;height:20" coordorigin="977,2919" coordsize="10,20">
              <v:shape style="position:absolute;left:977;top:2919;width:10;height:20" coordorigin="977,2919" coordsize="10,20" path="m977,2938l986,2938,986,2919,977,2919,977,2938xe" filled="true" fillcolor="#000000" stroked="false">
                <v:path arrowok="t"/>
                <v:fill type="solid"/>
              </v:shape>
            </v:group>
            <v:group style="position:absolute;left:977;top:2938;width:10;height:20" coordorigin="977,2938" coordsize="10,20">
              <v:shape style="position:absolute;left:977;top:2938;width:10;height:20" coordorigin="977,2938" coordsize="10,20" path="m977,2957l986,2957,986,2938,977,2938,977,2957xe" filled="true" fillcolor="#000000" stroked="false">
                <v:path arrowok="t"/>
                <v:fill type="solid"/>
              </v:shape>
            </v:group>
            <v:group style="position:absolute;left:977;top:2957;width:10;height:20" coordorigin="977,2957" coordsize="10,20">
              <v:shape style="position:absolute;left:977;top:2957;width:10;height:20" coordorigin="977,2957" coordsize="10,20" path="m977,2977l986,2977,986,2957,977,2957,977,2977xe" filled="true" fillcolor="#000000" stroked="false">
                <v:path arrowok="t"/>
                <v:fill type="solid"/>
              </v:shape>
            </v:group>
            <v:group style="position:absolute;left:977;top:2977;width:10;height:20" coordorigin="977,2977" coordsize="10,20">
              <v:shape style="position:absolute;left:977;top:2977;width:10;height:20" coordorigin="977,2977" coordsize="10,20" path="m977,2996l986,2996,986,2977,977,2977,977,2996xe" filled="true" fillcolor="#000000" stroked="false">
                <v:path arrowok="t"/>
                <v:fill type="solid"/>
              </v:shape>
            </v:group>
            <v:group style="position:absolute;left:977;top:2996;width:10;height:20" coordorigin="977,2996" coordsize="10,20">
              <v:shape style="position:absolute;left:977;top:2996;width:10;height:20" coordorigin="977,2996" coordsize="10,20" path="m977,3015l986,3015,986,2996,977,2996,977,3015xe" filled="true" fillcolor="#000000" stroked="false">
                <v:path arrowok="t"/>
                <v:fill type="solid"/>
              </v:shape>
            </v:group>
            <v:group style="position:absolute;left:977;top:3015;width:10;height:20" coordorigin="977,3015" coordsize="10,20">
              <v:shape style="position:absolute;left:977;top:3015;width:10;height:20" coordorigin="977,3015" coordsize="10,20" path="m977,3034l986,3034,986,3015,977,3015,977,3034xe" filled="true" fillcolor="#000000" stroked="false">
                <v:path arrowok="t"/>
                <v:fill type="solid"/>
              </v:shape>
            </v:group>
            <v:group style="position:absolute;left:977;top:3034;width:10;height:20" coordorigin="977,3034" coordsize="10,20">
              <v:shape style="position:absolute;left:977;top:3034;width:10;height:20" coordorigin="977,3034" coordsize="10,20" path="m977,3053l986,3053,986,3034,977,3034,977,3053xe" filled="true" fillcolor="#000000" stroked="false">
                <v:path arrowok="t"/>
                <v:fill type="solid"/>
              </v:shape>
            </v:group>
            <v:group style="position:absolute;left:977;top:3053;width:10;height:20" coordorigin="977,3053" coordsize="10,20">
              <v:shape style="position:absolute;left:977;top:3053;width:10;height:20" coordorigin="977,3053" coordsize="10,20" path="m977,3073l986,3073,986,3053,977,3053,977,3073xe" filled="true" fillcolor="#000000" stroked="false">
                <v:path arrowok="t"/>
                <v:fill type="solid"/>
              </v:shape>
            </v:group>
            <v:group style="position:absolute;left:977;top:3073;width:10;height:20" coordorigin="977,3073" coordsize="10,20">
              <v:shape style="position:absolute;left:977;top:3073;width:10;height:20" coordorigin="977,3073" coordsize="10,20" path="m977,3092l986,3092,986,3073,977,3073,977,3092xe" filled="true" fillcolor="#000000" stroked="false">
                <v:path arrowok="t"/>
                <v:fill type="solid"/>
              </v:shape>
            </v:group>
            <v:group style="position:absolute;left:977;top:3092;width:10;height:20" coordorigin="977,3092" coordsize="10,20">
              <v:shape style="position:absolute;left:977;top:3092;width:10;height:20" coordorigin="977,3092" coordsize="10,20" path="m977,3111l986,3111,986,3092,977,3092,977,3111xe" filled="true" fillcolor="#000000" stroked="false">
                <v:path arrowok="t"/>
                <v:fill type="solid"/>
              </v:shape>
            </v:group>
            <v:group style="position:absolute;left:14;top:3197;width:963;height:2" coordorigin="14,3197" coordsize="963,2">
              <v:shape style="position:absolute;left:14;top:3197;width:963;height:2" coordorigin="14,3197" coordsize="963,0" path="m14,3197l977,3197e" filled="false" stroked="true" strokeweight="1.44pt" strokecolor="#000000">
                <v:path arrowok="t"/>
              </v:shape>
            </v:group>
            <v:group style="position:absolute;left:977;top:3111;width:10;height:20" coordorigin="977,3111" coordsize="10,20">
              <v:shape style="position:absolute;left:977;top:3111;width:10;height:20" coordorigin="977,3111" coordsize="10,20" path="m977,3130l986,3130,986,3111,977,3111,977,3130xe" filled="true" fillcolor="#000000" stroked="false">
                <v:path arrowok="t"/>
                <v:fill type="solid"/>
              </v:shape>
            </v:group>
            <v:group style="position:absolute;left:977;top:3130;width:10;height:20" coordorigin="977,3130" coordsize="10,20">
              <v:shape style="position:absolute;left:977;top:3130;width:10;height:20" coordorigin="977,3130" coordsize="10,20" path="m977,3149l986,3149,986,3130,977,3130,977,3149xe" filled="true" fillcolor="#000000" stroked="false">
                <v:path arrowok="t"/>
                <v:fill type="solid"/>
              </v:shape>
            </v:group>
            <v:group style="position:absolute;left:977;top:3149;width:10;height:20" coordorigin="977,3149" coordsize="10,20">
              <v:shape style="position:absolute;left:977;top:3149;width:10;height:20" coordorigin="977,3149" coordsize="10,20" path="m977,3169l986,3169,986,3149,977,3149,977,3169xe" filled="true" fillcolor="#000000" stroked="false">
                <v:path arrowok="t"/>
                <v:fill type="solid"/>
              </v:shape>
            </v:group>
            <v:group style="position:absolute;left:977;top:3176;width:10;height:2" coordorigin="977,3176" coordsize="10,2">
              <v:shape style="position:absolute;left:977;top:3176;width:10;height:2" coordorigin="977,3176" coordsize="10,0" path="m977,3176l986,3176e" filled="false" stroked="true" strokeweight=".72003pt" strokecolor="#000000">
                <v:path arrowok="t"/>
              </v:shape>
            </v:group>
            <v:group style="position:absolute;left:977;top:3197;width:29;height:2" coordorigin="977,3197" coordsize="29,2">
              <v:shape style="position:absolute;left:977;top:3197;width:29;height:2" coordorigin="977,3197" coordsize="29,0" path="m977,3197l1006,3197e" filled="false" stroked="true" strokeweight="1.44pt" strokecolor="#000000">
                <v:path arrowok="t"/>
              </v:shape>
            </v:group>
            <v:group style="position:absolute;left:1006;top:3197;width:2257;height:2" coordorigin="1006,3197" coordsize="2257,2">
              <v:shape style="position:absolute;left:1006;top:3197;width:2257;height:2" coordorigin="1006,3197" coordsize="2257,0" path="m1006,3197l3262,3197e" filled="false" stroked="true" strokeweight="1.44pt" strokecolor="#000000">
                <v:path arrowok="t"/>
              </v:shape>
            </v:group>
            <v:group style="position:absolute;left:3262;top:2727;width:10;height:20" coordorigin="3262,2727" coordsize="10,20">
              <v:shape style="position:absolute;left:3262;top:2727;width:10;height:20" coordorigin="3262,2727" coordsize="10,20" path="m3262,2746l3272,2746,3272,2727,3262,2727,3262,2746xe" filled="true" fillcolor="#000000" stroked="false">
                <v:path arrowok="t"/>
                <v:fill type="solid"/>
              </v:shape>
            </v:group>
            <v:group style="position:absolute;left:3262;top:2746;width:10;height:20" coordorigin="3262,2746" coordsize="10,20">
              <v:shape style="position:absolute;left:3262;top:2746;width:10;height:20" coordorigin="3262,2746" coordsize="10,20" path="m3262,2765l3272,2765,3272,2746,3262,2746,3262,2765xe" filled="true" fillcolor="#000000" stroked="false">
                <v:path arrowok="t"/>
                <v:fill type="solid"/>
              </v:shape>
            </v:group>
            <v:group style="position:absolute;left:3262;top:2765;width:10;height:20" coordorigin="3262,2765" coordsize="10,20">
              <v:shape style="position:absolute;left:3262;top:2765;width:10;height:20" coordorigin="3262,2765" coordsize="10,20" path="m3262,2785l3272,2785,3272,2765,3262,2765,3262,2785xe" filled="true" fillcolor="#000000" stroked="false">
                <v:path arrowok="t"/>
                <v:fill type="solid"/>
              </v:shape>
            </v:group>
            <v:group style="position:absolute;left:3262;top:2785;width:10;height:20" coordorigin="3262,2785" coordsize="10,20">
              <v:shape style="position:absolute;left:3262;top:2785;width:10;height:20" coordorigin="3262,2785" coordsize="10,20" path="m3262,2804l3272,2804,3272,2785,3262,2785,3262,2804xe" filled="true" fillcolor="#000000" stroked="false">
                <v:path arrowok="t"/>
                <v:fill type="solid"/>
              </v:shape>
            </v:group>
            <v:group style="position:absolute;left:3262;top:2804;width:10;height:20" coordorigin="3262,2804" coordsize="10,20">
              <v:shape style="position:absolute;left:3262;top:2804;width:10;height:20" coordorigin="3262,2804" coordsize="10,20" path="m3262,2823l3272,2823,3272,2804,3262,2804,3262,2823xe" filled="true" fillcolor="#000000" stroked="false">
                <v:path arrowok="t"/>
                <v:fill type="solid"/>
              </v:shape>
            </v:group>
            <v:group style="position:absolute;left:3262;top:2823;width:10;height:20" coordorigin="3262,2823" coordsize="10,20">
              <v:shape style="position:absolute;left:3262;top:2823;width:10;height:20" coordorigin="3262,2823" coordsize="10,20" path="m3262,2842l3272,2842,3272,2823,3262,2823,3262,2842xe" filled="true" fillcolor="#000000" stroked="false">
                <v:path arrowok="t"/>
                <v:fill type="solid"/>
              </v:shape>
            </v:group>
            <v:group style="position:absolute;left:3262;top:2842;width:10;height:20" coordorigin="3262,2842" coordsize="10,20">
              <v:shape style="position:absolute;left:3262;top:2842;width:10;height:20" coordorigin="3262,2842" coordsize="10,20" path="m3262,2861l3272,2861,3272,2842,3262,2842,3262,2861xe" filled="true" fillcolor="#000000" stroked="false">
                <v:path arrowok="t"/>
                <v:fill type="solid"/>
              </v:shape>
            </v:group>
            <v:group style="position:absolute;left:3262;top:2861;width:10;height:20" coordorigin="3262,2861" coordsize="10,20">
              <v:shape style="position:absolute;left:3262;top:2861;width:10;height:20" coordorigin="3262,2861" coordsize="10,20" path="m3262,2881l3272,2881,3272,2861,3262,2861,3262,2881xe" filled="true" fillcolor="#000000" stroked="false">
                <v:path arrowok="t"/>
                <v:fill type="solid"/>
              </v:shape>
            </v:group>
            <v:group style="position:absolute;left:3262;top:2881;width:10;height:20" coordorigin="3262,2881" coordsize="10,20">
              <v:shape style="position:absolute;left:3262;top:2881;width:10;height:20" coordorigin="3262,2881" coordsize="10,20" path="m3262,2900l3272,2900,3272,2881,3262,2881,3262,2900xe" filled="true" fillcolor="#000000" stroked="false">
                <v:path arrowok="t"/>
                <v:fill type="solid"/>
              </v:shape>
            </v:group>
            <v:group style="position:absolute;left:3262;top:2900;width:10;height:20" coordorigin="3262,2900" coordsize="10,20">
              <v:shape style="position:absolute;left:3262;top:2900;width:10;height:20" coordorigin="3262,2900" coordsize="10,20" path="m3262,2919l3272,2919,3272,2900,3262,2900,3262,2919xe" filled="true" fillcolor="#000000" stroked="false">
                <v:path arrowok="t"/>
                <v:fill type="solid"/>
              </v:shape>
            </v:group>
            <v:group style="position:absolute;left:3262;top:2919;width:10;height:20" coordorigin="3262,2919" coordsize="10,20">
              <v:shape style="position:absolute;left:3262;top:2919;width:10;height:20" coordorigin="3262,2919" coordsize="10,20" path="m3262,2938l3272,2938,3272,2919,3262,2919,3262,2938xe" filled="true" fillcolor="#000000" stroked="false">
                <v:path arrowok="t"/>
                <v:fill type="solid"/>
              </v:shape>
            </v:group>
            <v:group style="position:absolute;left:3262;top:2938;width:10;height:20" coordorigin="3262,2938" coordsize="10,20">
              <v:shape style="position:absolute;left:3262;top:2938;width:10;height:20" coordorigin="3262,2938" coordsize="10,20" path="m3262,2957l3272,2957,3272,2938,3262,2938,3262,2957xe" filled="true" fillcolor="#000000" stroked="false">
                <v:path arrowok="t"/>
                <v:fill type="solid"/>
              </v:shape>
            </v:group>
            <v:group style="position:absolute;left:3262;top:2957;width:10;height:20" coordorigin="3262,2957" coordsize="10,20">
              <v:shape style="position:absolute;left:3262;top:2957;width:10;height:20" coordorigin="3262,2957" coordsize="10,20" path="m3262,2977l3272,2977,3272,2957,3262,2957,3262,2977xe" filled="true" fillcolor="#000000" stroked="false">
                <v:path arrowok="t"/>
                <v:fill type="solid"/>
              </v:shape>
            </v:group>
            <v:group style="position:absolute;left:3262;top:2977;width:10;height:20" coordorigin="3262,2977" coordsize="10,20">
              <v:shape style="position:absolute;left:3262;top:2977;width:10;height:20" coordorigin="3262,2977" coordsize="10,20" path="m3262,2996l3272,2996,3272,2977,3262,2977,3262,2996xe" filled="true" fillcolor="#000000" stroked="false">
                <v:path arrowok="t"/>
                <v:fill type="solid"/>
              </v:shape>
            </v:group>
            <v:group style="position:absolute;left:3262;top:2996;width:10;height:20" coordorigin="3262,2996" coordsize="10,20">
              <v:shape style="position:absolute;left:3262;top:2996;width:10;height:20" coordorigin="3262,2996" coordsize="10,20" path="m3262,3015l3272,3015,3272,2996,3262,2996,3262,3015xe" filled="true" fillcolor="#000000" stroked="false">
                <v:path arrowok="t"/>
                <v:fill type="solid"/>
              </v:shape>
            </v:group>
            <v:group style="position:absolute;left:3262;top:3015;width:10;height:20" coordorigin="3262,3015" coordsize="10,20">
              <v:shape style="position:absolute;left:3262;top:3015;width:10;height:20" coordorigin="3262,3015" coordsize="10,20" path="m3262,3034l3272,3034,3272,3015,3262,3015,3262,3034xe" filled="true" fillcolor="#000000" stroked="false">
                <v:path arrowok="t"/>
                <v:fill type="solid"/>
              </v:shape>
            </v:group>
            <v:group style="position:absolute;left:3262;top:3034;width:10;height:20" coordorigin="3262,3034" coordsize="10,20">
              <v:shape style="position:absolute;left:3262;top:3034;width:10;height:20" coordorigin="3262,3034" coordsize="10,20" path="m3262,3053l3272,3053,3272,3034,3262,3034,3262,3053xe" filled="true" fillcolor="#000000" stroked="false">
                <v:path arrowok="t"/>
                <v:fill type="solid"/>
              </v:shape>
            </v:group>
            <v:group style="position:absolute;left:3262;top:3053;width:10;height:20" coordorigin="3262,3053" coordsize="10,20">
              <v:shape style="position:absolute;left:3262;top:3053;width:10;height:20" coordorigin="3262,3053" coordsize="10,20" path="m3262,3073l3272,3073,3272,3053,3262,3053,3262,3073xe" filled="true" fillcolor="#000000" stroked="false">
                <v:path arrowok="t"/>
                <v:fill type="solid"/>
              </v:shape>
            </v:group>
            <v:group style="position:absolute;left:3262;top:3073;width:10;height:20" coordorigin="3262,3073" coordsize="10,20">
              <v:shape style="position:absolute;left:3262;top:3073;width:10;height:20" coordorigin="3262,3073" coordsize="10,20" path="m3262,3092l3272,3092,3272,3073,3262,3073,3262,3092xe" filled="true" fillcolor="#000000" stroked="false">
                <v:path arrowok="t"/>
                <v:fill type="solid"/>
              </v:shape>
            </v:group>
            <v:group style="position:absolute;left:3262;top:3092;width:10;height:20" coordorigin="3262,3092" coordsize="10,20">
              <v:shape style="position:absolute;left:3262;top:3092;width:10;height:20" coordorigin="3262,3092" coordsize="10,20" path="m3262,3111l3272,3111,3272,3092,3262,3092,3262,3111xe" filled="true" fillcolor="#000000" stroked="false">
                <v:path arrowok="t"/>
                <v:fill type="solid"/>
              </v:shape>
            </v:group>
            <v:group style="position:absolute;left:3262;top:3111;width:10;height:20" coordorigin="3262,3111" coordsize="10,20">
              <v:shape style="position:absolute;left:3262;top:3111;width:10;height:20" coordorigin="3262,3111" coordsize="10,20" path="m3262,3130l3272,3130,3272,3111,3262,3111,3262,3130xe" filled="true" fillcolor="#000000" stroked="false">
                <v:path arrowok="t"/>
                <v:fill type="solid"/>
              </v:shape>
            </v:group>
            <v:group style="position:absolute;left:3262;top:3130;width:10;height:20" coordorigin="3262,3130" coordsize="10,20">
              <v:shape style="position:absolute;left:3262;top:3130;width:10;height:20" coordorigin="3262,3130" coordsize="10,20" path="m3262,3149l3272,3149,3272,3130,3262,3130,3262,3149xe" filled="true" fillcolor="#000000" stroked="false">
                <v:path arrowok="t"/>
                <v:fill type="solid"/>
              </v:shape>
            </v:group>
            <v:group style="position:absolute;left:3262;top:3149;width:10;height:20" coordorigin="3262,3149" coordsize="10,20">
              <v:shape style="position:absolute;left:3262;top:3149;width:10;height:20" coordorigin="3262,3149" coordsize="10,20" path="m3262,3169l3272,3169,3272,3149,3262,3149,3262,3169xe" filled="true" fillcolor="#000000" stroked="false">
                <v:path arrowok="t"/>
                <v:fill type="solid"/>
              </v:shape>
            </v:group>
            <v:group style="position:absolute;left:3262;top:3176;width:10;height:2" coordorigin="3262,3176" coordsize="10,2">
              <v:shape style="position:absolute;left:3262;top:3176;width:10;height:2" coordorigin="3262,3176" coordsize="10,0" path="m3262,3176l3272,3176e" filled="false" stroked="true" strokeweight=".72003pt" strokecolor="#000000">
                <v:path arrowok="t"/>
              </v:shape>
            </v:group>
            <v:group style="position:absolute;left:3262;top:3197;width:29;height:2" coordorigin="3262,3197" coordsize="29,2">
              <v:shape style="position:absolute;left:3262;top:3197;width:29;height:2" coordorigin="3262,3197" coordsize="29,0" path="m3262,3197l3291,3197e" filled="false" stroked="true" strokeweight="1.44pt" strokecolor="#000000">
                <v:path arrowok="t"/>
              </v:shape>
            </v:group>
            <v:group style="position:absolute;left:3291;top:3197;width:699;height:2" coordorigin="3291,3197" coordsize="699,2">
              <v:shape style="position:absolute;left:3291;top:3197;width:699;height:2" coordorigin="3291,3197" coordsize="699,0" path="m3291,3197l3989,3197e" filled="false" stroked="true" strokeweight="1.44pt" strokecolor="#000000">
                <v:path arrowok="t"/>
              </v:shape>
            </v:group>
            <v:group style="position:absolute;left:3989;top:2727;width:10;height:20" coordorigin="3989,2727" coordsize="10,20">
              <v:shape style="position:absolute;left:3989;top:2727;width:10;height:20" coordorigin="3989,2727" coordsize="10,20" path="m3989,2746l3999,2746,3999,2727,3989,2727,3989,2746xe" filled="true" fillcolor="#000000" stroked="false">
                <v:path arrowok="t"/>
                <v:fill type="solid"/>
              </v:shape>
            </v:group>
            <v:group style="position:absolute;left:3989;top:2746;width:10;height:20" coordorigin="3989,2746" coordsize="10,20">
              <v:shape style="position:absolute;left:3989;top:2746;width:10;height:20" coordorigin="3989,2746" coordsize="10,20" path="m3989,2765l3999,2765,3999,2746,3989,2746,3989,2765xe" filled="true" fillcolor="#000000" stroked="false">
                <v:path arrowok="t"/>
                <v:fill type="solid"/>
              </v:shape>
            </v:group>
            <v:group style="position:absolute;left:3989;top:2765;width:10;height:20" coordorigin="3989,2765" coordsize="10,20">
              <v:shape style="position:absolute;left:3989;top:2765;width:10;height:20" coordorigin="3989,2765" coordsize="10,20" path="m3989,2785l3999,2785,3999,2765,3989,2765,3989,2785xe" filled="true" fillcolor="#000000" stroked="false">
                <v:path arrowok="t"/>
                <v:fill type="solid"/>
              </v:shape>
            </v:group>
            <v:group style="position:absolute;left:3989;top:2785;width:10;height:20" coordorigin="3989,2785" coordsize="10,20">
              <v:shape style="position:absolute;left:3989;top:2785;width:10;height:20" coordorigin="3989,2785" coordsize="10,20" path="m3989,2804l3999,2804,3999,2785,3989,2785,3989,2804xe" filled="true" fillcolor="#000000" stroked="false">
                <v:path arrowok="t"/>
                <v:fill type="solid"/>
              </v:shape>
            </v:group>
            <v:group style="position:absolute;left:3989;top:2804;width:10;height:20" coordorigin="3989,2804" coordsize="10,20">
              <v:shape style="position:absolute;left:3989;top:2804;width:10;height:20" coordorigin="3989,2804" coordsize="10,20" path="m3989,2823l3999,2823,3999,2804,3989,2804,3989,2823xe" filled="true" fillcolor="#000000" stroked="false">
                <v:path arrowok="t"/>
                <v:fill type="solid"/>
              </v:shape>
            </v:group>
            <v:group style="position:absolute;left:3989;top:2823;width:10;height:20" coordorigin="3989,2823" coordsize="10,20">
              <v:shape style="position:absolute;left:3989;top:2823;width:10;height:20" coordorigin="3989,2823" coordsize="10,20" path="m3989,2842l3999,2842,3999,2823,3989,2823,3989,2842xe" filled="true" fillcolor="#000000" stroked="false">
                <v:path arrowok="t"/>
                <v:fill type="solid"/>
              </v:shape>
            </v:group>
            <v:group style="position:absolute;left:3989;top:2842;width:10;height:20" coordorigin="3989,2842" coordsize="10,20">
              <v:shape style="position:absolute;left:3989;top:2842;width:10;height:20" coordorigin="3989,2842" coordsize="10,20" path="m3989,2861l3999,2861,3999,2842,3989,2842,3989,2861xe" filled="true" fillcolor="#000000" stroked="false">
                <v:path arrowok="t"/>
                <v:fill type="solid"/>
              </v:shape>
            </v:group>
            <v:group style="position:absolute;left:3989;top:2861;width:10;height:20" coordorigin="3989,2861" coordsize="10,20">
              <v:shape style="position:absolute;left:3989;top:2861;width:10;height:20" coordorigin="3989,2861" coordsize="10,20" path="m3989,2881l3999,2881,3999,2861,3989,2861,3989,2881xe" filled="true" fillcolor="#000000" stroked="false">
                <v:path arrowok="t"/>
                <v:fill type="solid"/>
              </v:shape>
            </v:group>
            <v:group style="position:absolute;left:3989;top:2881;width:10;height:20" coordorigin="3989,2881" coordsize="10,20">
              <v:shape style="position:absolute;left:3989;top:2881;width:10;height:20" coordorigin="3989,2881" coordsize="10,20" path="m3989,2900l3999,2900,3999,2881,3989,2881,3989,2900xe" filled="true" fillcolor="#000000" stroked="false">
                <v:path arrowok="t"/>
                <v:fill type="solid"/>
              </v:shape>
            </v:group>
            <v:group style="position:absolute;left:3989;top:2900;width:10;height:20" coordorigin="3989,2900" coordsize="10,20">
              <v:shape style="position:absolute;left:3989;top:2900;width:10;height:20" coordorigin="3989,2900" coordsize="10,20" path="m3989,2919l3999,2919,3999,2900,3989,2900,3989,2919xe" filled="true" fillcolor="#000000" stroked="false">
                <v:path arrowok="t"/>
                <v:fill type="solid"/>
              </v:shape>
            </v:group>
            <v:group style="position:absolute;left:3989;top:2919;width:10;height:20" coordorigin="3989,2919" coordsize="10,20">
              <v:shape style="position:absolute;left:3989;top:2919;width:10;height:20" coordorigin="3989,2919" coordsize="10,20" path="m3989,2938l3999,2938,3999,2919,3989,2919,3989,2938xe" filled="true" fillcolor="#000000" stroked="false">
                <v:path arrowok="t"/>
                <v:fill type="solid"/>
              </v:shape>
            </v:group>
            <v:group style="position:absolute;left:3989;top:2938;width:10;height:20" coordorigin="3989,2938" coordsize="10,20">
              <v:shape style="position:absolute;left:3989;top:2938;width:10;height:20" coordorigin="3989,2938" coordsize="10,20" path="m3989,2957l3999,2957,3999,2938,3989,2938,3989,2957xe" filled="true" fillcolor="#000000" stroked="false">
                <v:path arrowok="t"/>
                <v:fill type="solid"/>
              </v:shape>
            </v:group>
            <v:group style="position:absolute;left:3989;top:2957;width:10;height:20" coordorigin="3989,2957" coordsize="10,20">
              <v:shape style="position:absolute;left:3989;top:2957;width:10;height:20" coordorigin="3989,2957" coordsize="10,20" path="m3989,2977l3999,2977,3999,2957,3989,2957,3989,2977xe" filled="true" fillcolor="#000000" stroked="false">
                <v:path arrowok="t"/>
                <v:fill type="solid"/>
              </v:shape>
            </v:group>
            <v:group style="position:absolute;left:3989;top:2977;width:10;height:20" coordorigin="3989,2977" coordsize="10,20">
              <v:shape style="position:absolute;left:3989;top:2977;width:10;height:20" coordorigin="3989,2977" coordsize="10,20" path="m3989,2996l3999,2996,3999,2977,3989,2977,3989,2996xe" filled="true" fillcolor="#000000" stroked="false">
                <v:path arrowok="t"/>
                <v:fill type="solid"/>
              </v:shape>
            </v:group>
            <v:group style="position:absolute;left:3989;top:2996;width:10;height:20" coordorigin="3989,2996" coordsize="10,20">
              <v:shape style="position:absolute;left:3989;top:2996;width:10;height:20" coordorigin="3989,2996" coordsize="10,20" path="m3989,3015l3999,3015,3999,2996,3989,2996,3989,3015xe" filled="true" fillcolor="#000000" stroked="false">
                <v:path arrowok="t"/>
                <v:fill type="solid"/>
              </v:shape>
            </v:group>
            <v:group style="position:absolute;left:3989;top:3015;width:10;height:20" coordorigin="3989,3015" coordsize="10,20">
              <v:shape style="position:absolute;left:3989;top:3015;width:10;height:20" coordorigin="3989,3015" coordsize="10,20" path="m3989,3034l3999,3034,3999,3015,3989,3015,3989,3034xe" filled="true" fillcolor="#000000" stroked="false">
                <v:path arrowok="t"/>
                <v:fill type="solid"/>
              </v:shape>
            </v:group>
            <v:group style="position:absolute;left:3989;top:3034;width:10;height:20" coordorigin="3989,3034" coordsize="10,20">
              <v:shape style="position:absolute;left:3989;top:3034;width:10;height:20" coordorigin="3989,3034" coordsize="10,20" path="m3989,3053l3999,3053,3999,3034,3989,3034,3989,3053xe" filled="true" fillcolor="#000000" stroked="false">
                <v:path arrowok="t"/>
                <v:fill type="solid"/>
              </v:shape>
            </v:group>
            <v:group style="position:absolute;left:3989;top:3053;width:10;height:20" coordorigin="3989,3053" coordsize="10,20">
              <v:shape style="position:absolute;left:3989;top:3053;width:10;height:20" coordorigin="3989,3053" coordsize="10,20" path="m3989,3073l3999,3073,3999,3053,3989,3053,3989,3073xe" filled="true" fillcolor="#000000" stroked="false">
                <v:path arrowok="t"/>
                <v:fill type="solid"/>
              </v:shape>
            </v:group>
            <v:group style="position:absolute;left:3989;top:3073;width:10;height:20" coordorigin="3989,3073" coordsize="10,20">
              <v:shape style="position:absolute;left:3989;top:3073;width:10;height:20" coordorigin="3989,3073" coordsize="10,20" path="m3989,3092l3999,3092,3999,3073,3989,3073,3989,3092xe" filled="true" fillcolor="#000000" stroked="false">
                <v:path arrowok="t"/>
                <v:fill type="solid"/>
              </v:shape>
            </v:group>
            <v:group style="position:absolute;left:3989;top:3092;width:10;height:20" coordorigin="3989,3092" coordsize="10,20">
              <v:shape style="position:absolute;left:3989;top:3092;width:10;height:20" coordorigin="3989,3092" coordsize="10,20" path="m3989,3111l3999,3111,3999,3092,3989,3092,3989,3111xe" filled="true" fillcolor="#000000" stroked="false">
                <v:path arrowok="t"/>
                <v:fill type="solid"/>
              </v:shape>
            </v:group>
            <v:group style="position:absolute;left:3989;top:3111;width:10;height:20" coordorigin="3989,3111" coordsize="10,20">
              <v:shape style="position:absolute;left:3989;top:3111;width:10;height:20" coordorigin="3989,3111" coordsize="10,20" path="m3989,3130l3999,3130,3999,3111,3989,3111,3989,3130xe" filled="true" fillcolor="#000000" stroked="false">
                <v:path arrowok="t"/>
                <v:fill type="solid"/>
              </v:shape>
            </v:group>
            <v:group style="position:absolute;left:3989;top:3130;width:10;height:20" coordorigin="3989,3130" coordsize="10,20">
              <v:shape style="position:absolute;left:3989;top:3130;width:10;height:20" coordorigin="3989,3130" coordsize="10,20" path="m3989,3149l3999,3149,3999,3130,3989,3130,3989,3149xe" filled="true" fillcolor="#000000" stroked="false">
                <v:path arrowok="t"/>
                <v:fill type="solid"/>
              </v:shape>
            </v:group>
            <v:group style="position:absolute;left:3989;top:3149;width:10;height:20" coordorigin="3989,3149" coordsize="10,20">
              <v:shape style="position:absolute;left:3989;top:3149;width:10;height:20" coordorigin="3989,3149" coordsize="10,20" path="m3989,3169l3999,3169,3999,3149,3989,3149,3989,3169xe" filled="true" fillcolor="#000000" stroked="false">
                <v:path arrowok="t"/>
                <v:fill type="solid"/>
              </v:shape>
            </v:group>
            <v:group style="position:absolute;left:3989;top:3176;width:10;height:2" coordorigin="3989,3176" coordsize="10,2">
              <v:shape style="position:absolute;left:3989;top:3176;width:10;height:2" coordorigin="3989,3176" coordsize="10,0" path="m3989,3176l3999,3176e" filled="false" stroked="true" strokeweight=".72003pt" strokecolor="#000000">
                <v:path arrowok="t"/>
              </v:shape>
            </v:group>
            <v:group style="position:absolute;left:3989;top:3197;width:29;height:2" coordorigin="3989,3197" coordsize="29,2">
              <v:shape style="position:absolute;left:3989;top:3197;width:29;height:2" coordorigin="3989,3197" coordsize="29,0" path="m3989,3197l4018,3197e" filled="false" stroked="true" strokeweight="1.44pt" strokecolor="#000000">
                <v:path arrowok="t"/>
              </v:shape>
            </v:group>
            <v:group style="position:absolute;left:4018;top:3197;width:1239;height:2" coordorigin="4018,3197" coordsize="1239,2">
              <v:shape style="position:absolute;left:4018;top:3197;width:1239;height:2" coordorigin="4018,3197" coordsize="1239,0" path="m4018,3197l5257,3197e" filled="false" stroked="true" strokeweight="1.44pt" strokecolor="#000000">
                <v:path arrowok="t"/>
              </v:shape>
            </v:group>
            <v:group style="position:absolute;left:5257;top:2727;width:10;height:20" coordorigin="5257,2727" coordsize="10,20">
              <v:shape style="position:absolute;left:5257;top:2727;width:10;height:20" coordorigin="5257,2727" coordsize="10,20" path="m5257,2746l5267,2746,5267,2727,5257,2727,5257,2746xe" filled="true" fillcolor="#000000" stroked="false">
                <v:path arrowok="t"/>
                <v:fill type="solid"/>
              </v:shape>
            </v:group>
            <v:group style="position:absolute;left:5257;top:2746;width:10;height:20" coordorigin="5257,2746" coordsize="10,20">
              <v:shape style="position:absolute;left:5257;top:2746;width:10;height:20" coordorigin="5257,2746" coordsize="10,20" path="m5257,2765l5267,2765,5267,2746,5257,2746,5257,2765xe" filled="true" fillcolor="#000000" stroked="false">
                <v:path arrowok="t"/>
                <v:fill type="solid"/>
              </v:shape>
            </v:group>
            <v:group style="position:absolute;left:5257;top:2765;width:10;height:20" coordorigin="5257,2765" coordsize="10,20">
              <v:shape style="position:absolute;left:5257;top:2765;width:10;height:20" coordorigin="5257,2765" coordsize="10,20" path="m5257,2785l5267,2785,5267,2765,5257,2765,5257,2785xe" filled="true" fillcolor="#000000" stroked="false">
                <v:path arrowok="t"/>
                <v:fill type="solid"/>
              </v:shape>
            </v:group>
            <v:group style="position:absolute;left:5257;top:2785;width:10;height:20" coordorigin="5257,2785" coordsize="10,20">
              <v:shape style="position:absolute;left:5257;top:2785;width:10;height:20" coordorigin="5257,2785" coordsize="10,20" path="m5257,2804l5267,2804,5267,2785,5257,2785,5257,2804xe" filled="true" fillcolor="#000000" stroked="false">
                <v:path arrowok="t"/>
                <v:fill type="solid"/>
              </v:shape>
            </v:group>
            <v:group style="position:absolute;left:5257;top:2804;width:10;height:20" coordorigin="5257,2804" coordsize="10,20">
              <v:shape style="position:absolute;left:5257;top:2804;width:10;height:20" coordorigin="5257,2804" coordsize="10,20" path="m5257,2823l5267,2823,5267,2804,5257,2804,5257,2823xe" filled="true" fillcolor="#000000" stroked="false">
                <v:path arrowok="t"/>
                <v:fill type="solid"/>
              </v:shape>
            </v:group>
            <v:group style="position:absolute;left:5257;top:2823;width:10;height:20" coordorigin="5257,2823" coordsize="10,20">
              <v:shape style="position:absolute;left:5257;top:2823;width:10;height:20" coordorigin="5257,2823" coordsize="10,20" path="m5257,2842l5267,2842,5267,2823,5257,2823,5257,2842xe" filled="true" fillcolor="#000000" stroked="false">
                <v:path arrowok="t"/>
                <v:fill type="solid"/>
              </v:shape>
            </v:group>
            <v:group style="position:absolute;left:5257;top:2842;width:10;height:20" coordorigin="5257,2842" coordsize="10,20">
              <v:shape style="position:absolute;left:5257;top:2842;width:10;height:20" coordorigin="5257,2842" coordsize="10,20" path="m5257,2861l5267,2861,5267,2842,5257,2842,5257,2861xe" filled="true" fillcolor="#000000" stroked="false">
                <v:path arrowok="t"/>
                <v:fill type="solid"/>
              </v:shape>
            </v:group>
            <v:group style="position:absolute;left:5257;top:2861;width:10;height:20" coordorigin="5257,2861" coordsize="10,20">
              <v:shape style="position:absolute;left:5257;top:2861;width:10;height:20" coordorigin="5257,2861" coordsize="10,20" path="m5257,2881l5267,2881,5267,2861,5257,2861,5257,2881xe" filled="true" fillcolor="#000000" stroked="false">
                <v:path arrowok="t"/>
                <v:fill type="solid"/>
              </v:shape>
            </v:group>
            <v:group style="position:absolute;left:5257;top:2881;width:10;height:20" coordorigin="5257,2881" coordsize="10,20">
              <v:shape style="position:absolute;left:5257;top:2881;width:10;height:20" coordorigin="5257,2881" coordsize="10,20" path="m5257,2900l5267,2900,5267,2881,5257,2881,5257,2900xe" filled="true" fillcolor="#000000" stroked="false">
                <v:path arrowok="t"/>
                <v:fill type="solid"/>
              </v:shape>
            </v:group>
            <v:group style="position:absolute;left:5257;top:2900;width:10;height:20" coordorigin="5257,2900" coordsize="10,20">
              <v:shape style="position:absolute;left:5257;top:2900;width:10;height:20" coordorigin="5257,2900" coordsize="10,20" path="m5257,2919l5267,2919,5267,2900,5257,2900,5257,2919xe" filled="true" fillcolor="#000000" stroked="false">
                <v:path arrowok="t"/>
                <v:fill type="solid"/>
              </v:shape>
            </v:group>
            <v:group style="position:absolute;left:5257;top:2919;width:10;height:20" coordorigin="5257,2919" coordsize="10,20">
              <v:shape style="position:absolute;left:5257;top:2919;width:10;height:20" coordorigin="5257,2919" coordsize="10,20" path="m5257,2938l5267,2938,5267,2919,5257,2919,5257,2938xe" filled="true" fillcolor="#000000" stroked="false">
                <v:path arrowok="t"/>
                <v:fill type="solid"/>
              </v:shape>
            </v:group>
            <v:group style="position:absolute;left:5257;top:2938;width:10;height:20" coordorigin="5257,2938" coordsize="10,20">
              <v:shape style="position:absolute;left:5257;top:2938;width:10;height:20" coordorigin="5257,2938" coordsize="10,20" path="m5257,2957l5267,2957,5267,2938,5257,2938,5257,2957xe" filled="true" fillcolor="#000000" stroked="false">
                <v:path arrowok="t"/>
                <v:fill type="solid"/>
              </v:shape>
            </v:group>
            <v:group style="position:absolute;left:5257;top:2957;width:10;height:20" coordorigin="5257,2957" coordsize="10,20">
              <v:shape style="position:absolute;left:5257;top:2957;width:10;height:20" coordorigin="5257,2957" coordsize="10,20" path="m5257,2977l5267,2977,5267,2957,5257,2957,5257,2977xe" filled="true" fillcolor="#000000" stroked="false">
                <v:path arrowok="t"/>
                <v:fill type="solid"/>
              </v:shape>
            </v:group>
            <v:group style="position:absolute;left:5257;top:2977;width:10;height:20" coordorigin="5257,2977" coordsize="10,20">
              <v:shape style="position:absolute;left:5257;top:2977;width:10;height:20" coordorigin="5257,2977" coordsize="10,20" path="m5257,2996l5267,2996,5267,2977,5257,2977,5257,2996xe" filled="true" fillcolor="#000000" stroked="false">
                <v:path arrowok="t"/>
                <v:fill type="solid"/>
              </v:shape>
            </v:group>
            <v:group style="position:absolute;left:5257;top:2996;width:10;height:20" coordorigin="5257,2996" coordsize="10,20">
              <v:shape style="position:absolute;left:5257;top:2996;width:10;height:20" coordorigin="5257,2996" coordsize="10,20" path="m5257,3015l5267,3015,5267,2996,5257,2996,5257,3015xe" filled="true" fillcolor="#000000" stroked="false">
                <v:path arrowok="t"/>
                <v:fill type="solid"/>
              </v:shape>
            </v:group>
            <v:group style="position:absolute;left:5257;top:3015;width:10;height:20" coordorigin="5257,3015" coordsize="10,20">
              <v:shape style="position:absolute;left:5257;top:3015;width:10;height:20" coordorigin="5257,3015" coordsize="10,20" path="m5257,3034l5267,3034,5267,3015,5257,3015,5257,3034xe" filled="true" fillcolor="#000000" stroked="false">
                <v:path arrowok="t"/>
                <v:fill type="solid"/>
              </v:shape>
            </v:group>
            <v:group style="position:absolute;left:5257;top:3034;width:10;height:20" coordorigin="5257,3034" coordsize="10,20">
              <v:shape style="position:absolute;left:5257;top:3034;width:10;height:20" coordorigin="5257,3034" coordsize="10,20" path="m5257,3053l5267,3053,5267,3034,5257,3034,5257,3053xe" filled="true" fillcolor="#000000" stroked="false">
                <v:path arrowok="t"/>
                <v:fill type="solid"/>
              </v:shape>
            </v:group>
            <v:group style="position:absolute;left:5257;top:3053;width:10;height:20" coordorigin="5257,3053" coordsize="10,20">
              <v:shape style="position:absolute;left:5257;top:3053;width:10;height:20" coordorigin="5257,3053" coordsize="10,20" path="m5257,3073l5267,3073,5267,3053,5257,3053,5257,3073xe" filled="true" fillcolor="#000000" stroked="false">
                <v:path arrowok="t"/>
                <v:fill type="solid"/>
              </v:shape>
            </v:group>
            <v:group style="position:absolute;left:5257;top:3073;width:10;height:20" coordorigin="5257,3073" coordsize="10,20">
              <v:shape style="position:absolute;left:5257;top:3073;width:10;height:20" coordorigin="5257,3073" coordsize="10,20" path="m5257,3092l5267,3092,5267,3073,5257,3073,5257,3092xe" filled="true" fillcolor="#000000" stroked="false">
                <v:path arrowok="t"/>
                <v:fill type="solid"/>
              </v:shape>
            </v:group>
            <v:group style="position:absolute;left:5257;top:3092;width:10;height:20" coordorigin="5257,3092" coordsize="10,20">
              <v:shape style="position:absolute;left:5257;top:3092;width:10;height:20" coordorigin="5257,3092" coordsize="10,20" path="m5257,3111l5267,3111,5267,3092,5257,3092,5257,3111xe" filled="true" fillcolor="#000000" stroked="false">
                <v:path arrowok="t"/>
                <v:fill type="solid"/>
              </v:shape>
            </v:group>
            <v:group style="position:absolute;left:5257;top:3111;width:10;height:20" coordorigin="5257,3111" coordsize="10,20">
              <v:shape style="position:absolute;left:5257;top:3111;width:10;height:20" coordorigin="5257,3111" coordsize="10,20" path="m5257,3130l5267,3130,5267,3111,5257,3111,5257,3130xe" filled="true" fillcolor="#000000" stroked="false">
                <v:path arrowok="t"/>
                <v:fill type="solid"/>
              </v:shape>
            </v:group>
            <v:group style="position:absolute;left:5257;top:3130;width:10;height:20" coordorigin="5257,3130" coordsize="10,20">
              <v:shape style="position:absolute;left:5257;top:3130;width:10;height:20" coordorigin="5257,3130" coordsize="10,20" path="m5257,3149l5267,3149,5267,3130,5257,3130,5257,3149xe" filled="true" fillcolor="#000000" stroked="false">
                <v:path arrowok="t"/>
                <v:fill type="solid"/>
              </v:shape>
            </v:group>
            <v:group style="position:absolute;left:5257;top:3149;width:10;height:20" coordorigin="5257,3149" coordsize="10,20">
              <v:shape style="position:absolute;left:5257;top:3149;width:10;height:20" coordorigin="5257,3149" coordsize="10,20" path="m5257,3169l5267,3169,5267,3149,5257,3149,5257,3169xe" filled="true" fillcolor="#000000" stroked="false">
                <v:path arrowok="t"/>
                <v:fill type="solid"/>
              </v:shape>
            </v:group>
            <v:group style="position:absolute;left:5257;top:3176;width:10;height:2" coordorigin="5257,3176" coordsize="10,2">
              <v:shape style="position:absolute;left:5257;top:3176;width:10;height:2" coordorigin="5257,3176" coordsize="10,0" path="m5257,3176l5267,3176e" filled="false" stroked="true" strokeweight=".72003pt" strokecolor="#000000">
                <v:path arrowok="t"/>
              </v:shape>
            </v:group>
            <v:group style="position:absolute;left:5257;top:3197;width:29;height:2" coordorigin="5257,3197" coordsize="29,2">
              <v:shape style="position:absolute;left:5257;top:3197;width:29;height:2" coordorigin="5257,3197" coordsize="29,0" path="m5257,3197l5286,3197e" filled="false" stroked="true" strokeweight="1.44pt" strokecolor="#000000">
                <v:path arrowok="t"/>
              </v:shape>
            </v:group>
            <v:group style="position:absolute;left:5286;top:3197;width:1474;height:2" coordorigin="5286,3197" coordsize="1474,2">
              <v:shape style="position:absolute;left:5286;top:3197;width:1474;height:2" coordorigin="5286,3197" coordsize="1474,0" path="m5286,3197l6759,3197e" filled="false" stroked="true" strokeweight="1.44pt" strokecolor="#000000">
                <v:path arrowok="t"/>
              </v:shape>
            </v:group>
            <v:group style="position:absolute;left:6759;top:2727;width:10;height:20" coordorigin="6759,2727" coordsize="10,20">
              <v:shape style="position:absolute;left:6759;top:2727;width:10;height:20" coordorigin="6759,2727" coordsize="10,20" path="m6759,2746l6769,2746,6769,2727,6759,2727,6759,2746xe" filled="true" fillcolor="#000000" stroked="false">
                <v:path arrowok="t"/>
                <v:fill type="solid"/>
              </v:shape>
            </v:group>
            <v:group style="position:absolute;left:6759;top:2746;width:10;height:20" coordorigin="6759,2746" coordsize="10,20">
              <v:shape style="position:absolute;left:6759;top:2746;width:10;height:20" coordorigin="6759,2746" coordsize="10,20" path="m6759,2765l6769,2765,6769,2746,6759,2746,6759,2765xe" filled="true" fillcolor="#000000" stroked="false">
                <v:path arrowok="t"/>
                <v:fill type="solid"/>
              </v:shape>
            </v:group>
            <v:group style="position:absolute;left:6759;top:2765;width:10;height:20" coordorigin="6759,2765" coordsize="10,20">
              <v:shape style="position:absolute;left:6759;top:2765;width:10;height:20" coordorigin="6759,2765" coordsize="10,20" path="m6759,2785l6769,2785,6769,2765,6759,2765,6759,2785xe" filled="true" fillcolor="#000000" stroked="false">
                <v:path arrowok="t"/>
                <v:fill type="solid"/>
              </v:shape>
            </v:group>
            <v:group style="position:absolute;left:6759;top:2785;width:10;height:20" coordorigin="6759,2785" coordsize="10,20">
              <v:shape style="position:absolute;left:6759;top:2785;width:10;height:20" coordorigin="6759,2785" coordsize="10,20" path="m6759,2804l6769,2804,6769,2785,6759,2785,6759,2804xe" filled="true" fillcolor="#000000" stroked="false">
                <v:path arrowok="t"/>
                <v:fill type="solid"/>
              </v:shape>
            </v:group>
            <v:group style="position:absolute;left:6759;top:2804;width:10;height:20" coordorigin="6759,2804" coordsize="10,20">
              <v:shape style="position:absolute;left:6759;top:2804;width:10;height:20" coordorigin="6759,2804" coordsize="10,20" path="m6759,2823l6769,2823,6769,2804,6759,2804,6759,2823xe" filled="true" fillcolor="#000000" stroked="false">
                <v:path arrowok="t"/>
                <v:fill type="solid"/>
              </v:shape>
            </v:group>
            <v:group style="position:absolute;left:6759;top:2823;width:10;height:20" coordorigin="6759,2823" coordsize="10,20">
              <v:shape style="position:absolute;left:6759;top:2823;width:10;height:20" coordorigin="6759,2823" coordsize="10,20" path="m6759,2842l6769,2842,6769,2823,6759,2823,6759,2842xe" filled="true" fillcolor="#000000" stroked="false">
                <v:path arrowok="t"/>
                <v:fill type="solid"/>
              </v:shape>
            </v:group>
            <v:group style="position:absolute;left:6759;top:2842;width:10;height:20" coordorigin="6759,2842" coordsize="10,20">
              <v:shape style="position:absolute;left:6759;top:2842;width:10;height:20" coordorigin="6759,2842" coordsize="10,20" path="m6759,2861l6769,2861,6769,2842,6759,2842,6759,2861xe" filled="true" fillcolor="#000000" stroked="false">
                <v:path arrowok="t"/>
                <v:fill type="solid"/>
              </v:shape>
            </v:group>
            <v:group style="position:absolute;left:6759;top:2861;width:10;height:20" coordorigin="6759,2861" coordsize="10,20">
              <v:shape style="position:absolute;left:6759;top:2861;width:10;height:20" coordorigin="6759,2861" coordsize="10,20" path="m6759,2881l6769,2881,6769,2861,6759,2861,6759,2881xe" filled="true" fillcolor="#000000" stroked="false">
                <v:path arrowok="t"/>
                <v:fill type="solid"/>
              </v:shape>
            </v:group>
            <v:group style="position:absolute;left:6759;top:2881;width:10;height:20" coordorigin="6759,2881" coordsize="10,20">
              <v:shape style="position:absolute;left:6759;top:2881;width:10;height:20" coordorigin="6759,2881" coordsize="10,20" path="m6759,2900l6769,2900,6769,2881,6759,2881,6759,2900xe" filled="true" fillcolor="#000000" stroked="false">
                <v:path arrowok="t"/>
                <v:fill type="solid"/>
              </v:shape>
            </v:group>
            <v:group style="position:absolute;left:6759;top:2900;width:10;height:20" coordorigin="6759,2900" coordsize="10,20">
              <v:shape style="position:absolute;left:6759;top:2900;width:10;height:20" coordorigin="6759,2900" coordsize="10,20" path="m6759,2919l6769,2919,6769,2900,6759,2900,6759,2919xe" filled="true" fillcolor="#000000" stroked="false">
                <v:path arrowok="t"/>
                <v:fill type="solid"/>
              </v:shape>
            </v:group>
            <v:group style="position:absolute;left:6759;top:2919;width:10;height:20" coordorigin="6759,2919" coordsize="10,20">
              <v:shape style="position:absolute;left:6759;top:2919;width:10;height:20" coordorigin="6759,2919" coordsize="10,20" path="m6759,2938l6769,2938,6769,2919,6759,2919,6759,2938xe" filled="true" fillcolor="#000000" stroked="false">
                <v:path arrowok="t"/>
                <v:fill type="solid"/>
              </v:shape>
            </v:group>
            <v:group style="position:absolute;left:6759;top:2938;width:10;height:20" coordorigin="6759,2938" coordsize="10,20">
              <v:shape style="position:absolute;left:6759;top:2938;width:10;height:20" coordorigin="6759,2938" coordsize="10,20" path="m6759,2957l6769,2957,6769,2938,6759,2938,6759,2957xe" filled="true" fillcolor="#000000" stroked="false">
                <v:path arrowok="t"/>
                <v:fill type="solid"/>
              </v:shape>
            </v:group>
            <v:group style="position:absolute;left:6759;top:2957;width:10;height:20" coordorigin="6759,2957" coordsize="10,20">
              <v:shape style="position:absolute;left:6759;top:2957;width:10;height:20" coordorigin="6759,2957" coordsize="10,20" path="m6759,2977l6769,2977,6769,2957,6759,2957,6759,2977xe" filled="true" fillcolor="#000000" stroked="false">
                <v:path arrowok="t"/>
                <v:fill type="solid"/>
              </v:shape>
            </v:group>
            <v:group style="position:absolute;left:6759;top:2977;width:10;height:20" coordorigin="6759,2977" coordsize="10,20">
              <v:shape style="position:absolute;left:6759;top:2977;width:10;height:20" coordorigin="6759,2977" coordsize="10,20" path="m6759,2996l6769,2996,6769,2977,6759,2977,6759,2996xe" filled="true" fillcolor="#000000" stroked="false">
                <v:path arrowok="t"/>
                <v:fill type="solid"/>
              </v:shape>
            </v:group>
            <v:group style="position:absolute;left:6759;top:2996;width:10;height:20" coordorigin="6759,2996" coordsize="10,20">
              <v:shape style="position:absolute;left:6759;top:2996;width:10;height:20" coordorigin="6759,2996" coordsize="10,20" path="m6759,3015l6769,3015,6769,2996,6759,2996,6759,3015xe" filled="true" fillcolor="#000000" stroked="false">
                <v:path arrowok="t"/>
                <v:fill type="solid"/>
              </v:shape>
            </v:group>
            <v:group style="position:absolute;left:6759;top:3015;width:10;height:20" coordorigin="6759,3015" coordsize="10,20">
              <v:shape style="position:absolute;left:6759;top:3015;width:10;height:20" coordorigin="6759,3015" coordsize="10,20" path="m6759,3034l6769,3034,6769,3015,6759,3015,6759,3034xe" filled="true" fillcolor="#000000" stroked="false">
                <v:path arrowok="t"/>
                <v:fill type="solid"/>
              </v:shape>
            </v:group>
            <v:group style="position:absolute;left:6759;top:3034;width:10;height:20" coordorigin="6759,3034" coordsize="10,20">
              <v:shape style="position:absolute;left:6759;top:3034;width:10;height:20" coordorigin="6759,3034" coordsize="10,20" path="m6759,3053l6769,3053,6769,3034,6759,3034,6759,3053xe" filled="true" fillcolor="#000000" stroked="false">
                <v:path arrowok="t"/>
                <v:fill type="solid"/>
              </v:shape>
            </v:group>
            <v:group style="position:absolute;left:6759;top:3053;width:10;height:20" coordorigin="6759,3053" coordsize="10,20">
              <v:shape style="position:absolute;left:6759;top:3053;width:10;height:20" coordorigin="6759,3053" coordsize="10,20" path="m6759,3073l6769,3073,6769,3053,6759,3053,6759,3073xe" filled="true" fillcolor="#000000" stroked="false">
                <v:path arrowok="t"/>
                <v:fill type="solid"/>
              </v:shape>
            </v:group>
            <v:group style="position:absolute;left:6759;top:3073;width:10;height:20" coordorigin="6759,3073" coordsize="10,20">
              <v:shape style="position:absolute;left:6759;top:3073;width:10;height:20" coordorigin="6759,3073" coordsize="10,20" path="m6759,3092l6769,3092,6769,3073,6759,3073,6759,3092xe" filled="true" fillcolor="#000000" stroked="false">
                <v:path arrowok="t"/>
                <v:fill type="solid"/>
              </v:shape>
            </v:group>
            <v:group style="position:absolute;left:6759;top:3092;width:10;height:20" coordorigin="6759,3092" coordsize="10,20">
              <v:shape style="position:absolute;left:6759;top:3092;width:10;height:20" coordorigin="6759,3092" coordsize="10,20" path="m6759,3111l6769,3111,6769,3092,6759,3092,6759,3111xe" filled="true" fillcolor="#000000" stroked="false">
                <v:path arrowok="t"/>
                <v:fill type="solid"/>
              </v:shape>
            </v:group>
            <v:group style="position:absolute;left:6759;top:3111;width:10;height:20" coordorigin="6759,3111" coordsize="10,20">
              <v:shape style="position:absolute;left:6759;top:3111;width:10;height:20" coordorigin="6759,3111" coordsize="10,20" path="m6759,3130l6769,3130,6769,3111,6759,3111,6759,3130xe" filled="true" fillcolor="#000000" stroked="false">
                <v:path arrowok="t"/>
                <v:fill type="solid"/>
              </v:shape>
            </v:group>
            <v:group style="position:absolute;left:6759;top:3130;width:10;height:20" coordorigin="6759,3130" coordsize="10,20">
              <v:shape style="position:absolute;left:6759;top:3130;width:10;height:20" coordorigin="6759,3130" coordsize="10,20" path="m6759,3149l6769,3149,6769,3130,6759,3130,6759,3149xe" filled="true" fillcolor="#000000" stroked="false">
                <v:path arrowok="t"/>
                <v:fill type="solid"/>
              </v:shape>
            </v:group>
            <v:group style="position:absolute;left:6759;top:3149;width:10;height:20" coordorigin="6759,3149" coordsize="10,20">
              <v:shape style="position:absolute;left:6759;top:3149;width:10;height:20" coordorigin="6759,3149" coordsize="10,20" path="m6759,3169l6769,3169,6769,3149,6759,3149,6759,3169xe" filled="true" fillcolor="#000000" stroked="false">
                <v:path arrowok="t"/>
                <v:fill type="solid"/>
              </v:shape>
            </v:group>
            <v:group style="position:absolute;left:6759;top:3176;width:10;height:2" coordorigin="6759,3176" coordsize="10,2">
              <v:shape style="position:absolute;left:6759;top:3176;width:10;height:2" coordorigin="6759,3176" coordsize="10,0" path="m6759,3176l6769,3176e" filled="false" stroked="true" strokeweight=".72003pt" strokecolor="#000000">
                <v:path arrowok="t"/>
              </v:shape>
            </v:group>
            <v:group style="position:absolute;left:6759;top:3197;width:29;height:2" coordorigin="6759,3197" coordsize="29,2">
              <v:shape style="position:absolute;left:6759;top:3197;width:29;height:2" coordorigin="6759,3197" coordsize="29,0" path="m6759,3197l6788,3197e" filled="false" stroked="true" strokeweight="1.44pt" strokecolor="#000000">
                <v:path arrowok="t"/>
              </v:shape>
            </v:group>
            <v:group style="position:absolute;left:6788;top:3197;width:697;height:2" coordorigin="6788,3197" coordsize="697,2">
              <v:shape style="position:absolute;left:6788;top:3197;width:697;height:2" coordorigin="6788,3197" coordsize="697,0" path="m6788,3197l7485,3197e" filled="false" stroked="true" strokeweight="1.44pt" strokecolor="#000000">
                <v:path arrowok="t"/>
              </v:shape>
            </v:group>
            <v:group style="position:absolute;left:7485;top:2727;width:10;height:20" coordorigin="7485,2727" coordsize="10,20">
              <v:shape style="position:absolute;left:7485;top:2727;width:10;height:20" coordorigin="7485,2727" coordsize="10,20" path="m7485,2746l7494,2746,7494,2727,7485,2727,7485,2746xe" filled="true" fillcolor="#000000" stroked="false">
                <v:path arrowok="t"/>
                <v:fill type="solid"/>
              </v:shape>
            </v:group>
            <v:group style="position:absolute;left:7485;top:2746;width:10;height:20" coordorigin="7485,2746" coordsize="10,20">
              <v:shape style="position:absolute;left:7485;top:2746;width:10;height:20" coordorigin="7485,2746" coordsize="10,20" path="m7485,2765l7494,2765,7494,2746,7485,2746,7485,2765xe" filled="true" fillcolor="#000000" stroked="false">
                <v:path arrowok="t"/>
                <v:fill type="solid"/>
              </v:shape>
            </v:group>
            <v:group style="position:absolute;left:7485;top:2765;width:10;height:20" coordorigin="7485,2765" coordsize="10,20">
              <v:shape style="position:absolute;left:7485;top:2765;width:10;height:20" coordorigin="7485,2765" coordsize="10,20" path="m7485,2785l7494,2785,7494,2765,7485,2765,7485,2785xe" filled="true" fillcolor="#000000" stroked="false">
                <v:path arrowok="t"/>
                <v:fill type="solid"/>
              </v:shape>
            </v:group>
            <v:group style="position:absolute;left:7485;top:2785;width:10;height:20" coordorigin="7485,2785" coordsize="10,20">
              <v:shape style="position:absolute;left:7485;top:2785;width:10;height:20" coordorigin="7485,2785" coordsize="10,20" path="m7485,2804l7494,2804,7494,2785,7485,2785,7485,2804xe" filled="true" fillcolor="#000000" stroked="false">
                <v:path arrowok="t"/>
                <v:fill type="solid"/>
              </v:shape>
            </v:group>
            <v:group style="position:absolute;left:7485;top:2804;width:10;height:20" coordorigin="7485,2804" coordsize="10,20">
              <v:shape style="position:absolute;left:7485;top:2804;width:10;height:20" coordorigin="7485,2804" coordsize="10,20" path="m7485,2823l7494,2823,7494,2804,7485,2804,7485,2823xe" filled="true" fillcolor="#000000" stroked="false">
                <v:path arrowok="t"/>
                <v:fill type="solid"/>
              </v:shape>
            </v:group>
            <v:group style="position:absolute;left:7485;top:2823;width:10;height:20" coordorigin="7485,2823" coordsize="10,20">
              <v:shape style="position:absolute;left:7485;top:2823;width:10;height:20" coordorigin="7485,2823" coordsize="10,20" path="m7485,2842l7494,2842,7494,2823,7485,2823,7485,2842xe" filled="true" fillcolor="#000000" stroked="false">
                <v:path arrowok="t"/>
                <v:fill type="solid"/>
              </v:shape>
            </v:group>
            <v:group style="position:absolute;left:7485;top:2842;width:10;height:20" coordorigin="7485,2842" coordsize="10,20">
              <v:shape style="position:absolute;left:7485;top:2842;width:10;height:20" coordorigin="7485,2842" coordsize="10,20" path="m7485,2861l7494,2861,7494,2842,7485,2842,7485,2861xe" filled="true" fillcolor="#000000" stroked="false">
                <v:path arrowok="t"/>
                <v:fill type="solid"/>
              </v:shape>
            </v:group>
            <v:group style="position:absolute;left:7485;top:2861;width:10;height:20" coordorigin="7485,2861" coordsize="10,20">
              <v:shape style="position:absolute;left:7485;top:2861;width:10;height:20" coordorigin="7485,2861" coordsize="10,20" path="m7485,2881l7494,2881,7494,2861,7485,2861,7485,2881xe" filled="true" fillcolor="#000000" stroked="false">
                <v:path arrowok="t"/>
                <v:fill type="solid"/>
              </v:shape>
            </v:group>
            <v:group style="position:absolute;left:7485;top:2881;width:10;height:20" coordorigin="7485,2881" coordsize="10,20">
              <v:shape style="position:absolute;left:7485;top:2881;width:10;height:20" coordorigin="7485,2881" coordsize="10,20" path="m7485,2900l7494,2900,7494,2881,7485,2881,7485,2900xe" filled="true" fillcolor="#000000" stroked="false">
                <v:path arrowok="t"/>
                <v:fill type="solid"/>
              </v:shape>
            </v:group>
            <v:group style="position:absolute;left:7485;top:2900;width:10;height:20" coordorigin="7485,2900" coordsize="10,20">
              <v:shape style="position:absolute;left:7485;top:2900;width:10;height:20" coordorigin="7485,2900" coordsize="10,20" path="m7485,2919l7494,2919,7494,2900,7485,2900,7485,2919xe" filled="true" fillcolor="#000000" stroked="false">
                <v:path arrowok="t"/>
                <v:fill type="solid"/>
              </v:shape>
            </v:group>
            <v:group style="position:absolute;left:7485;top:2919;width:10;height:20" coordorigin="7485,2919" coordsize="10,20">
              <v:shape style="position:absolute;left:7485;top:2919;width:10;height:20" coordorigin="7485,2919" coordsize="10,20" path="m7485,2938l7494,2938,7494,2919,7485,2919,7485,2938xe" filled="true" fillcolor="#000000" stroked="false">
                <v:path arrowok="t"/>
                <v:fill type="solid"/>
              </v:shape>
            </v:group>
            <v:group style="position:absolute;left:7485;top:2938;width:10;height:20" coordorigin="7485,2938" coordsize="10,20">
              <v:shape style="position:absolute;left:7485;top:2938;width:10;height:20" coordorigin="7485,2938" coordsize="10,20" path="m7485,2957l7494,2957,7494,2938,7485,2938,7485,2957xe" filled="true" fillcolor="#000000" stroked="false">
                <v:path arrowok="t"/>
                <v:fill type="solid"/>
              </v:shape>
            </v:group>
            <v:group style="position:absolute;left:7485;top:2957;width:10;height:20" coordorigin="7485,2957" coordsize="10,20">
              <v:shape style="position:absolute;left:7485;top:2957;width:10;height:20" coordorigin="7485,2957" coordsize="10,20" path="m7485,2977l7494,2977,7494,2957,7485,2957,7485,2977xe" filled="true" fillcolor="#000000" stroked="false">
                <v:path arrowok="t"/>
                <v:fill type="solid"/>
              </v:shape>
            </v:group>
            <v:group style="position:absolute;left:7485;top:2977;width:10;height:20" coordorigin="7485,2977" coordsize="10,20">
              <v:shape style="position:absolute;left:7485;top:2977;width:10;height:20" coordorigin="7485,2977" coordsize="10,20" path="m7485,2996l7494,2996,7494,2977,7485,2977,7485,2996xe" filled="true" fillcolor="#000000" stroked="false">
                <v:path arrowok="t"/>
                <v:fill type="solid"/>
              </v:shape>
            </v:group>
            <v:group style="position:absolute;left:7485;top:2996;width:10;height:20" coordorigin="7485,2996" coordsize="10,20">
              <v:shape style="position:absolute;left:7485;top:2996;width:10;height:20" coordorigin="7485,2996" coordsize="10,20" path="m7485,3015l7494,3015,7494,2996,7485,2996,7485,3015xe" filled="true" fillcolor="#000000" stroked="false">
                <v:path arrowok="t"/>
                <v:fill type="solid"/>
              </v:shape>
            </v:group>
            <v:group style="position:absolute;left:7485;top:3015;width:10;height:20" coordorigin="7485,3015" coordsize="10,20">
              <v:shape style="position:absolute;left:7485;top:3015;width:10;height:20" coordorigin="7485,3015" coordsize="10,20" path="m7485,3034l7494,3034,7494,3015,7485,3015,7485,3034xe" filled="true" fillcolor="#000000" stroked="false">
                <v:path arrowok="t"/>
                <v:fill type="solid"/>
              </v:shape>
            </v:group>
            <v:group style="position:absolute;left:7485;top:3034;width:10;height:20" coordorigin="7485,3034" coordsize="10,20">
              <v:shape style="position:absolute;left:7485;top:3034;width:10;height:20" coordorigin="7485,3034" coordsize="10,20" path="m7485,3053l7494,3053,7494,3034,7485,3034,7485,3053xe" filled="true" fillcolor="#000000" stroked="false">
                <v:path arrowok="t"/>
                <v:fill type="solid"/>
              </v:shape>
            </v:group>
            <v:group style="position:absolute;left:7485;top:3053;width:10;height:20" coordorigin="7485,3053" coordsize="10,20">
              <v:shape style="position:absolute;left:7485;top:3053;width:10;height:20" coordorigin="7485,3053" coordsize="10,20" path="m7485,3073l7494,3073,7494,3053,7485,3053,7485,3073xe" filled="true" fillcolor="#000000" stroked="false">
                <v:path arrowok="t"/>
                <v:fill type="solid"/>
              </v:shape>
            </v:group>
            <v:group style="position:absolute;left:7485;top:3073;width:10;height:20" coordorigin="7485,3073" coordsize="10,20">
              <v:shape style="position:absolute;left:7485;top:3073;width:10;height:20" coordorigin="7485,3073" coordsize="10,20" path="m7485,3092l7494,3092,7494,3073,7485,3073,7485,3092xe" filled="true" fillcolor="#000000" stroked="false">
                <v:path arrowok="t"/>
                <v:fill type="solid"/>
              </v:shape>
            </v:group>
            <v:group style="position:absolute;left:7485;top:3092;width:10;height:20" coordorigin="7485,3092" coordsize="10,20">
              <v:shape style="position:absolute;left:7485;top:3092;width:10;height:20" coordorigin="7485,3092" coordsize="10,20" path="m7485,3111l7494,3111,7494,3092,7485,3092,7485,3111xe" filled="true" fillcolor="#000000" stroked="false">
                <v:path arrowok="t"/>
                <v:fill type="solid"/>
              </v:shape>
            </v:group>
            <v:group style="position:absolute;left:7485;top:3111;width:10;height:20" coordorigin="7485,3111" coordsize="10,20">
              <v:shape style="position:absolute;left:7485;top:3111;width:10;height:20" coordorigin="7485,3111" coordsize="10,20" path="m7485,3130l7494,3130,7494,3111,7485,3111,7485,3130xe" filled="true" fillcolor="#000000" stroked="false">
                <v:path arrowok="t"/>
                <v:fill type="solid"/>
              </v:shape>
            </v:group>
            <v:group style="position:absolute;left:7485;top:3130;width:10;height:20" coordorigin="7485,3130" coordsize="10,20">
              <v:shape style="position:absolute;left:7485;top:3130;width:10;height:20" coordorigin="7485,3130" coordsize="10,20" path="m7485,3149l7494,3149,7494,3130,7485,3130,7485,3149xe" filled="true" fillcolor="#000000" stroked="false">
                <v:path arrowok="t"/>
                <v:fill type="solid"/>
              </v:shape>
            </v:group>
            <v:group style="position:absolute;left:7485;top:3149;width:10;height:20" coordorigin="7485,3149" coordsize="10,20">
              <v:shape style="position:absolute;left:7485;top:3149;width:10;height:20" coordorigin="7485,3149" coordsize="10,20" path="m7485,3169l7494,3169,7494,3149,7485,3149,7485,3169xe" filled="true" fillcolor="#000000" stroked="false">
                <v:path arrowok="t"/>
                <v:fill type="solid"/>
              </v:shape>
            </v:group>
            <v:group style="position:absolute;left:7485;top:3176;width:10;height:2" coordorigin="7485,3176" coordsize="10,2">
              <v:shape style="position:absolute;left:7485;top:3176;width:10;height:2" coordorigin="7485,3176" coordsize="10,0" path="m7485,3176l7494,3176e" filled="false" stroked="true" strokeweight=".72003pt" strokecolor="#000000">
                <v:path arrowok="t"/>
              </v:shape>
            </v:group>
            <v:group style="position:absolute;left:7485;top:3197;width:29;height:2" coordorigin="7485,3197" coordsize="29,2">
              <v:shape style="position:absolute;left:7485;top:3197;width:29;height:2" coordorigin="7485,3197" coordsize="29,0" path="m7485,3197l7514,3197e" filled="false" stroked="true" strokeweight="1.44pt" strokecolor="#000000">
                <v:path arrowok="t"/>
              </v:shape>
            </v:group>
            <v:group style="position:absolute;left:7514;top:3197;width:1361;height:2" coordorigin="7514,3197" coordsize="1361,2">
              <v:shape style="position:absolute;left:7514;top:3197;width:1361;height:2" coordorigin="7514,3197" coordsize="1361,0" path="m7514,3197l8874,3197e" filled="false" stroked="true" strokeweight="1.44pt" strokecolor="#000000">
                <v:path arrowok="t"/>
              </v:shape>
              <v:shape style="position:absolute;left:2763;top:16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707;top:16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2127;top:6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015;top:6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324;top:81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3449;top:109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shape style="position:absolute;left:4268;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6947;top:109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shape style="position:absolute;left:7821;top:105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1944;top:1281;width:5438;height:378" type="#_x0000_t202" filled="false" stroked="false">
                <v:textbox inset="0,0,0,0">
                  <w:txbxContent>
                    <w:p>
                      <w:pPr>
                        <w:tabs>
                          <w:tab w:pos="3886" w:val="left" w:leader="none"/>
                        </w:tabs>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t>金额</w:t>
                      </w:r>
                    </w:p>
                    <w:p>
                      <w:pPr>
                        <w:tabs>
                          <w:tab w:pos="4928" w:val="left" w:leader="none"/>
                        </w:tabs>
                        <w:spacing w:line="221" w:lineRule="exact" w:before="0"/>
                        <w:ind w:left="1431"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xbxContent>
                </v:textbox>
                <w10:wrap type="none"/>
              </v:shape>
              <v:shape style="position:absolute;left:137;top:1934;width:677;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xbxContent>
                </v:textbox>
                <w10:wrap type="none"/>
              </v:shape>
              <v:shape style="position:absolute;left:2127;top:1944;width:3029;height:180" type="#_x0000_t202" filled="false" stroked="false">
                <v:textbox inset="0,0,0,0">
                  <w:txbxContent>
                    <w:p>
                      <w:pPr>
                        <w:tabs>
                          <w:tab w:pos="1353" w:val="left" w:leader="none"/>
                          <w:tab w:pos="2083"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35,121,790.42</w:t>
                        <w:tab/>
                      </w:r>
                      <w:r>
                        <w:rPr>
                          <w:rFonts w:ascii="Times New Roman"/>
                          <w:sz w:val="18"/>
                        </w:rPr>
                        <w:t>97.19</w:t>
                        <w:tab/>
                      </w:r>
                      <w:r>
                        <w:rPr>
                          <w:rFonts w:ascii="Times New Roman"/>
                          <w:spacing w:val="-1"/>
                          <w:sz w:val="18"/>
                        </w:rPr>
                        <w:t>1,756,063.87</w:t>
                      </w:r>
                    </w:p>
                  </w:txbxContent>
                </v:textbox>
                <w10:wrap type="none"/>
              </v:shape>
              <v:shape style="position:absolute;left:5619;top:1944;width:1765;height:180" type="#_x0000_t202" filled="false" stroked="false">
                <v:textbox inset="0,0,0,0">
                  <w:txbxContent>
                    <w:p>
                      <w:pPr>
                        <w:tabs>
                          <w:tab w:pos="135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66,158,519.17</w:t>
                        <w:tab/>
                      </w:r>
                      <w:r>
                        <w:rPr>
                          <w:rFonts w:ascii="Times New Roman"/>
                          <w:sz w:val="18"/>
                        </w:rPr>
                        <w:t>98.40</w:t>
                      </w:r>
                    </w:p>
                  </w:txbxContent>
                </v:textbox>
                <w10:wrap type="none"/>
              </v:shape>
              <v:shape style="position:absolute;left:7821;top:1944;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3,307,900.31</w:t>
                      </w:r>
                    </w:p>
                  </w:txbxContent>
                </v:textbox>
                <w10:wrap type="none"/>
              </v:shape>
              <v:shape style="position:absolute;left:137;top:2397;width:677;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2365;top:2407;width:79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741,111.47</w:t>
                      </w:r>
                    </w:p>
                  </w:txbxContent>
                </v:textbox>
                <w10:wrap type="none"/>
              </v:shape>
              <v:shape style="position:absolute;left:3572;top:2407;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2.05</w:t>
                      </w:r>
                    </w:p>
                  </w:txbxContent>
                </v:textbox>
                <w10:wrap type="none"/>
              </v:shape>
              <v:shape style="position:absolute;left:4345;top:2407;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148,222.29</w:t>
                      </w:r>
                    </w:p>
                  </w:txbxContent>
                </v:textbox>
                <w10:wrap type="none"/>
              </v:shape>
              <v:shape style="position:absolute;left:5708;top:2407;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1,052,972.25</w:t>
                      </w:r>
                    </w:p>
                  </w:txbxContent>
                </v:textbox>
                <w10:wrap type="none"/>
              </v:shape>
              <v:shape style="position:absolute;left:7069;top:2407;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1.57</w:t>
                      </w:r>
                    </w:p>
                  </w:txbxContent>
                </v:textbox>
                <w10:wrap type="none"/>
              </v:shape>
              <v:shape style="position:absolute;left:7955;top:2407;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210,594.45</w:t>
                      </w:r>
                    </w:p>
                  </w:txbxContent>
                </v:textbox>
                <w10:wrap type="none"/>
              </v:shape>
              <v:shape style="position:absolute;left:137;top:2863;width:677;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2350;top:2872;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257,125.88</w:t>
                      </w:r>
                    </w:p>
                  </w:txbxContent>
                </v:textbox>
                <w10:wrap type="none"/>
              </v:shape>
              <v:shape style="position:absolute;left:3572;top:287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0.71</w:t>
                      </w:r>
                    </w:p>
                  </w:txbxContent>
                </v:textbox>
                <w10:wrap type="none"/>
              </v:shape>
              <v:shape style="position:absolute;left:4436;top:2872;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77,137.76</w:t>
                      </w:r>
                    </w:p>
                  </w:txbxContent>
                </v:textbox>
                <w10:wrap type="none"/>
              </v:shape>
            </v:group>
          </v:group>
        </w:pict>
      </w:r>
      <w:r>
        <w:rPr>
          <w:rFonts w:ascii="宋体" w:hAnsi="宋体" w:cs="宋体" w:eastAsia="宋体" w:hint="default"/>
          <w:position w:val="-63"/>
          <w:sz w:val="20"/>
          <w:szCs w:val="20"/>
        </w:rPr>
      </w:r>
    </w:p>
    <w:p>
      <w:pPr>
        <w:spacing w:after="0" w:line="3211" w:lineRule="exact"/>
        <w:rPr>
          <w:rFonts w:ascii="宋体" w:hAnsi="宋体" w:cs="宋体" w:eastAsia="宋体" w:hint="default"/>
          <w:sz w:val="20"/>
          <w:szCs w:val="20"/>
        </w:rPr>
        <w:sectPr>
          <w:pgSz w:w="11910" w:h="16840"/>
          <w:pgMar w:header="877" w:footer="980"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678" w:type="dxa"/>
        <w:tblLayout w:type="fixed"/>
        <w:tblCellMar>
          <w:top w:w="0" w:type="dxa"/>
          <w:left w:w="0" w:type="dxa"/>
          <w:bottom w:w="0" w:type="dxa"/>
          <w:right w:w="0" w:type="dxa"/>
        </w:tblCellMar>
        <w:tblLook w:val="01E0"/>
      </w:tblPr>
      <w:tblGrid>
        <w:gridCol w:w="967"/>
        <w:gridCol w:w="2285"/>
        <w:gridCol w:w="727"/>
        <w:gridCol w:w="1268"/>
        <w:gridCol w:w="1502"/>
        <w:gridCol w:w="725"/>
        <w:gridCol w:w="1385"/>
      </w:tblGrid>
      <w:tr>
        <w:trPr>
          <w:trHeight w:val="479" w:hRule="exact"/>
        </w:trPr>
        <w:tc>
          <w:tcPr>
            <w:tcW w:w="967"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right="3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8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17985.74</w:t>
            </w:r>
          </w:p>
        </w:tc>
        <w:tc>
          <w:tcPr>
            <w:tcW w:w="72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12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17985.74</w:t>
            </w:r>
          </w:p>
        </w:tc>
        <w:tc>
          <w:tcPr>
            <w:tcW w:w="15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17985.74</w:t>
            </w:r>
          </w:p>
        </w:tc>
        <w:tc>
          <w:tcPr>
            <w:tcW w:w="72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0.03</w:t>
            </w:r>
          </w:p>
        </w:tc>
        <w:tc>
          <w:tcPr>
            <w:tcW w:w="1385" w:type="dxa"/>
            <w:tcBorders>
              <w:top w:val="single" w:sz="12" w:space="0" w:color="000000"/>
              <w:left w:val="single" w:sz="4" w:space="0" w:color="000000"/>
              <w:bottom w:val="nil" w:sz="6" w:space="0" w:color="auto"/>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17985.74</w:t>
            </w:r>
          </w:p>
        </w:tc>
      </w:tr>
      <w:tr>
        <w:trPr>
          <w:trHeight w:val="472" w:hRule="exact"/>
        </w:trPr>
        <w:tc>
          <w:tcPr>
            <w:tcW w:w="967" w:type="dxa"/>
            <w:tcBorders>
              <w:top w:val="nil" w:sz="6" w:space="0" w:color="auto"/>
              <w:left w:val="nil" w:sz="6" w:space="0" w:color="auto"/>
              <w:bottom w:val="single" w:sz="12" w:space="0" w:color="000000"/>
              <w:right w:val="single" w:sz="4" w:space="0" w:color="000000"/>
            </w:tcBorders>
          </w:tcPr>
          <w:p>
            <w:pPr>
              <w:pStyle w:val="TableParagraph"/>
              <w:spacing w:line="240" w:lineRule="auto" w:before="8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36,138,013.51</w:t>
            </w:r>
          </w:p>
        </w:tc>
        <w:tc>
          <w:tcPr>
            <w:tcW w:w="7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1,999,409.66</w:t>
            </w:r>
          </w:p>
        </w:tc>
        <w:tc>
          <w:tcPr>
            <w:tcW w:w="15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6"/>
              <w:jc w:val="right"/>
              <w:rPr>
                <w:rFonts w:ascii="Times New Roman" w:hAnsi="Times New Roman" w:cs="Times New Roman" w:eastAsia="Times New Roman" w:hint="default"/>
                <w:sz w:val="18"/>
                <w:szCs w:val="18"/>
              </w:rPr>
            </w:pPr>
            <w:r>
              <w:rPr>
                <w:rFonts w:ascii="Times New Roman"/>
                <w:spacing w:val="-1"/>
                <w:sz w:val="18"/>
              </w:rPr>
              <w:t>67,229,477.16</w:t>
            </w:r>
          </w:p>
        </w:tc>
        <w:tc>
          <w:tcPr>
            <w:tcW w:w="7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41"/>
              <w:jc w:val="right"/>
              <w:rPr>
                <w:rFonts w:ascii="Times New Roman" w:hAnsi="Times New Roman" w:cs="Times New Roman" w:eastAsia="Times New Roman" w:hint="default"/>
                <w:sz w:val="18"/>
                <w:szCs w:val="18"/>
              </w:rPr>
            </w:pPr>
            <w:r>
              <w:rPr>
                <w:rFonts w:ascii="Times New Roman"/>
                <w:spacing w:val="-1"/>
                <w:sz w:val="18"/>
              </w:rPr>
              <w:t>3,536,480.50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2954" w:val="left" w:leader="none"/>
        </w:tabs>
        <w:spacing w:line="348" w:lineRule="auto" w:before="36"/>
        <w:ind w:left="2954" w:right="1475" w:hanging="538"/>
        <w:jc w:val="left"/>
        <w:rPr>
          <w:rFonts w:ascii="宋体" w:hAnsi="宋体" w:cs="宋体" w:eastAsia="宋体" w:hint="default"/>
          <w:sz w:val="21"/>
          <w:szCs w:val="21"/>
        </w:rPr>
      </w:pPr>
      <w:r>
        <w:rPr/>
        <w:pict>
          <v:shape style="position:absolute;margin-left:132.020004pt;margin-top:-74.396309pt;width:.48pt;height:.12pt;mso-position-horizontal-relative:page;mso-position-vertical-relative:paragraph;z-index:-694768" type="#_x0000_t75" stroked="false">
            <v:imagedata r:id="rId78" o:title=""/>
          </v:shape>
        </w:pict>
      </w:r>
      <w:r>
        <w:rPr/>
        <w:pict>
          <v:shape style="position:absolute;margin-left:246.289993pt;margin-top:-74.396309pt;width:.48001pt;height:.12pt;mso-position-horizontal-relative:page;mso-position-vertical-relative:paragraph;z-index:-694744" type="#_x0000_t75" stroked="false">
            <v:imagedata r:id="rId78" o:title=""/>
          </v:shape>
        </w:pict>
      </w:r>
      <w:r>
        <w:rPr/>
        <w:pict>
          <v:shape style="position:absolute;margin-left:282.649994pt;margin-top:-74.396309pt;width:.47998pt;height:.12pt;mso-position-horizontal-relative:page;mso-position-vertical-relative:paragraph;z-index:-694720" type="#_x0000_t75" stroked="false">
            <v:imagedata r:id="rId78" o:title=""/>
          </v:shape>
        </w:pict>
      </w:r>
      <w:r>
        <w:rPr/>
        <w:pict>
          <v:shape style="position:absolute;margin-left:346.029999pt;margin-top:-74.396309pt;width:.47998pt;height:.12pt;mso-position-horizontal-relative:page;mso-position-vertical-relative:paragraph;z-index:-694696" type="#_x0000_t75" stroked="false">
            <v:imagedata r:id="rId78" o:title=""/>
          </v:shape>
        </w:pict>
      </w:r>
      <w:r>
        <w:rPr/>
        <w:pict>
          <v:shape style="position:absolute;margin-left:421.149994pt;margin-top:-74.396309pt;width:.47998pt;height:.12pt;mso-position-horizontal-relative:page;mso-position-vertical-relative:paragraph;z-index:-694672" type="#_x0000_t75" stroked="false">
            <v:imagedata r:id="rId78" o:title=""/>
          </v:shape>
        </w:pict>
      </w:r>
      <w:r>
        <w:rPr/>
        <w:pict>
          <v:shape style="position:absolute;margin-left:457.420013pt;margin-top:-74.396309pt;width:.48001pt;height:.12pt;mso-position-horizontal-relative:page;mso-position-vertical-relative:paragraph;z-index:-694648" type="#_x0000_t75" stroked="false">
            <v:imagedata r:id="rId78" o:title=""/>
          </v:shape>
        </w:pict>
      </w:r>
      <w:r>
        <w:rPr/>
        <w:pict>
          <v:group style="position:absolute;margin-left:84.624001pt;margin-top:-51.576347pt;width:442.3pt;height:.5pt;mso-position-horizontal-relative:page;mso-position-vertical-relative:paragraph;z-index:-694624" coordorigin="1692,-1032" coordsize="8846,10">
            <v:shape style="position:absolute;left:1692;top:-1032;width:948;height:10" type="#_x0000_t75" stroked="false">
              <v:imagedata r:id="rId107" o:title=""/>
            </v:shape>
            <v:shape style="position:absolute;left:2636;top:-1032;width:2290;height:10" type="#_x0000_t75" stroked="false">
              <v:imagedata r:id="rId108" o:title=""/>
            </v:shape>
            <v:shape style="position:absolute;left:4921;top:-1032;width:732;height:10" type="#_x0000_t75" stroked="false">
              <v:imagedata r:id="rId109" o:title=""/>
            </v:shape>
            <v:shape style="position:absolute;left:5648;top:-1032;width:1272;height:10" type="#_x0000_t75" stroked="false">
              <v:imagedata r:id="rId95" o:title=""/>
            </v:shape>
            <v:shape style="position:absolute;left:6916;top:-1032;width:1507;height:10" type="#_x0000_t75" stroked="false">
              <v:imagedata r:id="rId110" o:title=""/>
            </v:shape>
            <v:shape style="position:absolute;left:8418;top:-1032;width:2120;height:10" type="#_x0000_t75" stroked="false">
              <v:imagedata r:id="rId111" o:title=""/>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无本期前已全额计提坏账准备，或计提坏账准备的比例较大，但在本期又全额收</w:t>
      </w:r>
      <w:r>
        <w:rPr>
          <w:rFonts w:ascii="宋体" w:hAnsi="宋体" w:cs="宋体" w:eastAsia="宋体" w:hint="default"/>
          <w:b/>
          <w:bCs/>
          <w:spacing w:val="-23"/>
          <w:sz w:val="21"/>
          <w:szCs w:val="21"/>
        </w:rPr>
        <w:t> </w:t>
      </w:r>
      <w:r>
        <w:rPr>
          <w:rFonts w:ascii="宋体" w:hAnsi="宋体" w:cs="宋体" w:eastAsia="宋体" w:hint="default"/>
          <w:b/>
          <w:bCs/>
          <w:spacing w:val="-23"/>
          <w:sz w:val="21"/>
          <w:szCs w:val="21"/>
        </w:rPr>
      </w:r>
      <w:r>
        <w:rPr>
          <w:rFonts w:ascii="宋体" w:hAnsi="宋体" w:cs="宋体" w:eastAsia="宋体" w:hint="default"/>
          <w:b/>
          <w:bCs/>
          <w:sz w:val="21"/>
          <w:szCs w:val="21"/>
        </w:rPr>
        <w:t>回或转回，或在本期收回或转回比例较大的应收账款情况。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2954" w:val="left" w:leader="none"/>
        </w:tabs>
        <w:spacing w:before="0"/>
        <w:ind w:left="2417" w:right="12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无本期通过重组等其他方式收回的应收款项金额、重组前累计已计提的坏账准备。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本期实际核销的应收账款为</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24,036.85</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tabs>
          <w:tab w:pos="2954" w:val="left" w:leader="none"/>
        </w:tabs>
        <w:spacing w:before="0"/>
        <w:ind w:left="2417" w:right="137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tab/>
        <w:t>期末应收账款中无持本公司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pict>
          <v:shape style="position:absolute;margin-left:212.210007pt;margin-top:18.743671pt;width:.48001pt;height:.12pt;mso-position-horizontal-relative:page;mso-position-vertical-relative:paragraph;z-index:-694600" type="#_x0000_t75" stroked="false">
            <v:imagedata r:id="rId78" o:title=""/>
          </v:shape>
        </w:pict>
      </w:r>
      <w:r>
        <w:rPr/>
        <w:pict>
          <v:shape style="position:absolute;margin-left:272.089996pt;margin-top:18.743671pt;width:.47998pt;height:.12pt;mso-position-horizontal-relative:page;mso-position-vertical-relative:paragraph;z-index:-694576" type="#_x0000_t75" stroked="false">
            <v:imagedata r:id="rId78" o:title=""/>
          </v:shape>
        </w:pict>
      </w:r>
      <w:r>
        <w:rPr/>
        <w:pict>
          <v:shape style="position:absolute;margin-left:338.470001pt;margin-top:18.743671pt;width:.48001pt;height:.12pt;mso-position-horizontal-relative:page;mso-position-vertical-relative:paragraph;z-index:-694552" type="#_x0000_t75" stroked="false">
            <v:imagedata r:id="rId78" o:title=""/>
          </v:shape>
        </w:pict>
      </w:r>
      <w:r>
        <w:rPr/>
        <w:pict>
          <v:shape style="position:absolute;margin-left:413.950012pt;margin-top:18.743671pt;width:.48001pt;height:.12pt;mso-position-horizontal-relative:page;mso-position-vertical-relative:paragraph;z-index:-694528" type="#_x0000_t75" stroked="false">
            <v:imagedata r:id="rId78" o:title=""/>
          </v:shape>
        </w:pict>
      </w:r>
      <w:r>
        <w:rPr/>
        <w:pict>
          <v:group style="position:absolute;margin-left:84.624001pt;margin-top:42.863682pt;width:442.3pt;height:5.05pt;mso-position-horizontal-relative:page;mso-position-vertical-relative:paragraph;z-index:-694504" coordorigin="1692,857" coordsize="8846,101">
            <v:shape style="position:absolute;left:1692;top:857;width:2571;height:101" type="#_x0000_t75" stroked="false">
              <v:imagedata r:id="rId115" o:title=""/>
            </v:shape>
            <v:shape style="position:absolute;left:4239;top:948;width:1202;height:10" type="#_x0000_t75" stroked="false">
              <v:imagedata r:id="rId116" o:title=""/>
            </v:shape>
            <v:shape style="position:absolute;left:5437;top:948;width:2842;height:10" type="#_x0000_t75" stroked="false">
              <v:imagedata r:id="rId117" o:title=""/>
            </v:shape>
            <v:shape style="position:absolute;left:8274;top:948;width:2264;height:10" type="#_x0000_t75" stroked="false">
              <v:imagedata r:id="rId118" o:title=""/>
            </v:shape>
            <w10:wrap type="none"/>
          </v:group>
        </w:pict>
      </w:r>
      <w:r>
        <w:rPr/>
        <w:pict>
          <v:group style="position:absolute;margin-left:84.624001pt;margin-top:76.343658pt;width:442.3pt;height:.5pt;mso-position-horizontal-relative:page;mso-position-vertical-relative:paragraph;z-index:-694480" coordorigin="1692,1527" coordsize="8846,10">
            <v:shape style="position:absolute;left:1692;top:1527;width:2552;height:10" type="#_x0000_t75" stroked="false">
              <v:imagedata r:id="rId119" o:title=""/>
            </v:shape>
            <v:shape style="position:absolute;left:4239;top:1527;width:1202;height:10" type="#_x0000_t75" stroked="false">
              <v:imagedata r:id="rId116" o:title=""/>
            </v:shape>
            <v:shape style="position:absolute;left:5437;top:1527;width:2842;height:10" type="#_x0000_t75" stroked="false">
              <v:imagedata r:id="rId117" o:title=""/>
            </v:shape>
            <v:shape style="position:absolute;left:8274;top:1527;width:2264;height:10" type="#_x0000_t75" stroked="false">
              <v:imagedata r:id="rId118" o:title=""/>
            </v:shape>
            <w10:wrap type="none"/>
          </v:group>
        </w:pict>
      </w:r>
      <w:r>
        <w:rPr/>
        <w:pict>
          <v:group style="position:absolute;margin-left:84.624001pt;margin-top:107.563652pt;width:442.3pt;height:5.05pt;mso-position-horizontal-relative:page;mso-position-vertical-relative:paragraph;z-index:-694456" coordorigin="1692,2151" coordsize="8846,101">
            <v:shape style="position:absolute;left:1692;top:2151;width:2571;height:101" type="#_x0000_t75" stroked="false">
              <v:imagedata r:id="rId120" o:title=""/>
            </v:shape>
            <v:shape style="position:absolute;left:4239;top:2242;width:1202;height:10" type="#_x0000_t75" stroked="false">
              <v:imagedata r:id="rId116" o:title=""/>
            </v:shape>
            <v:shape style="position:absolute;left:5437;top:2242;width:2842;height:10" type="#_x0000_t75" stroked="false">
              <v:imagedata r:id="rId117" o:title=""/>
            </v:shape>
            <v:shape style="position:absolute;left:8274;top:2242;width:2264;height:10" type="#_x0000_t75" stroked="false">
              <v:imagedata r:id="rId118" o:title=""/>
            </v:shape>
            <w10:wrap type="none"/>
          </v:group>
        </w:pict>
      </w:r>
      <w:r>
        <w:rPr>
          <w:rFonts w:ascii="宋体" w:hAnsi="宋体" w:cs="宋体" w:eastAsia="宋体" w:hint="default"/>
          <w:b/>
          <w:bCs/>
          <w:sz w:val="21"/>
          <w:szCs w:val="21"/>
        </w:rPr>
        <w:t>7</w:t>
      </w:r>
      <w:r>
        <w:rPr>
          <w:rFonts w:ascii="宋体" w:hAnsi="宋体" w:cs="宋体" w:eastAsia="宋体" w:hint="default"/>
          <w:b/>
          <w:bCs/>
          <w:sz w:val="21"/>
          <w:szCs w:val="21"/>
        </w:rPr>
        <w:t>、</w:t>
        <w:tab/>
        <w:t>应收账款中欠款金额前五名</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571"/>
        <w:gridCol w:w="1198"/>
        <w:gridCol w:w="1328"/>
        <w:gridCol w:w="1510"/>
        <w:gridCol w:w="2254"/>
      </w:tblGrid>
      <w:tr>
        <w:trPr>
          <w:trHeight w:val="497" w:hRule="exact"/>
        </w:trPr>
        <w:tc>
          <w:tcPr>
            <w:tcW w:w="2571"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3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54" w:type="dxa"/>
            <w:tcBorders>
              <w:top w:val="single" w:sz="12"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占应收账款总额的比例</w:t>
            </w:r>
            <w:r>
              <w:rPr>
                <w:rFonts w:ascii="Times New Roman" w:hAnsi="Times New Roman" w:cs="Times New Roman" w:eastAsia="Times New Roman" w:hint="default"/>
                <w:spacing w:val="-1"/>
                <w:sz w:val="18"/>
                <w:szCs w:val="18"/>
              </w:rPr>
              <w:t>(%)</w:t>
            </w:r>
          </w:p>
        </w:tc>
      </w:tr>
      <w:tr>
        <w:trPr>
          <w:trHeight w:val="664" w:hRule="exact"/>
        </w:trPr>
        <w:tc>
          <w:tcPr>
            <w:tcW w:w="2571"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4,774,879.40</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5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13.21</w:t>
            </w:r>
          </w:p>
        </w:tc>
      </w:tr>
      <w:tr>
        <w:trPr>
          <w:trHeight w:val="630" w:hRule="exact"/>
        </w:trPr>
        <w:tc>
          <w:tcPr>
            <w:tcW w:w="2571" w:type="dxa"/>
            <w:tcBorders>
              <w:top w:val="nil" w:sz="6" w:space="0" w:color="auto"/>
              <w:left w:val="nil" w:sz="6" w:space="0" w:color="auto"/>
              <w:bottom w:val="nil" w:sz="6" w:space="0" w:color="auto"/>
              <w:right w:val="single" w:sz="4" w:space="0" w:color="000000"/>
            </w:tcBorders>
          </w:tcPr>
          <w:p>
            <w:pPr>
              <w:pStyle w:val="TableParagraph"/>
              <w:spacing w:line="316" w:lineRule="auto" w:before="66"/>
              <w:ind w:left="122" w:right="101"/>
              <w:jc w:val="left"/>
              <w:rPr>
                <w:rFonts w:ascii="宋体" w:hAnsi="宋体" w:cs="宋体" w:eastAsia="宋体" w:hint="default"/>
                <w:sz w:val="18"/>
                <w:szCs w:val="18"/>
              </w:rPr>
            </w:pPr>
            <w:r>
              <w:rPr>
                <w:rFonts w:ascii="宋体" w:hAnsi="宋体" w:cs="宋体" w:eastAsia="宋体" w:hint="default"/>
                <w:spacing w:val="14"/>
                <w:sz w:val="18"/>
                <w:szCs w:val="18"/>
              </w:rPr>
              <w:t>莆田市来克体育用品有限公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1,869,507.80</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5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5.17</w:t>
            </w:r>
          </w:p>
        </w:tc>
      </w:tr>
      <w:tr>
        <w:trPr>
          <w:trHeight w:val="101" w:hRule="exact"/>
        </w:trPr>
        <w:tc>
          <w:tcPr>
            <w:tcW w:w="2571"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single" w:sz="4" w:space="0" w:color="000000"/>
            </w:tcBorders>
          </w:tcPr>
          <w:p>
            <w:pPr/>
          </w:p>
        </w:tc>
        <w:tc>
          <w:tcPr>
            <w:tcW w:w="1328"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2254" w:type="dxa"/>
            <w:tcBorders>
              <w:top w:val="nil" w:sz="6" w:space="0" w:color="auto"/>
              <w:left w:val="single" w:sz="4" w:space="0" w:color="000000"/>
              <w:bottom w:val="nil" w:sz="6" w:space="0" w:color="auto"/>
              <w:right w:val="nil" w:sz="6" w:space="0" w:color="auto"/>
            </w:tcBorders>
          </w:tcPr>
          <w:p>
            <w:pPr/>
          </w:p>
        </w:tc>
      </w:tr>
      <w:tr>
        <w:trPr>
          <w:trHeight w:val="581" w:hRule="exact"/>
        </w:trPr>
        <w:tc>
          <w:tcPr>
            <w:tcW w:w="2571"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广州市海岛皮革有限公司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1,860,275.70</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5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5.15</w:t>
            </w:r>
          </w:p>
        </w:tc>
      </w:tr>
      <w:tr>
        <w:trPr>
          <w:trHeight w:val="753" w:hRule="exact"/>
        </w:trPr>
        <w:tc>
          <w:tcPr>
            <w:tcW w:w="2571" w:type="dxa"/>
            <w:tcBorders>
              <w:top w:val="nil" w:sz="6" w:space="0" w:color="auto"/>
              <w:left w:val="nil" w:sz="6" w:space="0" w:color="auto"/>
              <w:bottom w:val="nil" w:sz="6" w:space="0" w:color="auto"/>
              <w:right w:val="single"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pacing w:val="14"/>
                <w:sz w:val="18"/>
                <w:szCs w:val="18"/>
              </w:rPr>
              <w:t>晋江市鸿保鞋材贸易有限公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1,789,189.10</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5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4.95</w:t>
            </w:r>
          </w:p>
        </w:tc>
      </w:tr>
      <w:tr>
        <w:trPr>
          <w:trHeight w:val="548" w:hRule="exact"/>
        </w:trPr>
        <w:tc>
          <w:tcPr>
            <w:tcW w:w="2571" w:type="dxa"/>
            <w:tcBorders>
              <w:top w:val="nil" w:sz="6" w:space="0" w:color="auto"/>
              <w:left w:val="nil" w:sz="6" w:space="0" w:color="auto"/>
              <w:bottom w:val="single" w:sz="12"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石狮龙祥制革有限公司</w:t>
            </w:r>
          </w:p>
        </w:tc>
        <w:tc>
          <w:tcPr>
            <w:tcW w:w="11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1,409,455.86</w:t>
            </w:r>
          </w:p>
        </w:tc>
        <w:tc>
          <w:tcPr>
            <w:tcW w:w="15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5"/>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54"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3.90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pict>
          <v:group style="position:absolute;margin-left:84.624001pt;margin-top:-99.456314pt;width:442.3pt;height:5.05pt;mso-position-horizontal-relative:page;mso-position-vertical-relative:paragraph;z-index:-694432" coordorigin="1692,-1989" coordsize="8846,101">
            <v:shape style="position:absolute;left:1692;top:-1989;width:2571;height:101" type="#_x0000_t75" stroked="false">
              <v:imagedata r:id="rId115" o:title=""/>
            </v:shape>
            <v:shape style="position:absolute;left:4239;top:-1898;width:1202;height:10" type="#_x0000_t75" stroked="false">
              <v:imagedata r:id="rId116" o:title=""/>
            </v:shape>
            <v:shape style="position:absolute;left:5437;top:-1898;width:2842;height:10" type="#_x0000_t75" stroked="false">
              <v:imagedata r:id="rId117" o:title=""/>
            </v:shape>
            <v:shape style="position:absolute;left:8274;top:-1898;width:2264;height:10" type="#_x0000_t75" stroked="false">
              <v:imagedata r:id="rId118" o:title=""/>
            </v:shape>
            <w10:wrap type="none"/>
          </v:group>
        </w:pict>
      </w:r>
      <w:r>
        <w:rPr/>
        <w:pict>
          <v:group style="position:absolute;margin-left:84.624001pt;margin-top:-59.256306pt;width:442.3pt;height:.5pt;mso-position-horizontal-relative:page;mso-position-vertical-relative:paragraph;z-index:-694408" coordorigin="1692,-1185" coordsize="8846,10">
            <v:shape style="position:absolute;left:1692;top:-1185;width:2552;height:10" type="#_x0000_t75" stroked="false">
              <v:imagedata r:id="rId119" o:title=""/>
            </v:shape>
            <v:shape style="position:absolute;left:4239;top:-1185;width:1202;height:10" type="#_x0000_t75" stroked="false">
              <v:imagedata r:id="rId116" o:title=""/>
            </v:shape>
            <v:shape style="position:absolute;left:5437;top:-1185;width:2842;height:10" type="#_x0000_t75" stroked="false">
              <v:imagedata r:id="rId117" o:title=""/>
            </v:shape>
            <v:shape style="position:absolute;left:8274;top:-1185;width:2264;height:10" type="#_x0000_t75" stroked="false">
              <v:imagedata r:id="rId118" o:title=""/>
            </v:shape>
            <w10:wrap type="none"/>
          </v:group>
        </w:pict>
      </w:r>
      <w:r>
        <w:rPr>
          <w:rFonts w:ascii="宋体" w:hAnsi="宋体" w:cs="宋体" w:eastAsia="宋体" w:hint="default"/>
          <w:b/>
          <w:bCs/>
          <w:sz w:val="21"/>
          <w:szCs w:val="21"/>
        </w:rPr>
        <w:t>8</w:t>
      </w:r>
      <w:r>
        <w:rPr>
          <w:rFonts w:ascii="宋体" w:hAnsi="宋体" w:cs="宋体" w:eastAsia="宋体" w:hint="default"/>
          <w:b/>
          <w:bCs/>
          <w:sz w:val="21"/>
          <w:szCs w:val="21"/>
        </w:rPr>
        <w:t>、</w:t>
        <w:tab/>
        <w:t>期末应收账款中无应收关联方账款情况。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tab/>
        <w:t>本期无终止确认的应收款项情况。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无以应收款项为标的进行证券化的情况。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2556"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预付款项</w:t>
      </w:r>
      <w:r>
        <w:rPr>
          <w:rFonts w:ascii="宋体" w:hAnsi="宋体" w:cs="宋体" w:eastAsia="宋体" w:hint="default"/>
          <w:sz w:val="21"/>
          <w:szCs w:val="21"/>
        </w:rPr>
      </w:r>
    </w:p>
    <w:p>
      <w:pPr>
        <w:tabs>
          <w:tab w:pos="3072" w:val="left" w:leader="none"/>
        </w:tabs>
        <w:spacing w:before="164"/>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预付款项按账龄列示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p>
      <w:pPr>
        <w:tabs>
          <w:tab w:pos="6887" w:val="left" w:leader="none"/>
        </w:tabs>
        <w:spacing w:line="20" w:lineRule="exact"/>
        <w:ind w:left="2904"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21" name="image60.png" descr=""/>
            <wp:cNvGraphicFramePr>
              <a:graphicFrameLocks noChangeAspect="1"/>
            </wp:cNvGraphicFramePr>
            <a:graphic>
              <a:graphicData uri="http://schemas.openxmlformats.org/drawingml/2006/picture">
                <pic:pic>
                  <pic:nvPicPr>
                    <pic:cNvPr id="22" name="image60.png"/>
                    <pic:cNvPicPr/>
                  </pic:nvPicPr>
                  <pic:blipFill>
                    <a:blip r:embed="rId78"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3" name="image60.png" descr=""/>
            <wp:cNvGraphicFramePr>
              <a:graphicFrameLocks noChangeAspect="1"/>
            </wp:cNvGraphicFramePr>
            <a:graphic>
              <a:graphicData uri="http://schemas.openxmlformats.org/drawingml/2006/picture">
                <pic:pic>
                  <pic:nvPicPr>
                    <pic:cNvPr id="24" name="image60.png"/>
                    <pic:cNvPicPr/>
                  </pic:nvPicPr>
                  <pic:blipFill>
                    <a:blip r:embed="rId78"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b/>
          <w:bCs/>
          <w:sz w:val="10"/>
          <w:szCs w:val="10"/>
        </w:rPr>
      </w:pPr>
    </w:p>
    <w:p>
      <w:pPr>
        <w:spacing w:before="44"/>
        <w:ind w:left="0" w:right="3011" w:firstLine="0"/>
        <w:jc w:val="right"/>
        <w:rPr>
          <w:rFonts w:ascii="宋体" w:hAnsi="宋体" w:cs="宋体" w:eastAsia="宋体" w:hint="default"/>
          <w:sz w:val="18"/>
          <w:szCs w:val="18"/>
        </w:rPr>
      </w:pPr>
      <w:r>
        <w:rPr/>
        <w:pict>
          <v:shape style="position:absolute;margin-left:83.903999pt;margin-top:-25.948284pt;width:443pt;height:164.45pt;mso-position-horizontal-relative:page;mso-position-vertical-relative:paragraph;z-index:5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1"/>
                    <w:gridCol w:w="2536"/>
                    <w:gridCol w:w="1446"/>
                    <w:gridCol w:w="1918"/>
                    <w:gridCol w:w="1729"/>
                  </w:tblGrid>
                  <w:tr>
                    <w:trPr>
                      <w:trHeight w:val="343" w:hRule="exact"/>
                    </w:trPr>
                    <w:tc>
                      <w:tcPr>
                        <w:tcW w:w="1231"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2536"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1446"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1918"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1729" w:type="dxa"/>
                        <w:tcBorders>
                          <w:top w:val="single" w:sz="6" w:space="0" w:color="000000"/>
                          <w:left w:val="nil" w:sz="6" w:space="0" w:color="auto"/>
                          <w:bottom w:val="single" w:sz="12" w:space="0" w:color="000000"/>
                          <w:right w:val="nil" w:sz="6" w:space="0" w:color="auto"/>
                        </w:tcBorders>
                      </w:tcPr>
                      <w:p>
                        <w:pPr/>
                      </w:p>
                    </w:tc>
                  </w:tr>
                  <w:tr>
                    <w:trPr>
                      <w:trHeight w:val="502" w:hRule="exact"/>
                    </w:trPr>
                    <w:tc>
                      <w:tcPr>
                        <w:tcW w:w="1231"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tc>
                    <w:tc>
                      <w:tcPr>
                        <w:tcW w:w="2536"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6"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tc>
                    <w:tc>
                      <w:tcPr>
                        <w:tcW w:w="1918"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年初</w:t>
                        </w:r>
                      </w:p>
                    </w:tc>
                    <w:tc>
                      <w:tcPr>
                        <w:tcW w:w="172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额</w:t>
                        </w:r>
                      </w:p>
                    </w:tc>
                  </w:tr>
                  <w:tr>
                    <w:trPr>
                      <w:trHeight w:val="289" w:hRule="exact"/>
                    </w:trPr>
                    <w:tc>
                      <w:tcPr>
                        <w:tcW w:w="1231" w:type="dxa"/>
                        <w:tcBorders>
                          <w:top w:val="nil" w:sz="6" w:space="0" w:color="auto"/>
                          <w:left w:val="nil" w:sz="6" w:space="0" w:color="auto"/>
                          <w:bottom w:val="nil" w:sz="6" w:space="0" w:color="auto"/>
                          <w:right w:val="single" w:sz="4" w:space="0" w:color="000000"/>
                        </w:tcBorders>
                      </w:tcPr>
                      <w:p>
                        <w:pPr>
                          <w:pStyle w:val="TableParagraph"/>
                          <w:spacing w:line="234" w:lineRule="exact"/>
                          <w:ind w:right="422"/>
                          <w:jc w:val="right"/>
                          <w:rPr>
                            <w:rFonts w:ascii="宋体" w:hAnsi="宋体" w:cs="宋体" w:eastAsia="宋体" w:hint="default"/>
                            <w:sz w:val="18"/>
                            <w:szCs w:val="18"/>
                          </w:rPr>
                        </w:pPr>
                        <w:r>
                          <w:rPr>
                            <w:rFonts w:ascii="宋体" w:hAnsi="宋体" w:cs="宋体" w:eastAsia="宋体" w:hint="default"/>
                            <w:sz w:val="18"/>
                            <w:szCs w:val="18"/>
                          </w:rPr>
                          <w:t>账龄</w:t>
                        </w:r>
                      </w:p>
                    </w:tc>
                    <w:tc>
                      <w:tcPr>
                        <w:tcW w:w="2536" w:type="dxa"/>
                        <w:tcBorders>
                          <w:top w:val="nil" w:sz="6" w:space="0" w:color="auto"/>
                          <w:left w:val="single" w:sz="4" w:space="0" w:color="000000"/>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single" w:sz="4" w:space="0" w:color="000000"/>
                        </w:tcBorders>
                      </w:tcPr>
                      <w:p>
                        <w:pPr/>
                      </w:p>
                    </w:tc>
                    <w:tc>
                      <w:tcPr>
                        <w:tcW w:w="1729" w:type="dxa"/>
                        <w:tcBorders>
                          <w:top w:val="nil" w:sz="6" w:space="0" w:color="auto"/>
                          <w:left w:val="single" w:sz="4" w:space="0" w:color="000000"/>
                          <w:bottom w:val="nil" w:sz="6" w:space="0" w:color="auto"/>
                          <w:right w:val="nil" w:sz="6" w:space="0" w:color="auto"/>
                        </w:tcBorders>
                      </w:tcPr>
                      <w:p>
                        <w:pPr/>
                      </w:p>
                    </w:tc>
                  </w:tr>
                  <w:tr>
                    <w:trPr>
                      <w:trHeight w:val="284" w:hRule="exact"/>
                    </w:trPr>
                    <w:tc>
                      <w:tcPr>
                        <w:tcW w:w="1231" w:type="dxa"/>
                        <w:tcBorders>
                          <w:top w:val="nil" w:sz="6" w:space="0" w:color="auto"/>
                          <w:left w:val="nil" w:sz="6" w:space="0" w:color="auto"/>
                          <w:bottom w:val="nil" w:sz="6" w:space="0" w:color="auto"/>
                          <w:right w:val="single" w:sz="4" w:space="0" w:color="000000"/>
                        </w:tcBorders>
                      </w:tcPr>
                      <w:p>
                        <w:pPr/>
                      </w:p>
                    </w:tc>
                    <w:tc>
                      <w:tcPr>
                        <w:tcW w:w="2536" w:type="dxa"/>
                        <w:tcBorders>
                          <w:top w:val="nil" w:sz="6" w:space="0" w:color="auto"/>
                          <w:left w:val="single" w:sz="4" w:space="0" w:color="000000"/>
                          <w:bottom w:val="nil" w:sz="6" w:space="0" w:color="auto"/>
                          <w:right w:val="nil" w:sz="6" w:space="0" w:color="auto"/>
                        </w:tcBorders>
                      </w:tcPr>
                      <w:p>
                        <w:pPr>
                          <w:pStyle w:val="TableParagraph"/>
                          <w:spacing w:line="235" w:lineRule="exact"/>
                          <w:ind w:right="446"/>
                          <w:jc w:val="center"/>
                          <w:rPr>
                            <w:rFonts w:ascii="宋体" w:hAnsi="宋体" w:cs="宋体" w:eastAsia="宋体" w:hint="default"/>
                            <w:sz w:val="18"/>
                            <w:szCs w:val="18"/>
                          </w:rPr>
                        </w:pPr>
                        <w:r>
                          <w:rPr>
                            <w:rFonts w:ascii="宋体" w:hAnsi="宋体" w:cs="宋体" w:eastAsia="宋体" w:hint="default"/>
                            <w:sz w:val="18"/>
                            <w:szCs w:val="18"/>
                          </w:rPr>
                          <w:t>金额</w:t>
                        </w:r>
                      </w:p>
                    </w:tc>
                    <w:tc>
                      <w:tcPr>
                        <w:tcW w:w="1446" w:type="dxa"/>
                        <w:tcBorders>
                          <w:top w:val="nil" w:sz="6" w:space="0" w:color="auto"/>
                          <w:left w:val="nil" w:sz="6" w:space="0" w:color="auto"/>
                          <w:bottom w:val="nil" w:sz="6" w:space="0" w:color="auto"/>
                          <w:right w:val="single" w:sz="4" w:space="0" w:color="000000"/>
                        </w:tcBorders>
                      </w:tcPr>
                      <w:p>
                        <w:pPr>
                          <w:pStyle w:val="TableParagraph"/>
                          <w:spacing w:line="249" w:lineRule="exact"/>
                          <w:ind w:left="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1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9" w:type="dxa"/>
                        <w:tcBorders>
                          <w:top w:val="nil" w:sz="6" w:space="0" w:color="auto"/>
                          <w:left w:val="single" w:sz="4" w:space="0" w:color="000000"/>
                          <w:bottom w:val="nil" w:sz="6" w:space="0" w:color="auto"/>
                          <w:right w:val="nil" w:sz="6" w:space="0" w:color="auto"/>
                        </w:tcBorders>
                      </w:tcPr>
                      <w:p>
                        <w:pPr>
                          <w:pStyle w:val="TableParagraph"/>
                          <w:spacing w:line="249" w:lineRule="exact"/>
                          <w:ind w:left="5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1" w:hRule="exact"/>
                    </w:trPr>
                    <w:tc>
                      <w:tcPr>
                        <w:tcW w:w="1231"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single" w:sz="4" w:space="0" w:color="000000"/>
                        </w:tcBorders>
                      </w:tcPr>
                      <w:p>
                        <w:pPr/>
                      </w:p>
                    </w:tc>
                    <w:tc>
                      <w:tcPr>
                        <w:tcW w:w="1729"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23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9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3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3" w:right="0"/>
                          <w:jc w:val="left"/>
                          <w:rPr>
                            <w:rFonts w:ascii="Times New Roman" w:hAnsi="Times New Roman" w:cs="Times New Roman" w:eastAsia="Times New Roman" w:hint="default"/>
                            <w:sz w:val="18"/>
                            <w:szCs w:val="18"/>
                          </w:rPr>
                        </w:pPr>
                        <w:r>
                          <w:rPr>
                            <w:rFonts w:ascii="Times New Roman"/>
                            <w:sz w:val="18"/>
                          </w:rPr>
                          <w:t>32,263,834.01</w:t>
                        </w:r>
                      </w:p>
                    </w:tc>
                    <w:tc>
                      <w:tcPr>
                        <w:tcW w:w="144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28,813,610.11</w:t>
                        </w:r>
                      </w:p>
                    </w:tc>
                    <w:tc>
                      <w:tcPr>
                        <w:tcW w:w="172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99.87</w:t>
                        </w:r>
                      </w:p>
                    </w:tc>
                  </w:tr>
                  <w:tr>
                    <w:trPr>
                      <w:trHeight w:val="101" w:hRule="exact"/>
                    </w:trPr>
                    <w:tc>
                      <w:tcPr>
                        <w:tcW w:w="1231"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single" w:sz="4" w:space="0" w:color="000000"/>
                        </w:tcBorders>
                      </w:tcPr>
                      <w:p>
                        <w:pPr/>
                      </w:p>
                    </w:tc>
                    <w:tc>
                      <w:tcPr>
                        <w:tcW w:w="1729"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23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9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36" w:type="dxa"/>
                        <w:tcBorders>
                          <w:top w:val="nil" w:sz="6" w:space="0" w:color="auto"/>
                          <w:left w:val="single" w:sz="4" w:space="0" w:color="000000"/>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36,259.10</w:t>
                        </w:r>
                      </w:p>
                    </w:tc>
                    <w:tc>
                      <w:tcPr>
                        <w:tcW w:w="172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0.13</w:t>
                        </w:r>
                      </w:p>
                    </w:tc>
                  </w:tr>
                  <w:tr>
                    <w:trPr>
                      <w:trHeight w:val="101" w:hRule="exact"/>
                    </w:trPr>
                    <w:tc>
                      <w:tcPr>
                        <w:tcW w:w="1231" w:type="dxa"/>
                        <w:tcBorders>
                          <w:top w:val="nil" w:sz="6" w:space="0" w:color="auto"/>
                          <w:left w:val="nil" w:sz="6" w:space="0" w:color="auto"/>
                          <w:bottom w:val="nil" w:sz="6" w:space="0" w:color="auto"/>
                          <w:right w:val="nil" w:sz="6" w:space="0" w:color="auto"/>
                        </w:tcBorders>
                      </w:tcPr>
                      <w:p>
                        <w:pPr/>
                      </w:p>
                    </w:tc>
                    <w:tc>
                      <w:tcPr>
                        <w:tcW w:w="2536"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single" w:sz="4" w:space="0" w:color="000000"/>
                        </w:tcBorders>
                      </w:tcPr>
                      <w:p>
                        <w:pPr/>
                      </w:p>
                    </w:tc>
                    <w:tc>
                      <w:tcPr>
                        <w:tcW w:w="1918" w:type="dxa"/>
                        <w:tcBorders>
                          <w:top w:val="nil" w:sz="6" w:space="0" w:color="auto"/>
                          <w:left w:val="single" w:sz="4" w:space="0" w:color="000000"/>
                          <w:bottom w:val="nil" w:sz="6" w:space="0" w:color="auto"/>
                          <w:right w:val="single" w:sz="4" w:space="0" w:color="000000"/>
                        </w:tcBorders>
                      </w:tcPr>
                      <w:p>
                        <w:pPr/>
                      </w:p>
                    </w:tc>
                    <w:tc>
                      <w:tcPr>
                        <w:tcW w:w="1729" w:type="dxa"/>
                        <w:tcBorders>
                          <w:top w:val="nil" w:sz="6" w:space="0" w:color="auto"/>
                          <w:left w:val="single" w:sz="4" w:space="0" w:color="000000"/>
                          <w:bottom w:val="nil" w:sz="6" w:space="0" w:color="auto"/>
                          <w:right w:val="nil" w:sz="6" w:space="0" w:color="auto"/>
                        </w:tcBorders>
                      </w:tcPr>
                      <w:p>
                        <w:pPr/>
                      </w:p>
                    </w:tc>
                  </w:tr>
                  <w:tr>
                    <w:trPr>
                      <w:trHeight w:val="586" w:hRule="exact"/>
                    </w:trPr>
                    <w:tc>
                      <w:tcPr>
                        <w:tcW w:w="1231"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22"/>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3" w:right="0"/>
                          <w:jc w:val="left"/>
                          <w:rPr>
                            <w:rFonts w:ascii="Times New Roman" w:hAnsi="Times New Roman" w:cs="Times New Roman" w:eastAsia="Times New Roman" w:hint="default"/>
                            <w:sz w:val="18"/>
                            <w:szCs w:val="18"/>
                          </w:rPr>
                        </w:pPr>
                        <w:r>
                          <w:rPr>
                            <w:rFonts w:ascii="Times New Roman"/>
                            <w:sz w:val="18"/>
                          </w:rPr>
                          <w:t>32,263,834.01</w:t>
                        </w:r>
                      </w:p>
                    </w:tc>
                    <w:tc>
                      <w:tcPr>
                        <w:tcW w:w="1446"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28,849,869.21</w:t>
                        </w:r>
                      </w:p>
                    </w:tc>
                    <w:tc>
                      <w:tcPr>
                        <w:tcW w:w="1729"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100.00</w:t>
                        </w:r>
                      </w:p>
                    </w:tc>
                  </w:tr>
                </w:tbl>
                <w:p>
                  <w:pPr/>
                </w:p>
              </w:txbxContent>
            </v:textbox>
            <w10:wrap type="none"/>
          </v:shape>
        </w:pict>
      </w:r>
      <w:r>
        <w:rPr>
          <w:rFonts w:ascii="宋体" w:hAnsi="宋体" w:cs="宋体" w:eastAsia="宋体" w:hint="default"/>
          <w:sz w:val="18"/>
          <w:szCs w:val="18"/>
        </w:rPr>
        <w:t>余</w:t>
      </w:r>
    </w:p>
    <w:p>
      <w:pPr>
        <w:spacing w:line="240" w:lineRule="auto" w:before="7"/>
        <w:rPr>
          <w:rFonts w:ascii="宋体" w:hAnsi="宋体" w:cs="宋体" w:eastAsia="宋体" w:hint="default"/>
          <w:sz w:val="10"/>
          <w:szCs w:val="10"/>
        </w:rPr>
      </w:pPr>
    </w:p>
    <w:p>
      <w:pPr>
        <w:spacing w:line="2308" w:lineRule="exact"/>
        <w:ind w:left="1692"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42.3pt;height:115.45pt;mso-position-horizontal-relative:char;mso-position-vertical-relative:line" coordorigin="0,0" coordsize="8846,2309">
            <v:shape style="position:absolute;left:1222;top:0;width:2081;height:10" type="#_x0000_t75" stroked="false">
              <v:imagedata r:id="rId121" o:title=""/>
            </v:shape>
            <v:shape style="position:absolute;left:3298;top:0;width:5547;height:10" type="#_x0000_t75" stroked="false">
              <v:imagedata r:id="rId122" o:title=""/>
            </v:shape>
            <v:group style="position:absolute;left:3303;top:10;width:10;height:20" coordorigin="3303,10" coordsize="10,20">
              <v:shape style="position:absolute;left:3303;top:10;width:10;height:20" coordorigin="3303,10" coordsize="10,20" path="m3303,29l3313,29,3313,10,3303,10,3303,29xe" filled="true" fillcolor="#000000" stroked="false">
                <v:path arrowok="t"/>
                <v:fill type="solid"/>
              </v:shape>
            </v:group>
            <v:group style="position:absolute;left:3303;top:29;width:10;height:20" coordorigin="3303,29" coordsize="10,20">
              <v:shape style="position:absolute;left:3303;top:29;width:10;height:20" coordorigin="3303,29" coordsize="10,20" path="m3303,48l3313,48,3313,29,3303,29,3303,48xe" filled="true" fillcolor="#000000" stroked="false">
                <v:path arrowok="t"/>
                <v:fill type="solid"/>
              </v:shape>
            </v:group>
            <v:group style="position:absolute;left:3303;top:48;width:10;height:20" coordorigin="3303,48" coordsize="10,20">
              <v:shape style="position:absolute;left:3303;top:48;width:10;height:20" coordorigin="3303,48" coordsize="10,20" path="m3303,67l3313,67,3313,48,3303,48,3303,67xe" filled="true" fillcolor="#000000" stroked="false">
                <v:path arrowok="t"/>
                <v:fill type="solid"/>
              </v:shape>
            </v:group>
            <v:group style="position:absolute;left:3303;top:67;width:10;height:20" coordorigin="3303,67" coordsize="10,20">
              <v:shape style="position:absolute;left:3303;top:67;width:10;height:20" coordorigin="3303,67" coordsize="10,20" path="m3303,86l3313,86,3313,67,3303,67,3303,86xe" filled="true" fillcolor="#000000" stroked="false">
                <v:path arrowok="t"/>
                <v:fill type="solid"/>
              </v:shape>
            </v:group>
            <v:group style="position:absolute;left:3303;top:86;width:10;height:20" coordorigin="3303,86" coordsize="10,20">
              <v:shape style="position:absolute;left:3303;top:86;width:10;height:20" coordorigin="3303,86" coordsize="10,20" path="m3303,106l3313,106,3313,86,3303,86,3303,106xe" filled="true" fillcolor="#000000" stroked="false">
                <v:path arrowok="t"/>
                <v:fill type="solid"/>
              </v:shape>
            </v:group>
            <v:group style="position:absolute;left:3303;top:106;width:10;height:20" coordorigin="3303,106" coordsize="10,20">
              <v:shape style="position:absolute;left:3303;top:106;width:10;height:20" coordorigin="3303,106" coordsize="10,20" path="m3303,125l3313,125,3313,106,3303,106,3303,125xe" filled="true" fillcolor="#000000" stroked="false">
                <v:path arrowok="t"/>
                <v:fill type="solid"/>
              </v:shape>
            </v:group>
            <v:group style="position:absolute;left:3303;top:125;width:10;height:20" coordorigin="3303,125" coordsize="10,20">
              <v:shape style="position:absolute;left:3303;top:125;width:10;height:20" coordorigin="3303,125" coordsize="10,20" path="m3303,144l3313,144,3313,125,3303,125,3303,144xe" filled="true" fillcolor="#000000" stroked="false">
                <v:path arrowok="t"/>
                <v:fill type="solid"/>
              </v:shape>
            </v:group>
            <v:group style="position:absolute;left:3303;top:144;width:10;height:20" coordorigin="3303,144" coordsize="10,20">
              <v:shape style="position:absolute;left:3303;top:144;width:10;height:20" coordorigin="3303,144" coordsize="10,20" path="m3303,163l3313,163,3313,144,3303,144,3303,163xe" filled="true" fillcolor="#000000" stroked="false">
                <v:path arrowok="t"/>
                <v:fill type="solid"/>
              </v:shape>
            </v:group>
            <v:group style="position:absolute;left:3303;top:163;width:10;height:20" coordorigin="3303,163" coordsize="10,20">
              <v:shape style="position:absolute;left:3303;top:163;width:10;height:20" coordorigin="3303,163" coordsize="10,20" path="m3303,182l3313,182,3313,163,3303,163,3303,182xe" filled="true" fillcolor="#000000" stroked="false">
                <v:path arrowok="t"/>
                <v:fill type="solid"/>
              </v:shape>
            </v:group>
            <v:group style="position:absolute;left:3303;top:182;width:10;height:20" coordorigin="3303,182" coordsize="10,20">
              <v:shape style="position:absolute;left:3303;top:182;width:10;height:20" coordorigin="3303,182" coordsize="10,20" path="m3303,202l3313,202,3313,182,3303,182,3303,202xe" filled="true" fillcolor="#000000" stroked="false">
                <v:path arrowok="t"/>
                <v:fill type="solid"/>
              </v:shape>
            </v:group>
            <v:group style="position:absolute;left:3303;top:202;width:10;height:20" coordorigin="3303,202" coordsize="10,20">
              <v:shape style="position:absolute;left:3303;top:202;width:10;height:20" coordorigin="3303,202" coordsize="10,20" path="m3303,221l3313,221,3313,202,3303,202,3303,221xe" filled="true" fillcolor="#000000" stroked="false">
                <v:path arrowok="t"/>
                <v:fill type="solid"/>
              </v:shape>
            </v:group>
            <v:group style="position:absolute;left:3303;top:221;width:10;height:20" coordorigin="3303,221" coordsize="10,20">
              <v:shape style="position:absolute;left:3303;top:221;width:10;height:20" coordorigin="3303,221" coordsize="10,20" path="m3303,240l3313,240,3313,221,3303,221,3303,240xe" filled="true" fillcolor="#000000" stroked="false">
                <v:path arrowok="t"/>
                <v:fill type="solid"/>
              </v:shape>
            </v:group>
            <v:group style="position:absolute;left:3303;top:240;width:10;height:20" coordorigin="3303,240" coordsize="10,20">
              <v:shape style="position:absolute;left:3303;top:240;width:10;height:20" coordorigin="3303,240" coordsize="10,20" path="m3303,259l3313,259,3313,240,3303,240,3303,259xe" filled="true" fillcolor="#000000" stroked="false">
                <v:path arrowok="t"/>
                <v:fill type="solid"/>
              </v:shape>
            </v:group>
            <v:group style="position:absolute;left:3303;top:259;width:10;height:20" coordorigin="3303,259" coordsize="10,20">
              <v:shape style="position:absolute;left:3303;top:259;width:10;height:20" coordorigin="3303,259" coordsize="10,20" path="m3303,278l3313,278,3313,259,3303,259,3303,278xe" filled="true" fillcolor="#000000" stroked="false">
                <v:path arrowok="t"/>
                <v:fill type="solid"/>
              </v:shape>
            </v:group>
            <v:group style="position:absolute;left:3303;top:278;width:10;height:20" coordorigin="3303,278" coordsize="10,20">
              <v:shape style="position:absolute;left:3303;top:278;width:10;height:20" coordorigin="3303,278" coordsize="10,20" path="m3303,298l3313,298,3313,278,3303,278,3303,298xe" filled="true" fillcolor="#000000" stroked="false">
                <v:path arrowok="t"/>
                <v:fill type="solid"/>
              </v:shape>
            </v:group>
            <v:group style="position:absolute;left:3303;top:298;width:10;height:20" coordorigin="3303,298" coordsize="10,20">
              <v:shape style="position:absolute;left:3303;top:298;width:10;height:20" coordorigin="3303,298" coordsize="10,20" path="m3303,317l3313,317,3313,298,3303,298,3303,317xe" filled="true" fillcolor="#000000" stroked="false">
                <v:path arrowok="t"/>
                <v:fill type="solid"/>
              </v:shape>
            </v:group>
            <v:group style="position:absolute;left:3303;top:317;width:10;height:20" coordorigin="3303,317" coordsize="10,20">
              <v:shape style="position:absolute;left:3303;top:317;width:10;height:20" coordorigin="3303,317" coordsize="10,20" path="m3303,336l3313,336,3313,317,3303,317,3303,336xe" filled="true" fillcolor="#000000" stroked="false">
                <v:path arrowok="t"/>
                <v:fill type="solid"/>
              </v:shape>
            </v:group>
            <v:group style="position:absolute;left:3303;top:336;width:10;height:20" coordorigin="3303,336" coordsize="10,20">
              <v:shape style="position:absolute;left:3303;top:336;width:10;height:20" coordorigin="3303,336" coordsize="10,20" path="m3303,355l3313,355,3313,336,3303,336,3303,355xe" filled="true" fillcolor="#000000" stroked="false">
                <v:path arrowok="t"/>
                <v:fill type="solid"/>
              </v:shape>
            </v:group>
            <v:group style="position:absolute;left:3303;top:355;width:10;height:20" coordorigin="3303,355" coordsize="10,20">
              <v:shape style="position:absolute;left:3303;top:355;width:10;height:20" coordorigin="3303,355" coordsize="10,20" path="m3303,374l3313,374,3313,355,3303,355,3303,374xe" filled="true" fillcolor="#000000" stroked="false">
                <v:path arrowok="t"/>
                <v:fill type="solid"/>
              </v:shape>
            </v:group>
            <v:group style="position:absolute;left:3303;top:374;width:10;height:20" coordorigin="3303,374" coordsize="10,20">
              <v:shape style="position:absolute;left:3303;top:374;width:10;height:20" coordorigin="3303,374" coordsize="10,20" path="m3303,394l3313,394,3313,374,3303,374,3303,394xe" filled="true" fillcolor="#000000" stroked="false">
                <v:path arrowok="t"/>
                <v:fill type="solid"/>
              </v:shape>
            </v:group>
            <v:group style="position:absolute;left:3303;top:394;width:10;height:20" coordorigin="3303,394" coordsize="10,20">
              <v:shape style="position:absolute;left:3303;top:394;width:10;height:20" coordorigin="3303,394" coordsize="10,20" path="m3303,413l3313,413,3313,394,3303,394,3303,413xe" filled="true" fillcolor="#000000" stroked="false">
                <v:path arrowok="t"/>
                <v:fill type="solid"/>
              </v:shape>
            </v:group>
            <v:group style="position:absolute;left:3303;top:413;width:10;height:20" coordorigin="3303,413" coordsize="10,20">
              <v:shape style="position:absolute;left:3303;top:413;width:10;height:20" coordorigin="3303,413" coordsize="10,20" path="m3303,432l3313,432,3313,413,3303,413,3303,432xe" filled="true" fillcolor="#000000" stroked="false">
                <v:path arrowok="t"/>
                <v:fill type="solid"/>
              </v:shape>
            </v:group>
            <v:group style="position:absolute;left:3303;top:432;width:10;height:20" coordorigin="3303,432" coordsize="10,20">
              <v:shape style="position:absolute;left:3303;top:432;width:10;height:20" coordorigin="3303,432" coordsize="10,20" path="m3303,451l3313,451,3313,432,3303,432,3303,451xe" filled="true" fillcolor="#000000" stroked="false">
                <v:path arrowok="t"/>
                <v:fill type="solid"/>
              </v:shape>
            </v:group>
            <v:group style="position:absolute;left:3303;top:451;width:10;height:20" coordorigin="3303,451" coordsize="10,20">
              <v:shape style="position:absolute;left:3303;top:451;width:10;height:20" coordorigin="3303,451" coordsize="10,20" path="m3303,470l3313,470,3313,451,3303,451,3303,470xe" filled="true" fillcolor="#000000" stroked="false">
                <v:path arrowok="t"/>
                <v:fill type="solid"/>
              </v:shape>
            </v:group>
            <v:group style="position:absolute;left:3303;top:470;width:10;height:20" coordorigin="3303,470" coordsize="10,20">
              <v:shape style="position:absolute;left:3303;top:470;width:10;height:20" coordorigin="3303,470" coordsize="10,20" path="m3303,490l3313,490,3313,470,3303,470,3303,490xe" filled="true" fillcolor="#000000" stroked="false">
                <v:path arrowok="t"/>
                <v:fill type="solid"/>
              </v:shape>
            </v:group>
            <v:group style="position:absolute;left:3303;top:490;width:10;height:20" coordorigin="3303,490" coordsize="10,20">
              <v:shape style="position:absolute;left:3303;top:490;width:10;height:20" coordorigin="3303,490" coordsize="10,20" path="m3303,509l3313,509,3313,490,3303,490,3303,509xe" filled="true" fillcolor="#000000" stroked="false">
                <v:path arrowok="t"/>
                <v:fill type="solid"/>
              </v:shape>
            </v:group>
            <v:group style="position:absolute;left:3303;top:509;width:10;height:20" coordorigin="3303,509" coordsize="10,20">
              <v:shape style="position:absolute;left:3303;top:509;width:10;height:20" coordorigin="3303,509" coordsize="10,20" path="m3303,528l3313,528,3313,509,3303,509,3303,528xe" filled="true" fillcolor="#000000" stroked="false">
                <v:path arrowok="t"/>
                <v:fill type="solid"/>
              </v:shape>
            </v:group>
            <v:group style="position:absolute;left:3303;top:528;width:10;height:20" coordorigin="3303,528" coordsize="10,20">
              <v:shape style="position:absolute;left:3303;top:528;width:10;height:20" coordorigin="3303,528" coordsize="10,20" path="m3303,547l3313,547,3313,528,3303,528,3303,547xe" filled="true" fillcolor="#000000" stroked="false">
                <v:path arrowok="t"/>
                <v:fill type="solid"/>
              </v:shape>
            </v:group>
            <v:group style="position:absolute;left:3303;top:547;width:10;height:20" coordorigin="3303,547" coordsize="10,20">
              <v:shape style="position:absolute;left:3303;top:547;width:10;height:20" coordorigin="3303,547" coordsize="10,20" path="m3303,566l3313,566,3313,547,3303,547,3303,566xe" filled="true" fillcolor="#000000" stroked="false">
                <v:path arrowok="t"/>
                <v:fill type="solid"/>
              </v:shape>
            </v:group>
            <v:group style="position:absolute;left:3303;top:574;width:10;height:2" coordorigin="3303,574" coordsize="10,2">
              <v:shape style="position:absolute;left:3303;top:574;width:10;height:2" coordorigin="3303,574" coordsize="10,0" path="m3303,574l3313,574e" filled="false" stroked="true" strokeweight=".72003pt" strokecolor="#000000">
                <v:path arrowok="t"/>
              </v:shape>
              <v:shape style="position:absolute;left:0;top:490;width:1231;height:101" type="#_x0000_t75" stroked="false">
                <v:imagedata r:id="rId123" o:title=""/>
              </v:shape>
              <v:shape style="position:absolute;left:1207;top:581;width:2096;height:10" type="#_x0000_t75" stroked="false">
                <v:imagedata r:id="rId124" o:title=""/>
              </v:shape>
              <v:shape style="position:absolute;left:3298;top:581;width:5547;height:10" type="#_x0000_t75" stroked="false">
                <v:imagedata r:id="rId125" o:title=""/>
              </v:shape>
            </v:group>
            <v:group style="position:absolute;left:3303;top:590;width:10;height:20" coordorigin="3303,590" coordsize="10,20">
              <v:shape style="position:absolute;left:3303;top:590;width:10;height:20" coordorigin="3303,590" coordsize="10,20" path="m3303,610l3313,610,3313,590,3303,590,3303,610xe" filled="true" fillcolor="#000000" stroked="false">
                <v:path arrowok="t"/>
                <v:fill type="solid"/>
              </v:shape>
            </v:group>
            <v:group style="position:absolute;left:3303;top:610;width:10;height:20" coordorigin="3303,610" coordsize="10,20">
              <v:shape style="position:absolute;left:3303;top:610;width:10;height:20" coordorigin="3303,610" coordsize="10,20" path="m3303,629l3313,629,3313,610,3303,610,3303,629xe" filled="true" fillcolor="#000000" stroked="false">
                <v:path arrowok="t"/>
                <v:fill type="solid"/>
              </v:shape>
            </v:group>
            <v:group style="position:absolute;left:3303;top:629;width:10;height:20" coordorigin="3303,629" coordsize="10,20">
              <v:shape style="position:absolute;left:3303;top:629;width:10;height:20" coordorigin="3303,629" coordsize="10,20" path="m3303,648l3313,648,3313,629,3303,629,3303,648xe" filled="true" fillcolor="#000000" stroked="false">
                <v:path arrowok="t"/>
                <v:fill type="solid"/>
              </v:shape>
            </v:group>
            <v:group style="position:absolute;left:3303;top:648;width:10;height:20" coordorigin="3303,648" coordsize="10,20">
              <v:shape style="position:absolute;left:3303;top:648;width:10;height:20" coordorigin="3303,648" coordsize="10,20" path="m3303,667l3313,667,3313,648,3303,648,3303,667xe" filled="true" fillcolor="#000000" stroked="false">
                <v:path arrowok="t"/>
                <v:fill type="solid"/>
              </v:shape>
            </v:group>
            <v:group style="position:absolute;left:3303;top:667;width:10;height:20" coordorigin="3303,667" coordsize="10,20">
              <v:shape style="position:absolute;left:3303;top:667;width:10;height:20" coordorigin="3303,667" coordsize="10,20" path="m3303,686l3313,686,3313,667,3303,667,3303,686xe" filled="true" fillcolor="#000000" stroked="false">
                <v:path arrowok="t"/>
                <v:fill type="solid"/>
              </v:shape>
            </v:group>
            <v:group style="position:absolute;left:3303;top:686;width:10;height:20" coordorigin="3303,686" coordsize="10,20">
              <v:shape style="position:absolute;left:3303;top:686;width:10;height:20" coordorigin="3303,686" coordsize="10,20" path="m3303,706l3313,706,3313,686,3303,686,3303,706xe" filled="true" fillcolor="#000000" stroked="false">
                <v:path arrowok="t"/>
                <v:fill type="solid"/>
              </v:shape>
            </v:group>
            <v:group style="position:absolute;left:3303;top:706;width:10;height:20" coordorigin="3303,706" coordsize="10,20">
              <v:shape style="position:absolute;left:3303;top:706;width:10;height:20" coordorigin="3303,706" coordsize="10,20" path="m3303,725l3313,725,3313,706,3303,706,3303,725xe" filled="true" fillcolor="#000000" stroked="false">
                <v:path arrowok="t"/>
                <v:fill type="solid"/>
              </v:shape>
            </v:group>
            <v:group style="position:absolute;left:3303;top:725;width:10;height:20" coordorigin="3303,725" coordsize="10,20">
              <v:shape style="position:absolute;left:3303;top:725;width:10;height:20" coordorigin="3303,725" coordsize="10,20" path="m3303,744l3313,744,3313,725,3303,725,3303,744xe" filled="true" fillcolor="#000000" stroked="false">
                <v:path arrowok="t"/>
                <v:fill type="solid"/>
              </v:shape>
            </v:group>
            <v:group style="position:absolute;left:3303;top:744;width:10;height:20" coordorigin="3303,744" coordsize="10,20">
              <v:shape style="position:absolute;left:3303;top:744;width:10;height:20" coordorigin="3303,744" coordsize="10,20" path="m3303,763l3313,763,3313,744,3303,744,3303,763xe" filled="true" fillcolor="#000000" stroked="false">
                <v:path arrowok="t"/>
                <v:fill type="solid"/>
              </v:shape>
            </v:group>
            <v:group style="position:absolute;left:3303;top:763;width:10;height:20" coordorigin="3303,763" coordsize="10,20">
              <v:shape style="position:absolute;left:3303;top:763;width:10;height:20" coordorigin="3303,763" coordsize="10,20" path="m3303,782l3313,782,3313,763,3303,763,3303,782xe" filled="true" fillcolor="#000000" stroked="false">
                <v:path arrowok="t"/>
                <v:fill type="solid"/>
              </v:shape>
            </v:group>
            <v:group style="position:absolute;left:3303;top:782;width:10;height:20" coordorigin="3303,782" coordsize="10,20">
              <v:shape style="position:absolute;left:3303;top:782;width:10;height:20" coordorigin="3303,782" coordsize="10,20" path="m3303,802l3313,802,3313,782,3303,782,3303,802xe" filled="true" fillcolor="#000000" stroked="false">
                <v:path arrowok="t"/>
                <v:fill type="solid"/>
              </v:shape>
            </v:group>
            <v:group style="position:absolute;left:3303;top:802;width:10;height:20" coordorigin="3303,802" coordsize="10,20">
              <v:shape style="position:absolute;left:3303;top:802;width:10;height:20" coordorigin="3303,802" coordsize="10,20" path="m3303,821l3313,821,3313,802,3303,802,3303,821xe" filled="true" fillcolor="#000000" stroked="false">
                <v:path arrowok="t"/>
                <v:fill type="solid"/>
              </v:shape>
            </v:group>
            <v:group style="position:absolute;left:3303;top:821;width:10;height:20" coordorigin="3303,821" coordsize="10,20">
              <v:shape style="position:absolute;left:3303;top:821;width:10;height:20" coordorigin="3303,821" coordsize="10,20" path="m3303,840l3313,840,3313,821,3303,821,3303,840xe" filled="true" fillcolor="#000000" stroked="false">
                <v:path arrowok="t"/>
                <v:fill type="solid"/>
              </v:shape>
            </v:group>
            <v:group style="position:absolute;left:3303;top:840;width:10;height:20" coordorigin="3303,840" coordsize="10,20">
              <v:shape style="position:absolute;left:3303;top:840;width:10;height:20" coordorigin="3303,840" coordsize="10,20" path="m3303,859l3313,859,3313,840,3303,840,3303,859xe" filled="true" fillcolor="#000000" stroked="false">
                <v:path arrowok="t"/>
                <v:fill type="solid"/>
              </v:shape>
            </v:group>
            <v:group style="position:absolute;left:3303;top:859;width:10;height:20" coordorigin="3303,859" coordsize="10,20">
              <v:shape style="position:absolute;left:3303;top:859;width:10;height:20" coordorigin="3303,859" coordsize="10,20" path="m3303,878l3313,878,3313,859,3303,859,3303,878xe" filled="true" fillcolor="#000000" stroked="false">
                <v:path arrowok="t"/>
                <v:fill type="solid"/>
              </v:shape>
            </v:group>
            <v:group style="position:absolute;left:3303;top:878;width:10;height:20" coordorigin="3303,878" coordsize="10,20">
              <v:shape style="position:absolute;left:3303;top:878;width:10;height:20" coordorigin="3303,878" coordsize="10,20" path="m3303,898l3313,898,3313,878,3303,878,3303,898xe" filled="true" fillcolor="#000000" stroked="false">
                <v:path arrowok="t"/>
                <v:fill type="solid"/>
              </v:shape>
            </v:group>
            <v:group style="position:absolute;left:3303;top:898;width:10;height:20" coordorigin="3303,898" coordsize="10,20">
              <v:shape style="position:absolute;left:3303;top:898;width:10;height:20" coordorigin="3303,898" coordsize="10,20" path="m3303,917l3313,917,3313,898,3303,898,3303,917xe" filled="true" fillcolor="#000000" stroked="false">
                <v:path arrowok="t"/>
                <v:fill type="solid"/>
              </v:shape>
            </v:group>
            <v:group style="position:absolute;left:3303;top:917;width:10;height:20" coordorigin="3303,917" coordsize="10,20">
              <v:shape style="position:absolute;left:3303;top:917;width:10;height:20" coordorigin="3303,917" coordsize="10,20" path="m3303,936l3313,936,3313,917,3303,917,3303,936xe" filled="true" fillcolor="#000000" stroked="false">
                <v:path arrowok="t"/>
                <v:fill type="solid"/>
              </v:shape>
            </v:group>
            <v:group style="position:absolute;left:3303;top:936;width:10;height:20" coordorigin="3303,936" coordsize="10,20">
              <v:shape style="position:absolute;left:3303;top:936;width:10;height:20" coordorigin="3303,936" coordsize="10,20" path="m3303,955l3313,955,3313,936,3303,936,3303,955xe" filled="true" fillcolor="#000000" stroked="false">
                <v:path arrowok="t"/>
                <v:fill type="solid"/>
              </v:shape>
            </v:group>
            <v:group style="position:absolute;left:3303;top:955;width:10;height:20" coordorigin="3303,955" coordsize="10,20">
              <v:shape style="position:absolute;left:3303;top:955;width:10;height:20" coordorigin="3303,955" coordsize="10,20" path="m3303,974l3313,974,3313,955,3303,955,3303,974xe" filled="true" fillcolor="#000000" stroked="false">
                <v:path arrowok="t"/>
                <v:fill type="solid"/>
              </v:shape>
            </v:group>
            <v:group style="position:absolute;left:3303;top:974;width:10;height:20" coordorigin="3303,974" coordsize="10,20">
              <v:shape style="position:absolute;left:3303;top:974;width:10;height:20" coordorigin="3303,974" coordsize="10,20" path="m3303,994l3313,994,3313,974,3303,974,3303,994xe" filled="true" fillcolor="#000000" stroked="false">
                <v:path arrowok="t"/>
                <v:fill type="solid"/>
              </v:shape>
            </v:group>
            <v:group style="position:absolute;left:3303;top:994;width:10;height:20" coordorigin="3303,994" coordsize="10,20">
              <v:shape style="position:absolute;left:3303;top:994;width:10;height:20" coordorigin="3303,994" coordsize="10,20" path="m3303,1013l3313,1013,3313,994,3303,994,3303,1013xe" filled="true" fillcolor="#000000" stroked="false">
                <v:path arrowok="t"/>
                <v:fill type="solid"/>
              </v:shape>
            </v:group>
            <v:group style="position:absolute;left:3303;top:1013;width:10;height:20" coordorigin="3303,1013" coordsize="10,20">
              <v:shape style="position:absolute;left:3303;top:1013;width:10;height:20" coordorigin="3303,1013" coordsize="10,20" path="m3303,1032l3313,1032,3313,1013,3303,1013,3303,1032xe" filled="true" fillcolor="#000000" stroked="false">
                <v:path arrowok="t"/>
                <v:fill type="solid"/>
              </v:shape>
            </v:group>
            <v:group style="position:absolute;left:3303;top:1032;width:10;height:20" coordorigin="3303,1032" coordsize="10,20">
              <v:shape style="position:absolute;left:3303;top:1032;width:10;height:20" coordorigin="3303,1032" coordsize="10,20" path="m3303,1051l3313,1051,3313,1032,3303,1032,3303,1051xe" filled="true" fillcolor="#000000" stroked="false">
                <v:path arrowok="t"/>
                <v:fill type="solid"/>
              </v:shape>
            </v:group>
            <v:group style="position:absolute;left:3303;top:1051;width:10;height:20" coordorigin="3303,1051" coordsize="10,20">
              <v:shape style="position:absolute;left:3303;top:1051;width:10;height:20" coordorigin="3303,1051" coordsize="10,20" path="m3303,1070l3313,1070,3313,1051,3303,1051,3303,1070xe" filled="true" fillcolor="#000000" stroked="false">
                <v:path arrowok="t"/>
                <v:fill type="solid"/>
              </v:shape>
            </v:group>
            <v:group style="position:absolute;left:3303;top:1070;width:10;height:20" coordorigin="3303,1070" coordsize="10,20">
              <v:shape style="position:absolute;left:3303;top:1070;width:10;height:20" coordorigin="3303,1070" coordsize="10,20" path="m3303,1090l3313,1090,3313,1070,3303,1070,3303,1090xe" filled="true" fillcolor="#000000" stroked="false">
                <v:path arrowok="t"/>
                <v:fill type="solid"/>
              </v:shape>
            </v:group>
            <v:group style="position:absolute;left:3303;top:1090;width:10;height:20" coordorigin="3303,1090" coordsize="10,20">
              <v:shape style="position:absolute;left:3303;top:1090;width:10;height:20" coordorigin="3303,1090" coordsize="10,20" path="m3303,1109l3313,1109,3313,1090,3303,1090,3303,1109xe" filled="true" fillcolor="#000000" stroked="false">
                <v:path arrowok="t"/>
                <v:fill type="solid"/>
              </v:shape>
            </v:group>
            <v:group style="position:absolute;left:3303;top:1109;width:10;height:20" coordorigin="3303,1109" coordsize="10,20">
              <v:shape style="position:absolute;left:3303;top:1109;width:10;height:20" coordorigin="3303,1109" coordsize="10,20" path="m3303,1128l3313,1128,3313,1109,3303,1109,3303,1128xe" filled="true" fillcolor="#000000" stroked="false">
                <v:path arrowok="t"/>
                <v:fill type="solid"/>
              </v:shape>
            </v:group>
            <v:group style="position:absolute;left:3303;top:1128;width:10;height:20" coordorigin="3303,1128" coordsize="10,20">
              <v:shape style="position:absolute;left:3303;top:1128;width:10;height:20" coordorigin="3303,1128" coordsize="10,20" path="m3303,1147l3313,1147,3313,1128,3303,1128,3303,1147xe" filled="true" fillcolor="#000000" stroked="false">
                <v:path arrowok="t"/>
                <v:fill type="solid"/>
              </v:shape>
            </v:group>
            <v:group style="position:absolute;left:3303;top:1154;width:10;height:2" coordorigin="3303,1154" coordsize="10,2">
              <v:shape style="position:absolute;left:3303;top:1154;width:10;height:2" coordorigin="3303,1154" coordsize="10,0" path="m3303,1154l3313,1154e" filled="false" stroked="true" strokeweight=".72003pt" strokecolor="#000000">
                <v:path arrowok="t"/>
              </v:shape>
              <v:shape style="position:absolute;left:0;top:1070;width:1231;height:101" type="#_x0000_t75" stroked="false">
                <v:imagedata r:id="rId126" o:title=""/>
              </v:shape>
              <v:shape style="position:absolute;left:1207;top:1162;width:2096;height:10" type="#_x0000_t75" stroked="false">
                <v:imagedata r:id="rId127" o:title=""/>
              </v:shape>
              <v:shape style="position:absolute;left:3298;top:1162;width:5547;height:10" type="#_x0000_t75" stroked="false">
                <v:imagedata r:id="rId122" o:title=""/>
              </v:shape>
            </v:group>
            <v:group style="position:absolute;left:3303;top:1171;width:10;height:20" coordorigin="3303,1171" coordsize="10,20">
              <v:shape style="position:absolute;left:3303;top:1171;width:10;height:20" coordorigin="3303,1171" coordsize="10,20" path="m3303,1190l3313,1190,3313,1171,3303,1171,3303,1190xe" filled="true" fillcolor="#000000" stroked="false">
                <v:path arrowok="t"/>
                <v:fill type="solid"/>
              </v:shape>
            </v:group>
            <v:group style="position:absolute;left:3303;top:1190;width:10;height:20" coordorigin="3303,1190" coordsize="10,20">
              <v:shape style="position:absolute;left:3303;top:1190;width:10;height:20" coordorigin="3303,1190" coordsize="10,20" path="m3303,1210l3313,1210,3313,1190,3303,1190,3303,1210xe" filled="true" fillcolor="#000000" stroked="false">
                <v:path arrowok="t"/>
                <v:fill type="solid"/>
              </v:shape>
            </v:group>
            <v:group style="position:absolute;left:3303;top:1210;width:10;height:20" coordorigin="3303,1210" coordsize="10,20">
              <v:shape style="position:absolute;left:3303;top:1210;width:10;height:20" coordorigin="3303,1210" coordsize="10,20" path="m3303,1229l3313,1229,3313,1210,3303,1210,3303,1229xe" filled="true" fillcolor="#000000" stroked="false">
                <v:path arrowok="t"/>
                <v:fill type="solid"/>
              </v:shape>
            </v:group>
            <v:group style="position:absolute;left:3303;top:1229;width:10;height:20" coordorigin="3303,1229" coordsize="10,20">
              <v:shape style="position:absolute;left:3303;top:1229;width:10;height:20" coordorigin="3303,1229" coordsize="10,20" path="m3303,1248l3313,1248,3313,1229,3303,1229,3303,1248xe" filled="true" fillcolor="#000000" stroked="false">
                <v:path arrowok="t"/>
                <v:fill type="solid"/>
              </v:shape>
            </v:group>
            <v:group style="position:absolute;left:3303;top:1248;width:10;height:20" coordorigin="3303,1248" coordsize="10,20">
              <v:shape style="position:absolute;left:3303;top:1248;width:10;height:20" coordorigin="3303,1248" coordsize="10,20" path="m3303,1267l3313,1267,3313,1248,3303,1248,3303,1267xe" filled="true" fillcolor="#000000" stroked="false">
                <v:path arrowok="t"/>
                <v:fill type="solid"/>
              </v:shape>
            </v:group>
            <v:group style="position:absolute;left:3303;top:1267;width:10;height:20" coordorigin="3303,1267" coordsize="10,20">
              <v:shape style="position:absolute;left:3303;top:1267;width:10;height:20" coordorigin="3303,1267" coordsize="10,20" path="m3303,1286l3313,1286,3313,1267,3303,1267,3303,1286xe" filled="true" fillcolor="#000000" stroked="false">
                <v:path arrowok="t"/>
                <v:fill type="solid"/>
              </v:shape>
            </v:group>
            <v:group style="position:absolute;left:3303;top:1286;width:10;height:20" coordorigin="3303,1286" coordsize="10,20">
              <v:shape style="position:absolute;left:3303;top:1286;width:10;height:20" coordorigin="3303,1286" coordsize="10,20" path="m3303,1306l3313,1306,3313,1286,3303,1286,3303,1306xe" filled="true" fillcolor="#000000" stroked="false">
                <v:path arrowok="t"/>
                <v:fill type="solid"/>
              </v:shape>
            </v:group>
            <v:group style="position:absolute;left:3303;top:1306;width:10;height:20" coordorigin="3303,1306" coordsize="10,20">
              <v:shape style="position:absolute;left:3303;top:1306;width:10;height:20" coordorigin="3303,1306" coordsize="10,20" path="m3303,1325l3313,1325,3313,1306,3303,1306,3303,1325xe" filled="true" fillcolor="#000000" stroked="false">
                <v:path arrowok="t"/>
                <v:fill type="solid"/>
              </v:shape>
            </v:group>
            <v:group style="position:absolute;left:3303;top:1325;width:10;height:20" coordorigin="3303,1325" coordsize="10,20">
              <v:shape style="position:absolute;left:3303;top:1325;width:10;height:20" coordorigin="3303,1325" coordsize="10,20" path="m3303,1344l3313,1344,3313,1325,3303,1325,3303,1344xe" filled="true" fillcolor="#000000" stroked="false">
                <v:path arrowok="t"/>
                <v:fill type="solid"/>
              </v:shape>
            </v:group>
            <v:group style="position:absolute;left:3303;top:1344;width:10;height:20" coordorigin="3303,1344" coordsize="10,20">
              <v:shape style="position:absolute;left:3303;top:1344;width:10;height:20" coordorigin="3303,1344" coordsize="10,20" path="m3303,1363l3313,1363,3313,1344,3303,1344,3303,1363xe" filled="true" fillcolor="#000000" stroked="false">
                <v:path arrowok="t"/>
                <v:fill type="solid"/>
              </v:shape>
            </v:group>
            <v:group style="position:absolute;left:3303;top:1363;width:10;height:20" coordorigin="3303,1363" coordsize="10,20">
              <v:shape style="position:absolute;left:3303;top:1363;width:10;height:20" coordorigin="3303,1363" coordsize="10,20" path="m3303,1382l3313,1382,3313,1363,3303,1363,3303,1382xe" filled="true" fillcolor="#000000" stroked="false">
                <v:path arrowok="t"/>
                <v:fill type="solid"/>
              </v:shape>
            </v:group>
            <v:group style="position:absolute;left:3303;top:1382;width:10;height:20" coordorigin="3303,1382" coordsize="10,20">
              <v:shape style="position:absolute;left:3303;top:1382;width:10;height:20" coordorigin="3303,1382" coordsize="10,20" path="m3303,1402l3313,1402,3313,1382,3303,1382,3303,1402xe" filled="true" fillcolor="#000000" stroked="false">
                <v:path arrowok="t"/>
                <v:fill type="solid"/>
              </v:shape>
            </v:group>
            <v:group style="position:absolute;left:3303;top:1402;width:10;height:20" coordorigin="3303,1402" coordsize="10,20">
              <v:shape style="position:absolute;left:3303;top:1402;width:10;height:20" coordorigin="3303,1402" coordsize="10,20" path="m3303,1421l3313,1421,3313,1402,3303,1402,3303,1421xe" filled="true" fillcolor="#000000" stroked="false">
                <v:path arrowok="t"/>
                <v:fill type="solid"/>
              </v:shape>
            </v:group>
            <v:group style="position:absolute;left:3303;top:1421;width:10;height:20" coordorigin="3303,1421" coordsize="10,20">
              <v:shape style="position:absolute;left:3303;top:1421;width:10;height:20" coordorigin="3303,1421" coordsize="10,20" path="m3303,1440l3313,1440,3313,1421,3303,1421,3303,1440xe" filled="true" fillcolor="#000000" stroked="false">
                <v:path arrowok="t"/>
                <v:fill type="solid"/>
              </v:shape>
            </v:group>
            <v:group style="position:absolute;left:3303;top:1440;width:10;height:20" coordorigin="3303,1440" coordsize="10,20">
              <v:shape style="position:absolute;left:3303;top:1440;width:10;height:20" coordorigin="3303,1440" coordsize="10,20" path="m3303,1459l3313,1459,3313,1440,3303,1440,3303,1459xe" filled="true" fillcolor="#000000" stroked="false">
                <v:path arrowok="t"/>
                <v:fill type="solid"/>
              </v:shape>
            </v:group>
            <v:group style="position:absolute;left:3303;top:1459;width:10;height:20" coordorigin="3303,1459" coordsize="10,20">
              <v:shape style="position:absolute;left:3303;top:1459;width:10;height:20" coordorigin="3303,1459" coordsize="10,20" path="m3303,1478l3313,1478,3313,1459,3303,1459,3303,1478xe" filled="true" fillcolor="#000000" stroked="false">
                <v:path arrowok="t"/>
                <v:fill type="solid"/>
              </v:shape>
            </v:group>
            <v:group style="position:absolute;left:3303;top:1478;width:10;height:20" coordorigin="3303,1478" coordsize="10,20">
              <v:shape style="position:absolute;left:3303;top:1478;width:10;height:20" coordorigin="3303,1478" coordsize="10,20" path="m3303,1498l3313,1498,3313,1478,3303,1478,3303,1498xe" filled="true" fillcolor="#000000" stroked="false">
                <v:path arrowok="t"/>
                <v:fill type="solid"/>
              </v:shape>
            </v:group>
            <v:group style="position:absolute;left:3303;top:1498;width:10;height:20" coordorigin="3303,1498" coordsize="10,20">
              <v:shape style="position:absolute;left:3303;top:1498;width:10;height:20" coordorigin="3303,1498" coordsize="10,20" path="m3303,1517l3313,1517,3313,1498,3303,1498,3303,1517xe" filled="true" fillcolor="#000000" stroked="false">
                <v:path arrowok="t"/>
                <v:fill type="solid"/>
              </v:shape>
            </v:group>
            <v:group style="position:absolute;left:3303;top:1517;width:10;height:20" coordorigin="3303,1517" coordsize="10,20">
              <v:shape style="position:absolute;left:3303;top:1517;width:10;height:20" coordorigin="3303,1517" coordsize="10,20" path="m3303,1536l3313,1536,3313,1517,3303,1517,3303,1536xe" filled="true" fillcolor="#000000" stroked="false">
                <v:path arrowok="t"/>
                <v:fill type="solid"/>
              </v:shape>
            </v:group>
            <v:group style="position:absolute;left:3303;top:1536;width:10;height:20" coordorigin="3303,1536" coordsize="10,20">
              <v:shape style="position:absolute;left:3303;top:1536;width:10;height:20" coordorigin="3303,1536" coordsize="10,20" path="m3303,1555l3313,1555,3313,1536,3303,1536,3303,1555xe" filled="true" fillcolor="#000000" stroked="false">
                <v:path arrowok="t"/>
                <v:fill type="solid"/>
              </v:shape>
            </v:group>
            <v:group style="position:absolute;left:3303;top:1555;width:10;height:20" coordorigin="3303,1555" coordsize="10,20">
              <v:shape style="position:absolute;left:3303;top:1555;width:10;height:20" coordorigin="3303,1555" coordsize="10,20" path="m3303,1574l3313,1574,3313,1555,3303,1555,3303,1574xe" filled="true" fillcolor="#000000" stroked="false">
                <v:path arrowok="t"/>
                <v:fill type="solid"/>
              </v:shape>
            </v:group>
            <v:group style="position:absolute;left:3303;top:1574;width:10;height:20" coordorigin="3303,1574" coordsize="10,20">
              <v:shape style="position:absolute;left:3303;top:1574;width:10;height:20" coordorigin="3303,1574" coordsize="10,20" path="m3303,1594l3313,1594,3313,1574,3303,1574,3303,1594xe" filled="true" fillcolor="#000000" stroked="false">
                <v:path arrowok="t"/>
                <v:fill type="solid"/>
              </v:shape>
            </v:group>
            <v:group style="position:absolute;left:3303;top:1594;width:10;height:20" coordorigin="3303,1594" coordsize="10,20">
              <v:shape style="position:absolute;left:3303;top:1594;width:10;height:20" coordorigin="3303,1594" coordsize="10,20" path="m3303,1613l3313,1613,3313,1594,3303,1594,3303,1613xe" filled="true" fillcolor="#000000" stroked="false">
                <v:path arrowok="t"/>
                <v:fill type="solid"/>
              </v:shape>
            </v:group>
            <v:group style="position:absolute;left:3303;top:1613;width:10;height:20" coordorigin="3303,1613" coordsize="10,20">
              <v:shape style="position:absolute;left:3303;top:1613;width:10;height:20" coordorigin="3303,1613" coordsize="10,20" path="m3303,1632l3313,1632,3313,1613,3303,1613,3303,1632xe" filled="true" fillcolor="#000000" stroked="false">
                <v:path arrowok="t"/>
                <v:fill type="solid"/>
              </v:shape>
            </v:group>
            <v:group style="position:absolute;left:3303;top:1632;width:10;height:20" coordorigin="3303,1632" coordsize="10,20">
              <v:shape style="position:absolute;left:3303;top:1632;width:10;height:20" coordorigin="3303,1632" coordsize="10,20" path="m3303,1651l3313,1651,3313,1632,3303,1632,3303,1651xe" filled="true" fillcolor="#000000" stroked="false">
                <v:path arrowok="t"/>
                <v:fill type="solid"/>
              </v:shape>
            </v:group>
            <v:group style="position:absolute;left:3303;top:1651;width:10;height:20" coordorigin="3303,1651" coordsize="10,20">
              <v:shape style="position:absolute;left:3303;top:1651;width:10;height:20" coordorigin="3303,1651" coordsize="10,20" path="m3303,1670l3313,1670,3313,1651,3303,1651,3303,1670xe" filled="true" fillcolor="#000000" stroked="false">
                <v:path arrowok="t"/>
                <v:fill type="solid"/>
              </v:shape>
            </v:group>
            <v:group style="position:absolute;left:3303;top:1670;width:10;height:20" coordorigin="3303,1670" coordsize="10,20">
              <v:shape style="position:absolute;left:3303;top:1670;width:10;height:20" coordorigin="3303,1670" coordsize="10,20" path="m3303,1690l3313,1690,3313,1670,3303,1670,3303,1690xe" filled="true" fillcolor="#000000" stroked="false">
                <v:path arrowok="t"/>
                <v:fill type="solid"/>
              </v:shape>
            </v:group>
            <v:group style="position:absolute;left:3303;top:1690;width:10;height:20" coordorigin="3303,1690" coordsize="10,20">
              <v:shape style="position:absolute;left:3303;top:1690;width:10;height:20" coordorigin="3303,1690" coordsize="10,20" path="m3303,1709l3313,1709,3313,1690,3303,1690,3303,1709xe" filled="true" fillcolor="#000000" stroked="false">
                <v:path arrowok="t"/>
                <v:fill type="solid"/>
              </v:shape>
            </v:group>
            <v:group style="position:absolute;left:3303;top:1709;width:10;height:20" coordorigin="3303,1709" coordsize="10,20">
              <v:shape style="position:absolute;left:3303;top:1709;width:10;height:20" coordorigin="3303,1709" coordsize="10,20" path="m3303,1728l3313,1728,3313,1709,3303,1709,3303,1728xe" filled="true" fillcolor="#000000" stroked="false">
                <v:path arrowok="t"/>
                <v:fill type="solid"/>
              </v:shape>
            </v:group>
            <v:group style="position:absolute;left:3303;top:1735;width:10;height:2" coordorigin="3303,1735" coordsize="10,2">
              <v:shape style="position:absolute;left:3303;top:1735;width:10;height:2" coordorigin="3303,1735" coordsize="10,0" path="m3303,1735l3313,1735e" filled="false" stroked="true" strokeweight=".71997pt" strokecolor="#000000">
                <v:path arrowok="t"/>
              </v:shape>
              <v:shape style="position:absolute;left:0;top:1651;width:1231;height:101" type="#_x0000_t75" stroked="false">
                <v:imagedata r:id="rId123" o:title=""/>
              </v:shape>
              <v:shape style="position:absolute;left:1207;top:1742;width:2096;height:10" type="#_x0000_t75" stroked="false">
                <v:imagedata r:id="rId124" o:title=""/>
              </v:shape>
              <v:shape style="position:absolute;left:3298;top:1742;width:5547;height:10" type="#_x0000_t75" stroked="false">
                <v:imagedata r:id="rId125" o:title=""/>
              </v:shape>
            </v:group>
            <v:group style="position:absolute;left:3303;top:1752;width:10;height:20" coordorigin="3303,1752" coordsize="10,20">
              <v:shape style="position:absolute;left:3303;top:1752;width:10;height:20" coordorigin="3303,1752" coordsize="10,20" path="m3303,1771l3313,1771,3313,1752,3303,1752,3303,1771xe" filled="true" fillcolor="#000000" stroked="false">
                <v:path arrowok="t"/>
                <v:fill type="solid"/>
              </v:shape>
            </v:group>
            <v:group style="position:absolute;left:3303;top:1771;width:10;height:20" coordorigin="3303,1771" coordsize="10,20">
              <v:shape style="position:absolute;left:3303;top:1771;width:10;height:20" coordorigin="3303,1771" coordsize="10,20" path="m3303,1790l3313,1790,3313,1771,3303,1771,3303,1790xe" filled="true" fillcolor="#000000" stroked="false">
                <v:path arrowok="t"/>
                <v:fill type="solid"/>
              </v:shape>
            </v:group>
            <v:group style="position:absolute;left:3303;top:1790;width:10;height:20" coordorigin="3303,1790" coordsize="10,20">
              <v:shape style="position:absolute;left:3303;top:1790;width:10;height:20" coordorigin="3303,1790" coordsize="10,20" path="m3303,1810l3313,1810,3313,1790,3303,1790,3303,1810xe" filled="true" fillcolor="#000000" stroked="false">
                <v:path arrowok="t"/>
                <v:fill type="solid"/>
              </v:shape>
            </v:group>
            <v:group style="position:absolute;left:3303;top:1810;width:10;height:20" coordorigin="3303,1810" coordsize="10,20">
              <v:shape style="position:absolute;left:3303;top:1810;width:10;height:20" coordorigin="3303,1810" coordsize="10,20" path="m3303,1829l3313,1829,3313,1810,3303,1810,3303,1829xe" filled="true" fillcolor="#000000" stroked="false">
                <v:path arrowok="t"/>
                <v:fill type="solid"/>
              </v:shape>
            </v:group>
            <v:group style="position:absolute;left:3303;top:1829;width:10;height:20" coordorigin="3303,1829" coordsize="10,20">
              <v:shape style="position:absolute;left:3303;top:1829;width:10;height:20" coordorigin="3303,1829" coordsize="10,20" path="m3303,1848l3313,1848,3313,1829,3303,1829,3303,1848xe" filled="true" fillcolor="#000000" stroked="false">
                <v:path arrowok="t"/>
                <v:fill type="solid"/>
              </v:shape>
            </v:group>
            <v:group style="position:absolute;left:3303;top:1848;width:10;height:20" coordorigin="3303,1848" coordsize="10,20">
              <v:shape style="position:absolute;left:3303;top:1848;width:10;height:20" coordorigin="3303,1848" coordsize="10,20" path="m3303,1867l3313,1867,3313,1848,3303,1848,3303,1867xe" filled="true" fillcolor="#000000" stroked="false">
                <v:path arrowok="t"/>
                <v:fill type="solid"/>
              </v:shape>
            </v:group>
            <v:group style="position:absolute;left:3303;top:1867;width:10;height:20" coordorigin="3303,1867" coordsize="10,20">
              <v:shape style="position:absolute;left:3303;top:1867;width:10;height:20" coordorigin="3303,1867" coordsize="10,20" path="m3303,1886l3313,1886,3313,1867,3303,1867,3303,1886xe" filled="true" fillcolor="#000000" stroked="false">
                <v:path arrowok="t"/>
                <v:fill type="solid"/>
              </v:shape>
            </v:group>
            <v:group style="position:absolute;left:3303;top:1886;width:10;height:20" coordorigin="3303,1886" coordsize="10,20">
              <v:shape style="position:absolute;left:3303;top:1886;width:10;height:20" coordorigin="3303,1886" coordsize="10,20" path="m3303,1906l3313,1906,3313,1886,3303,1886,3303,1906xe" filled="true" fillcolor="#000000" stroked="false">
                <v:path arrowok="t"/>
                <v:fill type="solid"/>
              </v:shape>
            </v:group>
            <v:group style="position:absolute;left:3303;top:1906;width:10;height:20" coordorigin="3303,1906" coordsize="10,20">
              <v:shape style="position:absolute;left:3303;top:1906;width:10;height:20" coordorigin="3303,1906" coordsize="10,20" path="m3303,1925l3313,1925,3313,1906,3303,1906,3303,1925xe" filled="true" fillcolor="#000000" stroked="false">
                <v:path arrowok="t"/>
                <v:fill type="solid"/>
              </v:shape>
            </v:group>
            <v:group style="position:absolute;left:3303;top:1925;width:10;height:20" coordorigin="3303,1925" coordsize="10,20">
              <v:shape style="position:absolute;left:3303;top:1925;width:10;height:20" coordorigin="3303,1925" coordsize="10,20" path="m3303,1944l3313,1944,3313,1925,3303,1925,3303,1944xe" filled="true" fillcolor="#000000" stroked="false">
                <v:path arrowok="t"/>
                <v:fill type="solid"/>
              </v:shape>
            </v:group>
            <v:group style="position:absolute;left:3303;top:1944;width:10;height:20" coordorigin="3303,1944" coordsize="10,20">
              <v:shape style="position:absolute;left:3303;top:1944;width:10;height:20" coordorigin="3303,1944" coordsize="10,20" path="m3303,1963l3313,1963,3313,1944,3303,1944,3303,1963xe" filled="true" fillcolor="#000000" stroked="false">
                <v:path arrowok="t"/>
                <v:fill type="solid"/>
              </v:shape>
            </v:group>
            <v:group style="position:absolute;left:3303;top:1963;width:10;height:20" coordorigin="3303,1963" coordsize="10,20">
              <v:shape style="position:absolute;left:3303;top:1963;width:10;height:20" coordorigin="3303,1963" coordsize="10,20" path="m3303,1982l3313,1982,3313,1963,3303,1963,3303,1982xe" filled="true" fillcolor="#000000" stroked="false">
                <v:path arrowok="t"/>
                <v:fill type="solid"/>
              </v:shape>
            </v:group>
            <v:group style="position:absolute;left:3303;top:1982;width:10;height:20" coordorigin="3303,1982" coordsize="10,20">
              <v:shape style="position:absolute;left:3303;top:1982;width:10;height:20" coordorigin="3303,1982" coordsize="10,20" path="m3303,2002l3313,2002,3313,1982,3303,1982,3303,2002xe" filled="true" fillcolor="#000000" stroked="false">
                <v:path arrowok="t"/>
                <v:fill type="solid"/>
              </v:shape>
            </v:group>
            <v:group style="position:absolute;left:3303;top:2002;width:10;height:20" coordorigin="3303,2002" coordsize="10,20">
              <v:shape style="position:absolute;left:3303;top:2002;width:10;height:20" coordorigin="3303,2002" coordsize="10,20" path="m3303,2021l3313,2021,3313,2002,3303,2002,3303,2021xe" filled="true" fillcolor="#000000" stroked="false">
                <v:path arrowok="t"/>
                <v:fill type="solid"/>
              </v:shape>
            </v:group>
            <v:group style="position:absolute;left:3303;top:2021;width:10;height:20" coordorigin="3303,2021" coordsize="10,20">
              <v:shape style="position:absolute;left:3303;top:2021;width:10;height:20" coordorigin="3303,2021" coordsize="10,20" path="m3303,2040l3313,2040,3313,2021,3303,2021,3303,2040xe" filled="true" fillcolor="#000000" stroked="false">
                <v:path arrowok="t"/>
                <v:fill type="solid"/>
              </v:shape>
            </v:group>
            <v:group style="position:absolute;left:3303;top:2040;width:10;height:20" coordorigin="3303,2040" coordsize="10,20">
              <v:shape style="position:absolute;left:3303;top:2040;width:10;height:20" coordorigin="3303,2040" coordsize="10,20" path="m3303,2059l3313,2059,3313,2040,3303,2040,3303,2059xe" filled="true" fillcolor="#000000" stroked="false">
                <v:path arrowok="t"/>
                <v:fill type="solid"/>
              </v:shape>
            </v:group>
            <v:group style="position:absolute;left:3303;top:2059;width:10;height:20" coordorigin="3303,2059" coordsize="10,20">
              <v:shape style="position:absolute;left:3303;top:2059;width:10;height:20" coordorigin="3303,2059" coordsize="10,20" path="m3303,2078l3313,2078,3313,2059,3303,2059,3303,2078xe" filled="true" fillcolor="#000000" stroked="false">
                <v:path arrowok="t"/>
                <v:fill type="solid"/>
              </v:shape>
            </v:group>
            <v:group style="position:absolute;left:3303;top:2078;width:10;height:20" coordorigin="3303,2078" coordsize="10,20">
              <v:shape style="position:absolute;left:3303;top:2078;width:10;height:20" coordorigin="3303,2078" coordsize="10,20" path="m3303,2098l3313,2098,3313,2078,3303,2078,3303,2098xe" filled="true" fillcolor="#000000" stroked="false">
                <v:path arrowok="t"/>
                <v:fill type="solid"/>
              </v:shape>
            </v:group>
            <v:group style="position:absolute;left:3303;top:2098;width:10;height:20" coordorigin="3303,2098" coordsize="10,20">
              <v:shape style="position:absolute;left:3303;top:2098;width:10;height:20" coordorigin="3303,2098" coordsize="10,20" path="m3303,2117l3313,2117,3313,2098,3303,2098,3303,2117xe" filled="true" fillcolor="#000000" stroked="false">
                <v:path arrowok="t"/>
                <v:fill type="solid"/>
              </v:shape>
            </v:group>
            <v:group style="position:absolute;left:3303;top:2117;width:10;height:20" coordorigin="3303,2117" coordsize="10,20">
              <v:shape style="position:absolute;left:3303;top:2117;width:10;height:20" coordorigin="3303,2117" coordsize="10,20" path="m3303,2136l3313,2136,3313,2117,3303,2117,3303,2136xe" filled="true" fillcolor="#000000" stroked="false">
                <v:path arrowok="t"/>
                <v:fill type="solid"/>
              </v:shape>
            </v:group>
            <v:group style="position:absolute;left:3303;top:2136;width:10;height:20" coordorigin="3303,2136" coordsize="10,20">
              <v:shape style="position:absolute;left:3303;top:2136;width:10;height:20" coordorigin="3303,2136" coordsize="10,20" path="m3303,2155l3313,2155,3313,2136,3303,2136,3303,2155xe" filled="true" fillcolor="#000000" stroked="false">
                <v:path arrowok="t"/>
                <v:fill type="solid"/>
              </v:shape>
            </v:group>
            <v:group style="position:absolute;left:3303;top:2155;width:10;height:20" coordorigin="3303,2155" coordsize="10,20">
              <v:shape style="position:absolute;left:3303;top:2155;width:10;height:20" coordorigin="3303,2155" coordsize="10,20" path="m3303,2174l3313,2174,3313,2155,3303,2155,3303,2174xe" filled="true" fillcolor="#000000" stroked="false">
                <v:path arrowok="t"/>
                <v:fill type="solid"/>
              </v:shape>
            </v:group>
            <v:group style="position:absolute;left:3303;top:2174;width:10;height:20" coordorigin="3303,2174" coordsize="10,20">
              <v:shape style="position:absolute;left:3303;top:2174;width:10;height:20" coordorigin="3303,2174" coordsize="10,20" path="m3303,2194l3313,2194,3313,2174,3303,2174,3303,2194xe" filled="true" fillcolor="#000000" stroked="false">
                <v:path arrowok="t"/>
                <v:fill type="solid"/>
              </v:shape>
            </v:group>
            <v:group style="position:absolute;left:3303;top:2194;width:10;height:20" coordorigin="3303,2194" coordsize="10,20">
              <v:shape style="position:absolute;left:3303;top:2194;width:10;height:20" coordorigin="3303,2194" coordsize="10,20" path="m3303,2213l3313,2213,3313,2194,3303,2194,3303,2213xe" filled="true" fillcolor="#000000" stroked="false">
                <v:path arrowok="t"/>
                <v:fill type="solid"/>
              </v:shape>
            </v:group>
            <v:group style="position:absolute;left:3303;top:2213;width:10;height:20" coordorigin="3303,2213" coordsize="10,20">
              <v:shape style="position:absolute;left:3303;top:2213;width:10;height:20" coordorigin="3303,2213" coordsize="10,20" path="m3303,2232l3313,2232,3313,2213,3303,2213,3303,2232xe" filled="true" fillcolor="#000000" stroked="false">
                <v:path arrowok="t"/>
                <v:fill type="solid"/>
              </v:shape>
            </v:group>
            <v:group style="position:absolute;left:3303;top:2232;width:10;height:20" coordorigin="3303,2232" coordsize="10,20">
              <v:shape style="position:absolute;left:3303;top:2232;width:10;height:20" coordorigin="3303,2232" coordsize="10,20" path="m3303,2251l3313,2251,3313,2232,3303,2232,3303,2251xe" filled="true" fillcolor="#000000" stroked="false">
                <v:path arrowok="t"/>
                <v:fill type="solid"/>
              </v:shape>
            </v:group>
            <v:group style="position:absolute;left:3303;top:2251;width:10;height:20" coordorigin="3303,2251" coordsize="10,20">
              <v:shape style="position:absolute;left:3303;top:2251;width:10;height:20" coordorigin="3303,2251" coordsize="10,20" path="m3303,2270l3313,2270,3313,2251,3303,2251,3303,2270xe" filled="true" fillcolor="#000000" stroked="false">
                <v:path arrowok="t"/>
                <v:fill type="solid"/>
              </v:shape>
            </v:group>
            <v:group style="position:absolute;left:3303;top:2270;width:10;height:20" coordorigin="3303,2270" coordsize="10,20">
              <v:shape style="position:absolute;left:3303;top:2270;width:10;height:20" coordorigin="3303,2270" coordsize="10,20" path="m3303,2290l3313,2290,3313,2270,3303,2270,3303,2290xe" filled="true" fillcolor="#000000" stroked="false">
                <v:path arrowok="t"/>
                <v:fill type="solid"/>
              </v:shape>
            </v:group>
            <v:group style="position:absolute;left:3303;top:2290;width:10;height:20" coordorigin="3303,2290" coordsize="10,20">
              <v:shape style="position:absolute;left:3303;top:2290;width:10;height:20" coordorigin="3303,2290" coordsize="10,20" path="m3303,2309l3313,2309,3313,2290,3303,2290,3303,2309xe" filled="true" fillcolor="#000000" stroked="false">
                <v:path arrowok="t"/>
                <v:fill type="solid"/>
              </v:shape>
            </v:group>
          </v:group>
        </w:pict>
      </w:r>
      <w:r>
        <w:rPr>
          <w:rFonts w:ascii="宋体" w:hAnsi="宋体" w:cs="宋体" w:eastAsia="宋体" w:hint="default"/>
          <w:position w:val="-45"/>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tabs>
          <w:tab w:pos="2954" w:val="left" w:leader="none"/>
        </w:tabs>
        <w:spacing w:before="36"/>
        <w:ind w:left="2417" w:right="3524" w:firstLine="0"/>
        <w:jc w:val="left"/>
        <w:rPr>
          <w:rFonts w:ascii="宋体" w:hAnsi="宋体" w:cs="宋体" w:eastAsia="宋体" w:hint="default"/>
          <w:sz w:val="21"/>
          <w:szCs w:val="21"/>
        </w:rPr>
      </w:pPr>
      <w:r>
        <w:rPr/>
        <w:pict>
          <v:shape style="position:absolute;margin-left:280.609985pt;margin-top:20.543676pt;width:.48001pt;height:.12pt;mso-position-horizontal-relative:page;mso-position-vertical-relative:paragraph;z-index:-694360" type="#_x0000_t75" stroked="false">
            <v:imagedata r:id="rId78" o:title=""/>
          </v:shape>
        </w:pict>
      </w:r>
      <w:r>
        <w:rPr/>
        <w:pict>
          <v:shape style="position:absolute;margin-left:337.98999pt;margin-top:20.543676pt;width:.47998pt;height:.12pt;mso-position-horizontal-relative:page;mso-position-vertical-relative:paragraph;z-index:-694336" type="#_x0000_t75" stroked="false">
            <v:imagedata r:id="rId78" o:title=""/>
          </v:shape>
        </w:pict>
      </w:r>
      <w:r>
        <w:rPr/>
        <w:pict>
          <v:shape style="position:absolute;margin-left:403.869995pt;margin-top:20.543676pt;width:.47998pt;height:.12pt;mso-position-horizontal-relative:page;mso-position-vertical-relative:paragraph;z-index:-694312" type="#_x0000_t75" stroked="false">
            <v:imagedata r:id="rId78" o:title=""/>
          </v:shape>
        </w:pict>
      </w:r>
      <w:r>
        <w:rPr/>
        <w:pict>
          <v:shape style="position:absolute;margin-left:452.619995pt;margin-top:20.543676pt;width:.48001pt;height:.12pt;mso-position-horizontal-relative:page;mso-position-vertical-relative:paragraph;z-index:-694288" type="#_x0000_t75" stroked="false">
            <v:imagedata r:id="rId78" o:title=""/>
          </v:shape>
        </w:pict>
      </w:r>
      <w:r>
        <w:rPr/>
        <w:pict>
          <v:group style="position:absolute;margin-left:84.624001pt;margin-top:62.933716pt;width:442.3pt;height:5.4pt;mso-position-horizontal-relative:page;mso-position-vertical-relative:paragraph;z-index:-694264" coordorigin="1692,1259" coordsize="8846,108">
            <v:shape style="position:absolute;left:1692;top:1259;width:3939;height:108" type="#_x0000_t75" stroked="false">
              <v:imagedata r:id="rId128" o:title=""/>
            </v:shape>
            <v:shape style="position:absolute;left:5607;top:1355;width:1162;height:12" type="#_x0000_t75" stroked="false">
              <v:imagedata r:id="rId129" o:title=""/>
            </v:shape>
            <v:shape style="position:absolute;left:6755;top:1355;width:1332;height:12" type="#_x0000_t75" stroked="false">
              <v:imagedata r:id="rId130" o:title=""/>
            </v:shape>
            <v:shape style="position:absolute;left:8073;top:1355;width:989;height:12" type="#_x0000_t75" stroked="false">
              <v:imagedata r:id="rId131" o:title=""/>
            </v:shape>
            <v:shape style="position:absolute;left:9048;top:1357;width:1490;height:10" type="#_x0000_t75" stroked="false">
              <v:imagedata r:id="rId132" o:title=""/>
            </v:shape>
            <w10:wrap type="none"/>
          </v:group>
        </w:pict>
      </w:r>
      <w:r>
        <w:rPr/>
        <w:pict>
          <v:group style="position:absolute;margin-left:84.624001pt;margin-top:92.333687pt;width:442.3pt;height:5.05pt;mso-position-horizontal-relative:page;mso-position-vertical-relative:paragraph;z-index:-694240" coordorigin="1692,1847" coordsize="8846,101">
            <v:shape style="position:absolute;left:1692;top:1847;width:3939;height:101" type="#_x0000_t75" stroked="false">
              <v:imagedata r:id="rId133" o:title=""/>
            </v:shape>
            <v:shape style="position:absolute;left:5607;top:1938;width:2470;height:10" type="#_x0000_t75" stroked="false">
              <v:imagedata r:id="rId134" o:title=""/>
            </v:shape>
            <v:shape style="position:absolute;left:8073;top:1938;width:2465;height:10" type="#_x0000_t75" stroked="false">
              <v:imagedata r:id="rId135" o:title=""/>
            </v:shape>
            <w10:wrap type="none"/>
          </v:group>
        </w:pict>
      </w:r>
      <w:r>
        <w:rPr/>
        <w:pict>
          <v:group style="position:absolute;margin-left:84.624001pt;margin-top:121.373657pt;width:442.3pt;height:5.05pt;mso-position-horizontal-relative:page;mso-position-vertical-relative:paragraph;z-index:-694216" coordorigin="1692,2427" coordsize="8846,101">
            <v:shape style="position:absolute;left:1692;top:2427;width:3939;height:101" type="#_x0000_t75" stroked="false">
              <v:imagedata r:id="rId136" o:title=""/>
            </v:shape>
            <v:shape style="position:absolute;left:5607;top:2519;width:2470;height:10" type="#_x0000_t75" stroked="false">
              <v:imagedata r:id="rId137" o:title=""/>
            </v:shape>
            <v:shape style="position:absolute;left:8073;top:2519;width:2465;height:10" type="#_x0000_t75" stroked="false">
              <v:imagedata r:id="rId138"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预付款项金额前五名单位情况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3939"/>
        <w:gridCol w:w="1148"/>
        <w:gridCol w:w="1318"/>
        <w:gridCol w:w="975"/>
        <w:gridCol w:w="1481"/>
      </w:tblGrid>
      <w:tr>
        <w:trPr>
          <w:trHeight w:val="862" w:hRule="exact"/>
        </w:trPr>
        <w:tc>
          <w:tcPr>
            <w:tcW w:w="3939"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48" w:type="dxa"/>
            <w:tcBorders>
              <w:top w:val="single" w:sz="12" w:space="0" w:color="000000"/>
              <w:left w:val="single" w:sz="4" w:space="0" w:color="000000"/>
              <w:bottom w:val="nil" w:sz="6" w:space="0" w:color="auto"/>
              <w:right w:val="single" w:sz="4" w:space="0" w:color="000000"/>
            </w:tcBorders>
          </w:tcPr>
          <w:p>
            <w:pPr>
              <w:pStyle w:val="TableParagraph"/>
              <w:spacing w:line="370" w:lineRule="atLeast" w:before="64"/>
              <w:ind w:left="477" w:right="118"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31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5"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302"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481"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8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88" w:hRule="exact"/>
        </w:trPr>
        <w:tc>
          <w:tcPr>
            <w:tcW w:w="3939"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上海信恒化纤销售有限公司</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7,922,925.00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101" w:hRule="exact"/>
        </w:trPr>
        <w:tc>
          <w:tcPr>
            <w:tcW w:w="393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480" w:hRule="exact"/>
        </w:trPr>
        <w:tc>
          <w:tcPr>
            <w:tcW w:w="3939"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新会美达</w:t>
            </w:r>
            <w:r>
              <w:rPr>
                <w:rFonts w:ascii="Times New Roman" w:hAnsi="Times New Roman" w:cs="Times New Roman" w:eastAsia="Times New Roman" w:hint="default"/>
                <w:sz w:val="18"/>
                <w:szCs w:val="18"/>
              </w:rPr>
              <w:t>-DSM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尼龙切片有限公司</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3,290,840.00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101" w:hRule="exact"/>
        </w:trPr>
        <w:tc>
          <w:tcPr>
            <w:tcW w:w="393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480" w:hRule="exact"/>
        </w:trPr>
        <w:tc>
          <w:tcPr>
            <w:tcW w:w="3939"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德国迪罗机械系统有限公司</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2,965,625.39</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101" w:hRule="exact"/>
        </w:trPr>
        <w:tc>
          <w:tcPr>
            <w:tcW w:w="393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480" w:hRule="exact"/>
        </w:trPr>
        <w:tc>
          <w:tcPr>
            <w:tcW w:w="3939"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温州申达对外贸易有限公司</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2,724,480.00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101" w:hRule="exact"/>
        </w:trPr>
        <w:tc>
          <w:tcPr>
            <w:tcW w:w="3939"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581" w:hRule="exact"/>
        </w:trPr>
        <w:tc>
          <w:tcPr>
            <w:tcW w:w="3939" w:type="dxa"/>
            <w:tcBorders>
              <w:top w:val="nil" w:sz="6" w:space="0" w:color="auto"/>
              <w:left w:val="nil" w:sz="6" w:space="0" w:color="auto"/>
              <w:bottom w:val="nil" w:sz="6" w:space="0" w:color="auto"/>
              <w:right w:val="single"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金山供电局</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2,427,000.00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预付电费</w:t>
            </w:r>
          </w:p>
        </w:tc>
      </w:tr>
      <w:tr>
        <w:trPr>
          <w:trHeight w:val="586" w:hRule="exact"/>
        </w:trPr>
        <w:tc>
          <w:tcPr>
            <w:tcW w:w="3939"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tabs>
                <w:tab w:pos="744"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48" w:type="dxa"/>
            <w:tcBorders>
              <w:top w:val="nil" w:sz="6" w:space="0" w:color="auto"/>
              <w:left w:val="single" w:sz="4" w:space="0" w:color="000000"/>
              <w:bottom w:val="single" w:sz="12" w:space="0" w:color="000000"/>
              <w:right w:val="single" w:sz="4" w:space="0" w:color="000000"/>
            </w:tcBorders>
          </w:tcPr>
          <w:p>
            <w:pPr/>
          </w:p>
        </w:tc>
        <w:tc>
          <w:tcPr>
            <w:tcW w:w="13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19,330,870.39</w:t>
            </w:r>
          </w:p>
        </w:tc>
        <w:tc>
          <w:tcPr>
            <w:tcW w:w="975" w:type="dxa"/>
            <w:tcBorders>
              <w:top w:val="nil" w:sz="6" w:space="0" w:color="auto"/>
              <w:left w:val="single" w:sz="4" w:space="0" w:color="000000"/>
              <w:bottom w:val="single" w:sz="12" w:space="0" w:color="000000"/>
              <w:right w:val="single" w:sz="4" w:space="0" w:color="000000"/>
            </w:tcBorders>
          </w:tcPr>
          <w:p>
            <w:pPr/>
          </w:p>
        </w:tc>
        <w:tc>
          <w:tcPr>
            <w:tcW w:w="1481"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tabs>
          <w:tab w:pos="2954" w:val="left" w:leader="none"/>
        </w:tabs>
        <w:spacing w:before="0"/>
        <w:ind w:left="2417" w:right="1370" w:firstLine="0"/>
        <w:jc w:val="left"/>
        <w:rPr>
          <w:rFonts w:ascii="宋体" w:hAnsi="宋体" w:cs="宋体" w:eastAsia="宋体" w:hint="default"/>
          <w:sz w:val="21"/>
          <w:szCs w:val="21"/>
        </w:rPr>
      </w:pPr>
      <w:r>
        <w:rPr/>
        <w:pict>
          <v:group style="position:absolute;margin-left:84.624001pt;margin-top:-121.796318pt;width:442.3pt;height:5.05pt;mso-position-horizontal-relative:page;mso-position-vertical-relative:paragraph;z-index:-694192" coordorigin="1692,-2436" coordsize="8846,101">
            <v:shape style="position:absolute;left:1692;top:-2436;width:3939;height:101" type="#_x0000_t75" stroked="false">
              <v:imagedata r:id="rId133" o:title=""/>
            </v:shape>
            <v:shape style="position:absolute;left:5607;top:-2345;width:2470;height:10" type="#_x0000_t75" stroked="false">
              <v:imagedata r:id="rId139" o:title=""/>
            </v:shape>
            <v:shape style="position:absolute;left:8073;top:-2345;width:2465;height:10" type="#_x0000_t75" stroked="false">
              <v:imagedata r:id="rId140" o:title=""/>
            </v:shape>
            <w10:wrap type="none"/>
          </v:group>
        </w:pict>
      </w:r>
      <w:r>
        <w:rPr/>
        <w:pict>
          <v:group style="position:absolute;margin-left:84.624001pt;margin-top:-92.756317pt;width:442.3pt;height:5.05pt;mso-position-horizontal-relative:page;mso-position-vertical-relative:paragraph;z-index:-694168" coordorigin="1692,-1855" coordsize="8846,101">
            <v:shape style="position:absolute;left:1692;top:-1855;width:3939;height:101" type="#_x0000_t75" stroked="false">
              <v:imagedata r:id="rId136" o:title=""/>
            </v:shape>
            <v:shape style="position:absolute;left:5607;top:-1764;width:2470;height:10" type="#_x0000_t75" stroked="false">
              <v:imagedata r:id="rId141" o:title=""/>
            </v:shape>
            <v:shape style="position:absolute;left:8073;top:-1764;width:2465;height:10" type="#_x0000_t75" stroked="false">
              <v:imagedata r:id="rId142" o:title=""/>
            </v:shape>
            <w10:wrap type="none"/>
          </v:group>
        </w:pict>
      </w:r>
      <w:r>
        <w:rPr/>
        <w:pict>
          <v:group style="position:absolute;margin-left:84.624001pt;margin-top:-63.696316pt;width:442.3pt;height:5.05pt;mso-position-horizontal-relative:page;mso-position-vertical-relative:paragraph;z-index:-694144" coordorigin="1692,-1274" coordsize="8846,101">
            <v:shape style="position:absolute;left:1692;top:-1274;width:3939;height:101" type="#_x0000_t75" stroked="false">
              <v:imagedata r:id="rId133" o:title=""/>
            </v:shape>
            <v:shape style="position:absolute;left:5607;top:-1183;width:2470;height:10" type="#_x0000_t75" stroked="false">
              <v:imagedata r:id="rId143" o:title=""/>
            </v:shape>
            <v:shape style="position:absolute;left:8073;top:-1183;width:2465;height:10" type="#_x0000_t75" stroked="false">
              <v:imagedata r:id="rId144" o:title=""/>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期末预付款项中无持本公司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期末预付款项中无关联方欠款。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tabs>
          <w:tab w:pos="2556"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其他应收款</w:t>
      </w:r>
      <w:r>
        <w:rPr>
          <w:rFonts w:ascii="宋体" w:hAnsi="宋体" w:cs="宋体" w:eastAsia="宋体" w:hint="default"/>
          <w:sz w:val="21"/>
          <w:szCs w:val="21"/>
        </w:rPr>
      </w:r>
    </w:p>
    <w:p>
      <w:pPr>
        <w:tabs>
          <w:tab w:pos="3072" w:val="left" w:leader="none"/>
        </w:tabs>
        <w:spacing w:before="165"/>
        <w:ind w:left="2417" w:right="3524" w:firstLine="0"/>
        <w:jc w:val="left"/>
        <w:rPr>
          <w:rFonts w:ascii="宋体" w:hAnsi="宋体" w:cs="宋体" w:eastAsia="宋体" w:hint="default"/>
          <w:sz w:val="21"/>
          <w:szCs w:val="21"/>
        </w:rPr>
      </w:pPr>
      <w:r>
        <w:rPr/>
        <w:pict>
          <v:group style="position:absolute;margin-left:84.624001pt;margin-top:26.993618pt;width:442.55pt;height:78.25pt;mso-position-horizontal-relative:page;mso-position-vertical-relative:paragraph;z-index:-694120" coordorigin="1692,540" coordsize="8851,1565">
            <v:shape style="position:absolute;left:5036;top:540;width:10;height:2" type="#_x0000_t75" stroked="false">
              <v:imagedata r:id="rId145" o:title=""/>
            </v:shape>
            <v:group style="position:absolute;left:5036;top:561;width:10;height:20" coordorigin="5036,561" coordsize="10,20">
              <v:shape style="position:absolute;left:5036;top:561;width:10;height:20" coordorigin="5036,561" coordsize="10,20" path="m5036,581l5046,581,5046,561,5036,561,5036,581xe" filled="true" fillcolor="#000000" stroked="false">
                <v:path arrowok="t"/>
                <v:fill type="solid"/>
              </v:shape>
            </v:group>
            <v:group style="position:absolute;left:5036;top:581;width:10;height:20" coordorigin="5036,581" coordsize="10,20">
              <v:shape style="position:absolute;left:5036;top:581;width:10;height:20" coordorigin="5036,581" coordsize="10,20" path="m5036,600l5046,600,5046,581,5036,581,5036,600xe" filled="true" fillcolor="#000000" stroked="false">
                <v:path arrowok="t"/>
                <v:fill type="solid"/>
              </v:shape>
            </v:group>
            <v:group style="position:absolute;left:5036;top:600;width:10;height:20" coordorigin="5036,600" coordsize="10,20">
              <v:shape style="position:absolute;left:5036;top:600;width:10;height:20" coordorigin="5036,600" coordsize="10,20" path="m5036,619l5046,619,5046,600,5036,600,5036,619xe" filled="true" fillcolor="#000000" stroked="false">
                <v:path arrowok="t"/>
                <v:fill type="solid"/>
              </v:shape>
            </v:group>
            <v:group style="position:absolute;left:5036;top:619;width:10;height:20" coordorigin="5036,619" coordsize="10,20">
              <v:shape style="position:absolute;left:5036;top:619;width:10;height:20" coordorigin="5036,619" coordsize="10,20" path="m5036,638l5046,638,5046,619,5036,619,5036,638xe" filled="true" fillcolor="#000000" stroked="false">
                <v:path arrowok="t"/>
                <v:fill type="solid"/>
              </v:shape>
            </v:group>
            <v:group style="position:absolute;left:5036;top:638;width:10;height:20" coordorigin="5036,638" coordsize="10,20">
              <v:shape style="position:absolute;left:5036;top:638;width:10;height:20" coordorigin="5036,638" coordsize="10,20" path="m5036,657l5046,657,5046,638,5036,638,5036,657xe" filled="true" fillcolor="#000000" stroked="false">
                <v:path arrowok="t"/>
                <v:fill type="solid"/>
              </v:shape>
            </v:group>
            <v:group style="position:absolute;left:5036;top:657;width:10;height:20" coordorigin="5036,657" coordsize="10,20">
              <v:shape style="position:absolute;left:5036;top:657;width:10;height:20" coordorigin="5036,657" coordsize="10,20" path="m5036,677l5046,677,5046,657,5036,657,5036,677xe" filled="true" fillcolor="#000000" stroked="false">
                <v:path arrowok="t"/>
                <v:fill type="solid"/>
              </v:shape>
            </v:group>
            <v:group style="position:absolute;left:5036;top:677;width:10;height:20" coordorigin="5036,677" coordsize="10,20">
              <v:shape style="position:absolute;left:5036;top:677;width:10;height:20" coordorigin="5036,677" coordsize="10,20" path="m5036,696l5046,696,5046,677,5036,677,5036,696xe" filled="true" fillcolor="#000000" stroked="false">
                <v:path arrowok="t"/>
                <v:fill type="solid"/>
              </v:shape>
            </v:group>
            <v:group style="position:absolute;left:5036;top:696;width:10;height:20" coordorigin="5036,696" coordsize="10,20">
              <v:shape style="position:absolute;left:5036;top:696;width:10;height:20" coordorigin="5036,696" coordsize="10,20" path="m5036,715l5046,715,5046,696,5036,696,5036,715xe" filled="true" fillcolor="#000000" stroked="false">
                <v:path arrowok="t"/>
                <v:fill type="solid"/>
              </v:shape>
            </v:group>
            <v:group style="position:absolute;left:5036;top:715;width:10;height:20" coordorigin="5036,715" coordsize="10,20">
              <v:shape style="position:absolute;left:5036;top:715;width:10;height:20" coordorigin="5036,715" coordsize="10,20" path="m5036,734l5046,734,5046,715,5036,715,5036,734xe" filled="true" fillcolor="#000000" stroked="false">
                <v:path arrowok="t"/>
                <v:fill type="solid"/>
              </v:shape>
            </v:group>
            <v:group style="position:absolute;left:5036;top:734;width:10;height:20" coordorigin="5036,734" coordsize="10,20">
              <v:shape style="position:absolute;left:5036;top:734;width:10;height:20" coordorigin="5036,734" coordsize="10,20" path="m5036,753l5046,753,5046,734,5036,734,5036,753xe" filled="true" fillcolor="#000000" stroked="false">
                <v:path arrowok="t"/>
                <v:fill type="solid"/>
              </v:shape>
            </v:group>
            <v:group style="position:absolute;left:5036;top:753;width:10;height:20" coordorigin="5036,753" coordsize="10,20">
              <v:shape style="position:absolute;left:5036;top:753;width:10;height:20" coordorigin="5036,753" coordsize="10,20" path="m5036,773l5046,773,5046,753,5036,753,5036,773xe" filled="true" fillcolor="#000000" stroked="false">
                <v:path arrowok="t"/>
                <v:fill type="solid"/>
              </v:shape>
            </v:group>
            <v:group style="position:absolute;left:5036;top:773;width:10;height:20" coordorigin="5036,773" coordsize="10,20">
              <v:shape style="position:absolute;left:5036;top:773;width:10;height:20" coordorigin="5036,773" coordsize="10,20" path="m5036,792l5046,792,5046,773,5036,773,5036,792xe" filled="true" fillcolor="#000000" stroked="false">
                <v:path arrowok="t"/>
                <v:fill type="solid"/>
              </v:shape>
            </v:group>
            <v:group style="position:absolute;left:5036;top:792;width:10;height:20" coordorigin="5036,792" coordsize="10,20">
              <v:shape style="position:absolute;left:5036;top:792;width:10;height:20" coordorigin="5036,792" coordsize="10,20" path="m5036,811l5046,811,5046,792,5036,792,5036,811xe" filled="true" fillcolor="#000000" stroked="false">
                <v:path arrowok="t"/>
                <v:fill type="solid"/>
              </v:shape>
            </v:group>
            <v:group style="position:absolute;left:5036;top:811;width:10;height:20" coordorigin="5036,811" coordsize="10,20">
              <v:shape style="position:absolute;left:5036;top:811;width:10;height:20" coordorigin="5036,811" coordsize="10,20" path="m5036,830l5046,830,5046,811,5036,811,5036,830xe" filled="true" fillcolor="#000000" stroked="false">
                <v:path arrowok="t"/>
                <v:fill type="solid"/>
              </v:shape>
            </v:group>
            <v:group style="position:absolute;left:5036;top:830;width:10;height:20" coordorigin="5036,830" coordsize="10,20">
              <v:shape style="position:absolute;left:5036;top:830;width:10;height:20" coordorigin="5036,830" coordsize="10,20" path="m5036,849l5046,849,5046,830,5036,830,5036,849xe" filled="true" fillcolor="#000000" stroked="false">
                <v:path arrowok="t"/>
                <v:fill type="solid"/>
              </v:shape>
            </v:group>
            <v:group style="position:absolute;left:5036;top:849;width:10;height:20" coordorigin="5036,849" coordsize="10,20">
              <v:shape style="position:absolute;left:5036;top:849;width:10;height:20" coordorigin="5036,849" coordsize="10,20" path="m5036,869l5046,869,5046,849,5036,849,5036,869xe" filled="true" fillcolor="#000000" stroked="false">
                <v:path arrowok="t"/>
                <v:fill type="solid"/>
              </v:shape>
            </v:group>
            <v:group style="position:absolute;left:5036;top:869;width:10;height:20" coordorigin="5036,869" coordsize="10,20">
              <v:shape style="position:absolute;left:5036;top:869;width:10;height:20" coordorigin="5036,869" coordsize="10,20" path="m5036,888l5046,888,5046,869,5036,869,5036,888xe" filled="true" fillcolor="#000000" stroked="false">
                <v:path arrowok="t"/>
                <v:fill type="solid"/>
              </v:shape>
            </v:group>
            <v:group style="position:absolute;left:5036;top:888;width:10;height:20" coordorigin="5036,888" coordsize="10,20">
              <v:shape style="position:absolute;left:5036;top:888;width:10;height:20" coordorigin="5036,888" coordsize="10,20" path="m5036,907l5046,907,5046,888,5036,888,5036,907xe" filled="true" fillcolor="#000000" stroked="false">
                <v:path arrowok="t"/>
                <v:fill type="solid"/>
              </v:shape>
            </v:group>
            <v:group style="position:absolute;left:5036;top:907;width:10;height:20" coordorigin="5036,907" coordsize="10,20">
              <v:shape style="position:absolute;left:5036;top:907;width:10;height:20" coordorigin="5036,907" coordsize="10,20" path="m5036,926l5046,926,5046,907,5036,907,5036,926xe" filled="true" fillcolor="#000000" stroked="false">
                <v:path arrowok="t"/>
                <v:fill type="solid"/>
              </v:shape>
            </v:group>
            <v:group style="position:absolute;left:5036;top:926;width:10;height:20" coordorigin="5036,926" coordsize="10,20">
              <v:shape style="position:absolute;left:5036;top:926;width:10;height:20" coordorigin="5036,926" coordsize="10,20" path="m5036,945l5046,945,5046,926,5036,926,5036,945xe" filled="true" fillcolor="#000000" stroked="false">
                <v:path arrowok="t"/>
                <v:fill type="solid"/>
              </v:shape>
            </v:group>
            <v:group style="position:absolute;left:5036;top:945;width:10;height:20" coordorigin="5036,945" coordsize="10,20">
              <v:shape style="position:absolute;left:5036;top:945;width:10;height:20" coordorigin="5036,945" coordsize="10,20" path="m5036,965l5046,965,5046,945,5036,945,5036,965xe" filled="true" fillcolor="#000000" stroked="false">
                <v:path arrowok="t"/>
                <v:fill type="solid"/>
              </v:shape>
            </v:group>
            <v:group style="position:absolute;left:5036;top:965;width:10;height:20" coordorigin="5036,965" coordsize="10,20">
              <v:shape style="position:absolute;left:5036;top:965;width:10;height:20" coordorigin="5036,965" coordsize="10,20" path="m5036,984l5046,984,5046,965,5036,965,5036,984xe" filled="true" fillcolor="#000000" stroked="false">
                <v:path arrowok="t"/>
                <v:fill type="solid"/>
              </v:shape>
            </v:group>
            <v:group style="position:absolute;left:5036;top:990;width:10;height:2" coordorigin="5036,990" coordsize="10,2">
              <v:shape style="position:absolute;left:5036;top:990;width:10;height:2" coordorigin="5036,990" coordsize="10,0" path="m5036,990l5046,990e" filled="false" stroked="true" strokeweight=".60004pt" strokecolor="#000000">
                <v:path arrowok="t"/>
              </v:shape>
            </v:group>
            <v:group style="position:absolute;left:5036;top:1001;width:10;height:2" coordorigin="5036,1001" coordsize="10,2">
              <v:shape style="position:absolute;left:5036;top:1001;width:10;height:2" coordorigin="5036,1001" coordsize="10,0" path="m5036,1001l5046,1001e" filled="false" stroked="true" strokeweight=".47998pt" strokecolor="#000000">
                <v:path arrowok="t"/>
              </v:shape>
              <v:shape style="position:absolute;left:5046;top:996;width:2861;height:10" type="#_x0000_t75" stroked="false">
                <v:imagedata r:id="rId146" o:title=""/>
              </v:shape>
              <v:shape style="position:absolute;left:7902;top:996;width:1131;height:10" type="#_x0000_t75" stroked="false">
                <v:imagedata r:id="rId147" o:title=""/>
              </v:shape>
              <v:shape style="position:absolute;left:9028;top:996;width:1510;height:10" type="#_x0000_t75" stroked="false">
                <v:imagedata r:id="rId148" o:title=""/>
              </v:shape>
            </v:group>
            <v:group style="position:absolute;left:5036;top:1005;width:10;height:20" coordorigin="5036,1005" coordsize="10,20">
              <v:shape style="position:absolute;left:5036;top:1005;width:10;height:20" coordorigin="5036,1005" coordsize="10,20" path="m5036,1025l5046,1025,5046,1005,5036,1005,5036,1025xe" filled="true" fillcolor="#000000" stroked="false">
                <v:path arrowok="t"/>
                <v:fill type="solid"/>
              </v:shape>
            </v:group>
            <v:group style="position:absolute;left:5036;top:1025;width:10;height:20" coordorigin="5036,1025" coordsize="10,20">
              <v:shape style="position:absolute;left:5036;top:1025;width:10;height:20" coordorigin="5036,1025" coordsize="10,20" path="m5036,1044l5046,1044,5046,1025,5036,1025,5036,1044xe" filled="true" fillcolor="#000000" stroked="false">
                <v:path arrowok="t"/>
                <v:fill type="solid"/>
              </v:shape>
            </v:group>
            <v:group style="position:absolute;left:5036;top:1044;width:10;height:20" coordorigin="5036,1044" coordsize="10,20">
              <v:shape style="position:absolute;left:5036;top:1044;width:10;height:20" coordorigin="5036,1044" coordsize="10,20" path="m5036,1063l5046,1063,5046,1044,5036,1044,5036,1063xe" filled="true" fillcolor="#000000" stroked="false">
                <v:path arrowok="t"/>
                <v:fill type="solid"/>
              </v:shape>
            </v:group>
            <v:group style="position:absolute;left:5036;top:1063;width:10;height:20" coordorigin="5036,1063" coordsize="10,20">
              <v:shape style="position:absolute;left:5036;top:1063;width:10;height:20" coordorigin="5036,1063" coordsize="10,20" path="m5036,1082l5046,1082,5046,1063,5036,1063,5036,1082xe" filled="true" fillcolor="#000000" stroked="false">
                <v:path arrowok="t"/>
                <v:fill type="solid"/>
              </v:shape>
            </v:group>
            <v:group style="position:absolute;left:5036;top:1082;width:10;height:20" coordorigin="5036,1082" coordsize="10,20">
              <v:shape style="position:absolute;left:5036;top:1082;width:10;height:20" coordorigin="5036,1082" coordsize="10,20" path="m5036,1101l5046,1101,5046,1082,5036,1082,5036,1101xe" filled="true" fillcolor="#000000" stroked="false">
                <v:path arrowok="t"/>
                <v:fill type="solid"/>
              </v:shape>
            </v:group>
            <v:group style="position:absolute;left:5036;top:1101;width:10;height:20" coordorigin="5036,1101" coordsize="10,20">
              <v:shape style="position:absolute;left:5036;top:1101;width:10;height:20" coordorigin="5036,1101" coordsize="10,20" path="m5036,1121l5046,1121,5046,1101,5036,1101,5036,1121xe" filled="true" fillcolor="#000000" stroked="false">
                <v:path arrowok="t"/>
                <v:fill type="solid"/>
              </v:shape>
            </v:group>
            <v:group style="position:absolute;left:5036;top:1121;width:10;height:20" coordorigin="5036,1121" coordsize="10,20">
              <v:shape style="position:absolute;left:5036;top:1121;width:10;height:20" coordorigin="5036,1121" coordsize="10,20" path="m5036,1140l5046,1140,5046,1121,5036,1121,5036,1140xe" filled="true" fillcolor="#000000" stroked="false">
                <v:path arrowok="t"/>
                <v:fill type="solid"/>
              </v:shape>
            </v:group>
            <v:group style="position:absolute;left:5036;top:1140;width:10;height:20" coordorigin="5036,1140" coordsize="10,20">
              <v:shape style="position:absolute;left:5036;top:1140;width:10;height:20" coordorigin="5036,1140" coordsize="10,20" path="m5036,1159l5046,1159,5046,1140,5036,1140,5036,1159xe" filled="true" fillcolor="#000000" stroked="false">
                <v:path arrowok="t"/>
                <v:fill type="solid"/>
              </v:shape>
            </v:group>
            <v:group style="position:absolute;left:5036;top:1159;width:10;height:20" coordorigin="5036,1159" coordsize="10,20">
              <v:shape style="position:absolute;left:5036;top:1159;width:10;height:20" coordorigin="5036,1159" coordsize="10,20" path="m5036,1178l5046,1178,5046,1159,5036,1159,5036,1178xe" filled="true" fillcolor="#000000" stroked="false">
                <v:path arrowok="t"/>
                <v:fill type="solid"/>
              </v:shape>
            </v:group>
            <v:group style="position:absolute;left:5036;top:1178;width:10;height:20" coordorigin="5036,1178" coordsize="10,20">
              <v:shape style="position:absolute;left:5036;top:1178;width:10;height:20" coordorigin="5036,1178" coordsize="10,20" path="m5036,1197l5046,1197,5046,1178,5036,1178,5036,1197xe" filled="true" fillcolor="#000000" stroked="false">
                <v:path arrowok="t"/>
                <v:fill type="solid"/>
              </v:shape>
            </v:group>
            <v:group style="position:absolute;left:5036;top:1197;width:10;height:20" coordorigin="5036,1197" coordsize="10,20">
              <v:shape style="position:absolute;left:5036;top:1197;width:10;height:20" coordorigin="5036,1197" coordsize="10,20" path="m5036,1217l5046,1217,5046,1197,5036,1197,5036,1217xe" filled="true" fillcolor="#000000" stroked="false">
                <v:path arrowok="t"/>
                <v:fill type="solid"/>
              </v:shape>
            </v:group>
            <v:group style="position:absolute;left:5036;top:1217;width:10;height:20" coordorigin="5036,1217" coordsize="10,20">
              <v:shape style="position:absolute;left:5036;top:1217;width:10;height:20" coordorigin="5036,1217" coordsize="10,20" path="m5036,1236l5046,1236,5046,1217,5036,1217,5036,1236xe" filled="true" fillcolor="#000000" stroked="false">
                <v:path arrowok="t"/>
                <v:fill type="solid"/>
              </v:shape>
            </v:group>
            <v:group style="position:absolute;left:5036;top:1236;width:10;height:20" coordorigin="5036,1236" coordsize="10,20">
              <v:shape style="position:absolute;left:5036;top:1236;width:10;height:20" coordorigin="5036,1236" coordsize="10,20" path="m5036,1255l5046,1255,5046,1236,5036,1236,5036,1255xe" filled="true" fillcolor="#000000" stroked="false">
                <v:path arrowok="t"/>
                <v:fill type="solid"/>
              </v:shape>
            </v:group>
            <v:group style="position:absolute;left:5036;top:1255;width:10;height:20" coordorigin="5036,1255" coordsize="10,20">
              <v:shape style="position:absolute;left:5036;top:1255;width:10;height:20" coordorigin="5036,1255" coordsize="10,20" path="m5036,1274l5046,1274,5046,1255,5036,1255,5036,1274xe" filled="true" fillcolor="#000000" stroked="false">
                <v:path arrowok="t"/>
                <v:fill type="solid"/>
              </v:shape>
            </v:group>
            <v:group style="position:absolute;left:5036;top:1274;width:10;height:20" coordorigin="5036,1274" coordsize="10,20">
              <v:shape style="position:absolute;left:5036;top:1274;width:10;height:20" coordorigin="5036,1274" coordsize="10,20" path="m5036,1293l5046,1293,5046,1274,5036,1274,5036,1293xe" filled="true" fillcolor="#000000" stroked="false">
                <v:path arrowok="t"/>
                <v:fill type="solid"/>
              </v:shape>
            </v:group>
            <v:group style="position:absolute;left:5036;top:1293;width:10;height:20" coordorigin="5036,1293" coordsize="10,20">
              <v:shape style="position:absolute;left:5036;top:1293;width:10;height:20" coordorigin="5036,1293" coordsize="10,20" path="m5036,1313l5046,1313,5046,1293,5036,1293,5036,1313xe" filled="true" fillcolor="#000000" stroked="false">
                <v:path arrowok="t"/>
                <v:fill type="solid"/>
              </v:shape>
            </v:group>
            <v:group style="position:absolute;left:5036;top:1313;width:10;height:20" coordorigin="5036,1313" coordsize="10,20">
              <v:shape style="position:absolute;left:5036;top:1313;width:10;height:20" coordorigin="5036,1313" coordsize="10,20" path="m5036,1332l5046,1332,5046,1313,5036,1313,5036,1332xe" filled="true" fillcolor="#000000" stroked="false">
                <v:path arrowok="t"/>
                <v:fill type="solid"/>
              </v:shape>
            </v:group>
            <v:group style="position:absolute;left:5036;top:1332;width:10;height:20" coordorigin="5036,1332" coordsize="10,20">
              <v:shape style="position:absolute;left:5036;top:1332;width:10;height:20" coordorigin="5036,1332" coordsize="10,20" path="m5036,1351l5046,1351,5046,1332,5036,1332,5036,1351xe" filled="true" fillcolor="#000000" stroked="false">
                <v:path arrowok="t"/>
                <v:fill type="solid"/>
              </v:shape>
            </v:group>
            <v:group style="position:absolute;left:5036;top:1351;width:10;height:20" coordorigin="5036,1351" coordsize="10,20">
              <v:shape style="position:absolute;left:5036;top:1351;width:10;height:20" coordorigin="5036,1351" coordsize="10,20" path="m5036,1370l5046,1370,5046,1351,5036,1351,5036,1370xe" filled="true" fillcolor="#000000" stroked="false">
                <v:path arrowok="t"/>
                <v:fill type="solid"/>
              </v:shape>
              <v:shape style="position:absolute;left:1692;top:1370;width:3363;height:101" type="#_x0000_t75" stroked="false">
                <v:imagedata r:id="rId149" o:title=""/>
              </v:shape>
              <v:shape style="position:absolute;left:5031;top:1461;width:2876;height:10" type="#_x0000_t75" stroked="false">
                <v:imagedata r:id="rId150" o:title=""/>
              </v:shape>
              <v:shape style="position:absolute;left:7902;top:1461;width:1131;height:10" type="#_x0000_t75" stroked="false">
                <v:imagedata r:id="rId151" o:title=""/>
              </v:shape>
              <v:shape style="position:absolute;left:9028;top:1461;width:1510;height:10" type="#_x0000_t75" stroked="false">
                <v:imagedata r:id="rId152" o:title=""/>
              </v:shape>
            </v:group>
            <v:group style="position:absolute;left:5036;top:1471;width:10;height:20" coordorigin="5036,1471" coordsize="10,20">
              <v:shape style="position:absolute;left:5036;top:1471;width:10;height:20" coordorigin="5036,1471" coordsize="10,20" path="m5036,1490l5046,1490,5046,1471,5036,1471,5036,1490xe" filled="true" fillcolor="#000000" stroked="false">
                <v:path arrowok="t"/>
                <v:fill type="solid"/>
              </v:shape>
            </v:group>
            <v:group style="position:absolute;left:5036;top:1490;width:10;height:20" coordorigin="5036,1490" coordsize="10,20">
              <v:shape style="position:absolute;left:5036;top:1490;width:10;height:20" coordorigin="5036,1490" coordsize="10,20" path="m5036,1509l5046,1509,5046,1490,5036,1490,5036,1509xe" filled="true" fillcolor="#000000" stroked="false">
                <v:path arrowok="t"/>
                <v:fill type="solid"/>
              </v:shape>
            </v:group>
            <v:group style="position:absolute;left:5036;top:1509;width:10;height:20" coordorigin="5036,1509" coordsize="10,20">
              <v:shape style="position:absolute;left:5036;top:1509;width:10;height:20" coordorigin="5036,1509" coordsize="10,20" path="m5036,1529l5046,1529,5046,1509,5036,1509,5036,1529xe" filled="true" fillcolor="#000000" stroked="false">
                <v:path arrowok="t"/>
                <v:fill type="solid"/>
              </v:shape>
            </v:group>
            <v:group style="position:absolute;left:5036;top:1529;width:10;height:20" coordorigin="5036,1529" coordsize="10,20">
              <v:shape style="position:absolute;left:5036;top:1529;width:10;height:20" coordorigin="5036,1529" coordsize="10,20" path="m5036,1548l5046,1548,5046,1529,5036,1529,5036,1548xe" filled="true" fillcolor="#000000" stroked="false">
                <v:path arrowok="t"/>
                <v:fill type="solid"/>
              </v:shape>
            </v:group>
            <v:group style="position:absolute;left:5036;top:1548;width:10;height:20" coordorigin="5036,1548" coordsize="10,20">
              <v:shape style="position:absolute;left:5036;top:1548;width:10;height:20" coordorigin="5036,1548" coordsize="10,20" path="m5036,1567l5046,1567,5046,1548,5036,1548,5036,1567xe" filled="true" fillcolor="#000000" stroked="false">
                <v:path arrowok="t"/>
                <v:fill type="solid"/>
              </v:shape>
            </v:group>
            <v:group style="position:absolute;left:5036;top:1567;width:10;height:20" coordorigin="5036,1567" coordsize="10,20">
              <v:shape style="position:absolute;left:5036;top:1567;width:10;height:20" coordorigin="5036,1567" coordsize="10,20" path="m5036,1586l5046,1586,5046,1567,5036,1567,5036,1586xe" filled="true" fillcolor="#000000" stroked="false">
                <v:path arrowok="t"/>
                <v:fill type="solid"/>
              </v:shape>
            </v:group>
            <v:group style="position:absolute;left:5036;top:1586;width:10;height:20" coordorigin="5036,1586" coordsize="10,20">
              <v:shape style="position:absolute;left:5036;top:1586;width:10;height:20" coordorigin="5036,1586" coordsize="10,20" path="m5036,1605l5046,1605,5046,1586,5036,1586,5036,1605xe" filled="true" fillcolor="#000000" stroked="false">
                <v:path arrowok="t"/>
                <v:fill type="solid"/>
              </v:shape>
            </v:group>
            <v:group style="position:absolute;left:5036;top:1605;width:10;height:20" coordorigin="5036,1605" coordsize="10,20">
              <v:shape style="position:absolute;left:5036;top:1605;width:10;height:20" coordorigin="5036,1605" coordsize="10,20" path="m5036,1625l5046,1625,5046,1605,5036,1605,5036,1625xe" filled="true" fillcolor="#000000" stroked="false">
                <v:path arrowok="t"/>
                <v:fill type="solid"/>
              </v:shape>
            </v:group>
            <v:group style="position:absolute;left:5036;top:1625;width:10;height:20" coordorigin="5036,1625" coordsize="10,20">
              <v:shape style="position:absolute;left:5036;top:1625;width:10;height:20" coordorigin="5036,1625" coordsize="10,20" path="m5036,1644l5046,1644,5046,1625,5036,1625,5036,1644xe" filled="true" fillcolor="#000000" stroked="false">
                <v:path arrowok="t"/>
                <v:fill type="solid"/>
              </v:shape>
            </v:group>
            <v:group style="position:absolute;left:5036;top:1644;width:10;height:20" coordorigin="5036,1644" coordsize="10,20">
              <v:shape style="position:absolute;left:5036;top:1644;width:10;height:20" coordorigin="5036,1644" coordsize="10,20" path="m5036,1663l5046,1663,5046,1644,5036,1644,5036,1663xe" filled="true" fillcolor="#000000" stroked="false">
                <v:path arrowok="t"/>
                <v:fill type="solid"/>
              </v:shape>
            </v:group>
            <v:group style="position:absolute;left:5036;top:1663;width:10;height:20" coordorigin="5036,1663" coordsize="10,20">
              <v:shape style="position:absolute;left:5036;top:1663;width:10;height:20" coordorigin="5036,1663" coordsize="10,20" path="m5036,1682l5046,1682,5046,1663,5036,1663,5036,1682xe" filled="true" fillcolor="#000000" stroked="false">
                <v:path arrowok="t"/>
                <v:fill type="solid"/>
              </v:shape>
            </v:group>
            <v:group style="position:absolute;left:5036;top:1682;width:10;height:20" coordorigin="5036,1682" coordsize="10,20">
              <v:shape style="position:absolute;left:5036;top:1682;width:10;height:20" coordorigin="5036,1682" coordsize="10,20" path="m5036,1701l5046,1701,5046,1682,5036,1682,5036,1701xe" filled="true" fillcolor="#000000" stroked="false">
                <v:path arrowok="t"/>
                <v:fill type="solid"/>
              </v:shape>
            </v:group>
            <v:group style="position:absolute;left:5036;top:1701;width:10;height:20" coordorigin="5036,1701" coordsize="10,20">
              <v:shape style="position:absolute;left:5036;top:1701;width:10;height:20" coordorigin="5036,1701" coordsize="10,20" path="m5036,1721l5046,1721,5046,1701,5036,1701,5036,1721xe" filled="true" fillcolor="#000000" stroked="false">
                <v:path arrowok="t"/>
                <v:fill type="solid"/>
              </v:shape>
            </v:group>
            <v:group style="position:absolute;left:5036;top:1721;width:10;height:20" coordorigin="5036,1721" coordsize="10,20">
              <v:shape style="position:absolute;left:5036;top:1721;width:10;height:20" coordorigin="5036,1721" coordsize="10,20" path="m5036,1740l5046,1740,5046,1721,5036,1721,5036,1740xe" filled="true" fillcolor="#000000" stroked="false">
                <v:path arrowok="t"/>
                <v:fill type="solid"/>
              </v:shape>
            </v:group>
            <v:group style="position:absolute;left:5036;top:1740;width:10;height:20" coordorigin="5036,1740" coordsize="10,20">
              <v:shape style="position:absolute;left:5036;top:1740;width:10;height:20" coordorigin="5036,1740" coordsize="10,20" path="m5036,1759l5046,1759,5046,1740,5036,1740,5036,1759xe" filled="true" fillcolor="#000000" stroked="false">
                <v:path arrowok="t"/>
                <v:fill type="solid"/>
              </v:shape>
            </v:group>
            <v:group style="position:absolute;left:5036;top:1759;width:10;height:20" coordorigin="5036,1759" coordsize="10,20">
              <v:shape style="position:absolute;left:5036;top:1759;width:10;height:20" coordorigin="5036,1759" coordsize="10,20" path="m5036,1778l5046,1778,5046,1759,5036,1759,5036,1778xe" filled="true" fillcolor="#000000" stroked="false">
                <v:path arrowok="t"/>
                <v:fill type="solid"/>
              </v:shape>
            </v:group>
            <v:group style="position:absolute;left:5036;top:1778;width:10;height:20" coordorigin="5036,1778" coordsize="10,20">
              <v:shape style="position:absolute;left:5036;top:1778;width:10;height:20" coordorigin="5036,1778" coordsize="10,20" path="m5036,1797l5046,1797,5046,1778,5036,1778,5036,1797xe" filled="true" fillcolor="#000000" stroked="false">
                <v:path arrowok="t"/>
                <v:fill type="solid"/>
              </v:shape>
            </v:group>
            <v:group style="position:absolute;left:5036;top:1797;width:10;height:20" coordorigin="5036,1797" coordsize="10,20">
              <v:shape style="position:absolute;left:5036;top:1797;width:10;height:20" coordorigin="5036,1797" coordsize="10,20" path="m5036,1817l5046,1817,5046,1797,5036,1797,5036,1817xe" filled="true" fillcolor="#000000" stroked="false">
                <v:path arrowok="t"/>
                <v:fill type="solid"/>
              </v:shape>
            </v:group>
            <v:group style="position:absolute;left:5036;top:1817;width:10;height:20" coordorigin="5036,1817" coordsize="10,20">
              <v:shape style="position:absolute;left:5036;top:1817;width:10;height:20" coordorigin="5036,1817" coordsize="10,20" path="m5036,1836l5046,1836,5046,1817,5036,1817,5036,1836xe" filled="true" fillcolor="#000000" stroked="false">
                <v:path arrowok="t"/>
                <v:fill type="solid"/>
              </v:shape>
            </v:group>
            <v:group style="position:absolute;left:5036;top:1836;width:10;height:20" coordorigin="5036,1836" coordsize="10,20">
              <v:shape style="position:absolute;left:5036;top:1836;width:10;height:20" coordorigin="5036,1836" coordsize="10,20" path="m5036,1855l5046,1855,5046,1836,5036,1836,5036,1855xe" filled="true" fillcolor="#000000" stroked="false">
                <v:path arrowok="t"/>
                <v:fill type="solid"/>
              </v:shape>
            </v:group>
            <v:group style="position:absolute;left:5036;top:1855;width:10;height:20" coordorigin="5036,1855" coordsize="10,20">
              <v:shape style="position:absolute;left:5036;top:1855;width:10;height:20" coordorigin="5036,1855" coordsize="10,20" path="m5036,1874l5046,1874,5046,1855,5036,1855,5036,1874xe" filled="true" fillcolor="#000000" stroked="false">
                <v:path arrowok="t"/>
                <v:fill type="solid"/>
              </v:shape>
            </v:group>
            <v:group style="position:absolute;left:5036;top:1874;width:10;height:20" coordorigin="5036,1874" coordsize="10,20">
              <v:shape style="position:absolute;left:5036;top:1874;width:10;height:20" coordorigin="5036,1874" coordsize="10,20" path="m5036,1893l5046,1893,5046,1874,5036,1874,5036,1893xe" filled="true" fillcolor="#000000" stroked="false">
                <v:path arrowok="t"/>
                <v:fill type="solid"/>
              </v:shape>
            </v:group>
            <v:group style="position:absolute;left:5036;top:1893;width:10;height:20" coordorigin="5036,1893" coordsize="10,20">
              <v:shape style="position:absolute;left:5036;top:1893;width:10;height:20" coordorigin="5036,1893" coordsize="10,20" path="m5036,1913l5046,1913,5046,1893,5036,1893,5036,1913xe" filled="true" fillcolor="#000000" stroked="false">
                <v:path arrowok="t"/>
                <v:fill type="solid"/>
              </v:shape>
            </v:group>
            <v:group style="position:absolute;left:5036;top:1913;width:10;height:20" coordorigin="5036,1913" coordsize="10,20">
              <v:shape style="position:absolute;left:5036;top:1913;width:10;height:20" coordorigin="5036,1913" coordsize="10,20" path="m5036,1932l5046,1932,5046,1913,5036,1913,5036,1932xe" filled="true" fillcolor="#000000" stroked="false">
                <v:path arrowok="t"/>
                <v:fill type="solid"/>
              </v:shape>
            </v:group>
            <v:group style="position:absolute;left:5036;top:1932;width:10;height:20" coordorigin="5036,1932" coordsize="10,20">
              <v:shape style="position:absolute;left:5036;top:1932;width:10;height:20" coordorigin="5036,1932" coordsize="10,20" path="m5036,1951l5046,1951,5046,1932,5036,1932,5036,1951xe" filled="true" fillcolor="#000000" stroked="false">
                <v:path arrowok="t"/>
                <v:fill type="solid"/>
              </v:shape>
            </v:group>
            <v:group style="position:absolute;left:5036;top:1951;width:10;height:20" coordorigin="5036,1951" coordsize="10,20">
              <v:shape style="position:absolute;left:5036;top:1951;width:10;height:20" coordorigin="5036,1951" coordsize="10,20" path="m5036,1970l5046,1970,5046,1951,5036,1951,5036,1970xe" filled="true" fillcolor="#000000" stroked="false">
                <v:path arrowok="t"/>
                <v:fill type="solid"/>
              </v:shape>
            </v:group>
            <v:group style="position:absolute;left:5036;top:1970;width:10;height:20" coordorigin="5036,1970" coordsize="10,20">
              <v:shape style="position:absolute;left:5036;top:1970;width:10;height:20" coordorigin="5036,1970" coordsize="10,20" path="m5036,1989l5046,1989,5046,1970,5036,1970,5036,1989xe" filled="true" fillcolor="#000000" stroked="false">
                <v:path arrowok="t"/>
                <v:fill type="solid"/>
              </v:shape>
            </v:group>
            <v:group style="position:absolute;left:5046;top:2073;width:1467;height:2" coordorigin="5046,2073" coordsize="1467,2">
              <v:shape style="position:absolute;left:5046;top:2073;width:1467;height:2" coordorigin="5046,2073" coordsize="1467,0" path="m5046,2073l6513,2073e" filled="false" stroked="true" strokeweight=".48004pt" strokecolor="#000000">
                <v:path arrowok="t"/>
              </v:shape>
            </v:group>
            <v:group style="position:absolute;left:6522;top:2073;width:1385;height:2" coordorigin="6522,2073" coordsize="1385,2">
              <v:shape style="position:absolute;left:6522;top:2073;width:1385;height:2" coordorigin="6522,2073" coordsize="1385,0" path="m6522,2073l7907,2073e" filled="false" stroked="true" strokeweight=".48004pt" strokecolor="#000000">
                <v:path arrowok="t"/>
              </v:shape>
            </v:group>
            <v:group style="position:absolute;left:7917;top:2073;width:1117;height:2" coordorigin="7917,2073" coordsize="1117,2">
              <v:shape style="position:absolute;left:7917;top:2073;width:1117;height:2" coordorigin="7917,2073" coordsize="1117,0" path="m7917,2073l9033,2073e" filled="false" stroked="true" strokeweight=".48004pt" strokecolor="#000000">
                <v:path arrowok="t"/>
              </v:shape>
            </v:group>
            <v:group style="position:absolute;left:9043;top:2073;width:1496;height:2" coordorigin="9043,2073" coordsize="1496,2">
              <v:shape style="position:absolute;left:9043;top:2073;width:1496;height:2" coordorigin="9043,2073" coordsize="1496,0" path="m9043,2073l10538,2073e" filled="false" stroked="true" strokeweight=".48004pt" strokecolor="#000000">
                <v:path arrowok="t"/>
              </v:shape>
            </v:group>
            <v:group style="position:absolute;left:5036;top:1989;width:10;height:20" coordorigin="5036,1989" coordsize="10,20">
              <v:shape style="position:absolute;left:5036;top:1989;width:10;height:20" coordorigin="5036,1989" coordsize="10,20" path="m5036,2009l5046,2009,5046,1989,5036,1989,5036,2009xe" filled="true" fillcolor="#000000" stroked="false">
                <v:path arrowok="t"/>
                <v:fill type="solid"/>
              </v:shape>
            </v:group>
            <v:group style="position:absolute;left:5036;top:2009;width:10;height:20" coordorigin="5036,2009" coordsize="10,20">
              <v:shape style="position:absolute;left:5036;top:2009;width:10;height:20" coordorigin="5036,2009" coordsize="10,20" path="m5036,2028l5046,2028,5046,2009,5036,2009,5036,2028xe" filled="true" fillcolor="#000000" stroked="false">
                <v:path arrowok="t"/>
                <v:fill type="solid"/>
              </v:shape>
            </v:group>
            <v:group style="position:absolute;left:5036;top:2028;width:10;height:20" coordorigin="5036,2028" coordsize="10,20">
              <v:shape style="position:absolute;left:5036;top:2028;width:10;height:20" coordorigin="5036,2028" coordsize="10,20" path="m5036,2047l5046,2047,5046,2028,5036,2028,5036,2047xe" filled="true" fillcolor="#000000" stroked="false">
                <v:path arrowok="t"/>
                <v:fill type="solid"/>
              </v:shape>
            </v:group>
            <v:group style="position:absolute;left:5036;top:2047;width:10;height:20" coordorigin="5036,2047" coordsize="10,20">
              <v:shape style="position:absolute;left:5036;top:2047;width:10;height:20" coordorigin="5036,2047" coordsize="10,20" path="m5036,2066l5046,2066,5046,2047,5036,2047,5036,2066xe" filled="true" fillcolor="#000000" stroked="false">
                <v:path arrowok="t"/>
                <v:fill type="solid"/>
              </v:shape>
              <v:shape style="position:absolute;left:5036;top:2066;width:10;height:19" type="#_x0000_t75" stroked="false">
                <v:imagedata r:id="rId153" o:title=""/>
              </v:shape>
            </v:group>
            <v:group style="position:absolute;left:6513;top:2028;width:10;height:20" coordorigin="6513,2028" coordsize="10,20">
              <v:shape style="position:absolute;left:6513;top:2028;width:10;height:20" coordorigin="6513,2028" coordsize="10,20" path="m6513,2047l6522,2047,6522,2028,6513,2028,6513,2047xe" filled="true" fillcolor="#000000" stroked="false">
                <v:path arrowok="t"/>
                <v:fill type="solid"/>
              </v:shape>
            </v:group>
            <v:group style="position:absolute;left:6513;top:2047;width:10;height:20" coordorigin="6513,2047" coordsize="10,20">
              <v:shape style="position:absolute;left:6513;top:2047;width:10;height:20" coordorigin="6513,2047" coordsize="10,20" path="m6513,2066l6522,2066,6522,2047,6513,2047,6513,2066xe" filled="true" fillcolor="#000000" stroked="false">
                <v:path arrowok="t"/>
                <v:fill type="solid"/>
              </v:shape>
              <v:shape style="position:absolute;left:6513;top:2066;width:10;height:19" type="#_x0000_t75" stroked="false">
                <v:imagedata r:id="rId153" o:title=""/>
              </v:shape>
            </v:group>
            <v:group style="position:absolute;left:6513;top:2085;width:10;height:20" coordorigin="6513,2085" coordsize="10,20">
              <v:shape style="position:absolute;left:6513;top:2085;width:10;height:20" coordorigin="6513,2085" coordsize="10,20" path="m6513,2105l6522,2105,6522,2085,6513,2085,6513,2105xe" filled="true" fillcolor="#000000" stroked="false">
                <v:path arrowok="t"/>
                <v:fill type="solid"/>
              </v:shape>
            </v:group>
            <v:group style="position:absolute;left:7907;top:2028;width:10;height:20" coordorigin="7907,2028" coordsize="10,20">
              <v:shape style="position:absolute;left:7907;top:2028;width:10;height:20" coordorigin="7907,2028" coordsize="10,20" path="m7907,2047l7917,2047,7917,2028,7907,2028,7907,2047xe" filled="true" fillcolor="#000000" stroked="false">
                <v:path arrowok="t"/>
                <v:fill type="solid"/>
              </v:shape>
            </v:group>
            <v:group style="position:absolute;left:7907;top:2047;width:10;height:20" coordorigin="7907,2047" coordsize="10,20">
              <v:shape style="position:absolute;left:7907;top:2047;width:10;height:20" coordorigin="7907,2047" coordsize="10,20" path="m7907,2066l7917,2066,7917,2047,7907,2047,7907,2066xe" filled="true" fillcolor="#000000" stroked="false">
                <v:path arrowok="t"/>
                <v:fill type="solid"/>
              </v:shape>
              <v:shape style="position:absolute;left:7907;top:2066;width:10;height:19" type="#_x0000_t75" stroked="false">
                <v:imagedata r:id="rId153" o:title=""/>
              </v:shape>
            </v:group>
            <v:group style="position:absolute;left:7907;top:2085;width:10;height:20" coordorigin="7907,2085" coordsize="10,20">
              <v:shape style="position:absolute;left:7907;top:2085;width:10;height:20" coordorigin="7907,2085" coordsize="10,20" path="m7907,2105l7917,2105,7917,2085,7907,2085,7907,2105xe" filled="true" fillcolor="#000000" stroked="false">
                <v:path arrowok="t"/>
                <v:fill type="solid"/>
              </v:shape>
            </v:group>
            <v:group style="position:absolute;left:9033;top:2028;width:10;height:20" coordorigin="9033,2028" coordsize="10,20">
              <v:shape style="position:absolute;left:9033;top:2028;width:10;height:20" coordorigin="9033,2028" coordsize="10,20" path="m9033,2047l9043,2047,9043,2028,9033,2028,9033,2047xe" filled="true" fillcolor="#000000" stroked="false">
                <v:path arrowok="t"/>
                <v:fill type="solid"/>
              </v:shape>
            </v:group>
            <v:group style="position:absolute;left:9033;top:2047;width:10;height:20" coordorigin="9033,2047" coordsize="10,20">
              <v:shape style="position:absolute;left:9033;top:2047;width:10;height:20" coordorigin="9033,2047" coordsize="10,20" path="m9033,2066l9043,2066,9043,2047,9033,2047,9033,2066xe" filled="true" fillcolor="#000000" stroked="false">
                <v:path arrowok="t"/>
                <v:fill type="solid"/>
              </v:shape>
              <v:shape style="position:absolute;left:9033;top:2066;width:10;height:19" type="#_x0000_t75" stroked="false">
                <v:imagedata r:id="rId153" o:title=""/>
              </v:shape>
            </v:group>
            <v:group style="position:absolute;left:9033;top:2085;width:10;height:20" coordorigin="9033,2085" coordsize="10,20">
              <v:shape style="position:absolute;left:9033;top:2085;width:10;height:20" coordorigin="9033,2085" coordsize="10,20" path="m9033,2105l9043,2105,9043,2085,9033,2085,9033,2105xe" filled="true" fillcolor="#000000" stroked="false">
                <v:path arrowok="t"/>
                <v:fill type="solid"/>
              </v:shape>
            </v:group>
            <w10:wrap type="none"/>
          </v:group>
        </w:pict>
      </w:r>
      <w:r>
        <w:rPr/>
        <w:pict>
          <v:group style="position:absolute;margin-left:84.624001pt;margin-top:110.033722pt;width:442.3pt;height:28.2pt;mso-position-horizontal-relative:page;mso-position-vertical-relative:paragraph;z-index:-694096" coordorigin="1692,2201" coordsize="8846,564">
            <v:shape style="position:absolute;left:1692;top:2201;width:3363;height:108" type="#_x0000_t75" stroked="false">
              <v:imagedata r:id="rId154" o:title=""/>
            </v:shape>
            <v:shape style="position:absolute;left:5031;top:2297;width:1491;height:12" type="#_x0000_t75" stroked="false">
              <v:imagedata r:id="rId132" o:title=""/>
            </v:shape>
            <v:shape style="position:absolute;left:6508;top:2297;width:1409;height:12" type="#_x0000_t75" stroked="false">
              <v:imagedata r:id="rId155" o:title=""/>
            </v:shape>
            <v:shape style="position:absolute;left:7902;top:2297;width:1141;height:12" type="#_x0000_t75" stroked="false">
              <v:imagedata r:id="rId156" o:title=""/>
            </v:shape>
            <v:shape style="position:absolute;left:9028;top:2299;width:1510;height:10" type="#_x0000_t75" stroked="false">
              <v:imagedata r:id="rId148" o:title=""/>
            </v:shape>
            <v:group style="position:absolute;left:5036;top:2309;width:10;height:20" coordorigin="5036,2309" coordsize="10,20">
              <v:shape style="position:absolute;left:5036;top:2309;width:10;height:20" coordorigin="5036,2309" coordsize="10,20" path="m5036,2328l5046,2328,5046,2309,5036,2309,5036,2328xe" filled="true" fillcolor="#000000" stroked="false">
                <v:path arrowok="t"/>
                <v:fill type="solid"/>
              </v:shape>
            </v:group>
            <v:group style="position:absolute;left:5036;top:2328;width:10;height:20" coordorigin="5036,2328" coordsize="10,20">
              <v:shape style="position:absolute;left:5036;top:2328;width:10;height:20" coordorigin="5036,2328" coordsize="10,20" path="m5036,2347l5046,2347,5046,2328,5036,2328,5036,2347xe" filled="true" fillcolor="#000000" stroked="false">
                <v:path arrowok="t"/>
                <v:fill type="solid"/>
              </v:shape>
            </v:group>
            <v:group style="position:absolute;left:5036;top:2347;width:10;height:20" coordorigin="5036,2347" coordsize="10,20">
              <v:shape style="position:absolute;left:5036;top:2347;width:10;height:20" coordorigin="5036,2347" coordsize="10,20" path="m5036,2366l5046,2366,5046,2347,5036,2347,5036,2366xe" filled="true" fillcolor="#000000" stroked="false">
                <v:path arrowok="t"/>
                <v:fill type="solid"/>
              </v:shape>
            </v:group>
            <v:group style="position:absolute;left:5036;top:2366;width:10;height:20" coordorigin="5036,2366" coordsize="10,20">
              <v:shape style="position:absolute;left:5036;top:2366;width:10;height:20" coordorigin="5036,2366" coordsize="10,20" path="m5036,2385l5046,2385,5046,2366,5036,2366,5036,2385xe" filled="true" fillcolor="#000000" stroked="false">
                <v:path arrowok="t"/>
                <v:fill type="solid"/>
              </v:shape>
            </v:group>
            <v:group style="position:absolute;left:5036;top:2385;width:10;height:20" coordorigin="5036,2385" coordsize="10,20">
              <v:shape style="position:absolute;left:5036;top:2385;width:10;height:20" coordorigin="5036,2385" coordsize="10,20" path="m5036,2405l5046,2405,5046,2385,5036,2385,5036,2405xe" filled="true" fillcolor="#000000" stroked="false">
                <v:path arrowok="t"/>
                <v:fill type="solid"/>
              </v:shape>
            </v:group>
            <v:group style="position:absolute;left:5036;top:2405;width:10;height:20" coordorigin="5036,2405" coordsize="10,20">
              <v:shape style="position:absolute;left:5036;top:2405;width:10;height:20" coordorigin="5036,2405" coordsize="10,20" path="m5036,2424l5046,2424,5046,2405,5036,2405,5036,2424xe" filled="true" fillcolor="#000000" stroked="false">
                <v:path arrowok="t"/>
                <v:fill type="solid"/>
              </v:shape>
            </v:group>
            <v:group style="position:absolute;left:5036;top:2424;width:10;height:20" coordorigin="5036,2424" coordsize="10,20">
              <v:shape style="position:absolute;left:5036;top:2424;width:10;height:20" coordorigin="5036,2424" coordsize="10,20" path="m5036,2443l5046,2443,5046,2424,5036,2424,5036,2443xe" filled="true" fillcolor="#000000" stroked="false">
                <v:path arrowok="t"/>
                <v:fill type="solid"/>
              </v:shape>
            </v:group>
            <v:group style="position:absolute;left:5036;top:2443;width:10;height:20" coordorigin="5036,2443" coordsize="10,20">
              <v:shape style="position:absolute;left:5036;top:2443;width:10;height:20" coordorigin="5036,2443" coordsize="10,20" path="m5036,2462l5046,2462,5046,2443,5036,2443,5036,2462xe" filled="true" fillcolor="#000000" stroked="false">
                <v:path arrowok="t"/>
                <v:fill type="solid"/>
              </v:shape>
            </v:group>
            <v:group style="position:absolute;left:5036;top:2462;width:10;height:20" coordorigin="5036,2462" coordsize="10,20">
              <v:shape style="position:absolute;left:5036;top:2462;width:10;height:20" coordorigin="5036,2462" coordsize="10,20" path="m5036,2481l5046,2481,5046,2462,5036,2462,5036,2481xe" filled="true" fillcolor="#000000" stroked="false">
                <v:path arrowok="t"/>
                <v:fill type="solid"/>
              </v:shape>
            </v:group>
            <v:group style="position:absolute;left:5036;top:2481;width:10;height:20" coordorigin="5036,2481" coordsize="10,20">
              <v:shape style="position:absolute;left:5036;top:2481;width:10;height:20" coordorigin="5036,2481" coordsize="10,20" path="m5036,2501l5046,2501,5046,2481,5036,2481,5036,2501xe" filled="true" fillcolor="#000000" stroked="false">
                <v:path arrowok="t"/>
                <v:fill type="solid"/>
              </v:shape>
            </v:group>
            <v:group style="position:absolute;left:5036;top:2501;width:10;height:20" coordorigin="5036,2501" coordsize="10,20">
              <v:shape style="position:absolute;left:5036;top:2501;width:10;height:20" coordorigin="5036,2501" coordsize="10,20" path="m5036,2520l5046,2520,5046,2501,5036,2501,5036,2520xe" filled="true" fillcolor="#000000" stroked="false">
                <v:path arrowok="t"/>
                <v:fill type="solid"/>
              </v:shape>
            </v:group>
            <v:group style="position:absolute;left:5036;top:2520;width:10;height:20" coordorigin="5036,2520" coordsize="10,20">
              <v:shape style="position:absolute;left:5036;top:2520;width:10;height:20" coordorigin="5036,2520" coordsize="10,20" path="m5036,2539l5046,2539,5046,2520,5036,2520,5036,2539xe" filled="true" fillcolor="#000000" stroked="false">
                <v:path arrowok="t"/>
                <v:fill type="solid"/>
              </v:shape>
            </v:group>
            <v:group style="position:absolute;left:5036;top:2539;width:10;height:20" coordorigin="5036,2539" coordsize="10,20">
              <v:shape style="position:absolute;left:5036;top:2539;width:10;height:20" coordorigin="5036,2539" coordsize="10,20" path="m5036,2558l5046,2558,5046,2539,5036,2539,5036,2558xe" filled="true" fillcolor="#000000" stroked="false">
                <v:path arrowok="t"/>
                <v:fill type="solid"/>
              </v:shape>
            </v:group>
            <v:group style="position:absolute;left:5036;top:2558;width:10;height:20" coordorigin="5036,2558" coordsize="10,20">
              <v:shape style="position:absolute;left:5036;top:2558;width:10;height:20" coordorigin="5036,2558" coordsize="10,20" path="m5036,2577l5046,2577,5046,2558,5036,2558,5036,2577xe" filled="true" fillcolor="#000000" stroked="false">
                <v:path arrowok="t"/>
                <v:fill type="solid"/>
              </v:shape>
            </v:group>
            <v:group style="position:absolute;left:5036;top:2577;width:10;height:20" coordorigin="5036,2577" coordsize="10,20">
              <v:shape style="position:absolute;left:5036;top:2577;width:10;height:20" coordorigin="5036,2577" coordsize="10,20" path="m5036,2597l5046,2597,5046,2577,5036,2577,5036,2597xe" filled="true" fillcolor="#000000" stroked="false">
                <v:path arrowok="t"/>
                <v:fill type="solid"/>
              </v:shape>
            </v:group>
            <v:group style="position:absolute;left:5036;top:2597;width:10;height:20" coordorigin="5036,2597" coordsize="10,20">
              <v:shape style="position:absolute;left:5036;top:2597;width:10;height:20" coordorigin="5036,2597" coordsize="10,20" path="m5036,2616l5046,2616,5046,2597,5036,2597,5036,2616xe" filled="true" fillcolor="#000000" stroked="false">
                <v:path arrowok="t"/>
                <v:fill type="solid"/>
              </v:shape>
            </v:group>
            <v:group style="position:absolute;left:5036;top:2616;width:10;height:20" coordorigin="5036,2616" coordsize="10,20">
              <v:shape style="position:absolute;left:5036;top:2616;width:10;height:20" coordorigin="5036,2616" coordsize="10,20" path="m5036,2635l5046,2635,5046,2616,5036,2616,5036,2635xe" filled="true" fillcolor="#000000" stroked="false">
                <v:path arrowok="t"/>
                <v:fill type="solid"/>
              </v:shape>
            </v:group>
            <v:group style="position:absolute;left:5036;top:2635;width:10;height:20" coordorigin="5036,2635" coordsize="10,20">
              <v:shape style="position:absolute;left:5036;top:2635;width:10;height:20" coordorigin="5036,2635" coordsize="10,20" path="m5036,2654l5046,2654,5046,2635,5036,2635,5036,2654xe" filled="true" fillcolor="#000000" stroked="false">
                <v:path arrowok="t"/>
                <v:fill type="solid"/>
              </v:shape>
            </v:group>
            <v:group style="position:absolute;left:5036;top:2654;width:10;height:20" coordorigin="5036,2654" coordsize="10,20">
              <v:shape style="position:absolute;left:5036;top:2654;width:10;height:20" coordorigin="5036,2654" coordsize="10,20" path="m5036,2673l5046,2673,5046,2654,5036,2654,5036,2673xe" filled="true" fillcolor="#000000" stroked="false">
                <v:path arrowok="t"/>
                <v:fill type="solid"/>
              </v:shape>
            </v:group>
            <v:group style="position:absolute;left:5036;top:2673;width:10;height:20" coordorigin="5036,2673" coordsize="10,20">
              <v:shape style="position:absolute;left:5036;top:2673;width:10;height:20" coordorigin="5036,2673" coordsize="10,20" path="m5036,2693l5046,2693,5046,2673,5036,2673,5036,2693xe" filled="true" fillcolor="#000000" stroked="false">
                <v:path arrowok="t"/>
                <v:fill type="solid"/>
              </v:shape>
              <v:shape style="position:absolute;left:5036;top:2712;width:10;height:53" type="#_x0000_t75" stroked="false">
                <v:imagedata r:id="rId157" o:title=""/>
              </v:shape>
              <v:shape style="position:absolute;left:6513;top:2712;width:10;height:53" type="#_x0000_t75" stroked="false">
                <v:imagedata r:id="rId157" o:title=""/>
              </v:shape>
              <v:shape style="position:absolute;left:7907;top:2712;width:10;height:53" type="#_x0000_t75" stroked="false">
                <v:imagedata r:id="rId157" o:title=""/>
              </v:shape>
              <v:shape style="position:absolute;left:9033;top:2712;width:10;height:53" type="#_x0000_t75" stroked="false">
                <v:imagedata r:id="rId157" o:title=""/>
              </v:shape>
            </v:group>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其他应收款按种类披露：</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4839"/>
        <w:gridCol w:w="1394"/>
        <w:gridCol w:w="1126"/>
        <w:gridCol w:w="1500"/>
      </w:tblGrid>
      <w:tr>
        <w:trPr>
          <w:trHeight w:val="385" w:hRule="exact"/>
        </w:trPr>
        <w:tc>
          <w:tcPr>
            <w:tcW w:w="8860"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before="82"/>
              <w:ind w:left="57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0" w:hRule="exact"/>
        </w:trPr>
        <w:tc>
          <w:tcPr>
            <w:tcW w:w="4839" w:type="dxa"/>
            <w:tcBorders>
              <w:top w:val="nil" w:sz="6" w:space="0" w:color="auto"/>
              <w:left w:val="nil" w:sz="6" w:space="0" w:color="auto"/>
              <w:bottom w:val="nil" w:sz="6" w:space="0" w:color="auto"/>
              <w:right w:val="single" w:sz="4" w:space="0" w:color="000000"/>
            </w:tcBorders>
          </w:tcPr>
          <w:p>
            <w:pPr>
              <w:pStyle w:val="TableParagraph"/>
              <w:spacing w:line="180" w:lineRule="exact"/>
              <w:ind w:left="14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94"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nil" w:sz="6" w:space="0" w:color="auto"/>
            </w:tcBorders>
          </w:tcPr>
          <w:p>
            <w:pPr/>
          </w:p>
        </w:tc>
      </w:tr>
      <w:tr>
        <w:trPr>
          <w:trHeight w:val="378" w:hRule="exact"/>
        </w:trPr>
        <w:tc>
          <w:tcPr>
            <w:tcW w:w="4839" w:type="dxa"/>
            <w:tcBorders>
              <w:top w:val="nil" w:sz="6" w:space="0" w:color="auto"/>
              <w:left w:val="nil" w:sz="6" w:space="0" w:color="auto"/>
              <w:bottom w:val="nil" w:sz="6" w:space="0" w:color="auto"/>
              <w:right w:val="single" w:sz="4" w:space="0" w:color="000000"/>
            </w:tcBorders>
          </w:tcPr>
          <w:p>
            <w:pPr>
              <w:pStyle w:val="TableParagraph"/>
              <w:spacing w:line="230" w:lineRule="exact"/>
              <w:ind w:right="38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0" w:type="dxa"/>
            <w:tcBorders>
              <w:top w:val="nil" w:sz="6" w:space="0" w:color="auto"/>
              <w:left w:val="single" w:sz="4" w:space="0" w:color="000000"/>
              <w:bottom w:val="nil" w:sz="6" w:space="0" w:color="auto"/>
              <w:right w:val="nil" w:sz="6" w:space="0" w:color="auto"/>
            </w:tcBorders>
          </w:tcPr>
          <w:p>
            <w:pPr>
              <w:pStyle w:val="TableParagraph"/>
              <w:spacing w:line="244" w:lineRule="exact"/>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坏账准备比例</w:t>
            </w:r>
            <w:r>
              <w:rPr>
                <w:rFonts w:ascii="Times New Roman" w:hAnsi="Times New Roman" w:cs="Times New Roman" w:eastAsia="Times New Roman" w:hint="default"/>
                <w:sz w:val="18"/>
                <w:szCs w:val="18"/>
              </w:rPr>
              <w:t>(%)</w:t>
            </w:r>
          </w:p>
        </w:tc>
      </w:tr>
      <w:tr>
        <w:trPr>
          <w:trHeight w:val="692" w:hRule="exact"/>
        </w:trPr>
        <w:tc>
          <w:tcPr>
            <w:tcW w:w="4839"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left="31" w:right="0"/>
              <w:jc w:val="left"/>
              <w:rPr>
                <w:rFonts w:ascii="宋体" w:hAnsi="宋体" w:cs="宋体" w:eastAsia="宋体" w:hint="default"/>
                <w:sz w:val="18"/>
                <w:szCs w:val="18"/>
              </w:rPr>
            </w:pPr>
            <w:r>
              <w:rPr>
                <w:rFonts w:ascii="宋体" w:hAnsi="宋体" w:cs="宋体" w:eastAsia="宋体" w:hint="default"/>
                <w:spacing w:val="2"/>
                <w:sz w:val="18"/>
                <w:szCs w:val="18"/>
              </w:rPr>
              <w:t>单项金额重大且单独计提坏账准备的其他</w:t>
            </w:r>
            <w:r>
              <w:rPr>
                <w:rFonts w:ascii="宋体" w:hAnsi="宋体" w:cs="宋体" w:eastAsia="宋体" w:hint="default"/>
                <w:sz w:val="18"/>
                <w:szCs w:val="18"/>
              </w:rPr>
            </w:r>
          </w:p>
          <w:p>
            <w:pPr>
              <w:pStyle w:val="TableParagraph"/>
              <w:spacing w:line="240" w:lineRule="auto" w:before="139"/>
              <w:ind w:left="31"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39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r>
      <w:tr>
        <w:trPr>
          <w:trHeight w:val="595" w:hRule="exact"/>
        </w:trPr>
        <w:tc>
          <w:tcPr>
            <w:tcW w:w="4839" w:type="dxa"/>
            <w:tcBorders>
              <w:top w:val="single" w:sz="8" w:space="0" w:color="000000"/>
              <w:left w:val="nil" w:sz="6" w:space="0" w:color="auto"/>
              <w:bottom w:val="single" w:sz="30"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394" w:type="dxa"/>
            <w:tcBorders>
              <w:top w:val="nil" w:sz="6" w:space="0" w:color="auto"/>
              <w:left w:val="single" w:sz="4" w:space="0" w:color="000000"/>
              <w:bottom w:val="single" w:sz="30" w:space="0" w:color="000000"/>
              <w:right w:val="single" w:sz="4" w:space="0" w:color="000000"/>
            </w:tcBorders>
          </w:tcPr>
          <w:p>
            <w:pPr/>
          </w:p>
        </w:tc>
        <w:tc>
          <w:tcPr>
            <w:tcW w:w="1126" w:type="dxa"/>
            <w:tcBorders>
              <w:top w:val="nil" w:sz="6" w:space="0" w:color="auto"/>
              <w:left w:val="single" w:sz="4" w:space="0" w:color="000000"/>
              <w:bottom w:val="single" w:sz="30" w:space="0" w:color="000000"/>
              <w:right w:val="single" w:sz="4" w:space="0" w:color="000000"/>
            </w:tcBorders>
          </w:tcPr>
          <w:p>
            <w:pPr/>
          </w:p>
        </w:tc>
        <w:tc>
          <w:tcPr>
            <w:tcW w:w="1500" w:type="dxa"/>
            <w:tcBorders>
              <w:top w:val="nil" w:sz="6" w:space="0" w:color="auto"/>
              <w:left w:val="single" w:sz="4" w:space="0" w:color="000000"/>
              <w:bottom w:val="single" w:sz="30" w:space="0" w:color="000000"/>
              <w:right w:val="nil" w:sz="6" w:space="0" w:color="auto"/>
            </w:tcBorders>
          </w:tcPr>
          <w:p>
            <w:pPr/>
          </w:p>
        </w:tc>
      </w:tr>
    </w:tbl>
    <w:p>
      <w:pPr>
        <w:spacing w:after="0"/>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r>
        <w:rPr/>
        <w:pict>
          <v:shape style="position:absolute;margin-left:251.809998pt;margin-top:73.439980pt;width:.48pt;height:.12pt;mso-position-horizontal-relative:page;mso-position-vertical-relative:page;z-index:5824" type="#_x0000_t75" stroked="false">
            <v:imagedata r:id="rId158" o:title=""/>
          </v:shape>
        </w:pict>
      </w:r>
      <w:r>
        <w:rPr/>
        <w:pict>
          <v:shape style="position:absolute;margin-left:325.630005pt;margin-top:73.439980pt;width:.48001pt;height:.12pt;mso-position-horizontal-relative:page;mso-position-vertical-relative:page;z-index:5848" type="#_x0000_t75" stroked="false">
            <v:imagedata r:id="rId158" o:title=""/>
          </v:shape>
        </w:pict>
      </w:r>
      <w:r>
        <w:rPr/>
        <w:pict>
          <v:shape style="position:absolute;margin-left:395.350006pt;margin-top:73.439980pt;width:.48001pt;height:.12pt;mso-position-horizontal-relative:page;mso-position-vertical-relative:page;z-index:5872" type="#_x0000_t75" stroked="false">
            <v:imagedata r:id="rId158" o:title=""/>
          </v:shape>
        </w:pict>
      </w:r>
      <w:r>
        <w:rPr/>
        <w:pict>
          <v:shape style="position:absolute;margin-left:451.660004pt;margin-top:73.439980pt;width:.47998pt;height:.12pt;mso-position-horizontal-relative:page;mso-position-vertical-relative:page;z-index:5896" type="#_x0000_t75" stroked="false">
            <v:imagedata r:id="rId158" o:title=""/>
          </v:shape>
        </w:pict>
      </w:r>
      <w:r>
        <w:rPr/>
        <w:pict>
          <v:group style="position:absolute;margin-left:84.624001pt;margin-top:90.860023pt;width:442.3pt;height:5.9pt;mso-position-horizontal-relative:page;mso-position-vertical-relative:page;z-index:-693712" coordorigin="1692,1817" coordsize="8846,118">
            <v:shape style="position:absolute;left:1692;top:1817;width:3363;height:118" type="#_x0000_t75" stroked="false">
              <v:imagedata r:id="rId159" o:title=""/>
            </v:shape>
            <v:shape style="position:absolute;left:5031;top:1875;width:1491;height:60" type="#_x0000_t75" stroked="false">
              <v:imagedata r:id="rId160" o:title=""/>
            </v:shape>
            <v:shape style="position:absolute;left:6508;top:1875;width:1409;height:60" type="#_x0000_t75" stroked="false">
              <v:imagedata r:id="rId161" o:title=""/>
            </v:shape>
            <v:shape style="position:absolute;left:7902;top:1875;width:1141;height:60" type="#_x0000_t75" stroked="false">
              <v:imagedata r:id="rId162" o:title=""/>
            </v:shape>
            <v:shape style="position:absolute;left:9028;top:1925;width:1510;height:10" type="#_x0000_t75" stroked="false">
              <v:imagedata r:id="rId148" o:title=""/>
            </v:shape>
            <w10:wrap type="none"/>
          </v:group>
        </w:pict>
      </w:r>
      <w:r>
        <w:rPr/>
        <w:pict>
          <v:group style="position:absolute;margin-left:84.624001pt;margin-top:114.019966pt;width:442.3pt;height:5.9pt;mso-position-horizontal-relative:page;mso-position-vertical-relative:page;z-index:-693688" coordorigin="1692,2280" coordsize="8846,118">
            <v:shape style="position:absolute;left:1692;top:2280;width:3363;height:118" type="#_x0000_t75" stroked="false">
              <v:imagedata r:id="rId159" o:title=""/>
            </v:shape>
            <v:shape style="position:absolute;left:5031;top:2338;width:1491;height:60" type="#_x0000_t75" stroked="false">
              <v:imagedata r:id="rId163" o:title=""/>
            </v:shape>
            <v:shape style="position:absolute;left:6508;top:2338;width:1409;height:60" type="#_x0000_t75" stroked="false">
              <v:imagedata r:id="rId164" o:title=""/>
            </v:shape>
            <v:shape style="position:absolute;left:7902;top:2338;width:1141;height:60" type="#_x0000_t75" stroked="false">
              <v:imagedata r:id="rId165" o:title=""/>
            </v:shape>
            <v:shape style="position:absolute;left:9028;top:2388;width:1510;height:10" type="#_x0000_t75" stroked="false">
              <v:imagedata r:id="rId152" o:title=""/>
            </v:shape>
            <w10:wrap type="none"/>
          </v:group>
        </w:pict>
      </w:r>
      <w:r>
        <w:rPr/>
        <w:pict>
          <v:shape style="position:absolute;margin-left:251.809998pt;margin-top:149.660019pt;width:.48002pt;height:.96pt;mso-position-horizontal-relative:page;mso-position-vertical-relative:page;z-index:5968" type="#_x0000_t75" stroked="false">
            <v:imagedata r:id="rId166" o:title=""/>
          </v:shape>
        </w:pict>
      </w:r>
      <w:r>
        <w:rPr/>
        <w:pict>
          <v:shape style="position:absolute;margin-left:325.630005pt;margin-top:149.660019pt;width:.48003pt;height:.96pt;mso-position-horizontal-relative:page;mso-position-vertical-relative:page;z-index:5992" type="#_x0000_t75" stroked="false">
            <v:imagedata r:id="rId166" o:title=""/>
          </v:shape>
        </w:pict>
      </w:r>
      <w:r>
        <w:rPr/>
        <w:pict>
          <v:shape style="position:absolute;margin-left:395.350006pt;margin-top:149.660019pt;width:.48003pt;height:.96pt;mso-position-horizontal-relative:page;mso-position-vertical-relative:page;z-index:6016" type="#_x0000_t75" stroked="false">
            <v:imagedata r:id="rId166" o:title=""/>
          </v:shape>
        </w:pict>
      </w:r>
      <w:r>
        <w:rPr/>
        <w:pict>
          <v:shape style="position:absolute;margin-left:451.660004pt;margin-top:149.660019pt;width:.48pt;height:.96pt;mso-position-horizontal-relative:page;mso-position-vertical-relative:page;z-index:6040" type="#_x0000_t75" stroked="false">
            <v:imagedata r:id="rId166" o:title=""/>
          </v:shape>
        </w:pict>
      </w:r>
      <w:r>
        <w:rPr/>
        <w:pict>
          <v:group style="position:absolute;margin-left:84.624001pt;margin-top:156.379959pt;width:442.3pt;height:5.55pt;mso-position-horizontal-relative:page;mso-position-vertical-relative:page;z-index:-693568" coordorigin="1692,3128" coordsize="8846,111">
            <v:shape style="position:absolute;left:1692;top:3128;width:3363;height:110" type="#_x0000_t75" stroked="false">
              <v:imagedata r:id="rId167" o:title=""/>
            </v:shape>
            <v:shape style="position:absolute;left:5031;top:3224;width:1491;height:14" type="#_x0000_t75" stroked="false">
              <v:imagedata r:id="rId168" o:title=""/>
            </v:shape>
            <v:shape style="position:absolute;left:6508;top:3224;width:1409;height:14" type="#_x0000_t75" stroked="false">
              <v:imagedata r:id="rId169" o:title=""/>
            </v:shape>
            <v:shape style="position:absolute;left:7902;top:3228;width:1131;height:10" type="#_x0000_t75" stroked="false">
              <v:imagedata r:id="rId151" o:title=""/>
            </v:shape>
            <v:shape style="position:absolute;left:9028;top:3228;width:1510;height:10" type="#_x0000_t75" stroked="false">
              <v:imagedata r:id="rId152" o:title=""/>
            </v:shape>
            <w10:wrap type="none"/>
          </v:group>
        </w:pict>
      </w:r>
      <w:r>
        <w:rPr/>
        <w:pict>
          <v:shape style="position:absolute;margin-left:251.809998pt;margin-top:182.060028pt;width:.47728pt;height:2.625pt;mso-position-horizontal-relative:page;mso-position-vertical-relative:page;z-index:6088" type="#_x0000_t75" stroked="false">
            <v:imagedata r:id="rId170" o:title=""/>
          </v:shape>
        </w:pict>
      </w:r>
      <w:r>
        <w:rPr/>
        <w:pict>
          <v:shape style="position:absolute;margin-left:325.630005pt;margin-top:182.060028pt;width:.47729pt;height:2.625pt;mso-position-horizontal-relative:page;mso-position-vertical-relative:page;z-index:6112" type="#_x0000_t75" stroked="false">
            <v:imagedata r:id="rId171" o:title=""/>
          </v:shape>
        </w:pict>
      </w:r>
      <w:r>
        <w:rPr/>
        <w:pict>
          <v:shape style="position:absolute;margin-left:395.350006pt;margin-top:182.060028pt;width:.47729pt;height:2.625pt;mso-position-horizontal-relative:page;mso-position-vertical-relative:page;z-index:6136" type="#_x0000_t75" stroked="false">
            <v:imagedata r:id="rId171" o:title=""/>
          </v:shape>
        </w:pict>
      </w:r>
      <w:r>
        <w:rPr/>
        <w:pict>
          <v:shape style="position:absolute;margin-left:451.660004pt;margin-top:182.060028pt;width:.47726pt;height:2.625pt;mso-position-horizontal-relative:page;mso-position-vertical-relative:page;z-index:6160" type="#_x0000_t75" stroked="false">
            <v:imagedata r:id="rId172" o:title=""/>
          </v:shape>
        </w:pict>
      </w:r>
    </w:p>
    <w:p>
      <w:pPr>
        <w:spacing w:line="20" w:lineRule="exact"/>
        <w:ind w:left="1764" w:right="0" w:firstLine="0"/>
        <w:rPr>
          <w:rFonts w:ascii="宋体" w:hAnsi="宋体" w:cs="宋体" w:eastAsia="宋体" w:hint="default"/>
          <w:sz w:val="2"/>
          <w:szCs w:val="2"/>
        </w:rPr>
      </w:pPr>
      <w:r>
        <w:rPr>
          <w:rFonts w:ascii="宋体" w:hAnsi="宋体" w:cs="宋体" w:eastAsia="宋体" w:hint="default"/>
          <w:sz w:val="2"/>
          <w:szCs w:val="2"/>
        </w:rPr>
        <w:pict>
          <v:group style="width:435.1pt;height:.75pt;mso-position-horizontal-relative:char;mso-position-vertical-relative:line" coordorigin="0,0" coordsize="8702,15">
            <v:group style="position:absolute;left:7;top:7;width:8687;height:2" coordorigin="7,7" coordsize="8687,2">
              <v:shape style="position:absolute;left:7;top:7;width:8687;height:2" coordorigin="7,7" coordsize="8687,0" path="m7,7l8694,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4"/>
          <w:szCs w:val="24"/>
        </w:rPr>
      </w:pPr>
    </w:p>
    <w:tbl>
      <w:tblPr>
        <w:tblW w:w="0" w:type="auto"/>
        <w:jc w:val="left"/>
        <w:tblInd w:w="1681" w:type="dxa"/>
        <w:tblLayout w:type="fixed"/>
        <w:tblCellMar>
          <w:top w:w="0" w:type="dxa"/>
          <w:left w:w="0" w:type="dxa"/>
          <w:bottom w:w="0" w:type="dxa"/>
          <w:right w:w="0" w:type="dxa"/>
        </w:tblCellMar>
        <w:tblLook w:val="01E0"/>
      </w:tblPr>
      <w:tblGrid>
        <w:gridCol w:w="3359"/>
        <w:gridCol w:w="1476"/>
        <w:gridCol w:w="1394"/>
        <w:gridCol w:w="1126"/>
        <w:gridCol w:w="1500"/>
      </w:tblGrid>
      <w:tr>
        <w:trPr>
          <w:trHeight w:val="437" w:hRule="exact"/>
        </w:trPr>
        <w:tc>
          <w:tcPr>
            <w:tcW w:w="3359"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pacing w:val="-1"/>
                <w:sz w:val="18"/>
              </w:rPr>
              <w:t>3,069,019.65</w:t>
            </w:r>
          </w:p>
        </w:tc>
        <w:tc>
          <w:tcPr>
            <w:tcW w:w="1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231,480.37</w:t>
            </w:r>
          </w:p>
        </w:tc>
        <w:tc>
          <w:tcPr>
            <w:tcW w:w="15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7.54</w:t>
            </w:r>
          </w:p>
        </w:tc>
      </w:tr>
      <w:tr>
        <w:trPr>
          <w:trHeight w:val="415" w:hRule="exact"/>
        </w:trPr>
        <w:tc>
          <w:tcPr>
            <w:tcW w:w="3359"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2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3,069,019.65</w:t>
            </w: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231,480.37</w:t>
            </w:r>
          </w:p>
        </w:tc>
        <w:tc>
          <w:tcPr>
            <w:tcW w:w="1500"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w:t>
            </w:r>
          </w:p>
        </w:tc>
      </w:tr>
      <w:tr>
        <w:trPr>
          <w:trHeight w:val="50" w:hRule="exact"/>
        </w:trPr>
        <w:tc>
          <w:tcPr>
            <w:tcW w:w="8856" w:type="dxa"/>
            <w:gridSpan w:val="5"/>
            <w:tcBorders>
              <w:top w:val="nil" w:sz="6" w:space="0" w:color="auto"/>
              <w:left w:val="nil" w:sz="6" w:space="0" w:color="auto"/>
              <w:bottom w:val="nil" w:sz="6" w:space="0" w:color="auto"/>
              <w:right w:val="nil" w:sz="6" w:space="0" w:color="auto"/>
            </w:tcBorders>
          </w:tcPr>
          <w:p>
            <w:pPr/>
          </w:p>
        </w:tc>
      </w:tr>
      <w:tr>
        <w:trPr>
          <w:trHeight w:val="664" w:hRule="exact"/>
        </w:trPr>
        <w:tc>
          <w:tcPr>
            <w:tcW w:w="3359" w:type="dxa"/>
            <w:tcBorders>
              <w:top w:val="nil" w:sz="6" w:space="0" w:color="auto"/>
              <w:left w:val="nil" w:sz="6" w:space="0" w:color="auto"/>
              <w:bottom w:val="nil" w:sz="6" w:space="0" w:color="auto"/>
              <w:right w:val="single" w:sz="4" w:space="0" w:color="000000"/>
            </w:tcBorders>
          </w:tcPr>
          <w:p>
            <w:pPr>
              <w:pStyle w:val="TableParagraph"/>
              <w:spacing w:line="374" w:lineRule="exact" w:before="39"/>
              <w:ind w:left="27" w:right="37"/>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其他应收款</w:t>
            </w: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9"/>
                <w:szCs w:val="29"/>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9"/>
                <w:szCs w:val="29"/>
              </w:rPr>
            </w:pP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9"/>
                <w:szCs w:val="29"/>
              </w:rPr>
            </w:pPr>
          </w:p>
        </w:tc>
      </w:tr>
      <w:tr>
        <w:trPr>
          <w:trHeight w:val="224" w:hRule="exact"/>
        </w:trPr>
        <w:tc>
          <w:tcPr>
            <w:tcW w:w="4836" w:type="dxa"/>
            <w:gridSpan w:val="2"/>
            <w:tcBorders>
              <w:top w:val="nil" w:sz="6" w:space="0" w:color="auto"/>
              <w:left w:val="nil" w:sz="6" w:space="0" w:color="auto"/>
              <w:bottom w:val="nil" w:sz="6" w:space="0" w:color="auto"/>
              <w:right w:val="single" w:sz="4" w:space="0" w:color="000000"/>
            </w:tcBorders>
          </w:tcPr>
          <w:p>
            <w:pP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100.00</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231,480.37</w:t>
            </w:r>
          </w:p>
        </w:tc>
        <w:tc>
          <w:tcPr>
            <w:tcW w:w="150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7.54</w:t>
            </w:r>
          </w:p>
        </w:tc>
      </w:tr>
      <w:tr>
        <w:trPr>
          <w:trHeight w:val="466" w:hRule="exact"/>
        </w:trPr>
        <w:tc>
          <w:tcPr>
            <w:tcW w:w="3359"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6" w:type="dxa"/>
            <w:tcBorders>
              <w:top w:val="nil" w:sz="6" w:space="0" w:color="auto"/>
              <w:left w:val="single" w:sz="4" w:space="0" w:color="000000"/>
              <w:bottom w:val="single" w:sz="30" w:space="0" w:color="000000"/>
              <w:right w:val="single" w:sz="4"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pacing w:val="-1"/>
                <w:sz w:val="18"/>
              </w:rPr>
              <w:t>3,069,019.65</w:t>
            </w:r>
          </w:p>
        </w:tc>
        <w:tc>
          <w:tcPr>
            <w:tcW w:w="1394" w:type="dxa"/>
            <w:vMerge/>
            <w:tcBorders>
              <w:left w:val="single" w:sz="4" w:space="0" w:color="000000"/>
              <w:bottom w:val="single" w:sz="30" w:space="0" w:color="000000"/>
              <w:right w:val="single" w:sz="4" w:space="0" w:color="000000"/>
            </w:tcBorders>
          </w:tcPr>
          <w:p>
            <w:pPr/>
          </w:p>
        </w:tc>
        <w:tc>
          <w:tcPr>
            <w:tcW w:w="1126" w:type="dxa"/>
            <w:vMerge/>
            <w:tcBorders>
              <w:left w:val="single" w:sz="4" w:space="0" w:color="000000"/>
              <w:bottom w:val="single" w:sz="30" w:space="0" w:color="000000"/>
              <w:right w:val="single" w:sz="4" w:space="0" w:color="000000"/>
            </w:tcBorders>
          </w:tcPr>
          <w:p>
            <w:pPr/>
          </w:p>
        </w:tc>
        <w:tc>
          <w:tcPr>
            <w:tcW w:w="1500" w:type="dxa"/>
            <w:vMerge/>
            <w:tcBorders>
              <w:left w:val="single" w:sz="4" w:space="0" w:color="000000"/>
              <w:bottom w:val="single" w:sz="30"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0"/>
          <w:szCs w:val="10"/>
        </w:rPr>
      </w:pPr>
    </w:p>
    <w:p>
      <w:pPr>
        <w:spacing w:line="2263" w:lineRule="exact"/>
        <w:ind w:left="1678" w:right="0" w:firstLine="0"/>
        <w:rPr>
          <w:rFonts w:ascii="宋体" w:hAnsi="宋体" w:cs="宋体" w:eastAsia="宋体" w:hint="default"/>
          <w:sz w:val="20"/>
          <w:szCs w:val="20"/>
        </w:rPr>
      </w:pPr>
      <w:r>
        <w:rPr>
          <w:rFonts w:ascii="宋体" w:hAnsi="宋体" w:cs="宋体" w:eastAsia="宋体" w:hint="default"/>
          <w:position w:val="-44"/>
          <w:sz w:val="20"/>
          <w:szCs w:val="20"/>
        </w:rPr>
        <w:pict>
          <v:group style="width:443.75pt;height:113.2pt;mso-position-horizontal-relative:char;mso-position-vertical-relative:line" coordorigin="0,0" coordsize="8875,2264">
            <v:group style="position:absolute;left:14;top:14;width:3178;height:2" coordorigin="14,14" coordsize="3178,2">
              <v:shape style="position:absolute;left:14;top:14;width:3178;height:2" coordorigin="14,14" coordsize="3178,0" path="m14,14l3192,14e" filled="false" stroked="true" strokeweight="1.44pt" strokecolor="#000000">
                <v:path arrowok="t"/>
              </v:shape>
              <v:shape style="position:absolute;left:3193;top:29;width:10;height:2" type="#_x0000_t75" stroked="false">
                <v:imagedata r:id="rId173" o:title=""/>
              </v:shape>
            </v:group>
            <v:group style="position:absolute;left:3193;top:14;width:29;height:2" coordorigin="3193,14" coordsize="29,2">
              <v:shape style="position:absolute;left:3193;top:14;width:29;height:2" coordorigin="3193,14" coordsize="29,0" path="m3193,14l3221,14e" filled="false" stroked="true" strokeweight="1.44pt" strokecolor="#000000">
                <v:path arrowok="t"/>
              </v:shape>
            </v:group>
            <v:group style="position:absolute;left:3221;top:14;width:5639;height:2" coordorigin="3221,14" coordsize="5639,2">
              <v:shape style="position:absolute;left:3221;top:14;width:5639;height:2" coordorigin="3221,14" coordsize="5639,0" path="m3221,14l8860,14e" filled="false" stroked="true" strokeweight="1.44pt" strokecolor="#000000">
                <v:path arrowok="t"/>
              </v:shape>
            </v:group>
            <v:group style="position:absolute;left:3193;top:31;width:10;height:20" coordorigin="3193,31" coordsize="10,20">
              <v:shape style="position:absolute;left:3193;top:31;width:10;height:20" coordorigin="3193,31" coordsize="10,20" path="m3193,50l3202,50,3202,31,3193,31,3193,50xe" filled="true" fillcolor="#000000" stroked="false">
                <v:path arrowok="t"/>
                <v:fill type="solid"/>
              </v:shape>
            </v:group>
            <v:group style="position:absolute;left:3193;top:50;width:10;height:20" coordorigin="3193,50" coordsize="10,20">
              <v:shape style="position:absolute;left:3193;top:50;width:10;height:20" coordorigin="3193,50" coordsize="10,20" path="m3193,70l3202,70,3202,50,3193,50,3193,70xe" filled="true" fillcolor="#000000" stroked="false">
                <v:path arrowok="t"/>
                <v:fill type="solid"/>
              </v:shape>
            </v:group>
            <v:group style="position:absolute;left:3193;top:70;width:10;height:20" coordorigin="3193,70" coordsize="10,20">
              <v:shape style="position:absolute;left:3193;top:70;width:10;height:20" coordorigin="3193,70" coordsize="10,20" path="m3193,89l3202,89,3202,70,3193,70,3193,89xe" filled="true" fillcolor="#000000" stroked="false">
                <v:path arrowok="t"/>
                <v:fill type="solid"/>
              </v:shape>
            </v:group>
            <v:group style="position:absolute;left:3193;top:89;width:10;height:20" coordorigin="3193,89" coordsize="10,20">
              <v:shape style="position:absolute;left:3193;top:89;width:10;height:20" coordorigin="3193,89" coordsize="10,20" path="m3193,108l3202,108,3202,89,3193,89,3193,108xe" filled="true" fillcolor="#000000" stroked="false">
                <v:path arrowok="t"/>
                <v:fill type="solid"/>
              </v:shape>
            </v:group>
            <v:group style="position:absolute;left:3193;top:108;width:10;height:20" coordorigin="3193,108" coordsize="10,20">
              <v:shape style="position:absolute;left:3193;top:108;width:10;height:20" coordorigin="3193,108" coordsize="10,20" path="m3193,127l3202,127,3202,108,3193,108,3193,127xe" filled="true" fillcolor="#000000" stroked="false">
                <v:path arrowok="t"/>
                <v:fill type="solid"/>
              </v:shape>
            </v:group>
            <v:group style="position:absolute;left:3193;top:127;width:10;height:20" coordorigin="3193,127" coordsize="10,20">
              <v:shape style="position:absolute;left:3193;top:127;width:10;height:20" coordorigin="3193,127" coordsize="10,20" path="m3193,146l3202,146,3202,127,3193,127,3193,146xe" filled="true" fillcolor="#000000" stroked="false">
                <v:path arrowok="t"/>
                <v:fill type="solid"/>
              </v:shape>
            </v:group>
            <v:group style="position:absolute;left:3193;top:146;width:10;height:20" coordorigin="3193,146" coordsize="10,20">
              <v:shape style="position:absolute;left:3193;top:146;width:10;height:20" coordorigin="3193,146" coordsize="10,20" path="m3193,166l3202,166,3202,146,3193,146,3193,166xe" filled="true" fillcolor="#000000" stroked="false">
                <v:path arrowok="t"/>
                <v:fill type="solid"/>
              </v:shape>
            </v:group>
            <v:group style="position:absolute;left:3193;top:166;width:10;height:20" coordorigin="3193,166" coordsize="10,20">
              <v:shape style="position:absolute;left:3193;top:166;width:10;height:20" coordorigin="3193,166" coordsize="10,20" path="m3193,185l3202,185,3202,166,3193,166,3193,185xe" filled="true" fillcolor="#000000" stroked="false">
                <v:path arrowok="t"/>
                <v:fill type="solid"/>
              </v:shape>
            </v:group>
            <v:group style="position:absolute;left:3193;top:185;width:10;height:20" coordorigin="3193,185" coordsize="10,20">
              <v:shape style="position:absolute;left:3193;top:185;width:10;height:20" coordorigin="3193,185" coordsize="10,20" path="m3193,204l3202,204,3202,185,3193,185,3193,204xe" filled="true" fillcolor="#000000" stroked="false">
                <v:path arrowok="t"/>
                <v:fill type="solid"/>
              </v:shape>
            </v:group>
            <v:group style="position:absolute;left:3193;top:204;width:10;height:20" coordorigin="3193,204" coordsize="10,20">
              <v:shape style="position:absolute;left:3193;top:204;width:10;height:20" coordorigin="3193,204" coordsize="10,20" path="m3193,223l3202,223,3202,204,3193,204,3193,223xe" filled="true" fillcolor="#000000" stroked="false">
                <v:path arrowok="t"/>
                <v:fill type="solid"/>
              </v:shape>
            </v:group>
            <v:group style="position:absolute;left:3193;top:223;width:10;height:20" coordorigin="3193,223" coordsize="10,20">
              <v:shape style="position:absolute;left:3193;top:223;width:10;height:20" coordorigin="3193,223" coordsize="10,20" path="m3193,242l3202,242,3202,223,3193,223,3193,242xe" filled="true" fillcolor="#000000" stroked="false">
                <v:path arrowok="t"/>
                <v:fill type="solid"/>
              </v:shape>
            </v:group>
            <v:group style="position:absolute;left:3193;top:242;width:10;height:20" coordorigin="3193,242" coordsize="10,20">
              <v:shape style="position:absolute;left:3193;top:242;width:10;height:20" coordorigin="3193,242" coordsize="10,20" path="m3193,262l3202,262,3202,242,3193,242,3193,262xe" filled="true" fillcolor="#000000" stroked="false">
                <v:path arrowok="t"/>
                <v:fill type="solid"/>
              </v:shape>
            </v:group>
            <v:group style="position:absolute;left:3193;top:262;width:10;height:20" coordorigin="3193,262" coordsize="10,20">
              <v:shape style="position:absolute;left:3193;top:262;width:10;height:20" coordorigin="3193,262" coordsize="10,20" path="m3193,281l3202,281,3202,262,3193,262,3193,281xe" filled="true" fillcolor="#000000" stroked="false">
                <v:path arrowok="t"/>
                <v:fill type="solid"/>
              </v:shape>
            </v:group>
            <v:group style="position:absolute;left:3193;top:281;width:10;height:20" coordorigin="3193,281" coordsize="10,20">
              <v:shape style="position:absolute;left:3193;top:281;width:10;height:20" coordorigin="3193,281" coordsize="10,20" path="m3193,300l3202,300,3202,281,3193,281,3193,300xe" filled="true" fillcolor="#000000" stroked="false">
                <v:path arrowok="t"/>
                <v:fill type="solid"/>
              </v:shape>
            </v:group>
            <v:group style="position:absolute;left:3193;top:300;width:10;height:20" coordorigin="3193,300" coordsize="10,20">
              <v:shape style="position:absolute;left:3193;top:300;width:10;height:20" coordorigin="3193,300" coordsize="10,20" path="m3193,319l3202,319,3202,300,3193,300,3193,319xe" filled="true" fillcolor="#000000" stroked="false">
                <v:path arrowok="t"/>
                <v:fill type="solid"/>
              </v:shape>
            </v:group>
            <v:group style="position:absolute;left:3193;top:319;width:10;height:20" coordorigin="3193,319" coordsize="10,20">
              <v:shape style="position:absolute;left:3193;top:319;width:10;height:20" coordorigin="3193,319" coordsize="10,20" path="m3193,338l3202,338,3202,319,3193,319,3193,338xe" filled="true" fillcolor="#000000" stroked="false">
                <v:path arrowok="t"/>
                <v:fill type="solid"/>
              </v:shape>
            </v:group>
            <v:group style="position:absolute;left:3193;top:338;width:10;height:20" coordorigin="3193,338" coordsize="10,20">
              <v:shape style="position:absolute;left:3193;top:338;width:10;height:20" coordorigin="3193,338" coordsize="10,20" path="m3193,358l3202,358,3202,338,3193,338,3193,358xe" filled="true" fillcolor="#000000" stroked="false">
                <v:path arrowok="t"/>
                <v:fill type="solid"/>
              </v:shape>
            </v:group>
            <v:group style="position:absolute;left:3193;top:358;width:10;height:20" coordorigin="3193,358" coordsize="10,20">
              <v:shape style="position:absolute;left:3193;top:358;width:10;height:20" coordorigin="3193,358" coordsize="10,20" path="m3193,377l3202,377,3202,358,3193,358,3193,377xe" filled="true" fillcolor="#000000" stroked="false">
                <v:path arrowok="t"/>
                <v:fill type="solid"/>
              </v:shape>
            </v:group>
            <v:group style="position:absolute;left:3193;top:377;width:10;height:20" coordorigin="3193,377" coordsize="10,20">
              <v:shape style="position:absolute;left:3193;top:377;width:10;height:20" coordorigin="3193,377" coordsize="10,20" path="m3193,396l3202,396,3202,377,3193,377,3193,396xe" filled="true" fillcolor="#000000" stroked="false">
                <v:path arrowok="t"/>
                <v:fill type="solid"/>
              </v:shape>
            </v:group>
            <v:group style="position:absolute;left:3193;top:396;width:10;height:20" coordorigin="3193,396" coordsize="10,20">
              <v:shape style="position:absolute;left:3193;top:396;width:10;height:20" coordorigin="3193,396" coordsize="10,20" path="m3193,415l3202,415,3202,396,3193,396,3193,415xe" filled="true" fillcolor="#000000" stroked="false">
                <v:path arrowok="t"/>
                <v:fill type="solid"/>
              </v:shape>
            </v:group>
            <v:group style="position:absolute;left:3193;top:415;width:10;height:20" coordorigin="3193,415" coordsize="10,20">
              <v:shape style="position:absolute;left:3193;top:415;width:10;height:20" coordorigin="3193,415" coordsize="10,20" path="m3193,434l3202,434,3202,415,3193,415,3193,434xe" filled="true" fillcolor="#000000" stroked="false">
                <v:path arrowok="t"/>
                <v:fill type="solid"/>
              </v:shape>
            </v:group>
            <v:group style="position:absolute;left:3193;top:434;width:10;height:20" coordorigin="3193,434" coordsize="10,20">
              <v:shape style="position:absolute;left:3193;top:434;width:10;height:20" coordorigin="3193,434" coordsize="10,20" path="m3193,454l3202,454,3202,434,3193,434,3193,454xe" filled="true" fillcolor="#000000" stroked="false">
                <v:path arrowok="t"/>
                <v:fill type="solid"/>
              </v:shape>
            </v:group>
            <v:group style="position:absolute;left:3193;top:454;width:10;height:20" coordorigin="3193,454" coordsize="10,20">
              <v:shape style="position:absolute;left:3193;top:454;width:10;height:20" coordorigin="3193,454" coordsize="10,20" path="m3193,473l3202,473,3202,454,3193,454,3193,473xe" filled="true" fillcolor="#000000" stroked="false">
                <v:path arrowok="t"/>
                <v:fill type="solid"/>
              </v:shape>
            </v:group>
            <v:group style="position:absolute;left:3193;top:479;width:10;height:2" coordorigin="3193,479" coordsize="10,2">
              <v:shape style="position:absolute;left:3193;top:479;width:10;height:2" coordorigin="3193,479" coordsize="10,0" path="m3193,479l3202,479e" filled="false" stroked="true" strokeweight=".60004pt" strokecolor="#000000">
                <v:path arrowok="t"/>
              </v:shape>
            </v:group>
            <v:group style="position:absolute;left:3193;top:490;width:10;height:2" coordorigin="3193,490" coordsize="10,2">
              <v:shape style="position:absolute;left:3193;top:490;width:10;height:2" coordorigin="3193,490" coordsize="10,0" path="m3193,490l3202,490e" filled="false" stroked="true" strokeweight=".47998pt" strokecolor="#000000">
                <v:path arrowok="t"/>
              </v:shape>
              <v:shape style="position:absolute;left:3202;top:485;width:1416;height:10" type="#_x0000_t75" stroked="false">
                <v:imagedata r:id="rId174" o:title=""/>
              </v:shape>
              <v:shape style="position:absolute;left:4613;top:485;width:1472;height:10" type="#_x0000_t75" stroked="false">
                <v:imagedata r:id="rId175" o:title=""/>
              </v:shape>
              <v:shape style="position:absolute;left:6080;top:485;width:1203;height:10" type="#_x0000_t75" stroked="false">
                <v:imagedata r:id="rId176" o:title=""/>
              </v:shape>
              <v:shape style="position:absolute;left:7278;top:485;width:1582;height:10" type="#_x0000_t75" stroked="false">
                <v:imagedata r:id="rId177" o:title=""/>
              </v:shape>
            </v:group>
            <v:group style="position:absolute;left:3193;top:494;width:10;height:20" coordorigin="3193,494" coordsize="10,20">
              <v:shape style="position:absolute;left:3193;top:494;width:10;height:20" coordorigin="3193,494" coordsize="10,20" path="m3193,514l3202,514,3202,494,3193,494,3193,514xe" filled="true" fillcolor="#000000" stroked="false">
                <v:path arrowok="t"/>
                <v:fill type="solid"/>
              </v:shape>
            </v:group>
            <v:group style="position:absolute;left:3193;top:514;width:10;height:20" coordorigin="3193,514" coordsize="10,20">
              <v:shape style="position:absolute;left:3193;top:514;width:10;height:20" coordorigin="3193,514" coordsize="10,20" path="m3193,533l3202,533,3202,514,3193,514,3193,533xe" filled="true" fillcolor="#000000" stroked="false">
                <v:path arrowok="t"/>
                <v:fill type="solid"/>
              </v:shape>
            </v:group>
            <v:group style="position:absolute;left:3193;top:533;width:10;height:20" coordorigin="3193,533" coordsize="10,20">
              <v:shape style="position:absolute;left:3193;top:533;width:10;height:20" coordorigin="3193,533" coordsize="10,20" path="m3193,552l3202,552,3202,533,3193,533,3193,552xe" filled="true" fillcolor="#000000" stroked="false">
                <v:path arrowok="t"/>
                <v:fill type="solid"/>
              </v:shape>
            </v:group>
            <v:group style="position:absolute;left:3193;top:552;width:10;height:20" coordorigin="3193,552" coordsize="10,20">
              <v:shape style="position:absolute;left:3193;top:552;width:10;height:20" coordorigin="3193,552" coordsize="10,20" path="m3193,571l3202,571,3202,552,3193,552,3193,571xe" filled="true" fillcolor="#000000" stroked="false">
                <v:path arrowok="t"/>
                <v:fill type="solid"/>
              </v:shape>
            </v:group>
            <v:group style="position:absolute;left:3193;top:571;width:10;height:20" coordorigin="3193,571" coordsize="10,20">
              <v:shape style="position:absolute;left:3193;top:571;width:10;height:20" coordorigin="3193,571" coordsize="10,20" path="m3193,590l3202,590,3202,571,3193,571,3193,590xe" filled="true" fillcolor="#000000" stroked="false">
                <v:path arrowok="t"/>
                <v:fill type="solid"/>
              </v:shape>
            </v:group>
            <v:group style="position:absolute;left:3193;top:590;width:10;height:20" coordorigin="3193,590" coordsize="10,20">
              <v:shape style="position:absolute;left:3193;top:590;width:10;height:20" coordorigin="3193,590" coordsize="10,20" path="m3193,610l3202,610,3202,590,3193,590,3193,610xe" filled="true" fillcolor="#000000" stroked="false">
                <v:path arrowok="t"/>
                <v:fill type="solid"/>
              </v:shape>
            </v:group>
            <v:group style="position:absolute;left:3193;top:610;width:10;height:20" coordorigin="3193,610" coordsize="10,20">
              <v:shape style="position:absolute;left:3193;top:610;width:10;height:20" coordorigin="3193,610" coordsize="10,20" path="m3193,629l3202,629,3202,610,3193,610,3193,629xe" filled="true" fillcolor="#000000" stroked="false">
                <v:path arrowok="t"/>
                <v:fill type="solid"/>
              </v:shape>
            </v:group>
            <v:group style="position:absolute;left:3193;top:629;width:10;height:20" coordorigin="3193,629" coordsize="10,20">
              <v:shape style="position:absolute;left:3193;top:629;width:10;height:20" coordorigin="3193,629" coordsize="10,20" path="m3193,648l3202,648,3202,629,3193,629,3193,648xe" filled="true" fillcolor="#000000" stroked="false">
                <v:path arrowok="t"/>
                <v:fill type="solid"/>
              </v:shape>
            </v:group>
            <v:group style="position:absolute;left:3193;top:648;width:10;height:20" coordorigin="3193,648" coordsize="10,20">
              <v:shape style="position:absolute;left:3193;top:648;width:10;height:20" coordorigin="3193,648" coordsize="10,20" path="m3193,667l3202,667,3202,648,3193,648,3193,667xe" filled="true" fillcolor="#000000" stroked="false">
                <v:path arrowok="t"/>
                <v:fill type="solid"/>
              </v:shape>
            </v:group>
            <v:group style="position:absolute;left:3193;top:667;width:10;height:20" coordorigin="3193,667" coordsize="10,20">
              <v:shape style="position:absolute;left:3193;top:667;width:10;height:20" coordorigin="3193,667" coordsize="10,20" path="m3193,686l3202,686,3202,667,3193,667,3193,686xe" filled="true" fillcolor="#000000" stroked="false">
                <v:path arrowok="t"/>
                <v:fill type="solid"/>
              </v:shape>
            </v:group>
            <v:group style="position:absolute;left:3193;top:686;width:10;height:20" coordorigin="3193,686" coordsize="10,20">
              <v:shape style="position:absolute;left:3193;top:686;width:10;height:20" coordorigin="3193,686" coordsize="10,20" path="m3193,706l3202,706,3202,686,3193,686,3193,706xe" filled="true" fillcolor="#000000" stroked="false">
                <v:path arrowok="t"/>
                <v:fill type="solid"/>
              </v:shape>
            </v:group>
            <v:group style="position:absolute;left:3193;top:706;width:10;height:20" coordorigin="3193,706" coordsize="10,20">
              <v:shape style="position:absolute;left:3193;top:706;width:10;height:20" coordorigin="3193,706" coordsize="10,20" path="m3193,725l3202,725,3202,706,3193,706,3193,725xe" filled="true" fillcolor="#000000" stroked="false">
                <v:path arrowok="t"/>
                <v:fill type="solid"/>
              </v:shape>
            </v:group>
            <v:group style="position:absolute;left:3193;top:725;width:10;height:20" coordorigin="3193,725" coordsize="10,20">
              <v:shape style="position:absolute;left:3193;top:725;width:10;height:20" coordorigin="3193,725" coordsize="10,20" path="m3193,744l3202,744,3202,725,3193,725,3193,744xe" filled="true" fillcolor="#000000" stroked="false">
                <v:path arrowok="t"/>
                <v:fill type="solid"/>
              </v:shape>
            </v:group>
            <v:group style="position:absolute;left:3193;top:744;width:10;height:20" coordorigin="3193,744" coordsize="10,20">
              <v:shape style="position:absolute;left:3193;top:744;width:10;height:20" coordorigin="3193,744" coordsize="10,20" path="m3193,763l3202,763,3202,744,3193,744,3193,763xe" filled="true" fillcolor="#000000" stroked="false">
                <v:path arrowok="t"/>
                <v:fill type="solid"/>
              </v:shape>
            </v:group>
            <v:group style="position:absolute;left:3193;top:763;width:10;height:20" coordorigin="3193,763" coordsize="10,20">
              <v:shape style="position:absolute;left:3193;top:763;width:10;height:20" coordorigin="3193,763" coordsize="10,20" path="m3193,782l3202,782,3202,763,3193,763,3193,782xe" filled="true" fillcolor="#000000" stroked="false">
                <v:path arrowok="t"/>
                <v:fill type="solid"/>
              </v:shape>
            </v:group>
            <v:group style="position:absolute;left:3193;top:782;width:10;height:20" coordorigin="3193,782" coordsize="10,20">
              <v:shape style="position:absolute;left:3193;top:782;width:10;height:20" coordorigin="3193,782" coordsize="10,20" path="m3193,802l3202,802,3202,782,3193,782,3193,802xe" filled="true" fillcolor="#000000" stroked="false">
                <v:path arrowok="t"/>
                <v:fill type="solid"/>
              </v:shape>
            </v:group>
            <v:group style="position:absolute;left:3193;top:802;width:10;height:20" coordorigin="3193,802" coordsize="10,20">
              <v:shape style="position:absolute;left:3193;top:802;width:10;height:20" coordorigin="3193,802" coordsize="10,20" path="m3193,821l3202,821,3202,802,3193,802,3193,821xe" filled="true" fillcolor="#000000" stroked="false">
                <v:path arrowok="t"/>
                <v:fill type="solid"/>
              </v:shape>
            </v:group>
            <v:group style="position:absolute;left:3193;top:821;width:10;height:20" coordorigin="3193,821" coordsize="10,20">
              <v:shape style="position:absolute;left:3193;top:821;width:10;height:20" coordorigin="3193,821" coordsize="10,20" path="m3193,840l3202,840,3202,821,3193,821,3193,840xe" filled="true" fillcolor="#000000" stroked="false">
                <v:path arrowok="t"/>
                <v:fill type="solid"/>
              </v:shape>
            </v:group>
            <v:group style="position:absolute;left:3193;top:840;width:10;height:20" coordorigin="3193,840" coordsize="10,20">
              <v:shape style="position:absolute;left:3193;top:840;width:10;height:20" coordorigin="3193,840" coordsize="10,20" path="m3193,859l3202,859,3202,840,3193,840,3193,859xe" filled="true" fillcolor="#000000" stroked="false">
                <v:path arrowok="t"/>
                <v:fill type="solid"/>
              </v:shape>
            </v:group>
            <v:group style="position:absolute;left:4618;top:494;width:11;height:20" coordorigin="4618,494" coordsize="11,20">
              <v:shape style="position:absolute;left:4618;top:494;width:11;height:20" coordorigin="4618,494" coordsize="11,20" path="m4618,514l4628,514,4628,494,4618,494,4618,514xe" filled="true" fillcolor="#000000" stroked="false">
                <v:path arrowok="t"/>
                <v:fill type="solid"/>
              </v:shape>
            </v:group>
            <v:group style="position:absolute;left:4618;top:514;width:11;height:20" coordorigin="4618,514" coordsize="11,20">
              <v:shape style="position:absolute;left:4618;top:514;width:11;height:20" coordorigin="4618,514" coordsize="11,20" path="m4618,533l4628,533,4628,514,4618,514,4618,533xe" filled="true" fillcolor="#000000" stroked="false">
                <v:path arrowok="t"/>
                <v:fill type="solid"/>
              </v:shape>
            </v:group>
            <v:group style="position:absolute;left:4618;top:533;width:11;height:20" coordorigin="4618,533" coordsize="11,20">
              <v:shape style="position:absolute;left:4618;top:533;width:11;height:20" coordorigin="4618,533" coordsize="11,20" path="m4618,552l4628,552,4628,533,4618,533,4618,552xe" filled="true" fillcolor="#000000" stroked="false">
                <v:path arrowok="t"/>
                <v:fill type="solid"/>
              </v:shape>
            </v:group>
            <v:group style="position:absolute;left:4618;top:552;width:11;height:20" coordorigin="4618,552" coordsize="11,20">
              <v:shape style="position:absolute;left:4618;top:552;width:11;height:20" coordorigin="4618,552" coordsize="11,20" path="m4618,571l4628,571,4628,552,4618,552,4618,571xe" filled="true" fillcolor="#000000" stroked="false">
                <v:path arrowok="t"/>
                <v:fill type="solid"/>
              </v:shape>
            </v:group>
            <v:group style="position:absolute;left:4618;top:571;width:11;height:20" coordorigin="4618,571" coordsize="11,20">
              <v:shape style="position:absolute;left:4618;top:571;width:11;height:20" coordorigin="4618,571" coordsize="11,20" path="m4618,590l4628,590,4628,571,4618,571,4618,590xe" filled="true" fillcolor="#000000" stroked="false">
                <v:path arrowok="t"/>
                <v:fill type="solid"/>
              </v:shape>
            </v:group>
            <v:group style="position:absolute;left:4618;top:590;width:11;height:20" coordorigin="4618,590" coordsize="11,20">
              <v:shape style="position:absolute;left:4618;top:590;width:11;height:20" coordorigin="4618,590" coordsize="11,20" path="m4618,610l4628,610,4628,590,4618,590,4618,610xe" filled="true" fillcolor="#000000" stroked="false">
                <v:path arrowok="t"/>
                <v:fill type="solid"/>
              </v:shape>
            </v:group>
            <v:group style="position:absolute;left:4618;top:610;width:11;height:20" coordorigin="4618,610" coordsize="11,20">
              <v:shape style="position:absolute;left:4618;top:610;width:11;height:20" coordorigin="4618,610" coordsize="11,20" path="m4618,629l4628,629,4628,610,4618,610,4618,629xe" filled="true" fillcolor="#000000" stroked="false">
                <v:path arrowok="t"/>
                <v:fill type="solid"/>
              </v:shape>
            </v:group>
            <v:group style="position:absolute;left:4618;top:629;width:11;height:20" coordorigin="4618,629" coordsize="11,20">
              <v:shape style="position:absolute;left:4618;top:629;width:11;height:20" coordorigin="4618,629" coordsize="11,20" path="m4618,648l4628,648,4628,629,4618,629,4618,648xe" filled="true" fillcolor="#000000" stroked="false">
                <v:path arrowok="t"/>
                <v:fill type="solid"/>
              </v:shape>
            </v:group>
            <v:group style="position:absolute;left:4618;top:648;width:11;height:20" coordorigin="4618,648" coordsize="11,20">
              <v:shape style="position:absolute;left:4618;top:648;width:11;height:20" coordorigin="4618,648" coordsize="11,20" path="m4618,667l4628,667,4628,648,4618,648,4618,667xe" filled="true" fillcolor="#000000" stroked="false">
                <v:path arrowok="t"/>
                <v:fill type="solid"/>
              </v:shape>
            </v:group>
            <v:group style="position:absolute;left:4618;top:667;width:11;height:20" coordorigin="4618,667" coordsize="11,20">
              <v:shape style="position:absolute;left:4618;top:667;width:11;height:20" coordorigin="4618,667" coordsize="11,20" path="m4618,686l4628,686,4628,667,4618,667,4618,686xe" filled="true" fillcolor="#000000" stroked="false">
                <v:path arrowok="t"/>
                <v:fill type="solid"/>
              </v:shape>
            </v:group>
            <v:group style="position:absolute;left:4618;top:686;width:11;height:20" coordorigin="4618,686" coordsize="11,20">
              <v:shape style="position:absolute;left:4618;top:686;width:11;height:20" coordorigin="4618,686" coordsize="11,20" path="m4618,706l4628,706,4628,686,4618,686,4618,706xe" filled="true" fillcolor="#000000" stroked="false">
                <v:path arrowok="t"/>
                <v:fill type="solid"/>
              </v:shape>
            </v:group>
            <v:group style="position:absolute;left:4618;top:706;width:11;height:20" coordorigin="4618,706" coordsize="11,20">
              <v:shape style="position:absolute;left:4618;top:706;width:11;height:20" coordorigin="4618,706" coordsize="11,20" path="m4618,725l4628,725,4628,706,4618,706,4618,725xe" filled="true" fillcolor="#000000" stroked="false">
                <v:path arrowok="t"/>
                <v:fill type="solid"/>
              </v:shape>
            </v:group>
            <v:group style="position:absolute;left:4618;top:725;width:11;height:20" coordorigin="4618,725" coordsize="11,20">
              <v:shape style="position:absolute;left:4618;top:725;width:11;height:20" coordorigin="4618,725" coordsize="11,20" path="m4618,744l4628,744,4628,725,4618,725,4618,744xe" filled="true" fillcolor="#000000" stroked="false">
                <v:path arrowok="t"/>
                <v:fill type="solid"/>
              </v:shape>
            </v:group>
            <v:group style="position:absolute;left:4618;top:744;width:11;height:20" coordorigin="4618,744" coordsize="11,20">
              <v:shape style="position:absolute;left:4618;top:744;width:11;height:20" coordorigin="4618,744" coordsize="11,20" path="m4618,763l4628,763,4628,744,4618,744,4618,763xe" filled="true" fillcolor="#000000" stroked="false">
                <v:path arrowok="t"/>
                <v:fill type="solid"/>
              </v:shape>
            </v:group>
            <v:group style="position:absolute;left:4618;top:763;width:11;height:20" coordorigin="4618,763" coordsize="11,20">
              <v:shape style="position:absolute;left:4618;top:763;width:11;height:20" coordorigin="4618,763" coordsize="11,20" path="m4618,782l4628,782,4628,763,4618,763,4618,782xe" filled="true" fillcolor="#000000" stroked="false">
                <v:path arrowok="t"/>
                <v:fill type="solid"/>
              </v:shape>
            </v:group>
            <v:group style="position:absolute;left:4618;top:782;width:11;height:20" coordorigin="4618,782" coordsize="11,20">
              <v:shape style="position:absolute;left:4618;top:782;width:11;height:20" coordorigin="4618,782" coordsize="11,20" path="m4618,802l4628,802,4628,782,4618,782,4618,802xe" filled="true" fillcolor="#000000" stroked="false">
                <v:path arrowok="t"/>
                <v:fill type="solid"/>
              </v:shape>
            </v:group>
            <v:group style="position:absolute;left:4618;top:802;width:11;height:20" coordorigin="4618,802" coordsize="11,20">
              <v:shape style="position:absolute;left:4618;top:802;width:11;height:20" coordorigin="4618,802" coordsize="11,20" path="m4618,821l4628,821,4628,802,4618,802,4618,821xe" filled="true" fillcolor="#000000" stroked="false">
                <v:path arrowok="t"/>
                <v:fill type="solid"/>
              </v:shape>
            </v:group>
            <v:group style="position:absolute;left:4618;top:821;width:11;height:20" coordorigin="4618,821" coordsize="11,20">
              <v:shape style="position:absolute;left:4618;top:821;width:11;height:20" coordorigin="4618,821" coordsize="11,20" path="m4618,840l4628,840,4628,821,4618,821,4618,840xe" filled="true" fillcolor="#000000" stroked="false">
                <v:path arrowok="t"/>
                <v:fill type="solid"/>
              </v:shape>
            </v:group>
            <v:group style="position:absolute;left:4618;top:840;width:11;height:20" coordorigin="4618,840" coordsize="11,20">
              <v:shape style="position:absolute;left:4618;top:840;width:11;height:20" coordorigin="4618,840" coordsize="11,20" path="m4618,859l4628,859,4628,840,4618,840,4618,859xe" filled="true" fillcolor="#000000" stroked="false">
                <v:path arrowok="t"/>
                <v:fill type="solid"/>
              </v:shape>
            </v:group>
            <v:group style="position:absolute;left:4618;top:859;width:11;height:20" coordorigin="4618,859" coordsize="11,20">
              <v:shape style="position:absolute;left:4618;top:859;width:11;height:20" coordorigin="4618,859" coordsize="11,20" path="m4618,878l4628,878,4628,859,4618,859,4618,878xe" filled="true" fillcolor="#000000" stroked="false">
                <v:path arrowok="t"/>
                <v:fill type="solid"/>
              </v:shape>
            </v:group>
            <v:group style="position:absolute;left:4618;top:878;width:11;height:20" coordorigin="4618,878" coordsize="11,20">
              <v:shape style="position:absolute;left:4618;top:878;width:11;height:20" coordorigin="4618,878" coordsize="11,20" path="m4618,898l4628,898,4628,878,4618,878,4618,898xe" filled="true" fillcolor="#000000" stroked="false">
                <v:path arrowok="t"/>
                <v:fill type="solid"/>
              </v:shape>
            </v:group>
            <v:group style="position:absolute;left:4618;top:898;width:11;height:20" coordorigin="4618,898" coordsize="11,20">
              <v:shape style="position:absolute;left:4618;top:898;width:11;height:20" coordorigin="4618,898" coordsize="11,20" path="m4618,917l4628,917,4628,898,4618,898,4618,917xe" filled="true" fillcolor="#000000" stroked="false">
                <v:path arrowok="t"/>
                <v:fill type="solid"/>
              </v:shape>
            </v:group>
            <v:group style="position:absolute;left:4618;top:917;width:11;height:20" coordorigin="4618,917" coordsize="11,20">
              <v:shape style="position:absolute;left:4618;top:917;width:11;height:20" coordorigin="4618,917" coordsize="11,20" path="m4618,936l4628,936,4628,917,4618,917,4618,936xe" filled="true" fillcolor="#000000" stroked="false">
                <v:path arrowok="t"/>
                <v:fill type="solid"/>
              </v:shape>
            </v:group>
            <v:group style="position:absolute;left:4618;top:943;width:11;height:2" coordorigin="4618,943" coordsize="11,2">
              <v:shape style="position:absolute;left:4618;top:943;width:11;height:2" coordorigin="4618,943" coordsize="11,0" path="m4618,943l4628,943e" filled="false" stroked="true" strokeweight=".72003pt" strokecolor="#000000">
                <v:path arrowok="t"/>
              </v:shape>
            </v:group>
            <v:group style="position:absolute;left:6085;top:494;width:10;height:20" coordorigin="6085,494" coordsize="10,20">
              <v:shape style="position:absolute;left:6085;top:494;width:10;height:20" coordorigin="6085,494" coordsize="10,20" path="m6085,514l6095,514,6095,494,6085,494,6085,514xe" filled="true" fillcolor="#000000" stroked="false">
                <v:path arrowok="t"/>
                <v:fill type="solid"/>
              </v:shape>
            </v:group>
            <v:group style="position:absolute;left:6085;top:514;width:10;height:20" coordorigin="6085,514" coordsize="10,20">
              <v:shape style="position:absolute;left:6085;top:514;width:10;height:20" coordorigin="6085,514" coordsize="10,20" path="m6085,533l6095,533,6095,514,6085,514,6085,533xe" filled="true" fillcolor="#000000" stroked="false">
                <v:path arrowok="t"/>
                <v:fill type="solid"/>
              </v:shape>
            </v:group>
            <v:group style="position:absolute;left:6085;top:533;width:10;height:20" coordorigin="6085,533" coordsize="10,20">
              <v:shape style="position:absolute;left:6085;top:533;width:10;height:20" coordorigin="6085,533" coordsize="10,20" path="m6085,552l6095,552,6095,533,6085,533,6085,552xe" filled="true" fillcolor="#000000" stroked="false">
                <v:path arrowok="t"/>
                <v:fill type="solid"/>
              </v:shape>
            </v:group>
            <v:group style="position:absolute;left:6085;top:552;width:10;height:20" coordorigin="6085,552" coordsize="10,20">
              <v:shape style="position:absolute;left:6085;top:552;width:10;height:20" coordorigin="6085,552" coordsize="10,20" path="m6085,571l6095,571,6095,552,6085,552,6085,571xe" filled="true" fillcolor="#000000" stroked="false">
                <v:path arrowok="t"/>
                <v:fill type="solid"/>
              </v:shape>
            </v:group>
            <v:group style="position:absolute;left:6085;top:571;width:10;height:20" coordorigin="6085,571" coordsize="10,20">
              <v:shape style="position:absolute;left:6085;top:571;width:10;height:20" coordorigin="6085,571" coordsize="10,20" path="m6085,590l6095,590,6095,571,6085,571,6085,590xe" filled="true" fillcolor="#000000" stroked="false">
                <v:path arrowok="t"/>
                <v:fill type="solid"/>
              </v:shape>
            </v:group>
            <v:group style="position:absolute;left:6085;top:590;width:10;height:20" coordorigin="6085,590" coordsize="10,20">
              <v:shape style="position:absolute;left:6085;top:590;width:10;height:20" coordorigin="6085,590" coordsize="10,20" path="m6085,610l6095,610,6095,590,6085,590,6085,610xe" filled="true" fillcolor="#000000" stroked="false">
                <v:path arrowok="t"/>
                <v:fill type="solid"/>
              </v:shape>
            </v:group>
            <v:group style="position:absolute;left:6085;top:610;width:10;height:20" coordorigin="6085,610" coordsize="10,20">
              <v:shape style="position:absolute;left:6085;top:610;width:10;height:20" coordorigin="6085,610" coordsize="10,20" path="m6085,629l6095,629,6095,610,6085,610,6085,629xe" filled="true" fillcolor="#000000" stroked="false">
                <v:path arrowok="t"/>
                <v:fill type="solid"/>
              </v:shape>
            </v:group>
            <v:group style="position:absolute;left:6085;top:629;width:10;height:20" coordorigin="6085,629" coordsize="10,20">
              <v:shape style="position:absolute;left:6085;top:629;width:10;height:20" coordorigin="6085,629" coordsize="10,20" path="m6085,648l6095,648,6095,629,6085,629,6085,648xe" filled="true" fillcolor="#000000" stroked="false">
                <v:path arrowok="t"/>
                <v:fill type="solid"/>
              </v:shape>
            </v:group>
            <v:group style="position:absolute;left:6085;top:648;width:10;height:20" coordorigin="6085,648" coordsize="10,20">
              <v:shape style="position:absolute;left:6085;top:648;width:10;height:20" coordorigin="6085,648" coordsize="10,20" path="m6085,667l6095,667,6095,648,6085,648,6085,667xe" filled="true" fillcolor="#000000" stroked="false">
                <v:path arrowok="t"/>
                <v:fill type="solid"/>
              </v:shape>
            </v:group>
            <v:group style="position:absolute;left:6085;top:667;width:10;height:20" coordorigin="6085,667" coordsize="10,20">
              <v:shape style="position:absolute;left:6085;top:667;width:10;height:20" coordorigin="6085,667" coordsize="10,20" path="m6085,686l6095,686,6095,667,6085,667,6085,686xe" filled="true" fillcolor="#000000" stroked="false">
                <v:path arrowok="t"/>
                <v:fill type="solid"/>
              </v:shape>
            </v:group>
            <v:group style="position:absolute;left:6085;top:686;width:10;height:20" coordorigin="6085,686" coordsize="10,20">
              <v:shape style="position:absolute;left:6085;top:686;width:10;height:20" coordorigin="6085,686" coordsize="10,20" path="m6085,706l6095,706,6095,686,6085,686,6085,706xe" filled="true" fillcolor="#000000" stroked="false">
                <v:path arrowok="t"/>
                <v:fill type="solid"/>
              </v:shape>
            </v:group>
            <v:group style="position:absolute;left:6085;top:706;width:10;height:20" coordorigin="6085,706" coordsize="10,20">
              <v:shape style="position:absolute;left:6085;top:706;width:10;height:20" coordorigin="6085,706" coordsize="10,20" path="m6085,725l6095,725,6095,706,6085,706,6085,725xe" filled="true" fillcolor="#000000" stroked="false">
                <v:path arrowok="t"/>
                <v:fill type="solid"/>
              </v:shape>
            </v:group>
            <v:group style="position:absolute;left:6085;top:725;width:10;height:20" coordorigin="6085,725" coordsize="10,20">
              <v:shape style="position:absolute;left:6085;top:725;width:10;height:20" coordorigin="6085,725" coordsize="10,20" path="m6085,744l6095,744,6095,725,6085,725,6085,744xe" filled="true" fillcolor="#000000" stroked="false">
                <v:path arrowok="t"/>
                <v:fill type="solid"/>
              </v:shape>
            </v:group>
            <v:group style="position:absolute;left:6085;top:744;width:10;height:20" coordorigin="6085,744" coordsize="10,20">
              <v:shape style="position:absolute;left:6085;top:744;width:10;height:20" coordorigin="6085,744" coordsize="10,20" path="m6085,763l6095,763,6095,744,6085,744,6085,763xe" filled="true" fillcolor="#000000" stroked="false">
                <v:path arrowok="t"/>
                <v:fill type="solid"/>
              </v:shape>
            </v:group>
            <v:group style="position:absolute;left:6085;top:763;width:10;height:20" coordorigin="6085,763" coordsize="10,20">
              <v:shape style="position:absolute;left:6085;top:763;width:10;height:20" coordorigin="6085,763" coordsize="10,20" path="m6085,782l6095,782,6095,763,6085,763,6085,782xe" filled="true" fillcolor="#000000" stroked="false">
                <v:path arrowok="t"/>
                <v:fill type="solid"/>
              </v:shape>
            </v:group>
            <v:group style="position:absolute;left:6085;top:782;width:10;height:20" coordorigin="6085,782" coordsize="10,20">
              <v:shape style="position:absolute;left:6085;top:782;width:10;height:20" coordorigin="6085,782" coordsize="10,20" path="m6085,802l6095,802,6095,782,6085,782,6085,802xe" filled="true" fillcolor="#000000" stroked="false">
                <v:path arrowok="t"/>
                <v:fill type="solid"/>
              </v:shape>
            </v:group>
            <v:group style="position:absolute;left:6085;top:802;width:10;height:20" coordorigin="6085,802" coordsize="10,20">
              <v:shape style="position:absolute;left:6085;top:802;width:10;height:20" coordorigin="6085,802" coordsize="10,20" path="m6085,821l6095,821,6095,802,6085,802,6085,821xe" filled="true" fillcolor="#000000" stroked="false">
                <v:path arrowok="t"/>
                <v:fill type="solid"/>
              </v:shape>
            </v:group>
            <v:group style="position:absolute;left:6085;top:821;width:10;height:20" coordorigin="6085,821" coordsize="10,20">
              <v:shape style="position:absolute;left:6085;top:821;width:10;height:20" coordorigin="6085,821" coordsize="10,20" path="m6085,840l6095,840,6095,821,6085,821,6085,840xe" filled="true" fillcolor="#000000" stroked="false">
                <v:path arrowok="t"/>
                <v:fill type="solid"/>
              </v:shape>
            </v:group>
            <v:group style="position:absolute;left:6085;top:840;width:10;height:20" coordorigin="6085,840" coordsize="10,20">
              <v:shape style="position:absolute;left:6085;top:840;width:10;height:20" coordorigin="6085,840" coordsize="10,20" path="m6085,859l6095,859,6095,840,6085,840,6085,859xe" filled="true" fillcolor="#000000" stroked="false">
                <v:path arrowok="t"/>
                <v:fill type="solid"/>
              </v:shape>
            </v:group>
            <v:group style="position:absolute;left:6085;top:859;width:10;height:20" coordorigin="6085,859" coordsize="10,20">
              <v:shape style="position:absolute;left:6085;top:859;width:10;height:20" coordorigin="6085,859" coordsize="10,20" path="m6085,878l6095,878,6095,859,6085,859,6085,878xe" filled="true" fillcolor="#000000" stroked="false">
                <v:path arrowok="t"/>
                <v:fill type="solid"/>
              </v:shape>
            </v:group>
            <v:group style="position:absolute;left:6085;top:878;width:10;height:20" coordorigin="6085,878" coordsize="10,20">
              <v:shape style="position:absolute;left:6085;top:878;width:10;height:20" coordorigin="6085,878" coordsize="10,20" path="m6085,898l6095,898,6095,878,6085,878,6085,898xe" filled="true" fillcolor="#000000" stroked="false">
                <v:path arrowok="t"/>
                <v:fill type="solid"/>
              </v:shape>
            </v:group>
            <v:group style="position:absolute;left:6085;top:898;width:10;height:20" coordorigin="6085,898" coordsize="10,20">
              <v:shape style="position:absolute;left:6085;top:898;width:10;height:20" coordorigin="6085,898" coordsize="10,20" path="m6085,917l6095,917,6095,898,6085,898,6085,917xe" filled="true" fillcolor="#000000" stroked="false">
                <v:path arrowok="t"/>
                <v:fill type="solid"/>
              </v:shape>
            </v:group>
            <v:group style="position:absolute;left:6085;top:917;width:10;height:20" coordorigin="6085,917" coordsize="10,20">
              <v:shape style="position:absolute;left:6085;top:917;width:10;height:20" coordorigin="6085,917" coordsize="10,20" path="m6085,936l6095,936,6095,917,6085,917,6085,936xe" filled="true" fillcolor="#000000" stroked="false">
                <v:path arrowok="t"/>
                <v:fill type="solid"/>
              </v:shape>
            </v:group>
            <v:group style="position:absolute;left:6085;top:943;width:10;height:2" coordorigin="6085,943" coordsize="10,2">
              <v:shape style="position:absolute;left:6085;top:943;width:10;height:2" coordorigin="6085,943" coordsize="10,0" path="m6085,943l6095,943e" filled="false" stroked="true" strokeweight=".72003pt" strokecolor="#000000">
                <v:path arrowok="t"/>
              </v:shape>
            </v:group>
            <v:group style="position:absolute;left:7283;top:494;width:10;height:20" coordorigin="7283,494" coordsize="10,20">
              <v:shape style="position:absolute;left:7283;top:494;width:10;height:20" coordorigin="7283,494" coordsize="10,20" path="m7283,514l7293,514,7293,494,7283,494,7283,514xe" filled="true" fillcolor="#000000" stroked="false">
                <v:path arrowok="t"/>
                <v:fill type="solid"/>
              </v:shape>
            </v:group>
            <v:group style="position:absolute;left:7283;top:514;width:10;height:20" coordorigin="7283,514" coordsize="10,20">
              <v:shape style="position:absolute;left:7283;top:514;width:10;height:20" coordorigin="7283,514" coordsize="10,20" path="m7283,533l7293,533,7293,514,7283,514,7283,533xe" filled="true" fillcolor="#000000" stroked="false">
                <v:path arrowok="t"/>
                <v:fill type="solid"/>
              </v:shape>
            </v:group>
            <v:group style="position:absolute;left:7283;top:533;width:10;height:20" coordorigin="7283,533" coordsize="10,20">
              <v:shape style="position:absolute;left:7283;top:533;width:10;height:20" coordorigin="7283,533" coordsize="10,20" path="m7283,552l7293,552,7293,533,7283,533,7283,552xe" filled="true" fillcolor="#000000" stroked="false">
                <v:path arrowok="t"/>
                <v:fill type="solid"/>
              </v:shape>
            </v:group>
            <v:group style="position:absolute;left:7283;top:552;width:10;height:20" coordorigin="7283,552" coordsize="10,20">
              <v:shape style="position:absolute;left:7283;top:552;width:10;height:20" coordorigin="7283,552" coordsize="10,20" path="m7283,571l7293,571,7293,552,7283,552,7283,571xe" filled="true" fillcolor="#000000" stroked="false">
                <v:path arrowok="t"/>
                <v:fill type="solid"/>
              </v:shape>
            </v:group>
            <v:group style="position:absolute;left:7283;top:571;width:10;height:20" coordorigin="7283,571" coordsize="10,20">
              <v:shape style="position:absolute;left:7283;top:571;width:10;height:20" coordorigin="7283,571" coordsize="10,20" path="m7283,590l7293,590,7293,571,7283,571,7283,590xe" filled="true" fillcolor="#000000" stroked="false">
                <v:path arrowok="t"/>
                <v:fill type="solid"/>
              </v:shape>
            </v:group>
            <v:group style="position:absolute;left:7283;top:590;width:10;height:20" coordorigin="7283,590" coordsize="10,20">
              <v:shape style="position:absolute;left:7283;top:590;width:10;height:20" coordorigin="7283,590" coordsize="10,20" path="m7283,610l7293,610,7293,590,7283,590,7283,610xe" filled="true" fillcolor="#000000" stroked="false">
                <v:path arrowok="t"/>
                <v:fill type="solid"/>
              </v:shape>
            </v:group>
            <v:group style="position:absolute;left:7283;top:610;width:10;height:20" coordorigin="7283,610" coordsize="10,20">
              <v:shape style="position:absolute;left:7283;top:610;width:10;height:20" coordorigin="7283,610" coordsize="10,20" path="m7283,629l7293,629,7293,610,7283,610,7283,629xe" filled="true" fillcolor="#000000" stroked="false">
                <v:path arrowok="t"/>
                <v:fill type="solid"/>
              </v:shape>
            </v:group>
            <v:group style="position:absolute;left:7283;top:629;width:10;height:20" coordorigin="7283,629" coordsize="10,20">
              <v:shape style="position:absolute;left:7283;top:629;width:10;height:20" coordorigin="7283,629" coordsize="10,20" path="m7283,648l7293,648,7293,629,7283,629,7283,648xe" filled="true" fillcolor="#000000" stroked="false">
                <v:path arrowok="t"/>
                <v:fill type="solid"/>
              </v:shape>
            </v:group>
            <v:group style="position:absolute;left:7283;top:648;width:10;height:20" coordorigin="7283,648" coordsize="10,20">
              <v:shape style="position:absolute;left:7283;top:648;width:10;height:20" coordorigin="7283,648" coordsize="10,20" path="m7283,667l7293,667,7293,648,7283,648,7283,667xe" filled="true" fillcolor="#000000" stroked="false">
                <v:path arrowok="t"/>
                <v:fill type="solid"/>
              </v:shape>
            </v:group>
            <v:group style="position:absolute;left:7283;top:667;width:10;height:20" coordorigin="7283,667" coordsize="10,20">
              <v:shape style="position:absolute;left:7283;top:667;width:10;height:20" coordorigin="7283,667" coordsize="10,20" path="m7283,686l7293,686,7293,667,7283,667,7283,686xe" filled="true" fillcolor="#000000" stroked="false">
                <v:path arrowok="t"/>
                <v:fill type="solid"/>
              </v:shape>
            </v:group>
            <v:group style="position:absolute;left:7283;top:686;width:10;height:20" coordorigin="7283,686" coordsize="10,20">
              <v:shape style="position:absolute;left:7283;top:686;width:10;height:20" coordorigin="7283,686" coordsize="10,20" path="m7283,706l7293,706,7293,686,7283,686,7283,706xe" filled="true" fillcolor="#000000" stroked="false">
                <v:path arrowok="t"/>
                <v:fill type="solid"/>
              </v:shape>
            </v:group>
            <v:group style="position:absolute;left:7283;top:706;width:10;height:20" coordorigin="7283,706" coordsize="10,20">
              <v:shape style="position:absolute;left:7283;top:706;width:10;height:20" coordorigin="7283,706" coordsize="10,20" path="m7283,725l7293,725,7293,706,7283,706,7283,725xe" filled="true" fillcolor="#000000" stroked="false">
                <v:path arrowok="t"/>
                <v:fill type="solid"/>
              </v:shape>
            </v:group>
            <v:group style="position:absolute;left:7283;top:725;width:10;height:20" coordorigin="7283,725" coordsize="10,20">
              <v:shape style="position:absolute;left:7283;top:725;width:10;height:20" coordorigin="7283,725" coordsize="10,20" path="m7283,744l7293,744,7293,725,7283,725,7283,744xe" filled="true" fillcolor="#000000" stroked="false">
                <v:path arrowok="t"/>
                <v:fill type="solid"/>
              </v:shape>
            </v:group>
            <v:group style="position:absolute;left:7283;top:744;width:10;height:20" coordorigin="7283,744" coordsize="10,20">
              <v:shape style="position:absolute;left:7283;top:744;width:10;height:20" coordorigin="7283,744" coordsize="10,20" path="m7283,763l7293,763,7293,744,7283,744,7283,763xe" filled="true" fillcolor="#000000" stroked="false">
                <v:path arrowok="t"/>
                <v:fill type="solid"/>
              </v:shape>
            </v:group>
            <v:group style="position:absolute;left:7283;top:763;width:10;height:20" coordorigin="7283,763" coordsize="10,20">
              <v:shape style="position:absolute;left:7283;top:763;width:10;height:20" coordorigin="7283,763" coordsize="10,20" path="m7283,782l7293,782,7293,763,7283,763,7283,782xe" filled="true" fillcolor="#000000" stroked="false">
                <v:path arrowok="t"/>
                <v:fill type="solid"/>
              </v:shape>
            </v:group>
            <v:group style="position:absolute;left:7283;top:782;width:10;height:20" coordorigin="7283,782" coordsize="10,20">
              <v:shape style="position:absolute;left:7283;top:782;width:10;height:20" coordorigin="7283,782" coordsize="10,20" path="m7283,802l7293,802,7293,782,7283,782,7283,802xe" filled="true" fillcolor="#000000" stroked="false">
                <v:path arrowok="t"/>
                <v:fill type="solid"/>
              </v:shape>
            </v:group>
            <v:group style="position:absolute;left:7283;top:802;width:10;height:20" coordorigin="7283,802" coordsize="10,20">
              <v:shape style="position:absolute;left:7283;top:802;width:10;height:20" coordorigin="7283,802" coordsize="10,20" path="m7283,821l7293,821,7293,802,7283,802,7283,821xe" filled="true" fillcolor="#000000" stroked="false">
                <v:path arrowok="t"/>
                <v:fill type="solid"/>
              </v:shape>
            </v:group>
            <v:group style="position:absolute;left:7283;top:821;width:10;height:20" coordorigin="7283,821" coordsize="10,20">
              <v:shape style="position:absolute;left:7283;top:821;width:10;height:20" coordorigin="7283,821" coordsize="10,20" path="m7283,840l7293,840,7293,821,7283,821,7283,840xe" filled="true" fillcolor="#000000" stroked="false">
                <v:path arrowok="t"/>
                <v:fill type="solid"/>
              </v:shape>
            </v:group>
            <v:group style="position:absolute;left:7283;top:840;width:10;height:20" coordorigin="7283,840" coordsize="10,20">
              <v:shape style="position:absolute;left:7283;top:840;width:10;height:20" coordorigin="7283,840" coordsize="10,20" path="m7283,859l7293,859,7293,840,7283,840,7283,859xe" filled="true" fillcolor="#000000" stroked="false">
                <v:path arrowok="t"/>
                <v:fill type="solid"/>
              </v:shape>
            </v:group>
            <v:group style="position:absolute;left:7283;top:859;width:10;height:20" coordorigin="7283,859" coordsize="10,20">
              <v:shape style="position:absolute;left:7283;top:859;width:10;height:20" coordorigin="7283,859" coordsize="10,20" path="m7283,878l7293,878,7293,859,7283,859,7283,878xe" filled="true" fillcolor="#000000" stroked="false">
                <v:path arrowok="t"/>
                <v:fill type="solid"/>
              </v:shape>
            </v:group>
            <v:group style="position:absolute;left:7283;top:878;width:10;height:20" coordorigin="7283,878" coordsize="10,20">
              <v:shape style="position:absolute;left:7283;top:878;width:10;height:20" coordorigin="7283,878" coordsize="10,20" path="m7283,898l7293,898,7293,878,7283,878,7283,898xe" filled="true" fillcolor="#000000" stroked="false">
                <v:path arrowok="t"/>
                <v:fill type="solid"/>
              </v:shape>
            </v:group>
            <v:group style="position:absolute;left:7283;top:898;width:10;height:20" coordorigin="7283,898" coordsize="10,20">
              <v:shape style="position:absolute;left:7283;top:898;width:10;height:20" coordorigin="7283,898" coordsize="10,20" path="m7283,917l7293,917,7293,898,7283,898,7283,917xe" filled="true" fillcolor="#000000" stroked="false">
                <v:path arrowok="t"/>
                <v:fill type="solid"/>
              </v:shape>
            </v:group>
            <v:group style="position:absolute;left:7283;top:917;width:10;height:20" coordorigin="7283,917" coordsize="10,20">
              <v:shape style="position:absolute;left:7283;top:917;width:10;height:20" coordorigin="7283,917" coordsize="10,20" path="m7283,936l7293,936,7293,917,7283,917,7283,936xe" filled="true" fillcolor="#000000" stroked="false">
                <v:path arrowok="t"/>
                <v:fill type="solid"/>
              </v:shape>
            </v:group>
            <v:group style="position:absolute;left:7283;top:943;width:10;height:2" coordorigin="7283,943" coordsize="10,2">
              <v:shape style="position:absolute;left:7283;top:943;width:10;height:2" coordorigin="7283,943" coordsize="10,0" path="m7283,943l7293,943e" filled="false" stroked="true" strokeweight=".72003pt" strokecolor="#000000">
                <v:path arrowok="t"/>
              </v:shape>
              <v:shape style="position:absolute;left:14;top:859;width:3197;height:101" type="#_x0000_t75" stroked="false">
                <v:imagedata r:id="rId178" o:title=""/>
              </v:shape>
              <v:shape style="position:absolute;left:3188;top:950;width:1430;height:10" type="#_x0000_t75" stroked="false">
                <v:imagedata r:id="rId179" o:title=""/>
              </v:shape>
              <v:shape style="position:absolute;left:4613;top:950;width:1472;height:10" type="#_x0000_t75" stroked="false">
                <v:imagedata r:id="rId175" o:title=""/>
              </v:shape>
              <v:shape style="position:absolute;left:6080;top:950;width:1203;height:10" type="#_x0000_t75" stroked="false">
                <v:imagedata r:id="rId176" o:title=""/>
              </v:shape>
              <v:shape style="position:absolute;left:7278;top:950;width:1582;height:10" type="#_x0000_t75" stroked="false">
                <v:imagedata r:id="rId177" o:title=""/>
              </v:shape>
            </v:group>
            <v:group style="position:absolute;left:3193;top:960;width:10;height:20" coordorigin="3193,960" coordsize="10,20">
              <v:shape style="position:absolute;left:3193;top:960;width:10;height:20" coordorigin="3193,960" coordsize="10,20" path="m3193,979l3202,979,3202,960,3193,960,3193,979xe" filled="true" fillcolor="#000000" stroked="false">
                <v:path arrowok="t"/>
                <v:fill type="solid"/>
              </v:shape>
            </v:group>
            <v:group style="position:absolute;left:3193;top:979;width:10;height:20" coordorigin="3193,979" coordsize="10,20">
              <v:shape style="position:absolute;left:3193;top:979;width:10;height:20" coordorigin="3193,979" coordsize="10,20" path="m3193,998l3202,998,3202,979,3193,979,3193,998xe" filled="true" fillcolor="#000000" stroked="false">
                <v:path arrowok="t"/>
                <v:fill type="solid"/>
              </v:shape>
            </v:group>
            <v:group style="position:absolute;left:3193;top:998;width:10;height:20" coordorigin="3193,998" coordsize="10,20">
              <v:shape style="position:absolute;left:3193;top:998;width:10;height:20" coordorigin="3193,998" coordsize="10,20" path="m3193,1018l3202,1018,3202,998,3193,998,3193,1018xe" filled="true" fillcolor="#000000" stroked="false">
                <v:path arrowok="t"/>
                <v:fill type="solid"/>
              </v:shape>
            </v:group>
            <v:group style="position:absolute;left:3193;top:1018;width:10;height:20" coordorigin="3193,1018" coordsize="10,20">
              <v:shape style="position:absolute;left:3193;top:1018;width:10;height:20" coordorigin="3193,1018" coordsize="10,20" path="m3193,1037l3202,1037,3202,1018,3193,1018,3193,1037xe" filled="true" fillcolor="#000000" stroked="false">
                <v:path arrowok="t"/>
                <v:fill type="solid"/>
              </v:shape>
            </v:group>
            <v:group style="position:absolute;left:3193;top:1037;width:10;height:20" coordorigin="3193,1037" coordsize="10,20">
              <v:shape style="position:absolute;left:3193;top:1037;width:10;height:20" coordorigin="3193,1037" coordsize="10,20" path="m3193,1056l3202,1056,3202,1037,3193,1037,3193,1056xe" filled="true" fillcolor="#000000" stroked="false">
                <v:path arrowok="t"/>
                <v:fill type="solid"/>
              </v:shape>
            </v:group>
            <v:group style="position:absolute;left:3193;top:1056;width:10;height:20" coordorigin="3193,1056" coordsize="10,20">
              <v:shape style="position:absolute;left:3193;top:1056;width:10;height:20" coordorigin="3193,1056" coordsize="10,20" path="m3193,1075l3202,1075,3202,1056,3193,1056,3193,1075xe" filled="true" fillcolor="#000000" stroked="false">
                <v:path arrowok="t"/>
                <v:fill type="solid"/>
              </v:shape>
            </v:group>
            <v:group style="position:absolute;left:3193;top:1075;width:10;height:20" coordorigin="3193,1075" coordsize="10,20">
              <v:shape style="position:absolute;left:3193;top:1075;width:10;height:20" coordorigin="3193,1075" coordsize="10,20" path="m3193,1094l3202,1094,3202,1075,3193,1075,3193,1094xe" filled="true" fillcolor="#000000" stroked="false">
                <v:path arrowok="t"/>
                <v:fill type="solid"/>
              </v:shape>
            </v:group>
            <v:group style="position:absolute;left:3193;top:1094;width:10;height:20" coordorigin="3193,1094" coordsize="10,20">
              <v:shape style="position:absolute;left:3193;top:1094;width:10;height:20" coordorigin="3193,1094" coordsize="10,20" path="m3193,1114l3202,1114,3202,1094,3193,1094,3193,1114xe" filled="true" fillcolor="#000000" stroked="false">
                <v:path arrowok="t"/>
                <v:fill type="solid"/>
              </v:shape>
            </v:group>
            <v:group style="position:absolute;left:3193;top:1114;width:10;height:20" coordorigin="3193,1114" coordsize="10,20">
              <v:shape style="position:absolute;left:3193;top:1114;width:10;height:20" coordorigin="3193,1114" coordsize="10,20" path="m3193,1133l3202,1133,3202,1114,3193,1114,3193,1133xe" filled="true" fillcolor="#000000" stroked="false">
                <v:path arrowok="t"/>
                <v:fill type="solid"/>
              </v:shape>
            </v:group>
            <v:group style="position:absolute;left:3193;top:1133;width:10;height:20" coordorigin="3193,1133" coordsize="10,20">
              <v:shape style="position:absolute;left:3193;top:1133;width:10;height:20" coordorigin="3193,1133" coordsize="10,20" path="m3193,1152l3202,1152,3202,1133,3193,1133,3193,1152xe" filled="true" fillcolor="#000000" stroked="false">
                <v:path arrowok="t"/>
                <v:fill type="solid"/>
              </v:shape>
            </v:group>
            <v:group style="position:absolute;left:3193;top:1152;width:10;height:20" coordorigin="3193,1152" coordsize="10,20">
              <v:shape style="position:absolute;left:3193;top:1152;width:10;height:20" coordorigin="3193,1152" coordsize="10,20" path="m3193,1171l3202,1171,3202,1152,3193,1152,3193,1171xe" filled="true" fillcolor="#000000" stroked="false">
                <v:path arrowok="t"/>
                <v:fill type="solid"/>
              </v:shape>
            </v:group>
            <v:group style="position:absolute;left:3193;top:1171;width:10;height:20" coordorigin="3193,1171" coordsize="10,20">
              <v:shape style="position:absolute;left:3193;top:1171;width:10;height:20" coordorigin="3193,1171" coordsize="10,20" path="m3193,1191l3202,1191,3202,1171,3193,1171,3193,1191xe" filled="true" fillcolor="#000000" stroked="false">
                <v:path arrowok="t"/>
                <v:fill type="solid"/>
              </v:shape>
            </v:group>
            <v:group style="position:absolute;left:3193;top:1191;width:10;height:20" coordorigin="3193,1191" coordsize="10,20">
              <v:shape style="position:absolute;left:3193;top:1191;width:10;height:20" coordorigin="3193,1191" coordsize="10,20" path="m3193,1210l3202,1210,3202,1191,3193,1191,3193,1210xe" filled="true" fillcolor="#000000" stroked="false">
                <v:path arrowok="t"/>
                <v:fill type="solid"/>
              </v:shape>
            </v:group>
            <v:group style="position:absolute;left:3193;top:1210;width:10;height:20" coordorigin="3193,1210" coordsize="10,20">
              <v:shape style="position:absolute;left:3193;top:1210;width:10;height:20" coordorigin="3193,1210" coordsize="10,20" path="m3193,1229l3202,1229,3202,1210,3193,1210,3193,1229xe" filled="true" fillcolor="#000000" stroked="false">
                <v:path arrowok="t"/>
                <v:fill type="solid"/>
              </v:shape>
            </v:group>
            <v:group style="position:absolute;left:3193;top:1229;width:10;height:20" coordorigin="3193,1229" coordsize="10,20">
              <v:shape style="position:absolute;left:3193;top:1229;width:10;height:20" coordorigin="3193,1229" coordsize="10,20" path="m3193,1249l3202,1249,3202,1229,3193,1229,3193,1249xe" filled="true" fillcolor="#000000" stroked="false">
                <v:path arrowok="t"/>
                <v:fill type="solid"/>
              </v:shape>
            </v:group>
            <v:group style="position:absolute;left:3193;top:1249;width:10;height:20" coordorigin="3193,1249" coordsize="10,20">
              <v:shape style="position:absolute;left:3193;top:1249;width:10;height:20" coordorigin="3193,1249" coordsize="10,20" path="m3193,1268l3202,1268,3202,1249,3193,1249,3193,1268xe" filled="true" fillcolor="#000000" stroked="false">
                <v:path arrowok="t"/>
                <v:fill type="solid"/>
              </v:shape>
            </v:group>
            <v:group style="position:absolute;left:3193;top:1268;width:10;height:20" coordorigin="3193,1268" coordsize="10,20">
              <v:shape style="position:absolute;left:3193;top:1268;width:10;height:20" coordorigin="3193,1268" coordsize="10,20" path="m3193,1287l3202,1287,3202,1268,3193,1268,3193,1287xe" filled="true" fillcolor="#000000" stroked="false">
                <v:path arrowok="t"/>
                <v:fill type="solid"/>
              </v:shape>
            </v:group>
            <v:group style="position:absolute;left:3193;top:1287;width:10;height:20" coordorigin="3193,1287" coordsize="10,20">
              <v:shape style="position:absolute;left:3193;top:1287;width:10;height:20" coordorigin="3193,1287" coordsize="10,20" path="m3193,1306l3202,1306,3202,1287,3193,1287,3193,1306xe" filled="true" fillcolor="#000000" stroked="false">
                <v:path arrowok="t"/>
                <v:fill type="solid"/>
              </v:shape>
            </v:group>
            <v:group style="position:absolute;left:3193;top:1306;width:10;height:20" coordorigin="3193,1306" coordsize="10,20">
              <v:shape style="position:absolute;left:3193;top:1306;width:10;height:20" coordorigin="3193,1306" coordsize="10,20" path="m3193,1325l3202,1325,3202,1306,3193,1306,3193,1325xe" filled="true" fillcolor="#000000" stroked="false">
                <v:path arrowok="t"/>
                <v:fill type="solid"/>
              </v:shape>
            </v:group>
            <v:group style="position:absolute;left:3193;top:1325;width:10;height:20" coordorigin="3193,1325" coordsize="10,20">
              <v:shape style="position:absolute;left:3193;top:1325;width:10;height:20" coordorigin="3193,1325" coordsize="10,20" path="m3193,1345l3202,1345,3202,1325,3193,1325,3193,1345xe" filled="true" fillcolor="#000000" stroked="false">
                <v:path arrowok="t"/>
                <v:fill type="solid"/>
              </v:shape>
            </v:group>
            <v:group style="position:absolute;left:3193;top:1345;width:10;height:20" coordorigin="3193,1345" coordsize="10,20">
              <v:shape style="position:absolute;left:3193;top:1345;width:10;height:20" coordorigin="3193,1345" coordsize="10,20" path="m3193,1364l3202,1364,3202,1345,3193,1345,3193,1364xe" filled="true" fillcolor="#000000" stroked="false">
                <v:path arrowok="t"/>
                <v:fill type="solid"/>
              </v:shape>
            </v:group>
            <v:group style="position:absolute;left:3193;top:1364;width:10;height:20" coordorigin="3193,1364" coordsize="10,20">
              <v:shape style="position:absolute;left:3193;top:1364;width:10;height:20" coordorigin="3193,1364" coordsize="10,20" path="m3193,1383l3202,1383,3202,1364,3193,1364,3193,1383xe" filled="true" fillcolor="#000000" stroked="false">
                <v:path arrowok="t"/>
                <v:fill type="solid"/>
              </v:shape>
            </v:group>
            <v:group style="position:absolute;left:3193;top:1383;width:10;height:20" coordorigin="3193,1383" coordsize="10,20">
              <v:shape style="position:absolute;left:3193;top:1383;width:10;height:20" coordorigin="3193,1383" coordsize="10,20" path="m3193,1402l3202,1402,3202,1383,3193,1383,3193,1402xe" filled="true" fillcolor="#000000" stroked="false">
                <v:path arrowok="t"/>
                <v:fill type="solid"/>
              </v:shape>
            </v:group>
            <v:group style="position:absolute;left:3193;top:1402;width:10;height:20" coordorigin="3193,1402" coordsize="10,20">
              <v:shape style="position:absolute;left:3193;top:1402;width:10;height:20" coordorigin="3193,1402" coordsize="10,20" path="m3193,1421l3202,1421,3202,1402,3193,1402,3193,1421xe" filled="true" fillcolor="#000000" stroked="false">
                <v:path arrowok="t"/>
                <v:fill type="solid"/>
              </v:shape>
            </v:group>
            <v:group style="position:absolute;left:3193;top:1421;width:10;height:20" coordorigin="3193,1421" coordsize="10,20">
              <v:shape style="position:absolute;left:3193;top:1421;width:10;height:20" coordorigin="3193,1421" coordsize="10,20" path="m3193,1441l3202,1441,3202,1421,3193,1421,3193,1441xe" filled="true" fillcolor="#000000" stroked="false">
                <v:path arrowok="t"/>
                <v:fill type="solid"/>
              </v:shape>
            </v:group>
            <v:group style="position:absolute;left:3193;top:1441;width:10;height:20" coordorigin="3193,1441" coordsize="10,20">
              <v:shape style="position:absolute;left:3193;top:1441;width:10;height:20" coordorigin="3193,1441" coordsize="10,20" path="m3193,1460l3202,1460,3202,1441,3193,1441,3193,1460xe" filled="true" fillcolor="#000000" stroked="false">
                <v:path arrowok="t"/>
                <v:fill type="solid"/>
              </v:shape>
            </v:group>
            <v:group style="position:absolute;left:3193;top:1460;width:10;height:20" coordorigin="3193,1460" coordsize="10,20">
              <v:shape style="position:absolute;left:3193;top:1460;width:10;height:20" coordorigin="3193,1460" coordsize="10,20" path="m3193,1479l3202,1479,3202,1460,3193,1460,3193,1479xe" filled="true" fillcolor="#000000" stroked="false">
                <v:path arrowok="t"/>
                <v:fill type="solid"/>
              </v:shape>
            </v:group>
            <v:group style="position:absolute;left:3202;top:1563;width:1416;height:2" coordorigin="3202,1563" coordsize="1416,2">
              <v:shape style="position:absolute;left:3202;top:1563;width:1416;height:2" coordorigin="3202,1563" coordsize="1416,0" path="m3202,1563l4618,1563e" filled="false" stroked="true" strokeweight=".48001pt" strokecolor="#000000">
                <v:path arrowok="t"/>
              </v:shape>
            </v:group>
            <v:group style="position:absolute;left:4628;top:1563;width:1457;height:2" coordorigin="4628,1563" coordsize="1457,2">
              <v:shape style="position:absolute;left:4628;top:1563;width:1457;height:2" coordorigin="4628,1563" coordsize="1457,0" path="m4628,1563l6085,1563e" filled="false" stroked="true" strokeweight=".48001pt" strokecolor="#000000">
                <v:path arrowok="t"/>
              </v:shape>
            </v:group>
            <v:group style="position:absolute;left:6095;top:1563;width:1189;height:2" coordorigin="6095,1563" coordsize="1189,2">
              <v:shape style="position:absolute;left:6095;top:1563;width:1189;height:2" coordorigin="6095,1563" coordsize="1189,0" path="m6095,1563l7283,1563e" filled="false" stroked="true" strokeweight=".48001pt" strokecolor="#000000">
                <v:path arrowok="t"/>
              </v:shape>
            </v:group>
            <v:group style="position:absolute;left:7293;top:1563;width:1568;height:2" coordorigin="7293,1563" coordsize="1568,2">
              <v:shape style="position:absolute;left:7293;top:1563;width:1568;height:2" coordorigin="7293,1563" coordsize="1568,0" path="m7293,1563l8860,1563e" filled="false" stroked="true" strokeweight=".48001pt" strokecolor="#000000">
                <v:path arrowok="t"/>
              </v:shape>
            </v:group>
            <v:group style="position:absolute;left:3193;top:1479;width:10;height:20" coordorigin="3193,1479" coordsize="10,20">
              <v:shape style="position:absolute;left:3193;top:1479;width:10;height:20" coordorigin="3193,1479" coordsize="10,20" path="m3193,1498l3202,1498,3202,1479,3193,1479,3193,1498xe" filled="true" fillcolor="#000000" stroked="false">
                <v:path arrowok="t"/>
                <v:fill type="solid"/>
              </v:shape>
            </v:group>
            <v:group style="position:absolute;left:3193;top:1498;width:10;height:20" coordorigin="3193,1498" coordsize="10,20">
              <v:shape style="position:absolute;left:3193;top:1498;width:10;height:20" coordorigin="3193,1498" coordsize="10,20" path="m3193,1517l3202,1517,3202,1498,3193,1498,3193,1517xe" filled="true" fillcolor="#000000" stroked="false">
                <v:path arrowok="t"/>
                <v:fill type="solid"/>
              </v:shape>
            </v:group>
            <v:group style="position:absolute;left:3193;top:1517;width:10;height:20" coordorigin="3193,1517" coordsize="10,20">
              <v:shape style="position:absolute;left:3193;top:1517;width:10;height:20" coordorigin="3193,1517" coordsize="10,20" path="m3193,1537l3202,1537,3202,1517,3193,1517,3193,1537xe" filled="true" fillcolor="#000000" stroked="false">
                <v:path arrowok="t"/>
                <v:fill type="solid"/>
              </v:shape>
            </v:group>
            <v:group style="position:absolute;left:3193;top:1537;width:10;height:20" coordorigin="3193,1537" coordsize="10,20">
              <v:shape style="position:absolute;left:3193;top:1537;width:10;height:20" coordorigin="3193,1537" coordsize="10,20" path="m3193,1556l3202,1556,3202,1537,3193,1537,3193,1556xe" filled="true" fillcolor="#000000" stroked="false">
                <v:path arrowok="t"/>
                <v:fill type="solid"/>
              </v:shape>
              <v:shape style="position:absolute;left:3193;top:1556;width:10;height:19" type="#_x0000_t75" stroked="false">
                <v:imagedata r:id="rId180" o:title=""/>
              </v:shape>
            </v:group>
            <v:group style="position:absolute;left:3193;top:1575;width:10;height:20" coordorigin="3193,1575" coordsize="10,20">
              <v:shape style="position:absolute;left:3193;top:1575;width:10;height:20" coordorigin="3193,1575" coordsize="10,20" path="m3193,1594l3202,1594,3202,1575,3193,1575,3193,1594xe" filled="true" fillcolor="#000000" stroked="false">
                <v:path arrowok="t"/>
                <v:fill type="solid"/>
              </v:shape>
            </v:group>
            <v:group style="position:absolute;left:3193;top:1594;width:10;height:20" coordorigin="3193,1594" coordsize="10,20">
              <v:shape style="position:absolute;left:3193;top:1594;width:10;height:20" coordorigin="3193,1594" coordsize="10,20" path="m3193,1613l3202,1613,3202,1594,3193,1594,3193,1613xe" filled="true" fillcolor="#000000" stroked="false">
                <v:path arrowok="t"/>
                <v:fill type="solid"/>
              </v:shape>
            </v:group>
            <v:group style="position:absolute;left:3193;top:1613;width:10;height:20" coordorigin="3193,1613" coordsize="10,20">
              <v:shape style="position:absolute;left:3193;top:1613;width:10;height:20" coordorigin="3193,1613" coordsize="10,20" path="m3193,1633l3202,1633,3202,1613,3193,1613,3193,1633xe" filled="true" fillcolor="#000000" stroked="false">
                <v:path arrowok="t"/>
                <v:fill type="solid"/>
              </v:shape>
            </v:group>
            <v:group style="position:absolute;left:3193;top:1633;width:10;height:20" coordorigin="3193,1633" coordsize="10,20">
              <v:shape style="position:absolute;left:3193;top:1633;width:10;height:20" coordorigin="3193,1633" coordsize="10,20" path="m3193,1652l3202,1652,3202,1633,3193,1633,3193,1652xe" filled="true" fillcolor="#000000" stroked="false">
                <v:path arrowok="t"/>
                <v:fill type="solid"/>
              </v:shape>
            </v:group>
            <v:group style="position:absolute;left:3193;top:1652;width:10;height:20" coordorigin="3193,1652" coordsize="10,20">
              <v:shape style="position:absolute;left:3193;top:1652;width:10;height:20" coordorigin="3193,1652" coordsize="10,20" path="m3193,1671l3202,1671,3202,1652,3193,1652,3193,1671xe" filled="true" fillcolor="#000000" stroked="false">
                <v:path arrowok="t"/>
                <v:fill type="solid"/>
              </v:shape>
            </v:group>
            <v:group style="position:absolute;left:3193;top:1671;width:10;height:20" coordorigin="3193,1671" coordsize="10,20">
              <v:shape style="position:absolute;left:3193;top:1671;width:10;height:20" coordorigin="3193,1671" coordsize="10,20" path="m3193,1690l3202,1690,3202,1671,3193,1671,3193,1690xe" filled="true" fillcolor="#000000" stroked="false">
                <v:path arrowok="t"/>
                <v:fill type="solid"/>
              </v:shape>
            </v:group>
            <v:group style="position:absolute;left:4618;top:960;width:11;height:20" coordorigin="4618,960" coordsize="11,20">
              <v:shape style="position:absolute;left:4618;top:960;width:11;height:20" coordorigin="4618,960" coordsize="11,20" path="m4618,979l4628,979,4628,960,4618,960,4618,979xe" filled="true" fillcolor="#000000" stroked="false">
                <v:path arrowok="t"/>
                <v:fill type="solid"/>
              </v:shape>
            </v:group>
            <v:group style="position:absolute;left:4618;top:979;width:11;height:20" coordorigin="4618,979" coordsize="11,20">
              <v:shape style="position:absolute;left:4618;top:979;width:11;height:20" coordorigin="4618,979" coordsize="11,20" path="m4618,998l4628,998,4628,979,4618,979,4618,998xe" filled="true" fillcolor="#000000" stroked="false">
                <v:path arrowok="t"/>
                <v:fill type="solid"/>
              </v:shape>
            </v:group>
            <v:group style="position:absolute;left:4618;top:998;width:11;height:20" coordorigin="4618,998" coordsize="11,20">
              <v:shape style="position:absolute;left:4618;top:998;width:11;height:20" coordorigin="4618,998" coordsize="11,20" path="m4618,1018l4628,1018,4628,998,4618,998,4618,1018xe" filled="true" fillcolor="#000000" stroked="false">
                <v:path arrowok="t"/>
                <v:fill type="solid"/>
              </v:shape>
            </v:group>
            <v:group style="position:absolute;left:4618;top:1018;width:11;height:20" coordorigin="4618,1018" coordsize="11,20">
              <v:shape style="position:absolute;left:4618;top:1018;width:11;height:20" coordorigin="4618,1018" coordsize="11,20" path="m4618,1037l4628,1037,4628,1018,4618,1018,4618,1037xe" filled="true" fillcolor="#000000" stroked="false">
                <v:path arrowok="t"/>
                <v:fill type="solid"/>
              </v:shape>
            </v:group>
            <v:group style="position:absolute;left:4618;top:1037;width:11;height:20" coordorigin="4618,1037" coordsize="11,20">
              <v:shape style="position:absolute;left:4618;top:1037;width:11;height:20" coordorigin="4618,1037" coordsize="11,20" path="m4618,1056l4628,1056,4628,1037,4618,1037,4618,1056xe" filled="true" fillcolor="#000000" stroked="false">
                <v:path arrowok="t"/>
                <v:fill type="solid"/>
              </v:shape>
            </v:group>
            <v:group style="position:absolute;left:4618;top:1056;width:11;height:20" coordorigin="4618,1056" coordsize="11,20">
              <v:shape style="position:absolute;left:4618;top:1056;width:11;height:20" coordorigin="4618,1056" coordsize="11,20" path="m4618,1075l4628,1075,4628,1056,4618,1056,4618,1075xe" filled="true" fillcolor="#000000" stroked="false">
                <v:path arrowok="t"/>
                <v:fill type="solid"/>
              </v:shape>
            </v:group>
            <v:group style="position:absolute;left:4618;top:1075;width:11;height:20" coordorigin="4618,1075" coordsize="11,20">
              <v:shape style="position:absolute;left:4618;top:1075;width:11;height:20" coordorigin="4618,1075" coordsize="11,20" path="m4618,1094l4628,1094,4628,1075,4618,1075,4618,1094xe" filled="true" fillcolor="#000000" stroked="false">
                <v:path arrowok="t"/>
                <v:fill type="solid"/>
              </v:shape>
            </v:group>
            <v:group style="position:absolute;left:4618;top:1094;width:11;height:20" coordorigin="4618,1094" coordsize="11,20">
              <v:shape style="position:absolute;left:4618;top:1094;width:11;height:20" coordorigin="4618,1094" coordsize="11,20" path="m4618,1114l4628,1114,4628,1094,4618,1094,4618,1114xe" filled="true" fillcolor="#000000" stroked="false">
                <v:path arrowok="t"/>
                <v:fill type="solid"/>
              </v:shape>
            </v:group>
            <v:group style="position:absolute;left:4618;top:1114;width:11;height:20" coordorigin="4618,1114" coordsize="11,20">
              <v:shape style="position:absolute;left:4618;top:1114;width:11;height:20" coordorigin="4618,1114" coordsize="11,20" path="m4618,1133l4628,1133,4628,1114,4618,1114,4618,1133xe" filled="true" fillcolor="#000000" stroked="false">
                <v:path arrowok="t"/>
                <v:fill type="solid"/>
              </v:shape>
            </v:group>
            <v:group style="position:absolute;left:4618;top:1133;width:11;height:20" coordorigin="4618,1133" coordsize="11,20">
              <v:shape style="position:absolute;left:4618;top:1133;width:11;height:20" coordorigin="4618,1133" coordsize="11,20" path="m4618,1152l4628,1152,4628,1133,4618,1133,4618,1152xe" filled="true" fillcolor="#000000" stroked="false">
                <v:path arrowok="t"/>
                <v:fill type="solid"/>
              </v:shape>
            </v:group>
            <v:group style="position:absolute;left:4618;top:1152;width:11;height:20" coordorigin="4618,1152" coordsize="11,20">
              <v:shape style="position:absolute;left:4618;top:1152;width:11;height:20" coordorigin="4618,1152" coordsize="11,20" path="m4618,1171l4628,1171,4628,1152,4618,1152,4618,1171xe" filled="true" fillcolor="#000000" stroked="false">
                <v:path arrowok="t"/>
                <v:fill type="solid"/>
              </v:shape>
            </v:group>
            <v:group style="position:absolute;left:4618;top:1171;width:11;height:20" coordorigin="4618,1171" coordsize="11,20">
              <v:shape style="position:absolute;left:4618;top:1171;width:11;height:20" coordorigin="4618,1171" coordsize="11,20" path="m4618,1191l4628,1191,4628,1171,4618,1171,4618,1191xe" filled="true" fillcolor="#000000" stroked="false">
                <v:path arrowok="t"/>
                <v:fill type="solid"/>
              </v:shape>
            </v:group>
            <v:group style="position:absolute;left:4618;top:1191;width:11;height:20" coordorigin="4618,1191" coordsize="11,20">
              <v:shape style="position:absolute;left:4618;top:1191;width:11;height:20" coordorigin="4618,1191" coordsize="11,20" path="m4618,1210l4628,1210,4628,1191,4618,1191,4618,1210xe" filled="true" fillcolor="#000000" stroked="false">
                <v:path arrowok="t"/>
                <v:fill type="solid"/>
              </v:shape>
            </v:group>
            <v:group style="position:absolute;left:4618;top:1210;width:11;height:20" coordorigin="4618,1210" coordsize="11,20">
              <v:shape style="position:absolute;left:4618;top:1210;width:11;height:20" coordorigin="4618,1210" coordsize="11,20" path="m4618,1229l4628,1229,4628,1210,4618,1210,4618,1229xe" filled="true" fillcolor="#000000" stroked="false">
                <v:path arrowok="t"/>
                <v:fill type="solid"/>
              </v:shape>
            </v:group>
            <v:group style="position:absolute;left:4618;top:1229;width:11;height:20" coordorigin="4618,1229" coordsize="11,20">
              <v:shape style="position:absolute;left:4618;top:1229;width:11;height:20" coordorigin="4618,1229" coordsize="11,20" path="m4618,1249l4628,1249,4628,1229,4618,1229,4618,1249xe" filled="true" fillcolor="#000000" stroked="false">
                <v:path arrowok="t"/>
                <v:fill type="solid"/>
              </v:shape>
            </v:group>
            <v:group style="position:absolute;left:4618;top:1249;width:11;height:20" coordorigin="4618,1249" coordsize="11,20">
              <v:shape style="position:absolute;left:4618;top:1249;width:11;height:20" coordorigin="4618,1249" coordsize="11,20" path="m4618,1268l4628,1268,4628,1249,4618,1249,4618,1268xe" filled="true" fillcolor="#000000" stroked="false">
                <v:path arrowok="t"/>
                <v:fill type="solid"/>
              </v:shape>
            </v:group>
            <v:group style="position:absolute;left:4618;top:1268;width:11;height:20" coordorigin="4618,1268" coordsize="11,20">
              <v:shape style="position:absolute;left:4618;top:1268;width:11;height:20" coordorigin="4618,1268" coordsize="11,20" path="m4618,1287l4628,1287,4628,1268,4618,1268,4618,1287xe" filled="true" fillcolor="#000000" stroked="false">
                <v:path arrowok="t"/>
                <v:fill type="solid"/>
              </v:shape>
            </v:group>
            <v:group style="position:absolute;left:4618;top:1287;width:11;height:20" coordorigin="4618,1287" coordsize="11,20">
              <v:shape style="position:absolute;left:4618;top:1287;width:11;height:20" coordorigin="4618,1287" coordsize="11,20" path="m4618,1306l4628,1306,4628,1287,4618,1287,4618,1306xe" filled="true" fillcolor="#000000" stroked="false">
                <v:path arrowok="t"/>
                <v:fill type="solid"/>
              </v:shape>
            </v:group>
            <v:group style="position:absolute;left:4618;top:1306;width:11;height:20" coordorigin="4618,1306" coordsize="11,20">
              <v:shape style="position:absolute;left:4618;top:1306;width:11;height:20" coordorigin="4618,1306" coordsize="11,20" path="m4618,1325l4628,1325,4628,1306,4618,1306,4618,1325xe" filled="true" fillcolor="#000000" stroked="false">
                <v:path arrowok="t"/>
                <v:fill type="solid"/>
              </v:shape>
            </v:group>
            <v:group style="position:absolute;left:4618;top:1325;width:11;height:20" coordorigin="4618,1325" coordsize="11,20">
              <v:shape style="position:absolute;left:4618;top:1325;width:11;height:20" coordorigin="4618,1325" coordsize="11,20" path="m4618,1345l4628,1345,4628,1325,4618,1325,4618,1345xe" filled="true" fillcolor="#000000" stroked="false">
                <v:path arrowok="t"/>
                <v:fill type="solid"/>
              </v:shape>
            </v:group>
            <v:group style="position:absolute;left:4618;top:1345;width:11;height:20" coordorigin="4618,1345" coordsize="11,20">
              <v:shape style="position:absolute;left:4618;top:1345;width:11;height:20" coordorigin="4618,1345" coordsize="11,20" path="m4618,1364l4628,1364,4628,1345,4618,1345,4618,1364xe" filled="true" fillcolor="#000000" stroked="false">
                <v:path arrowok="t"/>
                <v:fill type="solid"/>
              </v:shape>
            </v:group>
            <v:group style="position:absolute;left:4618;top:1364;width:11;height:20" coordorigin="4618,1364" coordsize="11,20">
              <v:shape style="position:absolute;left:4618;top:1364;width:11;height:20" coordorigin="4618,1364" coordsize="11,20" path="m4618,1383l4628,1383,4628,1364,4618,1364,4618,1383xe" filled="true" fillcolor="#000000" stroked="false">
                <v:path arrowok="t"/>
                <v:fill type="solid"/>
              </v:shape>
            </v:group>
            <v:group style="position:absolute;left:4618;top:1383;width:11;height:20" coordorigin="4618,1383" coordsize="11,20">
              <v:shape style="position:absolute;left:4618;top:1383;width:11;height:20" coordorigin="4618,1383" coordsize="11,20" path="m4618,1402l4628,1402,4628,1383,4618,1383,4618,1402xe" filled="true" fillcolor="#000000" stroked="false">
                <v:path arrowok="t"/>
                <v:fill type="solid"/>
              </v:shape>
            </v:group>
            <v:group style="position:absolute;left:4618;top:1402;width:11;height:20" coordorigin="4618,1402" coordsize="11,20">
              <v:shape style="position:absolute;left:4618;top:1402;width:11;height:20" coordorigin="4618,1402" coordsize="11,20" path="m4618,1421l4628,1421,4628,1402,4618,1402,4618,1421xe" filled="true" fillcolor="#000000" stroked="false">
                <v:path arrowok="t"/>
                <v:fill type="solid"/>
              </v:shape>
            </v:group>
            <v:group style="position:absolute;left:4618;top:1421;width:11;height:20" coordorigin="4618,1421" coordsize="11,20">
              <v:shape style="position:absolute;left:4618;top:1421;width:11;height:20" coordorigin="4618,1421" coordsize="11,20" path="m4618,1441l4628,1441,4628,1421,4618,1421,4618,1441xe" filled="true" fillcolor="#000000" stroked="false">
                <v:path arrowok="t"/>
                <v:fill type="solid"/>
              </v:shape>
            </v:group>
            <v:group style="position:absolute;left:4618;top:1441;width:11;height:20" coordorigin="4618,1441" coordsize="11,20">
              <v:shape style="position:absolute;left:4618;top:1441;width:11;height:20" coordorigin="4618,1441" coordsize="11,20" path="m4618,1460l4628,1460,4628,1441,4618,1441,4618,1460xe" filled="true" fillcolor="#000000" stroked="false">
                <v:path arrowok="t"/>
                <v:fill type="solid"/>
              </v:shape>
            </v:group>
            <v:group style="position:absolute;left:4618;top:1460;width:11;height:20" coordorigin="4618,1460" coordsize="11,20">
              <v:shape style="position:absolute;left:4618;top:1460;width:11;height:20" coordorigin="4618,1460" coordsize="11,20" path="m4618,1479l4628,1479,4628,1460,4618,1460,4618,1479xe" filled="true" fillcolor="#000000" stroked="false">
                <v:path arrowok="t"/>
                <v:fill type="solid"/>
              </v:shape>
            </v:group>
            <v:group style="position:absolute;left:4618;top:1479;width:11;height:20" coordorigin="4618,1479" coordsize="11,20">
              <v:shape style="position:absolute;left:4618;top:1479;width:11;height:20" coordorigin="4618,1479" coordsize="11,20" path="m4618,1498l4628,1498,4628,1479,4618,1479,4618,1498xe" filled="true" fillcolor="#000000" stroked="false">
                <v:path arrowok="t"/>
                <v:fill type="solid"/>
              </v:shape>
            </v:group>
            <v:group style="position:absolute;left:4618;top:1498;width:11;height:20" coordorigin="4618,1498" coordsize="11,20">
              <v:shape style="position:absolute;left:4618;top:1498;width:11;height:20" coordorigin="4618,1498" coordsize="11,20" path="m4618,1517l4628,1517,4628,1498,4618,1498,4618,1517xe" filled="true" fillcolor="#000000" stroked="false">
                <v:path arrowok="t"/>
                <v:fill type="solid"/>
              </v:shape>
            </v:group>
            <v:group style="position:absolute;left:4618;top:1517;width:11;height:20" coordorigin="4618,1517" coordsize="11,20">
              <v:shape style="position:absolute;left:4618;top:1517;width:11;height:20" coordorigin="4618,1517" coordsize="11,20" path="m4618,1537l4628,1537,4628,1517,4618,1517,4618,1537xe" filled="true" fillcolor="#000000" stroked="false">
                <v:path arrowok="t"/>
                <v:fill type="solid"/>
              </v:shape>
            </v:group>
            <v:group style="position:absolute;left:4618;top:1537;width:11;height:20" coordorigin="4618,1537" coordsize="11,20">
              <v:shape style="position:absolute;left:4618;top:1537;width:11;height:20" coordorigin="4618,1537" coordsize="11,20" path="m4618,1556l4628,1556,4628,1537,4618,1537,4618,1556xe" filled="true" fillcolor="#000000" stroked="false">
                <v:path arrowok="t"/>
                <v:fill type="solid"/>
              </v:shape>
              <v:shape style="position:absolute;left:4618;top:1556;width:10;height:19" type="#_x0000_t75" stroked="false">
                <v:imagedata r:id="rId180" o:title=""/>
              </v:shape>
            </v:group>
            <v:group style="position:absolute;left:4618;top:1575;width:11;height:20" coordorigin="4618,1575" coordsize="11,20">
              <v:shape style="position:absolute;left:4618;top:1575;width:11;height:20" coordorigin="4618,1575" coordsize="11,20" path="m4618,1594l4628,1594,4628,1575,4618,1575,4618,1594xe" filled="true" fillcolor="#000000" stroked="false">
                <v:path arrowok="t"/>
                <v:fill type="solid"/>
              </v:shape>
            </v:group>
            <v:group style="position:absolute;left:4618;top:1594;width:11;height:20" coordorigin="4618,1594" coordsize="11,20">
              <v:shape style="position:absolute;left:4618;top:1594;width:11;height:20" coordorigin="4618,1594" coordsize="11,20" path="m4618,1613l4628,1613,4628,1594,4618,1594,4618,1613xe" filled="true" fillcolor="#000000" stroked="false">
                <v:path arrowok="t"/>
                <v:fill type="solid"/>
              </v:shape>
            </v:group>
            <v:group style="position:absolute;left:4618;top:1613;width:11;height:20" coordorigin="4618,1613" coordsize="11,20">
              <v:shape style="position:absolute;left:4618;top:1613;width:11;height:20" coordorigin="4618,1613" coordsize="11,20" path="m4618,1633l4628,1633,4628,1613,4618,1613,4618,1633xe" filled="true" fillcolor="#000000" stroked="false">
                <v:path arrowok="t"/>
                <v:fill type="solid"/>
              </v:shape>
            </v:group>
            <v:group style="position:absolute;left:4618;top:1633;width:11;height:20" coordorigin="4618,1633" coordsize="11,20">
              <v:shape style="position:absolute;left:4618;top:1633;width:11;height:20" coordorigin="4618,1633" coordsize="11,20" path="m4618,1652l4628,1652,4628,1633,4618,1633,4618,1652xe" filled="true" fillcolor="#000000" stroked="false">
                <v:path arrowok="t"/>
                <v:fill type="solid"/>
              </v:shape>
            </v:group>
            <v:group style="position:absolute;left:4618;top:1652;width:11;height:20" coordorigin="4618,1652" coordsize="11,20">
              <v:shape style="position:absolute;left:4618;top:1652;width:11;height:20" coordorigin="4618,1652" coordsize="11,20" path="m4618,1671l4628,1671,4628,1652,4618,1652,4618,1671xe" filled="true" fillcolor="#000000" stroked="false">
                <v:path arrowok="t"/>
                <v:fill type="solid"/>
              </v:shape>
            </v:group>
            <v:group style="position:absolute;left:4618;top:1671;width:11;height:20" coordorigin="4618,1671" coordsize="11,20">
              <v:shape style="position:absolute;left:4618;top:1671;width:11;height:20" coordorigin="4618,1671" coordsize="11,20" path="m4618,1690l4628,1690,4628,1671,4618,1671,4618,1690xe" filled="true" fillcolor="#000000" stroked="false">
                <v:path arrowok="t"/>
                <v:fill type="solid"/>
              </v:shape>
            </v:group>
            <v:group style="position:absolute;left:4618;top:1690;width:11;height:20" coordorigin="4618,1690" coordsize="11,20">
              <v:shape style="position:absolute;left:4618;top:1690;width:11;height:20" coordorigin="4618,1690" coordsize="11,20" path="m4618,1709l4628,1709,4628,1690,4618,1690,4618,1709xe" filled="true" fillcolor="#000000" stroked="false">
                <v:path arrowok="t"/>
                <v:fill type="solid"/>
              </v:shape>
            </v:group>
            <v:group style="position:absolute;left:4618;top:1709;width:11;height:20" coordorigin="4618,1709" coordsize="11,20">
              <v:shape style="position:absolute;left:4618;top:1709;width:11;height:20" coordorigin="4618,1709" coordsize="11,20" path="m4618,1729l4628,1729,4628,1709,4618,1709,4618,1729xe" filled="true" fillcolor="#000000" stroked="false">
                <v:path arrowok="t"/>
                <v:fill type="solid"/>
              </v:shape>
            </v:group>
            <v:group style="position:absolute;left:4618;top:1729;width:11;height:20" coordorigin="4618,1729" coordsize="11,20">
              <v:shape style="position:absolute;left:4618;top:1729;width:11;height:20" coordorigin="4618,1729" coordsize="11,20" path="m4618,1748l4628,1748,4628,1729,4618,1729,4618,1748xe" filled="true" fillcolor="#000000" stroked="false">
                <v:path arrowok="t"/>
                <v:fill type="solid"/>
              </v:shape>
            </v:group>
            <v:group style="position:absolute;left:4618;top:1748;width:11;height:20" coordorigin="4618,1748" coordsize="11,20">
              <v:shape style="position:absolute;left:4618;top:1748;width:11;height:20" coordorigin="4618,1748" coordsize="11,20" path="m4618,1767l4628,1767,4628,1748,4618,1748,4618,1767xe" filled="true" fillcolor="#000000" stroked="false">
                <v:path arrowok="t"/>
                <v:fill type="solid"/>
              </v:shape>
            </v:group>
            <v:group style="position:absolute;left:4618;top:1767;width:11;height:20" coordorigin="4618,1767" coordsize="11,20">
              <v:shape style="position:absolute;left:4618;top:1767;width:11;height:20" coordorigin="4618,1767" coordsize="11,20" path="m4618,1786l4628,1786,4628,1767,4618,1767,4618,1786xe" filled="true" fillcolor="#000000" stroked="false">
                <v:path arrowok="t"/>
                <v:fill type="solid"/>
              </v:shape>
            </v:group>
            <v:group style="position:absolute;left:6085;top:960;width:10;height:20" coordorigin="6085,960" coordsize="10,20">
              <v:shape style="position:absolute;left:6085;top:960;width:10;height:20" coordorigin="6085,960" coordsize="10,20" path="m6085,979l6095,979,6095,960,6085,960,6085,979xe" filled="true" fillcolor="#000000" stroked="false">
                <v:path arrowok="t"/>
                <v:fill type="solid"/>
              </v:shape>
            </v:group>
            <v:group style="position:absolute;left:6085;top:979;width:10;height:20" coordorigin="6085,979" coordsize="10,20">
              <v:shape style="position:absolute;left:6085;top:979;width:10;height:20" coordorigin="6085,979" coordsize="10,20" path="m6085,998l6095,998,6095,979,6085,979,6085,998xe" filled="true" fillcolor="#000000" stroked="false">
                <v:path arrowok="t"/>
                <v:fill type="solid"/>
              </v:shape>
            </v:group>
            <v:group style="position:absolute;left:6085;top:998;width:10;height:20" coordorigin="6085,998" coordsize="10,20">
              <v:shape style="position:absolute;left:6085;top:998;width:10;height:20" coordorigin="6085,998" coordsize="10,20" path="m6085,1018l6095,1018,6095,998,6085,998,6085,1018xe" filled="true" fillcolor="#000000" stroked="false">
                <v:path arrowok="t"/>
                <v:fill type="solid"/>
              </v:shape>
            </v:group>
            <v:group style="position:absolute;left:6085;top:1018;width:10;height:20" coordorigin="6085,1018" coordsize="10,20">
              <v:shape style="position:absolute;left:6085;top:1018;width:10;height:20" coordorigin="6085,1018" coordsize="10,20" path="m6085,1037l6095,1037,6095,1018,6085,1018,6085,1037xe" filled="true" fillcolor="#000000" stroked="false">
                <v:path arrowok="t"/>
                <v:fill type="solid"/>
              </v:shape>
            </v:group>
            <v:group style="position:absolute;left:6085;top:1037;width:10;height:20" coordorigin="6085,1037" coordsize="10,20">
              <v:shape style="position:absolute;left:6085;top:1037;width:10;height:20" coordorigin="6085,1037" coordsize="10,20" path="m6085,1056l6095,1056,6095,1037,6085,1037,6085,1056xe" filled="true" fillcolor="#000000" stroked="false">
                <v:path arrowok="t"/>
                <v:fill type="solid"/>
              </v:shape>
            </v:group>
            <v:group style="position:absolute;left:6085;top:1056;width:10;height:20" coordorigin="6085,1056" coordsize="10,20">
              <v:shape style="position:absolute;left:6085;top:1056;width:10;height:20" coordorigin="6085,1056" coordsize="10,20" path="m6085,1075l6095,1075,6095,1056,6085,1056,6085,1075xe" filled="true" fillcolor="#000000" stroked="false">
                <v:path arrowok="t"/>
                <v:fill type="solid"/>
              </v:shape>
            </v:group>
            <v:group style="position:absolute;left:6085;top:1075;width:10;height:20" coordorigin="6085,1075" coordsize="10,20">
              <v:shape style="position:absolute;left:6085;top:1075;width:10;height:20" coordorigin="6085,1075" coordsize="10,20" path="m6085,1094l6095,1094,6095,1075,6085,1075,6085,1094xe" filled="true" fillcolor="#000000" stroked="false">
                <v:path arrowok="t"/>
                <v:fill type="solid"/>
              </v:shape>
            </v:group>
            <v:group style="position:absolute;left:6085;top:1094;width:10;height:20" coordorigin="6085,1094" coordsize="10,20">
              <v:shape style="position:absolute;left:6085;top:1094;width:10;height:20" coordorigin="6085,1094" coordsize="10,20" path="m6085,1114l6095,1114,6095,1094,6085,1094,6085,1114xe" filled="true" fillcolor="#000000" stroked="false">
                <v:path arrowok="t"/>
                <v:fill type="solid"/>
              </v:shape>
            </v:group>
            <v:group style="position:absolute;left:6085;top:1114;width:10;height:20" coordorigin="6085,1114" coordsize="10,20">
              <v:shape style="position:absolute;left:6085;top:1114;width:10;height:20" coordorigin="6085,1114" coordsize="10,20" path="m6085,1133l6095,1133,6095,1114,6085,1114,6085,1133xe" filled="true" fillcolor="#000000" stroked="false">
                <v:path arrowok="t"/>
                <v:fill type="solid"/>
              </v:shape>
            </v:group>
            <v:group style="position:absolute;left:6085;top:1133;width:10;height:20" coordorigin="6085,1133" coordsize="10,20">
              <v:shape style="position:absolute;left:6085;top:1133;width:10;height:20" coordorigin="6085,1133" coordsize="10,20" path="m6085,1152l6095,1152,6095,1133,6085,1133,6085,1152xe" filled="true" fillcolor="#000000" stroked="false">
                <v:path arrowok="t"/>
                <v:fill type="solid"/>
              </v:shape>
            </v:group>
            <v:group style="position:absolute;left:6085;top:1152;width:10;height:20" coordorigin="6085,1152" coordsize="10,20">
              <v:shape style="position:absolute;left:6085;top:1152;width:10;height:20" coordorigin="6085,1152" coordsize="10,20" path="m6085,1171l6095,1171,6095,1152,6085,1152,6085,1171xe" filled="true" fillcolor="#000000" stroked="false">
                <v:path arrowok="t"/>
                <v:fill type="solid"/>
              </v:shape>
            </v:group>
            <v:group style="position:absolute;left:6085;top:1171;width:10;height:20" coordorigin="6085,1171" coordsize="10,20">
              <v:shape style="position:absolute;left:6085;top:1171;width:10;height:20" coordorigin="6085,1171" coordsize="10,20" path="m6085,1191l6095,1191,6095,1171,6085,1171,6085,1191xe" filled="true" fillcolor="#000000" stroked="false">
                <v:path arrowok="t"/>
                <v:fill type="solid"/>
              </v:shape>
            </v:group>
            <v:group style="position:absolute;left:6085;top:1191;width:10;height:20" coordorigin="6085,1191" coordsize="10,20">
              <v:shape style="position:absolute;left:6085;top:1191;width:10;height:20" coordorigin="6085,1191" coordsize="10,20" path="m6085,1210l6095,1210,6095,1191,6085,1191,6085,1210xe" filled="true" fillcolor="#000000" stroked="false">
                <v:path arrowok="t"/>
                <v:fill type="solid"/>
              </v:shape>
            </v:group>
            <v:group style="position:absolute;left:6085;top:1210;width:10;height:20" coordorigin="6085,1210" coordsize="10,20">
              <v:shape style="position:absolute;left:6085;top:1210;width:10;height:20" coordorigin="6085,1210" coordsize="10,20" path="m6085,1229l6095,1229,6095,1210,6085,1210,6085,1229xe" filled="true" fillcolor="#000000" stroked="false">
                <v:path arrowok="t"/>
                <v:fill type="solid"/>
              </v:shape>
            </v:group>
            <v:group style="position:absolute;left:6085;top:1229;width:10;height:20" coordorigin="6085,1229" coordsize="10,20">
              <v:shape style="position:absolute;left:6085;top:1229;width:10;height:20" coordorigin="6085,1229" coordsize="10,20" path="m6085,1249l6095,1249,6095,1229,6085,1229,6085,1249xe" filled="true" fillcolor="#000000" stroked="false">
                <v:path arrowok="t"/>
                <v:fill type="solid"/>
              </v:shape>
            </v:group>
            <v:group style="position:absolute;left:6085;top:1249;width:10;height:20" coordorigin="6085,1249" coordsize="10,20">
              <v:shape style="position:absolute;left:6085;top:1249;width:10;height:20" coordorigin="6085,1249" coordsize="10,20" path="m6085,1268l6095,1268,6095,1249,6085,1249,6085,1268xe" filled="true" fillcolor="#000000" stroked="false">
                <v:path arrowok="t"/>
                <v:fill type="solid"/>
              </v:shape>
            </v:group>
            <v:group style="position:absolute;left:6085;top:1268;width:10;height:20" coordorigin="6085,1268" coordsize="10,20">
              <v:shape style="position:absolute;left:6085;top:1268;width:10;height:20" coordorigin="6085,1268" coordsize="10,20" path="m6085,1287l6095,1287,6095,1268,6085,1268,6085,1287xe" filled="true" fillcolor="#000000" stroked="false">
                <v:path arrowok="t"/>
                <v:fill type="solid"/>
              </v:shape>
            </v:group>
            <v:group style="position:absolute;left:6085;top:1287;width:10;height:20" coordorigin="6085,1287" coordsize="10,20">
              <v:shape style="position:absolute;left:6085;top:1287;width:10;height:20" coordorigin="6085,1287" coordsize="10,20" path="m6085,1306l6095,1306,6095,1287,6085,1287,6085,1306xe" filled="true" fillcolor="#000000" stroked="false">
                <v:path arrowok="t"/>
                <v:fill type="solid"/>
              </v:shape>
            </v:group>
            <v:group style="position:absolute;left:6085;top:1306;width:10;height:20" coordorigin="6085,1306" coordsize="10,20">
              <v:shape style="position:absolute;left:6085;top:1306;width:10;height:20" coordorigin="6085,1306" coordsize="10,20" path="m6085,1325l6095,1325,6095,1306,6085,1306,6085,1325xe" filled="true" fillcolor="#000000" stroked="false">
                <v:path arrowok="t"/>
                <v:fill type="solid"/>
              </v:shape>
            </v:group>
            <v:group style="position:absolute;left:6085;top:1325;width:10;height:20" coordorigin="6085,1325" coordsize="10,20">
              <v:shape style="position:absolute;left:6085;top:1325;width:10;height:20" coordorigin="6085,1325" coordsize="10,20" path="m6085,1345l6095,1345,6095,1325,6085,1325,6085,1345xe" filled="true" fillcolor="#000000" stroked="false">
                <v:path arrowok="t"/>
                <v:fill type="solid"/>
              </v:shape>
            </v:group>
            <v:group style="position:absolute;left:6085;top:1345;width:10;height:20" coordorigin="6085,1345" coordsize="10,20">
              <v:shape style="position:absolute;left:6085;top:1345;width:10;height:20" coordorigin="6085,1345" coordsize="10,20" path="m6085,1364l6095,1364,6095,1345,6085,1345,6085,1364xe" filled="true" fillcolor="#000000" stroked="false">
                <v:path arrowok="t"/>
                <v:fill type="solid"/>
              </v:shape>
            </v:group>
            <v:group style="position:absolute;left:6085;top:1364;width:10;height:20" coordorigin="6085,1364" coordsize="10,20">
              <v:shape style="position:absolute;left:6085;top:1364;width:10;height:20" coordorigin="6085,1364" coordsize="10,20" path="m6085,1383l6095,1383,6095,1364,6085,1364,6085,1383xe" filled="true" fillcolor="#000000" stroked="false">
                <v:path arrowok="t"/>
                <v:fill type="solid"/>
              </v:shape>
            </v:group>
            <v:group style="position:absolute;left:6085;top:1383;width:10;height:20" coordorigin="6085,1383" coordsize="10,20">
              <v:shape style="position:absolute;left:6085;top:1383;width:10;height:20" coordorigin="6085,1383" coordsize="10,20" path="m6085,1402l6095,1402,6095,1383,6085,1383,6085,1402xe" filled="true" fillcolor="#000000" stroked="false">
                <v:path arrowok="t"/>
                <v:fill type="solid"/>
              </v:shape>
            </v:group>
            <v:group style="position:absolute;left:6085;top:1402;width:10;height:20" coordorigin="6085,1402" coordsize="10,20">
              <v:shape style="position:absolute;left:6085;top:1402;width:10;height:20" coordorigin="6085,1402" coordsize="10,20" path="m6085,1421l6095,1421,6095,1402,6085,1402,6085,1421xe" filled="true" fillcolor="#000000" stroked="false">
                <v:path arrowok="t"/>
                <v:fill type="solid"/>
              </v:shape>
            </v:group>
            <v:group style="position:absolute;left:6085;top:1421;width:10;height:20" coordorigin="6085,1421" coordsize="10,20">
              <v:shape style="position:absolute;left:6085;top:1421;width:10;height:20" coordorigin="6085,1421" coordsize="10,20" path="m6085,1441l6095,1441,6095,1421,6085,1421,6085,1441xe" filled="true" fillcolor="#000000" stroked="false">
                <v:path arrowok="t"/>
                <v:fill type="solid"/>
              </v:shape>
            </v:group>
            <v:group style="position:absolute;left:6085;top:1441;width:10;height:20" coordorigin="6085,1441" coordsize="10,20">
              <v:shape style="position:absolute;left:6085;top:1441;width:10;height:20" coordorigin="6085,1441" coordsize="10,20" path="m6085,1460l6095,1460,6095,1441,6085,1441,6085,1460xe" filled="true" fillcolor="#000000" stroked="false">
                <v:path arrowok="t"/>
                <v:fill type="solid"/>
              </v:shape>
            </v:group>
            <v:group style="position:absolute;left:6085;top:1460;width:10;height:20" coordorigin="6085,1460" coordsize="10,20">
              <v:shape style="position:absolute;left:6085;top:1460;width:10;height:20" coordorigin="6085,1460" coordsize="10,20" path="m6085,1479l6095,1479,6095,1460,6085,1460,6085,1479xe" filled="true" fillcolor="#000000" stroked="false">
                <v:path arrowok="t"/>
                <v:fill type="solid"/>
              </v:shape>
            </v:group>
            <v:group style="position:absolute;left:6085;top:1479;width:10;height:20" coordorigin="6085,1479" coordsize="10,20">
              <v:shape style="position:absolute;left:6085;top:1479;width:10;height:20" coordorigin="6085,1479" coordsize="10,20" path="m6085,1498l6095,1498,6095,1479,6085,1479,6085,1498xe" filled="true" fillcolor="#000000" stroked="false">
                <v:path arrowok="t"/>
                <v:fill type="solid"/>
              </v:shape>
            </v:group>
            <v:group style="position:absolute;left:6085;top:1498;width:10;height:20" coordorigin="6085,1498" coordsize="10,20">
              <v:shape style="position:absolute;left:6085;top:1498;width:10;height:20" coordorigin="6085,1498" coordsize="10,20" path="m6085,1517l6095,1517,6095,1498,6085,1498,6085,1517xe" filled="true" fillcolor="#000000" stroked="false">
                <v:path arrowok="t"/>
                <v:fill type="solid"/>
              </v:shape>
            </v:group>
            <v:group style="position:absolute;left:6085;top:1517;width:10;height:20" coordorigin="6085,1517" coordsize="10,20">
              <v:shape style="position:absolute;left:6085;top:1517;width:10;height:20" coordorigin="6085,1517" coordsize="10,20" path="m6085,1537l6095,1537,6095,1517,6085,1517,6085,1537xe" filled="true" fillcolor="#000000" stroked="false">
                <v:path arrowok="t"/>
                <v:fill type="solid"/>
              </v:shape>
            </v:group>
            <v:group style="position:absolute;left:6085;top:1537;width:10;height:20" coordorigin="6085,1537" coordsize="10,20">
              <v:shape style="position:absolute;left:6085;top:1537;width:10;height:20" coordorigin="6085,1537" coordsize="10,20" path="m6085,1556l6095,1556,6095,1537,6085,1537,6085,1556xe" filled="true" fillcolor="#000000" stroked="false">
                <v:path arrowok="t"/>
                <v:fill type="solid"/>
              </v:shape>
              <v:shape style="position:absolute;left:6085;top:1556;width:10;height:19" type="#_x0000_t75" stroked="false">
                <v:imagedata r:id="rId180" o:title=""/>
              </v:shape>
            </v:group>
            <v:group style="position:absolute;left:6085;top:1575;width:10;height:20" coordorigin="6085,1575" coordsize="10,20">
              <v:shape style="position:absolute;left:6085;top:1575;width:10;height:20" coordorigin="6085,1575" coordsize="10,20" path="m6085,1594l6095,1594,6095,1575,6085,1575,6085,1594xe" filled="true" fillcolor="#000000" stroked="false">
                <v:path arrowok="t"/>
                <v:fill type="solid"/>
              </v:shape>
            </v:group>
            <v:group style="position:absolute;left:6085;top:1594;width:10;height:20" coordorigin="6085,1594" coordsize="10,20">
              <v:shape style="position:absolute;left:6085;top:1594;width:10;height:20" coordorigin="6085,1594" coordsize="10,20" path="m6085,1613l6095,1613,6095,1594,6085,1594,6085,1613xe" filled="true" fillcolor="#000000" stroked="false">
                <v:path arrowok="t"/>
                <v:fill type="solid"/>
              </v:shape>
            </v:group>
            <v:group style="position:absolute;left:6085;top:1613;width:10;height:20" coordorigin="6085,1613" coordsize="10,20">
              <v:shape style="position:absolute;left:6085;top:1613;width:10;height:20" coordorigin="6085,1613" coordsize="10,20" path="m6085,1633l6095,1633,6095,1613,6085,1613,6085,1633xe" filled="true" fillcolor="#000000" stroked="false">
                <v:path arrowok="t"/>
                <v:fill type="solid"/>
              </v:shape>
            </v:group>
            <v:group style="position:absolute;left:6085;top:1633;width:10;height:20" coordorigin="6085,1633" coordsize="10,20">
              <v:shape style="position:absolute;left:6085;top:1633;width:10;height:20" coordorigin="6085,1633" coordsize="10,20" path="m6085,1652l6095,1652,6095,1633,6085,1633,6085,1652xe" filled="true" fillcolor="#000000" stroked="false">
                <v:path arrowok="t"/>
                <v:fill type="solid"/>
              </v:shape>
            </v:group>
            <v:group style="position:absolute;left:6085;top:1652;width:10;height:20" coordorigin="6085,1652" coordsize="10,20">
              <v:shape style="position:absolute;left:6085;top:1652;width:10;height:20" coordorigin="6085,1652" coordsize="10,20" path="m6085,1671l6095,1671,6095,1652,6085,1652,6085,1671xe" filled="true" fillcolor="#000000" stroked="false">
                <v:path arrowok="t"/>
                <v:fill type="solid"/>
              </v:shape>
            </v:group>
            <v:group style="position:absolute;left:6085;top:1671;width:10;height:20" coordorigin="6085,1671" coordsize="10,20">
              <v:shape style="position:absolute;left:6085;top:1671;width:10;height:20" coordorigin="6085,1671" coordsize="10,20" path="m6085,1690l6095,1690,6095,1671,6085,1671,6085,1690xe" filled="true" fillcolor="#000000" stroked="false">
                <v:path arrowok="t"/>
                <v:fill type="solid"/>
              </v:shape>
            </v:group>
            <v:group style="position:absolute;left:6085;top:1690;width:10;height:20" coordorigin="6085,1690" coordsize="10,20">
              <v:shape style="position:absolute;left:6085;top:1690;width:10;height:20" coordorigin="6085,1690" coordsize="10,20" path="m6085,1709l6095,1709,6095,1690,6085,1690,6085,1709xe" filled="true" fillcolor="#000000" stroked="false">
                <v:path arrowok="t"/>
                <v:fill type="solid"/>
              </v:shape>
            </v:group>
            <v:group style="position:absolute;left:6085;top:1709;width:10;height:20" coordorigin="6085,1709" coordsize="10,20">
              <v:shape style="position:absolute;left:6085;top:1709;width:10;height:20" coordorigin="6085,1709" coordsize="10,20" path="m6085,1729l6095,1729,6095,1709,6085,1709,6085,1729xe" filled="true" fillcolor="#000000" stroked="false">
                <v:path arrowok="t"/>
                <v:fill type="solid"/>
              </v:shape>
            </v:group>
            <v:group style="position:absolute;left:6085;top:1729;width:10;height:20" coordorigin="6085,1729" coordsize="10,20">
              <v:shape style="position:absolute;left:6085;top:1729;width:10;height:20" coordorigin="6085,1729" coordsize="10,20" path="m6085,1748l6095,1748,6095,1729,6085,1729,6085,1748xe" filled="true" fillcolor="#000000" stroked="false">
                <v:path arrowok="t"/>
                <v:fill type="solid"/>
              </v:shape>
            </v:group>
            <v:group style="position:absolute;left:6085;top:1748;width:10;height:20" coordorigin="6085,1748" coordsize="10,20">
              <v:shape style="position:absolute;left:6085;top:1748;width:10;height:20" coordorigin="6085,1748" coordsize="10,20" path="m6085,1767l6095,1767,6095,1748,6085,1748,6085,1767xe" filled="true" fillcolor="#000000" stroked="false">
                <v:path arrowok="t"/>
                <v:fill type="solid"/>
              </v:shape>
            </v:group>
            <v:group style="position:absolute;left:6085;top:1767;width:10;height:20" coordorigin="6085,1767" coordsize="10,20">
              <v:shape style="position:absolute;left:6085;top:1767;width:10;height:20" coordorigin="6085,1767" coordsize="10,20" path="m6085,1786l6095,1786,6095,1767,6085,1767,6085,1786xe" filled="true" fillcolor="#000000" stroked="false">
                <v:path arrowok="t"/>
                <v:fill type="solid"/>
              </v:shape>
            </v:group>
            <v:group style="position:absolute;left:7283;top:960;width:10;height:20" coordorigin="7283,960" coordsize="10,20">
              <v:shape style="position:absolute;left:7283;top:960;width:10;height:20" coordorigin="7283,960" coordsize="10,20" path="m7283,979l7293,979,7293,960,7283,960,7283,979xe" filled="true" fillcolor="#000000" stroked="false">
                <v:path arrowok="t"/>
                <v:fill type="solid"/>
              </v:shape>
            </v:group>
            <v:group style="position:absolute;left:7283;top:979;width:10;height:20" coordorigin="7283,979" coordsize="10,20">
              <v:shape style="position:absolute;left:7283;top:979;width:10;height:20" coordorigin="7283,979" coordsize="10,20" path="m7283,998l7293,998,7293,979,7283,979,7283,998xe" filled="true" fillcolor="#000000" stroked="false">
                <v:path arrowok="t"/>
                <v:fill type="solid"/>
              </v:shape>
            </v:group>
            <v:group style="position:absolute;left:7283;top:998;width:10;height:20" coordorigin="7283,998" coordsize="10,20">
              <v:shape style="position:absolute;left:7283;top:998;width:10;height:20" coordorigin="7283,998" coordsize="10,20" path="m7283,1018l7293,1018,7293,998,7283,998,7283,1018xe" filled="true" fillcolor="#000000" stroked="false">
                <v:path arrowok="t"/>
                <v:fill type="solid"/>
              </v:shape>
            </v:group>
            <v:group style="position:absolute;left:7283;top:1018;width:10;height:20" coordorigin="7283,1018" coordsize="10,20">
              <v:shape style="position:absolute;left:7283;top:1018;width:10;height:20" coordorigin="7283,1018" coordsize="10,20" path="m7283,1037l7293,1037,7293,1018,7283,1018,7283,1037xe" filled="true" fillcolor="#000000" stroked="false">
                <v:path arrowok="t"/>
                <v:fill type="solid"/>
              </v:shape>
            </v:group>
            <v:group style="position:absolute;left:7283;top:1037;width:10;height:20" coordorigin="7283,1037" coordsize="10,20">
              <v:shape style="position:absolute;left:7283;top:1037;width:10;height:20" coordorigin="7283,1037" coordsize="10,20" path="m7283,1056l7293,1056,7293,1037,7283,1037,7283,1056xe" filled="true" fillcolor="#000000" stroked="false">
                <v:path arrowok="t"/>
                <v:fill type="solid"/>
              </v:shape>
            </v:group>
            <v:group style="position:absolute;left:7283;top:1056;width:10;height:20" coordorigin="7283,1056" coordsize="10,20">
              <v:shape style="position:absolute;left:7283;top:1056;width:10;height:20" coordorigin="7283,1056" coordsize="10,20" path="m7283,1075l7293,1075,7293,1056,7283,1056,7283,1075xe" filled="true" fillcolor="#000000" stroked="false">
                <v:path arrowok="t"/>
                <v:fill type="solid"/>
              </v:shape>
            </v:group>
            <v:group style="position:absolute;left:7283;top:1075;width:10;height:20" coordorigin="7283,1075" coordsize="10,20">
              <v:shape style="position:absolute;left:7283;top:1075;width:10;height:20" coordorigin="7283,1075" coordsize="10,20" path="m7283,1094l7293,1094,7293,1075,7283,1075,7283,1094xe" filled="true" fillcolor="#000000" stroked="false">
                <v:path arrowok="t"/>
                <v:fill type="solid"/>
              </v:shape>
            </v:group>
            <v:group style="position:absolute;left:7283;top:1094;width:10;height:20" coordorigin="7283,1094" coordsize="10,20">
              <v:shape style="position:absolute;left:7283;top:1094;width:10;height:20" coordorigin="7283,1094" coordsize="10,20" path="m7283,1114l7293,1114,7293,1094,7283,1094,7283,1114xe" filled="true" fillcolor="#000000" stroked="false">
                <v:path arrowok="t"/>
                <v:fill type="solid"/>
              </v:shape>
            </v:group>
            <v:group style="position:absolute;left:7283;top:1114;width:10;height:20" coordorigin="7283,1114" coordsize="10,20">
              <v:shape style="position:absolute;left:7283;top:1114;width:10;height:20" coordorigin="7283,1114" coordsize="10,20" path="m7283,1133l7293,1133,7293,1114,7283,1114,7283,1133xe" filled="true" fillcolor="#000000" stroked="false">
                <v:path arrowok="t"/>
                <v:fill type="solid"/>
              </v:shape>
            </v:group>
            <v:group style="position:absolute;left:7283;top:1133;width:10;height:20" coordorigin="7283,1133" coordsize="10,20">
              <v:shape style="position:absolute;left:7283;top:1133;width:10;height:20" coordorigin="7283,1133" coordsize="10,20" path="m7283,1152l7293,1152,7293,1133,7283,1133,7283,1152xe" filled="true" fillcolor="#000000" stroked="false">
                <v:path arrowok="t"/>
                <v:fill type="solid"/>
              </v:shape>
            </v:group>
            <v:group style="position:absolute;left:7283;top:1152;width:10;height:20" coordorigin="7283,1152" coordsize="10,20">
              <v:shape style="position:absolute;left:7283;top:1152;width:10;height:20" coordorigin="7283,1152" coordsize="10,20" path="m7283,1171l7293,1171,7293,1152,7283,1152,7283,1171xe" filled="true" fillcolor="#000000" stroked="false">
                <v:path arrowok="t"/>
                <v:fill type="solid"/>
              </v:shape>
            </v:group>
            <v:group style="position:absolute;left:7283;top:1171;width:10;height:20" coordorigin="7283,1171" coordsize="10,20">
              <v:shape style="position:absolute;left:7283;top:1171;width:10;height:20" coordorigin="7283,1171" coordsize="10,20" path="m7283,1191l7293,1191,7293,1171,7283,1171,7283,1191xe" filled="true" fillcolor="#000000" stroked="false">
                <v:path arrowok="t"/>
                <v:fill type="solid"/>
              </v:shape>
            </v:group>
            <v:group style="position:absolute;left:7283;top:1191;width:10;height:20" coordorigin="7283,1191" coordsize="10,20">
              <v:shape style="position:absolute;left:7283;top:1191;width:10;height:20" coordorigin="7283,1191" coordsize="10,20" path="m7283,1210l7293,1210,7293,1191,7283,1191,7283,1210xe" filled="true" fillcolor="#000000" stroked="false">
                <v:path arrowok="t"/>
                <v:fill type="solid"/>
              </v:shape>
            </v:group>
            <v:group style="position:absolute;left:7283;top:1210;width:10;height:20" coordorigin="7283,1210" coordsize="10,20">
              <v:shape style="position:absolute;left:7283;top:1210;width:10;height:20" coordorigin="7283,1210" coordsize="10,20" path="m7283,1229l7293,1229,7293,1210,7283,1210,7283,1229xe" filled="true" fillcolor="#000000" stroked="false">
                <v:path arrowok="t"/>
                <v:fill type="solid"/>
              </v:shape>
            </v:group>
            <v:group style="position:absolute;left:7283;top:1229;width:10;height:20" coordorigin="7283,1229" coordsize="10,20">
              <v:shape style="position:absolute;left:7283;top:1229;width:10;height:20" coordorigin="7283,1229" coordsize="10,20" path="m7283,1249l7293,1249,7293,1229,7283,1229,7283,1249xe" filled="true" fillcolor="#000000" stroked="false">
                <v:path arrowok="t"/>
                <v:fill type="solid"/>
              </v:shape>
            </v:group>
            <v:group style="position:absolute;left:7283;top:1249;width:10;height:20" coordorigin="7283,1249" coordsize="10,20">
              <v:shape style="position:absolute;left:7283;top:1249;width:10;height:20" coordorigin="7283,1249" coordsize="10,20" path="m7283,1268l7293,1268,7293,1249,7283,1249,7283,1268xe" filled="true" fillcolor="#000000" stroked="false">
                <v:path arrowok="t"/>
                <v:fill type="solid"/>
              </v:shape>
            </v:group>
            <v:group style="position:absolute;left:7283;top:1268;width:10;height:20" coordorigin="7283,1268" coordsize="10,20">
              <v:shape style="position:absolute;left:7283;top:1268;width:10;height:20" coordorigin="7283,1268" coordsize="10,20" path="m7283,1287l7293,1287,7293,1268,7283,1268,7283,1287xe" filled="true" fillcolor="#000000" stroked="false">
                <v:path arrowok="t"/>
                <v:fill type="solid"/>
              </v:shape>
            </v:group>
            <v:group style="position:absolute;left:7283;top:1287;width:10;height:20" coordorigin="7283,1287" coordsize="10,20">
              <v:shape style="position:absolute;left:7283;top:1287;width:10;height:20" coordorigin="7283,1287" coordsize="10,20" path="m7283,1306l7293,1306,7293,1287,7283,1287,7283,1306xe" filled="true" fillcolor="#000000" stroked="false">
                <v:path arrowok="t"/>
                <v:fill type="solid"/>
              </v:shape>
            </v:group>
            <v:group style="position:absolute;left:7283;top:1306;width:10;height:20" coordorigin="7283,1306" coordsize="10,20">
              <v:shape style="position:absolute;left:7283;top:1306;width:10;height:20" coordorigin="7283,1306" coordsize="10,20" path="m7283,1325l7293,1325,7293,1306,7283,1306,7283,1325xe" filled="true" fillcolor="#000000" stroked="false">
                <v:path arrowok="t"/>
                <v:fill type="solid"/>
              </v:shape>
            </v:group>
            <v:group style="position:absolute;left:7283;top:1325;width:10;height:20" coordorigin="7283,1325" coordsize="10,20">
              <v:shape style="position:absolute;left:7283;top:1325;width:10;height:20" coordorigin="7283,1325" coordsize="10,20" path="m7283,1345l7293,1345,7293,1325,7283,1325,7283,1345xe" filled="true" fillcolor="#000000" stroked="false">
                <v:path arrowok="t"/>
                <v:fill type="solid"/>
              </v:shape>
            </v:group>
            <v:group style="position:absolute;left:7283;top:1345;width:10;height:20" coordorigin="7283,1345" coordsize="10,20">
              <v:shape style="position:absolute;left:7283;top:1345;width:10;height:20" coordorigin="7283,1345" coordsize="10,20" path="m7283,1364l7293,1364,7293,1345,7283,1345,7283,1364xe" filled="true" fillcolor="#000000" stroked="false">
                <v:path arrowok="t"/>
                <v:fill type="solid"/>
              </v:shape>
            </v:group>
            <v:group style="position:absolute;left:7283;top:1364;width:10;height:20" coordorigin="7283,1364" coordsize="10,20">
              <v:shape style="position:absolute;left:7283;top:1364;width:10;height:20" coordorigin="7283,1364" coordsize="10,20" path="m7283,1383l7293,1383,7293,1364,7283,1364,7283,1383xe" filled="true" fillcolor="#000000" stroked="false">
                <v:path arrowok="t"/>
                <v:fill type="solid"/>
              </v:shape>
            </v:group>
            <v:group style="position:absolute;left:7283;top:1383;width:10;height:20" coordorigin="7283,1383" coordsize="10,20">
              <v:shape style="position:absolute;left:7283;top:1383;width:10;height:20" coordorigin="7283,1383" coordsize="10,20" path="m7283,1402l7293,1402,7293,1383,7283,1383,7283,1402xe" filled="true" fillcolor="#000000" stroked="false">
                <v:path arrowok="t"/>
                <v:fill type="solid"/>
              </v:shape>
            </v:group>
            <v:group style="position:absolute;left:7283;top:1402;width:10;height:20" coordorigin="7283,1402" coordsize="10,20">
              <v:shape style="position:absolute;left:7283;top:1402;width:10;height:20" coordorigin="7283,1402" coordsize="10,20" path="m7283,1421l7293,1421,7293,1402,7283,1402,7283,1421xe" filled="true" fillcolor="#000000" stroked="false">
                <v:path arrowok="t"/>
                <v:fill type="solid"/>
              </v:shape>
            </v:group>
            <v:group style="position:absolute;left:7283;top:1421;width:10;height:20" coordorigin="7283,1421" coordsize="10,20">
              <v:shape style="position:absolute;left:7283;top:1421;width:10;height:20" coordorigin="7283,1421" coordsize="10,20" path="m7283,1441l7293,1441,7293,1421,7283,1421,7283,1441xe" filled="true" fillcolor="#000000" stroked="false">
                <v:path arrowok="t"/>
                <v:fill type="solid"/>
              </v:shape>
            </v:group>
            <v:group style="position:absolute;left:7283;top:1441;width:10;height:20" coordorigin="7283,1441" coordsize="10,20">
              <v:shape style="position:absolute;left:7283;top:1441;width:10;height:20" coordorigin="7283,1441" coordsize="10,20" path="m7283,1460l7293,1460,7293,1441,7283,1441,7283,1460xe" filled="true" fillcolor="#000000" stroked="false">
                <v:path arrowok="t"/>
                <v:fill type="solid"/>
              </v:shape>
            </v:group>
            <v:group style="position:absolute;left:7283;top:1460;width:10;height:20" coordorigin="7283,1460" coordsize="10,20">
              <v:shape style="position:absolute;left:7283;top:1460;width:10;height:20" coordorigin="7283,1460" coordsize="10,20" path="m7283,1479l7293,1479,7293,1460,7283,1460,7283,1479xe" filled="true" fillcolor="#000000" stroked="false">
                <v:path arrowok="t"/>
                <v:fill type="solid"/>
              </v:shape>
            </v:group>
            <v:group style="position:absolute;left:7283;top:1479;width:10;height:20" coordorigin="7283,1479" coordsize="10,20">
              <v:shape style="position:absolute;left:7283;top:1479;width:10;height:20" coordorigin="7283,1479" coordsize="10,20" path="m7283,1498l7293,1498,7293,1479,7283,1479,7283,1498xe" filled="true" fillcolor="#000000" stroked="false">
                <v:path arrowok="t"/>
                <v:fill type="solid"/>
              </v:shape>
            </v:group>
            <v:group style="position:absolute;left:7283;top:1498;width:10;height:20" coordorigin="7283,1498" coordsize="10,20">
              <v:shape style="position:absolute;left:7283;top:1498;width:10;height:20" coordorigin="7283,1498" coordsize="10,20" path="m7283,1517l7293,1517,7293,1498,7283,1498,7283,1517xe" filled="true" fillcolor="#000000" stroked="false">
                <v:path arrowok="t"/>
                <v:fill type="solid"/>
              </v:shape>
            </v:group>
            <v:group style="position:absolute;left:7283;top:1517;width:10;height:20" coordorigin="7283,1517" coordsize="10,20">
              <v:shape style="position:absolute;left:7283;top:1517;width:10;height:20" coordorigin="7283,1517" coordsize="10,20" path="m7283,1537l7293,1537,7293,1517,7283,1517,7283,1537xe" filled="true" fillcolor="#000000" stroked="false">
                <v:path arrowok="t"/>
                <v:fill type="solid"/>
              </v:shape>
            </v:group>
            <v:group style="position:absolute;left:7283;top:1537;width:10;height:20" coordorigin="7283,1537" coordsize="10,20">
              <v:shape style="position:absolute;left:7283;top:1537;width:10;height:20" coordorigin="7283,1537" coordsize="10,20" path="m7283,1556l7293,1556,7293,1537,7283,1537,7283,1556xe" filled="true" fillcolor="#000000" stroked="false">
                <v:path arrowok="t"/>
                <v:fill type="solid"/>
              </v:shape>
              <v:shape style="position:absolute;left:7283;top:1556;width:10;height:19" type="#_x0000_t75" stroked="false">
                <v:imagedata r:id="rId180" o:title=""/>
              </v:shape>
            </v:group>
            <v:group style="position:absolute;left:7283;top:1575;width:10;height:20" coordorigin="7283,1575" coordsize="10,20">
              <v:shape style="position:absolute;left:7283;top:1575;width:10;height:20" coordorigin="7283,1575" coordsize="10,20" path="m7283,1594l7293,1594,7293,1575,7283,1575,7283,1594xe" filled="true" fillcolor="#000000" stroked="false">
                <v:path arrowok="t"/>
                <v:fill type="solid"/>
              </v:shape>
            </v:group>
            <v:group style="position:absolute;left:7283;top:1594;width:10;height:20" coordorigin="7283,1594" coordsize="10,20">
              <v:shape style="position:absolute;left:7283;top:1594;width:10;height:20" coordorigin="7283,1594" coordsize="10,20" path="m7283,1613l7293,1613,7293,1594,7283,1594,7283,1613xe" filled="true" fillcolor="#000000" stroked="false">
                <v:path arrowok="t"/>
                <v:fill type="solid"/>
              </v:shape>
            </v:group>
            <v:group style="position:absolute;left:7283;top:1613;width:10;height:20" coordorigin="7283,1613" coordsize="10,20">
              <v:shape style="position:absolute;left:7283;top:1613;width:10;height:20" coordorigin="7283,1613" coordsize="10,20" path="m7283,1633l7293,1633,7293,1613,7283,1613,7283,1633xe" filled="true" fillcolor="#000000" stroked="false">
                <v:path arrowok="t"/>
                <v:fill type="solid"/>
              </v:shape>
            </v:group>
            <v:group style="position:absolute;left:7283;top:1633;width:10;height:20" coordorigin="7283,1633" coordsize="10,20">
              <v:shape style="position:absolute;left:7283;top:1633;width:10;height:20" coordorigin="7283,1633" coordsize="10,20" path="m7283,1652l7293,1652,7293,1633,7283,1633,7283,1652xe" filled="true" fillcolor="#000000" stroked="false">
                <v:path arrowok="t"/>
                <v:fill type="solid"/>
              </v:shape>
            </v:group>
            <v:group style="position:absolute;left:7283;top:1652;width:10;height:20" coordorigin="7283,1652" coordsize="10,20">
              <v:shape style="position:absolute;left:7283;top:1652;width:10;height:20" coordorigin="7283,1652" coordsize="10,20" path="m7283,1671l7293,1671,7293,1652,7283,1652,7283,1671xe" filled="true" fillcolor="#000000" stroked="false">
                <v:path arrowok="t"/>
                <v:fill type="solid"/>
              </v:shape>
            </v:group>
            <v:group style="position:absolute;left:7283;top:1671;width:10;height:20" coordorigin="7283,1671" coordsize="10,20">
              <v:shape style="position:absolute;left:7283;top:1671;width:10;height:20" coordorigin="7283,1671" coordsize="10,20" path="m7283,1690l7293,1690,7293,1671,7283,1671,7283,1690xe" filled="true" fillcolor="#000000" stroked="false">
                <v:path arrowok="t"/>
                <v:fill type="solid"/>
              </v:shape>
            </v:group>
            <v:group style="position:absolute;left:7283;top:1690;width:10;height:20" coordorigin="7283,1690" coordsize="10,20">
              <v:shape style="position:absolute;left:7283;top:1690;width:10;height:20" coordorigin="7283,1690" coordsize="10,20" path="m7283,1709l7293,1709,7293,1690,7283,1690,7283,1709xe" filled="true" fillcolor="#000000" stroked="false">
                <v:path arrowok="t"/>
                <v:fill type="solid"/>
              </v:shape>
            </v:group>
            <v:group style="position:absolute;left:7283;top:1709;width:10;height:20" coordorigin="7283,1709" coordsize="10,20">
              <v:shape style="position:absolute;left:7283;top:1709;width:10;height:20" coordorigin="7283,1709" coordsize="10,20" path="m7283,1729l7293,1729,7293,1709,7283,1709,7283,1729xe" filled="true" fillcolor="#000000" stroked="false">
                <v:path arrowok="t"/>
                <v:fill type="solid"/>
              </v:shape>
            </v:group>
            <v:group style="position:absolute;left:7283;top:1729;width:10;height:20" coordorigin="7283,1729" coordsize="10,20">
              <v:shape style="position:absolute;left:7283;top:1729;width:10;height:20" coordorigin="7283,1729" coordsize="10,20" path="m7283,1748l7293,1748,7293,1729,7283,1729,7283,1748xe" filled="true" fillcolor="#000000" stroked="false">
                <v:path arrowok="t"/>
                <v:fill type="solid"/>
              </v:shape>
            </v:group>
            <v:group style="position:absolute;left:7283;top:1748;width:10;height:20" coordorigin="7283,1748" coordsize="10,20">
              <v:shape style="position:absolute;left:7283;top:1748;width:10;height:20" coordorigin="7283,1748" coordsize="10,20" path="m7283,1767l7293,1767,7293,1748,7283,1748,7283,1767xe" filled="true" fillcolor="#000000" stroked="false">
                <v:path arrowok="t"/>
                <v:fill type="solid"/>
              </v:shape>
            </v:group>
            <v:group style="position:absolute;left:7283;top:1767;width:10;height:20" coordorigin="7283,1767" coordsize="10,20">
              <v:shape style="position:absolute;left:7283;top:1767;width:10;height:20" coordorigin="7283,1767" coordsize="10,20" path="m7283,1786l7293,1786,7293,1767,7283,1767,7283,1786xe" filled="true" fillcolor="#000000" stroked="false">
                <v:path arrowok="t"/>
                <v:fill type="solid"/>
              </v:shape>
              <v:shape style="position:absolute;left:14;top:1690;width:3197;height:108" type="#_x0000_t75" stroked="false">
                <v:imagedata r:id="rId181" o:title=""/>
              </v:shape>
              <v:shape style="position:absolute;left:3188;top:1786;width:1440;height:12" type="#_x0000_t75" stroked="false">
                <v:imagedata r:id="rId182" o:title=""/>
              </v:shape>
              <v:shape style="position:absolute;left:4613;top:1786;width:1481;height:12" type="#_x0000_t75" stroked="false">
                <v:imagedata r:id="rId183" o:title=""/>
              </v:shape>
              <v:shape style="position:absolute;left:6080;top:1786;width:1213;height:12" type="#_x0000_t75" stroked="false">
                <v:imagedata r:id="rId184" o:title=""/>
              </v:shape>
              <v:shape style="position:absolute;left:7278;top:1789;width:1582;height:10" type="#_x0000_t75" stroked="false">
                <v:imagedata r:id="rId177" o:title=""/>
              </v:shape>
            </v:group>
            <v:group style="position:absolute;left:3193;top:1798;width:10;height:20" coordorigin="3193,1798" coordsize="10,20">
              <v:shape style="position:absolute;left:3193;top:1798;width:10;height:20" coordorigin="3193,1798" coordsize="10,20" path="m3193,1817l3202,1817,3202,1798,3193,1798,3193,1817xe" filled="true" fillcolor="#000000" stroked="false">
                <v:path arrowok="t"/>
                <v:fill type="solid"/>
              </v:shape>
            </v:group>
            <v:group style="position:absolute;left:3193;top:1817;width:10;height:20" coordorigin="3193,1817" coordsize="10,20">
              <v:shape style="position:absolute;left:3193;top:1817;width:10;height:20" coordorigin="3193,1817" coordsize="10,20" path="m3193,1837l3202,1837,3202,1817,3193,1817,3193,1837xe" filled="true" fillcolor="#000000" stroked="false">
                <v:path arrowok="t"/>
                <v:fill type="solid"/>
              </v:shape>
            </v:group>
            <v:group style="position:absolute;left:3193;top:1837;width:10;height:20" coordorigin="3193,1837" coordsize="10,20">
              <v:shape style="position:absolute;left:3193;top:1837;width:10;height:20" coordorigin="3193,1837" coordsize="10,20" path="m3193,1856l3202,1856,3202,1837,3193,1837,3193,1856xe" filled="true" fillcolor="#000000" stroked="false">
                <v:path arrowok="t"/>
                <v:fill type="solid"/>
              </v:shape>
            </v:group>
            <v:group style="position:absolute;left:3193;top:1856;width:10;height:20" coordorigin="3193,1856" coordsize="10,20">
              <v:shape style="position:absolute;left:3193;top:1856;width:10;height:20" coordorigin="3193,1856" coordsize="10,20" path="m3193,1875l3202,1875,3202,1856,3193,1856,3193,1875xe" filled="true" fillcolor="#000000" stroked="false">
                <v:path arrowok="t"/>
                <v:fill type="solid"/>
              </v:shape>
            </v:group>
            <v:group style="position:absolute;left:3193;top:1875;width:10;height:20" coordorigin="3193,1875" coordsize="10,20">
              <v:shape style="position:absolute;left:3193;top:1875;width:10;height:20" coordorigin="3193,1875" coordsize="10,20" path="m3193,1894l3202,1894,3202,1875,3193,1875,3193,1894xe" filled="true" fillcolor="#000000" stroked="false">
                <v:path arrowok="t"/>
                <v:fill type="solid"/>
              </v:shape>
            </v:group>
            <v:group style="position:absolute;left:3193;top:1894;width:10;height:20" coordorigin="3193,1894" coordsize="10,20">
              <v:shape style="position:absolute;left:3193;top:1894;width:10;height:20" coordorigin="3193,1894" coordsize="10,20" path="m3193,1913l3202,1913,3202,1894,3193,1894,3193,1913xe" filled="true" fillcolor="#000000" stroked="false">
                <v:path arrowok="t"/>
                <v:fill type="solid"/>
              </v:shape>
            </v:group>
            <v:group style="position:absolute;left:3193;top:1913;width:10;height:20" coordorigin="3193,1913" coordsize="10,20">
              <v:shape style="position:absolute;left:3193;top:1913;width:10;height:20" coordorigin="3193,1913" coordsize="10,20" path="m3193,1933l3202,1933,3202,1913,3193,1913,3193,1933xe" filled="true" fillcolor="#000000" stroked="false">
                <v:path arrowok="t"/>
                <v:fill type="solid"/>
              </v:shape>
            </v:group>
            <v:group style="position:absolute;left:3193;top:1933;width:10;height:20" coordorigin="3193,1933" coordsize="10,20">
              <v:shape style="position:absolute;left:3193;top:1933;width:10;height:20" coordorigin="3193,1933" coordsize="10,20" path="m3193,1952l3202,1952,3202,1933,3193,1933,3193,1952xe" filled="true" fillcolor="#000000" stroked="false">
                <v:path arrowok="t"/>
                <v:fill type="solid"/>
              </v:shape>
            </v:group>
            <v:group style="position:absolute;left:3193;top:1952;width:10;height:20" coordorigin="3193,1952" coordsize="10,20">
              <v:shape style="position:absolute;left:3193;top:1952;width:10;height:20" coordorigin="3193,1952" coordsize="10,20" path="m3193,1971l3202,1971,3202,1952,3193,1952,3193,1971xe" filled="true" fillcolor="#000000" stroked="false">
                <v:path arrowok="t"/>
                <v:fill type="solid"/>
              </v:shape>
            </v:group>
            <v:group style="position:absolute;left:3193;top:1971;width:10;height:20" coordorigin="3193,1971" coordsize="10,20">
              <v:shape style="position:absolute;left:3193;top:1971;width:10;height:20" coordorigin="3193,1971" coordsize="10,20" path="m3193,1990l3202,1990,3202,1971,3193,1971,3193,1990xe" filled="true" fillcolor="#000000" stroked="false">
                <v:path arrowok="t"/>
                <v:fill type="solid"/>
              </v:shape>
            </v:group>
            <v:group style="position:absolute;left:3193;top:1990;width:10;height:20" coordorigin="3193,1990" coordsize="10,20">
              <v:shape style="position:absolute;left:3193;top:1990;width:10;height:20" coordorigin="3193,1990" coordsize="10,20" path="m3193,2009l3202,2009,3202,1990,3193,1990,3193,2009xe" filled="true" fillcolor="#000000" stroked="false">
                <v:path arrowok="t"/>
                <v:fill type="solid"/>
              </v:shape>
            </v:group>
            <v:group style="position:absolute;left:3193;top:2009;width:10;height:20" coordorigin="3193,2009" coordsize="10,20">
              <v:shape style="position:absolute;left:3193;top:2009;width:10;height:20" coordorigin="3193,2009" coordsize="10,20" path="m3193,2029l3202,2029,3202,2009,3193,2009,3193,2029xe" filled="true" fillcolor="#000000" stroked="false">
                <v:path arrowok="t"/>
                <v:fill type="solid"/>
              </v:shape>
            </v:group>
            <v:group style="position:absolute;left:3193;top:2029;width:10;height:20" coordorigin="3193,2029" coordsize="10,20">
              <v:shape style="position:absolute;left:3193;top:2029;width:10;height:20" coordorigin="3193,2029" coordsize="10,20" path="m3193,2048l3202,2048,3202,2029,3193,2029,3193,2048xe" filled="true" fillcolor="#000000" stroked="false">
                <v:path arrowok="t"/>
                <v:fill type="solid"/>
              </v:shape>
            </v:group>
            <v:group style="position:absolute;left:3193;top:2048;width:10;height:20" coordorigin="3193,2048" coordsize="10,20">
              <v:shape style="position:absolute;left:3193;top:2048;width:10;height:20" coordorigin="3193,2048" coordsize="10,20" path="m3193,2067l3202,2067,3202,2048,3193,2048,3193,2067xe" filled="true" fillcolor="#000000" stroked="false">
                <v:path arrowok="t"/>
                <v:fill type="solid"/>
              </v:shape>
            </v:group>
            <v:group style="position:absolute;left:3193;top:2067;width:10;height:20" coordorigin="3193,2067" coordsize="10,20">
              <v:shape style="position:absolute;left:3193;top:2067;width:10;height:20" coordorigin="3193,2067" coordsize="10,20" path="m3193,2086l3202,2086,3202,2067,3193,2067,3193,2086xe" filled="true" fillcolor="#000000" stroked="false">
                <v:path arrowok="t"/>
                <v:fill type="solid"/>
              </v:shape>
            </v:group>
            <v:group style="position:absolute;left:3193;top:2086;width:10;height:20" coordorigin="3193,2086" coordsize="10,20">
              <v:shape style="position:absolute;left:3193;top:2086;width:10;height:20" coordorigin="3193,2086" coordsize="10,20" path="m3193,2105l3202,2105,3202,2086,3193,2086,3193,2105xe" filled="true" fillcolor="#000000" stroked="false">
                <v:path arrowok="t"/>
                <v:fill type="solid"/>
              </v:shape>
            </v:group>
            <v:group style="position:absolute;left:3193;top:2105;width:10;height:20" coordorigin="3193,2105" coordsize="10,20">
              <v:shape style="position:absolute;left:3193;top:2105;width:10;height:20" coordorigin="3193,2105" coordsize="10,20" path="m3193,2125l3202,2125,3202,2105,3193,2105,3193,2125xe" filled="true" fillcolor="#000000" stroked="false">
                <v:path arrowok="t"/>
                <v:fill type="solid"/>
              </v:shape>
            </v:group>
            <v:group style="position:absolute;left:3202;top:2213;width:1416;height:2" coordorigin="3202,2213" coordsize="1416,2">
              <v:shape style="position:absolute;left:3202;top:2213;width:1416;height:2" coordorigin="3202,2213" coordsize="1416,0" path="m3202,2213l4618,2213e" filled="false" stroked="true" strokeweight=".48001pt" strokecolor="#000000">
                <v:path arrowok="t"/>
              </v:shape>
            </v:group>
            <v:group style="position:absolute;left:4628;top:2213;width:1457;height:2" coordorigin="4628,2213" coordsize="1457,2">
              <v:shape style="position:absolute;left:4628;top:2213;width:1457;height:2" coordorigin="4628,2213" coordsize="1457,0" path="m4628,2213l6085,2213e" filled="false" stroked="true" strokeweight=".48001pt" strokecolor="#000000">
                <v:path arrowok="t"/>
              </v:shape>
            </v:group>
            <v:group style="position:absolute;left:6095;top:2213;width:1189;height:2" coordorigin="6095,2213" coordsize="1189,2">
              <v:shape style="position:absolute;left:6095;top:2213;width:1189;height:2" coordorigin="6095,2213" coordsize="1189,0" path="m6095,2213l7283,2213e" filled="false" stroked="true" strokeweight=".48001pt" strokecolor="#000000">
                <v:path arrowok="t"/>
              </v:shape>
            </v:group>
            <v:group style="position:absolute;left:7293;top:2213;width:1568;height:2" coordorigin="7293,2213" coordsize="1568,2">
              <v:shape style="position:absolute;left:7293;top:2213;width:1568;height:2" coordorigin="7293,2213" coordsize="1568,0" path="m7293,2213l8860,2213e" filled="false" stroked="true" strokeweight=".48001pt" strokecolor="#000000">
                <v:path arrowok="t"/>
              </v:shape>
            </v:group>
            <v:group style="position:absolute;left:3193;top:2125;width:10;height:20" coordorigin="3193,2125" coordsize="10,20">
              <v:shape style="position:absolute;left:3193;top:2125;width:10;height:20" coordorigin="3193,2125" coordsize="10,20" path="m3193,2144l3202,2144,3202,2125,3193,2125,3193,2144xe" filled="true" fillcolor="#000000" stroked="false">
                <v:path arrowok="t"/>
                <v:fill type="solid"/>
              </v:shape>
            </v:group>
            <v:group style="position:absolute;left:3193;top:2144;width:10;height:20" coordorigin="3193,2144" coordsize="10,20">
              <v:shape style="position:absolute;left:3193;top:2144;width:10;height:20" coordorigin="3193,2144" coordsize="10,20" path="m3193,2163l3202,2163,3202,2144,3193,2144,3193,2163xe" filled="true" fillcolor="#000000" stroked="false">
                <v:path arrowok="t"/>
                <v:fill type="solid"/>
              </v:shape>
            </v:group>
            <v:group style="position:absolute;left:4618;top:1798;width:11;height:20" coordorigin="4618,1798" coordsize="11,20">
              <v:shape style="position:absolute;left:4618;top:1798;width:11;height:20" coordorigin="4618,1798" coordsize="11,20" path="m4618,1817l4628,1817,4628,1798,4618,1798,4618,1817xe" filled="true" fillcolor="#000000" stroked="false">
                <v:path arrowok="t"/>
                <v:fill type="solid"/>
              </v:shape>
            </v:group>
            <v:group style="position:absolute;left:4618;top:1817;width:11;height:20" coordorigin="4618,1817" coordsize="11,20">
              <v:shape style="position:absolute;left:4618;top:1817;width:11;height:20" coordorigin="4618,1817" coordsize="11,20" path="m4618,1837l4628,1837,4628,1817,4618,1817,4618,1837xe" filled="true" fillcolor="#000000" stroked="false">
                <v:path arrowok="t"/>
                <v:fill type="solid"/>
              </v:shape>
            </v:group>
            <v:group style="position:absolute;left:4618;top:1837;width:11;height:20" coordorigin="4618,1837" coordsize="11,20">
              <v:shape style="position:absolute;left:4618;top:1837;width:11;height:20" coordorigin="4618,1837" coordsize="11,20" path="m4618,1856l4628,1856,4628,1837,4618,1837,4618,1856xe" filled="true" fillcolor="#000000" stroked="false">
                <v:path arrowok="t"/>
                <v:fill type="solid"/>
              </v:shape>
            </v:group>
            <v:group style="position:absolute;left:4618;top:1856;width:11;height:20" coordorigin="4618,1856" coordsize="11,20">
              <v:shape style="position:absolute;left:4618;top:1856;width:11;height:20" coordorigin="4618,1856" coordsize="11,20" path="m4618,1875l4628,1875,4628,1856,4618,1856,4618,1875xe" filled="true" fillcolor="#000000" stroked="false">
                <v:path arrowok="t"/>
                <v:fill type="solid"/>
              </v:shape>
            </v:group>
            <v:group style="position:absolute;left:4618;top:1875;width:11;height:20" coordorigin="4618,1875" coordsize="11,20">
              <v:shape style="position:absolute;left:4618;top:1875;width:11;height:20" coordorigin="4618,1875" coordsize="11,20" path="m4618,1894l4628,1894,4628,1875,4618,1875,4618,1894xe" filled="true" fillcolor="#000000" stroked="false">
                <v:path arrowok="t"/>
                <v:fill type="solid"/>
              </v:shape>
            </v:group>
            <v:group style="position:absolute;left:4618;top:1894;width:11;height:20" coordorigin="4618,1894" coordsize="11,20">
              <v:shape style="position:absolute;left:4618;top:1894;width:11;height:20" coordorigin="4618,1894" coordsize="11,20" path="m4618,1913l4628,1913,4628,1894,4618,1894,4618,1913xe" filled="true" fillcolor="#000000" stroked="false">
                <v:path arrowok="t"/>
                <v:fill type="solid"/>
              </v:shape>
            </v:group>
            <v:group style="position:absolute;left:4618;top:1913;width:11;height:20" coordorigin="4618,1913" coordsize="11,20">
              <v:shape style="position:absolute;left:4618;top:1913;width:11;height:20" coordorigin="4618,1913" coordsize="11,20" path="m4618,1933l4628,1933,4628,1913,4618,1913,4618,1933xe" filled="true" fillcolor="#000000" stroked="false">
                <v:path arrowok="t"/>
                <v:fill type="solid"/>
              </v:shape>
            </v:group>
            <v:group style="position:absolute;left:4618;top:1933;width:11;height:20" coordorigin="4618,1933" coordsize="11,20">
              <v:shape style="position:absolute;left:4618;top:1933;width:11;height:20" coordorigin="4618,1933" coordsize="11,20" path="m4618,1952l4628,1952,4628,1933,4618,1933,4618,1952xe" filled="true" fillcolor="#000000" stroked="false">
                <v:path arrowok="t"/>
                <v:fill type="solid"/>
              </v:shape>
            </v:group>
            <v:group style="position:absolute;left:4618;top:1952;width:11;height:20" coordorigin="4618,1952" coordsize="11,20">
              <v:shape style="position:absolute;left:4618;top:1952;width:11;height:20" coordorigin="4618,1952" coordsize="11,20" path="m4618,1971l4628,1971,4628,1952,4618,1952,4618,1971xe" filled="true" fillcolor="#000000" stroked="false">
                <v:path arrowok="t"/>
                <v:fill type="solid"/>
              </v:shape>
            </v:group>
            <v:group style="position:absolute;left:4618;top:1971;width:11;height:20" coordorigin="4618,1971" coordsize="11,20">
              <v:shape style="position:absolute;left:4618;top:1971;width:11;height:20" coordorigin="4618,1971" coordsize="11,20" path="m4618,1990l4628,1990,4628,1971,4618,1971,4618,1990xe" filled="true" fillcolor="#000000" stroked="false">
                <v:path arrowok="t"/>
                <v:fill type="solid"/>
              </v:shape>
            </v:group>
            <v:group style="position:absolute;left:4618;top:1990;width:11;height:20" coordorigin="4618,1990" coordsize="11,20">
              <v:shape style="position:absolute;left:4618;top:1990;width:11;height:20" coordorigin="4618,1990" coordsize="11,20" path="m4618,2009l4628,2009,4628,1990,4618,1990,4618,2009xe" filled="true" fillcolor="#000000" stroked="false">
                <v:path arrowok="t"/>
                <v:fill type="solid"/>
              </v:shape>
            </v:group>
            <v:group style="position:absolute;left:4618;top:2009;width:11;height:20" coordorigin="4618,2009" coordsize="11,20">
              <v:shape style="position:absolute;left:4618;top:2009;width:11;height:20" coordorigin="4618,2009" coordsize="11,20" path="m4618,2029l4628,2029,4628,2009,4618,2009,4618,2029xe" filled="true" fillcolor="#000000" stroked="false">
                <v:path arrowok="t"/>
                <v:fill type="solid"/>
              </v:shape>
            </v:group>
            <v:group style="position:absolute;left:4618;top:2029;width:11;height:20" coordorigin="4618,2029" coordsize="11,20">
              <v:shape style="position:absolute;left:4618;top:2029;width:11;height:20" coordorigin="4618,2029" coordsize="11,20" path="m4618,2048l4628,2048,4628,2029,4618,2029,4618,2048xe" filled="true" fillcolor="#000000" stroked="false">
                <v:path arrowok="t"/>
                <v:fill type="solid"/>
              </v:shape>
            </v:group>
            <v:group style="position:absolute;left:4618;top:2048;width:11;height:20" coordorigin="4618,2048" coordsize="11,20">
              <v:shape style="position:absolute;left:4618;top:2048;width:11;height:20" coordorigin="4618,2048" coordsize="11,20" path="m4618,2067l4628,2067,4628,2048,4618,2048,4618,2067xe" filled="true" fillcolor="#000000" stroked="false">
                <v:path arrowok="t"/>
                <v:fill type="solid"/>
              </v:shape>
            </v:group>
            <v:group style="position:absolute;left:4618;top:2067;width:11;height:20" coordorigin="4618,2067" coordsize="11,20">
              <v:shape style="position:absolute;left:4618;top:2067;width:11;height:20" coordorigin="4618,2067" coordsize="11,20" path="m4618,2086l4628,2086,4628,2067,4618,2067,4618,2086xe" filled="true" fillcolor="#000000" stroked="false">
                <v:path arrowok="t"/>
                <v:fill type="solid"/>
              </v:shape>
            </v:group>
            <v:group style="position:absolute;left:4618;top:2086;width:11;height:20" coordorigin="4618,2086" coordsize="11,20">
              <v:shape style="position:absolute;left:4618;top:2086;width:11;height:20" coordorigin="4618,2086" coordsize="11,20" path="m4618,2105l4628,2105,4628,2086,4618,2086,4618,2105xe" filled="true" fillcolor="#000000" stroked="false">
                <v:path arrowok="t"/>
                <v:fill type="solid"/>
              </v:shape>
            </v:group>
            <v:group style="position:absolute;left:4618;top:2105;width:11;height:20" coordorigin="4618,2105" coordsize="11,20">
              <v:shape style="position:absolute;left:4618;top:2105;width:11;height:20" coordorigin="4618,2105" coordsize="11,20" path="m4618,2125l4628,2125,4628,2105,4618,2105,4618,2125xe" filled="true" fillcolor="#000000" stroked="false">
                <v:path arrowok="t"/>
                <v:fill type="solid"/>
              </v:shape>
            </v:group>
            <v:group style="position:absolute;left:4618;top:2125;width:11;height:20" coordorigin="4618,2125" coordsize="11,20">
              <v:shape style="position:absolute;left:4618;top:2125;width:11;height:20" coordorigin="4618,2125" coordsize="11,20" path="m4618,2144l4628,2144,4628,2125,4618,2125,4618,2144xe" filled="true" fillcolor="#000000" stroked="false">
                <v:path arrowok="t"/>
                <v:fill type="solid"/>
              </v:shape>
            </v:group>
            <v:group style="position:absolute;left:4618;top:2144;width:11;height:20" coordorigin="4618,2144" coordsize="11,20">
              <v:shape style="position:absolute;left:4618;top:2144;width:11;height:20" coordorigin="4618,2144" coordsize="11,20" path="m4618,2163l4628,2163,4628,2144,4618,2144,4618,2163xe" filled="true" fillcolor="#000000" stroked="false">
                <v:path arrowok="t"/>
                <v:fill type="solid"/>
              </v:shape>
            </v:group>
            <v:group style="position:absolute;left:4618;top:2163;width:11;height:20" coordorigin="4618,2163" coordsize="11,20">
              <v:shape style="position:absolute;left:4618;top:2163;width:11;height:20" coordorigin="4618,2163" coordsize="11,20" path="m4618,2182l4628,2182,4628,2163,4618,2163,4618,2182xe" filled="true" fillcolor="#000000" stroked="false">
                <v:path arrowok="t"/>
                <v:fill type="solid"/>
              </v:shape>
            </v:group>
            <v:group style="position:absolute;left:4618;top:2182;width:11;height:20" coordorigin="4618,2182" coordsize="11,20">
              <v:shape style="position:absolute;left:4618;top:2182;width:11;height:20" coordorigin="4618,2182" coordsize="11,20" path="m4618,2201l4628,2201,4628,2182,4618,2182,4618,2201xe" filled="true" fillcolor="#000000" stroked="false">
                <v:path arrowok="t"/>
                <v:fill type="solid"/>
              </v:shape>
            </v:group>
            <v:group style="position:absolute;left:4618;top:2230;width:11;height:2" coordorigin="4618,2230" coordsize="11,2">
              <v:shape style="position:absolute;left:4618;top:2230;width:11;height:2" coordorigin="4618,2230" coordsize="11,0" path="m4618,2230l4628,2230e" filled="false" stroked="true" strokeweight=".96002pt" strokecolor="#000000">
                <v:path arrowok="t"/>
              </v:shape>
            </v:group>
            <v:group style="position:absolute;left:6085;top:1798;width:10;height:20" coordorigin="6085,1798" coordsize="10,20">
              <v:shape style="position:absolute;left:6085;top:1798;width:10;height:20" coordorigin="6085,1798" coordsize="10,20" path="m6085,1817l6095,1817,6095,1798,6085,1798,6085,1817xe" filled="true" fillcolor="#000000" stroked="false">
                <v:path arrowok="t"/>
                <v:fill type="solid"/>
              </v:shape>
            </v:group>
            <v:group style="position:absolute;left:6085;top:1817;width:10;height:20" coordorigin="6085,1817" coordsize="10,20">
              <v:shape style="position:absolute;left:6085;top:1817;width:10;height:20" coordorigin="6085,1817" coordsize="10,20" path="m6085,1837l6095,1837,6095,1817,6085,1817,6085,1837xe" filled="true" fillcolor="#000000" stroked="false">
                <v:path arrowok="t"/>
                <v:fill type="solid"/>
              </v:shape>
            </v:group>
            <v:group style="position:absolute;left:6085;top:1837;width:10;height:20" coordorigin="6085,1837" coordsize="10,20">
              <v:shape style="position:absolute;left:6085;top:1837;width:10;height:20" coordorigin="6085,1837" coordsize="10,20" path="m6085,1856l6095,1856,6095,1837,6085,1837,6085,1856xe" filled="true" fillcolor="#000000" stroked="false">
                <v:path arrowok="t"/>
                <v:fill type="solid"/>
              </v:shape>
            </v:group>
            <v:group style="position:absolute;left:6085;top:1856;width:10;height:20" coordorigin="6085,1856" coordsize="10,20">
              <v:shape style="position:absolute;left:6085;top:1856;width:10;height:20" coordorigin="6085,1856" coordsize="10,20" path="m6085,1875l6095,1875,6095,1856,6085,1856,6085,1875xe" filled="true" fillcolor="#000000" stroked="false">
                <v:path arrowok="t"/>
                <v:fill type="solid"/>
              </v:shape>
            </v:group>
            <v:group style="position:absolute;left:6085;top:1875;width:10;height:20" coordorigin="6085,1875" coordsize="10,20">
              <v:shape style="position:absolute;left:6085;top:1875;width:10;height:20" coordorigin="6085,1875" coordsize="10,20" path="m6085,1894l6095,1894,6095,1875,6085,1875,6085,1894xe" filled="true" fillcolor="#000000" stroked="false">
                <v:path arrowok="t"/>
                <v:fill type="solid"/>
              </v:shape>
            </v:group>
            <v:group style="position:absolute;left:6085;top:1894;width:10;height:20" coordorigin="6085,1894" coordsize="10,20">
              <v:shape style="position:absolute;left:6085;top:1894;width:10;height:20" coordorigin="6085,1894" coordsize="10,20" path="m6085,1913l6095,1913,6095,1894,6085,1894,6085,1913xe" filled="true" fillcolor="#000000" stroked="false">
                <v:path arrowok="t"/>
                <v:fill type="solid"/>
              </v:shape>
            </v:group>
            <v:group style="position:absolute;left:6085;top:1913;width:10;height:20" coordorigin="6085,1913" coordsize="10,20">
              <v:shape style="position:absolute;left:6085;top:1913;width:10;height:20" coordorigin="6085,1913" coordsize="10,20" path="m6085,1933l6095,1933,6095,1913,6085,1913,6085,1933xe" filled="true" fillcolor="#000000" stroked="false">
                <v:path arrowok="t"/>
                <v:fill type="solid"/>
              </v:shape>
            </v:group>
            <v:group style="position:absolute;left:6085;top:1933;width:10;height:20" coordorigin="6085,1933" coordsize="10,20">
              <v:shape style="position:absolute;left:6085;top:1933;width:10;height:20" coordorigin="6085,1933" coordsize="10,20" path="m6085,1952l6095,1952,6095,1933,6085,1933,6085,1952xe" filled="true" fillcolor="#000000" stroked="false">
                <v:path arrowok="t"/>
                <v:fill type="solid"/>
              </v:shape>
            </v:group>
            <v:group style="position:absolute;left:6085;top:1952;width:10;height:20" coordorigin="6085,1952" coordsize="10,20">
              <v:shape style="position:absolute;left:6085;top:1952;width:10;height:20" coordorigin="6085,1952" coordsize="10,20" path="m6085,1971l6095,1971,6095,1952,6085,1952,6085,1971xe" filled="true" fillcolor="#000000" stroked="false">
                <v:path arrowok="t"/>
                <v:fill type="solid"/>
              </v:shape>
            </v:group>
            <v:group style="position:absolute;left:6085;top:1971;width:10;height:20" coordorigin="6085,1971" coordsize="10,20">
              <v:shape style="position:absolute;left:6085;top:1971;width:10;height:20" coordorigin="6085,1971" coordsize="10,20" path="m6085,1990l6095,1990,6095,1971,6085,1971,6085,1990xe" filled="true" fillcolor="#000000" stroked="false">
                <v:path arrowok="t"/>
                <v:fill type="solid"/>
              </v:shape>
            </v:group>
            <v:group style="position:absolute;left:6085;top:1990;width:10;height:20" coordorigin="6085,1990" coordsize="10,20">
              <v:shape style="position:absolute;left:6085;top:1990;width:10;height:20" coordorigin="6085,1990" coordsize="10,20" path="m6085,2009l6095,2009,6095,1990,6085,1990,6085,2009xe" filled="true" fillcolor="#000000" stroked="false">
                <v:path arrowok="t"/>
                <v:fill type="solid"/>
              </v:shape>
            </v:group>
            <v:group style="position:absolute;left:6085;top:2009;width:10;height:20" coordorigin="6085,2009" coordsize="10,20">
              <v:shape style="position:absolute;left:6085;top:2009;width:10;height:20" coordorigin="6085,2009" coordsize="10,20" path="m6085,2029l6095,2029,6095,2009,6085,2009,6085,2029xe" filled="true" fillcolor="#000000" stroked="false">
                <v:path arrowok="t"/>
                <v:fill type="solid"/>
              </v:shape>
            </v:group>
            <v:group style="position:absolute;left:6085;top:2029;width:10;height:20" coordorigin="6085,2029" coordsize="10,20">
              <v:shape style="position:absolute;left:6085;top:2029;width:10;height:20" coordorigin="6085,2029" coordsize="10,20" path="m6085,2048l6095,2048,6095,2029,6085,2029,6085,2048xe" filled="true" fillcolor="#000000" stroked="false">
                <v:path arrowok="t"/>
                <v:fill type="solid"/>
              </v:shape>
            </v:group>
            <v:group style="position:absolute;left:6085;top:2048;width:10;height:20" coordorigin="6085,2048" coordsize="10,20">
              <v:shape style="position:absolute;left:6085;top:2048;width:10;height:20" coordorigin="6085,2048" coordsize="10,20" path="m6085,2067l6095,2067,6095,2048,6085,2048,6085,2067xe" filled="true" fillcolor="#000000" stroked="false">
                <v:path arrowok="t"/>
                <v:fill type="solid"/>
              </v:shape>
            </v:group>
            <v:group style="position:absolute;left:6085;top:2067;width:10;height:20" coordorigin="6085,2067" coordsize="10,20">
              <v:shape style="position:absolute;left:6085;top:2067;width:10;height:20" coordorigin="6085,2067" coordsize="10,20" path="m6085,2086l6095,2086,6095,2067,6085,2067,6085,2086xe" filled="true" fillcolor="#000000" stroked="false">
                <v:path arrowok="t"/>
                <v:fill type="solid"/>
              </v:shape>
            </v:group>
            <v:group style="position:absolute;left:6085;top:2086;width:10;height:20" coordorigin="6085,2086" coordsize="10,20">
              <v:shape style="position:absolute;left:6085;top:2086;width:10;height:20" coordorigin="6085,2086" coordsize="10,20" path="m6085,2105l6095,2105,6095,2086,6085,2086,6085,2105xe" filled="true" fillcolor="#000000" stroked="false">
                <v:path arrowok="t"/>
                <v:fill type="solid"/>
              </v:shape>
            </v:group>
            <v:group style="position:absolute;left:6085;top:2105;width:10;height:20" coordorigin="6085,2105" coordsize="10,20">
              <v:shape style="position:absolute;left:6085;top:2105;width:10;height:20" coordorigin="6085,2105" coordsize="10,20" path="m6085,2125l6095,2125,6095,2105,6085,2105,6085,2125xe" filled="true" fillcolor="#000000" stroked="false">
                <v:path arrowok="t"/>
                <v:fill type="solid"/>
              </v:shape>
            </v:group>
            <v:group style="position:absolute;left:6085;top:2125;width:10;height:20" coordorigin="6085,2125" coordsize="10,20">
              <v:shape style="position:absolute;left:6085;top:2125;width:10;height:20" coordorigin="6085,2125" coordsize="10,20" path="m6085,2144l6095,2144,6095,2125,6085,2125,6085,2144xe" filled="true" fillcolor="#000000" stroked="false">
                <v:path arrowok="t"/>
                <v:fill type="solid"/>
              </v:shape>
            </v:group>
            <v:group style="position:absolute;left:6085;top:2144;width:10;height:20" coordorigin="6085,2144" coordsize="10,20">
              <v:shape style="position:absolute;left:6085;top:2144;width:10;height:20" coordorigin="6085,2144" coordsize="10,20" path="m6085,2163l6095,2163,6095,2144,6085,2144,6085,2163xe" filled="true" fillcolor="#000000" stroked="false">
                <v:path arrowok="t"/>
                <v:fill type="solid"/>
              </v:shape>
            </v:group>
            <v:group style="position:absolute;left:6085;top:2163;width:10;height:20" coordorigin="6085,2163" coordsize="10,20">
              <v:shape style="position:absolute;left:6085;top:2163;width:10;height:20" coordorigin="6085,2163" coordsize="10,20" path="m6085,2182l6095,2182,6095,2163,6085,2163,6085,2182xe" filled="true" fillcolor="#000000" stroked="false">
                <v:path arrowok="t"/>
                <v:fill type="solid"/>
              </v:shape>
            </v:group>
            <v:group style="position:absolute;left:6085;top:2182;width:10;height:20" coordorigin="6085,2182" coordsize="10,20">
              <v:shape style="position:absolute;left:6085;top:2182;width:10;height:20" coordorigin="6085,2182" coordsize="10,20" path="m6085,2201l6095,2201,6095,2182,6085,2182,6085,2201xe" filled="true" fillcolor="#000000" stroked="false">
                <v:path arrowok="t"/>
                <v:fill type="solid"/>
              </v:shape>
            </v:group>
            <v:group style="position:absolute;left:6085;top:2230;width:10;height:2" coordorigin="6085,2230" coordsize="10,2">
              <v:shape style="position:absolute;left:6085;top:2230;width:10;height:2" coordorigin="6085,2230" coordsize="10,0" path="m6085,2230l6095,2230e" filled="false" stroked="true" strokeweight=".96002pt" strokecolor="#000000">
                <v:path arrowok="t"/>
              </v:shape>
            </v:group>
            <v:group style="position:absolute;left:7283;top:1798;width:10;height:20" coordorigin="7283,1798" coordsize="10,20">
              <v:shape style="position:absolute;left:7283;top:1798;width:10;height:20" coordorigin="7283,1798" coordsize="10,20" path="m7283,1817l7293,1817,7293,1798,7283,1798,7283,1817xe" filled="true" fillcolor="#000000" stroked="false">
                <v:path arrowok="t"/>
                <v:fill type="solid"/>
              </v:shape>
            </v:group>
            <v:group style="position:absolute;left:7283;top:1817;width:10;height:20" coordorigin="7283,1817" coordsize="10,20">
              <v:shape style="position:absolute;left:7283;top:1817;width:10;height:20" coordorigin="7283,1817" coordsize="10,20" path="m7283,1837l7293,1837,7293,1817,7283,1817,7283,1837xe" filled="true" fillcolor="#000000" stroked="false">
                <v:path arrowok="t"/>
                <v:fill type="solid"/>
              </v:shape>
            </v:group>
            <v:group style="position:absolute;left:7283;top:1837;width:10;height:20" coordorigin="7283,1837" coordsize="10,20">
              <v:shape style="position:absolute;left:7283;top:1837;width:10;height:20" coordorigin="7283,1837" coordsize="10,20" path="m7283,1856l7293,1856,7293,1837,7283,1837,7283,1856xe" filled="true" fillcolor="#000000" stroked="false">
                <v:path arrowok="t"/>
                <v:fill type="solid"/>
              </v:shape>
            </v:group>
            <v:group style="position:absolute;left:7283;top:1856;width:10;height:20" coordorigin="7283,1856" coordsize="10,20">
              <v:shape style="position:absolute;left:7283;top:1856;width:10;height:20" coordorigin="7283,1856" coordsize="10,20" path="m7283,1875l7293,1875,7293,1856,7283,1856,7283,1875xe" filled="true" fillcolor="#000000" stroked="false">
                <v:path arrowok="t"/>
                <v:fill type="solid"/>
              </v:shape>
            </v:group>
            <v:group style="position:absolute;left:7283;top:1875;width:10;height:20" coordorigin="7283,1875" coordsize="10,20">
              <v:shape style="position:absolute;left:7283;top:1875;width:10;height:20" coordorigin="7283,1875" coordsize="10,20" path="m7283,1894l7293,1894,7293,1875,7283,1875,7283,1894xe" filled="true" fillcolor="#000000" stroked="false">
                <v:path arrowok="t"/>
                <v:fill type="solid"/>
              </v:shape>
            </v:group>
            <v:group style="position:absolute;left:7283;top:1894;width:10;height:20" coordorigin="7283,1894" coordsize="10,20">
              <v:shape style="position:absolute;left:7283;top:1894;width:10;height:20" coordorigin="7283,1894" coordsize="10,20" path="m7283,1913l7293,1913,7293,1894,7283,1894,7283,1913xe" filled="true" fillcolor="#000000" stroked="false">
                <v:path arrowok="t"/>
                <v:fill type="solid"/>
              </v:shape>
            </v:group>
            <v:group style="position:absolute;left:7283;top:1913;width:10;height:20" coordorigin="7283,1913" coordsize="10,20">
              <v:shape style="position:absolute;left:7283;top:1913;width:10;height:20" coordorigin="7283,1913" coordsize="10,20" path="m7283,1933l7293,1933,7293,1913,7283,1913,7283,1933xe" filled="true" fillcolor="#000000" stroked="false">
                <v:path arrowok="t"/>
                <v:fill type="solid"/>
              </v:shape>
            </v:group>
            <v:group style="position:absolute;left:7283;top:1933;width:10;height:20" coordorigin="7283,1933" coordsize="10,20">
              <v:shape style="position:absolute;left:7283;top:1933;width:10;height:20" coordorigin="7283,1933" coordsize="10,20" path="m7283,1952l7293,1952,7293,1933,7283,1933,7283,1952xe" filled="true" fillcolor="#000000" stroked="false">
                <v:path arrowok="t"/>
                <v:fill type="solid"/>
              </v:shape>
            </v:group>
            <v:group style="position:absolute;left:7283;top:1952;width:10;height:20" coordorigin="7283,1952" coordsize="10,20">
              <v:shape style="position:absolute;left:7283;top:1952;width:10;height:20" coordorigin="7283,1952" coordsize="10,20" path="m7283,1971l7293,1971,7293,1952,7283,1952,7283,1971xe" filled="true" fillcolor="#000000" stroked="false">
                <v:path arrowok="t"/>
                <v:fill type="solid"/>
              </v:shape>
            </v:group>
            <v:group style="position:absolute;left:7283;top:1971;width:10;height:20" coordorigin="7283,1971" coordsize="10,20">
              <v:shape style="position:absolute;left:7283;top:1971;width:10;height:20" coordorigin="7283,1971" coordsize="10,20" path="m7283,1990l7293,1990,7293,1971,7283,1971,7283,1990xe" filled="true" fillcolor="#000000" stroked="false">
                <v:path arrowok="t"/>
                <v:fill type="solid"/>
              </v:shape>
            </v:group>
            <v:group style="position:absolute;left:7283;top:1990;width:10;height:20" coordorigin="7283,1990" coordsize="10,20">
              <v:shape style="position:absolute;left:7283;top:1990;width:10;height:20" coordorigin="7283,1990" coordsize="10,20" path="m7283,2009l7293,2009,7293,1990,7283,1990,7283,2009xe" filled="true" fillcolor="#000000" stroked="false">
                <v:path arrowok="t"/>
                <v:fill type="solid"/>
              </v:shape>
            </v:group>
            <v:group style="position:absolute;left:7283;top:2009;width:10;height:20" coordorigin="7283,2009" coordsize="10,20">
              <v:shape style="position:absolute;left:7283;top:2009;width:10;height:20" coordorigin="7283,2009" coordsize="10,20" path="m7283,2029l7293,2029,7293,2009,7283,2009,7283,2029xe" filled="true" fillcolor="#000000" stroked="false">
                <v:path arrowok="t"/>
                <v:fill type="solid"/>
              </v:shape>
            </v:group>
            <v:group style="position:absolute;left:7283;top:2029;width:10;height:20" coordorigin="7283,2029" coordsize="10,20">
              <v:shape style="position:absolute;left:7283;top:2029;width:10;height:20" coordorigin="7283,2029" coordsize="10,20" path="m7283,2048l7293,2048,7293,2029,7283,2029,7283,2048xe" filled="true" fillcolor="#000000" stroked="false">
                <v:path arrowok="t"/>
                <v:fill type="solid"/>
              </v:shape>
            </v:group>
            <v:group style="position:absolute;left:7283;top:2048;width:10;height:20" coordorigin="7283,2048" coordsize="10,20">
              <v:shape style="position:absolute;left:7283;top:2048;width:10;height:20" coordorigin="7283,2048" coordsize="10,20" path="m7283,2067l7293,2067,7293,2048,7283,2048,7283,2067xe" filled="true" fillcolor="#000000" stroked="false">
                <v:path arrowok="t"/>
                <v:fill type="solid"/>
              </v:shape>
            </v:group>
            <v:group style="position:absolute;left:7283;top:2067;width:10;height:20" coordorigin="7283,2067" coordsize="10,20">
              <v:shape style="position:absolute;left:7283;top:2067;width:10;height:20" coordorigin="7283,2067" coordsize="10,20" path="m7283,2086l7293,2086,7293,2067,7283,2067,7283,2086xe" filled="true" fillcolor="#000000" stroked="false">
                <v:path arrowok="t"/>
                <v:fill type="solid"/>
              </v:shape>
            </v:group>
            <v:group style="position:absolute;left:7283;top:2086;width:10;height:20" coordorigin="7283,2086" coordsize="10,20">
              <v:shape style="position:absolute;left:7283;top:2086;width:10;height:20" coordorigin="7283,2086" coordsize="10,20" path="m7283,2105l7293,2105,7293,2086,7283,2086,7283,2105xe" filled="true" fillcolor="#000000" stroked="false">
                <v:path arrowok="t"/>
                <v:fill type="solid"/>
              </v:shape>
            </v:group>
            <v:group style="position:absolute;left:7283;top:2105;width:10;height:20" coordorigin="7283,2105" coordsize="10,20">
              <v:shape style="position:absolute;left:7283;top:2105;width:10;height:20" coordorigin="7283,2105" coordsize="10,20" path="m7283,2125l7293,2125,7293,2105,7283,2105,7283,2125xe" filled="true" fillcolor="#000000" stroked="false">
                <v:path arrowok="t"/>
                <v:fill type="solid"/>
              </v:shape>
            </v:group>
            <v:group style="position:absolute;left:7283;top:2125;width:10;height:20" coordorigin="7283,2125" coordsize="10,20">
              <v:shape style="position:absolute;left:7283;top:2125;width:10;height:20" coordorigin="7283,2125" coordsize="10,20" path="m7283,2144l7293,2144,7293,2125,7283,2125,7283,2144xe" filled="true" fillcolor="#000000" stroked="false">
                <v:path arrowok="t"/>
                <v:fill type="solid"/>
              </v:shape>
            </v:group>
            <v:group style="position:absolute;left:7283;top:2144;width:10;height:20" coordorigin="7283,2144" coordsize="10,20">
              <v:shape style="position:absolute;left:7283;top:2144;width:10;height:20" coordorigin="7283,2144" coordsize="10,20" path="m7283,2163l7293,2163,7293,2144,7283,2144,7283,2163xe" filled="true" fillcolor="#000000" stroked="false">
                <v:path arrowok="t"/>
                <v:fill type="solid"/>
              </v:shape>
            </v:group>
            <v:group style="position:absolute;left:7283;top:2163;width:10;height:20" coordorigin="7283,2163" coordsize="10,20">
              <v:shape style="position:absolute;left:7283;top:2163;width:10;height:20" coordorigin="7283,2163" coordsize="10,20" path="m7283,2182l7293,2182,7293,2163,7283,2163,7283,2182xe" filled="true" fillcolor="#000000" stroked="false">
                <v:path arrowok="t"/>
                <v:fill type="solid"/>
              </v:shape>
            </v:group>
            <v:group style="position:absolute;left:7283;top:2182;width:10;height:20" coordorigin="7283,2182" coordsize="10,20">
              <v:shape style="position:absolute;left:7283;top:2182;width:10;height:20" coordorigin="7283,2182" coordsize="10,20" path="m7283,2201l7293,2201,7293,2182,7283,2182,7283,2201xe" filled="true" fillcolor="#000000" stroked="false">
                <v:path arrowok="t"/>
                <v:fill type="solid"/>
              </v:shape>
            </v:group>
            <v:group style="position:absolute;left:7283;top:2230;width:10;height:2" coordorigin="7283,2230" coordsize="10,2">
              <v:shape style="position:absolute;left:7283;top:2230;width:10;height:2" coordorigin="7283,2230" coordsize="10,0" path="m7283,2230l7293,2230e" filled="false" stroked="true" strokeweight=".96002pt" strokecolor="#000000">
                <v:path arrowok="t"/>
              </v:shape>
              <v:shape style="position:absolute;left:14;top:2163;width:3197;height:101" type="#_x0000_t75" stroked="false">
                <v:imagedata r:id="rId185" o:title=""/>
              </v:shape>
              <v:shape style="position:absolute;left:3188;top:2201;width:1440;height:62" type="#_x0000_t75" stroked="false">
                <v:imagedata r:id="rId186" o:title=""/>
              </v:shape>
              <v:shape style="position:absolute;left:4613;top:2201;width:1481;height:62" type="#_x0000_t75" stroked="false">
                <v:imagedata r:id="rId187" o:title=""/>
              </v:shape>
              <v:shape style="position:absolute;left:6080;top:2201;width:1213;height:62" type="#_x0000_t75" stroked="false">
                <v:imagedata r:id="rId188" o:title=""/>
              </v:shape>
              <v:shape style="position:absolute;left:7278;top:2254;width:1582;height:10" type="#_x0000_t75" stroked="false">
                <v:imagedata r:id="rId177" o:title=""/>
              </v:shape>
              <v:shape style="position:absolute;left:5655;top:16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1322;top:400;width:54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xbxContent>
                </v:textbox>
                <w10:wrap type="none"/>
              </v:shape>
              <v:shape style="position:absolute;left:31;top:1096;width:3123;height:101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单项金额重大且单独计提坏账准备的其</w:t>
                      </w:r>
                    </w:p>
                    <w:p>
                      <w:pPr>
                        <w:spacing w:before="136"/>
                        <w:ind w:left="0" w:right="0" w:firstLine="0"/>
                        <w:jc w:val="left"/>
                        <w:rPr>
                          <w:rFonts w:ascii="宋体" w:hAnsi="宋体" w:cs="宋体" w:eastAsia="宋体" w:hint="default"/>
                          <w:sz w:val="18"/>
                          <w:szCs w:val="18"/>
                        </w:rPr>
                      </w:pPr>
                      <w:r>
                        <w:rPr>
                          <w:rFonts w:ascii="宋体" w:hAnsi="宋体" w:cs="宋体" w:eastAsia="宋体" w:hint="default"/>
                          <w:sz w:val="18"/>
                          <w:szCs w:val="18"/>
                        </w:rPr>
                        <w:t>他应收款</w:t>
                      </w:r>
                    </w:p>
                    <w:p>
                      <w:pPr>
                        <w:spacing w:line="240" w:lineRule="auto" w:before="8"/>
                        <w:rPr>
                          <w:rFonts w:ascii="宋体" w:hAnsi="宋体" w:cs="宋体" w:eastAsia="宋体" w:hint="default"/>
                          <w:b/>
                          <w:bCs/>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xbxContent>
                </v:textbox>
                <w10:wrap type="none"/>
              </v:shape>
            </v:group>
          </v:group>
        </w:pict>
      </w:r>
      <w:r>
        <w:rPr>
          <w:rFonts w:ascii="宋体" w:hAnsi="宋体" w:cs="宋体" w:eastAsia="宋体" w:hint="default"/>
          <w:position w:val="-44"/>
          <w:sz w:val="20"/>
          <w:szCs w:val="20"/>
        </w:rPr>
      </w:r>
    </w:p>
    <w:p>
      <w:pPr>
        <w:spacing w:before="81"/>
        <w:ind w:left="1709" w:right="3524" w:firstLine="0"/>
        <w:jc w:val="left"/>
        <w:rPr>
          <w:rFonts w:ascii="Times New Roman" w:hAnsi="Times New Roman" w:cs="Times New Roman" w:eastAsia="Times New Roman" w:hint="default"/>
          <w:sz w:val="18"/>
          <w:szCs w:val="18"/>
        </w:rPr>
      </w:pPr>
      <w:r>
        <w:rPr/>
        <w:pict>
          <v:shape style="position:absolute;margin-left:243.529999pt;margin-top:-88.428238pt;width:283.4pt;height:199.2pt;mso-position-horizontal-relative:page;mso-position-vertical-relative:paragraph;z-index:6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6"/>
                    <w:gridCol w:w="1467"/>
                    <w:gridCol w:w="1198"/>
                    <w:gridCol w:w="1572"/>
                  </w:tblGrid>
                  <w:tr>
                    <w:trPr>
                      <w:trHeight w:val="2185" w:hRule="exact"/>
                    </w:trPr>
                    <w:tc>
                      <w:tcPr>
                        <w:tcW w:w="1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453" w:right="0"/>
                          <w:jc w:val="left"/>
                          <w:rPr>
                            <w:rFonts w:ascii="Times New Roman" w:hAnsi="Times New Roman" w:cs="Times New Roman" w:eastAsia="Times New Roman" w:hint="default"/>
                            <w:sz w:val="18"/>
                            <w:szCs w:val="18"/>
                          </w:rPr>
                        </w:pPr>
                        <w:r>
                          <w:rPr>
                            <w:rFonts w:ascii="Times New Roman"/>
                            <w:sz w:val="18"/>
                          </w:rPr>
                          <w:t>1,395,721.97</w:t>
                        </w:r>
                      </w:p>
                    </w:tc>
                    <w:tc>
                      <w:tcPr>
                        <w:tcW w:w="14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945" w:right="0"/>
                          <w:jc w:val="left"/>
                          <w:rPr>
                            <w:rFonts w:ascii="Times New Roman" w:hAnsi="Times New Roman" w:cs="Times New Roman" w:eastAsia="Times New Roman" w:hint="default"/>
                            <w:sz w:val="18"/>
                            <w:szCs w:val="18"/>
                          </w:rPr>
                        </w:pPr>
                        <w:r>
                          <w:rPr>
                            <w:rFonts w:ascii="Times New Roman"/>
                            <w:sz w:val="18"/>
                          </w:rPr>
                          <w:t>100.00</w:t>
                        </w:r>
                      </w:p>
                    </w:tc>
                    <w:tc>
                      <w:tcPr>
                        <w:tcW w:w="11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357" w:right="0"/>
                          <w:jc w:val="left"/>
                          <w:rPr>
                            <w:rFonts w:ascii="Times New Roman" w:hAnsi="Times New Roman" w:cs="Times New Roman" w:eastAsia="Times New Roman" w:hint="default"/>
                            <w:sz w:val="18"/>
                            <w:szCs w:val="18"/>
                          </w:rPr>
                        </w:pPr>
                        <w:r>
                          <w:rPr>
                            <w:rFonts w:ascii="Times New Roman"/>
                            <w:sz w:val="18"/>
                          </w:rPr>
                          <w:t>101,228.94</w:t>
                        </w:r>
                      </w:p>
                    </w:tc>
                    <w:tc>
                      <w:tcPr>
                        <w:tcW w:w="1572" w:type="dxa"/>
                        <w:tcBorders>
                          <w:top w:val="nil" w:sz="6" w:space="0" w:color="auto"/>
                          <w:left w:val="single" w:sz="4" w:space="0" w:color="000000"/>
                          <w:bottom w:val="single" w:sz="4" w:space="0" w:color="000000"/>
                          <w:right w:val="nil" w:sz="6" w:space="0" w:color="auto"/>
                        </w:tcBorders>
                      </w:tcPr>
                      <w:p>
                        <w:pPr>
                          <w:pStyle w:val="TableParagraph"/>
                          <w:spacing w:line="240" w:lineRule="auto" w:before="80"/>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坏账准备比例</w:t>
                        </w:r>
                        <w:r>
                          <w:rPr>
                            <w:rFonts w:ascii="Times New Roman" w:hAnsi="Times New Roman" w:cs="Times New Roman" w:eastAsia="Times New Roman"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7.25</w:t>
                        </w:r>
                      </w:p>
                    </w:tc>
                  </w:tr>
                  <w:tr>
                    <w:trPr>
                      <w:trHeight w:val="463" w:hRule="exact"/>
                    </w:trPr>
                    <w:tc>
                      <w:tcPr>
                        <w:tcW w:w="14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1,395,721.97</w:t>
                        </w:r>
                      </w:p>
                    </w:tc>
                    <w:tc>
                      <w:tcPr>
                        <w:tcW w:w="14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11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101,228.94</w:t>
                        </w:r>
                      </w:p>
                    </w:tc>
                    <w:tc>
                      <w:tcPr>
                        <w:tcW w:w="1572"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w:t>
                        </w:r>
                      </w:p>
                    </w:tc>
                  </w:tr>
                  <w:tr>
                    <w:trPr>
                      <w:trHeight w:val="666" w:hRule="exact"/>
                    </w:trPr>
                    <w:tc>
                      <w:tcPr>
                        <w:tcW w:w="1426" w:type="dxa"/>
                        <w:tcBorders>
                          <w:top w:val="nil" w:sz="6" w:space="0" w:color="auto"/>
                          <w:left w:val="single" w:sz="4" w:space="0" w:color="000000"/>
                          <w:bottom w:val="nil" w:sz="6" w:space="0" w:color="auto"/>
                          <w:right w:val="single" w:sz="4" w:space="0" w:color="000000"/>
                        </w:tcBorders>
                      </w:tcPr>
                      <w:p>
                        <w:pPr/>
                      </w:p>
                    </w:tc>
                    <w:tc>
                      <w:tcPr>
                        <w:tcW w:w="1467"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nil" w:sz="6" w:space="0" w:color="auto"/>
                        </w:tcBorders>
                      </w:tcPr>
                      <w:p>
                        <w:pPr/>
                      </w:p>
                    </w:tc>
                  </w:tr>
                  <w:tr>
                    <w:trPr>
                      <w:trHeight w:val="670" w:hRule="exact"/>
                    </w:trPr>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1,395,721.97</w:t>
                        </w:r>
                      </w:p>
                    </w:tc>
                    <w:tc>
                      <w:tcPr>
                        <w:tcW w:w="14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101,228.94</w:t>
                        </w:r>
                      </w:p>
                    </w:tc>
                    <w:tc>
                      <w:tcPr>
                        <w:tcW w:w="157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w:t>
                        </w:r>
                      </w:p>
                    </w:tc>
                  </w:tr>
                </w:tbl>
                <w:p>
                  <w:pPr/>
                </w:p>
              </w:txbxContent>
            </v:textbox>
            <w10:wrap type="none"/>
          </v:shape>
        </w:pict>
      </w: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spacing w:line="117" w:lineRule="exact"/>
        <w:ind w:left="1692" w:right="0" w:firstLine="0"/>
        <w:rPr>
          <w:rFonts w:ascii="Times New Roman" w:hAnsi="Times New Roman" w:cs="Times New Roman" w:eastAsia="Times New Roman" w:hint="default"/>
          <w:sz w:val="11"/>
          <w:szCs w:val="11"/>
        </w:rPr>
      </w:pPr>
      <w:r>
        <w:rPr>
          <w:rFonts w:ascii="Times New Roman" w:hAnsi="Times New Roman" w:cs="Times New Roman" w:eastAsia="Times New Roman" w:hint="default"/>
          <w:position w:val="-1"/>
          <w:sz w:val="11"/>
          <w:szCs w:val="11"/>
        </w:rPr>
        <w:pict>
          <v:group style="width:442.3pt;height:5.9pt;mso-position-horizontal-relative:char;mso-position-vertical-relative:line" coordorigin="0,0" coordsize="8846,118">
            <v:shape style="position:absolute;left:0;top:0;width:3197;height:118" type="#_x0000_t75" stroked="false">
              <v:imagedata r:id="rId189" o:title=""/>
            </v:shape>
            <v:shape style="position:absolute;left:3173;top:58;width:1440;height:60" type="#_x0000_t75" stroked="false">
              <v:imagedata r:id="rId190" o:title=""/>
            </v:shape>
            <v:shape style="position:absolute;left:4599;top:58;width:1481;height:60" type="#_x0000_t75" stroked="false">
              <v:imagedata r:id="rId191" o:title=""/>
            </v:shape>
            <v:shape style="position:absolute;left:6066;top:58;width:1213;height:60" type="#_x0000_t75" stroked="false">
              <v:imagedata r:id="rId192" o:title=""/>
            </v:shape>
            <v:shape style="position:absolute;left:7264;top:108;width:1582;height:10" type="#_x0000_t75" stroked="false">
              <v:imagedata r:id="rId193" o:title=""/>
            </v:shape>
          </v:group>
        </w:pict>
      </w:r>
      <w:r>
        <w:rPr>
          <w:rFonts w:ascii="Times New Roman" w:hAnsi="Times New Roman" w:cs="Times New Roman" w:eastAsia="Times New Roman" w:hint="default"/>
          <w:position w:val="-1"/>
          <w:sz w:val="11"/>
          <w:szCs w:val="11"/>
        </w:rPr>
      </w:r>
    </w:p>
    <w:p>
      <w:pPr>
        <w:spacing w:before="97"/>
        <w:ind w:left="1709" w:right="3524" w:firstLine="0"/>
        <w:jc w:val="left"/>
        <w:rPr>
          <w:rFonts w:ascii="宋体" w:hAnsi="宋体" w:cs="宋体" w:eastAsia="宋体" w:hint="default"/>
          <w:sz w:val="18"/>
          <w:szCs w:val="18"/>
        </w:rPr>
      </w:pPr>
      <w:r>
        <w:rPr>
          <w:rFonts w:ascii="宋体" w:hAnsi="宋体" w:cs="宋体" w:eastAsia="宋体" w:hint="default"/>
          <w:sz w:val="18"/>
          <w:szCs w:val="18"/>
        </w:rPr>
        <w:t>组合小计</w:t>
      </w:r>
    </w:p>
    <w:p>
      <w:pPr>
        <w:spacing w:line="240" w:lineRule="auto" w:before="10"/>
        <w:rPr>
          <w:rFonts w:ascii="宋体" w:hAnsi="宋体" w:cs="宋体" w:eastAsia="宋体" w:hint="default"/>
          <w:sz w:val="3"/>
          <w:szCs w:val="3"/>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2.55pt;height:5.05pt;mso-position-horizontal-relative:char;mso-position-vertical-relative:line" coordorigin="0,0" coordsize="8851,101">
            <v:group style="position:absolute;left:3188;top:50;width:1416;height:2" coordorigin="3188,50" coordsize="1416,2">
              <v:shape style="position:absolute;left:3188;top:50;width:1416;height:2" coordorigin="3188,50" coordsize="1416,0" path="m3188,50l4604,50e" filled="false" stroked="true" strokeweight=".48001pt" strokecolor="#000000">
                <v:path arrowok="t"/>
              </v:shape>
            </v:group>
            <v:group style="position:absolute;left:4614;top:50;width:1457;height:2" coordorigin="4614,50" coordsize="1457,2">
              <v:shape style="position:absolute;left:4614;top:50;width:1457;height:2" coordorigin="4614,50" coordsize="1457,0" path="m4614,50l6071,50e" filled="false" stroked="true" strokeweight=".48001pt" strokecolor="#000000">
                <v:path arrowok="t"/>
              </v:shape>
            </v:group>
            <v:group style="position:absolute;left:6080;top:50;width:1189;height:2" coordorigin="6080,50" coordsize="1189,2">
              <v:shape style="position:absolute;left:6080;top:50;width:1189;height:2" coordorigin="6080,50" coordsize="1189,0" path="m6080,50l7269,50e" filled="false" stroked="true" strokeweight=".48001pt" strokecolor="#000000">
                <v:path arrowok="t"/>
              </v:shape>
            </v:group>
            <v:group style="position:absolute;left:7278;top:50;width:1568;height:2" coordorigin="7278,50" coordsize="1568,2">
              <v:shape style="position:absolute;left:7278;top:50;width:1568;height:2" coordorigin="7278,50" coordsize="1568,0" path="m7278,50l8846,50e" filled="false" stroked="true" strokeweight=".48001pt" strokecolor="#000000">
                <v:path arrowok="t"/>
              </v:shape>
            </v:group>
            <v:group style="position:absolute;left:4604;top:0;width:11;height:20" coordorigin="4604,0" coordsize="11,20">
              <v:shape style="position:absolute;left:4604;top:0;width:11;height:20" coordorigin="4604,0" coordsize="11,20" path="m4604,19l4614,19,4614,0,4604,0,4604,19xe" filled="true" fillcolor="#000000" stroked="false">
                <v:path arrowok="t"/>
                <v:fill type="solid"/>
              </v:shape>
            </v:group>
            <v:group style="position:absolute;left:4604;top:19;width:11;height:20" coordorigin="4604,19" coordsize="11,20">
              <v:shape style="position:absolute;left:4604;top:19;width:11;height:20" coordorigin="4604,19" coordsize="11,20" path="m4604,38l4614,38,4614,19,4604,19,4604,38xe" filled="true" fillcolor="#000000" stroked="false">
                <v:path arrowok="t"/>
                <v:fill type="solid"/>
              </v:shape>
            </v:group>
            <v:group style="position:absolute;left:4604;top:67;width:11;height:2" coordorigin="4604,67" coordsize="11,2">
              <v:shape style="position:absolute;left:4604;top:67;width:11;height:2" coordorigin="4604,67" coordsize="11,0" path="m4604,67l4614,67e" filled="false" stroked="true" strokeweight=".95999pt" strokecolor="#000000">
                <v:path arrowok="t"/>
              </v:shape>
            </v:group>
            <v:group style="position:absolute;left:6071;top:0;width:10;height:20" coordorigin="6071,0" coordsize="10,20">
              <v:shape style="position:absolute;left:6071;top:0;width:10;height:20" coordorigin="6071,0" coordsize="10,20" path="m6071,19l6080,19,6080,0,6071,0,6071,19xe" filled="true" fillcolor="#000000" stroked="false">
                <v:path arrowok="t"/>
                <v:fill type="solid"/>
              </v:shape>
            </v:group>
            <v:group style="position:absolute;left:6071;top:19;width:10;height:20" coordorigin="6071,19" coordsize="10,20">
              <v:shape style="position:absolute;left:6071;top:19;width:10;height:20" coordorigin="6071,19" coordsize="10,20" path="m6071,38l6080,38,6080,19,6071,19,6071,38xe" filled="true" fillcolor="#000000" stroked="false">
                <v:path arrowok="t"/>
                <v:fill type="solid"/>
              </v:shape>
            </v:group>
            <v:group style="position:absolute;left:6071;top:67;width:10;height:2" coordorigin="6071,67" coordsize="10,2">
              <v:shape style="position:absolute;left:6071;top:67;width:10;height:2" coordorigin="6071,67" coordsize="10,0" path="m6071,67l6080,67e" filled="false" stroked="true" strokeweight=".95999pt" strokecolor="#000000">
                <v:path arrowok="t"/>
              </v:shape>
            </v:group>
            <v:group style="position:absolute;left:7269;top:0;width:10;height:20" coordorigin="7269,0" coordsize="10,20">
              <v:shape style="position:absolute;left:7269;top:0;width:10;height:20" coordorigin="7269,0" coordsize="10,20" path="m7269,19l7278,19,7278,0,7269,0,7269,19xe" filled="true" fillcolor="#000000" stroked="false">
                <v:path arrowok="t"/>
                <v:fill type="solid"/>
              </v:shape>
            </v:group>
            <v:group style="position:absolute;left:7269;top:19;width:10;height:20" coordorigin="7269,19" coordsize="10,20">
              <v:shape style="position:absolute;left:7269;top:19;width:10;height:20" coordorigin="7269,19" coordsize="10,20" path="m7269,38l7278,38,7278,19,7269,19,7269,38xe" filled="true" fillcolor="#000000" stroked="false">
                <v:path arrowok="t"/>
                <v:fill type="solid"/>
              </v:shape>
            </v:group>
            <v:group style="position:absolute;left:7269;top:67;width:10;height:2" coordorigin="7269,67" coordsize="10,2">
              <v:shape style="position:absolute;left:7269;top:67;width:10;height:2" coordorigin="7269,67" coordsize="10,0" path="m7269,67l7278,67e" filled="false" stroked="true" strokeweight=".95999pt" strokecolor="#000000">
                <v:path arrowok="t"/>
              </v:shape>
              <v:shape style="position:absolute;left:0;top:0;width:3197;height:101" type="#_x0000_t75" stroked="false">
                <v:imagedata r:id="rId194" o:title=""/>
              </v:shape>
              <v:shape style="position:absolute;left:3173;top:38;width:1440;height:62" type="#_x0000_t75" stroked="false">
                <v:imagedata r:id="rId195" o:title=""/>
              </v:shape>
              <v:shape style="position:absolute;left:4599;top:38;width:1481;height:62" type="#_x0000_t75" stroked="false">
                <v:imagedata r:id="rId196" o:title=""/>
              </v:shape>
              <v:shape style="position:absolute;left:6066;top:38;width:1213;height:62" type="#_x0000_t75" stroked="false">
                <v:imagedata r:id="rId197" o:title=""/>
              </v:shape>
              <v:shape style="position:absolute;left:7264;top:91;width:1582;height:10" type="#_x0000_t75" stroked="false">
                <v:imagedata r:id="rId193" o:title=""/>
              </v:shape>
            </v:group>
          </v:group>
        </w:pict>
      </w:r>
      <w:r>
        <w:rPr>
          <w:rFonts w:ascii="宋体" w:hAnsi="宋体" w:cs="宋体" w:eastAsia="宋体" w:hint="default"/>
          <w:position w:val="-1"/>
          <w:sz w:val="10"/>
          <w:szCs w:val="10"/>
        </w:rPr>
      </w:r>
    </w:p>
    <w:p>
      <w:pPr>
        <w:spacing w:before="81"/>
        <w:ind w:left="1709" w:right="3524" w:firstLine="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w:t>
      </w:r>
    </w:p>
    <w:p>
      <w:pPr>
        <w:spacing w:line="240" w:lineRule="auto" w:before="9"/>
        <w:rPr>
          <w:rFonts w:ascii="宋体" w:hAnsi="宋体" w:cs="宋体" w:eastAsia="宋体" w:hint="default"/>
          <w:sz w:val="14"/>
          <w:szCs w:val="14"/>
        </w:rPr>
      </w:pPr>
    </w:p>
    <w:p>
      <w:pPr>
        <w:spacing w:line="329" w:lineRule="exact"/>
        <w:ind w:left="169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2.55pt;height:16.5pt;mso-position-horizontal-relative:char;mso-position-vertical-relative:line" coordorigin="0,0" coordsize="8851,330">
            <v:group style="position:absolute;left:3188;top:95;width:1416;height:2" coordorigin="3188,95" coordsize="1416,2">
              <v:shape style="position:absolute;left:3188;top:95;width:1416;height:2" coordorigin="3188,95" coordsize="1416,0" path="m3188,95l4604,95e" filled="false" stroked="true" strokeweight=".47998pt" strokecolor="#000000">
                <v:path arrowok="t"/>
              </v:shape>
            </v:group>
            <v:group style="position:absolute;left:4614;top:95;width:1457;height:2" coordorigin="4614,95" coordsize="1457,2">
              <v:shape style="position:absolute;left:4614;top:95;width:1457;height:2" coordorigin="4614,95" coordsize="1457,0" path="m4614,95l6071,95e" filled="false" stroked="true" strokeweight=".47998pt" strokecolor="#000000">
                <v:path arrowok="t"/>
              </v:shape>
            </v:group>
            <v:group style="position:absolute;left:6080;top:95;width:1189;height:2" coordorigin="6080,95" coordsize="1189,2">
              <v:shape style="position:absolute;left:6080;top:95;width:1189;height:2" coordorigin="6080,95" coordsize="1189,0" path="m6080,95l7269,95e" filled="false" stroked="true" strokeweight=".47998pt" strokecolor="#000000">
                <v:path arrowok="t"/>
              </v:shape>
            </v:group>
            <v:group style="position:absolute;left:7278;top:95;width:1568;height:2" coordorigin="7278,95" coordsize="1568,2">
              <v:shape style="position:absolute;left:7278;top:95;width:1568;height:2" coordorigin="7278,95" coordsize="1568,0" path="m7278,95l8846,95e" filled="false" stroked="true" strokeweight=".47998pt" strokecolor="#000000">
                <v:path arrowok="t"/>
              </v:shape>
            </v:group>
            <v:group style="position:absolute;left:3178;top:68;width:10;height:20" coordorigin="3178,68" coordsize="10,20">
              <v:shape style="position:absolute;left:3178;top:68;width:10;height:20" coordorigin="3178,68" coordsize="10,20" path="m3178,87l3188,87,3188,68,3178,68,3178,87xe" filled="true" fillcolor="#000000" stroked="false">
                <v:path arrowok="t"/>
                <v:fill type="solid"/>
              </v:shape>
              <v:shape style="position:absolute;left:3178;top:87;width:10;height:19" type="#_x0000_t75" stroked="false">
                <v:imagedata r:id="rId198" o:title=""/>
              </v:shape>
            </v:group>
            <v:group style="position:absolute;left:3178;top:107;width:10;height:20" coordorigin="3178,107" coordsize="10,20">
              <v:shape style="position:absolute;left:3178;top:107;width:10;height:20" coordorigin="3178,107" coordsize="10,20" path="m3178,126l3188,126,3188,107,3178,107,3178,126xe" filled="true" fillcolor="#000000" stroked="false">
                <v:path arrowok="t"/>
                <v:fill type="solid"/>
              </v:shape>
            </v:group>
            <v:group style="position:absolute;left:3178;top:126;width:10;height:20" coordorigin="3178,126" coordsize="10,20">
              <v:shape style="position:absolute;left:3178;top:126;width:10;height:20" coordorigin="3178,126" coordsize="10,20" path="m3178,145l3188,145,3188,126,3178,126,3178,145xe" filled="true" fillcolor="#000000" stroked="false">
                <v:path arrowok="t"/>
                <v:fill type="solid"/>
              </v:shape>
            </v:group>
            <v:group style="position:absolute;left:3178;top:145;width:10;height:20" coordorigin="3178,145" coordsize="10,20">
              <v:shape style="position:absolute;left:3178;top:145;width:10;height:20" coordorigin="3178,145" coordsize="10,20" path="m3178,164l3188,164,3188,145,3178,145,3178,164xe" filled="true" fillcolor="#000000" stroked="false">
                <v:path arrowok="t"/>
                <v:fill type="solid"/>
              </v:shape>
            </v:group>
            <v:group style="position:absolute;left:3178;top:164;width:10;height:20" coordorigin="3178,164" coordsize="10,20">
              <v:shape style="position:absolute;left:3178;top:164;width:10;height:20" coordorigin="3178,164" coordsize="10,20" path="m3178,183l3188,183,3188,164,3178,164,3178,183xe" filled="true" fillcolor="#000000" stroked="false">
                <v:path arrowok="t"/>
                <v:fill type="solid"/>
              </v:shape>
            </v:group>
            <v:group style="position:absolute;left:3178;top:183;width:10;height:20" coordorigin="3178,183" coordsize="10,20">
              <v:shape style="position:absolute;left:3178;top:183;width:10;height:20" coordorigin="3178,183" coordsize="10,20" path="m3178,203l3188,203,3188,183,3178,183,3178,203xe" filled="true" fillcolor="#000000" stroked="false">
                <v:path arrowok="t"/>
                <v:fill type="solid"/>
              </v:shape>
            </v:group>
            <v:group style="position:absolute;left:3178;top:203;width:10;height:20" coordorigin="3178,203" coordsize="10,20">
              <v:shape style="position:absolute;left:3178;top:203;width:10;height:20" coordorigin="3178,203" coordsize="10,20" path="m3178,222l3188,222,3188,203,3178,203,3178,222xe" filled="true" fillcolor="#000000" stroked="false">
                <v:path arrowok="t"/>
                <v:fill type="solid"/>
              </v:shape>
            </v:group>
            <v:group style="position:absolute;left:4604;top:49;width:11;height:20" coordorigin="4604,49" coordsize="11,20">
              <v:shape style="position:absolute;left:4604;top:49;width:11;height:20" coordorigin="4604,49" coordsize="11,20" path="m4604,68l4614,68,4614,49,4604,49,4604,68xe" filled="true" fillcolor="#000000" stroked="false">
                <v:path arrowok="t"/>
                <v:fill type="solid"/>
              </v:shape>
            </v:group>
            <v:group style="position:absolute;left:4604;top:68;width:11;height:20" coordorigin="4604,68" coordsize="11,20">
              <v:shape style="position:absolute;left:4604;top:68;width:11;height:20" coordorigin="4604,68" coordsize="11,20" path="m4604,87l4614,87,4614,68,4604,68,4604,87xe" filled="true" fillcolor="#000000" stroked="false">
                <v:path arrowok="t"/>
                <v:fill type="solid"/>
              </v:shape>
              <v:shape style="position:absolute;left:4604;top:87;width:10;height:19" type="#_x0000_t75" stroked="false">
                <v:imagedata r:id="rId198" o:title=""/>
              </v:shape>
            </v:group>
            <v:group style="position:absolute;left:4604;top:107;width:11;height:20" coordorigin="4604,107" coordsize="11,20">
              <v:shape style="position:absolute;left:4604;top:107;width:11;height:20" coordorigin="4604,107" coordsize="11,20" path="m4604,126l4614,126,4614,107,4604,107,4604,126xe" filled="true" fillcolor="#000000" stroked="false">
                <v:path arrowok="t"/>
                <v:fill type="solid"/>
              </v:shape>
            </v:group>
            <v:group style="position:absolute;left:6071;top:49;width:10;height:20" coordorigin="6071,49" coordsize="10,20">
              <v:shape style="position:absolute;left:6071;top:49;width:10;height:20" coordorigin="6071,49" coordsize="10,20" path="m6071,68l6080,68,6080,49,6071,49,6071,68xe" filled="true" fillcolor="#000000" stroked="false">
                <v:path arrowok="t"/>
                <v:fill type="solid"/>
              </v:shape>
            </v:group>
            <v:group style="position:absolute;left:6071;top:68;width:10;height:20" coordorigin="6071,68" coordsize="10,20">
              <v:shape style="position:absolute;left:6071;top:68;width:10;height:20" coordorigin="6071,68" coordsize="10,20" path="m6071,87l6080,87,6080,68,6071,68,6071,87xe" filled="true" fillcolor="#000000" stroked="false">
                <v:path arrowok="t"/>
                <v:fill type="solid"/>
              </v:shape>
              <v:shape style="position:absolute;left:6071;top:87;width:10;height:19" type="#_x0000_t75" stroked="false">
                <v:imagedata r:id="rId198" o:title=""/>
              </v:shape>
            </v:group>
            <v:group style="position:absolute;left:6071;top:107;width:10;height:20" coordorigin="6071,107" coordsize="10,20">
              <v:shape style="position:absolute;left:6071;top:107;width:10;height:20" coordorigin="6071,107" coordsize="10,20" path="m6071,126l6080,126,6080,107,6071,107,6071,126xe" filled="true" fillcolor="#000000" stroked="false">
                <v:path arrowok="t"/>
                <v:fill type="solid"/>
              </v:shape>
            </v:group>
            <v:group style="position:absolute;left:7269;top:49;width:10;height:20" coordorigin="7269,49" coordsize="10,20">
              <v:shape style="position:absolute;left:7269;top:49;width:10;height:20" coordorigin="7269,49" coordsize="10,20" path="m7269,68l7278,68,7278,49,7269,49,7269,68xe" filled="true" fillcolor="#000000" stroked="false">
                <v:path arrowok="t"/>
                <v:fill type="solid"/>
              </v:shape>
            </v:group>
            <v:group style="position:absolute;left:7269;top:68;width:10;height:20" coordorigin="7269,68" coordsize="10,20">
              <v:shape style="position:absolute;left:7269;top:68;width:10;height:20" coordorigin="7269,68" coordsize="10,20" path="m7269,87l7278,87,7278,68,7269,68,7269,87xe" filled="true" fillcolor="#000000" stroked="false">
                <v:path arrowok="t"/>
                <v:fill type="solid"/>
              </v:shape>
              <v:shape style="position:absolute;left:7269;top:87;width:10;height:19" type="#_x0000_t75" stroked="false">
                <v:imagedata r:id="rId198" o:title=""/>
              </v:shape>
            </v:group>
            <v:group style="position:absolute;left:7269;top:107;width:10;height:20" coordorigin="7269,107" coordsize="10,20">
              <v:shape style="position:absolute;left:7269;top:107;width:10;height:20" coordorigin="7269,107" coordsize="10,20" path="m7269,126l7278,126,7278,107,7269,107,7269,126xe" filled="true" fillcolor="#000000" stroked="false">
                <v:path arrowok="t"/>
                <v:fill type="solid"/>
              </v:shape>
              <v:shape style="position:absolute;left:0;top:222;width:3197;height:108" type="#_x0000_t75" stroked="false">
                <v:imagedata r:id="rId199" o:title=""/>
              </v:shape>
              <v:shape style="position:absolute;left:3173;top:318;width:1440;height:12" type="#_x0000_t75" stroked="false">
                <v:imagedata r:id="rId200" o:title=""/>
              </v:shape>
              <v:shape style="position:absolute;left:4599;top:318;width:1481;height:12" type="#_x0000_t75" stroked="false">
                <v:imagedata r:id="rId201" o:title=""/>
              </v:shape>
              <v:shape style="position:absolute;left:6066;top:318;width:1213;height:12" type="#_x0000_t75" stroked="false">
                <v:imagedata r:id="rId202" o:title=""/>
              </v:shape>
              <v:shape style="position:absolute;left:7264;top:320;width:1582;height:10" type="#_x0000_t75" stroked="false">
                <v:imagedata r:id="rId177" o:title=""/>
              </v:shape>
              <v:shape style="position:absolute;left:0;top:0;width:8851;height:330" type="#_x0000_t202" filled="false" stroked="false">
                <v:textbox inset="0,0,0,0">
                  <w:txbxContent>
                    <w:p>
                      <w:pPr>
                        <w:spacing w:line="180" w:lineRule="exact" w:before="0"/>
                        <w:ind w:left="16" w:right="0" w:firstLine="0"/>
                        <w:jc w:val="left"/>
                        <w:rPr>
                          <w:rFonts w:ascii="宋体" w:hAnsi="宋体" w:cs="宋体" w:eastAsia="宋体" w:hint="default"/>
                          <w:sz w:val="18"/>
                          <w:szCs w:val="18"/>
                        </w:rPr>
                      </w:pPr>
                      <w:r>
                        <w:rPr>
                          <w:rFonts w:ascii="宋体" w:hAnsi="宋体" w:cs="宋体" w:eastAsia="宋体" w:hint="default"/>
                          <w:sz w:val="18"/>
                          <w:szCs w:val="18"/>
                        </w:rPr>
                        <w:t>的其他应收款</w:t>
                      </w:r>
                    </w:p>
                  </w:txbxContent>
                </v:textbox>
                <w10:wrap type="none"/>
              </v:shape>
            </v:group>
          </v:group>
        </w:pict>
      </w:r>
      <w:r>
        <w:rPr>
          <w:rFonts w:ascii="宋体" w:hAnsi="宋体" w:cs="宋体" w:eastAsia="宋体" w:hint="default"/>
          <w:position w:val="-6"/>
          <w:sz w:val="20"/>
          <w:szCs w:val="20"/>
        </w:rPr>
      </w:r>
    </w:p>
    <w:p>
      <w:pPr>
        <w:spacing w:before="81"/>
        <w:ind w:left="3010" w:right="3524"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p>
      <w:pPr>
        <w:spacing w:line="240" w:lineRule="auto" w:before="3"/>
        <w:rPr>
          <w:rFonts w:ascii="宋体" w:hAnsi="宋体" w:cs="宋体" w:eastAsia="宋体" w:hint="default"/>
          <w:sz w:val="5"/>
          <w:szCs w:val="5"/>
        </w:rPr>
      </w:pPr>
    </w:p>
    <w:p>
      <w:pPr>
        <w:spacing w:line="100" w:lineRule="exact"/>
        <w:ind w:left="166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4.45pt;height:5.05pt;mso-position-horizontal-relative:char;mso-position-vertical-relative:line" coordorigin="0,0" coordsize="8889,101">
            <v:group style="position:absolute;left:3217;top:31;width:1416;height:2" coordorigin="3217,31" coordsize="1416,2">
              <v:shape style="position:absolute;left:3217;top:31;width:1416;height:2" coordorigin="3217,31" coordsize="1416,0" path="m3217,31l4633,31e" filled="false" stroked="true" strokeweight=".48001pt" strokecolor="#000000">
                <v:path arrowok="t"/>
              </v:shape>
            </v:group>
            <v:group style="position:absolute;left:4643;top:31;width:1457;height:2" coordorigin="4643,31" coordsize="1457,2">
              <v:shape style="position:absolute;left:4643;top:31;width:1457;height:2" coordorigin="4643,31" coordsize="1457,0" path="m4643,31l6099,31e" filled="false" stroked="true" strokeweight=".48001pt" strokecolor="#000000">
                <v:path arrowok="t"/>
              </v:shape>
            </v:group>
            <v:group style="position:absolute;left:6109;top:31;width:1189;height:2" coordorigin="6109,31" coordsize="1189,2">
              <v:shape style="position:absolute;left:6109;top:31;width:1189;height:2" coordorigin="6109,31" coordsize="1189,0" path="m6109,31l7297,31e" filled="false" stroked="true" strokeweight=".48001pt" strokecolor="#000000">
                <v:path arrowok="t"/>
              </v:shape>
            </v:group>
            <v:group style="position:absolute;left:7307;top:31;width:1568;height:2" coordorigin="7307,31" coordsize="1568,2">
              <v:shape style="position:absolute;left:7307;top:31;width:1568;height:2" coordorigin="7307,31" coordsize="1568,0" path="m7307,31l8874,31e" filled="false" stroked="true" strokeweight=".48001pt" strokecolor="#000000">
                <v:path arrowok="t"/>
              </v:shape>
            </v:group>
            <v:group style="position:absolute;left:14;top:86;width:3193;height:2" coordorigin="14,86" coordsize="3193,2">
              <v:shape style="position:absolute;left:14;top:86;width:3193;height:2" coordorigin="14,86" coordsize="3193,0" path="m14,86l3207,86e" filled="false" stroked="true" strokeweight="1.44pt" strokecolor="#000000">
                <v:path arrowok="t"/>
              </v:shape>
              <v:shape style="position:absolute;left:3207;top:19;width:10;height:53" type="#_x0000_t75" stroked="false">
                <v:imagedata r:id="rId203" o:title=""/>
              </v:shape>
            </v:group>
            <v:group style="position:absolute;left:3207;top:86;width:29;height:2" coordorigin="3207,86" coordsize="29,2">
              <v:shape style="position:absolute;left:3207;top:86;width:29;height:2" coordorigin="3207,86" coordsize="29,0" path="m3207,86l3236,86e" filled="false" stroked="true" strokeweight="1.44pt" strokecolor="#000000">
                <v:path arrowok="t"/>
              </v:shape>
            </v:group>
            <v:group style="position:absolute;left:3236;top:86;width:1397;height:2" coordorigin="3236,86" coordsize="1397,2">
              <v:shape style="position:absolute;left:3236;top:86;width:1397;height:2" coordorigin="3236,86" coordsize="1397,0" path="m3236,86l4633,86e" filled="false" stroked="true" strokeweight="1.44pt" strokecolor="#000000">
                <v:path arrowok="t"/>
              </v:shape>
              <v:shape style="position:absolute;left:4633;top:19;width:10;height:53" type="#_x0000_t75" stroked="false">
                <v:imagedata r:id="rId204" o:title=""/>
              </v:shape>
            </v:group>
            <v:group style="position:absolute;left:4633;top:86;width:30;height:2" coordorigin="4633,86" coordsize="30,2">
              <v:shape style="position:absolute;left:4633;top:86;width:30;height:2" coordorigin="4633,86" coordsize="30,0" path="m4633,86l4662,86e" filled="false" stroked="true" strokeweight="1.44pt" strokecolor="#000000">
                <v:path arrowok="t"/>
              </v:shape>
            </v:group>
            <v:group style="position:absolute;left:4662;top:86;width:1438;height:2" coordorigin="4662,86" coordsize="1438,2">
              <v:shape style="position:absolute;left:4662;top:86;width:1438;height:2" coordorigin="4662,86" coordsize="1438,0" path="m4662,86l6099,86e" filled="false" stroked="true" strokeweight="1.44pt" strokecolor="#000000">
                <v:path arrowok="t"/>
              </v:shape>
            </v:group>
            <v:group style="position:absolute;left:6099;top:0;width:10;height:20" coordorigin="6099,0" coordsize="10,20">
              <v:shape style="position:absolute;left:6099;top:0;width:10;height:20" coordorigin="6099,0" coordsize="10,20" path="m6099,19l6109,19,6109,0,6099,0,6099,19xe" filled="true" fillcolor="#000000" stroked="false">
                <v:path arrowok="t"/>
                <v:fill type="solid"/>
              </v:shape>
              <v:shape style="position:absolute;left:6099;top:19;width:10;height:53" type="#_x0000_t75" stroked="false">
                <v:imagedata r:id="rId203" o:title=""/>
              </v:shape>
            </v:group>
            <v:group style="position:absolute;left:6099;top:86;width:29;height:2" coordorigin="6099,86" coordsize="29,2">
              <v:shape style="position:absolute;left:6099;top:86;width:29;height:2" coordorigin="6099,86" coordsize="29,0" path="m6099,86l6128,86e" filled="false" stroked="true" strokeweight="1.44pt" strokecolor="#000000">
                <v:path arrowok="t"/>
              </v:shape>
            </v:group>
            <v:group style="position:absolute;left:6128;top:86;width:1170;height:2" coordorigin="6128,86" coordsize="1170,2">
              <v:shape style="position:absolute;left:6128;top:86;width:1170;height:2" coordorigin="6128,86" coordsize="1170,0" path="m6128,86l7297,86e" filled="false" stroked="true" strokeweight="1.44pt" strokecolor="#000000">
                <v:path arrowok="t"/>
              </v:shape>
            </v:group>
            <v:group style="position:absolute;left:7298;top:0;width:10;height:20" coordorigin="7298,0" coordsize="10,20">
              <v:shape style="position:absolute;left:7298;top:0;width:10;height:20" coordorigin="7298,0" coordsize="10,20" path="m7298,19l7307,19,7307,0,7298,0,7298,19xe" filled="true" fillcolor="#000000" stroked="false">
                <v:path arrowok="t"/>
                <v:fill type="solid"/>
              </v:shape>
              <v:shape style="position:absolute;left:7298;top:19;width:10;height:53" type="#_x0000_t75" stroked="false">
                <v:imagedata r:id="rId204" o:title=""/>
              </v:shape>
            </v:group>
            <v:group style="position:absolute;left:7298;top:86;width:29;height:2" coordorigin="7298,86" coordsize="29,2">
              <v:shape style="position:absolute;left:7298;top:86;width:29;height:2" coordorigin="7298,86" coordsize="29,0" path="m7298,86l7326,86e" filled="false" stroked="true" strokeweight="1.44pt" strokecolor="#000000">
                <v:path arrowok="t"/>
              </v:shape>
            </v:group>
            <v:group style="position:absolute;left:7326;top:86;width:1548;height:2" coordorigin="7326,86" coordsize="1548,2">
              <v:shape style="position:absolute;left:7326;top:86;width:1548;height:2" coordorigin="7326,86" coordsize="1548,0" path="m7326,86l8874,86e" filled="false" stroked="true" strokeweight="1.44pt" strokecolor="#000000">
                <v:path arrowok="t"/>
              </v:shape>
            </v:group>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655" w:val="left" w:leader="none"/>
        </w:tabs>
        <w:spacing w:before="36"/>
        <w:ind w:left="0" w:right="932" w:firstLine="0"/>
        <w:jc w:val="center"/>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期末末无单项金额重大并单独计提坏账准备的其他应收款。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before="0"/>
        <w:ind w:left="0" w:right="988" w:firstLine="0"/>
        <w:jc w:val="center"/>
        <w:rPr>
          <w:rFonts w:ascii="宋体" w:hAnsi="宋体" w:cs="宋体" w:eastAsia="宋体" w:hint="default"/>
          <w:sz w:val="21"/>
          <w:szCs w:val="21"/>
        </w:rPr>
      </w:pPr>
      <w:r>
        <w:rPr/>
        <w:pict>
          <v:group style="position:absolute;margin-left:83.184052pt;margin-top:17.303658pt;width:444.45pt;height:207.05pt;mso-position-horizontal-relative:page;mso-position-vertical-relative:paragraph;z-index:-693400" coordorigin="1664,346" coordsize="8889,4141">
            <v:group style="position:absolute;left:1692;top:360;width:1061;height:2" coordorigin="1692,360" coordsize="1061,2">
              <v:shape style="position:absolute;left:1692;top:360;width:1061;height:2" coordorigin="1692,360" coordsize="1061,0" path="m1692,360l2753,360e" filled="false" stroked="true" strokeweight="1.44pt" strokecolor="#000000">
                <v:path arrowok="t"/>
              </v:shape>
              <v:shape style="position:absolute;left:2753;top:375;width:10;height:2" type="#_x0000_t75" stroked="false">
                <v:imagedata r:id="rId173" o:title=""/>
              </v:shape>
            </v:group>
            <v:group style="position:absolute;left:2753;top:360;width:29;height:2" coordorigin="2753,360" coordsize="29,2">
              <v:shape style="position:absolute;left:2753;top:360;width:29;height:2" coordorigin="2753,360" coordsize="29,0" path="m2753,360l2782,360e" filled="false" stroked="true" strokeweight="1.44pt" strokecolor="#000000">
                <v:path arrowok="t"/>
              </v:shape>
            </v:group>
            <v:group style="position:absolute;left:2782;top:360;width:3803;height:2" coordorigin="2782,360" coordsize="3803,2">
              <v:shape style="position:absolute;left:2782;top:360;width:3803;height:2" coordorigin="2782,360" coordsize="3803,0" path="m2782,360l6585,360e" filled="false" stroked="true" strokeweight="1.44pt" strokecolor="#000000">
                <v:path arrowok="t"/>
              </v:shape>
              <v:shape style="position:absolute;left:6585;top:375;width:10;height:2" type="#_x0000_t75" stroked="false">
                <v:imagedata r:id="rId173" o:title=""/>
              </v:shape>
            </v:group>
            <v:group style="position:absolute;left:6585;top:360;width:29;height:2" coordorigin="6585,360" coordsize="29,2">
              <v:shape style="position:absolute;left:6585;top:360;width:29;height:2" coordorigin="6585,360" coordsize="29,0" path="m6585,360l6613,360e" filled="false" stroked="true" strokeweight="1.44pt" strokecolor="#000000">
                <v:path arrowok="t"/>
              </v:shape>
            </v:group>
            <v:group style="position:absolute;left:6613;top:360;width:3925;height:2" coordorigin="6613,360" coordsize="3925,2">
              <v:shape style="position:absolute;left:6613;top:360;width:3925;height:2" coordorigin="6613,360" coordsize="3925,0" path="m6613,360l10538,360e" filled="false" stroked="true" strokeweight="1.44pt" strokecolor="#000000">
                <v:path arrowok="t"/>
              </v:shape>
            </v:group>
            <v:group style="position:absolute;left:2753;top:377;width:10;height:20" coordorigin="2753,377" coordsize="10,20">
              <v:shape style="position:absolute;left:2753;top:377;width:10;height:20" coordorigin="2753,377" coordsize="10,20" path="m2753,396l2763,396,2763,377,2753,377,2753,396xe" filled="true" fillcolor="#000000" stroked="false">
                <v:path arrowok="t"/>
                <v:fill type="solid"/>
              </v:shape>
            </v:group>
            <v:group style="position:absolute;left:2753;top:396;width:10;height:20" coordorigin="2753,396" coordsize="10,20">
              <v:shape style="position:absolute;left:2753;top:396;width:10;height:20" coordorigin="2753,396" coordsize="10,20" path="m2753,416l2763,416,2763,396,2753,396,2753,416xe" filled="true" fillcolor="#000000" stroked="false">
                <v:path arrowok="t"/>
                <v:fill type="solid"/>
              </v:shape>
            </v:group>
            <v:group style="position:absolute;left:2753;top:416;width:10;height:20" coordorigin="2753,416" coordsize="10,20">
              <v:shape style="position:absolute;left:2753;top:416;width:10;height:20" coordorigin="2753,416" coordsize="10,20" path="m2753,435l2763,435,2763,416,2753,416,2753,435xe" filled="true" fillcolor="#000000" stroked="false">
                <v:path arrowok="t"/>
                <v:fill type="solid"/>
              </v:shape>
            </v:group>
            <v:group style="position:absolute;left:2753;top:435;width:10;height:20" coordorigin="2753,435" coordsize="10,20">
              <v:shape style="position:absolute;left:2753;top:435;width:10;height:20" coordorigin="2753,435" coordsize="10,20" path="m2753,454l2763,454,2763,435,2753,435,2753,454xe" filled="true" fillcolor="#000000" stroked="false">
                <v:path arrowok="t"/>
                <v:fill type="solid"/>
              </v:shape>
            </v:group>
            <v:group style="position:absolute;left:2753;top:454;width:10;height:20" coordorigin="2753,454" coordsize="10,20">
              <v:shape style="position:absolute;left:2753;top:454;width:10;height:20" coordorigin="2753,454" coordsize="10,20" path="m2753,473l2763,473,2763,454,2753,454,2753,473xe" filled="true" fillcolor="#000000" stroked="false">
                <v:path arrowok="t"/>
                <v:fill type="solid"/>
              </v:shape>
            </v:group>
            <v:group style="position:absolute;left:2753;top:473;width:10;height:20" coordorigin="2753,473" coordsize="10,20">
              <v:shape style="position:absolute;left:2753;top:473;width:10;height:20" coordorigin="2753,473" coordsize="10,20" path="m2753,492l2763,492,2763,473,2753,473,2753,492xe" filled="true" fillcolor="#000000" stroked="false">
                <v:path arrowok="t"/>
                <v:fill type="solid"/>
              </v:shape>
            </v:group>
            <v:group style="position:absolute;left:2753;top:492;width:10;height:20" coordorigin="2753,492" coordsize="10,20">
              <v:shape style="position:absolute;left:2753;top:492;width:10;height:20" coordorigin="2753,492" coordsize="10,20" path="m2753,512l2763,512,2763,492,2753,492,2753,512xe" filled="true" fillcolor="#000000" stroked="false">
                <v:path arrowok="t"/>
                <v:fill type="solid"/>
              </v:shape>
            </v:group>
            <v:group style="position:absolute;left:2753;top:512;width:10;height:20" coordorigin="2753,512" coordsize="10,20">
              <v:shape style="position:absolute;left:2753;top:512;width:10;height:20" coordorigin="2753,512" coordsize="10,20" path="m2753,531l2763,531,2763,512,2753,512,2753,531xe" filled="true" fillcolor="#000000" stroked="false">
                <v:path arrowok="t"/>
                <v:fill type="solid"/>
              </v:shape>
            </v:group>
            <v:group style="position:absolute;left:2753;top:531;width:10;height:20" coordorigin="2753,531" coordsize="10,20">
              <v:shape style="position:absolute;left:2753;top:531;width:10;height:20" coordorigin="2753,531" coordsize="10,20" path="m2753,550l2763,550,2763,531,2753,531,2753,550xe" filled="true" fillcolor="#000000" stroked="false">
                <v:path arrowok="t"/>
                <v:fill type="solid"/>
              </v:shape>
            </v:group>
            <v:group style="position:absolute;left:2753;top:550;width:10;height:20" coordorigin="2753,550" coordsize="10,20">
              <v:shape style="position:absolute;left:2753;top:550;width:10;height:20" coordorigin="2753,550" coordsize="10,20" path="m2753,569l2763,569,2763,550,2753,550,2753,569xe" filled="true" fillcolor="#000000" stroked="false">
                <v:path arrowok="t"/>
                <v:fill type="solid"/>
              </v:shape>
            </v:group>
            <v:group style="position:absolute;left:2753;top:569;width:10;height:20" coordorigin="2753,569" coordsize="10,20">
              <v:shape style="position:absolute;left:2753;top:569;width:10;height:20" coordorigin="2753,569" coordsize="10,20" path="m2753,588l2763,588,2763,569,2753,569,2753,588xe" filled="true" fillcolor="#000000" stroked="false">
                <v:path arrowok="t"/>
                <v:fill type="solid"/>
              </v:shape>
            </v:group>
            <v:group style="position:absolute;left:2753;top:588;width:10;height:20" coordorigin="2753,588" coordsize="10,20">
              <v:shape style="position:absolute;left:2753;top:588;width:10;height:20" coordorigin="2753,588" coordsize="10,20" path="m2753,608l2763,608,2763,588,2753,588,2753,608xe" filled="true" fillcolor="#000000" stroked="false">
                <v:path arrowok="t"/>
                <v:fill type="solid"/>
              </v:shape>
            </v:group>
            <v:group style="position:absolute;left:2753;top:608;width:10;height:20" coordorigin="2753,608" coordsize="10,20">
              <v:shape style="position:absolute;left:2753;top:608;width:10;height:20" coordorigin="2753,608" coordsize="10,20" path="m2753,627l2763,627,2763,608,2753,608,2753,627xe" filled="true" fillcolor="#000000" stroked="false">
                <v:path arrowok="t"/>
                <v:fill type="solid"/>
              </v:shape>
            </v:group>
            <v:group style="position:absolute;left:2753;top:627;width:10;height:20" coordorigin="2753,627" coordsize="10,20">
              <v:shape style="position:absolute;left:2753;top:627;width:10;height:20" coordorigin="2753,627" coordsize="10,20" path="m2753,646l2763,646,2763,627,2753,627,2753,646xe" filled="true" fillcolor="#000000" stroked="false">
                <v:path arrowok="t"/>
                <v:fill type="solid"/>
              </v:shape>
            </v:group>
            <v:group style="position:absolute;left:2753;top:646;width:10;height:20" coordorigin="2753,646" coordsize="10,20">
              <v:shape style="position:absolute;left:2753;top:646;width:10;height:20" coordorigin="2753,646" coordsize="10,20" path="m2753,665l2763,665,2763,646,2753,646,2753,665xe" filled="true" fillcolor="#000000" stroked="false">
                <v:path arrowok="t"/>
                <v:fill type="solid"/>
              </v:shape>
            </v:group>
            <v:group style="position:absolute;left:2753;top:665;width:10;height:20" coordorigin="2753,665" coordsize="10,20">
              <v:shape style="position:absolute;left:2753;top:665;width:10;height:20" coordorigin="2753,665" coordsize="10,20" path="m2753,684l2763,684,2763,665,2753,665,2753,684xe" filled="true" fillcolor="#000000" stroked="false">
                <v:path arrowok="t"/>
                <v:fill type="solid"/>
              </v:shape>
            </v:group>
            <v:group style="position:absolute;left:2753;top:684;width:10;height:20" coordorigin="2753,684" coordsize="10,20">
              <v:shape style="position:absolute;left:2753;top:684;width:10;height:20" coordorigin="2753,684" coordsize="10,20" path="m2753,704l2763,704,2763,684,2753,684,2753,704xe" filled="true" fillcolor="#000000" stroked="false">
                <v:path arrowok="t"/>
                <v:fill type="solid"/>
              </v:shape>
            </v:group>
            <v:group style="position:absolute;left:2753;top:704;width:10;height:20" coordorigin="2753,704" coordsize="10,20">
              <v:shape style="position:absolute;left:2753;top:704;width:10;height:20" coordorigin="2753,704" coordsize="10,20" path="m2753,723l2763,723,2763,704,2753,704,2753,723xe" filled="true" fillcolor="#000000" stroked="false">
                <v:path arrowok="t"/>
                <v:fill type="solid"/>
              </v:shape>
            </v:group>
            <v:group style="position:absolute;left:2753;top:723;width:10;height:20" coordorigin="2753,723" coordsize="10,20">
              <v:shape style="position:absolute;left:2753;top:723;width:10;height:20" coordorigin="2753,723" coordsize="10,20" path="m2753,742l2763,742,2763,723,2753,723,2753,742xe" filled="true" fillcolor="#000000" stroked="false">
                <v:path arrowok="t"/>
                <v:fill type="solid"/>
              </v:shape>
            </v:group>
            <v:group style="position:absolute;left:2753;top:742;width:10;height:20" coordorigin="2753,742" coordsize="10,20">
              <v:shape style="position:absolute;left:2753;top:742;width:10;height:20" coordorigin="2753,742" coordsize="10,20" path="m2753,761l2763,761,2763,742,2753,742,2753,761xe" filled="true" fillcolor="#000000" stroked="false">
                <v:path arrowok="t"/>
                <v:fill type="solid"/>
              </v:shape>
            </v:group>
            <v:group style="position:absolute;left:2753;top:761;width:10;height:20" coordorigin="2753,761" coordsize="10,20">
              <v:shape style="position:absolute;left:2753;top:761;width:10;height:20" coordorigin="2753,761" coordsize="10,20" path="m2753,780l2763,780,2763,761,2753,761,2753,780xe" filled="true" fillcolor="#000000" stroked="false">
                <v:path arrowok="t"/>
                <v:fill type="solid"/>
              </v:shape>
            </v:group>
            <v:group style="position:absolute;left:2753;top:780;width:10;height:20" coordorigin="2753,780" coordsize="10,20">
              <v:shape style="position:absolute;left:2753;top:780;width:10;height:20" coordorigin="2753,780" coordsize="10,20" path="m2753,800l2763,800,2763,780,2753,780,2753,800xe" filled="true" fillcolor="#000000" stroked="false">
                <v:path arrowok="t"/>
                <v:fill type="solid"/>
              </v:shape>
            </v:group>
            <v:group style="position:absolute;left:2753;top:800;width:10;height:20" coordorigin="2753,800" coordsize="10,20">
              <v:shape style="position:absolute;left:2753;top:800;width:10;height:20" coordorigin="2753,800" coordsize="10,20" path="m2753,819l2763,819,2763,800,2753,800,2753,819xe" filled="true" fillcolor="#000000" stroked="false">
                <v:path arrowok="t"/>
                <v:fill type="solid"/>
              </v:shape>
            </v:group>
            <v:group style="position:absolute;left:2753;top:825;width:10;height:2" coordorigin="2753,825" coordsize="10,2">
              <v:shape style="position:absolute;left:2753;top:825;width:10;height:2" coordorigin="2753,825" coordsize="10,0" path="m2753,825l2763,825e" filled="false" stroked="true" strokeweight=".599980pt" strokecolor="#000000">
                <v:path arrowok="t"/>
              </v:shape>
            </v:group>
            <v:group style="position:absolute;left:6585;top:377;width:10;height:20" coordorigin="6585,377" coordsize="10,20">
              <v:shape style="position:absolute;left:6585;top:377;width:10;height:20" coordorigin="6585,377" coordsize="10,20" path="m6585,396l6594,396,6594,377,6585,377,6585,396xe" filled="true" fillcolor="#000000" stroked="false">
                <v:path arrowok="t"/>
                <v:fill type="solid"/>
              </v:shape>
            </v:group>
            <v:group style="position:absolute;left:6585;top:396;width:10;height:20" coordorigin="6585,396" coordsize="10,20">
              <v:shape style="position:absolute;left:6585;top:396;width:10;height:20" coordorigin="6585,396" coordsize="10,20" path="m6585,416l6594,416,6594,396,6585,396,6585,416xe" filled="true" fillcolor="#000000" stroked="false">
                <v:path arrowok="t"/>
                <v:fill type="solid"/>
              </v:shape>
            </v:group>
            <v:group style="position:absolute;left:6585;top:416;width:10;height:20" coordorigin="6585,416" coordsize="10,20">
              <v:shape style="position:absolute;left:6585;top:416;width:10;height:20" coordorigin="6585,416" coordsize="10,20" path="m6585,435l6594,435,6594,416,6585,416,6585,435xe" filled="true" fillcolor="#000000" stroked="false">
                <v:path arrowok="t"/>
                <v:fill type="solid"/>
              </v:shape>
            </v:group>
            <v:group style="position:absolute;left:6585;top:435;width:10;height:20" coordorigin="6585,435" coordsize="10,20">
              <v:shape style="position:absolute;left:6585;top:435;width:10;height:20" coordorigin="6585,435" coordsize="10,20" path="m6585,454l6594,454,6594,435,6585,435,6585,454xe" filled="true" fillcolor="#000000" stroked="false">
                <v:path arrowok="t"/>
                <v:fill type="solid"/>
              </v:shape>
            </v:group>
            <v:group style="position:absolute;left:6585;top:454;width:10;height:20" coordorigin="6585,454" coordsize="10,20">
              <v:shape style="position:absolute;left:6585;top:454;width:10;height:20" coordorigin="6585,454" coordsize="10,20" path="m6585,473l6594,473,6594,454,6585,454,6585,473xe" filled="true" fillcolor="#000000" stroked="false">
                <v:path arrowok="t"/>
                <v:fill type="solid"/>
              </v:shape>
            </v:group>
            <v:group style="position:absolute;left:6585;top:473;width:10;height:20" coordorigin="6585,473" coordsize="10,20">
              <v:shape style="position:absolute;left:6585;top:473;width:10;height:20" coordorigin="6585,473" coordsize="10,20" path="m6585,492l6594,492,6594,473,6585,473,6585,492xe" filled="true" fillcolor="#000000" stroked="false">
                <v:path arrowok="t"/>
                <v:fill type="solid"/>
              </v:shape>
            </v:group>
            <v:group style="position:absolute;left:6585;top:492;width:10;height:20" coordorigin="6585,492" coordsize="10,20">
              <v:shape style="position:absolute;left:6585;top:492;width:10;height:20" coordorigin="6585,492" coordsize="10,20" path="m6585,512l6594,512,6594,492,6585,492,6585,512xe" filled="true" fillcolor="#000000" stroked="false">
                <v:path arrowok="t"/>
                <v:fill type="solid"/>
              </v:shape>
            </v:group>
            <v:group style="position:absolute;left:6585;top:512;width:10;height:20" coordorigin="6585,512" coordsize="10,20">
              <v:shape style="position:absolute;left:6585;top:512;width:10;height:20" coordorigin="6585,512" coordsize="10,20" path="m6585,531l6594,531,6594,512,6585,512,6585,531xe" filled="true" fillcolor="#000000" stroked="false">
                <v:path arrowok="t"/>
                <v:fill type="solid"/>
              </v:shape>
            </v:group>
            <v:group style="position:absolute;left:6585;top:531;width:10;height:20" coordorigin="6585,531" coordsize="10,20">
              <v:shape style="position:absolute;left:6585;top:531;width:10;height:20" coordorigin="6585,531" coordsize="10,20" path="m6585,550l6594,550,6594,531,6585,531,6585,550xe" filled="true" fillcolor="#000000" stroked="false">
                <v:path arrowok="t"/>
                <v:fill type="solid"/>
              </v:shape>
            </v:group>
            <v:group style="position:absolute;left:6585;top:550;width:10;height:20" coordorigin="6585,550" coordsize="10,20">
              <v:shape style="position:absolute;left:6585;top:550;width:10;height:20" coordorigin="6585,550" coordsize="10,20" path="m6585,569l6594,569,6594,550,6585,550,6585,569xe" filled="true" fillcolor="#000000" stroked="false">
                <v:path arrowok="t"/>
                <v:fill type="solid"/>
              </v:shape>
            </v:group>
            <v:group style="position:absolute;left:6585;top:569;width:10;height:20" coordorigin="6585,569" coordsize="10,20">
              <v:shape style="position:absolute;left:6585;top:569;width:10;height:20" coordorigin="6585,569" coordsize="10,20" path="m6585,588l6594,588,6594,569,6585,569,6585,588xe" filled="true" fillcolor="#000000" stroked="false">
                <v:path arrowok="t"/>
                <v:fill type="solid"/>
              </v:shape>
            </v:group>
            <v:group style="position:absolute;left:6585;top:588;width:10;height:20" coordorigin="6585,588" coordsize="10,20">
              <v:shape style="position:absolute;left:6585;top:588;width:10;height:20" coordorigin="6585,588" coordsize="10,20" path="m6585,608l6594,608,6594,588,6585,588,6585,608xe" filled="true" fillcolor="#000000" stroked="false">
                <v:path arrowok="t"/>
                <v:fill type="solid"/>
              </v:shape>
            </v:group>
            <v:group style="position:absolute;left:6585;top:608;width:10;height:20" coordorigin="6585,608" coordsize="10,20">
              <v:shape style="position:absolute;left:6585;top:608;width:10;height:20" coordorigin="6585,608" coordsize="10,20" path="m6585,627l6594,627,6594,608,6585,608,6585,627xe" filled="true" fillcolor="#000000" stroked="false">
                <v:path arrowok="t"/>
                <v:fill type="solid"/>
              </v:shape>
            </v:group>
            <v:group style="position:absolute;left:6585;top:627;width:10;height:20" coordorigin="6585,627" coordsize="10,20">
              <v:shape style="position:absolute;left:6585;top:627;width:10;height:20" coordorigin="6585,627" coordsize="10,20" path="m6585,646l6594,646,6594,627,6585,627,6585,646xe" filled="true" fillcolor="#000000" stroked="false">
                <v:path arrowok="t"/>
                <v:fill type="solid"/>
              </v:shape>
            </v:group>
            <v:group style="position:absolute;left:6585;top:646;width:10;height:20" coordorigin="6585,646" coordsize="10,20">
              <v:shape style="position:absolute;left:6585;top:646;width:10;height:20" coordorigin="6585,646" coordsize="10,20" path="m6585,665l6594,665,6594,646,6585,646,6585,665xe" filled="true" fillcolor="#000000" stroked="false">
                <v:path arrowok="t"/>
                <v:fill type="solid"/>
              </v:shape>
            </v:group>
            <v:group style="position:absolute;left:6585;top:665;width:10;height:20" coordorigin="6585,665" coordsize="10,20">
              <v:shape style="position:absolute;left:6585;top:665;width:10;height:20" coordorigin="6585,665" coordsize="10,20" path="m6585,684l6594,684,6594,665,6585,665,6585,684xe" filled="true" fillcolor="#000000" stroked="false">
                <v:path arrowok="t"/>
                <v:fill type="solid"/>
              </v:shape>
            </v:group>
            <v:group style="position:absolute;left:6585;top:684;width:10;height:20" coordorigin="6585,684" coordsize="10,20">
              <v:shape style="position:absolute;left:6585;top:684;width:10;height:20" coordorigin="6585,684" coordsize="10,20" path="m6585,704l6594,704,6594,684,6585,684,6585,704xe" filled="true" fillcolor="#000000" stroked="false">
                <v:path arrowok="t"/>
                <v:fill type="solid"/>
              </v:shape>
            </v:group>
            <v:group style="position:absolute;left:6585;top:704;width:10;height:20" coordorigin="6585,704" coordsize="10,20">
              <v:shape style="position:absolute;left:6585;top:704;width:10;height:20" coordorigin="6585,704" coordsize="10,20" path="m6585,723l6594,723,6594,704,6585,704,6585,723xe" filled="true" fillcolor="#000000" stroked="false">
                <v:path arrowok="t"/>
                <v:fill type="solid"/>
              </v:shape>
            </v:group>
            <v:group style="position:absolute;left:6585;top:723;width:10;height:20" coordorigin="6585,723" coordsize="10,20">
              <v:shape style="position:absolute;left:6585;top:723;width:10;height:20" coordorigin="6585,723" coordsize="10,20" path="m6585,742l6594,742,6594,723,6585,723,6585,742xe" filled="true" fillcolor="#000000" stroked="false">
                <v:path arrowok="t"/>
                <v:fill type="solid"/>
              </v:shape>
            </v:group>
            <v:group style="position:absolute;left:6585;top:742;width:10;height:20" coordorigin="6585,742" coordsize="10,20">
              <v:shape style="position:absolute;left:6585;top:742;width:10;height:20" coordorigin="6585,742" coordsize="10,20" path="m6585,761l6594,761,6594,742,6585,742,6585,761xe" filled="true" fillcolor="#000000" stroked="false">
                <v:path arrowok="t"/>
                <v:fill type="solid"/>
              </v:shape>
            </v:group>
            <v:group style="position:absolute;left:6585;top:761;width:10;height:20" coordorigin="6585,761" coordsize="10,20">
              <v:shape style="position:absolute;left:6585;top:761;width:10;height:20" coordorigin="6585,761" coordsize="10,20" path="m6585,780l6594,780,6594,761,6585,761,6585,780xe" filled="true" fillcolor="#000000" stroked="false">
                <v:path arrowok="t"/>
                <v:fill type="solid"/>
              </v:shape>
            </v:group>
            <v:group style="position:absolute;left:6585;top:780;width:10;height:20" coordorigin="6585,780" coordsize="10,20">
              <v:shape style="position:absolute;left:6585;top:780;width:10;height:20" coordorigin="6585,780" coordsize="10,20" path="m6585,800l6594,800,6594,780,6585,780,6585,800xe" filled="true" fillcolor="#000000" stroked="false">
                <v:path arrowok="t"/>
                <v:fill type="solid"/>
              </v:shape>
            </v:group>
            <v:group style="position:absolute;left:6585;top:800;width:10;height:20" coordorigin="6585,800" coordsize="10,20">
              <v:shape style="position:absolute;left:6585;top:800;width:10;height:20" coordorigin="6585,800" coordsize="10,20" path="m6585,819l6594,819,6594,800,6585,800,6585,819xe" filled="true" fillcolor="#000000" stroked="false">
                <v:path arrowok="t"/>
                <v:fill type="solid"/>
              </v:shape>
            </v:group>
            <v:group style="position:absolute;left:6585;top:825;width:10;height:2" coordorigin="6585,825" coordsize="10,2">
              <v:shape style="position:absolute;left:6585;top:825;width:10;height:2" coordorigin="6585,825" coordsize="10,0" path="m6585,825l6594,825e" filled="false" stroked="true" strokeweight=".599980pt" strokecolor="#000000">
                <v:path arrowok="t"/>
              </v:shape>
            </v:group>
            <v:group style="position:absolute;left:2753;top:836;width:10;height:2" coordorigin="2753,836" coordsize="10,2">
              <v:shape style="position:absolute;left:2753;top:836;width:10;height:2" coordorigin="2753,836" coordsize="10,0" path="m2753,836l2763,836e" filled="false" stroked="true" strokeweight=".48004pt" strokecolor="#000000">
                <v:path arrowok="t"/>
              </v:shape>
            </v:group>
            <v:group style="position:absolute;left:5183;top:836;width:10;height:2" coordorigin="5183,836" coordsize="10,2">
              <v:shape style="position:absolute;left:5183;top:836;width:10;height:2" coordorigin="5183,836" coordsize="10,0" path="m5183,836l5192,836e" filled="false" stroked="true" strokeweight=".48004pt" strokecolor="#000000">
                <v:path arrowok="t"/>
              </v:shape>
            </v:group>
            <v:group style="position:absolute;left:6585;top:836;width:10;height:2" coordorigin="6585,836" coordsize="10,2">
              <v:shape style="position:absolute;left:6585;top:836;width:10;height:2" coordorigin="6585,836" coordsize="10,0" path="m6585,836l6594,836e" filled="false" stroked="true" strokeweight=".48004pt" strokecolor="#000000">
                <v:path arrowok="t"/>
              </v:shape>
              <v:shape style="position:absolute;left:2763;top:831;width:6254;height:10" type="#_x0000_t75" stroked="false">
                <v:imagedata r:id="rId205" o:title=""/>
              </v:shape>
              <v:shape style="position:absolute;left:9012;top:831;width:1526;height:10" type="#_x0000_t75" stroked="false">
                <v:imagedata r:id="rId206" o:title=""/>
              </v:shape>
            </v:group>
            <v:group style="position:absolute;left:2753;top:840;width:10;height:20" coordorigin="2753,840" coordsize="10,20">
              <v:shape style="position:absolute;left:2753;top:840;width:10;height:20" coordorigin="2753,840" coordsize="10,20" path="m2753,860l2763,860,2763,840,2753,840,2753,860xe" filled="true" fillcolor="#000000" stroked="false">
                <v:path arrowok="t"/>
                <v:fill type="solid"/>
              </v:shape>
            </v:group>
            <v:group style="position:absolute;left:2753;top:860;width:10;height:20" coordorigin="2753,860" coordsize="10,20">
              <v:shape style="position:absolute;left:2753;top:860;width:10;height:20" coordorigin="2753,860" coordsize="10,20" path="m2753,879l2763,879,2763,860,2753,860,2753,879xe" filled="true" fillcolor="#000000" stroked="false">
                <v:path arrowok="t"/>
                <v:fill type="solid"/>
              </v:shape>
            </v:group>
            <v:group style="position:absolute;left:2753;top:879;width:10;height:20" coordorigin="2753,879" coordsize="10,20">
              <v:shape style="position:absolute;left:2753;top:879;width:10;height:20" coordorigin="2753,879" coordsize="10,20" path="m2753,898l2763,898,2763,879,2753,879,2753,898xe" filled="true" fillcolor="#000000" stroked="false">
                <v:path arrowok="t"/>
                <v:fill type="solid"/>
              </v:shape>
            </v:group>
            <v:group style="position:absolute;left:2753;top:898;width:10;height:20" coordorigin="2753,898" coordsize="10,20">
              <v:shape style="position:absolute;left:2753;top:898;width:10;height:20" coordorigin="2753,898" coordsize="10,20" path="m2753,917l2763,917,2763,898,2753,898,2753,917xe" filled="true" fillcolor="#000000" stroked="false">
                <v:path arrowok="t"/>
                <v:fill type="solid"/>
              </v:shape>
            </v:group>
            <v:group style="position:absolute;left:2753;top:917;width:10;height:20" coordorigin="2753,917" coordsize="10,20">
              <v:shape style="position:absolute;left:2753;top:917;width:10;height:20" coordorigin="2753,917" coordsize="10,20" path="m2753,936l2763,936,2763,917,2753,917,2753,936xe" filled="true" fillcolor="#000000" stroked="false">
                <v:path arrowok="t"/>
                <v:fill type="solid"/>
              </v:shape>
            </v:group>
            <v:group style="position:absolute;left:2753;top:936;width:10;height:20" coordorigin="2753,936" coordsize="10,20">
              <v:shape style="position:absolute;left:2753;top:936;width:10;height:20" coordorigin="2753,936" coordsize="10,20" path="m2753,956l2763,956,2763,936,2753,936,2753,956xe" filled="true" fillcolor="#000000" stroked="false">
                <v:path arrowok="t"/>
                <v:fill type="solid"/>
              </v:shape>
            </v:group>
            <v:group style="position:absolute;left:2753;top:956;width:10;height:20" coordorigin="2753,956" coordsize="10,20">
              <v:shape style="position:absolute;left:2753;top:956;width:10;height:20" coordorigin="2753,956" coordsize="10,20" path="m2753,975l2763,975,2763,956,2753,956,2753,975xe" filled="true" fillcolor="#000000" stroked="false">
                <v:path arrowok="t"/>
                <v:fill type="solid"/>
              </v:shape>
            </v:group>
            <v:group style="position:absolute;left:2753;top:975;width:10;height:20" coordorigin="2753,975" coordsize="10,20">
              <v:shape style="position:absolute;left:2753;top:975;width:10;height:20" coordorigin="2753,975" coordsize="10,20" path="m2753,994l2763,994,2763,975,2753,975,2753,994xe" filled="true" fillcolor="#000000" stroked="false">
                <v:path arrowok="t"/>
                <v:fill type="solid"/>
              </v:shape>
            </v:group>
            <v:group style="position:absolute;left:2753;top:994;width:10;height:20" coordorigin="2753,994" coordsize="10,20">
              <v:shape style="position:absolute;left:2753;top:994;width:10;height:20" coordorigin="2753,994" coordsize="10,20" path="m2753,1013l2763,1013,2763,994,2753,994,2753,1013xe" filled="true" fillcolor="#000000" stroked="false">
                <v:path arrowok="t"/>
                <v:fill type="solid"/>
              </v:shape>
            </v:group>
            <v:group style="position:absolute;left:2753;top:1013;width:10;height:20" coordorigin="2753,1013" coordsize="10,20">
              <v:shape style="position:absolute;left:2753;top:1013;width:10;height:20" coordorigin="2753,1013" coordsize="10,20" path="m2753,1032l2763,1032,2763,1013,2753,1013,2753,1032xe" filled="true" fillcolor="#000000" stroked="false">
                <v:path arrowok="t"/>
                <v:fill type="solid"/>
              </v:shape>
            </v:group>
            <v:group style="position:absolute;left:2753;top:1032;width:10;height:20" coordorigin="2753,1032" coordsize="10,20">
              <v:shape style="position:absolute;left:2753;top:1032;width:10;height:20" coordorigin="2753,1032" coordsize="10,20" path="m2753,1052l2763,1052,2763,1032,2753,1032,2753,1052xe" filled="true" fillcolor="#000000" stroked="false">
                <v:path arrowok="t"/>
                <v:fill type="solid"/>
              </v:shape>
            </v:group>
            <v:group style="position:absolute;left:2753;top:1052;width:10;height:20" coordorigin="2753,1052" coordsize="10,20">
              <v:shape style="position:absolute;left:2753;top:1052;width:10;height:20" coordorigin="2753,1052" coordsize="10,20" path="m2753,1071l2763,1071,2763,1052,2753,1052,2753,1071xe" filled="true" fillcolor="#000000" stroked="false">
                <v:path arrowok="t"/>
                <v:fill type="solid"/>
              </v:shape>
            </v:group>
            <v:group style="position:absolute;left:2753;top:1071;width:10;height:20" coordorigin="2753,1071" coordsize="10,20">
              <v:shape style="position:absolute;left:2753;top:1071;width:10;height:20" coordorigin="2753,1071" coordsize="10,20" path="m2753,1090l2763,1090,2763,1071,2753,1071,2753,1090xe" filled="true" fillcolor="#000000" stroked="false">
                <v:path arrowok="t"/>
                <v:fill type="solid"/>
              </v:shape>
            </v:group>
            <v:group style="position:absolute;left:2753;top:1090;width:10;height:20" coordorigin="2753,1090" coordsize="10,20">
              <v:shape style="position:absolute;left:2753;top:1090;width:10;height:20" coordorigin="2753,1090" coordsize="10,20" path="m2753,1109l2763,1109,2763,1090,2753,1090,2753,1109xe" filled="true" fillcolor="#000000" stroked="false">
                <v:path arrowok="t"/>
                <v:fill type="solid"/>
              </v:shape>
            </v:group>
            <v:group style="position:absolute;left:2753;top:1109;width:10;height:20" coordorigin="2753,1109" coordsize="10,20">
              <v:shape style="position:absolute;left:2753;top:1109;width:10;height:20" coordorigin="2753,1109" coordsize="10,20" path="m2753,1128l2763,1128,2763,1109,2753,1109,2753,1128xe" filled="true" fillcolor="#000000" stroked="false">
                <v:path arrowok="t"/>
                <v:fill type="solid"/>
              </v:shape>
            </v:group>
            <v:group style="position:absolute;left:2753;top:1128;width:10;height:20" coordorigin="2753,1128" coordsize="10,20">
              <v:shape style="position:absolute;left:2753;top:1128;width:10;height:20" coordorigin="2753,1128" coordsize="10,20" path="m2753,1148l2763,1148,2763,1128,2753,1128,2753,1148xe" filled="true" fillcolor="#000000" stroked="false">
                <v:path arrowok="t"/>
                <v:fill type="solid"/>
              </v:shape>
            </v:group>
            <v:group style="position:absolute;left:2753;top:1148;width:10;height:20" coordorigin="2753,1148" coordsize="10,20">
              <v:shape style="position:absolute;left:2753;top:1148;width:10;height:20" coordorigin="2753,1148" coordsize="10,20" path="m2753,1167l2763,1167,2763,1148,2753,1148,2753,1167xe" filled="true" fillcolor="#000000" stroked="false">
                <v:path arrowok="t"/>
                <v:fill type="solid"/>
              </v:shape>
            </v:group>
            <v:group style="position:absolute;left:2753;top:1167;width:10;height:20" coordorigin="2753,1167" coordsize="10,20">
              <v:shape style="position:absolute;left:2753;top:1167;width:10;height:20" coordorigin="2753,1167" coordsize="10,20" path="m2753,1186l2763,1186,2763,1167,2753,1167,2753,1186xe" filled="true" fillcolor="#000000" stroked="false">
                <v:path arrowok="t"/>
                <v:fill type="solid"/>
              </v:shape>
            </v:group>
            <v:group style="position:absolute;left:2753;top:1186;width:10;height:20" coordorigin="2753,1186" coordsize="10,20">
              <v:shape style="position:absolute;left:2753;top:1186;width:10;height:20" coordorigin="2753,1186" coordsize="10,20" path="m2753,1205l2763,1205,2763,1186,2753,1186,2753,1205xe" filled="true" fillcolor="#000000" stroked="false">
                <v:path arrowok="t"/>
                <v:fill type="solid"/>
              </v:shape>
            </v:group>
            <v:group style="position:absolute;left:2753;top:1205;width:10;height:20" coordorigin="2753,1205" coordsize="10,20">
              <v:shape style="position:absolute;left:2753;top:1205;width:10;height:20" coordorigin="2753,1205" coordsize="10,20" path="m2753,1224l2763,1224,2763,1205,2753,1205,2753,1224xe" filled="true" fillcolor="#000000" stroked="false">
                <v:path arrowok="t"/>
                <v:fill type="solid"/>
              </v:shape>
            </v:group>
            <v:group style="position:absolute;left:2753;top:1224;width:10;height:20" coordorigin="2753,1224" coordsize="10,20">
              <v:shape style="position:absolute;left:2753;top:1224;width:10;height:20" coordorigin="2753,1224" coordsize="10,20" path="m2753,1244l2763,1244,2763,1224,2753,1224,2753,1244xe" filled="true" fillcolor="#000000" stroked="false">
                <v:path arrowok="t"/>
                <v:fill type="solid"/>
              </v:shape>
            </v:group>
            <v:group style="position:absolute;left:2753;top:1244;width:10;height:20" coordorigin="2753,1244" coordsize="10,20">
              <v:shape style="position:absolute;left:2753;top:1244;width:10;height:20" coordorigin="2753,1244" coordsize="10,20" path="m2753,1263l2763,1263,2763,1244,2753,1244,2753,1263xe" filled="true" fillcolor="#000000" stroked="false">
                <v:path arrowok="t"/>
                <v:fill type="solid"/>
              </v:shape>
            </v:group>
            <v:group style="position:absolute;left:2753;top:1263;width:10;height:20" coordorigin="2753,1263" coordsize="10,20">
              <v:shape style="position:absolute;left:2753;top:1263;width:10;height:20" coordorigin="2753,1263" coordsize="10,20" path="m2753,1282l2763,1282,2763,1263,2753,1263,2753,1282xe" filled="true" fillcolor="#000000" stroked="false">
                <v:path arrowok="t"/>
                <v:fill type="solid"/>
              </v:shape>
            </v:group>
            <v:group style="position:absolute;left:2753;top:1288;width:10;height:2" coordorigin="2753,1288" coordsize="10,2">
              <v:shape style="position:absolute;left:2753;top:1288;width:10;height:2" coordorigin="2753,1288" coordsize="10,0" path="m2753,1288l2763,1288e" filled="false" stroked="true" strokeweight=".60004pt" strokecolor="#000000">
                <v:path arrowok="t"/>
              </v:shape>
            </v:group>
            <v:group style="position:absolute;left:5183;top:840;width:10;height:20" coordorigin="5183,840" coordsize="10,20">
              <v:shape style="position:absolute;left:5183;top:840;width:10;height:20" coordorigin="5183,840" coordsize="10,20" path="m5183,860l5192,860,5192,840,5183,840,5183,860xe" filled="true" fillcolor="#000000" stroked="false">
                <v:path arrowok="t"/>
                <v:fill type="solid"/>
              </v:shape>
            </v:group>
            <v:group style="position:absolute;left:5183;top:860;width:10;height:20" coordorigin="5183,860" coordsize="10,20">
              <v:shape style="position:absolute;left:5183;top:860;width:10;height:20" coordorigin="5183,860" coordsize="10,20" path="m5183,879l5192,879,5192,860,5183,860,5183,879xe" filled="true" fillcolor="#000000" stroked="false">
                <v:path arrowok="t"/>
                <v:fill type="solid"/>
              </v:shape>
            </v:group>
            <v:group style="position:absolute;left:5183;top:879;width:10;height:20" coordorigin="5183,879" coordsize="10,20">
              <v:shape style="position:absolute;left:5183;top:879;width:10;height:20" coordorigin="5183,879" coordsize="10,20" path="m5183,898l5192,898,5192,879,5183,879,5183,898xe" filled="true" fillcolor="#000000" stroked="false">
                <v:path arrowok="t"/>
                <v:fill type="solid"/>
              </v:shape>
            </v:group>
            <v:group style="position:absolute;left:5183;top:898;width:10;height:20" coordorigin="5183,898" coordsize="10,20">
              <v:shape style="position:absolute;left:5183;top:898;width:10;height:20" coordorigin="5183,898" coordsize="10,20" path="m5183,917l5192,917,5192,898,5183,898,5183,917xe" filled="true" fillcolor="#000000" stroked="false">
                <v:path arrowok="t"/>
                <v:fill type="solid"/>
              </v:shape>
            </v:group>
            <v:group style="position:absolute;left:5183;top:917;width:10;height:20" coordorigin="5183,917" coordsize="10,20">
              <v:shape style="position:absolute;left:5183;top:917;width:10;height:20" coordorigin="5183,917" coordsize="10,20" path="m5183,936l5192,936,5192,917,5183,917,5183,936xe" filled="true" fillcolor="#000000" stroked="false">
                <v:path arrowok="t"/>
                <v:fill type="solid"/>
              </v:shape>
            </v:group>
            <v:group style="position:absolute;left:5183;top:936;width:10;height:20" coordorigin="5183,936" coordsize="10,20">
              <v:shape style="position:absolute;left:5183;top:936;width:10;height:20" coordorigin="5183,936" coordsize="10,20" path="m5183,956l5192,956,5192,936,5183,936,5183,956xe" filled="true" fillcolor="#000000" stroked="false">
                <v:path arrowok="t"/>
                <v:fill type="solid"/>
              </v:shape>
            </v:group>
            <v:group style="position:absolute;left:5183;top:956;width:10;height:20" coordorigin="5183,956" coordsize="10,20">
              <v:shape style="position:absolute;left:5183;top:956;width:10;height:20" coordorigin="5183,956" coordsize="10,20" path="m5183,975l5192,975,5192,956,5183,956,5183,975xe" filled="true" fillcolor="#000000" stroked="false">
                <v:path arrowok="t"/>
                <v:fill type="solid"/>
              </v:shape>
            </v:group>
            <v:group style="position:absolute;left:5183;top:975;width:10;height:20" coordorigin="5183,975" coordsize="10,20">
              <v:shape style="position:absolute;left:5183;top:975;width:10;height:20" coordorigin="5183,975" coordsize="10,20" path="m5183,994l5192,994,5192,975,5183,975,5183,994xe" filled="true" fillcolor="#000000" stroked="false">
                <v:path arrowok="t"/>
                <v:fill type="solid"/>
              </v:shape>
            </v:group>
            <v:group style="position:absolute;left:5183;top:994;width:10;height:20" coordorigin="5183,994" coordsize="10,20">
              <v:shape style="position:absolute;left:5183;top:994;width:10;height:20" coordorigin="5183,994" coordsize="10,20" path="m5183,1013l5192,1013,5192,994,5183,994,5183,1013xe" filled="true" fillcolor="#000000" stroked="false">
                <v:path arrowok="t"/>
                <v:fill type="solid"/>
              </v:shape>
            </v:group>
            <v:group style="position:absolute;left:5183;top:1013;width:10;height:20" coordorigin="5183,1013" coordsize="10,20">
              <v:shape style="position:absolute;left:5183;top:1013;width:10;height:20" coordorigin="5183,1013" coordsize="10,20" path="m5183,1032l5192,1032,5192,1013,5183,1013,5183,1032xe" filled="true" fillcolor="#000000" stroked="false">
                <v:path arrowok="t"/>
                <v:fill type="solid"/>
              </v:shape>
            </v:group>
            <v:group style="position:absolute;left:5183;top:1032;width:10;height:20" coordorigin="5183,1032" coordsize="10,20">
              <v:shape style="position:absolute;left:5183;top:1032;width:10;height:20" coordorigin="5183,1032" coordsize="10,20" path="m5183,1052l5192,1052,5192,1032,5183,1032,5183,1052xe" filled="true" fillcolor="#000000" stroked="false">
                <v:path arrowok="t"/>
                <v:fill type="solid"/>
              </v:shape>
            </v:group>
            <v:group style="position:absolute;left:5183;top:1052;width:10;height:20" coordorigin="5183,1052" coordsize="10,20">
              <v:shape style="position:absolute;left:5183;top:1052;width:10;height:20" coordorigin="5183,1052" coordsize="10,20" path="m5183,1071l5192,1071,5192,1052,5183,1052,5183,1071xe" filled="true" fillcolor="#000000" stroked="false">
                <v:path arrowok="t"/>
                <v:fill type="solid"/>
              </v:shape>
            </v:group>
            <v:group style="position:absolute;left:5183;top:1071;width:10;height:20" coordorigin="5183,1071" coordsize="10,20">
              <v:shape style="position:absolute;left:5183;top:1071;width:10;height:20" coordorigin="5183,1071" coordsize="10,20" path="m5183,1090l5192,1090,5192,1071,5183,1071,5183,1090xe" filled="true" fillcolor="#000000" stroked="false">
                <v:path arrowok="t"/>
                <v:fill type="solid"/>
              </v:shape>
            </v:group>
            <v:group style="position:absolute;left:5183;top:1090;width:10;height:20" coordorigin="5183,1090" coordsize="10,20">
              <v:shape style="position:absolute;left:5183;top:1090;width:10;height:20" coordorigin="5183,1090" coordsize="10,20" path="m5183,1109l5192,1109,5192,1090,5183,1090,5183,1109xe" filled="true" fillcolor="#000000" stroked="false">
                <v:path arrowok="t"/>
                <v:fill type="solid"/>
              </v:shape>
            </v:group>
            <v:group style="position:absolute;left:5183;top:1109;width:10;height:20" coordorigin="5183,1109" coordsize="10,20">
              <v:shape style="position:absolute;left:5183;top:1109;width:10;height:20" coordorigin="5183,1109" coordsize="10,20" path="m5183,1128l5192,1128,5192,1109,5183,1109,5183,1128xe" filled="true" fillcolor="#000000" stroked="false">
                <v:path arrowok="t"/>
                <v:fill type="solid"/>
              </v:shape>
            </v:group>
            <v:group style="position:absolute;left:5183;top:1128;width:10;height:20" coordorigin="5183,1128" coordsize="10,20">
              <v:shape style="position:absolute;left:5183;top:1128;width:10;height:20" coordorigin="5183,1128" coordsize="10,20" path="m5183,1148l5192,1148,5192,1128,5183,1128,5183,1148xe" filled="true" fillcolor="#000000" stroked="false">
                <v:path arrowok="t"/>
                <v:fill type="solid"/>
              </v:shape>
            </v:group>
            <v:group style="position:absolute;left:5183;top:1148;width:10;height:20" coordorigin="5183,1148" coordsize="10,20">
              <v:shape style="position:absolute;left:5183;top:1148;width:10;height:20" coordorigin="5183,1148" coordsize="10,20" path="m5183,1167l5192,1167,5192,1148,5183,1148,5183,1167xe" filled="true" fillcolor="#000000" stroked="false">
                <v:path arrowok="t"/>
                <v:fill type="solid"/>
              </v:shape>
            </v:group>
            <v:group style="position:absolute;left:5183;top:1167;width:10;height:20" coordorigin="5183,1167" coordsize="10,20">
              <v:shape style="position:absolute;left:5183;top:1167;width:10;height:20" coordorigin="5183,1167" coordsize="10,20" path="m5183,1186l5192,1186,5192,1167,5183,1167,5183,1186xe" filled="true" fillcolor="#000000" stroked="false">
                <v:path arrowok="t"/>
                <v:fill type="solid"/>
              </v:shape>
            </v:group>
            <v:group style="position:absolute;left:5183;top:1186;width:10;height:20" coordorigin="5183,1186" coordsize="10,20">
              <v:shape style="position:absolute;left:5183;top:1186;width:10;height:20" coordorigin="5183,1186" coordsize="10,20" path="m5183,1205l5192,1205,5192,1186,5183,1186,5183,1205xe" filled="true" fillcolor="#000000" stroked="false">
                <v:path arrowok="t"/>
                <v:fill type="solid"/>
              </v:shape>
            </v:group>
            <v:group style="position:absolute;left:5183;top:1205;width:10;height:20" coordorigin="5183,1205" coordsize="10,20">
              <v:shape style="position:absolute;left:5183;top:1205;width:10;height:20" coordorigin="5183,1205" coordsize="10,20" path="m5183,1224l5192,1224,5192,1205,5183,1205,5183,1224xe" filled="true" fillcolor="#000000" stroked="false">
                <v:path arrowok="t"/>
                <v:fill type="solid"/>
              </v:shape>
            </v:group>
            <v:group style="position:absolute;left:5183;top:1224;width:10;height:20" coordorigin="5183,1224" coordsize="10,20">
              <v:shape style="position:absolute;left:5183;top:1224;width:10;height:20" coordorigin="5183,1224" coordsize="10,20" path="m5183,1244l5192,1244,5192,1224,5183,1224,5183,1244xe" filled="true" fillcolor="#000000" stroked="false">
                <v:path arrowok="t"/>
                <v:fill type="solid"/>
              </v:shape>
            </v:group>
            <v:group style="position:absolute;left:5183;top:1244;width:10;height:20" coordorigin="5183,1244" coordsize="10,20">
              <v:shape style="position:absolute;left:5183;top:1244;width:10;height:20" coordorigin="5183,1244" coordsize="10,20" path="m5183,1263l5192,1263,5192,1244,5183,1244,5183,1263xe" filled="true" fillcolor="#000000" stroked="false">
                <v:path arrowok="t"/>
                <v:fill type="solid"/>
              </v:shape>
            </v:group>
            <v:group style="position:absolute;left:5183;top:1263;width:10;height:20" coordorigin="5183,1263" coordsize="10,20">
              <v:shape style="position:absolute;left:5183;top:1263;width:10;height:20" coordorigin="5183,1263" coordsize="10,20" path="m5183,1282l5192,1282,5192,1263,5183,1263,5183,1282xe" filled="true" fillcolor="#000000" stroked="false">
                <v:path arrowok="t"/>
                <v:fill type="solid"/>
              </v:shape>
            </v:group>
            <v:group style="position:absolute;left:5183;top:1288;width:10;height:2" coordorigin="5183,1288" coordsize="10,2">
              <v:shape style="position:absolute;left:5183;top:1288;width:10;height:2" coordorigin="5183,1288" coordsize="10,0" path="m5183,1288l5192,1288e" filled="false" stroked="true" strokeweight=".60004pt" strokecolor="#000000">
                <v:path arrowok="t"/>
              </v:shape>
            </v:group>
            <v:group style="position:absolute;left:6585;top:840;width:10;height:20" coordorigin="6585,840" coordsize="10,20">
              <v:shape style="position:absolute;left:6585;top:840;width:10;height:20" coordorigin="6585,840" coordsize="10,20" path="m6585,860l6594,860,6594,840,6585,840,6585,860xe" filled="true" fillcolor="#000000" stroked="false">
                <v:path arrowok="t"/>
                <v:fill type="solid"/>
              </v:shape>
            </v:group>
            <v:group style="position:absolute;left:6585;top:860;width:10;height:20" coordorigin="6585,860" coordsize="10,20">
              <v:shape style="position:absolute;left:6585;top:860;width:10;height:20" coordorigin="6585,860" coordsize="10,20" path="m6585,879l6594,879,6594,860,6585,860,6585,879xe" filled="true" fillcolor="#000000" stroked="false">
                <v:path arrowok="t"/>
                <v:fill type="solid"/>
              </v:shape>
            </v:group>
            <v:group style="position:absolute;left:6585;top:879;width:10;height:20" coordorigin="6585,879" coordsize="10,20">
              <v:shape style="position:absolute;left:6585;top:879;width:10;height:20" coordorigin="6585,879" coordsize="10,20" path="m6585,898l6594,898,6594,879,6585,879,6585,898xe" filled="true" fillcolor="#000000" stroked="false">
                <v:path arrowok="t"/>
                <v:fill type="solid"/>
              </v:shape>
            </v:group>
            <v:group style="position:absolute;left:6585;top:898;width:10;height:20" coordorigin="6585,898" coordsize="10,20">
              <v:shape style="position:absolute;left:6585;top:898;width:10;height:20" coordorigin="6585,898" coordsize="10,20" path="m6585,917l6594,917,6594,898,6585,898,6585,917xe" filled="true" fillcolor="#000000" stroked="false">
                <v:path arrowok="t"/>
                <v:fill type="solid"/>
              </v:shape>
            </v:group>
            <v:group style="position:absolute;left:6585;top:917;width:10;height:20" coordorigin="6585,917" coordsize="10,20">
              <v:shape style="position:absolute;left:6585;top:917;width:10;height:20" coordorigin="6585,917" coordsize="10,20" path="m6585,936l6594,936,6594,917,6585,917,6585,936xe" filled="true" fillcolor="#000000" stroked="false">
                <v:path arrowok="t"/>
                <v:fill type="solid"/>
              </v:shape>
            </v:group>
            <v:group style="position:absolute;left:6585;top:936;width:10;height:20" coordorigin="6585,936" coordsize="10,20">
              <v:shape style="position:absolute;left:6585;top:936;width:10;height:20" coordorigin="6585,936" coordsize="10,20" path="m6585,956l6594,956,6594,936,6585,936,6585,956xe" filled="true" fillcolor="#000000" stroked="false">
                <v:path arrowok="t"/>
                <v:fill type="solid"/>
              </v:shape>
            </v:group>
            <v:group style="position:absolute;left:6585;top:956;width:10;height:20" coordorigin="6585,956" coordsize="10,20">
              <v:shape style="position:absolute;left:6585;top:956;width:10;height:20" coordorigin="6585,956" coordsize="10,20" path="m6585,975l6594,975,6594,956,6585,956,6585,975xe" filled="true" fillcolor="#000000" stroked="false">
                <v:path arrowok="t"/>
                <v:fill type="solid"/>
              </v:shape>
            </v:group>
            <v:group style="position:absolute;left:6585;top:975;width:10;height:20" coordorigin="6585,975" coordsize="10,20">
              <v:shape style="position:absolute;left:6585;top:975;width:10;height:20" coordorigin="6585,975" coordsize="10,20" path="m6585,994l6594,994,6594,975,6585,975,6585,994xe" filled="true" fillcolor="#000000" stroked="false">
                <v:path arrowok="t"/>
                <v:fill type="solid"/>
              </v:shape>
            </v:group>
            <v:group style="position:absolute;left:6585;top:994;width:10;height:20" coordorigin="6585,994" coordsize="10,20">
              <v:shape style="position:absolute;left:6585;top:994;width:10;height:20" coordorigin="6585,994" coordsize="10,20" path="m6585,1013l6594,1013,6594,994,6585,994,6585,1013xe" filled="true" fillcolor="#000000" stroked="false">
                <v:path arrowok="t"/>
                <v:fill type="solid"/>
              </v:shape>
            </v:group>
            <v:group style="position:absolute;left:6585;top:1013;width:10;height:20" coordorigin="6585,1013" coordsize="10,20">
              <v:shape style="position:absolute;left:6585;top:1013;width:10;height:20" coordorigin="6585,1013" coordsize="10,20" path="m6585,1032l6594,1032,6594,1013,6585,1013,6585,1032xe" filled="true" fillcolor="#000000" stroked="false">
                <v:path arrowok="t"/>
                <v:fill type="solid"/>
              </v:shape>
            </v:group>
            <v:group style="position:absolute;left:6585;top:1032;width:10;height:20" coordorigin="6585,1032" coordsize="10,20">
              <v:shape style="position:absolute;left:6585;top:1032;width:10;height:20" coordorigin="6585,1032" coordsize="10,20" path="m6585,1052l6594,1052,6594,1032,6585,1032,6585,1052xe" filled="true" fillcolor="#000000" stroked="false">
                <v:path arrowok="t"/>
                <v:fill type="solid"/>
              </v:shape>
            </v:group>
            <v:group style="position:absolute;left:6585;top:1052;width:10;height:20" coordorigin="6585,1052" coordsize="10,20">
              <v:shape style="position:absolute;left:6585;top:1052;width:10;height:20" coordorigin="6585,1052" coordsize="10,20" path="m6585,1071l6594,1071,6594,1052,6585,1052,6585,1071xe" filled="true" fillcolor="#000000" stroked="false">
                <v:path arrowok="t"/>
                <v:fill type="solid"/>
              </v:shape>
            </v:group>
            <v:group style="position:absolute;left:6585;top:1071;width:10;height:20" coordorigin="6585,1071" coordsize="10,20">
              <v:shape style="position:absolute;left:6585;top:1071;width:10;height:20" coordorigin="6585,1071" coordsize="10,20" path="m6585,1090l6594,1090,6594,1071,6585,1071,6585,1090xe" filled="true" fillcolor="#000000" stroked="false">
                <v:path arrowok="t"/>
                <v:fill type="solid"/>
              </v:shape>
            </v:group>
            <v:group style="position:absolute;left:6585;top:1090;width:10;height:20" coordorigin="6585,1090" coordsize="10,20">
              <v:shape style="position:absolute;left:6585;top:1090;width:10;height:20" coordorigin="6585,1090" coordsize="10,20" path="m6585,1109l6594,1109,6594,1090,6585,1090,6585,1109xe" filled="true" fillcolor="#000000" stroked="false">
                <v:path arrowok="t"/>
                <v:fill type="solid"/>
              </v:shape>
            </v:group>
            <v:group style="position:absolute;left:6585;top:1109;width:10;height:20" coordorigin="6585,1109" coordsize="10,20">
              <v:shape style="position:absolute;left:6585;top:1109;width:10;height:20" coordorigin="6585,1109" coordsize="10,20" path="m6585,1128l6594,1128,6594,1109,6585,1109,6585,1128xe" filled="true" fillcolor="#000000" stroked="false">
                <v:path arrowok="t"/>
                <v:fill type="solid"/>
              </v:shape>
            </v:group>
            <v:group style="position:absolute;left:6585;top:1128;width:10;height:20" coordorigin="6585,1128" coordsize="10,20">
              <v:shape style="position:absolute;left:6585;top:1128;width:10;height:20" coordorigin="6585,1128" coordsize="10,20" path="m6585,1148l6594,1148,6594,1128,6585,1128,6585,1148xe" filled="true" fillcolor="#000000" stroked="false">
                <v:path arrowok="t"/>
                <v:fill type="solid"/>
              </v:shape>
            </v:group>
            <v:group style="position:absolute;left:6585;top:1148;width:10;height:20" coordorigin="6585,1148" coordsize="10,20">
              <v:shape style="position:absolute;left:6585;top:1148;width:10;height:20" coordorigin="6585,1148" coordsize="10,20" path="m6585,1167l6594,1167,6594,1148,6585,1148,6585,1167xe" filled="true" fillcolor="#000000" stroked="false">
                <v:path arrowok="t"/>
                <v:fill type="solid"/>
              </v:shape>
            </v:group>
            <v:group style="position:absolute;left:6585;top:1167;width:10;height:20" coordorigin="6585,1167" coordsize="10,20">
              <v:shape style="position:absolute;left:6585;top:1167;width:10;height:20" coordorigin="6585,1167" coordsize="10,20" path="m6585,1186l6594,1186,6594,1167,6585,1167,6585,1186xe" filled="true" fillcolor="#000000" stroked="false">
                <v:path arrowok="t"/>
                <v:fill type="solid"/>
              </v:shape>
            </v:group>
            <v:group style="position:absolute;left:6585;top:1186;width:10;height:20" coordorigin="6585,1186" coordsize="10,20">
              <v:shape style="position:absolute;left:6585;top:1186;width:10;height:20" coordorigin="6585,1186" coordsize="10,20" path="m6585,1205l6594,1205,6594,1186,6585,1186,6585,1205xe" filled="true" fillcolor="#000000" stroked="false">
                <v:path arrowok="t"/>
                <v:fill type="solid"/>
              </v:shape>
            </v:group>
            <v:group style="position:absolute;left:6585;top:1205;width:10;height:20" coordorigin="6585,1205" coordsize="10,20">
              <v:shape style="position:absolute;left:6585;top:1205;width:10;height:20" coordorigin="6585,1205" coordsize="10,20" path="m6585,1224l6594,1224,6594,1205,6585,1205,6585,1224xe" filled="true" fillcolor="#000000" stroked="false">
                <v:path arrowok="t"/>
                <v:fill type="solid"/>
              </v:shape>
            </v:group>
            <v:group style="position:absolute;left:6585;top:1224;width:10;height:20" coordorigin="6585,1224" coordsize="10,20">
              <v:shape style="position:absolute;left:6585;top:1224;width:10;height:20" coordorigin="6585,1224" coordsize="10,20" path="m6585,1244l6594,1244,6594,1224,6585,1224,6585,1244xe" filled="true" fillcolor="#000000" stroked="false">
                <v:path arrowok="t"/>
                <v:fill type="solid"/>
              </v:shape>
            </v:group>
            <v:group style="position:absolute;left:6585;top:1244;width:10;height:20" coordorigin="6585,1244" coordsize="10,20">
              <v:shape style="position:absolute;left:6585;top:1244;width:10;height:20" coordorigin="6585,1244" coordsize="10,20" path="m6585,1263l6594,1263,6594,1244,6585,1244,6585,1263xe" filled="true" fillcolor="#000000" stroked="false">
                <v:path arrowok="t"/>
                <v:fill type="solid"/>
              </v:shape>
            </v:group>
            <v:group style="position:absolute;left:6585;top:1263;width:10;height:20" coordorigin="6585,1263" coordsize="10,20">
              <v:shape style="position:absolute;left:6585;top:1263;width:10;height:20" coordorigin="6585,1263" coordsize="10,20" path="m6585,1282l6594,1282,6594,1263,6585,1263,6585,1282xe" filled="true" fillcolor="#000000" stroked="false">
                <v:path arrowok="t"/>
                <v:fill type="solid"/>
              </v:shape>
            </v:group>
            <v:group style="position:absolute;left:6585;top:1288;width:10;height:2" coordorigin="6585,1288" coordsize="10,2">
              <v:shape style="position:absolute;left:6585;top:1288;width:10;height:2" coordorigin="6585,1288" coordsize="10,0" path="m6585,1288l6594,1288e" filled="false" stroked="true" strokeweight=".60004pt" strokecolor="#000000">
                <v:path arrowok="t"/>
              </v:shape>
            </v:group>
            <v:group style="position:absolute;left:9016;top:840;width:10;height:20" coordorigin="9016,840" coordsize="10,20">
              <v:shape style="position:absolute;left:9016;top:840;width:10;height:20" coordorigin="9016,840" coordsize="10,20" path="m9016,860l9026,860,9026,840,9016,840,9016,860xe" filled="true" fillcolor="#000000" stroked="false">
                <v:path arrowok="t"/>
                <v:fill type="solid"/>
              </v:shape>
            </v:group>
            <v:group style="position:absolute;left:9016;top:860;width:10;height:20" coordorigin="9016,860" coordsize="10,20">
              <v:shape style="position:absolute;left:9016;top:860;width:10;height:20" coordorigin="9016,860" coordsize="10,20" path="m9016,879l9026,879,9026,860,9016,860,9016,879xe" filled="true" fillcolor="#000000" stroked="false">
                <v:path arrowok="t"/>
                <v:fill type="solid"/>
              </v:shape>
            </v:group>
            <v:group style="position:absolute;left:9016;top:879;width:10;height:20" coordorigin="9016,879" coordsize="10,20">
              <v:shape style="position:absolute;left:9016;top:879;width:10;height:20" coordorigin="9016,879" coordsize="10,20" path="m9016,898l9026,898,9026,879,9016,879,9016,898xe" filled="true" fillcolor="#000000" stroked="false">
                <v:path arrowok="t"/>
                <v:fill type="solid"/>
              </v:shape>
            </v:group>
            <v:group style="position:absolute;left:9016;top:898;width:10;height:20" coordorigin="9016,898" coordsize="10,20">
              <v:shape style="position:absolute;left:9016;top:898;width:10;height:20" coordorigin="9016,898" coordsize="10,20" path="m9016,917l9026,917,9026,898,9016,898,9016,917xe" filled="true" fillcolor="#000000" stroked="false">
                <v:path arrowok="t"/>
                <v:fill type="solid"/>
              </v:shape>
            </v:group>
            <v:group style="position:absolute;left:9016;top:917;width:10;height:20" coordorigin="9016,917" coordsize="10,20">
              <v:shape style="position:absolute;left:9016;top:917;width:10;height:20" coordorigin="9016,917" coordsize="10,20" path="m9016,936l9026,936,9026,917,9016,917,9016,936xe" filled="true" fillcolor="#000000" stroked="false">
                <v:path arrowok="t"/>
                <v:fill type="solid"/>
              </v:shape>
            </v:group>
            <v:group style="position:absolute;left:9016;top:936;width:10;height:20" coordorigin="9016,936" coordsize="10,20">
              <v:shape style="position:absolute;left:9016;top:936;width:10;height:20" coordorigin="9016,936" coordsize="10,20" path="m9016,956l9026,956,9026,936,9016,936,9016,956xe" filled="true" fillcolor="#000000" stroked="false">
                <v:path arrowok="t"/>
                <v:fill type="solid"/>
              </v:shape>
            </v:group>
            <v:group style="position:absolute;left:9016;top:956;width:10;height:20" coordorigin="9016,956" coordsize="10,20">
              <v:shape style="position:absolute;left:9016;top:956;width:10;height:20" coordorigin="9016,956" coordsize="10,20" path="m9016,975l9026,975,9026,956,9016,956,9016,975xe" filled="true" fillcolor="#000000" stroked="false">
                <v:path arrowok="t"/>
                <v:fill type="solid"/>
              </v:shape>
            </v:group>
            <v:group style="position:absolute;left:9016;top:975;width:10;height:20" coordorigin="9016,975" coordsize="10,20">
              <v:shape style="position:absolute;left:9016;top:975;width:10;height:20" coordorigin="9016,975" coordsize="10,20" path="m9016,994l9026,994,9026,975,9016,975,9016,994xe" filled="true" fillcolor="#000000" stroked="false">
                <v:path arrowok="t"/>
                <v:fill type="solid"/>
              </v:shape>
            </v:group>
            <v:group style="position:absolute;left:9016;top:994;width:10;height:20" coordorigin="9016,994" coordsize="10,20">
              <v:shape style="position:absolute;left:9016;top:994;width:10;height:20" coordorigin="9016,994" coordsize="10,20" path="m9016,1013l9026,1013,9026,994,9016,994,9016,1013xe" filled="true" fillcolor="#000000" stroked="false">
                <v:path arrowok="t"/>
                <v:fill type="solid"/>
              </v:shape>
            </v:group>
            <v:group style="position:absolute;left:9016;top:1013;width:10;height:20" coordorigin="9016,1013" coordsize="10,20">
              <v:shape style="position:absolute;left:9016;top:1013;width:10;height:20" coordorigin="9016,1013" coordsize="10,20" path="m9016,1032l9026,1032,9026,1013,9016,1013,9016,1032xe" filled="true" fillcolor="#000000" stroked="false">
                <v:path arrowok="t"/>
                <v:fill type="solid"/>
              </v:shape>
            </v:group>
            <v:group style="position:absolute;left:9016;top:1032;width:10;height:20" coordorigin="9016,1032" coordsize="10,20">
              <v:shape style="position:absolute;left:9016;top:1032;width:10;height:20" coordorigin="9016,1032" coordsize="10,20" path="m9016,1052l9026,1052,9026,1032,9016,1032,9016,1052xe" filled="true" fillcolor="#000000" stroked="false">
                <v:path arrowok="t"/>
                <v:fill type="solid"/>
              </v:shape>
            </v:group>
            <v:group style="position:absolute;left:9016;top:1052;width:10;height:20" coordorigin="9016,1052" coordsize="10,20">
              <v:shape style="position:absolute;left:9016;top:1052;width:10;height:20" coordorigin="9016,1052" coordsize="10,20" path="m9016,1071l9026,1071,9026,1052,9016,1052,9016,1071xe" filled="true" fillcolor="#000000" stroked="false">
                <v:path arrowok="t"/>
                <v:fill type="solid"/>
              </v:shape>
            </v:group>
            <v:group style="position:absolute;left:9016;top:1071;width:10;height:20" coordorigin="9016,1071" coordsize="10,20">
              <v:shape style="position:absolute;left:9016;top:1071;width:10;height:20" coordorigin="9016,1071" coordsize="10,20" path="m9016,1090l9026,1090,9026,1071,9016,1071,9016,1090xe" filled="true" fillcolor="#000000" stroked="false">
                <v:path arrowok="t"/>
                <v:fill type="solid"/>
              </v:shape>
            </v:group>
            <v:group style="position:absolute;left:9016;top:1090;width:10;height:20" coordorigin="9016,1090" coordsize="10,20">
              <v:shape style="position:absolute;left:9016;top:1090;width:10;height:20" coordorigin="9016,1090" coordsize="10,20" path="m9016,1109l9026,1109,9026,1090,9016,1090,9016,1109xe" filled="true" fillcolor="#000000" stroked="false">
                <v:path arrowok="t"/>
                <v:fill type="solid"/>
              </v:shape>
            </v:group>
            <v:group style="position:absolute;left:9016;top:1109;width:10;height:20" coordorigin="9016,1109" coordsize="10,20">
              <v:shape style="position:absolute;left:9016;top:1109;width:10;height:20" coordorigin="9016,1109" coordsize="10,20" path="m9016,1128l9026,1128,9026,1109,9016,1109,9016,1128xe" filled="true" fillcolor="#000000" stroked="false">
                <v:path arrowok="t"/>
                <v:fill type="solid"/>
              </v:shape>
            </v:group>
            <v:group style="position:absolute;left:9016;top:1128;width:10;height:20" coordorigin="9016,1128" coordsize="10,20">
              <v:shape style="position:absolute;left:9016;top:1128;width:10;height:20" coordorigin="9016,1128" coordsize="10,20" path="m9016,1148l9026,1148,9026,1128,9016,1128,9016,1148xe" filled="true" fillcolor="#000000" stroked="false">
                <v:path arrowok="t"/>
                <v:fill type="solid"/>
              </v:shape>
            </v:group>
            <v:group style="position:absolute;left:9016;top:1148;width:10;height:20" coordorigin="9016,1148" coordsize="10,20">
              <v:shape style="position:absolute;left:9016;top:1148;width:10;height:20" coordorigin="9016,1148" coordsize="10,20" path="m9016,1167l9026,1167,9026,1148,9016,1148,9016,1167xe" filled="true" fillcolor="#000000" stroked="false">
                <v:path arrowok="t"/>
                <v:fill type="solid"/>
              </v:shape>
            </v:group>
            <v:group style="position:absolute;left:9016;top:1167;width:10;height:20" coordorigin="9016,1167" coordsize="10,20">
              <v:shape style="position:absolute;left:9016;top:1167;width:10;height:20" coordorigin="9016,1167" coordsize="10,20" path="m9016,1186l9026,1186,9026,1167,9016,1167,9016,1186xe" filled="true" fillcolor="#000000" stroked="false">
                <v:path arrowok="t"/>
                <v:fill type="solid"/>
              </v:shape>
            </v:group>
            <v:group style="position:absolute;left:9016;top:1186;width:10;height:20" coordorigin="9016,1186" coordsize="10,20">
              <v:shape style="position:absolute;left:9016;top:1186;width:10;height:20" coordorigin="9016,1186" coordsize="10,20" path="m9016,1205l9026,1205,9026,1186,9016,1186,9016,1205xe" filled="true" fillcolor="#000000" stroked="false">
                <v:path arrowok="t"/>
                <v:fill type="solid"/>
              </v:shape>
            </v:group>
            <v:group style="position:absolute;left:9016;top:1205;width:10;height:20" coordorigin="9016,1205" coordsize="10,20">
              <v:shape style="position:absolute;left:9016;top:1205;width:10;height:20" coordorigin="9016,1205" coordsize="10,20" path="m9016,1224l9026,1224,9026,1205,9016,1205,9016,1224xe" filled="true" fillcolor="#000000" stroked="false">
                <v:path arrowok="t"/>
                <v:fill type="solid"/>
              </v:shape>
            </v:group>
            <v:group style="position:absolute;left:9016;top:1224;width:10;height:20" coordorigin="9016,1224" coordsize="10,20">
              <v:shape style="position:absolute;left:9016;top:1224;width:10;height:20" coordorigin="9016,1224" coordsize="10,20" path="m9016,1244l9026,1244,9026,1224,9016,1224,9016,1244xe" filled="true" fillcolor="#000000" stroked="false">
                <v:path arrowok="t"/>
                <v:fill type="solid"/>
              </v:shape>
            </v:group>
            <v:group style="position:absolute;left:9016;top:1244;width:10;height:20" coordorigin="9016,1244" coordsize="10,20">
              <v:shape style="position:absolute;left:9016;top:1244;width:10;height:20" coordorigin="9016,1244" coordsize="10,20" path="m9016,1263l9026,1263,9026,1244,9016,1244,9016,1263xe" filled="true" fillcolor="#000000" stroked="false">
                <v:path arrowok="t"/>
                <v:fill type="solid"/>
              </v:shape>
            </v:group>
            <v:group style="position:absolute;left:9016;top:1263;width:10;height:20" coordorigin="9016,1263" coordsize="10,20">
              <v:shape style="position:absolute;left:9016;top:1263;width:10;height:20" coordorigin="9016,1263" coordsize="10,20" path="m9016,1282l9026,1282,9026,1263,9016,1263,9016,1282xe" filled="true" fillcolor="#000000" stroked="false">
                <v:path arrowok="t"/>
                <v:fill type="solid"/>
              </v:shape>
            </v:group>
            <v:group style="position:absolute;left:9016;top:1288;width:10;height:2" coordorigin="9016,1288" coordsize="10,2">
              <v:shape style="position:absolute;left:9016;top:1288;width:10;height:2" coordorigin="9016,1288" coordsize="10,0" path="m9016,1288l9026,1288e" filled="false" stroked="true" strokeweight=".60004pt" strokecolor="#000000">
                <v:path arrowok="t"/>
              </v:shape>
            </v:group>
            <v:group style="position:absolute;left:2753;top:1299;width:10;height:2" coordorigin="2753,1299" coordsize="10,2">
              <v:shape style="position:absolute;left:2753;top:1299;width:10;height:2" coordorigin="2753,1299" coordsize="10,0" path="m2753,1299l2763,1299e" filled="false" stroked="true" strokeweight=".47998pt" strokecolor="#000000">
                <v:path arrowok="t"/>
              </v:shape>
            </v:group>
            <v:group style="position:absolute;left:4367;top:1299;width:10;height:2" coordorigin="4367,1299" coordsize="10,2">
              <v:shape style="position:absolute;left:4367;top:1299;width:10;height:2" coordorigin="4367,1299" coordsize="10,0" path="m4367,1299l4376,1299e" filled="false" stroked="true" strokeweight=".47998pt" strokecolor="#000000">
                <v:path arrowok="t"/>
              </v:shape>
              <v:shape style="position:absolute;left:2763;top:1294;width:2420;height:10" type="#_x0000_t75" stroked="false">
                <v:imagedata r:id="rId207" o:title=""/>
              </v:shape>
            </v:group>
            <v:group style="position:absolute;left:5183;top:1299;width:10;height:2" coordorigin="5183,1299" coordsize="10,2">
              <v:shape style="position:absolute;left:5183;top:1299;width:10;height:2" coordorigin="5183,1299" coordsize="10,0" path="m5183,1299l5192,1299e" filled="false" stroked="true" strokeweight=".47998pt" strokecolor="#000000">
                <v:path arrowok="t"/>
              </v:shape>
            </v:group>
            <v:group style="position:absolute;left:6585;top:1299;width:10;height:2" coordorigin="6585,1299" coordsize="10,2">
              <v:shape style="position:absolute;left:6585;top:1299;width:10;height:2" coordorigin="6585,1299" coordsize="10,0" path="m6585,1299l6594,1299e" filled="false" stroked="true" strokeweight=".47998pt" strokecolor="#000000">
                <v:path arrowok="t"/>
              </v:shape>
              <v:shape style="position:absolute;left:6594;top:1294;width:1606;height:10" type="#_x0000_t75" stroked="false">
                <v:imagedata r:id="rId59" o:title=""/>
              </v:shape>
              <v:shape style="position:absolute;left:8195;top:1294;width:821;height:10" type="#_x0000_t75" stroked="false">
                <v:imagedata r:id="rId208" o:title=""/>
              </v:shape>
            </v:group>
            <v:group style="position:absolute;left:9016;top:1299;width:10;height:2" coordorigin="9016,1299" coordsize="10,2">
              <v:shape style="position:absolute;left:9016;top:1299;width:10;height:2" coordorigin="9016,1299" coordsize="10,0" path="m9016,1299l9026,1299e" filled="false" stroked="true" strokeweight=".47998pt" strokecolor="#000000">
                <v:path arrowok="t"/>
              </v:shape>
            </v:group>
            <v:group style="position:absolute;left:2753;top:1304;width:10;height:20" coordorigin="2753,1304" coordsize="10,20">
              <v:shape style="position:absolute;left:2753;top:1304;width:10;height:20" coordorigin="2753,1304" coordsize="10,20" path="m2753,1323l2763,1323,2763,1304,2753,1304,2753,1323xe" filled="true" fillcolor="#000000" stroked="false">
                <v:path arrowok="t"/>
                <v:fill type="solid"/>
              </v:shape>
            </v:group>
            <v:group style="position:absolute;left:2753;top:1323;width:10;height:20" coordorigin="2753,1323" coordsize="10,20">
              <v:shape style="position:absolute;left:2753;top:1323;width:10;height:20" coordorigin="2753,1323" coordsize="10,20" path="m2753,1342l2763,1342,2763,1323,2753,1323,2753,1342xe" filled="true" fillcolor="#000000" stroked="false">
                <v:path arrowok="t"/>
                <v:fill type="solid"/>
              </v:shape>
            </v:group>
            <v:group style="position:absolute;left:2753;top:1342;width:10;height:20" coordorigin="2753,1342" coordsize="10,20">
              <v:shape style="position:absolute;left:2753;top:1342;width:10;height:20" coordorigin="2753,1342" coordsize="10,20" path="m2753,1361l2763,1361,2763,1342,2753,1342,2753,1361xe" filled="true" fillcolor="#000000" stroked="false">
                <v:path arrowok="t"/>
                <v:fill type="solid"/>
              </v:shape>
            </v:group>
            <v:group style="position:absolute;left:2753;top:1361;width:10;height:20" coordorigin="2753,1361" coordsize="10,20">
              <v:shape style="position:absolute;left:2753;top:1361;width:10;height:20" coordorigin="2753,1361" coordsize="10,20" path="m2753,1380l2763,1380,2763,1361,2753,1361,2753,1380xe" filled="true" fillcolor="#000000" stroked="false">
                <v:path arrowok="t"/>
                <v:fill type="solid"/>
              </v:shape>
            </v:group>
            <v:group style="position:absolute;left:2753;top:1380;width:10;height:20" coordorigin="2753,1380" coordsize="10,20">
              <v:shape style="position:absolute;left:2753;top:1380;width:10;height:20" coordorigin="2753,1380" coordsize="10,20" path="m2753,1400l2763,1400,2763,1380,2753,1380,2753,1400xe" filled="true" fillcolor="#000000" stroked="false">
                <v:path arrowok="t"/>
                <v:fill type="solid"/>
              </v:shape>
            </v:group>
            <v:group style="position:absolute;left:2753;top:1400;width:10;height:20" coordorigin="2753,1400" coordsize="10,20">
              <v:shape style="position:absolute;left:2753;top:1400;width:10;height:20" coordorigin="2753,1400" coordsize="10,20" path="m2753,1419l2763,1419,2763,1400,2753,1400,2753,1419xe" filled="true" fillcolor="#000000" stroked="false">
                <v:path arrowok="t"/>
                <v:fill type="solid"/>
              </v:shape>
            </v:group>
            <v:group style="position:absolute;left:2753;top:1419;width:10;height:20" coordorigin="2753,1419" coordsize="10,20">
              <v:shape style="position:absolute;left:2753;top:1419;width:10;height:20" coordorigin="2753,1419" coordsize="10,20" path="m2753,1438l2763,1438,2763,1419,2753,1419,2753,1438xe" filled="true" fillcolor="#000000" stroked="false">
                <v:path arrowok="t"/>
                <v:fill type="solid"/>
              </v:shape>
            </v:group>
            <v:group style="position:absolute;left:2753;top:1438;width:10;height:20" coordorigin="2753,1438" coordsize="10,20">
              <v:shape style="position:absolute;left:2753;top:1438;width:10;height:20" coordorigin="2753,1438" coordsize="10,20" path="m2753,1457l2763,1457,2763,1438,2753,1438,2753,1457xe" filled="true" fillcolor="#000000" stroked="false">
                <v:path arrowok="t"/>
                <v:fill type="solid"/>
              </v:shape>
            </v:group>
            <v:group style="position:absolute;left:2753;top:1457;width:10;height:20" coordorigin="2753,1457" coordsize="10,20">
              <v:shape style="position:absolute;left:2753;top:1457;width:10;height:20" coordorigin="2753,1457" coordsize="10,20" path="m2753,1476l2763,1476,2763,1457,2753,1457,2753,1476xe" filled="true" fillcolor="#000000" stroked="false">
                <v:path arrowok="t"/>
                <v:fill type="solid"/>
              </v:shape>
            </v:group>
            <v:group style="position:absolute;left:2753;top:1476;width:10;height:20" coordorigin="2753,1476" coordsize="10,20">
              <v:shape style="position:absolute;left:2753;top:1476;width:10;height:20" coordorigin="2753,1476" coordsize="10,20" path="m2753,1496l2763,1496,2763,1476,2753,1476,2753,1496xe" filled="true" fillcolor="#000000" stroked="false">
                <v:path arrowok="t"/>
                <v:fill type="solid"/>
              </v:shape>
            </v:group>
            <v:group style="position:absolute;left:2753;top:1496;width:10;height:20" coordorigin="2753,1496" coordsize="10,20">
              <v:shape style="position:absolute;left:2753;top:1496;width:10;height:20" coordorigin="2753,1496" coordsize="10,20" path="m2753,1515l2763,1515,2763,1496,2753,1496,2753,1515xe" filled="true" fillcolor="#000000" stroked="false">
                <v:path arrowok="t"/>
                <v:fill type="solid"/>
              </v:shape>
            </v:group>
            <v:group style="position:absolute;left:2753;top:1515;width:10;height:20" coordorigin="2753,1515" coordsize="10,20">
              <v:shape style="position:absolute;left:2753;top:1515;width:10;height:20" coordorigin="2753,1515" coordsize="10,20" path="m2753,1534l2763,1534,2763,1515,2753,1515,2753,1534xe" filled="true" fillcolor="#000000" stroked="false">
                <v:path arrowok="t"/>
                <v:fill type="solid"/>
              </v:shape>
            </v:group>
            <v:group style="position:absolute;left:2753;top:1534;width:10;height:20" coordorigin="2753,1534" coordsize="10,20">
              <v:shape style="position:absolute;left:2753;top:1534;width:10;height:20" coordorigin="2753,1534" coordsize="10,20" path="m2753,1553l2763,1553,2763,1534,2753,1534,2753,1553xe" filled="true" fillcolor="#000000" stroked="false">
                <v:path arrowok="t"/>
                <v:fill type="solid"/>
              </v:shape>
            </v:group>
            <v:group style="position:absolute;left:2753;top:1553;width:10;height:20" coordorigin="2753,1553" coordsize="10,20">
              <v:shape style="position:absolute;left:2753;top:1553;width:10;height:20" coordorigin="2753,1553" coordsize="10,20" path="m2753,1572l2763,1572,2763,1553,2753,1553,2753,1572xe" filled="true" fillcolor="#000000" stroked="false">
                <v:path arrowok="t"/>
                <v:fill type="solid"/>
              </v:shape>
            </v:group>
            <v:group style="position:absolute;left:2753;top:1572;width:10;height:20" coordorigin="2753,1572" coordsize="10,20">
              <v:shape style="position:absolute;left:2753;top:1572;width:10;height:20" coordorigin="2753,1572" coordsize="10,20" path="m2753,1592l2763,1592,2763,1572,2753,1572,2753,1592xe" filled="true" fillcolor="#000000" stroked="false">
                <v:path arrowok="t"/>
                <v:fill type="solid"/>
              </v:shape>
            </v:group>
            <v:group style="position:absolute;left:2753;top:1592;width:10;height:20" coordorigin="2753,1592" coordsize="10,20">
              <v:shape style="position:absolute;left:2753;top:1592;width:10;height:20" coordorigin="2753,1592" coordsize="10,20" path="m2753,1611l2763,1611,2763,1592,2753,1592,2753,1611xe" filled="true" fillcolor="#000000" stroked="false">
                <v:path arrowok="t"/>
                <v:fill type="solid"/>
              </v:shape>
            </v:group>
            <v:group style="position:absolute;left:2753;top:1611;width:10;height:20" coordorigin="2753,1611" coordsize="10,20">
              <v:shape style="position:absolute;left:2753;top:1611;width:10;height:20" coordorigin="2753,1611" coordsize="10,20" path="m2753,1630l2763,1630,2763,1611,2753,1611,2753,1630xe" filled="true" fillcolor="#000000" stroked="false">
                <v:path arrowok="t"/>
                <v:fill type="solid"/>
              </v:shape>
            </v:group>
            <v:group style="position:absolute;left:2753;top:1630;width:10;height:20" coordorigin="2753,1630" coordsize="10,20">
              <v:shape style="position:absolute;left:2753;top:1630;width:10;height:20" coordorigin="2753,1630" coordsize="10,20" path="m2753,1649l2763,1649,2763,1630,2753,1630,2753,1649xe" filled="true" fillcolor="#000000" stroked="false">
                <v:path arrowok="t"/>
                <v:fill type="solid"/>
              </v:shape>
            </v:group>
            <v:group style="position:absolute;left:2753;top:1649;width:10;height:20" coordorigin="2753,1649" coordsize="10,20">
              <v:shape style="position:absolute;left:2753;top:1649;width:10;height:20" coordorigin="2753,1649" coordsize="10,20" path="m2753,1668l2763,1668,2763,1649,2753,1649,2753,1668xe" filled="true" fillcolor="#000000" stroked="false">
                <v:path arrowok="t"/>
                <v:fill type="solid"/>
              </v:shape>
            </v:group>
            <v:group style="position:absolute;left:2753;top:1668;width:10;height:20" coordorigin="2753,1668" coordsize="10,20">
              <v:shape style="position:absolute;left:2753;top:1668;width:10;height:20" coordorigin="2753,1668" coordsize="10,20" path="m2753,1688l2763,1688,2763,1668,2753,1668,2753,1688xe" filled="true" fillcolor="#000000" stroked="false">
                <v:path arrowok="t"/>
                <v:fill type="solid"/>
              </v:shape>
            </v:group>
            <v:group style="position:absolute;left:2753;top:1688;width:10;height:20" coordorigin="2753,1688" coordsize="10,20">
              <v:shape style="position:absolute;left:2753;top:1688;width:10;height:20" coordorigin="2753,1688" coordsize="10,20" path="m2753,1707l2763,1707,2763,1688,2753,1688,2753,1707xe" filled="true" fillcolor="#000000" stroked="false">
                <v:path arrowok="t"/>
                <v:fill type="solid"/>
              </v:shape>
            </v:group>
            <v:group style="position:absolute;left:2753;top:1707;width:10;height:20" coordorigin="2753,1707" coordsize="10,20">
              <v:shape style="position:absolute;left:2753;top:1707;width:10;height:20" coordorigin="2753,1707" coordsize="10,20" path="m2753,1726l2763,1726,2763,1707,2753,1707,2753,1726xe" filled="true" fillcolor="#000000" stroked="false">
                <v:path arrowok="t"/>
                <v:fill type="solid"/>
              </v:shape>
            </v:group>
            <v:group style="position:absolute;left:2753;top:1726;width:10;height:20" coordorigin="2753,1726" coordsize="10,20">
              <v:shape style="position:absolute;left:2753;top:1726;width:10;height:20" coordorigin="2753,1726" coordsize="10,20" path="m2753,1745l2763,1745,2763,1726,2753,1726,2753,1745xe" filled="true" fillcolor="#000000" stroked="false">
                <v:path arrowok="t"/>
                <v:fill type="solid"/>
              </v:shape>
            </v:group>
            <v:group style="position:absolute;left:2753;top:1745;width:10;height:20" coordorigin="2753,1745" coordsize="10,20">
              <v:shape style="position:absolute;left:2753;top:1745;width:10;height:20" coordorigin="2753,1745" coordsize="10,20" path="m2753,1764l2763,1764,2763,1745,2753,1745,2753,1764xe" filled="true" fillcolor="#000000" stroked="false">
                <v:path arrowok="t"/>
                <v:fill type="solid"/>
              </v:shape>
            </v:group>
            <v:group style="position:absolute;left:2753;top:1764;width:10;height:20" coordorigin="2753,1764" coordsize="10,20">
              <v:shape style="position:absolute;left:2753;top:1764;width:10;height:20" coordorigin="2753,1764" coordsize="10,20" path="m2753,1784l2763,1784,2763,1764,2753,1764,2753,1784xe" filled="true" fillcolor="#000000" stroked="false">
                <v:path arrowok="t"/>
                <v:fill type="solid"/>
              </v:shape>
            </v:group>
            <v:group style="position:absolute;left:2753;top:1784;width:10;height:20" coordorigin="2753,1784" coordsize="10,20">
              <v:shape style="position:absolute;left:2753;top:1784;width:10;height:20" coordorigin="2753,1784" coordsize="10,20" path="m2753,1803l2763,1803,2763,1784,2753,1784,2753,1803xe" filled="true" fillcolor="#000000" stroked="false">
                <v:path arrowok="t"/>
                <v:fill type="solid"/>
              </v:shape>
            </v:group>
            <v:group style="position:absolute;left:2753;top:1803;width:10;height:20" coordorigin="2753,1803" coordsize="10,20">
              <v:shape style="position:absolute;left:2753;top:1803;width:10;height:20" coordorigin="2753,1803" coordsize="10,20" path="m2753,1822l2763,1822,2763,1803,2753,1803,2753,1822xe" filled="true" fillcolor="#000000" stroked="false">
                <v:path arrowok="t"/>
                <v:fill type="solid"/>
              </v:shape>
            </v:group>
            <v:group style="position:absolute;left:2753;top:1822;width:10;height:20" coordorigin="2753,1822" coordsize="10,20">
              <v:shape style="position:absolute;left:2753;top:1822;width:10;height:20" coordorigin="2753,1822" coordsize="10,20" path="m2753,1841l2763,1841,2763,1822,2753,1822,2753,1841xe" filled="true" fillcolor="#000000" stroked="false">
                <v:path arrowok="t"/>
                <v:fill type="solid"/>
              </v:shape>
            </v:group>
            <v:group style="position:absolute;left:2753;top:1841;width:10;height:20" coordorigin="2753,1841" coordsize="10,20">
              <v:shape style="position:absolute;left:2753;top:1841;width:10;height:20" coordorigin="2753,1841" coordsize="10,20" path="m2753,1860l2763,1860,2763,1841,2753,1841,2753,1860xe" filled="true" fillcolor="#000000" stroked="false">
                <v:path arrowok="t"/>
                <v:fill type="solid"/>
              </v:shape>
            </v:group>
            <v:group style="position:absolute;left:2753;top:1860;width:10;height:20" coordorigin="2753,1860" coordsize="10,20">
              <v:shape style="position:absolute;left:2753;top:1860;width:10;height:20" coordorigin="2753,1860" coordsize="10,20" path="m2753,1880l2763,1880,2763,1860,2753,1860,2753,1880xe" filled="true" fillcolor="#000000" stroked="false">
                <v:path arrowok="t"/>
                <v:fill type="solid"/>
              </v:shape>
            </v:group>
            <v:group style="position:absolute;left:2753;top:1880;width:10;height:20" coordorigin="2753,1880" coordsize="10,20">
              <v:shape style="position:absolute;left:2753;top:1880;width:10;height:20" coordorigin="2753,1880" coordsize="10,20" path="m2753,1899l2763,1899,2763,1880,2753,1880,2753,1899xe" filled="true" fillcolor="#000000" stroked="false">
                <v:path arrowok="t"/>
                <v:fill type="solid"/>
              </v:shape>
            </v:group>
            <v:group style="position:absolute;left:2753;top:1899;width:10;height:20" coordorigin="2753,1899" coordsize="10,20">
              <v:shape style="position:absolute;left:2753;top:1899;width:10;height:20" coordorigin="2753,1899" coordsize="10,20" path="m2753,1918l2763,1918,2763,1899,2753,1899,2753,1918xe" filled="true" fillcolor="#000000" stroked="false">
                <v:path arrowok="t"/>
                <v:fill type="solid"/>
              </v:shape>
            </v:group>
            <v:group style="position:absolute;left:2753;top:1918;width:10;height:20" coordorigin="2753,1918" coordsize="10,20">
              <v:shape style="position:absolute;left:2753;top:1918;width:10;height:20" coordorigin="2753,1918" coordsize="10,20" path="m2753,1937l2763,1937,2763,1918,2753,1918,2753,1937xe" filled="true" fillcolor="#000000" stroked="false">
                <v:path arrowok="t"/>
                <v:fill type="solid"/>
              </v:shape>
            </v:group>
            <v:group style="position:absolute;left:2753;top:1937;width:10;height:20" coordorigin="2753,1937" coordsize="10,20">
              <v:shape style="position:absolute;left:2753;top:1937;width:10;height:20" coordorigin="2753,1937" coordsize="10,20" path="m2753,1956l2763,1956,2763,1937,2753,1937,2753,1956xe" filled="true" fillcolor="#000000" stroked="false">
                <v:path arrowok="t"/>
                <v:fill type="solid"/>
              </v:shape>
            </v:group>
            <v:group style="position:absolute;left:2753;top:1956;width:10;height:20" coordorigin="2753,1956" coordsize="10,20">
              <v:shape style="position:absolute;left:2753;top:1956;width:10;height:20" coordorigin="2753,1956" coordsize="10,20" path="m2753,1976l2763,1976,2763,1956,2753,1956,2753,1976xe" filled="true" fillcolor="#000000" stroked="false">
                <v:path arrowok="t"/>
                <v:fill type="solid"/>
              </v:shape>
            </v:group>
            <v:group style="position:absolute;left:2753;top:1976;width:10;height:20" coordorigin="2753,1976" coordsize="10,20">
              <v:shape style="position:absolute;left:2753;top:1976;width:10;height:20" coordorigin="2753,1976" coordsize="10,20" path="m2753,1995l2763,1995,2763,1976,2753,1976,2753,1995xe" filled="true" fillcolor="#000000" stroked="false">
                <v:path arrowok="t"/>
                <v:fill type="solid"/>
              </v:shape>
            </v:group>
            <v:group style="position:absolute;left:2753;top:1995;width:10;height:20" coordorigin="2753,1995" coordsize="10,20">
              <v:shape style="position:absolute;left:2753;top:1995;width:10;height:20" coordorigin="2753,1995" coordsize="10,20" path="m2753,2014l2763,2014,2763,1995,2753,1995,2753,2014xe" filled="true" fillcolor="#000000" stroked="false">
                <v:path arrowok="t"/>
                <v:fill type="solid"/>
              </v:shape>
            </v:group>
            <v:group style="position:absolute;left:2753;top:2014;width:10;height:20" coordorigin="2753,2014" coordsize="10,20">
              <v:shape style="position:absolute;left:2753;top:2014;width:10;height:20" coordorigin="2753,2014" coordsize="10,20" path="m2753,2033l2763,2033,2763,2014,2753,2014,2753,2033xe" filled="true" fillcolor="#000000" stroked="false">
                <v:path arrowok="t"/>
                <v:fill type="solid"/>
              </v:shape>
            </v:group>
            <v:group style="position:absolute;left:4367;top:1304;width:10;height:20" coordorigin="4367,1304" coordsize="10,20">
              <v:shape style="position:absolute;left:4367;top:1304;width:10;height:20" coordorigin="4367,1304" coordsize="10,20" path="m4367,1323l4376,1323,4376,1304,4367,1304,4367,1323xe" filled="true" fillcolor="#000000" stroked="false">
                <v:path arrowok="t"/>
                <v:fill type="solid"/>
              </v:shape>
            </v:group>
            <v:group style="position:absolute;left:4367;top:1323;width:10;height:20" coordorigin="4367,1323" coordsize="10,20">
              <v:shape style="position:absolute;left:4367;top:1323;width:10;height:20" coordorigin="4367,1323" coordsize="10,20" path="m4367,1342l4376,1342,4376,1323,4367,1323,4367,1342xe" filled="true" fillcolor="#000000" stroked="false">
                <v:path arrowok="t"/>
                <v:fill type="solid"/>
              </v:shape>
            </v:group>
            <v:group style="position:absolute;left:4367;top:1342;width:10;height:20" coordorigin="4367,1342" coordsize="10,20">
              <v:shape style="position:absolute;left:4367;top:1342;width:10;height:20" coordorigin="4367,1342" coordsize="10,20" path="m4367,1361l4376,1361,4376,1342,4367,1342,4367,1361xe" filled="true" fillcolor="#000000" stroked="false">
                <v:path arrowok="t"/>
                <v:fill type="solid"/>
              </v:shape>
            </v:group>
            <v:group style="position:absolute;left:4367;top:1361;width:10;height:20" coordorigin="4367,1361" coordsize="10,20">
              <v:shape style="position:absolute;left:4367;top:1361;width:10;height:20" coordorigin="4367,1361" coordsize="10,20" path="m4367,1380l4376,1380,4376,1361,4367,1361,4367,1380xe" filled="true" fillcolor="#000000" stroked="false">
                <v:path arrowok="t"/>
                <v:fill type="solid"/>
              </v:shape>
            </v:group>
            <v:group style="position:absolute;left:4367;top:1380;width:10;height:20" coordorigin="4367,1380" coordsize="10,20">
              <v:shape style="position:absolute;left:4367;top:1380;width:10;height:20" coordorigin="4367,1380" coordsize="10,20" path="m4367,1400l4376,1400,4376,1380,4367,1380,4367,1400xe" filled="true" fillcolor="#000000" stroked="false">
                <v:path arrowok="t"/>
                <v:fill type="solid"/>
              </v:shape>
            </v:group>
            <v:group style="position:absolute;left:4367;top:1400;width:10;height:20" coordorigin="4367,1400" coordsize="10,20">
              <v:shape style="position:absolute;left:4367;top:1400;width:10;height:20" coordorigin="4367,1400" coordsize="10,20" path="m4367,1419l4376,1419,4376,1400,4367,1400,4367,1419xe" filled="true" fillcolor="#000000" stroked="false">
                <v:path arrowok="t"/>
                <v:fill type="solid"/>
              </v:shape>
            </v:group>
            <v:group style="position:absolute;left:4367;top:1419;width:10;height:20" coordorigin="4367,1419" coordsize="10,20">
              <v:shape style="position:absolute;left:4367;top:1419;width:10;height:20" coordorigin="4367,1419" coordsize="10,20" path="m4367,1438l4376,1438,4376,1419,4367,1419,4367,1438xe" filled="true" fillcolor="#000000" stroked="false">
                <v:path arrowok="t"/>
                <v:fill type="solid"/>
              </v:shape>
            </v:group>
            <v:group style="position:absolute;left:4367;top:1438;width:10;height:20" coordorigin="4367,1438" coordsize="10,20">
              <v:shape style="position:absolute;left:4367;top:1438;width:10;height:20" coordorigin="4367,1438" coordsize="10,20" path="m4367,1457l4376,1457,4376,1438,4367,1438,4367,1457xe" filled="true" fillcolor="#000000" stroked="false">
                <v:path arrowok="t"/>
                <v:fill type="solid"/>
              </v:shape>
            </v:group>
            <v:group style="position:absolute;left:4367;top:1457;width:10;height:20" coordorigin="4367,1457" coordsize="10,20">
              <v:shape style="position:absolute;left:4367;top:1457;width:10;height:20" coordorigin="4367,1457" coordsize="10,20" path="m4367,1476l4376,1476,4376,1457,4367,1457,4367,1476xe" filled="true" fillcolor="#000000" stroked="false">
                <v:path arrowok="t"/>
                <v:fill type="solid"/>
              </v:shape>
            </v:group>
            <v:group style="position:absolute;left:4367;top:1476;width:10;height:20" coordorigin="4367,1476" coordsize="10,20">
              <v:shape style="position:absolute;left:4367;top:1476;width:10;height:20" coordorigin="4367,1476" coordsize="10,20" path="m4367,1496l4376,1496,4376,1476,4367,1476,4367,1496xe" filled="true" fillcolor="#000000" stroked="false">
                <v:path arrowok="t"/>
                <v:fill type="solid"/>
              </v:shape>
            </v:group>
            <v:group style="position:absolute;left:4367;top:1496;width:10;height:20" coordorigin="4367,1496" coordsize="10,20">
              <v:shape style="position:absolute;left:4367;top:1496;width:10;height:20" coordorigin="4367,1496" coordsize="10,20" path="m4367,1515l4376,1515,4376,1496,4367,1496,4367,1515xe" filled="true" fillcolor="#000000" stroked="false">
                <v:path arrowok="t"/>
                <v:fill type="solid"/>
              </v:shape>
            </v:group>
            <v:group style="position:absolute;left:4367;top:1515;width:10;height:20" coordorigin="4367,1515" coordsize="10,20">
              <v:shape style="position:absolute;left:4367;top:1515;width:10;height:20" coordorigin="4367,1515" coordsize="10,20" path="m4367,1534l4376,1534,4376,1515,4367,1515,4367,1534xe" filled="true" fillcolor="#000000" stroked="false">
                <v:path arrowok="t"/>
                <v:fill type="solid"/>
              </v:shape>
            </v:group>
            <v:group style="position:absolute;left:4367;top:1534;width:10;height:20" coordorigin="4367,1534" coordsize="10,20">
              <v:shape style="position:absolute;left:4367;top:1534;width:10;height:20" coordorigin="4367,1534" coordsize="10,20" path="m4367,1553l4376,1553,4376,1534,4367,1534,4367,1553xe" filled="true" fillcolor="#000000" stroked="false">
                <v:path arrowok="t"/>
                <v:fill type="solid"/>
              </v:shape>
            </v:group>
            <v:group style="position:absolute;left:4367;top:1553;width:10;height:20" coordorigin="4367,1553" coordsize="10,20">
              <v:shape style="position:absolute;left:4367;top:1553;width:10;height:20" coordorigin="4367,1553" coordsize="10,20" path="m4367,1572l4376,1572,4376,1553,4367,1553,4367,1572xe" filled="true" fillcolor="#000000" stroked="false">
                <v:path arrowok="t"/>
                <v:fill type="solid"/>
              </v:shape>
            </v:group>
            <v:group style="position:absolute;left:4367;top:1572;width:10;height:20" coordorigin="4367,1572" coordsize="10,20">
              <v:shape style="position:absolute;left:4367;top:1572;width:10;height:20" coordorigin="4367,1572" coordsize="10,20" path="m4367,1592l4376,1592,4376,1572,4367,1572,4367,1592xe" filled="true" fillcolor="#000000" stroked="false">
                <v:path arrowok="t"/>
                <v:fill type="solid"/>
              </v:shape>
            </v:group>
            <v:group style="position:absolute;left:4367;top:1592;width:10;height:20" coordorigin="4367,1592" coordsize="10,20">
              <v:shape style="position:absolute;left:4367;top:1592;width:10;height:20" coordorigin="4367,1592" coordsize="10,20" path="m4367,1611l4376,1611,4376,1592,4367,1592,4367,1611xe" filled="true" fillcolor="#000000" stroked="false">
                <v:path arrowok="t"/>
                <v:fill type="solid"/>
              </v:shape>
            </v:group>
            <v:group style="position:absolute;left:4367;top:1611;width:10;height:20" coordorigin="4367,1611" coordsize="10,20">
              <v:shape style="position:absolute;left:4367;top:1611;width:10;height:20" coordorigin="4367,1611" coordsize="10,20" path="m4367,1630l4376,1630,4376,1611,4367,1611,4367,1630xe" filled="true" fillcolor="#000000" stroked="false">
                <v:path arrowok="t"/>
                <v:fill type="solid"/>
              </v:shape>
            </v:group>
            <v:group style="position:absolute;left:4367;top:1630;width:10;height:20" coordorigin="4367,1630" coordsize="10,20">
              <v:shape style="position:absolute;left:4367;top:1630;width:10;height:20" coordorigin="4367,1630" coordsize="10,20" path="m4367,1649l4376,1649,4376,1630,4367,1630,4367,1649xe" filled="true" fillcolor="#000000" stroked="false">
                <v:path arrowok="t"/>
                <v:fill type="solid"/>
              </v:shape>
            </v:group>
            <v:group style="position:absolute;left:4367;top:1649;width:10;height:20" coordorigin="4367,1649" coordsize="10,20">
              <v:shape style="position:absolute;left:4367;top:1649;width:10;height:20" coordorigin="4367,1649" coordsize="10,20" path="m4367,1668l4376,1668,4376,1649,4367,1649,4367,1668xe" filled="true" fillcolor="#000000" stroked="false">
                <v:path arrowok="t"/>
                <v:fill type="solid"/>
              </v:shape>
            </v:group>
            <v:group style="position:absolute;left:4367;top:1668;width:10;height:20" coordorigin="4367,1668" coordsize="10,20">
              <v:shape style="position:absolute;left:4367;top:1668;width:10;height:20" coordorigin="4367,1668" coordsize="10,20" path="m4367,1688l4376,1688,4376,1668,4367,1668,4367,1688xe" filled="true" fillcolor="#000000" stroked="false">
                <v:path arrowok="t"/>
                <v:fill type="solid"/>
              </v:shape>
            </v:group>
            <v:group style="position:absolute;left:4367;top:1688;width:10;height:20" coordorigin="4367,1688" coordsize="10,20">
              <v:shape style="position:absolute;left:4367;top:1688;width:10;height:20" coordorigin="4367,1688" coordsize="10,20" path="m4367,1707l4376,1707,4376,1688,4367,1688,4367,1707xe" filled="true" fillcolor="#000000" stroked="false">
                <v:path arrowok="t"/>
                <v:fill type="solid"/>
              </v:shape>
            </v:group>
            <v:group style="position:absolute;left:4367;top:1707;width:10;height:20" coordorigin="4367,1707" coordsize="10,20">
              <v:shape style="position:absolute;left:4367;top:1707;width:10;height:20" coordorigin="4367,1707" coordsize="10,20" path="m4367,1726l4376,1726,4376,1707,4367,1707,4367,1726xe" filled="true" fillcolor="#000000" stroked="false">
                <v:path arrowok="t"/>
                <v:fill type="solid"/>
              </v:shape>
            </v:group>
            <v:group style="position:absolute;left:4367;top:1726;width:10;height:20" coordorigin="4367,1726" coordsize="10,20">
              <v:shape style="position:absolute;left:4367;top:1726;width:10;height:20" coordorigin="4367,1726" coordsize="10,20" path="m4367,1745l4376,1745,4376,1726,4367,1726,4367,1745xe" filled="true" fillcolor="#000000" stroked="false">
                <v:path arrowok="t"/>
                <v:fill type="solid"/>
              </v:shape>
            </v:group>
            <v:group style="position:absolute;left:4367;top:1745;width:10;height:20" coordorigin="4367,1745" coordsize="10,20">
              <v:shape style="position:absolute;left:4367;top:1745;width:10;height:20" coordorigin="4367,1745" coordsize="10,20" path="m4367,1764l4376,1764,4376,1745,4367,1745,4367,1764xe" filled="true" fillcolor="#000000" stroked="false">
                <v:path arrowok="t"/>
                <v:fill type="solid"/>
              </v:shape>
            </v:group>
            <v:group style="position:absolute;left:4367;top:1764;width:10;height:20" coordorigin="4367,1764" coordsize="10,20">
              <v:shape style="position:absolute;left:4367;top:1764;width:10;height:20" coordorigin="4367,1764" coordsize="10,20" path="m4367,1784l4376,1784,4376,1764,4367,1764,4367,1784xe" filled="true" fillcolor="#000000" stroked="false">
                <v:path arrowok="t"/>
                <v:fill type="solid"/>
              </v:shape>
            </v:group>
            <v:group style="position:absolute;left:4367;top:1784;width:10;height:20" coordorigin="4367,1784" coordsize="10,20">
              <v:shape style="position:absolute;left:4367;top:1784;width:10;height:20" coordorigin="4367,1784" coordsize="10,20" path="m4367,1803l4376,1803,4376,1784,4367,1784,4367,1803xe" filled="true" fillcolor="#000000" stroked="false">
                <v:path arrowok="t"/>
                <v:fill type="solid"/>
              </v:shape>
            </v:group>
            <v:group style="position:absolute;left:4367;top:1803;width:10;height:20" coordorigin="4367,1803" coordsize="10,20">
              <v:shape style="position:absolute;left:4367;top:1803;width:10;height:20" coordorigin="4367,1803" coordsize="10,20" path="m4367,1822l4376,1822,4376,1803,4367,1803,4367,1822xe" filled="true" fillcolor="#000000" stroked="false">
                <v:path arrowok="t"/>
                <v:fill type="solid"/>
              </v:shape>
            </v:group>
            <v:group style="position:absolute;left:4367;top:1822;width:10;height:20" coordorigin="4367,1822" coordsize="10,20">
              <v:shape style="position:absolute;left:4367;top:1822;width:10;height:20" coordorigin="4367,1822" coordsize="10,20" path="m4367,1841l4376,1841,4376,1822,4367,1822,4367,1841xe" filled="true" fillcolor="#000000" stroked="false">
                <v:path arrowok="t"/>
                <v:fill type="solid"/>
              </v:shape>
            </v:group>
            <v:group style="position:absolute;left:4367;top:1841;width:10;height:20" coordorigin="4367,1841" coordsize="10,20">
              <v:shape style="position:absolute;left:4367;top:1841;width:10;height:20" coordorigin="4367,1841" coordsize="10,20" path="m4367,1860l4376,1860,4376,1841,4367,1841,4367,1860xe" filled="true" fillcolor="#000000" stroked="false">
                <v:path arrowok="t"/>
                <v:fill type="solid"/>
              </v:shape>
            </v:group>
            <v:group style="position:absolute;left:4367;top:1860;width:10;height:20" coordorigin="4367,1860" coordsize="10,20">
              <v:shape style="position:absolute;left:4367;top:1860;width:10;height:20" coordorigin="4367,1860" coordsize="10,20" path="m4367,1880l4376,1880,4376,1860,4367,1860,4367,1880xe" filled="true" fillcolor="#000000" stroked="false">
                <v:path arrowok="t"/>
                <v:fill type="solid"/>
              </v:shape>
            </v:group>
            <v:group style="position:absolute;left:4367;top:1880;width:10;height:20" coordorigin="4367,1880" coordsize="10,20">
              <v:shape style="position:absolute;left:4367;top:1880;width:10;height:20" coordorigin="4367,1880" coordsize="10,20" path="m4367,1899l4376,1899,4376,1880,4367,1880,4367,1899xe" filled="true" fillcolor="#000000" stroked="false">
                <v:path arrowok="t"/>
                <v:fill type="solid"/>
              </v:shape>
            </v:group>
            <v:group style="position:absolute;left:4367;top:1899;width:10;height:20" coordorigin="4367,1899" coordsize="10,20">
              <v:shape style="position:absolute;left:4367;top:1899;width:10;height:20" coordorigin="4367,1899" coordsize="10,20" path="m4367,1918l4376,1918,4376,1899,4367,1899,4367,1918xe" filled="true" fillcolor="#000000" stroked="false">
                <v:path arrowok="t"/>
                <v:fill type="solid"/>
              </v:shape>
            </v:group>
            <v:group style="position:absolute;left:4367;top:1918;width:10;height:20" coordorigin="4367,1918" coordsize="10,20">
              <v:shape style="position:absolute;left:4367;top:1918;width:10;height:20" coordorigin="4367,1918" coordsize="10,20" path="m4367,1937l4376,1937,4376,1918,4367,1918,4367,1937xe" filled="true" fillcolor="#000000" stroked="false">
                <v:path arrowok="t"/>
                <v:fill type="solid"/>
              </v:shape>
            </v:group>
            <v:group style="position:absolute;left:4367;top:1937;width:10;height:20" coordorigin="4367,1937" coordsize="10,20">
              <v:shape style="position:absolute;left:4367;top:1937;width:10;height:20" coordorigin="4367,1937" coordsize="10,20" path="m4367,1956l4376,1956,4376,1937,4367,1937,4367,1956xe" filled="true" fillcolor="#000000" stroked="false">
                <v:path arrowok="t"/>
                <v:fill type="solid"/>
              </v:shape>
            </v:group>
            <v:group style="position:absolute;left:4367;top:1956;width:10;height:20" coordorigin="4367,1956" coordsize="10,20">
              <v:shape style="position:absolute;left:4367;top:1956;width:10;height:20" coordorigin="4367,1956" coordsize="10,20" path="m4367,1976l4376,1976,4376,1956,4367,1956,4367,1976xe" filled="true" fillcolor="#000000" stroked="false">
                <v:path arrowok="t"/>
                <v:fill type="solid"/>
              </v:shape>
            </v:group>
            <v:group style="position:absolute;left:4367;top:1976;width:10;height:20" coordorigin="4367,1976" coordsize="10,20">
              <v:shape style="position:absolute;left:4367;top:1976;width:10;height:20" coordorigin="4367,1976" coordsize="10,20" path="m4367,1995l4376,1995,4376,1976,4367,1976,4367,1995xe" filled="true" fillcolor="#000000" stroked="false">
                <v:path arrowok="t"/>
                <v:fill type="solid"/>
              </v:shape>
            </v:group>
            <v:group style="position:absolute;left:4367;top:1995;width:10;height:20" coordorigin="4367,1995" coordsize="10,20">
              <v:shape style="position:absolute;left:4367;top:1995;width:10;height:20" coordorigin="4367,1995" coordsize="10,20" path="m4367,2014l4376,2014,4376,1995,4367,1995,4367,2014xe" filled="true" fillcolor="#000000" stroked="false">
                <v:path arrowok="t"/>
                <v:fill type="solid"/>
              </v:shape>
            </v:group>
            <v:group style="position:absolute;left:4367;top:2014;width:10;height:20" coordorigin="4367,2014" coordsize="10,20">
              <v:shape style="position:absolute;left:4367;top:2014;width:10;height:20" coordorigin="4367,2014" coordsize="10,20" path="m4367,2033l4376,2033,4376,2014,4367,2014,4367,2033xe" filled="true" fillcolor="#000000" stroked="false">
                <v:path arrowok="t"/>
                <v:fill type="solid"/>
              </v:shape>
            </v:group>
            <v:group style="position:absolute;left:4367;top:2033;width:10;height:20" coordorigin="4367,2033" coordsize="10,20">
              <v:shape style="position:absolute;left:4367;top:2033;width:10;height:20" coordorigin="4367,2033" coordsize="10,20" path="m4367,2052l4376,2052,4376,2033,4367,2033,4367,2052xe" filled="true" fillcolor="#000000" stroked="false">
                <v:path arrowok="t"/>
                <v:fill type="solid"/>
              </v:shape>
            </v:group>
            <v:group style="position:absolute;left:4367;top:2052;width:10;height:20" coordorigin="4367,2052" coordsize="10,20">
              <v:shape style="position:absolute;left:4367;top:2052;width:10;height:20" coordorigin="4367,2052" coordsize="10,20" path="m4367,2072l4376,2072,4376,2052,4367,2052,4367,2072xe" filled="true" fillcolor="#000000" stroked="false">
                <v:path arrowok="t"/>
                <v:fill type="solid"/>
              </v:shape>
            </v:group>
            <v:group style="position:absolute;left:4367;top:2072;width:10;height:20" coordorigin="4367,2072" coordsize="10,20">
              <v:shape style="position:absolute;left:4367;top:2072;width:10;height:20" coordorigin="4367,2072" coordsize="10,20" path="m4367,2091l4376,2091,4376,2072,4367,2072,4367,2091xe" filled="true" fillcolor="#000000" stroked="false">
                <v:path arrowok="t"/>
                <v:fill type="solid"/>
              </v:shape>
            </v:group>
            <v:group style="position:absolute;left:4367;top:2091;width:10;height:20" coordorigin="4367,2091" coordsize="10,20">
              <v:shape style="position:absolute;left:4367;top:2091;width:10;height:20" coordorigin="4367,2091" coordsize="10,20" path="m4367,2110l4376,2110,4376,2091,4367,2091,4367,2110xe" filled="true" fillcolor="#000000" stroked="false">
                <v:path arrowok="t"/>
                <v:fill type="solid"/>
              </v:shape>
            </v:group>
            <v:group style="position:absolute;left:4367;top:2110;width:10;height:20" coordorigin="4367,2110" coordsize="10,20">
              <v:shape style="position:absolute;left:4367;top:2110;width:10;height:20" coordorigin="4367,2110" coordsize="10,20" path="m4367,2129l4376,2129,4376,2110,4367,2110,4367,2129xe" filled="true" fillcolor="#000000" stroked="false">
                <v:path arrowok="t"/>
                <v:fill type="solid"/>
              </v:shape>
            </v:group>
            <v:group style="position:absolute;left:5183;top:1304;width:10;height:20" coordorigin="5183,1304" coordsize="10,20">
              <v:shape style="position:absolute;left:5183;top:1304;width:10;height:20" coordorigin="5183,1304" coordsize="10,20" path="m5183,1323l5192,1323,5192,1304,5183,1304,5183,1323xe" filled="true" fillcolor="#000000" stroked="false">
                <v:path arrowok="t"/>
                <v:fill type="solid"/>
              </v:shape>
            </v:group>
            <v:group style="position:absolute;left:5183;top:1323;width:10;height:20" coordorigin="5183,1323" coordsize="10,20">
              <v:shape style="position:absolute;left:5183;top:1323;width:10;height:20" coordorigin="5183,1323" coordsize="10,20" path="m5183,1342l5192,1342,5192,1323,5183,1323,5183,1342xe" filled="true" fillcolor="#000000" stroked="false">
                <v:path arrowok="t"/>
                <v:fill type="solid"/>
              </v:shape>
            </v:group>
            <v:group style="position:absolute;left:5183;top:1342;width:10;height:20" coordorigin="5183,1342" coordsize="10,20">
              <v:shape style="position:absolute;left:5183;top:1342;width:10;height:20" coordorigin="5183,1342" coordsize="10,20" path="m5183,1361l5192,1361,5192,1342,5183,1342,5183,1361xe" filled="true" fillcolor="#000000" stroked="false">
                <v:path arrowok="t"/>
                <v:fill type="solid"/>
              </v:shape>
            </v:group>
            <v:group style="position:absolute;left:5183;top:1361;width:10;height:20" coordorigin="5183,1361" coordsize="10,20">
              <v:shape style="position:absolute;left:5183;top:1361;width:10;height:20" coordorigin="5183,1361" coordsize="10,20" path="m5183,1380l5192,1380,5192,1361,5183,1361,5183,1380xe" filled="true" fillcolor="#000000" stroked="false">
                <v:path arrowok="t"/>
                <v:fill type="solid"/>
              </v:shape>
            </v:group>
            <v:group style="position:absolute;left:5183;top:1380;width:10;height:20" coordorigin="5183,1380" coordsize="10,20">
              <v:shape style="position:absolute;left:5183;top:1380;width:10;height:20" coordorigin="5183,1380" coordsize="10,20" path="m5183,1400l5192,1400,5192,1380,5183,1380,5183,1400xe" filled="true" fillcolor="#000000" stroked="false">
                <v:path arrowok="t"/>
                <v:fill type="solid"/>
              </v:shape>
            </v:group>
            <v:group style="position:absolute;left:5183;top:1400;width:10;height:20" coordorigin="5183,1400" coordsize="10,20">
              <v:shape style="position:absolute;left:5183;top:1400;width:10;height:20" coordorigin="5183,1400" coordsize="10,20" path="m5183,1419l5192,1419,5192,1400,5183,1400,5183,1419xe" filled="true" fillcolor="#000000" stroked="false">
                <v:path arrowok="t"/>
                <v:fill type="solid"/>
              </v:shape>
            </v:group>
            <v:group style="position:absolute;left:5183;top:1419;width:10;height:20" coordorigin="5183,1419" coordsize="10,20">
              <v:shape style="position:absolute;left:5183;top:1419;width:10;height:20" coordorigin="5183,1419" coordsize="10,20" path="m5183,1438l5192,1438,5192,1419,5183,1419,5183,1438xe" filled="true" fillcolor="#000000" stroked="false">
                <v:path arrowok="t"/>
                <v:fill type="solid"/>
              </v:shape>
            </v:group>
            <v:group style="position:absolute;left:5183;top:1438;width:10;height:20" coordorigin="5183,1438" coordsize="10,20">
              <v:shape style="position:absolute;left:5183;top:1438;width:10;height:20" coordorigin="5183,1438" coordsize="10,20" path="m5183,1457l5192,1457,5192,1438,5183,1438,5183,1457xe" filled="true" fillcolor="#000000" stroked="false">
                <v:path arrowok="t"/>
                <v:fill type="solid"/>
              </v:shape>
            </v:group>
            <v:group style="position:absolute;left:5183;top:1457;width:10;height:20" coordorigin="5183,1457" coordsize="10,20">
              <v:shape style="position:absolute;left:5183;top:1457;width:10;height:20" coordorigin="5183,1457" coordsize="10,20" path="m5183,1476l5192,1476,5192,1457,5183,1457,5183,1476xe" filled="true" fillcolor="#000000" stroked="false">
                <v:path arrowok="t"/>
                <v:fill type="solid"/>
              </v:shape>
            </v:group>
            <v:group style="position:absolute;left:5183;top:1476;width:10;height:20" coordorigin="5183,1476" coordsize="10,20">
              <v:shape style="position:absolute;left:5183;top:1476;width:10;height:20" coordorigin="5183,1476" coordsize="10,20" path="m5183,1496l5192,1496,5192,1476,5183,1476,5183,1496xe" filled="true" fillcolor="#000000" stroked="false">
                <v:path arrowok="t"/>
                <v:fill type="solid"/>
              </v:shape>
            </v:group>
            <v:group style="position:absolute;left:5183;top:1496;width:10;height:20" coordorigin="5183,1496" coordsize="10,20">
              <v:shape style="position:absolute;left:5183;top:1496;width:10;height:20" coordorigin="5183,1496" coordsize="10,20" path="m5183,1515l5192,1515,5192,1496,5183,1496,5183,1515xe" filled="true" fillcolor="#000000" stroked="false">
                <v:path arrowok="t"/>
                <v:fill type="solid"/>
              </v:shape>
            </v:group>
            <v:group style="position:absolute;left:5183;top:1515;width:10;height:20" coordorigin="5183,1515" coordsize="10,20">
              <v:shape style="position:absolute;left:5183;top:1515;width:10;height:20" coordorigin="5183,1515" coordsize="10,20" path="m5183,1534l5192,1534,5192,1515,5183,1515,5183,1534xe" filled="true" fillcolor="#000000" stroked="false">
                <v:path arrowok="t"/>
                <v:fill type="solid"/>
              </v:shape>
            </v:group>
            <v:group style="position:absolute;left:5183;top:1534;width:10;height:20" coordorigin="5183,1534" coordsize="10,20">
              <v:shape style="position:absolute;left:5183;top:1534;width:10;height:20" coordorigin="5183,1534" coordsize="10,20" path="m5183,1553l5192,1553,5192,1534,5183,1534,5183,1553xe" filled="true" fillcolor="#000000" stroked="false">
                <v:path arrowok="t"/>
                <v:fill type="solid"/>
              </v:shape>
            </v:group>
            <v:group style="position:absolute;left:5183;top:1553;width:10;height:20" coordorigin="5183,1553" coordsize="10,20">
              <v:shape style="position:absolute;left:5183;top:1553;width:10;height:20" coordorigin="5183,1553" coordsize="10,20" path="m5183,1572l5192,1572,5192,1553,5183,1553,5183,1572xe" filled="true" fillcolor="#000000" stroked="false">
                <v:path arrowok="t"/>
                <v:fill type="solid"/>
              </v:shape>
            </v:group>
            <v:group style="position:absolute;left:5183;top:1572;width:10;height:20" coordorigin="5183,1572" coordsize="10,20">
              <v:shape style="position:absolute;left:5183;top:1572;width:10;height:20" coordorigin="5183,1572" coordsize="10,20" path="m5183,1592l5192,1592,5192,1572,5183,1572,5183,1592xe" filled="true" fillcolor="#000000" stroked="false">
                <v:path arrowok="t"/>
                <v:fill type="solid"/>
              </v:shape>
            </v:group>
            <v:group style="position:absolute;left:5183;top:1592;width:10;height:20" coordorigin="5183,1592" coordsize="10,20">
              <v:shape style="position:absolute;left:5183;top:1592;width:10;height:20" coordorigin="5183,1592" coordsize="10,20" path="m5183,1611l5192,1611,5192,1592,5183,1592,5183,1611xe" filled="true" fillcolor="#000000" stroked="false">
                <v:path arrowok="t"/>
                <v:fill type="solid"/>
              </v:shape>
            </v:group>
            <v:group style="position:absolute;left:5183;top:1611;width:10;height:20" coordorigin="5183,1611" coordsize="10,20">
              <v:shape style="position:absolute;left:5183;top:1611;width:10;height:20" coordorigin="5183,1611" coordsize="10,20" path="m5183,1630l5192,1630,5192,1611,5183,1611,5183,1630xe" filled="true" fillcolor="#000000" stroked="false">
                <v:path arrowok="t"/>
                <v:fill type="solid"/>
              </v:shape>
            </v:group>
            <v:group style="position:absolute;left:5183;top:1630;width:10;height:20" coordorigin="5183,1630" coordsize="10,20">
              <v:shape style="position:absolute;left:5183;top:1630;width:10;height:20" coordorigin="5183,1630" coordsize="10,20" path="m5183,1649l5192,1649,5192,1630,5183,1630,5183,1649xe" filled="true" fillcolor="#000000" stroked="false">
                <v:path arrowok="t"/>
                <v:fill type="solid"/>
              </v:shape>
            </v:group>
            <v:group style="position:absolute;left:5183;top:1649;width:10;height:20" coordorigin="5183,1649" coordsize="10,20">
              <v:shape style="position:absolute;left:5183;top:1649;width:10;height:20" coordorigin="5183,1649" coordsize="10,20" path="m5183,1668l5192,1668,5192,1649,5183,1649,5183,1668xe" filled="true" fillcolor="#000000" stroked="false">
                <v:path arrowok="t"/>
                <v:fill type="solid"/>
              </v:shape>
            </v:group>
            <v:group style="position:absolute;left:5183;top:1668;width:10;height:20" coordorigin="5183,1668" coordsize="10,20">
              <v:shape style="position:absolute;left:5183;top:1668;width:10;height:20" coordorigin="5183,1668" coordsize="10,20" path="m5183,1688l5192,1688,5192,1668,5183,1668,5183,1688xe" filled="true" fillcolor="#000000" stroked="false">
                <v:path arrowok="t"/>
                <v:fill type="solid"/>
              </v:shape>
            </v:group>
            <v:group style="position:absolute;left:5183;top:1688;width:10;height:20" coordorigin="5183,1688" coordsize="10,20">
              <v:shape style="position:absolute;left:5183;top:1688;width:10;height:20" coordorigin="5183,1688" coordsize="10,20" path="m5183,1707l5192,1707,5192,1688,5183,1688,5183,1707xe" filled="true" fillcolor="#000000" stroked="false">
                <v:path arrowok="t"/>
                <v:fill type="solid"/>
              </v:shape>
            </v:group>
            <v:group style="position:absolute;left:5183;top:1707;width:10;height:20" coordorigin="5183,1707" coordsize="10,20">
              <v:shape style="position:absolute;left:5183;top:1707;width:10;height:20" coordorigin="5183,1707" coordsize="10,20" path="m5183,1726l5192,1726,5192,1707,5183,1707,5183,1726xe" filled="true" fillcolor="#000000" stroked="false">
                <v:path arrowok="t"/>
                <v:fill type="solid"/>
              </v:shape>
            </v:group>
            <v:group style="position:absolute;left:5183;top:1726;width:10;height:20" coordorigin="5183,1726" coordsize="10,20">
              <v:shape style="position:absolute;left:5183;top:1726;width:10;height:20" coordorigin="5183,1726" coordsize="10,20" path="m5183,1745l5192,1745,5192,1726,5183,1726,5183,1745xe" filled="true" fillcolor="#000000" stroked="false">
                <v:path arrowok="t"/>
                <v:fill type="solid"/>
              </v:shape>
            </v:group>
            <v:group style="position:absolute;left:5183;top:1745;width:10;height:20" coordorigin="5183,1745" coordsize="10,20">
              <v:shape style="position:absolute;left:5183;top:1745;width:10;height:20" coordorigin="5183,1745" coordsize="10,20" path="m5183,1764l5192,1764,5192,1745,5183,1745,5183,1764xe" filled="true" fillcolor="#000000" stroked="false">
                <v:path arrowok="t"/>
                <v:fill type="solid"/>
              </v:shape>
            </v:group>
            <v:group style="position:absolute;left:5183;top:1764;width:10;height:20" coordorigin="5183,1764" coordsize="10,20">
              <v:shape style="position:absolute;left:5183;top:1764;width:10;height:20" coordorigin="5183,1764" coordsize="10,20" path="m5183,1784l5192,1784,5192,1764,5183,1764,5183,1784xe" filled="true" fillcolor="#000000" stroked="false">
                <v:path arrowok="t"/>
                <v:fill type="solid"/>
              </v:shape>
            </v:group>
            <v:group style="position:absolute;left:5183;top:1784;width:10;height:20" coordorigin="5183,1784" coordsize="10,20">
              <v:shape style="position:absolute;left:5183;top:1784;width:10;height:20" coordorigin="5183,1784" coordsize="10,20" path="m5183,1803l5192,1803,5192,1784,5183,1784,5183,1803xe" filled="true" fillcolor="#000000" stroked="false">
                <v:path arrowok="t"/>
                <v:fill type="solid"/>
              </v:shape>
            </v:group>
            <v:group style="position:absolute;left:5183;top:1803;width:10;height:20" coordorigin="5183,1803" coordsize="10,20">
              <v:shape style="position:absolute;left:5183;top:1803;width:10;height:20" coordorigin="5183,1803" coordsize="10,20" path="m5183,1822l5192,1822,5192,1803,5183,1803,5183,1822xe" filled="true" fillcolor="#000000" stroked="false">
                <v:path arrowok="t"/>
                <v:fill type="solid"/>
              </v:shape>
            </v:group>
            <v:group style="position:absolute;left:5183;top:1822;width:10;height:20" coordorigin="5183,1822" coordsize="10,20">
              <v:shape style="position:absolute;left:5183;top:1822;width:10;height:20" coordorigin="5183,1822" coordsize="10,20" path="m5183,1841l5192,1841,5192,1822,5183,1822,5183,1841xe" filled="true" fillcolor="#000000" stroked="false">
                <v:path arrowok="t"/>
                <v:fill type="solid"/>
              </v:shape>
            </v:group>
            <v:group style="position:absolute;left:5183;top:1841;width:10;height:20" coordorigin="5183,1841" coordsize="10,20">
              <v:shape style="position:absolute;left:5183;top:1841;width:10;height:20" coordorigin="5183,1841" coordsize="10,20" path="m5183,1860l5192,1860,5192,1841,5183,1841,5183,1860xe" filled="true" fillcolor="#000000" stroked="false">
                <v:path arrowok="t"/>
                <v:fill type="solid"/>
              </v:shape>
            </v:group>
            <v:group style="position:absolute;left:5183;top:1860;width:10;height:20" coordorigin="5183,1860" coordsize="10,20">
              <v:shape style="position:absolute;left:5183;top:1860;width:10;height:20" coordorigin="5183,1860" coordsize="10,20" path="m5183,1880l5192,1880,5192,1860,5183,1860,5183,1880xe" filled="true" fillcolor="#000000" stroked="false">
                <v:path arrowok="t"/>
                <v:fill type="solid"/>
              </v:shape>
            </v:group>
            <v:group style="position:absolute;left:5183;top:1880;width:10;height:20" coordorigin="5183,1880" coordsize="10,20">
              <v:shape style="position:absolute;left:5183;top:1880;width:10;height:20" coordorigin="5183,1880" coordsize="10,20" path="m5183,1899l5192,1899,5192,1880,5183,1880,5183,1899xe" filled="true" fillcolor="#000000" stroked="false">
                <v:path arrowok="t"/>
                <v:fill type="solid"/>
              </v:shape>
            </v:group>
            <v:group style="position:absolute;left:5183;top:1899;width:10;height:20" coordorigin="5183,1899" coordsize="10,20">
              <v:shape style="position:absolute;left:5183;top:1899;width:10;height:20" coordorigin="5183,1899" coordsize="10,20" path="m5183,1918l5192,1918,5192,1899,5183,1899,5183,1918xe" filled="true" fillcolor="#000000" stroked="false">
                <v:path arrowok="t"/>
                <v:fill type="solid"/>
              </v:shape>
            </v:group>
            <v:group style="position:absolute;left:5183;top:1918;width:10;height:20" coordorigin="5183,1918" coordsize="10,20">
              <v:shape style="position:absolute;left:5183;top:1918;width:10;height:20" coordorigin="5183,1918" coordsize="10,20" path="m5183,1937l5192,1937,5192,1918,5183,1918,5183,1937xe" filled="true" fillcolor="#000000" stroked="false">
                <v:path arrowok="t"/>
                <v:fill type="solid"/>
              </v:shape>
            </v:group>
            <v:group style="position:absolute;left:5183;top:1937;width:10;height:20" coordorigin="5183,1937" coordsize="10,20">
              <v:shape style="position:absolute;left:5183;top:1937;width:10;height:20" coordorigin="5183,1937" coordsize="10,20" path="m5183,1956l5192,1956,5192,1937,5183,1937,5183,1956xe" filled="true" fillcolor="#000000" stroked="false">
                <v:path arrowok="t"/>
                <v:fill type="solid"/>
              </v:shape>
            </v:group>
            <v:group style="position:absolute;left:5183;top:1956;width:10;height:20" coordorigin="5183,1956" coordsize="10,20">
              <v:shape style="position:absolute;left:5183;top:1956;width:10;height:20" coordorigin="5183,1956" coordsize="10,20" path="m5183,1976l5192,1976,5192,1956,5183,1956,5183,1976xe" filled="true" fillcolor="#000000" stroked="false">
                <v:path arrowok="t"/>
                <v:fill type="solid"/>
              </v:shape>
            </v:group>
            <v:group style="position:absolute;left:5183;top:1976;width:10;height:20" coordorigin="5183,1976" coordsize="10,20">
              <v:shape style="position:absolute;left:5183;top:1976;width:10;height:20" coordorigin="5183,1976" coordsize="10,20" path="m5183,1995l5192,1995,5192,1976,5183,1976,5183,1995xe" filled="true" fillcolor="#000000" stroked="false">
                <v:path arrowok="t"/>
                <v:fill type="solid"/>
              </v:shape>
            </v:group>
            <v:group style="position:absolute;left:5183;top:1995;width:10;height:20" coordorigin="5183,1995" coordsize="10,20">
              <v:shape style="position:absolute;left:5183;top:1995;width:10;height:20" coordorigin="5183,1995" coordsize="10,20" path="m5183,2014l5192,2014,5192,1995,5183,1995,5183,2014xe" filled="true" fillcolor="#000000" stroked="false">
                <v:path arrowok="t"/>
                <v:fill type="solid"/>
              </v:shape>
            </v:group>
            <v:group style="position:absolute;left:5183;top:2014;width:10;height:20" coordorigin="5183,2014" coordsize="10,20">
              <v:shape style="position:absolute;left:5183;top:2014;width:10;height:20" coordorigin="5183,2014" coordsize="10,20" path="m5183,2033l5192,2033,5192,2014,5183,2014,5183,2033xe" filled="true" fillcolor="#000000" stroked="false">
                <v:path arrowok="t"/>
                <v:fill type="solid"/>
              </v:shape>
            </v:group>
            <v:group style="position:absolute;left:5183;top:2033;width:10;height:20" coordorigin="5183,2033" coordsize="10,20">
              <v:shape style="position:absolute;left:5183;top:2033;width:10;height:20" coordorigin="5183,2033" coordsize="10,20" path="m5183,2052l5192,2052,5192,2033,5183,2033,5183,2052xe" filled="true" fillcolor="#000000" stroked="false">
                <v:path arrowok="t"/>
                <v:fill type="solid"/>
              </v:shape>
            </v:group>
            <v:group style="position:absolute;left:5183;top:2052;width:10;height:20" coordorigin="5183,2052" coordsize="10,20">
              <v:shape style="position:absolute;left:5183;top:2052;width:10;height:20" coordorigin="5183,2052" coordsize="10,20" path="m5183,2072l5192,2072,5192,2052,5183,2052,5183,2072xe" filled="true" fillcolor="#000000" stroked="false">
                <v:path arrowok="t"/>
                <v:fill type="solid"/>
              </v:shape>
            </v:group>
            <v:group style="position:absolute;left:5183;top:2072;width:10;height:20" coordorigin="5183,2072" coordsize="10,20">
              <v:shape style="position:absolute;left:5183;top:2072;width:10;height:20" coordorigin="5183,2072" coordsize="10,20" path="m5183,2091l5192,2091,5192,2072,5183,2072,5183,2091xe" filled="true" fillcolor="#000000" stroked="false">
                <v:path arrowok="t"/>
                <v:fill type="solid"/>
              </v:shape>
            </v:group>
            <v:group style="position:absolute;left:5183;top:2091;width:10;height:20" coordorigin="5183,2091" coordsize="10,20">
              <v:shape style="position:absolute;left:5183;top:2091;width:10;height:20" coordorigin="5183,2091" coordsize="10,20" path="m5183,2110l5192,2110,5192,2091,5183,2091,5183,2110xe" filled="true" fillcolor="#000000" stroked="false">
                <v:path arrowok="t"/>
                <v:fill type="solid"/>
              </v:shape>
            </v:group>
            <v:group style="position:absolute;left:5183;top:2110;width:10;height:20" coordorigin="5183,2110" coordsize="10,20">
              <v:shape style="position:absolute;left:5183;top:2110;width:10;height:20" coordorigin="5183,2110" coordsize="10,20" path="m5183,2129l5192,2129,5192,2110,5183,2110,5183,2129xe" filled="true" fillcolor="#000000" stroked="false">
                <v:path arrowok="t"/>
                <v:fill type="solid"/>
              </v:shape>
            </v:group>
            <v:group style="position:absolute;left:6585;top:1304;width:10;height:20" coordorigin="6585,1304" coordsize="10,20">
              <v:shape style="position:absolute;left:6585;top:1304;width:10;height:20" coordorigin="6585,1304" coordsize="10,20" path="m6585,1323l6594,1323,6594,1304,6585,1304,6585,1323xe" filled="true" fillcolor="#000000" stroked="false">
                <v:path arrowok="t"/>
                <v:fill type="solid"/>
              </v:shape>
            </v:group>
            <v:group style="position:absolute;left:6585;top:1323;width:10;height:20" coordorigin="6585,1323" coordsize="10,20">
              <v:shape style="position:absolute;left:6585;top:1323;width:10;height:20" coordorigin="6585,1323" coordsize="10,20" path="m6585,1342l6594,1342,6594,1323,6585,1323,6585,1342xe" filled="true" fillcolor="#000000" stroked="false">
                <v:path arrowok="t"/>
                <v:fill type="solid"/>
              </v:shape>
            </v:group>
            <v:group style="position:absolute;left:6585;top:1342;width:10;height:20" coordorigin="6585,1342" coordsize="10,20">
              <v:shape style="position:absolute;left:6585;top:1342;width:10;height:20" coordorigin="6585,1342" coordsize="10,20" path="m6585,1361l6594,1361,6594,1342,6585,1342,6585,1361xe" filled="true" fillcolor="#000000" stroked="false">
                <v:path arrowok="t"/>
                <v:fill type="solid"/>
              </v:shape>
            </v:group>
            <v:group style="position:absolute;left:6585;top:1361;width:10;height:20" coordorigin="6585,1361" coordsize="10,20">
              <v:shape style="position:absolute;left:6585;top:1361;width:10;height:20" coordorigin="6585,1361" coordsize="10,20" path="m6585,1380l6594,1380,6594,1361,6585,1361,6585,1380xe" filled="true" fillcolor="#000000" stroked="false">
                <v:path arrowok="t"/>
                <v:fill type="solid"/>
              </v:shape>
            </v:group>
            <v:group style="position:absolute;left:6585;top:1380;width:10;height:20" coordorigin="6585,1380" coordsize="10,20">
              <v:shape style="position:absolute;left:6585;top:1380;width:10;height:20" coordorigin="6585,1380" coordsize="10,20" path="m6585,1400l6594,1400,6594,1380,6585,1380,6585,1400xe" filled="true" fillcolor="#000000" stroked="false">
                <v:path arrowok="t"/>
                <v:fill type="solid"/>
              </v:shape>
            </v:group>
            <v:group style="position:absolute;left:6585;top:1400;width:10;height:20" coordorigin="6585,1400" coordsize="10,20">
              <v:shape style="position:absolute;left:6585;top:1400;width:10;height:20" coordorigin="6585,1400" coordsize="10,20" path="m6585,1419l6594,1419,6594,1400,6585,1400,6585,1419xe" filled="true" fillcolor="#000000" stroked="false">
                <v:path arrowok="t"/>
                <v:fill type="solid"/>
              </v:shape>
            </v:group>
            <v:group style="position:absolute;left:6585;top:1419;width:10;height:20" coordorigin="6585,1419" coordsize="10,20">
              <v:shape style="position:absolute;left:6585;top:1419;width:10;height:20" coordorigin="6585,1419" coordsize="10,20" path="m6585,1438l6594,1438,6594,1419,6585,1419,6585,1438xe" filled="true" fillcolor="#000000" stroked="false">
                <v:path arrowok="t"/>
                <v:fill type="solid"/>
              </v:shape>
            </v:group>
            <v:group style="position:absolute;left:6585;top:1438;width:10;height:20" coordorigin="6585,1438" coordsize="10,20">
              <v:shape style="position:absolute;left:6585;top:1438;width:10;height:20" coordorigin="6585,1438" coordsize="10,20" path="m6585,1457l6594,1457,6594,1438,6585,1438,6585,1457xe" filled="true" fillcolor="#000000" stroked="false">
                <v:path arrowok="t"/>
                <v:fill type="solid"/>
              </v:shape>
            </v:group>
            <v:group style="position:absolute;left:6585;top:1457;width:10;height:20" coordorigin="6585,1457" coordsize="10,20">
              <v:shape style="position:absolute;left:6585;top:1457;width:10;height:20" coordorigin="6585,1457" coordsize="10,20" path="m6585,1476l6594,1476,6594,1457,6585,1457,6585,1476xe" filled="true" fillcolor="#000000" stroked="false">
                <v:path arrowok="t"/>
                <v:fill type="solid"/>
              </v:shape>
            </v:group>
            <v:group style="position:absolute;left:6585;top:1476;width:10;height:20" coordorigin="6585,1476" coordsize="10,20">
              <v:shape style="position:absolute;left:6585;top:1476;width:10;height:20" coordorigin="6585,1476" coordsize="10,20" path="m6585,1496l6594,1496,6594,1476,6585,1476,6585,1496xe" filled="true" fillcolor="#000000" stroked="false">
                <v:path arrowok="t"/>
                <v:fill type="solid"/>
              </v:shape>
            </v:group>
            <v:group style="position:absolute;left:6585;top:1496;width:10;height:20" coordorigin="6585,1496" coordsize="10,20">
              <v:shape style="position:absolute;left:6585;top:1496;width:10;height:20" coordorigin="6585,1496" coordsize="10,20" path="m6585,1515l6594,1515,6594,1496,6585,1496,6585,1515xe" filled="true" fillcolor="#000000" stroked="false">
                <v:path arrowok="t"/>
                <v:fill type="solid"/>
              </v:shape>
            </v:group>
            <v:group style="position:absolute;left:6585;top:1515;width:10;height:20" coordorigin="6585,1515" coordsize="10,20">
              <v:shape style="position:absolute;left:6585;top:1515;width:10;height:20" coordorigin="6585,1515" coordsize="10,20" path="m6585,1534l6594,1534,6594,1515,6585,1515,6585,1534xe" filled="true" fillcolor="#000000" stroked="false">
                <v:path arrowok="t"/>
                <v:fill type="solid"/>
              </v:shape>
            </v:group>
            <v:group style="position:absolute;left:6585;top:1534;width:10;height:20" coordorigin="6585,1534" coordsize="10,20">
              <v:shape style="position:absolute;left:6585;top:1534;width:10;height:20" coordorigin="6585,1534" coordsize="10,20" path="m6585,1553l6594,1553,6594,1534,6585,1534,6585,1553xe" filled="true" fillcolor="#000000" stroked="false">
                <v:path arrowok="t"/>
                <v:fill type="solid"/>
              </v:shape>
            </v:group>
            <v:group style="position:absolute;left:6585;top:1553;width:10;height:20" coordorigin="6585,1553" coordsize="10,20">
              <v:shape style="position:absolute;left:6585;top:1553;width:10;height:20" coordorigin="6585,1553" coordsize="10,20" path="m6585,1572l6594,1572,6594,1553,6585,1553,6585,1572xe" filled="true" fillcolor="#000000" stroked="false">
                <v:path arrowok="t"/>
                <v:fill type="solid"/>
              </v:shape>
            </v:group>
            <v:group style="position:absolute;left:6585;top:1572;width:10;height:20" coordorigin="6585,1572" coordsize="10,20">
              <v:shape style="position:absolute;left:6585;top:1572;width:10;height:20" coordorigin="6585,1572" coordsize="10,20" path="m6585,1592l6594,1592,6594,1572,6585,1572,6585,1592xe" filled="true" fillcolor="#000000" stroked="false">
                <v:path arrowok="t"/>
                <v:fill type="solid"/>
              </v:shape>
            </v:group>
            <v:group style="position:absolute;left:6585;top:1592;width:10;height:20" coordorigin="6585,1592" coordsize="10,20">
              <v:shape style="position:absolute;left:6585;top:1592;width:10;height:20" coordorigin="6585,1592" coordsize="10,20" path="m6585,1611l6594,1611,6594,1592,6585,1592,6585,1611xe" filled="true" fillcolor="#000000" stroked="false">
                <v:path arrowok="t"/>
                <v:fill type="solid"/>
              </v:shape>
            </v:group>
            <v:group style="position:absolute;left:6585;top:1611;width:10;height:20" coordorigin="6585,1611" coordsize="10,20">
              <v:shape style="position:absolute;left:6585;top:1611;width:10;height:20" coordorigin="6585,1611" coordsize="10,20" path="m6585,1630l6594,1630,6594,1611,6585,1611,6585,1630xe" filled="true" fillcolor="#000000" stroked="false">
                <v:path arrowok="t"/>
                <v:fill type="solid"/>
              </v:shape>
            </v:group>
            <v:group style="position:absolute;left:6585;top:1630;width:10;height:20" coordorigin="6585,1630" coordsize="10,20">
              <v:shape style="position:absolute;left:6585;top:1630;width:10;height:20" coordorigin="6585,1630" coordsize="10,20" path="m6585,1649l6594,1649,6594,1630,6585,1630,6585,1649xe" filled="true" fillcolor="#000000" stroked="false">
                <v:path arrowok="t"/>
                <v:fill type="solid"/>
              </v:shape>
            </v:group>
            <v:group style="position:absolute;left:6585;top:1649;width:10;height:20" coordorigin="6585,1649" coordsize="10,20">
              <v:shape style="position:absolute;left:6585;top:1649;width:10;height:20" coordorigin="6585,1649" coordsize="10,20" path="m6585,1668l6594,1668,6594,1649,6585,1649,6585,1668xe" filled="true" fillcolor="#000000" stroked="false">
                <v:path arrowok="t"/>
                <v:fill type="solid"/>
              </v:shape>
            </v:group>
            <v:group style="position:absolute;left:6585;top:1668;width:10;height:20" coordorigin="6585,1668" coordsize="10,20">
              <v:shape style="position:absolute;left:6585;top:1668;width:10;height:20" coordorigin="6585,1668" coordsize="10,20" path="m6585,1688l6594,1688,6594,1668,6585,1668,6585,1688xe" filled="true" fillcolor="#000000" stroked="false">
                <v:path arrowok="t"/>
                <v:fill type="solid"/>
              </v:shape>
            </v:group>
            <v:group style="position:absolute;left:6585;top:1688;width:10;height:20" coordorigin="6585,1688" coordsize="10,20">
              <v:shape style="position:absolute;left:6585;top:1688;width:10;height:20" coordorigin="6585,1688" coordsize="10,20" path="m6585,1707l6594,1707,6594,1688,6585,1688,6585,1707xe" filled="true" fillcolor="#000000" stroked="false">
                <v:path arrowok="t"/>
                <v:fill type="solid"/>
              </v:shape>
            </v:group>
            <v:group style="position:absolute;left:6585;top:1707;width:10;height:20" coordorigin="6585,1707" coordsize="10,20">
              <v:shape style="position:absolute;left:6585;top:1707;width:10;height:20" coordorigin="6585,1707" coordsize="10,20" path="m6585,1726l6594,1726,6594,1707,6585,1707,6585,1726xe" filled="true" fillcolor="#000000" stroked="false">
                <v:path arrowok="t"/>
                <v:fill type="solid"/>
              </v:shape>
            </v:group>
            <v:group style="position:absolute;left:6585;top:1726;width:10;height:20" coordorigin="6585,1726" coordsize="10,20">
              <v:shape style="position:absolute;left:6585;top:1726;width:10;height:20" coordorigin="6585,1726" coordsize="10,20" path="m6585,1745l6594,1745,6594,1726,6585,1726,6585,1745xe" filled="true" fillcolor="#000000" stroked="false">
                <v:path arrowok="t"/>
                <v:fill type="solid"/>
              </v:shape>
            </v:group>
            <v:group style="position:absolute;left:6585;top:1745;width:10;height:20" coordorigin="6585,1745" coordsize="10,20">
              <v:shape style="position:absolute;left:6585;top:1745;width:10;height:20" coordorigin="6585,1745" coordsize="10,20" path="m6585,1764l6594,1764,6594,1745,6585,1745,6585,1764xe" filled="true" fillcolor="#000000" stroked="false">
                <v:path arrowok="t"/>
                <v:fill type="solid"/>
              </v:shape>
            </v:group>
            <v:group style="position:absolute;left:6585;top:1764;width:10;height:20" coordorigin="6585,1764" coordsize="10,20">
              <v:shape style="position:absolute;left:6585;top:1764;width:10;height:20" coordorigin="6585,1764" coordsize="10,20" path="m6585,1784l6594,1784,6594,1764,6585,1764,6585,1784xe" filled="true" fillcolor="#000000" stroked="false">
                <v:path arrowok="t"/>
                <v:fill type="solid"/>
              </v:shape>
            </v:group>
            <v:group style="position:absolute;left:6585;top:1784;width:10;height:20" coordorigin="6585,1784" coordsize="10,20">
              <v:shape style="position:absolute;left:6585;top:1784;width:10;height:20" coordorigin="6585,1784" coordsize="10,20" path="m6585,1803l6594,1803,6594,1784,6585,1784,6585,1803xe" filled="true" fillcolor="#000000" stroked="false">
                <v:path arrowok="t"/>
                <v:fill type="solid"/>
              </v:shape>
            </v:group>
            <v:group style="position:absolute;left:6585;top:1803;width:10;height:20" coordorigin="6585,1803" coordsize="10,20">
              <v:shape style="position:absolute;left:6585;top:1803;width:10;height:20" coordorigin="6585,1803" coordsize="10,20" path="m6585,1822l6594,1822,6594,1803,6585,1803,6585,1822xe" filled="true" fillcolor="#000000" stroked="false">
                <v:path arrowok="t"/>
                <v:fill type="solid"/>
              </v:shape>
            </v:group>
            <v:group style="position:absolute;left:6585;top:1822;width:10;height:20" coordorigin="6585,1822" coordsize="10,20">
              <v:shape style="position:absolute;left:6585;top:1822;width:10;height:20" coordorigin="6585,1822" coordsize="10,20" path="m6585,1841l6594,1841,6594,1822,6585,1822,6585,1841xe" filled="true" fillcolor="#000000" stroked="false">
                <v:path arrowok="t"/>
                <v:fill type="solid"/>
              </v:shape>
            </v:group>
            <v:group style="position:absolute;left:6585;top:1841;width:10;height:20" coordorigin="6585,1841" coordsize="10,20">
              <v:shape style="position:absolute;left:6585;top:1841;width:10;height:20" coordorigin="6585,1841" coordsize="10,20" path="m6585,1860l6594,1860,6594,1841,6585,1841,6585,1860xe" filled="true" fillcolor="#000000" stroked="false">
                <v:path arrowok="t"/>
                <v:fill type="solid"/>
              </v:shape>
            </v:group>
            <v:group style="position:absolute;left:6585;top:1860;width:10;height:20" coordorigin="6585,1860" coordsize="10,20">
              <v:shape style="position:absolute;left:6585;top:1860;width:10;height:20" coordorigin="6585,1860" coordsize="10,20" path="m6585,1880l6594,1880,6594,1860,6585,1860,6585,1880xe" filled="true" fillcolor="#000000" stroked="false">
                <v:path arrowok="t"/>
                <v:fill type="solid"/>
              </v:shape>
            </v:group>
            <v:group style="position:absolute;left:6585;top:1880;width:10;height:20" coordorigin="6585,1880" coordsize="10,20">
              <v:shape style="position:absolute;left:6585;top:1880;width:10;height:20" coordorigin="6585,1880" coordsize="10,20" path="m6585,1899l6594,1899,6594,1880,6585,1880,6585,1899xe" filled="true" fillcolor="#000000" stroked="false">
                <v:path arrowok="t"/>
                <v:fill type="solid"/>
              </v:shape>
            </v:group>
            <v:group style="position:absolute;left:6585;top:1899;width:10;height:20" coordorigin="6585,1899" coordsize="10,20">
              <v:shape style="position:absolute;left:6585;top:1899;width:10;height:20" coordorigin="6585,1899" coordsize="10,20" path="m6585,1918l6594,1918,6594,1899,6585,1899,6585,1918xe" filled="true" fillcolor="#000000" stroked="false">
                <v:path arrowok="t"/>
                <v:fill type="solid"/>
              </v:shape>
            </v:group>
            <v:group style="position:absolute;left:6585;top:1918;width:10;height:20" coordorigin="6585,1918" coordsize="10,20">
              <v:shape style="position:absolute;left:6585;top:1918;width:10;height:20" coordorigin="6585,1918" coordsize="10,20" path="m6585,1937l6594,1937,6594,1918,6585,1918,6585,1937xe" filled="true" fillcolor="#000000" stroked="false">
                <v:path arrowok="t"/>
                <v:fill type="solid"/>
              </v:shape>
            </v:group>
            <v:group style="position:absolute;left:6585;top:1937;width:10;height:20" coordorigin="6585,1937" coordsize="10,20">
              <v:shape style="position:absolute;left:6585;top:1937;width:10;height:20" coordorigin="6585,1937" coordsize="10,20" path="m6585,1956l6594,1956,6594,1937,6585,1937,6585,1956xe" filled="true" fillcolor="#000000" stroked="false">
                <v:path arrowok="t"/>
                <v:fill type="solid"/>
              </v:shape>
            </v:group>
            <v:group style="position:absolute;left:6585;top:1956;width:10;height:20" coordorigin="6585,1956" coordsize="10,20">
              <v:shape style="position:absolute;left:6585;top:1956;width:10;height:20" coordorigin="6585,1956" coordsize="10,20" path="m6585,1976l6594,1976,6594,1956,6585,1956,6585,1976xe" filled="true" fillcolor="#000000" stroked="false">
                <v:path arrowok="t"/>
                <v:fill type="solid"/>
              </v:shape>
            </v:group>
            <v:group style="position:absolute;left:6585;top:1976;width:10;height:20" coordorigin="6585,1976" coordsize="10,20">
              <v:shape style="position:absolute;left:6585;top:1976;width:10;height:20" coordorigin="6585,1976" coordsize="10,20" path="m6585,1995l6594,1995,6594,1976,6585,1976,6585,1995xe" filled="true" fillcolor="#000000" stroked="false">
                <v:path arrowok="t"/>
                <v:fill type="solid"/>
              </v:shape>
            </v:group>
            <v:group style="position:absolute;left:6585;top:1995;width:10;height:20" coordorigin="6585,1995" coordsize="10,20">
              <v:shape style="position:absolute;left:6585;top:1995;width:10;height:20" coordorigin="6585,1995" coordsize="10,20" path="m6585,2014l6594,2014,6594,1995,6585,1995,6585,2014xe" filled="true" fillcolor="#000000" stroked="false">
                <v:path arrowok="t"/>
                <v:fill type="solid"/>
              </v:shape>
            </v:group>
            <v:group style="position:absolute;left:6585;top:2014;width:10;height:20" coordorigin="6585,2014" coordsize="10,20">
              <v:shape style="position:absolute;left:6585;top:2014;width:10;height:20" coordorigin="6585,2014" coordsize="10,20" path="m6585,2033l6594,2033,6594,2014,6585,2014,6585,2033xe" filled="true" fillcolor="#000000" stroked="false">
                <v:path arrowok="t"/>
                <v:fill type="solid"/>
              </v:shape>
            </v:group>
            <v:group style="position:absolute;left:6585;top:2033;width:10;height:20" coordorigin="6585,2033" coordsize="10,20">
              <v:shape style="position:absolute;left:6585;top:2033;width:10;height:20" coordorigin="6585,2033" coordsize="10,20" path="m6585,2052l6594,2052,6594,2033,6585,2033,6585,2052xe" filled="true" fillcolor="#000000" stroked="false">
                <v:path arrowok="t"/>
                <v:fill type="solid"/>
              </v:shape>
            </v:group>
            <v:group style="position:absolute;left:6585;top:2052;width:10;height:20" coordorigin="6585,2052" coordsize="10,20">
              <v:shape style="position:absolute;left:6585;top:2052;width:10;height:20" coordorigin="6585,2052" coordsize="10,20" path="m6585,2072l6594,2072,6594,2052,6585,2052,6585,2072xe" filled="true" fillcolor="#000000" stroked="false">
                <v:path arrowok="t"/>
                <v:fill type="solid"/>
              </v:shape>
            </v:group>
            <v:group style="position:absolute;left:6585;top:2072;width:10;height:20" coordorigin="6585,2072" coordsize="10,20">
              <v:shape style="position:absolute;left:6585;top:2072;width:10;height:20" coordorigin="6585,2072" coordsize="10,20" path="m6585,2091l6594,2091,6594,2072,6585,2072,6585,2091xe" filled="true" fillcolor="#000000" stroked="false">
                <v:path arrowok="t"/>
                <v:fill type="solid"/>
              </v:shape>
            </v:group>
            <v:group style="position:absolute;left:6585;top:2091;width:10;height:20" coordorigin="6585,2091" coordsize="10,20">
              <v:shape style="position:absolute;left:6585;top:2091;width:10;height:20" coordorigin="6585,2091" coordsize="10,20" path="m6585,2110l6594,2110,6594,2091,6585,2091,6585,2110xe" filled="true" fillcolor="#000000" stroked="false">
                <v:path arrowok="t"/>
                <v:fill type="solid"/>
              </v:shape>
            </v:group>
            <v:group style="position:absolute;left:6585;top:2110;width:10;height:20" coordorigin="6585,2110" coordsize="10,20">
              <v:shape style="position:absolute;left:6585;top:2110;width:10;height:20" coordorigin="6585,2110" coordsize="10,20" path="m6585,2129l6594,2129,6594,2110,6585,2110,6585,2129xe" filled="true" fillcolor="#000000" stroked="false">
                <v:path arrowok="t"/>
                <v:fill type="solid"/>
              </v:shape>
            </v:group>
            <v:group style="position:absolute;left:8200;top:1304;width:10;height:20" coordorigin="8200,1304" coordsize="10,20">
              <v:shape style="position:absolute;left:8200;top:1304;width:10;height:20" coordorigin="8200,1304" coordsize="10,20" path="m8200,1323l8209,1323,8209,1304,8200,1304,8200,1323xe" filled="true" fillcolor="#000000" stroked="false">
                <v:path arrowok="t"/>
                <v:fill type="solid"/>
              </v:shape>
            </v:group>
            <v:group style="position:absolute;left:8200;top:1323;width:10;height:20" coordorigin="8200,1323" coordsize="10,20">
              <v:shape style="position:absolute;left:8200;top:1323;width:10;height:20" coordorigin="8200,1323" coordsize="10,20" path="m8200,1342l8209,1342,8209,1323,8200,1323,8200,1342xe" filled="true" fillcolor="#000000" stroked="false">
                <v:path arrowok="t"/>
                <v:fill type="solid"/>
              </v:shape>
            </v:group>
            <v:group style="position:absolute;left:8200;top:1342;width:10;height:20" coordorigin="8200,1342" coordsize="10,20">
              <v:shape style="position:absolute;left:8200;top:1342;width:10;height:20" coordorigin="8200,1342" coordsize="10,20" path="m8200,1361l8209,1361,8209,1342,8200,1342,8200,1361xe" filled="true" fillcolor="#000000" stroked="false">
                <v:path arrowok="t"/>
                <v:fill type="solid"/>
              </v:shape>
            </v:group>
            <v:group style="position:absolute;left:8200;top:1361;width:10;height:20" coordorigin="8200,1361" coordsize="10,20">
              <v:shape style="position:absolute;left:8200;top:1361;width:10;height:20" coordorigin="8200,1361" coordsize="10,20" path="m8200,1380l8209,1380,8209,1361,8200,1361,8200,1380xe" filled="true" fillcolor="#000000" stroked="false">
                <v:path arrowok="t"/>
                <v:fill type="solid"/>
              </v:shape>
            </v:group>
            <v:group style="position:absolute;left:8200;top:1380;width:10;height:20" coordorigin="8200,1380" coordsize="10,20">
              <v:shape style="position:absolute;left:8200;top:1380;width:10;height:20" coordorigin="8200,1380" coordsize="10,20" path="m8200,1400l8209,1400,8209,1380,8200,1380,8200,1400xe" filled="true" fillcolor="#000000" stroked="false">
                <v:path arrowok="t"/>
                <v:fill type="solid"/>
              </v:shape>
            </v:group>
            <v:group style="position:absolute;left:8200;top:1400;width:10;height:20" coordorigin="8200,1400" coordsize="10,20">
              <v:shape style="position:absolute;left:8200;top:1400;width:10;height:20" coordorigin="8200,1400" coordsize="10,20" path="m8200,1419l8209,1419,8209,1400,8200,1400,8200,1419xe" filled="true" fillcolor="#000000" stroked="false">
                <v:path arrowok="t"/>
                <v:fill type="solid"/>
              </v:shape>
            </v:group>
            <v:group style="position:absolute;left:8200;top:1419;width:10;height:20" coordorigin="8200,1419" coordsize="10,20">
              <v:shape style="position:absolute;left:8200;top:1419;width:10;height:20" coordorigin="8200,1419" coordsize="10,20" path="m8200,1438l8209,1438,8209,1419,8200,1419,8200,1438xe" filled="true" fillcolor="#000000" stroked="false">
                <v:path arrowok="t"/>
                <v:fill type="solid"/>
              </v:shape>
            </v:group>
            <v:group style="position:absolute;left:8200;top:1438;width:10;height:20" coordorigin="8200,1438" coordsize="10,20">
              <v:shape style="position:absolute;left:8200;top:1438;width:10;height:20" coordorigin="8200,1438" coordsize="10,20" path="m8200,1457l8209,1457,8209,1438,8200,1438,8200,1457xe" filled="true" fillcolor="#000000" stroked="false">
                <v:path arrowok="t"/>
                <v:fill type="solid"/>
              </v:shape>
            </v:group>
            <v:group style="position:absolute;left:8200;top:1457;width:10;height:20" coordorigin="8200,1457" coordsize="10,20">
              <v:shape style="position:absolute;left:8200;top:1457;width:10;height:20" coordorigin="8200,1457" coordsize="10,20" path="m8200,1476l8209,1476,8209,1457,8200,1457,8200,1476xe" filled="true" fillcolor="#000000" stroked="false">
                <v:path arrowok="t"/>
                <v:fill type="solid"/>
              </v:shape>
            </v:group>
            <v:group style="position:absolute;left:8200;top:1476;width:10;height:20" coordorigin="8200,1476" coordsize="10,20">
              <v:shape style="position:absolute;left:8200;top:1476;width:10;height:20" coordorigin="8200,1476" coordsize="10,20" path="m8200,1496l8209,1496,8209,1476,8200,1476,8200,1496xe" filled="true" fillcolor="#000000" stroked="false">
                <v:path arrowok="t"/>
                <v:fill type="solid"/>
              </v:shape>
            </v:group>
            <v:group style="position:absolute;left:8200;top:1496;width:10;height:20" coordorigin="8200,1496" coordsize="10,20">
              <v:shape style="position:absolute;left:8200;top:1496;width:10;height:20" coordorigin="8200,1496" coordsize="10,20" path="m8200,1515l8209,1515,8209,1496,8200,1496,8200,1515xe" filled="true" fillcolor="#000000" stroked="false">
                <v:path arrowok="t"/>
                <v:fill type="solid"/>
              </v:shape>
            </v:group>
            <v:group style="position:absolute;left:8200;top:1515;width:10;height:20" coordorigin="8200,1515" coordsize="10,20">
              <v:shape style="position:absolute;left:8200;top:1515;width:10;height:20" coordorigin="8200,1515" coordsize="10,20" path="m8200,1534l8209,1534,8209,1515,8200,1515,8200,1534xe" filled="true" fillcolor="#000000" stroked="false">
                <v:path arrowok="t"/>
                <v:fill type="solid"/>
              </v:shape>
            </v:group>
            <v:group style="position:absolute;left:8200;top:1534;width:10;height:20" coordorigin="8200,1534" coordsize="10,20">
              <v:shape style="position:absolute;left:8200;top:1534;width:10;height:20" coordorigin="8200,1534" coordsize="10,20" path="m8200,1553l8209,1553,8209,1534,8200,1534,8200,1553xe" filled="true" fillcolor="#000000" stroked="false">
                <v:path arrowok="t"/>
                <v:fill type="solid"/>
              </v:shape>
            </v:group>
            <v:group style="position:absolute;left:8200;top:1553;width:10;height:20" coordorigin="8200,1553" coordsize="10,20">
              <v:shape style="position:absolute;left:8200;top:1553;width:10;height:20" coordorigin="8200,1553" coordsize="10,20" path="m8200,1572l8209,1572,8209,1553,8200,1553,8200,1572xe" filled="true" fillcolor="#000000" stroked="false">
                <v:path arrowok="t"/>
                <v:fill type="solid"/>
              </v:shape>
            </v:group>
            <v:group style="position:absolute;left:8200;top:1572;width:10;height:20" coordorigin="8200,1572" coordsize="10,20">
              <v:shape style="position:absolute;left:8200;top:1572;width:10;height:20" coordorigin="8200,1572" coordsize="10,20" path="m8200,1592l8209,1592,8209,1572,8200,1572,8200,1592xe" filled="true" fillcolor="#000000" stroked="false">
                <v:path arrowok="t"/>
                <v:fill type="solid"/>
              </v:shape>
            </v:group>
            <v:group style="position:absolute;left:8200;top:1592;width:10;height:20" coordorigin="8200,1592" coordsize="10,20">
              <v:shape style="position:absolute;left:8200;top:1592;width:10;height:20" coordorigin="8200,1592" coordsize="10,20" path="m8200,1611l8209,1611,8209,1592,8200,1592,8200,1611xe" filled="true" fillcolor="#000000" stroked="false">
                <v:path arrowok="t"/>
                <v:fill type="solid"/>
              </v:shape>
            </v:group>
            <v:group style="position:absolute;left:8200;top:1611;width:10;height:20" coordorigin="8200,1611" coordsize="10,20">
              <v:shape style="position:absolute;left:8200;top:1611;width:10;height:20" coordorigin="8200,1611" coordsize="10,20" path="m8200,1630l8209,1630,8209,1611,8200,1611,8200,1630xe" filled="true" fillcolor="#000000" stroked="false">
                <v:path arrowok="t"/>
                <v:fill type="solid"/>
              </v:shape>
            </v:group>
            <v:group style="position:absolute;left:8200;top:1630;width:10;height:20" coordorigin="8200,1630" coordsize="10,20">
              <v:shape style="position:absolute;left:8200;top:1630;width:10;height:20" coordorigin="8200,1630" coordsize="10,20" path="m8200,1649l8209,1649,8209,1630,8200,1630,8200,1649xe" filled="true" fillcolor="#000000" stroked="false">
                <v:path arrowok="t"/>
                <v:fill type="solid"/>
              </v:shape>
            </v:group>
            <v:group style="position:absolute;left:8200;top:1649;width:10;height:20" coordorigin="8200,1649" coordsize="10,20">
              <v:shape style="position:absolute;left:8200;top:1649;width:10;height:20" coordorigin="8200,1649" coordsize="10,20" path="m8200,1668l8209,1668,8209,1649,8200,1649,8200,1668xe" filled="true" fillcolor="#000000" stroked="false">
                <v:path arrowok="t"/>
                <v:fill type="solid"/>
              </v:shape>
            </v:group>
            <v:group style="position:absolute;left:8200;top:1668;width:10;height:20" coordorigin="8200,1668" coordsize="10,20">
              <v:shape style="position:absolute;left:8200;top:1668;width:10;height:20" coordorigin="8200,1668" coordsize="10,20" path="m8200,1688l8209,1688,8209,1668,8200,1668,8200,1688xe" filled="true" fillcolor="#000000" stroked="false">
                <v:path arrowok="t"/>
                <v:fill type="solid"/>
              </v:shape>
            </v:group>
            <v:group style="position:absolute;left:8200;top:1688;width:10;height:20" coordorigin="8200,1688" coordsize="10,20">
              <v:shape style="position:absolute;left:8200;top:1688;width:10;height:20" coordorigin="8200,1688" coordsize="10,20" path="m8200,1707l8209,1707,8209,1688,8200,1688,8200,1707xe" filled="true" fillcolor="#000000" stroked="false">
                <v:path arrowok="t"/>
                <v:fill type="solid"/>
              </v:shape>
            </v:group>
            <v:group style="position:absolute;left:8200;top:1707;width:10;height:20" coordorigin="8200,1707" coordsize="10,20">
              <v:shape style="position:absolute;left:8200;top:1707;width:10;height:20" coordorigin="8200,1707" coordsize="10,20" path="m8200,1726l8209,1726,8209,1707,8200,1707,8200,1726xe" filled="true" fillcolor="#000000" stroked="false">
                <v:path arrowok="t"/>
                <v:fill type="solid"/>
              </v:shape>
            </v:group>
            <v:group style="position:absolute;left:8200;top:1726;width:10;height:20" coordorigin="8200,1726" coordsize="10,20">
              <v:shape style="position:absolute;left:8200;top:1726;width:10;height:20" coordorigin="8200,1726" coordsize="10,20" path="m8200,1745l8209,1745,8209,1726,8200,1726,8200,1745xe" filled="true" fillcolor="#000000" stroked="false">
                <v:path arrowok="t"/>
                <v:fill type="solid"/>
              </v:shape>
            </v:group>
            <v:group style="position:absolute;left:8200;top:1745;width:10;height:20" coordorigin="8200,1745" coordsize="10,20">
              <v:shape style="position:absolute;left:8200;top:1745;width:10;height:20" coordorigin="8200,1745" coordsize="10,20" path="m8200,1764l8209,1764,8209,1745,8200,1745,8200,1764xe" filled="true" fillcolor="#000000" stroked="false">
                <v:path arrowok="t"/>
                <v:fill type="solid"/>
              </v:shape>
            </v:group>
            <v:group style="position:absolute;left:8200;top:1764;width:10;height:20" coordorigin="8200,1764" coordsize="10,20">
              <v:shape style="position:absolute;left:8200;top:1764;width:10;height:20" coordorigin="8200,1764" coordsize="10,20" path="m8200,1784l8209,1784,8209,1764,8200,1764,8200,1784xe" filled="true" fillcolor="#000000" stroked="false">
                <v:path arrowok="t"/>
                <v:fill type="solid"/>
              </v:shape>
            </v:group>
            <v:group style="position:absolute;left:8200;top:1784;width:10;height:20" coordorigin="8200,1784" coordsize="10,20">
              <v:shape style="position:absolute;left:8200;top:1784;width:10;height:20" coordorigin="8200,1784" coordsize="10,20" path="m8200,1803l8209,1803,8209,1784,8200,1784,8200,1803xe" filled="true" fillcolor="#000000" stroked="false">
                <v:path arrowok="t"/>
                <v:fill type="solid"/>
              </v:shape>
            </v:group>
            <v:group style="position:absolute;left:8200;top:1803;width:10;height:20" coordorigin="8200,1803" coordsize="10,20">
              <v:shape style="position:absolute;left:8200;top:1803;width:10;height:20" coordorigin="8200,1803" coordsize="10,20" path="m8200,1822l8209,1822,8209,1803,8200,1803,8200,1822xe" filled="true" fillcolor="#000000" stroked="false">
                <v:path arrowok="t"/>
                <v:fill type="solid"/>
              </v:shape>
            </v:group>
            <v:group style="position:absolute;left:8200;top:1822;width:10;height:20" coordorigin="8200,1822" coordsize="10,20">
              <v:shape style="position:absolute;left:8200;top:1822;width:10;height:20" coordorigin="8200,1822" coordsize="10,20" path="m8200,1841l8209,1841,8209,1822,8200,1822,8200,1841xe" filled="true" fillcolor="#000000" stroked="false">
                <v:path arrowok="t"/>
                <v:fill type="solid"/>
              </v:shape>
            </v:group>
            <v:group style="position:absolute;left:8200;top:1841;width:10;height:20" coordorigin="8200,1841" coordsize="10,20">
              <v:shape style="position:absolute;left:8200;top:1841;width:10;height:20" coordorigin="8200,1841" coordsize="10,20" path="m8200,1860l8209,1860,8209,1841,8200,1841,8200,1860xe" filled="true" fillcolor="#000000" stroked="false">
                <v:path arrowok="t"/>
                <v:fill type="solid"/>
              </v:shape>
            </v:group>
            <v:group style="position:absolute;left:8200;top:1860;width:10;height:20" coordorigin="8200,1860" coordsize="10,20">
              <v:shape style="position:absolute;left:8200;top:1860;width:10;height:20" coordorigin="8200,1860" coordsize="10,20" path="m8200,1880l8209,1880,8209,1860,8200,1860,8200,1880xe" filled="true" fillcolor="#000000" stroked="false">
                <v:path arrowok="t"/>
                <v:fill type="solid"/>
              </v:shape>
            </v:group>
            <v:group style="position:absolute;left:8200;top:1880;width:10;height:20" coordorigin="8200,1880" coordsize="10,20">
              <v:shape style="position:absolute;left:8200;top:1880;width:10;height:20" coordorigin="8200,1880" coordsize="10,20" path="m8200,1899l8209,1899,8209,1880,8200,1880,8200,1899xe" filled="true" fillcolor="#000000" stroked="false">
                <v:path arrowok="t"/>
                <v:fill type="solid"/>
              </v:shape>
            </v:group>
            <v:group style="position:absolute;left:8200;top:1899;width:10;height:20" coordorigin="8200,1899" coordsize="10,20">
              <v:shape style="position:absolute;left:8200;top:1899;width:10;height:20" coordorigin="8200,1899" coordsize="10,20" path="m8200,1918l8209,1918,8209,1899,8200,1899,8200,1918xe" filled="true" fillcolor="#000000" stroked="false">
                <v:path arrowok="t"/>
                <v:fill type="solid"/>
              </v:shape>
            </v:group>
            <v:group style="position:absolute;left:8200;top:1918;width:10;height:20" coordorigin="8200,1918" coordsize="10,20">
              <v:shape style="position:absolute;left:8200;top:1918;width:10;height:20" coordorigin="8200,1918" coordsize="10,20" path="m8200,1937l8209,1937,8209,1918,8200,1918,8200,1937xe" filled="true" fillcolor="#000000" stroked="false">
                <v:path arrowok="t"/>
                <v:fill type="solid"/>
              </v:shape>
            </v:group>
            <v:group style="position:absolute;left:8200;top:1937;width:10;height:20" coordorigin="8200,1937" coordsize="10,20">
              <v:shape style="position:absolute;left:8200;top:1937;width:10;height:20" coordorigin="8200,1937" coordsize="10,20" path="m8200,1956l8209,1956,8209,1937,8200,1937,8200,1956xe" filled="true" fillcolor="#000000" stroked="false">
                <v:path arrowok="t"/>
                <v:fill type="solid"/>
              </v:shape>
            </v:group>
            <v:group style="position:absolute;left:8200;top:1956;width:10;height:20" coordorigin="8200,1956" coordsize="10,20">
              <v:shape style="position:absolute;left:8200;top:1956;width:10;height:20" coordorigin="8200,1956" coordsize="10,20" path="m8200,1976l8209,1976,8209,1956,8200,1956,8200,1976xe" filled="true" fillcolor="#000000" stroked="false">
                <v:path arrowok="t"/>
                <v:fill type="solid"/>
              </v:shape>
            </v:group>
            <v:group style="position:absolute;left:8200;top:1976;width:10;height:20" coordorigin="8200,1976" coordsize="10,20">
              <v:shape style="position:absolute;left:8200;top:1976;width:10;height:20" coordorigin="8200,1976" coordsize="10,20" path="m8200,1995l8209,1995,8209,1976,8200,1976,8200,1995xe" filled="true" fillcolor="#000000" stroked="false">
                <v:path arrowok="t"/>
                <v:fill type="solid"/>
              </v:shape>
            </v:group>
            <v:group style="position:absolute;left:8200;top:1995;width:10;height:20" coordorigin="8200,1995" coordsize="10,20">
              <v:shape style="position:absolute;left:8200;top:1995;width:10;height:20" coordorigin="8200,1995" coordsize="10,20" path="m8200,2014l8209,2014,8209,1995,8200,1995,8200,2014xe" filled="true" fillcolor="#000000" stroked="false">
                <v:path arrowok="t"/>
                <v:fill type="solid"/>
              </v:shape>
            </v:group>
            <v:group style="position:absolute;left:8200;top:2014;width:10;height:20" coordorigin="8200,2014" coordsize="10,20">
              <v:shape style="position:absolute;left:8200;top:2014;width:10;height:20" coordorigin="8200,2014" coordsize="10,20" path="m8200,2033l8209,2033,8209,2014,8200,2014,8200,2033xe" filled="true" fillcolor="#000000" stroked="false">
                <v:path arrowok="t"/>
                <v:fill type="solid"/>
              </v:shape>
            </v:group>
            <v:group style="position:absolute;left:8200;top:2033;width:10;height:20" coordorigin="8200,2033" coordsize="10,20">
              <v:shape style="position:absolute;left:8200;top:2033;width:10;height:20" coordorigin="8200,2033" coordsize="10,20" path="m8200,2052l8209,2052,8209,2033,8200,2033,8200,2052xe" filled="true" fillcolor="#000000" stroked="false">
                <v:path arrowok="t"/>
                <v:fill type="solid"/>
              </v:shape>
            </v:group>
            <v:group style="position:absolute;left:8200;top:2052;width:10;height:20" coordorigin="8200,2052" coordsize="10,20">
              <v:shape style="position:absolute;left:8200;top:2052;width:10;height:20" coordorigin="8200,2052" coordsize="10,20" path="m8200,2072l8209,2072,8209,2052,8200,2052,8200,2072xe" filled="true" fillcolor="#000000" stroked="false">
                <v:path arrowok="t"/>
                <v:fill type="solid"/>
              </v:shape>
            </v:group>
            <v:group style="position:absolute;left:8200;top:2072;width:10;height:20" coordorigin="8200,2072" coordsize="10,20">
              <v:shape style="position:absolute;left:8200;top:2072;width:10;height:20" coordorigin="8200,2072" coordsize="10,20" path="m8200,2091l8209,2091,8209,2072,8200,2072,8200,2091xe" filled="true" fillcolor="#000000" stroked="false">
                <v:path arrowok="t"/>
                <v:fill type="solid"/>
              </v:shape>
            </v:group>
            <v:group style="position:absolute;left:8200;top:2091;width:10;height:20" coordorigin="8200,2091" coordsize="10,20">
              <v:shape style="position:absolute;left:8200;top:2091;width:10;height:20" coordorigin="8200,2091" coordsize="10,20" path="m8200,2110l8209,2110,8209,2091,8200,2091,8200,2110xe" filled="true" fillcolor="#000000" stroked="false">
                <v:path arrowok="t"/>
                <v:fill type="solid"/>
              </v:shape>
            </v:group>
            <v:group style="position:absolute;left:8200;top:2110;width:10;height:20" coordorigin="8200,2110" coordsize="10,20">
              <v:shape style="position:absolute;left:8200;top:2110;width:10;height:20" coordorigin="8200,2110" coordsize="10,20" path="m8200,2129l8209,2129,8209,2110,8200,2110,8200,2129xe" filled="true" fillcolor="#000000" stroked="false">
                <v:path arrowok="t"/>
                <v:fill type="solid"/>
              </v:shape>
            </v:group>
            <v:group style="position:absolute;left:8200;top:2132;width:10;height:2" coordorigin="8200,2132" coordsize="10,2">
              <v:shape style="position:absolute;left:8200;top:2132;width:10;height:2" coordorigin="8200,2132" coordsize="10,0" path="m8200,2132l8209,2132e" filled="false" stroked="true" strokeweight=".23999pt" strokecolor="#000000">
                <v:path arrowok="t"/>
              </v:shape>
            </v:group>
            <v:group style="position:absolute;left:9016;top:1304;width:10;height:20" coordorigin="9016,1304" coordsize="10,20">
              <v:shape style="position:absolute;left:9016;top:1304;width:10;height:20" coordorigin="9016,1304" coordsize="10,20" path="m9016,1323l9026,1323,9026,1304,9016,1304,9016,1323xe" filled="true" fillcolor="#000000" stroked="false">
                <v:path arrowok="t"/>
                <v:fill type="solid"/>
              </v:shape>
            </v:group>
            <v:group style="position:absolute;left:9016;top:1323;width:10;height:20" coordorigin="9016,1323" coordsize="10,20">
              <v:shape style="position:absolute;left:9016;top:1323;width:10;height:20" coordorigin="9016,1323" coordsize="10,20" path="m9016,1342l9026,1342,9026,1323,9016,1323,9016,1342xe" filled="true" fillcolor="#000000" stroked="false">
                <v:path arrowok="t"/>
                <v:fill type="solid"/>
              </v:shape>
            </v:group>
            <v:group style="position:absolute;left:9016;top:1342;width:10;height:20" coordorigin="9016,1342" coordsize="10,20">
              <v:shape style="position:absolute;left:9016;top:1342;width:10;height:20" coordorigin="9016,1342" coordsize="10,20" path="m9016,1361l9026,1361,9026,1342,9016,1342,9016,1361xe" filled="true" fillcolor="#000000" stroked="false">
                <v:path arrowok="t"/>
                <v:fill type="solid"/>
              </v:shape>
            </v:group>
            <v:group style="position:absolute;left:9016;top:1361;width:10;height:20" coordorigin="9016,1361" coordsize="10,20">
              <v:shape style="position:absolute;left:9016;top:1361;width:10;height:20" coordorigin="9016,1361" coordsize="10,20" path="m9016,1380l9026,1380,9026,1361,9016,1361,9016,1380xe" filled="true" fillcolor="#000000" stroked="false">
                <v:path arrowok="t"/>
                <v:fill type="solid"/>
              </v:shape>
            </v:group>
            <v:group style="position:absolute;left:9016;top:1380;width:10;height:20" coordorigin="9016,1380" coordsize="10,20">
              <v:shape style="position:absolute;left:9016;top:1380;width:10;height:20" coordorigin="9016,1380" coordsize="10,20" path="m9016,1400l9026,1400,9026,1380,9016,1380,9016,1400xe" filled="true" fillcolor="#000000" stroked="false">
                <v:path arrowok="t"/>
                <v:fill type="solid"/>
              </v:shape>
            </v:group>
            <v:group style="position:absolute;left:9016;top:1400;width:10;height:20" coordorigin="9016,1400" coordsize="10,20">
              <v:shape style="position:absolute;left:9016;top:1400;width:10;height:20" coordorigin="9016,1400" coordsize="10,20" path="m9016,1419l9026,1419,9026,1400,9016,1400,9016,1419xe" filled="true" fillcolor="#000000" stroked="false">
                <v:path arrowok="t"/>
                <v:fill type="solid"/>
              </v:shape>
            </v:group>
            <v:group style="position:absolute;left:9016;top:1419;width:10;height:20" coordorigin="9016,1419" coordsize="10,20">
              <v:shape style="position:absolute;left:9016;top:1419;width:10;height:20" coordorigin="9016,1419" coordsize="10,20" path="m9016,1438l9026,1438,9026,1419,9016,1419,9016,1438xe" filled="true" fillcolor="#000000" stroked="false">
                <v:path arrowok="t"/>
                <v:fill type="solid"/>
              </v:shape>
            </v:group>
            <v:group style="position:absolute;left:9016;top:1438;width:10;height:20" coordorigin="9016,1438" coordsize="10,20">
              <v:shape style="position:absolute;left:9016;top:1438;width:10;height:20" coordorigin="9016,1438" coordsize="10,20" path="m9016,1457l9026,1457,9026,1438,9016,1438,9016,1457xe" filled="true" fillcolor="#000000" stroked="false">
                <v:path arrowok="t"/>
                <v:fill type="solid"/>
              </v:shape>
            </v:group>
            <v:group style="position:absolute;left:9016;top:1457;width:10;height:20" coordorigin="9016,1457" coordsize="10,20">
              <v:shape style="position:absolute;left:9016;top:1457;width:10;height:20" coordorigin="9016,1457" coordsize="10,20" path="m9016,1476l9026,1476,9026,1457,9016,1457,9016,1476xe" filled="true" fillcolor="#000000" stroked="false">
                <v:path arrowok="t"/>
                <v:fill type="solid"/>
              </v:shape>
            </v:group>
            <v:group style="position:absolute;left:9016;top:1476;width:10;height:20" coordorigin="9016,1476" coordsize="10,20">
              <v:shape style="position:absolute;left:9016;top:1476;width:10;height:20" coordorigin="9016,1476" coordsize="10,20" path="m9016,1496l9026,1496,9026,1476,9016,1476,9016,1496xe" filled="true" fillcolor="#000000" stroked="false">
                <v:path arrowok="t"/>
                <v:fill type="solid"/>
              </v:shape>
            </v:group>
            <v:group style="position:absolute;left:9016;top:1496;width:10;height:20" coordorigin="9016,1496" coordsize="10,20">
              <v:shape style="position:absolute;left:9016;top:1496;width:10;height:20" coordorigin="9016,1496" coordsize="10,20" path="m9016,1515l9026,1515,9026,1496,9016,1496,9016,1515xe" filled="true" fillcolor="#000000" stroked="false">
                <v:path arrowok="t"/>
                <v:fill type="solid"/>
              </v:shape>
            </v:group>
            <v:group style="position:absolute;left:9016;top:1515;width:10;height:20" coordorigin="9016,1515" coordsize="10,20">
              <v:shape style="position:absolute;left:9016;top:1515;width:10;height:20" coordorigin="9016,1515" coordsize="10,20" path="m9016,1534l9026,1534,9026,1515,9016,1515,9016,1534xe" filled="true" fillcolor="#000000" stroked="false">
                <v:path arrowok="t"/>
                <v:fill type="solid"/>
              </v:shape>
            </v:group>
            <v:group style="position:absolute;left:9016;top:1534;width:10;height:20" coordorigin="9016,1534" coordsize="10,20">
              <v:shape style="position:absolute;left:9016;top:1534;width:10;height:20" coordorigin="9016,1534" coordsize="10,20" path="m9016,1553l9026,1553,9026,1534,9016,1534,9016,1553xe" filled="true" fillcolor="#000000" stroked="false">
                <v:path arrowok="t"/>
                <v:fill type="solid"/>
              </v:shape>
            </v:group>
            <v:group style="position:absolute;left:9016;top:1553;width:10;height:20" coordorigin="9016,1553" coordsize="10,20">
              <v:shape style="position:absolute;left:9016;top:1553;width:10;height:20" coordorigin="9016,1553" coordsize="10,20" path="m9016,1572l9026,1572,9026,1553,9016,1553,9016,1572xe" filled="true" fillcolor="#000000" stroked="false">
                <v:path arrowok="t"/>
                <v:fill type="solid"/>
              </v:shape>
            </v:group>
            <v:group style="position:absolute;left:9016;top:1572;width:10;height:20" coordorigin="9016,1572" coordsize="10,20">
              <v:shape style="position:absolute;left:9016;top:1572;width:10;height:20" coordorigin="9016,1572" coordsize="10,20" path="m9016,1592l9026,1592,9026,1572,9016,1572,9016,1592xe" filled="true" fillcolor="#000000" stroked="false">
                <v:path arrowok="t"/>
                <v:fill type="solid"/>
              </v:shape>
            </v:group>
            <v:group style="position:absolute;left:9016;top:1592;width:10;height:20" coordorigin="9016,1592" coordsize="10,20">
              <v:shape style="position:absolute;left:9016;top:1592;width:10;height:20" coordorigin="9016,1592" coordsize="10,20" path="m9016,1611l9026,1611,9026,1592,9016,1592,9016,1611xe" filled="true" fillcolor="#000000" stroked="false">
                <v:path arrowok="t"/>
                <v:fill type="solid"/>
              </v:shape>
            </v:group>
            <v:group style="position:absolute;left:9016;top:1611;width:10;height:20" coordorigin="9016,1611" coordsize="10,20">
              <v:shape style="position:absolute;left:9016;top:1611;width:10;height:20" coordorigin="9016,1611" coordsize="10,20" path="m9016,1630l9026,1630,9026,1611,9016,1611,9016,1630xe" filled="true" fillcolor="#000000" stroked="false">
                <v:path arrowok="t"/>
                <v:fill type="solid"/>
              </v:shape>
            </v:group>
            <v:group style="position:absolute;left:9016;top:1630;width:10;height:20" coordorigin="9016,1630" coordsize="10,20">
              <v:shape style="position:absolute;left:9016;top:1630;width:10;height:20" coordorigin="9016,1630" coordsize="10,20" path="m9016,1649l9026,1649,9026,1630,9016,1630,9016,1649xe" filled="true" fillcolor="#000000" stroked="false">
                <v:path arrowok="t"/>
                <v:fill type="solid"/>
              </v:shape>
            </v:group>
            <v:group style="position:absolute;left:9016;top:1649;width:10;height:20" coordorigin="9016,1649" coordsize="10,20">
              <v:shape style="position:absolute;left:9016;top:1649;width:10;height:20" coordorigin="9016,1649" coordsize="10,20" path="m9016,1668l9026,1668,9026,1649,9016,1649,9016,1668xe" filled="true" fillcolor="#000000" stroked="false">
                <v:path arrowok="t"/>
                <v:fill type="solid"/>
              </v:shape>
            </v:group>
            <v:group style="position:absolute;left:9016;top:1668;width:10;height:20" coordorigin="9016,1668" coordsize="10,20">
              <v:shape style="position:absolute;left:9016;top:1668;width:10;height:20" coordorigin="9016,1668" coordsize="10,20" path="m9016,1688l9026,1688,9026,1668,9016,1668,9016,1688xe" filled="true" fillcolor="#000000" stroked="false">
                <v:path arrowok="t"/>
                <v:fill type="solid"/>
              </v:shape>
            </v:group>
            <v:group style="position:absolute;left:9016;top:1688;width:10;height:20" coordorigin="9016,1688" coordsize="10,20">
              <v:shape style="position:absolute;left:9016;top:1688;width:10;height:20" coordorigin="9016,1688" coordsize="10,20" path="m9016,1707l9026,1707,9026,1688,9016,1688,9016,1707xe" filled="true" fillcolor="#000000" stroked="false">
                <v:path arrowok="t"/>
                <v:fill type="solid"/>
              </v:shape>
            </v:group>
            <v:group style="position:absolute;left:9016;top:1707;width:10;height:20" coordorigin="9016,1707" coordsize="10,20">
              <v:shape style="position:absolute;left:9016;top:1707;width:10;height:20" coordorigin="9016,1707" coordsize="10,20" path="m9016,1726l9026,1726,9026,1707,9016,1707,9016,1726xe" filled="true" fillcolor="#000000" stroked="false">
                <v:path arrowok="t"/>
                <v:fill type="solid"/>
              </v:shape>
            </v:group>
            <v:group style="position:absolute;left:9016;top:1726;width:10;height:20" coordorigin="9016,1726" coordsize="10,20">
              <v:shape style="position:absolute;left:9016;top:1726;width:10;height:20" coordorigin="9016,1726" coordsize="10,20" path="m9016,1745l9026,1745,9026,1726,9016,1726,9016,1745xe" filled="true" fillcolor="#000000" stroked="false">
                <v:path arrowok="t"/>
                <v:fill type="solid"/>
              </v:shape>
            </v:group>
            <v:group style="position:absolute;left:9016;top:1745;width:10;height:20" coordorigin="9016,1745" coordsize="10,20">
              <v:shape style="position:absolute;left:9016;top:1745;width:10;height:20" coordorigin="9016,1745" coordsize="10,20" path="m9016,1764l9026,1764,9026,1745,9016,1745,9016,1764xe" filled="true" fillcolor="#000000" stroked="false">
                <v:path arrowok="t"/>
                <v:fill type="solid"/>
              </v:shape>
            </v:group>
            <v:group style="position:absolute;left:9016;top:1764;width:10;height:20" coordorigin="9016,1764" coordsize="10,20">
              <v:shape style="position:absolute;left:9016;top:1764;width:10;height:20" coordorigin="9016,1764" coordsize="10,20" path="m9016,1784l9026,1784,9026,1764,9016,1764,9016,1784xe" filled="true" fillcolor="#000000" stroked="false">
                <v:path arrowok="t"/>
                <v:fill type="solid"/>
              </v:shape>
            </v:group>
            <v:group style="position:absolute;left:9016;top:1784;width:10;height:20" coordorigin="9016,1784" coordsize="10,20">
              <v:shape style="position:absolute;left:9016;top:1784;width:10;height:20" coordorigin="9016,1784" coordsize="10,20" path="m9016,1803l9026,1803,9026,1784,9016,1784,9016,1803xe" filled="true" fillcolor="#000000" stroked="false">
                <v:path arrowok="t"/>
                <v:fill type="solid"/>
              </v:shape>
            </v:group>
            <v:group style="position:absolute;left:9016;top:1803;width:10;height:20" coordorigin="9016,1803" coordsize="10,20">
              <v:shape style="position:absolute;left:9016;top:1803;width:10;height:20" coordorigin="9016,1803" coordsize="10,20" path="m9016,1822l9026,1822,9026,1803,9016,1803,9016,1822xe" filled="true" fillcolor="#000000" stroked="false">
                <v:path arrowok="t"/>
                <v:fill type="solid"/>
              </v:shape>
            </v:group>
            <v:group style="position:absolute;left:9016;top:1822;width:10;height:20" coordorigin="9016,1822" coordsize="10,20">
              <v:shape style="position:absolute;left:9016;top:1822;width:10;height:20" coordorigin="9016,1822" coordsize="10,20" path="m9016,1841l9026,1841,9026,1822,9016,1822,9016,1841xe" filled="true" fillcolor="#000000" stroked="false">
                <v:path arrowok="t"/>
                <v:fill type="solid"/>
              </v:shape>
            </v:group>
            <v:group style="position:absolute;left:9016;top:1841;width:10;height:20" coordorigin="9016,1841" coordsize="10,20">
              <v:shape style="position:absolute;left:9016;top:1841;width:10;height:20" coordorigin="9016,1841" coordsize="10,20" path="m9016,1860l9026,1860,9026,1841,9016,1841,9016,1860xe" filled="true" fillcolor="#000000" stroked="false">
                <v:path arrowok="t"/>
                <v:fill type="solid"/>
              </v:shape>
            </v:group>
            <v:group style="position:absolute;left:9016;top:1860;width:10;height:20" coordorigin="9016,1860" coordsize="10,20">
              <v:shape style="position:absolute;left:9016;top:1860;width:10;height:20" coordorigin="9016,1860" coordsize="10,20" path="m9016,1880l9026,1880,9026,1860,9016,1860,9016,1880xe" filled="true" fillcolor="#000000" stroked="false">
                <v:path arrowok="t"/>
                <v:fill type="solid"/>
              </v:shape>
            </v:group>
            <v:group style="position:absolute;left:9016;top:1880;width:10;height:20" coordorigin="9016,1880" coordsize="10,20">
              <v:shape style="position:absolute;left:9016;top:1880;width:10;height:20" coordorigin="9016,1880" coordsize="10,20" path="m9016,1899l9026,1899,9026,1880,9016,1880,9016,1899xe" filled="true" fillcolor="#000000" stroked="false">
                <v:path arrowok="t"/>
                <v:fill type="solid"/>
              </v:shape>
            </v:group>
            <v:group style="position:absolute;left:9016;top:1899;width:10;height:20" coordorigin="9016,1899" coordsize="10,20">
              <v:shape style="position:absolute;left:9016;top:1899;width:10;height:20" coordorigin="9016,1899" coordsize="10,20" path="m9016,1918l9026,1918,9026,1899,9016,1899,9016,1918xe" filled="true" fillcolor="#000000" stroked="false">
                <v:path arrowok="t"/>
                <v:fill type="solid"/>
              </v:shape>
            </v:group>
            <v:group style="position:absolute;left:9016;top:1918;width:10;height:20" coordorigin="9016,1918" coordsize="10,20">
              <v:shape style="position:absolute;left:9016;top:1918;width:10;height:20" coordorigin="9016,1918" coordsize="10,20" path="m9016,1937l9026,1937,9026,1918,9016,1918,9016,1937xe" filled="true" fillcolor="#000000" stroked="false">
                <v:path arrowok="t"/>
                <v:fill type="solid"/>
              </v:shape>
            </v:group>
            <v:group style="position:absolute;left:9016;top:1937;width:10;height:20" coordorigin="9016,1937" coordsize="10,20">
              <v:shape style="position:absolute;left:9016;top:1937;width:10;height:20" coordorigin="9016,1937" coordsize="10,20" path="m9016,1956l9026,1956,9026,1937,9016,1937,9016,1956xe" filled="true" fillcolor="#000000" stroked="false">
                <v:path arrowok="t"/>
                <v:fill type="solid"/>
              </v:shape>
            </v:group>
            <v:group style="position:absolute;left:9016;top:1956;width:10;height:20" coordorigin="9016,1956" coordsize="10,20">
              <v:shape style="position:absolute;left:9016;top:1956;width:10;height:20" coordorigin="9016,1956" coordsize="10,20" path="m9016,1976l9026,1976,9026,1956,9016,1956,9016,1976xe" filled="true" fillcolor="#000000" stroked="false">
                <v:path arrowok="t"/>
                <v:fill type="solid"/>
              </v:shape>
            </v:group>
            <v:group style="position:absolute;left:9016;top:1976;width:10;height:20" coordorigin="9016,1976" coordsize="10,20">
              <v:shape style="position:absolute;left:9016;top:1976;width:10;height:20" coordorigin="9016,1976" coordsize="10,20" path="m9016,1995l9026,1995,9026,1976,9016,1976,9016,1995xe" filled="true" fillcolor="#000000" stroked="false">
                <v:path arrowok="t"/>
                <v:fill type="solid"/>
              </v:shape>
            </v:group>
            <v:group style="position:absolute;left:9016;top:1995;width:10;height:20" coordorigin="9016,1995" coordsize="10,20">
              <v:shape style="position:absolute;left:9016;top:1995;width:10;height:20" coordorigin="9016,1995" coordsize="10,20" path="m9016,2014l9026,2014,9026,1995,9016,1995,9016,2014xe" filled="true" fillcolor="#000000" stroked="false">
                <v:path arrowok="t"/>
                <v:fill type="solid"/>
              </v:shape>
            </v:group>
            <v:group style="position:absolute;left:9016;top:2014;width:10;height:20" coordorigin="9016,2014" coordsize="10,20">
              <v:shape style="position:absolute;left:9016;top:2014;width:10;height:20" coordorigin="9016,2014" coordsize="10,20" path="m9016,2033l9026,2033,9026,2014,9016,2014,9016,2033xe" filled="true" fillcolor="#000000" stroked="false">
                <v:path arrowok="t"/>
                <v:fill type="solid"/>
              </v:shape>
            </v:group>
            <v:group style="position:absolute;left:9016;top:2033;width:10;height:20" coordorigin="9016,2033" coordsize="10,20">
              <v:shape style="position:absolute;left:9016;top:2033;width:10;height:20" coordorigin="9016,2033" coordsize="10,20" path="m9016,2052l9026,2052,9026,2033,9016,2033,9016,2052xe" filled="true" fillcolor="#000000" stroked="false">
                <v:path arrowok="t"/>
                <v:fill type="solid"/>
              </v:shape>
            </v:group>
            <v:group style="position:absolute;left:9016;top:2052;width:10;height:20" coordorigin="9016,2052" coordsize="10,20">
              <v:shape style="position:absolute;left:9016;top:2052;width:10;height:20" coordorigin="9016,2052" coordsize="10,20" path="m9016,2072l9026,2072,9026,2052,9016,2052,9016,2072xe" filled="true" fillcolor="#000000" stroked="false">
                <v:path arrowok="t"/>
                <v:fill type="solid"/>
              </v:shape>
            </v:group>
            <v:group style="position:absolute;left:9016;top:2072;width:10;height:20" coordorigin="9016,2072" coordsize="10,20">
              <v:shape style="position:absolute;left:9016;top:2072;width:10;height:20" coordorigin="9016,2072" coordsize="10,20" path="m9016,2091l9026,2091,9026,2072,9016,2072,9016,2091xe" filled="true" fillcolor="#000000" stroked="false">
                <v:path arrowok="t"/>
                <v:fill type="solid"/>
              </v:shape>
            </v:group>
            <v:group style="position:absolute;left:9016;top:2091;width:10;height:20" coordorigin="9016,2091" coordsize="10,20">
              <v:shape style="position:absolute;left:9016;top:2091;width:10;height:20" coordorigin="9016,2091" coordsize="10,20" path="m9016,2110l9026,2110,9026,2091,9016,2091,9016,2110xe" filled="true" fillcolor="#000000" stroked="false">
                <v:path arrowok="t"/>
                <v:fill type="solid"/>
              </v:shape>
            </v:group>
            <v:group style="position:absolute;left:9016;top:2110;width:10;height:20" coordorigin="9016,2110" coordsize="10,20">
              <v:shape style="position:absolute;left:9016;top:2110;width:10;height:20" coordorigin="9016,2110" coordsize="10,20" path="m9016,2129l9026,2129,9026,2110,9016,2110,9016,2129xe" filled="true" fillcolor="#000000" stroked="false">
                <v:path arrowok="t"/>
                <v:fill type="solid"/>
              </v:shape>
            </v:group>
            <v:group style="position:absolute;left:9016;top:2132;width:10;height:2" coordorigin="9016,2132" coordsize="10,2">
              <v:shape style="position:absolute;left:9016;top:2132;width:10;height:2" coordorigin="9016,2132" coordsize="10,0" path="m9016,2132l9026,2132e" filled="false" stroked="true" strokeweight=".23999pt" strokecolor="#000000">
                <v:path arrowok="t"/>
              </v:shape>
              <v:shape style="position:absolute;left:1692;top:2033;width:1080;height:110" type="#_x0000_t75" stroked="false">
                <v:imagedata r:id="rId209" o:title=""/>
              </v:shape>
              <v:shape style="position:absolute;left:2748;top:2129;width:1628;height:14" type="#_x0000_t75" stroked="false">
                <v:imagedata r:id="rId210" o:title=""/>
              </v:shape>
              <v:shape style="position:absolute;left:4362;top:2129;width:830;height:14" type="#_x0000_t75" stroked="false">
                <v:imagedata r:id="rId211" o:title=""/>
              </v:shape>
              <v:shape style="position:absolute;left:5178;top:2129;width:1416;height:14" type="#_x0000_t75" stroked="false">
                <v:imagedata r:id="rId212" o:title=""/>
              </v:shape>
              <v:shape style="position:absolute;left:6580;top:2134;width:1620;height:10" type="#_x0000_t75" stroked="false">
                <v:imagedata r:id="rId213" o:title=""/>
              </v:shape>
              <v:shape style="position:absolute;left:8195;top:2134;width:821;height:10" type="#_x0000_t75" stroked="false">
                <v:imagedata r:id="rId208" o:title=""/>
              </v:shape>
              <v:shape style="position:absolute;left:9012;top:2134;width:1526;height:10" type="#_x0000_t75" stroked="false">
                <v:imagedata r:id="rId206" o:title=""/>
              </v:shape>
            </v:group>
            <v:group style="position:absolute;left:4367;top:2144;width:10;height:20" coordorigin="4367,2144" coordsize="10,20">
              <v:shape style="position:absolute;left:4367;top:2144;width:10;height:20" coordorigin="4367,2144" coordsize="10,20" path="m4367,2163l4376,2163,4376,2144,4367,2144,4367,2163xe" filled="true" fillcolor="#000000" stroked="false">
                <v:path arrowok="t"/>
                <v:fill type="solid"/>
              </v:shape>
            </v:group>
            <v:group style="position:absolute;left:4367;top:2163;width:10;height:20" coordorigin="4367,2163" coordsize="10,20">
              <v:shape style="position:absolute;left:4367;top:2163;width:10;height:20" coordorigin="4367,2163" coordsize="10,20" path="m4367,2182l4376,2182,4376,2163,4367,2163,4367,2182xe" filled="true" fillcolor="#000000" stroked="false">
                <v:path arrowok="t"/>
                <v:fill type="solid"/>
              </v:shape>
            </v:group>
            <v:group style="position:absolute;left:4367;top:2182;width:10;height:20" coordorigin="4367,2182" coordsize="10,20">
              <v:shape style="position:absolute;left:4367;top:2182;width:10;height:20" coordorigin="4367,2182" coordsize="10,20" path="m4367,2201l4376,2201,4376,2182,4367,2182,4367,2201xe" filled="true" fillcolor="#000000" stroked="false">
                <v:path arrowok="t"/>
                <v:fill type="solid"/>
              </v:shape>
            </v:group>
            <v:group style="position:absolute;left:4367;top:2201;width:10;height:20" coordorigin="4367,2201" coordsize="10,20">
              <v:shape style="position:absolute;left:4367;top:2201;width:10;height:20" coordorigin="4367,2201" coordsize="10,20" path="m4367,2220l4376,2220,4376,2201,4367,2201,4367,2220xe" filled="true" fillcolor="#000000" stroked="false">
                <v:path arrowok="t"/>
                <v:fill type="solid"/>
              </v:shape>
            </v:group>
            <v:group style="position:absolute;left:4367;top:2220;width:10;height:20" coordorigin="4367,2220" coordsize="10,20">
              <v:shape style="position:absolute;left:4367;top:2220;width:10;height:20" coordorigin="4367,2220" coordsize="10,20" path="m4367,2240l4376,2240,4376,2220,4367,2220,4367,2240xe" filled="true" fillcolor="#000000" stroked="false">
                <v:path arrowok="t"/>
                <v:fill type="solid"/>
              </v:shape>
            </v:group>
            <v:group style="position:absolute;left:4367;top:2240;width:10;height:20" coordorigin="4367,2240" coordsize="10,20">
              <v:shape style="position:absolute;left:4367;top:2240;width:10;height:20" coordorigin="4367,2240" coordsize="10,20" path="m4367,2259l4376,2259,4376,2240,4367,2240,4367,2259xe" filled="true" fillcolor="#000000" stroked="false">
                <v:path arrowok="t"/>
                <v:fill type="solid"/>
              </v:shape>
            </v:group>
            <v:group style="position:absolute;left:4367;top:2259;width:10;height:20" coordorigin="4367,2259" coordsize="10,20">
              <v:shape style="position:absolute;left:4367;top:2259;width:10;height:20" coordorigin="4367,2259" coordsize="10,20" path="m4367,2278l4376,2278,4376,2259,4367,2259,4367,2278xe" filled="true" fillcolor="#000000" stroked="false">
                <v:path arrowok="t"/>
                <v:fill type="solid"/>
              </v:shape>
            </v:group>
            <v:group style="position:absolute;left:4367;top:2278;width:10;height:20" coordorigin="4367,2278" coordsize="10,20">
              <v:shape style="position:absolute;left:4367;top:2278;width:10;height:20" coordorigin="4367,2278" coordsize="10,20" path="m4367,2297l4376,2297,4376,2278,4367,2278,4367,2297xe" filled="true" fillcolor="#000000" stroked="false">
                <v:path arrowok="t"/>
                <v:fill type="solid"/>
              </v:shape>
            </v:group>
            <v:group style="position:absolute;left:4367;top:2297;width:10;height:20" coordorigin="4367,2297" coordsize="10,20">
              <v:shape style="position:absolute;left:4367;top:2297;width:10;height:20" coordorigin="4367,2297" coordsize="10,20" path="m4367,2316l4376,2316,4376,2297,4367,2297,4367,2316xe" filled="true" fillcolor="#000000" stroked="false">
                <v:path arrowok="t"/>
                <v:fill type="solid"/>
              </v:shape>
            </v:group>
            <v:group style="position:absolute;left:4367;top:2316;width:10;height:20" coordorigin="4367,2316" coordsize="10,20">
              <v:shape style="position:absolute;left:4367;top:2316;width:10;height:20" coordorigin="4367,2316" coordsize="10,20" path="m4367,2336l4376,2336,4376,2316,4367,2316,4367,2336xe" filled="true" fillcolor="#000000" stroked="false">
                <v:path arrowok="t"/>
                <v:fill type="solid"/>
              </v:shape>
            </v:group>
            <v:group style="position:absolute;left:4367;top:2336;width:10;height:20" coordorigin="4367,2336" coordsize="10,20">
              <v:shape style="position:absolute;left:4367;top:2336;width:10;height:20" coordorigin="4367,2336" coordsize="10,20" path="m4367,2355l4376,2355,4376,2336,4367,2336,4367,2355xe" filled="true" fillcolor="#000000" stroked="false">
                <v:path arrowok="t"/>
                <v:fill type="solid"/>
              </v:shape>
            </v:group>
            <v:group style="position:absolute;left:4367;top:2355;width:10;height:20" coordorigin="4367,2355" coordsize="10,20">
              <v:shape style="position:absolute;left:4367;top:2355;width:10;height:20" coordorigin="4367,2355" coordsize="10,20" path="m4367,2375l4376,2375,4376,2355,4367,2355,4367,2375xe" filled="true" fillcolor="#000000" stroked="false">
                <v:path arrowok="t"/>
                <v:fill type="solid"/>
              </v:shape>
            </v:group>
            <v:group style="position:absolute;left:4367;top:2375;width:10;height:20" coordorigin="4367,2375" coordsize="10,20">
              <v:shape style="position:absolute;left:4367;top:2375;width:10;height:20" coordorigin="4367,2375" coordsize="10,20" path="m4367,2394l4376,2394,4376,2375,4367,2375,4367,2394xe" filled="true" fillcolor="#000000" stroked="false">
                <v:path arrowok="t"/>
                <v:fill type="solid"/>
              </v:shape>
            </v:group>
            <v:group style="position:absolute;left:4367;top:2394;width:10;height:20" coordorigin="4367,2394" coordsize="10,20">
              <v:shape style="position:absolute;left:4367;top:2394;width:10;height:20" coordorigin="4367,2394" coordsize="10,20" path="m4367,2413l4376,2413,4376,2394,4367,2394,4367,2413xe" filled="true" fillcolor="#000000" stroked="false">
                <v:path arrowok="t"/>
                <v:fill type="solid"/>
              </v:shape>
            </v:group>
            <v:group style="position:absolute;left:4367;top:2413;width:10;height:20" coordorigin="4367,2413" coordsize="10,20">
              <v:shape style="position:absolute;left:4367;top:2413;width:10;height:20" coordorigin="4367,2413" coordsize="10,20" path="m4367,2432l4376,2432,4376,2413,4367,2413,4367,2432xe" filled="true" fillcolor="#000000" stroked="false">
                <v:path arrowok="t"/>
                <v:fill type="solid"/>
              </v:shape>
            </v:group>
            <v:group style="position:absolute;left:4367;top:2432;width:10;height:20" coordorigin="4367,2432" coordsize="10,20">
              <v:shape style="position:absolute;left:4367;top:2432;width:10;height:20" coordorigin="4367,2432" coordsize="10,20" path="m4367,2451l4376,2451,4376,2432,4367,2432,4367,2451xe" filled="true" fillcolor="#000000" stroked="false">
                <v:path arrowok="t"/>
                <v:fill type="solid"/>
              </v:shape>
            </v:group>
            <v:group style="position:absolute;left:4367;top:2451;width:10;height:20" coordorigin="4367,2451" coordsize="10,20">
              <v:shape style="position:absolute;left:4367;top:2451;width:10;height:20" coordorigin="4367,2451" coordsize="10,20" path="m4367,2471l4376,2471,4376,2451,4367,2451,4367,2471xe" filled="true" fillcolor="#000000" stroked="false">
                <v:path arrowok="t"/>
                <v:fill type="solid"/>
              </v:shape>
            </v:group>
            <v:group style="position:absolute;left:4367;top:2471;width:10;height:20" coordorigin="4367,2471" coordsize="10,20">
              <v:shape style="position:absolute;left:4367;top:2471;width:10;height:20" coordorigin="4367,2471" coordsize="10,20" path="m4367,2490l4376,2490,4376,2471,4367,2471,4367,2490xe" filled="true" fillcolor="#000000" stroked="false">
                <v:path arrowok="t"/>
                <v:fill type="solid"/>
              </v:shape>
            </v:group>
            <v:group style="position:absolute;left:4367;top:2490;width:10;height:20" coordorigin="4367,2490" coordsize="10,20">
              <v:shape style="position:absolute;left:4367;top:2490;width:10;height:20" coordorigin="4367,2490" coordsize="10,20" path="m4367,2509l4376,2509,4376,2490,4367,2490,4367,2509xe" filled="true" fillcolor="#000000" stroked="false">
                <v:path arrowok="t"/>
                <v:fill type="solid"/>
              </v:shape>
            </v:group>
            <v:group style="position:absolute;left:4367;top:2509;width:10;height:20" coordorigin="4367,2509" coordsize="10,20">
              <v:shape style="position:absolute;left:4367;top:2509;width:10;height:20" coordorigin="4367,2509" coordsize="10,20" path="m4367,2528l4376,2528,4376,2509,4367,2509,4367,2528xe" filled="true" fillcolor="#000000" stroked="false">
                <v:path arrowok="t"/>
                <v:fill type="solid"/>
              </v:shape>
            </v:group>
            <v:group style="position:absolute;left:4367;top:2528;width:10;height:20" coordorigin="4367,2528" coordsize="10,20">
              <v:shape style="position:absolute;left:4367;top:2528;width:10;height:20" coordorigin="4367,2528" coordsize="10,20" path="m4367,2547l4376,2547,4376,2528,4367,2528,4367,2547xe" filled="true" fillcolor="#000000" stroked="false">
                <v:path arrowok="t"/>
                <v:fill type="solid"/>
              </v:shape>
            </v:group>
            <v:group style="position:absolute;left:4367;top:2547;width:10;height:20" coordorigin="4367,2547" coordsize="10,20">
              <v:shape style="position:absolute;left:4367;top:2547;width:10;height:20" coordorigin="4367,2547" coordsize="10,20" path="m4367,2567l4376,2567,4376,2547,4367,2547,4367,2567xe" filled="true" fillcolor="#000000" stroked="false">
                <v:path arrowok="t"/>
                <v:fill type="solid"/>
              </v:shape>
            </v:group>
            <v:group style="position:absolute;left:4367;top:2567;width:10;height:20" coordorigin="4367,2567" coordsize="10,20">
              <v:shape style="position:absolute;left:4367;top:2567;width:10;height:20" coordorigin="4367,2567" coordsize="10,20" path="m4367,2586l4376,2586,4376,2567,4367,2567,4367,2586xe" filled="true" fillcolor="#000000" stroked="false">
                <v:path arrowok="t"/>
                <v:fill type="solid"/>
              </v:shape>
            </v:group>
            <v:group style="position:absolute;left:4367;top:2592;width:10;height:2" coordorigin="4367,2592" coordsize="10,2">
              <v:shape style="position:absolute;left:4367;top:2592;width:10;height:2" coordorigin="4367,2592" coordsize="10,0" path="m4367,2592l4376,2592e" filled="false" stroked="true" strokeweight=".599980pt" strokecolor="#000000">
                <v:path arrowok="t"/>
              </v:shape>
            </v:group>
            <v:group style="position:absolute;left:5183;top:2144;width:10;height:20" coordorigin="5183,2144" coordsize="10,20">
              <v:shape style="position:absolute;left:5183;top:2144;width:10;height:20" coordorigin="5183,2144" coordsize="10,20" path="m5183,2163l5192,2163,5192,2144,5183,2144,5183,2163xe" filled="true" fillcolor="#000000" stroked="false">
                <v:path arrowok="t"/>
                <v:fill type="solid"/>
              </v:shape>
            </v:group>
            <v:group style="position:absolute;left:5183;top:2163;width:10;height:20" coordorigin="5183,2163" coordsize="10,20">
              <v:shape style="position:absolute;left:5183;top:2163;width:10;height:20" coordorigin="5183,2163" coordsize="10,20" path="m5183,2182l5192,2182,5192,2163,5183,2163,5183,2182xe" filled="true" fillcolor="#000000" stroked="false">
                <v:path arrowok="t"/>
                <v:fill type="solid"/>
              </v:shape>
            </v:group>
            <v:group style="position:absolute;left:5183;top:2182;width:10;height:20" coordorigin="5183,2182" coordsize="10,20">
              <v:shape style="position:absolute;left:5183;top:2182;width:10;height:20" coordorigin="5183,2182" coordsize="10,20" path="m5183,2201l5192,2201,5192,2182,5183,2182,5183,2201xe" filled="true" fillcolor="#000000" stroked="false">
                <v:path arrowok="t"/>
                <v:fill type="solid"/>
              </v:shape>
            </v:group>
            <v:group style="position:absolute;left:5183;top:2201;width:10;height:20" coordorigin="5183,2201" coordsize="10,20">
              <v:shape style="position:absolute;left:5183;top:2201;width:10;height:20" coordorigin="5183,2201" coordsize="10,20" path="m5183,2220l5192,2220,5192,2201,5183,2201,5183,2220xe" filled="true" fillcolor="#000000" stroked="false">
                <v:path arrowok="t"/>
                <v:fill type="solid"/>
              </v:shape>
            </v:group>
            <v:group style="position:absolute;left:5183;top:2220;width:10;height:20" coordorigin="5183,2220" coordsize="10,20">
              <v:shape style="position:absolute;left:5183;top:2220;width:10;height:20" coordorigin="5183,2220" coordsize="10,20" path="m5183,2240l5192,2240,5192,2220,5183,2220,5183,2240xe" filled="true" fillcolor="#000000" stroked="false">
                <v:path arrowok="t"/>
                <v:fill type="solid"/>
              </v:shape>
            </v:group>
            <v:group style="position:absolute;left:5183;top:2240;width:10;height:20" coordorigin="5183,2240" coordsize="10,20">
              <v:shape style="position:absolute;left:5183;top:2240;width:10;height:20" coordorigin="5183,2240" coordsize="10,20" path="m5183,2259l5192,2259,5192,2240,5183,2240,5183,2259xe" filled="true" fillcolor="#000000" stroked="false">
                <v:path arrowok="t"/>
                <v:fill type="solid"/>
              </v:shape>
            </v:group>
            <v:group style="position:absolute;left:5183;top:2259;width:10;height:20" coordorigin="5183,2259" coordsize="10,20">
              <v:shape style="position:absolute;left:5183;top:2259;width:10;height:20" coordorigin="5183,2259" coordsize="10,20" path="m5183,2278l5192,2278,5192,2259,5183,2259,5183,2278xe" filled="true" fillcolor="#000000" stroked="false">
                <v:path arrowok="t"/>
                <v:fill type="solid"/>
              </v:shape>
            </v:group>
            <v:group style="position:absolute;left:5183;top:2278;width:10;height:20" coordorigin="5183,2278" coordsize="10,20">
              <v:shape style="position:absolute;left:5183;top:2278;width:10;height:20" coordorigin="5183,2278" coordsize="10,20" path="m5183,2297l5192,2297,5192,2278,5183,2278,5183,2297xe" filled="true" fillcolor="#000000" stroked="false">
                <v:path arrowok="t"/>
                <v:fill type="solid"/>
              </v:shape>
            </v:group>
            <v:group style="position:absolute;left:5183;top:2297;width:10;height:20" coordorigin="5183,2297" coordsize="10,20">
              <v:shape style="position:absolute;left:5183;top:2297;width:10;height:20" coordorigin="5183,2297" coordsize="10,20" path="m5183,2316l5192,2316,5192,2297,5183,2297,5183,2316xe" filled="true" fillcolor="#000000" stroked="false">
                <v:path arrowok="t"/>
                <v:fill type="solid"/>
              </v:shape>
            </v:group>
            <v:group style="position:absolute;left:5183;top:2316;width:10;height:20" coordorigin="5183,2316" coordsize="10,20">
              <v:shape style="position:absolute;left:5183;top:2316;width:10;height:20" coordorigin="5183,2316" coordsize="10,20" path="m5183,2336l5192,2336,5192,2316,5183,2316,5183,2336xe" filled="true" fillcolor="#000000" stroked="false">
                <v:path arrowok="t"/>
                <v:fill type="solid"/>
              </v:shape>
            </v:group>
            <v:group style="position:absolute;left:5183;top:2336;width:10;height:20" coordorigin="5183,2336" coordsize="10,20">
              <v:shape style="position:absolute;left:5183;top:2336;width:10;height:20" coordorigin="5183,2336" coordsize="10,20" path="m5183,2355l5192,2355,5192,2336,5183,2336,5183,2355xe" filled="true" fillcolor="#000000" stroked="false">
                <v:path arrowok="t"/>
                <v:fill type="solid"/>
              </v:shape>
            </v:group>
            <v:group style="position:absolute;left:5183;top:2355;width:10;height:20" coordorigin="5183,2355" coordsize="10,20">
              <v:shape style="position:absolute;left:5183;top:2355;width:10;height:20" coordorigin="5183,2355" coordsize="10,20" path="m5183,2375l5192,2375,5192,2355,5183,2355,5183,2375xe" filled="true" fillcolor="#000000" stroked="false">
                <v:path arrowok="t"/>
                <v:fill type="solid"/>
              </v:shape>
            </v:group>
            <v:group style="position:absolute;left:5183;top:2375;width:10;height:20" coordorigin="5183,2375" coordsize="10,20">
              <v:shape style="position:absolute;left:5183;top:2375;width:10;height:20" coordorigin="5183,2375" coordsize="10,20" path="m5183,2394l5192,2394,5192,2375,5183,2375,5183,2394xe" filled="true" fillcolor="#000000" stroked="false">
                <v:path arrowok="t"/>
                <v:fill type="solid"/>
              </v:shape>
            </v:group>
            <v:group style="position:absolute;left:5183;top:2394;width:10;height:20" coordorigin="5183,2394" coordsize="10,20">
              <v:shape style="position:absolute;left:5183;top:2394;width:10;height:20" coordorigin="5183,2394" coordsize="10,20" path="m5183,2413l5192,2413,5192,2394,5183,2394,5183,2413xe" filled="true" fillcolor="#000000" stroked="false">
                <v:path arrowok="t"/>
                <v:fill type="solid"/>
              </v:shape>
            </v:group>
            <v:group style="position:absolute;left:5183;top:2413;width:10;height:20" coordorigin="5183,2413" coordsize="10,20">
              <v:shape style="position:absolute;left:5183;top:2413;width:10;height:20" coordorigin="5183,2413" coordsize="10,20" path="m5183,2432l5192,2432,5192,2413,5183,2413,5183,2432xe" filled="true" fillcolor="#000000" stroked="false">
                <v:path arrowok="t"/>
                <v:fill type="solid"/>
              </v:shape>
            </v:group>
            <v:group style="position:absolute;left:5183;top:2432;width:10;height:20" coordorigin="5183,2432" coordsize="10,20">
              <v:shape style="position:absolute;left:5183;top:2432;width:10;height:20" coordorigin="5183,2432" coordsize="10,20" path="m5183,2451l5192,2451,5192,2432,5183,2432,5183,2451xe" filled="true" fillcolor="#000000" stroked="false">
                <v:path arrowok="t"/>
                <v:fill type="solid"/>
              </v:shape>
            </v:group>
            <v:group style="position:absolute;left:5183;top:2451;width:10;height:20" coordorigin="5183,2451" coordsize="10,20">
              <v:shape style="position:absolute;left:5183;top:2451;width:10;height:20" coordorigin="5183,2451" coordsize="10,20" path="m5183,2471l5192,2471,5192,2451,5183,2451,5183,2471xe" filled="true" fillcolor="#000000" stroked="false">
                <v:path arrowok="t"/>
                <v:fill type="solid"/>
              </v:shape>
            </v:group>
            <v:group style="position:absolute;left:5183;top:2471;width:10;height:20" coordorigin="5183,2471" coordsize="10,20">
              <v:shape style="position:absolute;left:5183;top:2471;width:10;height:20" coordorigin="5183,2471" coordsize="10,20" path="m5183,2490l5192,2490,5192,2471,5183,2471,5183,2490xe" filled="true" fillcolor="#000000" stroked="false">
                <v:path arrowok="t"/>
                <v:fill type="solid"/>
              </v:shape>
            </v:group>
            <v:group style="position:absolute;left:5183;top:2490;width:10;height:20" coordorigin="5183,2490" coordsize="10,20">
              <v:shape style="position:absolute;left:5183;top:2490;width:10;height:20" coordorigin="5183,2490" coordsize="10,20" path="m5183,2509l5192,2509,5192,2490,5183,2490,5183,2509xe" filled="true" fillcolor="#000000" stroked="false">
                <v:path arrowok="t"/>
                <v:fill type="solid"/>
              </v:shape>
            </v:group>
            <v:group style="position:absolute;left:5183;top:2509;width:10;height:20" coordorigin="5183,2509" coordsize="10,20">
              <v:shape style="position:absolute;left:5183;top:2509;width:10;height:20" coordorigin="5183,2509" coordsize="10,20" path="m5183,2528l5192,2528,5192,2509,5183,2509,5183,2528xe" filled="true" fillcolor="#000000" stroked="false">
                <v:path arrowok="t"/>
                <v:fill type="solid"/>
              </v:shape>
            </v:group>
            <v:group style="position:absolute;left:5183;top:2528;width:10;height:20" coordorigin="5183,2528" coordsize="10,20">
              <v:shape style="position:absolute;left:5183;top:2528;width:10;height:20" coordorigin="5183,2528" coordsize="10,20" path="m5183,2547l5192,2547,5192,2528,5183,2528,5183,2547xe" filled="true" fillcolor="#000000" stroked="false">
                <v:path arrowok="t"/>
                <v:fill type="solid"/>
              </v:shape>
            </v:group>
            <v:group style="position:absolute;left:5183;top:2547;width:10;height:20" coordorigin="5183,2547" coordsize="10,20">
              <v:shape style="position:absolute;left:5183;top:2547;width:10;height:20" coordorigin="5183,2547" coordsize="10,20" path="m5183,2567l5192,2567,5192,2547,5183,2547,5183,2567xe" filled="true" fillcolor="#000000" stroked="false">
                <v:path arrowok="t"/>
                <v:fill type="solid"/>
              </v:shape>
            </v:group>
            <v:group style="position:absolute;left:5183;top:2567;width:10;height:20" coordorigin="5183,2567" coordsize="10,20">
              <v:shape style="position:absolute;left:5183;top:2567;width:10;height:20" coordorigin="5183,2567" coordsize="10,20" path="m5183,2586l5192,2586,5192,2567,5183,2567,5183,2586xe" filled="true" fillcolor="#000000" stroked="false">
                <v:path arrowok="t"/>
                <v:fill type="solid"/>
              </v:shape>
            </v:group>
            <v:group style="position:absolute;left:5183;top:2592;width:10;height:2" coordorigin="5183,2592" coordsize="10,2">
              <v:shape style="position:absolute;left:5183;top:2592;width:10;height:2" coordorigin="5183,2592" coordsize="10,0" path="m5183,2592l5192,2592e" filled="false" stroked="true" strokeweight=".599980pt" strokecolor="#000000">
                <v:path arrowok="t"/>
              </v:shape>
            </v:group>
            <v:group style="position:absolute;left:6585;top:2144;width:10;height:20" coordorigin="6585,2144" coordsize="10,20">
              <v:shape style="position:absolute;left:6585;top:2144;width:10;height:20" coordorigin="6585,2144" coordsize="10,20" path="m6585,2163l6594,2163,6594,2144,6585,2144,6585,2163xe" filled="true" fillcolor="#000000" stroked="false">
                <v:path arrowok="t"/>
                <v:fill type="solid"/>
              </v:shape>
            </v:group>
            <v:group style="position:absolute;left:6585;top:2163;width:10;height:20" coordorigin="6585,2163" coordsize="10,20">
              <v:shape style="position:absolute;left:6585;top:2163;width:10;height:20" coordorigin="6585,2163" coordsize="10,20" path="m6585,2182l6594,2182,6594,2163,6585,2163,6585,2182xe" filled="true" fillcolor="#000000" stroked="false">
                <v:path arrowok="t"/>
                <v:fill type="solid"/>
              </v:shape>
            </v:group>
            <v:group style="position:absolute;left:6585;top:2182;width:10;height:20" coordorigin="6585,2182" coordsize="10,20">
              <v:shape style="position:absolute;left:6585;top:2182;width:10;height:20" coordorigin="6585,2182" coordsize="10,20" path="m6585,2201l6594,2201,6594,2182,6585,2182,6585,2201xe" filled="true" fillcolor="#000000" stroked="false">
                <v:path arrowok="t"/>
                <v:fill type="solid"/>
              </v:shape>
            </v:group>
            <v:group style="position:absolute;left:6585;top:2201;width:10;height:20" coordorigin="6585,2201" coordsize="10,20">
              <v:shape style="position:absolute;left:6585;top:2201;width:10;height:20" coordorigin="6585,2201" coordsize="10,20" path="m6585,2220l6594,2220,6594,2201,6585,2201,6585,2220xe" filled="true" fillcolor="#000000" stroked="false">
                <v:path arrowok="t"/>
                <v:fill type="solid"/>
              </v:shape>
            </v:group>
            <v:group style="position:absolute;left:6585;top:2220;width:10;height:20" coordorigin="6585,2220" coordsize="10,20">
              <v:shape style="position:absolute;left:6585;top:2220;width:10;height:20" coordorigin="6585,2220" coordsize="10,20" path="m6585,2240l6594,2240,6594,2220,6585,2220,6585,2240xe" filled="true" fillcolor="#000000" stroked="false">
                <v:path arrowok="t"/>
                <v:fill type="solid"/>
              </v:shape>
            </v:group>
            <v:group style="position:absolute;left:6585;top:2240;width:10;height:20" coordorigin="6585,2240" coordsize="10,20">
              <v:shape style="position:absolute;left:6585;top:2240;width:10;height:20" coordorigin="6585,2240" coordsize="10,20" path="m6585,2259l6594,2259,6594,2240,6585,2240,6585,2259xe" filled="true" fillcolor="#000000" stroked="false">
                <v:path arrowok="t"/>
                <v:fill type="solid"/>
              </v:shape>
            </v:group>
            <v:group style="position:absolute;left:6585;top:2259;width:10;height:20" coordorigin="6585,2259" coordsize="10,20">
              <v:shape style="position:absolute;left:6585;top:2259;width:10;height:20" coordorigin="6585,2259" coordsize="10,20" path="m6585,2278l6594,2278,6594,2259,6585,2259,6585,2278xe" filled="true" fillcolor="#000000" stroked="false">
                <v:path arrowok="t"/>
                <v:fill type="solid"/>
              </v:shape>
            </v:group>
            <v:group style="position:absolute;left:6585;top:2278;width:10;height:20" coordorigin="6585,2278" coordsize="10,20">
              <v:shape style="position:absolute;left:6585;top:2278;width:10;height:20" coordorigin="6585,2278" coordsize="10,20" path="m6585,2297l6594,2297,6594,2278,6585,2278,6585,2297xe" filled="true" fillcolor="#000000" stroked="false">
                <v:path arrowok="t"/>
                <v:fill type="solid"/>
              </v:shape>
            </v:group>
            <v:group style="position:absolute;left:6585;top:2297;width:10;height:20" coordorigin="6585,2297" coordsize="10,20">
              <v:shape style="position:absolute;left:6585;top:2297;width:10;height:20" coordorigin="6585,2297" coordsize="10,20" path="m6585,2316l6594,2316,6594,2297,6585,2297,6585,2316xe" filled="true" fillcolor="#000000" stroked="false">
                <v:path arrowok="t"/>
                <v:fill type="solid"/>
              </v:shape>
            </v:group>
            <v:group style="position:absolute;left:6585;top:2316;width:10;height:20" coordorigin="6585,2316" coordsize="10,20">
              <v:shape style="position:absolute;left:6585;top:2316;width:10;height:20" coordorigin="6585,2316" coordsize="10,20" path="m6585,2336l6594,2336,6594,2316,6585,2316,6585,2336xe" filled="true" fillcolor="#000000" stroked="false">
                <v:path arrowok="t"/>
                <v:fill type="solid"/>
              </v:shape>
            </v:group>
            <v:group style="position:absolute;left:6585;top:2336;width:10;height:20" coordorigin="6585,2336" coordsize="10,20">
              <v:shape style="position:absolute;left:6585;top:2336;width:10;height:20" coordorigin="6585,2336" coordsize="10,20" path="m6585,2355l6594,2355,6594,2336,6585,2336,6585,2355xe" filled="true" fillcolor="#000000" stroked="false">
                <v:path arrowok="t"/>
                <v:fill type="solid"/>
              </v:shape>
            </v:group>
            <v:group style="position:absolute;left:6585;top:2355;width:10;height:20" coordorigin="6585,2355" coordsize="10,20">
              <v:shape style="position:absolute;left:6585;top:2355;width:10;height:20" coordorigin="6585,2355" coordsize="10,20" path="m6585,2375l6594,2375,6594,2355,6585,2355,6585,2375xe" filled="true" fillcolor="#000000" stroked="false">
                <v:path arrowok="t"/>
                <v:fill type="solid"/>
              </v:shape>
            </v:group>
            <v:group style="position:absolute;left:6585;top:2375;width:10;height:20" coordorigin="6585,2375" coordsize="10,20">
              <v:shape style="position:absolute;left:6585;top:2375;width:10;height:20" coordorigin="6585,2375" coordsize="10,20" path="m6585,2394l6594,2394,6594,2375,6585,2375,6585,2394xe" filled="true" fillcolor="#000000" stroked="false">
                <v:path arrowok="t"/>
                <v:fill type="solid"/>
              </v:shape>
            </v:group>
            <v:group style="position:absolute;left:6585;top:2394;width:10;height:20" coordorigin="6585,2394" coordsize="10,20">
              <v:shape style="position:absolute;left:6585;top:2394;width:10;height:20" coordorigin="6585,2394" coordsize="10,20" path="m6585,2413l6594,2413,6594,2394,6585,2394,6585,2413xe" filled="true" fillcolor="#000000" stroked="false">
                <v:path arrowok="t"/>
                <v:fill type="solid"/>
              </v:shape>
            </v:group>
            <v:group style="position:absolute;left:6585;top:2413;width:10;height:20" coordorigin="6585,2413" coordsize="10,20">
              <v:shape style="position:absolute;left:6585;top:2413;width:10;height:20" coordorigin="6585,2413" coordsize="10,20" path="m6585,2432l6594,2432,6594,2413,6585,2413,6585,2432xe" filled="true" fillcolor="#000000" stroked="false">
                <v:path arrowok="t"/>
                <v:fill type="solid"/>
              </v:shape>
            </v:group>
            <v:group style="position:absolute;left:6585;top:2432;width:10;height:20" coordorigin="6585,2432" coordsize="10,20">
              <v:shape style="position:absolute;left:6585;top:2432;width:10;height:20" coordorigin="6585,2432" coordsize="10,20" path="m6585,2451l6594,2451,6594,2432,6585,2432,6585,2451xe" filled="true" fillcolor="#000000" stroked="false">
                <v:path arrowok="t"/>
                <v:fill type="solid"/>
              </v:shape>
            </v:group>
            <v:group style="position:absolute;left:6585;top:2451;width:10;height:20" coordorigin="6585,2451" coordsize="10,20">
              <v:shape style="position:absolute;left:6585;top:2451;width:10;height:20" coordorigin="6585,2451" coordsize="10,20" path="m6585,2471l6594,2471,6594,2451,6585,2451,6585,2471xe" filled="true" fillcolor="#000000" stroked="false">
                <v:path arrowok="t"/>
                <v:fill type="solid"/>
              </v:shape>
            </v:group>
            <v:group style="position:absolute;left:6585;top:2471;width:10;height:20" coordorigin="6585,2471" coordsize="10,20">
              <v:shape style="position:absolute;left:6585;top:2471;width:10;height:20" coordorigin="6585,2471" coordsize="10,20" path="m6585,2490l6594,2490,6594,2471,6585,2471,6585,2490xe" filled="true" fillcolor="#000000" stroked="false">
                <v:path arrowok="t"/>
                <v:fill type="solid"/>
              </v:shape>
            </v:group>
            <v:group style="position:absolute;left:6585;top:2490;width:10;height:20" coordorigin="6585,2490" coordsize="10,20">
              <v:shape style="position:absolute;left:6585;top:2490;width:10;height:20" coordorigin="6585,2490" coordsize="10,20" path="m6585,2509l6594,2509,6594,2490,6585,2490,6585,2509xe" filled="true" fillcolor="#000000" stroked="false">
                <v:path arrowok="t"/>
                <v:fill type="solid"/>
              </v:shape>
            </v:group>
            <v:group style="position:absolute;left:6585;top:2509;width:10;height:20" coordorigin="6585,2509" coordsize="10,20">
              <v:shape style="position:absolute;left:6585;top:2509;width:10;height:20" coordorigin="6585,2509" coordsize="10,20" path="m6585,2528l6594,2528,6594,2509,6585,2509,6585,2528xe" filled="true" fillcolor="#000000" stroked="false">
                <v:path arrowok="t"/>
                <v:fill type="solid"/>
              </v:shape>
            </v:group>
            <v:group style="position:absolute;left:6585;top:2528;width:10;height:20" coordorigin="6585,2528" coordsize="10,20">
              <v:shape style="position:absolute;left:6585;top:2528;width:10;height:20" coordorigin="6585,2528" coordsize="10,20" path="m6585,2547l6594,2547,6594,2528,6585,2528,6585,2547xe" filled="true" fillcolor="#000000" stroked="false">
                <v:path arrowok="t"/>
                <v:fill type="solid"/>
              </v:shape>
            </v:group>
            <v:group style="position:absolute;left:6585;top:2547;width:10;height:20" coordorigin="6585,2547" coordsize="10,20">
              <v:shape style="position:absolute;left:6585;top:2547;width:10;height:20" coordorigin="6585,2547" coordsize="10,20" path="m6585,2567l6594,2567,6594,2547,6585,2547,6585,2567xe" filled="true" fillcolor="#000000" stroked="false">
                <v:path arrowok="t"/>
                <v:fill type="solid"/>
              </v:shape>
            </v:group>
            <v:group style="position:absolute;left:6585;top:2567;width:10;height:20" coordorigin="6585,2567" coordsize="10,20">
              <v:shape style="position:absolute;left:6585;top:2567;width:10;height:20" coordorigin="6585,2567" coordsize="10,20" path="m6585,2586l6594,2586,6594,2567,6585,2567,6585,2586xe" filled="true" fillcolor="#000000" stroked="false">
                <v:path arrowok="t"/>
                <v:fill type="solid"/>
              </v:shape>
            </v:group>
            <v:group style="position:absolute;left:6585;top:2592;width:10;height:2" coordorigin="6585,2592" coordsize="10,2">
              <v:shape style="position:absolute;left:6585;top:2592;width:10;height:2" coordorigin="6585,2592" coordsize="10,0" path="m6585,2592l6594,2592e" filled="false" stroked="true" strokeweight=".599980pt" strokecolor="#000000">
                <v:path arrowok="t"/>
              </v:shape>
            </v:group>
            <v:group style="position:absolute;left:8200;top:2144;width:10;height:20" coordorigin="8200,2144" coordsize="10,20">
              <v:shape style="position:absolute;left:8200;top:2144;width:10;height:20" coordorigin="8200,2144" coordsize="10,20" path="m8200,2163l8209,2163,8209,2144,8200,2144,8200,2163xe" filled="true" fillcolor="#000000" stroked="false">
                <v:path arrowok="t"/>
                <v:fill type="solid"/>
              </v:shape>
            </v:group>
            <v:group style="position:absolute;left:8200;top:2163;width:10;height:20" coordorigin="8200,2163" coordsize="10,20">
              <v:shape style="position:absolute;left:8200;top:2163;width:10;height:20" coordorigin="8200,2163" coordsize="10,20" path="m8200,2182l8209,2182,8209,2163,8200,2163,8200,2182xe" filled="true" fillcolor="#000000" stroked="false">
                <v:path arrowok="t"/>
                <v:fill type="solid"/>
              </v:shape>
            </v:group>
            <v:group style="position:absolute;left:8200;top:2182;width:10;height:20" coordorigin="8200,2182" coordsize="10,20">
              <v:shape style="position:absolute;left:8200;top:2182;width:10;height:20" coordorigin="8200,2182" coordsize="10,20" path="m8200,2201l8209,2201,8209,2182,8200,2182,8200,2201xe" filled="true" fillcolor="#000000" stroked="false">
                <v:path arrowok="t"/>
                <v:fill type="solid"/>
              </v:shape>
            </v:group>
            <v:group style="position:absolute;left:8200;top:2201;width:10;height:20" coordorigin="8200,2201" coordsize="10,20">
              <v:shape style="position:absolute;left:8200;top:2201;width:10;height:20" coordorigin="8200,2201" coordsize="10,20" path="m8200,2220l8209,2220,8209,2201,8200,2201,8200,2220xe" filled="true" fillcolor="#000000" stroked="false">
                <v:path arrowok="t"/>
                <v:fill type="solid"/>
              </v:shape>
            </v:group>
            <v:group style="position:absolute;left:8200;top:2220;width:10;height:20" coordorigin="8200,2220" coordsize="10,20">
              <v:shape style="position:absolute;left:8200;top:2220;width:10;height:20" coordorigin="8200,2220" coordsize="10,20" path="m8200,2240l8209,2240,8209,2220,8200,2220,8200,2240xe" filled="true" fillcolor="#000000" stroked="false">
                <v:path arrowok="t"/>
                <v:fill type="solid"/>
              </v:shape>
            </v:group>
            <v:group style="position:absolute;left:8200;top:2240;width:10;height:20" coordorigin="8200,2240" coordsize="10,20">
              <v:shape style="position:absolute;left:8200;top:2240;width:10;height:20" coordorigin="8200,2240" coordsize="10,20" path="m8200,2259l8209,2259,8209,2240,8200,2240,8200,2259xe" filled="true" fillcolor="#000000" stroked="false">
                <v:path arrowok="t"/>
                <v:fill type="solid"/>
              </v:shape>
            </v:group>
            <v:group style="position:absolute;left:8200;top:2259;width:10;height:20" coordorigin="8200,2259" coordsize="10,20">
              <v:shape style="position:absolute;left:8200;top:2259;width:10;height:20" coordorigin="8200,2259" coordsize="10,20" path="m8200,2278l8209,2278,8209,2259,8200,2259,8200,2278xe" filled="true" fillcolor="#000000" stroked="false">
                <v:path arrowok="t"/>
                <v:fill type="solid"/>
              </v:shape>
            </v:group>
            <v:group style="position:absolute;left:8200;top:2278;width:10;height:20" coordorigin="8200,2278" coordsize="10,20">
              <v:shape style="position:absolute;left:8200;top:2278;width:10;height:20" coordorigin="8200,2278" coordsize="10,20" path="m8200,2297l8209,2297,8209,2278,8200,2278,8200,2297xe" filled="true" fillcolor="#000000" stroked="false">
                <v:path arrowok="t"/>
                <v:fill type="solid"/>
              </v:shape>
            </v:group>
            <v:group style="position:absolute;left:8200;top:2297;width:10;height:20" coordorigin="8200,2297" coordsize="10,20">
              <v:shape style="position:absolute;left:8200;top:2297;width:10;height:20" coordorigin="8200,2297" coordsize="10,20" path="m8200,2316l8209,2316,8209,2297,8200,2297,8200,2316xe" filled="true" fillcolor="#000000" stroked="false">
                <v:path arrowok="t"/>
                <v:fill type="solid"/>
              </v:shape>
            </v:group>
            <v:group style="position:absolute;left:8200;top:2316;width:10;height:20" coordorigin="8200,2316" coordsize="10,20">
              <v:shape style="position:absolute;left:8200;top:2316;width:10;height:20" coordorigin="8200,2316" coordsize="10,20" path="m8200,2336l8209,2336,8209,2316,8200,2316,8200,2336xe" filled="true" fillcolor="#000000" stroked="false">
                <v:path arrowok="t"/>
                <v:fill type="solid"/>
              </v:shape>
            </v:group>
            <v:group style="position:absolute;left:8200;top:2336;width:10;height:20" coordorigin="8200,2336" coordsize="10,20">
              <v:shape style="position:absolute;left:8200;top:2336;width:10;height:20" coordorigin="8200,2336" coordsize="10,20" path="m8200,2355l8209,2355,8209,2336,8200,2336,8200,2355xe" filled="true" fillcolor="#000000" stroked="false">
                <v:path arrowok="t"/>
                <v:fill type="solid"/>
              </v:shape>
            </v:group>
            <v:group style="position:absolute;left:8200;top:2355;width:10;height:20" coordorigin="8200,2355" coordsize="10,20">
              <v:shape style="position:absolute;left:8200;top:2355;width:10;height:20" coordorigin="8200,2355" coordsize="10,20" path="m8200,2375l8209,2375,8209,2355,8200,2355,8200,2375xe" filled="true" fillcolor="#000000" stroked="false">
                <v:path arrowok="t"/>
                <v:fill type="solid"/>
              </v:shape>
            </v:group>
            <v:group style="position:absolute;left:8200;top:2375;width:10;height:20" coordorigin="8200,2375" coordsize="10,20">
              <v:shape style="position:absolute;left:8200;top:2375;width:10;height:20" coordorigin="8200,2375" coordsize="10,20" path="m8200,2394l8209,2394,8209,2375,8200,2375,8200,2394xe" filled="true" fillcolor="#000000" stroked="false">
                <v:path arrowok="t"/>
                <v:fill type="solid"/>
              </v:shape>
            </v:group>
            <v:group style="position:absolute;left:8200;top:2394;width:10;height:20" coordorigin="8200,2394" coordsize="10,20">
              <v:shape style="position:absolute;left:8200;top:2394;width:10;height:20" coordorigin="8200,2394" coordsize="10,20" path="m8200,2413l8209,2413,8209,2394,8200,2394,8200,2413xe" filled="true" fillcolor="#000000" stroked="false">
                <v:path arrowok="t"/>
                <v:fill type="solid"/>
              </v:shape>
            </v:group>
            <v:group style="position:absolute;left:8200;top:2413;width:10;height:20" coordorigin="8200,2413" coordsize="10,20">
              <v:shape style="position:absolute;left:8200;top:2413;width:10;height:20" coordorigin="8200,2413" coordsize="10,20" path="m8200,2432l8209,2432,8209,2413,8200,2413,8200,2432xe" filled="true" fillcolor="#000000" stroked="false">
                <v:path arrowok="t"/>
                <v:fill type="solid"/>
              </v:shape>
            </v:group>
            <v:group style="position:absolute;left:8200;top:2432;width:10;height:20" coordorigin="8200,2432" coordsize="10,20">
              <v:shape style="position:absolute;left:8200;top:2432;width:10;height:20" coordorigin="8200,2432" coordsize="10,20" path="m8200,2451l8209,2451,8209,2432,8200,2432,8200,2451xe" filled="true" fillcolor="#000000" stroked="false">
                <v:path arrowok="t"/>
                <v:fill type="solid"/>
              </v:shape>
            </v:group>
            <v:group style="position:absolute;left:8200;top:2451;width:10;height:20" coordorigin="8200,2451" coordsize="10,20">
              <v:shape style="position:absolute;left:8200;top:2451;width:10;height:20" coordorigin="8200,2451" coordsize="10,20" path="m8200,2471l8209,2471,8209,2451,8200,2451,8200,2471xe" filled="true" fillcolor="#000000" stroked="false">
                <v:path arrowok="t"/>
                <v:fill type="solid"/>
              </v:shape>
            </v:group>
            <v:group style="position:absolute;left:8200;top:2471;width:10;height:20" coordorigin="8200,2471" coordsize="10,20">
              <v:shape style="position:absolute;left:8200;top:2471;width:10;height:20" coordorigin="8200,2471" coordsize="10,20" path="m8200,2490l8209,2490,8209,2471,8200,2471,8200,2490xe" filled="true" fillcolor="#000000" stroked="false">
                <v:path arrowok="t"/>
                <v:fill type="solid"/>
              </v:shape>
            </v:group>
            <v:group style="position:absolute;left:8200;top:2490;width:10;height:20" coordorigin="8200,2490" coordsize="10,20">
              <v:shape style="position:absolute;left:8200;top:2490;width:10;height:20" coordorigin="8200,2490" coordsize="10,20" path="m8200,2509l8209,2509,8209,2490,8200,2490,8200,2509xe" filled="true" fillcolor="#000000" stroked="false">
                <v:path arrowok="t"/>
                <v:fill type="solid"/>
              </v:shape>
            </v:group>
            <v:group style="position:absolute;left:8200;top:2509;width:10;height:20" coordorigin="8200,2509" coordsize="10,20">
              <v:shape style="position:absolute;left:8200;top:2509;width:10;height:20" coordorigin="8200,2509" coordsize="10,20" path="m8200,2528l8209,2528,8209,2509,8200,2509,8200,2528xe" filled="true" fillcolor="#000000" stroked="false">
                <v:path arrowok="t"/>
                <v:fill type="solid"/>
              </v:shape>
            </v:group>
            <v:group style="position:absolute;left:8200;top:2528;width:10;height:20" coordorigin="8200,2528" coordsize="10,20">
              <v:shape style="position:absolute;left:8200;top:2528;width:10;height:20" coordorigin="8200,2528" coordsize="10,20" path="m8200,2547l8209,2547,8209,2528,8200,2528,8200,2547xe" filled="true" fillcolor="#000000" stroked="false">
                <v:path arrowok="t"/>
                <v:fill type="solid"/>
              </v:shape>
            </v:group>
            <v:group style="position:absolute;left:8200;top:2547;width:10;height:20" coordorigin="8200,2547" coordsize="10,20">
              <v:shape style="position:absolute;left:8200;top:2547;width:10;height:20" coordorigin="8200,2547" coordsize="10,20" path="m8200,2567l8209,2567,8209,2547,8200,2547,8200,2567xe" filled="true" fillcolor="#000000" stroked="false">
                <v:path arrowok="t"/>
                <v:fill type="solid"/>
              </v:shape>
            </v:group>
            <v:group style="position:absolute;left:8200;top:2567;width:10;height:20" coordorigin="8200,2567" coordsize="10,20">
              <v:shape style="position:absolute;left:8200;top:2567;width:10;height:20" coordorigin="8200,2567" coordsize="10,20" path="m8200,2586l8209,2586,8209,2567,8200,2567,8200,2586xe" filled="true" fillcolor="#000000" stroked="false">
                <v:path arrowok="t"/>
                <v:fill type="solid"/>
              </v:shape>
            </v:group>
            <v:group style="position:absolute;left:8200;top:2592;width:10;height:2" coordorigin="8200,2592" coordsize="10,2">
              <v:shape style="position:absolute;left:8200;top:2592;width:10;height:2" coordorigin="8200,2592" coordsize="10,0" path="m8200,2592l8209,2592e" filled="false" stroked="true" strokeweight=".599980pt" strokecolor="#000000">
                <v:path arrowok="t"/>
              </v:shape>
            </v:group>
            <v:group style="position:absolute;left:9016;top:2144;width:10;height:20" coordorigin="9016,2144" coordsize="10,20">
              <v:shape style="position:absolute;left:9016;top:2144;width:10;height:20" coordorigin="9016,2144" coordsize="10,20" path="m9016,2163l9026,2163,9026,2144,9016,2144,9016,2163xe" filled="true" fillcolor="#000000" stroked="false">
                <v:path arrowok="t"/>
                <v:fill type="solid"/>
              </v:shape>
            </v:group>
            <v:group style="position:absolute;left:9016;top:2163;width:10;height:20" coordorigin="9016,2163" coordsize="10,20">
              <v:shape style="position:absolute;left:9016;top:2163;width:10;height:20" coordorigin="9016,2163" coordsize="10,20" path="m9016,2182l9026,2182,9026,2163,9016,2163,9016,2182xe" filled="true" fillcolor="#000000" stroked="false">
                <v:path arrowok="t"/>
                <v:fill type="solid"/>
              </v:shape>
            </v:group>
            <v:group style="position:absolute;left:9016;top:2182;width:10;height:20" coordorigin="9016,2182" coordsize="10,20">
              <v:shape style="position:absolute;left:9016;top:2182;width:10;height:20" coordorigin="9016,2182" coordsize="10,20" path="m9016,2201l9026,2201,9026,2182,9016,2182,9016,2201xe" filled="true" fillcolor="#000000" stroked="false">
                <v:path arrowok="t"/>
                <v:fill type="solid"/>
              </v:shape>
            </v:group>
            <v:group style="position:absolute;left:9016;top:2201;width:10;height:20" coordorigin="9016,2201" coordsize="10,20">
              <v:shape style="position:absolute;left:9016;top:2201;width:10;height:20" coordorigin="9016,2201" coordsize="10,20" path="m9016,2220l9026,2220,9026,2201,9016,2201,9016,2220xe" filled="true" fillcolor="#000000" stroked="false">
                <v:path arrowok="t"/>
                <v:fill type="solid"/>
              </v:shape>
            </v:group>
            <v:group style="position:absolute;left:9016;top:2220;width:10;height:20" coordorigin="9016,2220" coordsize="10,20">
              <v:shape style="position:absolute;left:9016;top:2220;width:10;height:20" coordorigin="9016,2220" coordsize="10,20" path="m9016,2240l9026,2240,9026,2220,9016,2220,9016,2240xe" filled="true" fillcolor="#000000" stroked="false">
                <v:path arrowok="t"/>
                <v:fill type="solid"/>
              </v:shape>
            </v:group>
            <v:group style="position:absolute;left:9016;top:2240;width:10;height:20" coordorigin="9016,2240" coordsize="10,20">
              <v:shape style="position:absolute;left:9016;top:2240;width:10;height:20" coordorigin="9016,2240" coordsize="10,20" path="m9016,2259l9026,2259,9026,2240,9016,2240,9016,2259xe" filled="true" fillcolor="#000000" stroked="false">
                <v:path arrowok="t"/>
                <v:fill type="solid"/>
              </v:shape>
            </v:group>
            <v:group style="position:absolute;left:9016;top:2259;width:10;height:20" coordorigin="9016,2259" coordsize="10,20">
              <v:shape style="position:absolute;left:9016;top:2259;width:10;height:20" coordorigin="9016,2259" coordsize="10,20" path="m9016,2278l9026,2278,9026,2259,9016,2259,9016,2278xe" filled="true" fillcolor="#000000" stroked="false">
                <v:path arrowok="t"/>
                <v:fill type="solid"/>
              </v:shape>
            </v:group>
            <v:group style="position:absolute;left:9016;top:2278;width:10;height:20" coordorigin="9016,2278" coordsize="10,20">
              <v:shape style="position:absolute;left:9016;top:2278;width:10;height:20" coordorigin="9016,2278" coordsize="10,20" path="m9016,2297l9026,2297,9026,2278,9016,2278,9016,2297xe" filled="true" fillcolor="#000000" stroked="false">
                <v:path arrowok="t"/>
                <v:fill type="solid"/>
              </v:shape>
            </v:group>
            <v:group style="position:absolute;left:9016;top:2297;width:10;height:20" coordorigin="9016,2297" coordsize="10,20">
              <v:shape style="position:absolute;left:9016;top:2297;width:10;height:20" coordorigin="9016,2297" coordsize="10,20" path="m9016,2316l9026,2316,9026,2297,9016,2297,9016,2316xe" filled="true" fillcolor="#000000" stroked="false">
                <v:path arrowok="t"/>
                <v:fill type="solid"/>
              </v:shape>
            </v:group>
            <v:group style="position:absolute;left:9016;top:2316;width:10;height:20" coordorigin="9016,2316" coordsize="10,20">
              <v:shape style="position:absolute;left:9016;top:2316;width:10;height:20" coordorigin="9016,2316" coordsize="10,20" path="m9016,2336l9026,2336,9026,2316,9016,2316,9016,2336xe" filled="true" fillcolor="#000000" stroked="false">
                <v:path arrowok="t"/>
                <v:fill type="solid"/>
              </v:shape>
            </v:group>
            <v:group style="position:absolute;left:9016;top:2336;width:10;height:20" coordorigin="9016,2336" coordsize="10,20">
              <v:shape style="position:absolute;left:9016;top:2336;width:10;height:20" coordorigin="9016,2336" coordsize="10,20" path="m9016,2355l9026,2355,9026,2336,9016,2336,9016,2355xe" filled="true" fillcolor="#000000" stroked="false">
                <v:path arrowok="t"/>
                <v:fill type="solid"/>
              </v:shape>
            </v:group>
            <v:group style="position:absolute;left:9016;top:2355;width:10;height:20" coordorigin="9016,2355" coordsize="10,20">
              <v:shape style="position:absolute;left:9016;top:2355;width:10;height:20" coordorigin="9016,2355" coordsize="10,20" path="m9016,2375l9026,2375,9026,2355,9016,2355,9016,2375xe" filled="true" fillcolor="#000000" stroked="false">
                <v:path arrowok="t"/>
                <v:fill type="solid"/>
              </v:shape>
            </v:group>
            <v:group style="position:absolute;left:9016;top:2375;width:10;height:20" coordorigin="9016,2375" coordsize="10,20">
              <v:shape style="position:absolute;left:9016;top:2375;width:10;height:20" coordorigin="9016,2375" coordsize="10,20" path="m9016,2394l9026,2394,9026,2375,9016,2375,9016,2394xe" filled="true" fillcolor="#000000" stroked="false">
                <v:path arrowok="t"/>
                <v:fill type="solid"/>
              </v:shape>
            </v:group>
            <v:group style="position:absolute;left:9016;top:2394;width:10;height:20" coordorigin="9016,2394" coordsize="10,20">
              <v:shape style="position:absolute;left:9016;top:2394;width:10;height:20" coordorigin="9016,2394" coordsize="10,20" path="m9016,2413l9026,2413,9026,2394,9016,2394,9016,2413xe" filled="true" fillcolor="#000000" stroked="false">
                <v:path arrowok="t"/>
                <v:fill type="solid"/>
              </v:shape>
            </v:group>
            <v:group style="position:absolute;left:9016;top:2413;width:10;height:20" coordorigin="9016,2413" coordsize="10,20">
              <v:shape style="position:absolute;left:9016;top:2413;width:10;height:20" coordorigin="9016,2413" coordsize="10,20" path="m9016,2432l9026,2432,9026,2413,9016,2413,9016,2432xe" filled="true" fillcolor="#000000" stroked="false">
                <v:path arrowok="t"/>
                <v:fill type="solid"/>
              </v:shape>
            </v:group>
            <v:group style="position:absolute;left:9016;top:2432;width:10;height:20" coordorigin="9016,2432" coordsize="10,20">
              <v:shape style="position:absolute;left:9016;top:2432;width:10;height:20" coordorigin="9016,2432" coordsize="10,20" path="m9016,2451l9026,2451,9026,2432,9016,2432,9016,2451xe" filled="true" fillcolor="#000000" stroked="false">
                <v:path arrowok="t"/>
                <v:fill type="solid"/>
              </v:shape>
            </v:group>
            <v:group style="position:absolute;left:9016;top:2451;width:10;height:20" coordorigin="9016,2451" coordsize="10,20">
              <v:shape style="position:absolute;left:9016;top:2451;width:10;height:20" coordorigin="9016,2451" coordsize="10,20" path="m9016,2471l9026,2471,9026,2451,9016,2451,9016,2471xe" filled="true" fillcolor="#000000" stroked="false">
                <v:path arrowok="t"/>
                <v:fill type="solid"/>
              </v:shape>
            </v:group>
            <v:group style="position:absolute;left:9016;top:2471;width:10;height:20" coordorigin="9016,2471" coordsize="10,20">
              <v:shape style="position:absolute;left:9016;top:2471;width:10;height:20" coordorigin="9016,2471" coordsize="10,20" path="m9016,2490l9026,2490,9026,2471,9016,2471,9016,2490xe" filled="true" fillcolor="#000000" stroked="false">
                <v:path arrowok="t"/>
                <v:fill type="solid"/>
              </v:shape>
            </v:group>
            <v:group style="position:absolute;left:9016;top:2490;width:10;height:20" coordorigin="9016,2490" coordsize="10,20">
              <v:shape style="position:absolute;left:9016;top:2490;width:10;height:20" coordorigin="9016,2490" coordsize="10,20" path="m9016,2509l9026,2509,9026,2490,9016,2490,9016,2509xe" filled="true" fillcolor="#000000" stroked="false">
                <v:path arrowok="t"/>
                <v:fill type="solid"/>
              </v:shape>
            </v:group>
            <v:group style="position:absolute;left:9016;top:2509;width:10;height:20" coordorigin="9016,2509" coordsize="10,20">
              <v:shape style="position:absolute;left:9016;top:2509;width:10;height:20" coordorigin="9016,2509" coordsize="10,20" path="m9016,2528l9026,2528,9026,2509,9016,2509,9016,2528xe" filled="true" fillcolor="#000000" stroked="false">
                <v:path arrowok="t"/>
                <v:fill type="solid"/>
              </v:shape>
            </v:group>
            <v:group style="position:absolute;left:9016;top:2528;width:10;height:20" coordorigin="9016,2528" coordsize="10,20">
              <v:shape style="position:absolute;left:9016;top:2528;width:10;height:20" coordorigin="9016,2528" coordsize="10,20" path="m9016,2547l9026,2547,9026,2528,9016,2528,9016,2547xe" filled="true" fillcolor="#000000" stroked="false">
                <v:path arrowok="t"/>
                <v:fill type="solid"/>
              </v:shape>
            </v:group>
            <v:group style="position:absolute;left:9016;top:2547;width:10;height:20" coordorigin="9016,2547" coordsize="10,20">
              <v:shape style="position:absolute;left:9016;top:2547;width:10;height:20" coordorigin="9016,2547" coordsize="10,20" path="m9016,2567l9026,2567,9026,2547,9016,2547,9016,2567xe" filled="true" fillcolor="#000000" stroked="false">
                <v:path arrowok="t"/>
                <v:fill type="solid"/>
              </v:shape>
            </v:group>
            <v:group style="position:absolute;left:9016;top:2567;width:10;height:20" coordorigin="9016,2567" coordsize="10,20">
              <v:shape style="position:absolute;left:9016;top:2567;width:10;height:20" coordorigin="9016,2567" coordsize="10,20" path="m9016,2586l9026,2586,9026,2567,9016,2567,9016,2586xe" filled="true" fillcolor="#000000" stroked="false">
                <v:path arrowok="t"/>
                <v:fill type="solid"/>
              </v:shape>
            </v:group>
            <v:group style="position:absolute;left:9016;top:2592;width:10;height:2" coordorigin="9016,2592" coordsize="10,2">
              <v:shape style="position:absolute;left:9016;top:2592;width:10;height:2" coordorigin="9016,2592" coordsize="10,0" path="m9016,2592l9026,2592e" filled="false" stroked="true" strokeweight=".599980pt" strokecolor="#000000">
                <v:path arrowok="t"/>
              </v:shape>
              <v:shape style="position:absolute;left:1692;top:2598;width:1061;height:10" type="#_x0000_t75" stroked="false">
                <v:imagedata r:id="rId214" o:title=""/>
              </v:shape>
              <v:shape style="position:absolute;left:2748;top:2598;width:5451;height:10" type="#_x0000_t75" stroked="false">
                <v:imagedata r:id="rId215" o:title=""/>
              </v:shape>
              <v:shape style="position:absolute;left:8195;top:2598;width:821;height:10" type="#_x0000_t75" stroked="false">
                <v:imagedata r:id="rId216" o:title=""/>
              </v:shape>
              <v:shape style="position:absolute;left:9012;top:2598;width:1526;height:10" type="#_x0000_t75" stroked="false">
                <v:imagedata r:id="rId217" o:title=""/>
              </v:shape>
            </v:group>
            <v:group style="position:absolute;left:4367;top:2607;width:10;height:20" coordorigin="4367,2607" coordsize="10,20">
              <v:shape style="position:absolute;left:4367;top:2607;width:10;height:20" coordorigin="4367,2607" coordsize="10,20" path="m4367,2627l4376,2627,4376,2607,4367,2607,4367,2627xe" filled="true" fillcolor="#000000" stroked="false">
                <v:path arrowok="t"/>
                <v:fill type="solid"/>
              </v:shape>
            </v:group>
            <v:group style="position:absolute;left:4367;top:2627;width:10;height:20" coordorigin="4367,2627" coordsize="10,20">
              <v:shape style="position:absolute;left:4367;top:2627;width:10;height:20" coordorigin="4367,2627" coordsize="10,20" path="m4367,2646l4376,2646,4376,2627,4367,2627,4367,2646xe" filled="true" fillcolor="#000000" stroked="false">
                <v:path arrowok="t"/>
                <v:fill type="solid"/>
              </v:shape>
            </v:group>
            <v:group style="position:absolute;left:4367;top:2646;width:10;height:20" coordorigin="4367,2646" coordsize="10,20">
              <v:shape style="position:absolute;left:4367;top:2646;width:10;height:20" coordorigin="4367,2646" coordsize="10,20" path="m4367,2665l4376,2665,4376,2646,4367,2646,4367,2665xe" filled="true" fillcolor="#000000" stroked="false">
                <v:path arrowok="t"/>
                <v:fill type="solid"/>
              </v:shape>
            </v:group>
            <v:group style="position:absolute;left:4367;top:2665;width:10;height:20" coordorigin="4367,2665" coordsize="10,20">
              <v:shape style="position:absolute;left:4367;top:2665;width:10;height:20" coordorigin="4367,2665" coordsize="10,20" path="m4367,2684l4376,2684,4376,2665,4367,2665,4367,2684xe" filled="true" fillcolor="#000000" stroked="false">
                <v:path arrowok="t"/>
                <v:fill type="solid"/>
              </v:shape>
            </v:group>
            <v:group style="position:absolute;left:4367;top:2684;width:10;height:20" coordorigin="4367,2684" coordsize="10,20">
              <v:shape style="position:absolute;left:4367;top:2684;width:10;height:20" coordorigin="4367,2684" coordsize="10,20" path="m4367,2703l4376,2703,4376,2684,4367,2684,4367,2703xe" filled="true" fillcolor="#000000" stroked="false">
                <v:path arrowok="t"/>
                <v:fill type="solid"/>
              </v:shape>
            </v:group>
            <v:group style="position:absolute;left:4367;top:2703;width:10;height:20" coordorigin="4367,2703" coordsize="10,20">
              <v:shape style="position:absolute;left:4367;top:2703;width:10;height:20" coordorigin="4367,2703" coordsize="10,20" path="m4367,2723l4376,2723,4376,2703,4367,2703,4367,2723xe" filled="true" fillcolor="#000000" stroked="false">
                <v:path arrowok="t"/>
                <v:fill type="solid"/>
              </v:shape>
            </v:group>
            <v:group style="position:absolute;left:4367;top:2723;width:10;height:20" coordorigin="4367,2723" coordsize="10,20">
              <v:shape style="position:absolute;left:4367;top:2723;width:10;height:20" coordorigin="4367,2723" coordsize="10,20" path="m4367,2742l4376,2742,4376,2723,4367,2723,4367,2742xe" filled="true" fillcolor="#000000" stroked="false">
                <v:path arrowok="t"/>
                <v:fill type="solid"/>
              </v:shape>
            </v:group>
            <v:group style="position:absolute;left:4367;top:2742;width:10;height:20" coordorigin="4367,2742" coordsize="10,20">
              <v:shape style="position:absolute;left:4367;top:2742;width:10;height:20" coordorigin="4367,2742" coordsize="10,20" path="m4367,2761l4376,2761,4376,2742,4367,2742,4367,2761xe" filled="true" fillcolor="#000000" stroked="false">
                <v:path arrowok="t"/>
                <v:fill type="solid"/>
              </v:shape>
            </v:group>
            <v:group style="position:absolute;left:4367;top:2761;width:10;height:20" coordorigin="4367,2761" coordsize="10,20">
              <v:shape style="position:absolute;left:4367;top:2761;width:10;height:20" coordorigin="4367,2761" coordsize="10,20" path="m4367,2780l4376,2780,4376,2761,4367,2761,4367,2780xe" filled="true" fillcolor="#000000" stroked="false">
                <v:path arrowok="t"/>
                <v:fill type="solid"/>
              </v:shape>
            </v:group>
            <v:group style="position:absolute;left:4367;top:2780;width:10;height:20" coordorigin="4367,2780" coordsize="10,20">
              <v:shape style="position:absolute;left:4367;top:2780;width:10;height:20" coordorigin="4367,2780" coordsize="10,20" path="m4367,2799l4376,2799,4376,2780,4367,2780,4367,2799xe" filled="true" fillcolor="#000000" stroked="false">
                <v:path arrowok="t"/>
                <v:fill type="solid"/>
              </v:shape>
            </v:group>
            <v:group style="position:absolute;left:4367;top:2799;width:10;height:20" coordorigin="4367,2799" coordsize="10,20">
              <v:shape style="position:absolute;left:4367;top:2799;width:10;height:20" coordorigin="4367,2799" coordsize="10,20" path="m4367,2819l4376,2819,4376,2799,4367,2799,4367,2819xe" filled="true" fillcolor="#000000" stroked="false">
                <v:path arrowok="t"/>
                <v:fill type="solid"/>
              </v:shape>
            </v:group>
            <v:group style="position:absolute;left:4367;top:2819;width:10;height:20" coordorigin="4367,2819" coordsize="10,20">
              <v:shape style="position:absolute;left:4367;top:2819;width:10;height:20" coordorigin="4367,2819" coordsize="10,20" path="m4367,2838l4376,2838,4376,2819,4367,2819,4367,2838xe" filled="true" fillcolor="#000000" stroked="false">
                <v:path arrowok="t"/>
                <v:fill type="solid"/>
              </v:shape>
            </v:group>
            <v:group style="position:absolute;left:4367;top:2838;width:10;height:20" coordorigin="4367,2838" coordsize="10,20">
              <v:shape style="position:absolute;left:4367;top:2838;width:10;height:20" coordorigin="4367,2838" coordsize="10,20" path="m4367,2857l4376,2857,4376,2838,4367,2838,4367,2857xe" filled="true" fillcolor="#000000" stroked="false">
                <v:path arrowok="t"/>
                <v:fill type="solid"/>
              </v:shape>
            </v:group>
            <v:group style="position:absolute;left:4367;top:2857;width:10;height:20" coordorigin="4367,2857" coordsize="10,20">
              <v:shape style="position:absolute;left:4367;top:2857;width:10;height:20" coordorigin="4367,2857" coordsize="10,20" path="m4367,2876l4376,2876,4376,2857,4367,2857,4367,2876xe" filled="true" fillcolor="#000000" stroked="false">
                <v:path arrowok="t"/>
                <v:fill type="solid"/>
              </v:shape>
            </v:group>
            <v:group style="position:absolute;left:4367;top:2876;width:10;height:20" coordorigin="4367,2876" coordsize="10,20">
              <v:shape style="position:absolute;left:4367;top:2876;width:10;height:20" coordorigin="4367,2876" coordsize="10,20" path="m4367,2895l4376,2895,4376,2876,4367,2876,4367,2895xe" filled="true" fillcolor="#000000" stroked="false">
                <v:path arrowok="t"/>
                <v:fill type="solid"/>
              </v:shape>
            </v:group>
            <v:group style="position:absolute;left:4367;top:2895;width:10;height:20" coordorigin="4367,2895" coordsize="10,20">
              <v:shape style="position:absolute;left:4367;top:2895;width:10;height:20" coordorigin="4367,2895" coordsize="10,20" path="m4367,2915l4376,2915,4376,2895,4367,2895,4367,2915xe" filled="true" fillcolor="#000000" stroked="false">
                <v:path arrowok="t"/>
                <v:fill type="solid"/>
              </v:shape>
            </v:group>
            <v:group style="position:absolute;left:4367;top:2915;width:10;height:20" coordorigin="4367,2915" coordsize="10,20">
              <v:shape style="position:absolute;left:4367;top:2915;width:10;height:20" coordorigin="4367,2915" coordsize="10,20" path="m4367,2934l4376,2934,4376,2915,4367,2915,4367,2934xe" filled="true" fillcolor="#000000" stroked="false">
                <v:path arrowok="t"/>
                <v:fill type="solid"/>
              </v:shape>
            </v:group>
            <v:group style="position:absolute;left:4367;top:2934;width:10;height:20" coordorigin="4367,2934" coordsize="10,20">
              <v:shape style="position:absolute;left:4367;top:2934;width:10;height:20" coordorigin="4367,2934" coordsize="10,20" path="m4367,2953l4376,2953,4376,2934,4367,2934,4367,2953xe" filled="true" fillcolor="#000000" stroked="false">
                <v:path arrowok="t"/>
                <v:fill type="solid"/>
              </v:shape>
            </v:group>
            <v:group style="position:absolute;left:4367;top:2953;width:10;height:20" coordorigin="4367,2953" coordsize="10,20">
              <v:shape style="position:absolute;left:4367;top:2953;width:10;height:20" coordorigin="4367,2953" coordsize="10,20" path="m4367,2972l4376,2972,4376,2953,4367,2953,4367,2972xe" filled="true" fillcolor="#000000" stroked="false">
                <v:path arrowok="t"/>
                <v:fill type="solid"/>
              </v:shape>
            </v:group>
            <v:group style="position:absolute;left:4367;top:2972;width:10;height:20" coordorigin="4367,2972" coordsize="10,20">
              <v:shape style="position:absolute;left:4367;top:2972;width:10;height:20" coordorigin="4367,2972" coordsize="10,20" path="m4367,2991l4376,2991,4376,2972,4367,2972,4367,2991xe" filled="true" fillcolor="#000000" stroked="false">
                <v:path arrowok="t"/>
                <v:fill type="solid"/>
              </v:shape>
            </v:group>
            <v:group style="position:absolute;left:4367;top:2991;width:10;height:20" coordorigin="4367,2991" coordsize="10,20">
              <v:shape style="position:absolute;left:4367;top:2991;width:10;height:20" coordorigin="4367,2991" coordsize="10,20" path="m4367,3011l4376,3011,4376,2991,4367,2991,4367,3011xe" filled="true" fillcolor="#000000" stroked="false">
                <v:path arrowok="t"/>
                <v:fill type="solid"/>
              </v:shape>
            </v:group>
            <v:group style="position:absolute;left:4367;top:3011;width:10;height:20" coordorigin="4367,3011" coordsize="10,20">
              <v:shape style="position:absolute;left:4367;top:3011;width:10;height:20" coordorigin="4367,3011" coordsize="10,20" path="m4367,3030l4376,3030,4376,3011,4367,3011,4367,3030xe" filled="true" fillcolor="#000000" stroked="false">
                <v:path arrowok="t"/>
                <v:fill type="solid"/>
              </v:shape>
            </v:group>
            <v:group style="position:absolute;left:4367;top:3030;width:10;height:20" coordorigin="4367,3030" coordsize="10,20">
              <v:shape style="position:absolute;left:4367;top:3030;width:10;height:20" coordorigin="4367,3030" coordsize="10,20" path="m4367,3049l4376,3049,4376,3030,4367,3030,4367,3049xe" filled="true" fillcolor="#000000" stroked="false">
                <v:path arrowok="t"/>
                <v:fill type="solid"/>
              </v:shape>
            </v:group>
            <v:group style="position:absolute;left:4367;top:3056;width:10;height:2" coordorigin="4367,3056" coordsize="10,2">
              <v:shape style="position:absolute;left:4367;top:3056;width:10;height:2" coordorigin="4367,3056" coordsize="10,0" path="m4367,3056l4376,3056e" filled="false" stroked="true" strokeweight=".72003pt" strokecolor="#000000">
                <v:path arrowok="t"/>
              </v:shape>
            </v:group>
            <v:group style="position:absolute;left:5183;top:2607;width:10;height:20" coordorigin="5183,2607" coordsize="10,20">
              <v:shape style="position:absolute;left:5183;top:2607;width:10;height:20" coordorigin="5183,2607" coordsize="10,20" path="m5183,2627l5192,2627,5192,2607,5183,2607,5183,2627xe" filled="true" fillcolor="#000000" stroked="false">
                <v:path arrowok="t"/>
                <v:fill type="solid"/>
              </v:shape>
            </v:group>
            <v:group style="position:absolute;left:5183;top:2627;width:10;height:20" coordorigin="5183,2627" coordsize="10,20">
              <v:shape style="position:absolute;left:5183;top:2627;width:10;height:20" coordorigin="5183,2627" coordsize="10,20" path="m5183,2646l5192,2646,5192,2627,5183,2627,5183,2646xe" filled="true" fillcolor="#000000" stroked="false">
                <v:path arrowok="t"/>
                <v:fill type="solid"/>
              </v:shape>
            </v:group>
            <v:group style="position:absolute;left:5183;top:2646;width:10;height:20" coordorigin="5183,2646" coordsize="10,20">
              <v:shape style="position:absolute;left:5183;top:2646;width:10;height:20" coordorigin="5183,2646" coordsize="10,20" path="m5183,2665l5192,2665,5192,2646,5183,2646,5183,2665xe" filled="true" fillcolor="#000000" stroked="false">
                <v:path arrowok="t"/>
                <v:fill type="solid"/>
              </v:shape>
            </v:group>
            <v:group style="position:absolute;left:5183;top:2665;width:10;height:20" coordorigin="5183,2665" coordsize="10,20">
              <v:shape style="position:absolute;left:5183;top:2665;width:10;height:20" coordorigin="5183,2665" coordsize="10,20" path="m5183,2684l5192,2684,5192,2665,5183,2665,5183,2684xe" filled="true" fillcolor="#000000" stroked="false">
                <v:path arrowok="t"/>
                <v:fill type="solid"/>
              </v:shape>
            </v:group>
            <v:group style="position:absolute;left:5183;top:2684;width:10;height:20" coordorigin="5183,2684" coordsize="10,20">
              <v:shape style="position:absolute;left:5183;top:2684;width:10;height:20" coordorigin="5183,2684" coordsize="10,20" path="m5183,2703l5192,2703,5192,2684,5183,2684,5183,2703xe" filled="true" fillcolor="#000000" stroked="false">
                <v:path arrowok="t"/>
                <v:fill type="solid"/>
              </v:shape>
            </v:group>
            <v:group style="position:absolute;left:5183;top:2703;width:10;height:20" coordorigin="5183,2703" coordsize="10,20">
              <v:shape style="position:absolute;left:5183;top:2703;width:10;height:20" coordorigin="5183,2703" coordsize="10,20" path="m5183,2723l5192,2723,5192,2703,5183,2703,5183,2723xe" filled="true" fillcolor="#000000" stroked="false">
                <v:path arrowok="t"/>
                <v:fill type="solid"/>
              </v:shape>
            </v:group>
            <v:group style="position:absolute;left:5183;top:2723;width:10;height:20" coordorigin="5183,2723" coordsize="10,20">
              <v:shape style="position:absolute;left:5183;top:2723;width:10;height:20" coordorigin="5183,2723" coordsize="10,20" path="m5183,2742l5192,2742,5192,2723,5183,2723,5183,2742xe" filled="true" fillcolor="#000000" stroked="false">
                <v:path arrowok="t"/>
                <v:fill type="solid"/>
              </v:shape>
            </v:group>
            <v:group style="position:absolute;left:5183;top:2742;width:10;height:20" coordorigin="5183,2742" coordsize="10,20">
              <v:shape style="position:absolute;left:5183;top:2742;width:10;height:20" coordorigin="5183,2742" coordsize="10,20" path="m5183,2761l5192,2761,5192,2742,5183,2742,5183,2761xe" filled="true" fillcolor="#000000" stroked="false">
                <v:path arrowok="t"/>
                <v:fill type="solid"/>
              </v:shape>
            </v:group>
            <v:group style="position:absolute;left:5183;top:2761;width:10;height:20" coordorigin="5183,2761" coordsize="10,20">
              <v:shape style="position:absolute;left:5183;top:2761;width:10;height:20" coordorigin="5183,2761" coordsize="10,20" path="m5183,2780l5192,2780,5192,2761,5183,2761,5183,2780xe" filled="true" fillcolor="#000000" stroked="false">
                <v:path arrowok="t"/>
                <v:fill type="solid"/>
              </v:shape>
            </v:group>
            <v:group style="position:absolute;left:5183;top:2780;width:10;height:20" coordorigin="5183,2780" coordsize="10,20">
              <v:shape style="position:absolute;left:5183;top:2780;width:10;height:20" coordorigin="5183,2780" coordsize="10,20" path="m5183,2799l5192,2799,5192,2780,5183,2780,5183,2799xe" filled="true" fillcolor="#000000" stroked="false">
                <v:path arrowok="t"/>
                <v:fill type="solid"/>
              </v:shape>
            </v:group>
            <v:group style="position:absolute;left:5183;top:2799;width:10;height:20" coordorigin="5183,2799" coordsize="10,20">
              <v:shape style="position:absolute;left:5183;top:2799;width:10;height:20" coordorigin="5183,2799" coordsize="10,20" path="m5183,2819l5192,2819,5192,2799,5183,2799,5183,2819xe" filled="true" fillcolor="#000000" stroked="false">
                <v:path arrowok="t"/>
                <v:fill type="solid"/>
              </v:shape>
            </v:group>
            <v:group style="position:absolute;left:5183;top:2819;width:10;height:20" coordorigin="5183,2819" coordsize="10,20">
              <v:shape style="position:absolute;left:5183;top:2819;width:10;height:20" coordorigin="5183,2819" coordsize="10,20" path="m5183,2838l5192,2838,5192,2819,5183,2819,5183,2838xe" filled="true" fillcolor="#000000" stroked="false">
                <v:path arrowok="t"/>
                <v:fill type="solid"/>
              </v:shape>
            </v:group>
            <v:group style="position:absolute;left:5183;top:2838;width:10;height:20" coordorigin="5183,2838" coordsize="10,20">
              <v:shape style="position:absolute;left:5183;top:2838;width:10;height:20" coordorigin="5183,2838" coordsize="10,20" path="m5183,2857l5192,2857,5192,2838,5183,2838,5183,2857xe" filled="true" fillcolor="#000000" stroked="false">
                <v:path arrowok="t"/>
                <v:fill type="solid"/>
              </v:shape>
            </v:group>
            <v:group style="position:absolute;left:5183;top:2857;width:10;height:20" coordorigin="5183,2857" coordsize="10,20">
              <v:shape style="position:absolute;left:5183;top:2857;width:10;height:20" coordorigin="5183,2857" coordsize="10,20" path="m5183,2876l5192,2876,5192,2857,5183,2857,5183,2876xe" filled="true" fillcolor="#000000" stroked="false">
                <v:path arrowok="t"/>
                <v:fill type="solid"/>
              </v:shape>
            </v:group>
            <v:group style="position:absolute;left:5183;top:2876;width:10;height:20" coordorigin="5183,2876" coordsize="10,20">
              <v:shape style="position:absolute;left:5183;top:2876;width:10;height:20" coordorigin="5183,2876" coordsize="10,20" path="m5183,2895l5192,2895,5192,2876,5183,2876,5183,2895xe" filled="true" fillcolor="#000000" stroked="false">
                <v:path arrowok="t"/>
                <v:fill type="solid"/>
              </v:shape>
            </v:group>
            <v:group style="position:absolute;left:5183;top:2895;width:10;height:20" coordorigin="5183,2895" coordsize="10,20">
              <v:shape style="position:absolute;left:5183;top:2895;width:10;height:20" coordorigin="5183,2895" coordsize="10,20" path="m5183,2915l5192,2915,5192,2895,5183,2895,5183,2915xe" filled="true" fillcolor="#000000" stroked="false">
                <v:path arrowok="t"/>
                <v:fill type="solid"/>
              </v:shape>
            </v:group>
            <v:group style="position:absolute;left:5183;top:2915;width:10;height:20" coordorigin="5183,2915" coordsize="10,20">
              <v:shape style="position:absolute;left:5183;top:2915;width:10;height:20" coordorigin="5183,2915" coordsize="10,20" path="m5183,2934l5192,2934,5192,2915,5183,2915,5183,2934xe" filled="true" fillcolor="#000000" stroked="false">
                <v:path arrowok="t"/>
                <v:fill type="solid"/>
              </v:shape>
            </v:group>
            <v:group style="position:absolute;left:5183;top:2934;width:10;height:20" coordorigin="5183,2934" coordsize="10,20">
              <v:shape style="position:absolute;left:5183;top:2934;width:10;height:20" coordorigin="5183,2934" coordsize="10,20" path="m5183,2953l5192,2953,5192,2934,5183,2934,5183,2953xe" filled="true" fillcolor="#000000" stroked="false">
                <v:path arrowok="t"/>
                <v:fill type="solid"/>
              </v:shape>
            </v:group>
            <v:group style="position:absolute;left:5183;top:2953;width:10;height:20" coordorigin="5183,2953" coordsize="10,20">
              <v:shape style="position:absolute;left:5183;top:2953;width:10;height:20" coordorigin="5183,2953" coordsize="10,20" path="m5183,2972l5192,2972,5192,2953,5183,2953,5183,2972xe" filled="true" fillcolor="#000000" stroked="false">
                <v:path arrowok="t"/>
                <v:fill type="solid"/>
              </v:shape>
            </v:group>
            <v:group style="position:absolute;left:5183;top:2972;width:10;height:20" coordorigin="5183,2972" coordsize="10,20">
              <v:shape style="position:absolute;left:5183;top:2972;width:10;height:20" coordorigin="5183,2972" coordsize="10,20" path="m5183,2991l5192,2991,5192,2972,5183,2972,5183,2991xe" filled="true" fillcolor="#000000" stroked="false">
                <v:path arrowok="t"/>
                <v:fill type="solid"/>
              </v:shape>
            </v:group>
            <v:group style="position:absolute;left:5183;top:2991;width:10;height:20" coordorigin="5183,2991" coordsize="10,20">
              <v:shape style="position:absolute;left:5183;top:2991;width:10;height:20" coordorigin="5183,2991" coordsize="10,20" path="m5183,3011l5192,3011,5192,2991,5183,2991,5183,3011xe" filled="true" fillcolor="#000000" stroked="false">
                <v:path arrowok="t"/>
                <v:fill type="solid"/>
              </v:shape>
            </v:group>
            <v:group style="position:absolute;left:5183;top:3011;width:10;height:20" coordorigin="5183,3011" coordsize="10,20">
              <v:shape style="position:absolute;left:5183;top:3011;width:10;height:20" coordorigin="5183,3011" coordsize="10,20" path="m5183,3030l5192,3030,5192,3011,5183,3011,5183,3030xe" filled="true" fillcolor="#000000" stroked="false">
                <v:path arrowok="t"/>
                <v:fill type="solid"/>
              </v:shape>
            </v:group>
            <v:group style="position:absolute;left:5183;top:3030;width:10;height:20" coordorigin="5183,3030" coordsize="10,20">
              <v:shape style="position:absolute;left:5183;top:3030;width:10;height:20" coordorigin="5183,3030" coordsize="10,20" path="m5183,3049l5192,3049,5192,3030,5183,3030,5183,3049xe" filled="true" fillcolor="#000000" stroked="false">
                <v:path arrowok="t"/>
                <v:fill type="solid"/>
              </v:shape>
            </v:group>
            <v:group style="position:absolute;left:5183;top:3056;width:10;height:2" coordorigin="5183,3056" coordsize="10,2">
              <v:shape style="position:absolute;left:5183;top:3056;width:10;height:2" coordorigin="5183,3056" coordsize="10,0" path="m5183,3056l5192,3056e" filled="false" stroked="true" strokeweight=".72003pt" strokecolor="#000000">
                <v:path arrowok="t"/>
              </v:shape>
            </v:group>
            <v:group style="position:absolute;left:6585;top:2607;width:10;height:20" coordorigin="6585,2607" coordsize="10,20">
              <v:shape style="position:absolute;left:6585;top:2607;width:10;height:20" coordorigin="6585,2607" coordsize="10,20" path="m6585,2627l6594,2627,6594,2607,6585,2607,6585,2627xe" filled="true" fillcolor="#000000" stroked="false">
                <v:path arrowok="t"/>
                <v:fill type="solid"/>
              </v:shape>
            </v:group>
            <v:group style="position:absolute;left:6585;top:2627;width:10;height:20" coordorigin="6585,2627" coordsize="10,20">
              <v:shape style="position:absolute;left:6585;top:2627;width:10;height:20" coordorigin="6585,2627" coordsize="10,20" path="m6585,2646l6594,2646,6594,2627,6585,2627,6585,2646xe" filled="true" fillcolor="#000000" stroked="false">
                <v:path arrowok="t"/>
                <v:fill type="solid"/>
              </v:shape>
            </v:group>
            <v:group style="position:absolute;left:6585;top:2646;width:10;height:20" coordorigin="6585,2646" coordsize="10,20">
              <v:shape style="position:absolute;left:6585;top:2646;width:10;height:20" coordorigin="6585,2646" coordsize="10,20" path="m6585,2665l6594,2665,6594,2646,6585,2646,6585,2665xe" filled="true" fillcolor="#000000" stroked="false">
                <v:path arrowok="t"/>
                <v:fill type="solid"/>
              </v:shape>
            </v:group>
            <v:group style="position:absolute;left:6585;top:2665;width:10;height:20" coordorigin="6585,2665" coordsize="10,20">
              <v:shape style="position:absolute;left:6585;top:2665;width:10;height:20" coordorigin="6585,2665" coordsize="10,20" path="m6585,2684l6594,2684,6594,2665,6585,2665,6585,2684xe" filled="true" fillcolor="#000000" stroked="false">
                <v:path arrowok="t"/>
                <v:fill type="solid"/>
              </v:shape>
            </v:group>
            <v:group style="position:absolute;left:6585;top:2684;width:10;height:20" coordorigin="6585,2684" coordsize="10,20">
              <v:shape style="position:absolute;left:6585;top:2684;width:10;height:20" coordorigin="6585,2684" coordsize="10,20" path="m6585,2703l6594,2703,6594,2684,6585,2684,6585,2703xe" filled="true" fillcolor="#000000" stroked="false">
                <v:path arrowok="t"/>
                <v:fill type="solid"/>
              </v:shape>
            </v:group>
            <v:group style="position:absolute;left:6585;top:2703;width:10;height:20" coordorigin="6585,2703" coordsize="10,20">
              <v:shape style="position:absolute;left:6585;top:2703;width:10;height:20" coordorigin="6585,2703" coordsize="10,20" path="m6585,2723l6594,2723,6594,2703,6585,2703,6585,2723xe" filled="true" fillcolor="#000000" stroked="false">
                <v:path arrowok="t"/>
                <v:fill type="solid"/>
              </v:shape>
            </v:group>
            <v:group style="position:absolute;left:6585;top:2723;width:10;height:20" coordorigin="6585,2723" coordsize="10,20">
              <v:shape style="position:absolute;left:6585;top:2723;width:10;height:20" coordorigin="6585,2723" coordsize="10,20" path="m6585,2742l6594,2742,6594,2723,6585,2723,6585,2742xe" filled="true" fillcolor="#000000" stroked="false">
                <v:path arrowok="t"/>
                <v:fill type="solid"/>
              </v:shape>
            </v:group>
            <v:group style="position:absolute;left:6585;top:2742;width:10;height:20" coordorigin="6585,2742" coordsize="10,20">
              <v:shape style="position:absolute;left:6585;top:2742;width:10;height:20" coordorigin="6585,2742" coordsize="10,20" path="m6585,2761l6594,2761,6594,2742,6585,2742,6585,2761xe" filled="true" fillcolor="#000000" stroked="false">
                <v:path arrowok="t"/>
                <v:fill type="solid"/>
              </v:shape>
            </v:group>
            <v:group style="position:absolute;left:6585;top:2761;width:10;height:20" coordorigin="6585,2761" coordsize="10,20">
              <v:shape style="position:absolute;left:6585;top:2761;width:10;height:20" coordorigin="6585,2761" coordsize="10,20" path="m6585,2780l6594,2780,6594,2761,6585,2761,6585,2780xe" filled="true" fillcolor="#000000" stroked="false">
                <v:path arrowok="t"/>
                <v:fill type="solid"/>
              </v:shape>
            </v:group>
            <v:group style="position:absolute;left:6585;top:2780;width:10;height:20" coordorigin="6585,2780" coordsize="10,20">
              <v:shape style="position:absolute;left:6585;top:2780;width:10;height:20" coordorigin="6585,2780" coordsize="10,20" path="m6585,2799l6594,2799,6594,2780,6585,2780,6585,2799xe" filled="true" fillcolor="#000000" stroked="false">
                <v:path arrowok="t"/>
                <v:fill type="solid"/>
              </v:shape>
            </v:group>
            <v:group style="position:absolute;left:6585;top:2799;width:10;height:20" coordorigin="6585,2799" coordsize="10,20">
              <v:shape style="position:absolute;left:6585;top:2799;width:10;height:20" coordorigin="6585,2799" coordsize="10,20" path="m6585,2819l6594,2819,6594,2799,6585,2799,6585,2819xe" filled="true" fillcolor="#000000" stroked="false">
                <v:path arrowok="t"/>
                <v:fill type="solid"/>
              </v:shape>
            </v:group>
            <v:group style="position:absolute;left:6585;top:2819;width:10;height:20" coordorigin="6585,2819" coordsize="10,20">
              <v:shape style="position:absolute;left:6585;top:2819;width:10;height:20" coordorigin="6585,2819" coordsize="10,20" path="m6585,2838l6594,2838,6594,2819,6585,2819,6585,2838xe" filled="true" fillcolor="#000000" stroked="false">
                <v:path arrowok="t"/>
                <v:fill type="solid"/>
              </v:shape>
            </v:group>
            <v:group style="position:absolute;left:6585;top:2838;width:10;height:20" coordorigin="6585,2838" coordsize="10,20">
              <v:shape style="position:absolute;left:6585;top:2838;width:10;height:20" coordorigin="6585,2838" coordsize="10,20" path="m6585,2857l6594,2857,6594,2838,6585,2838,6585,2857xe" filled="true" fillcolor="#000000" stroked="false">
                <v:path arrowok="t"/>
                <v:fill type="solid"/>
              </v:shape>
            </v:group>
            <v:group style="position:absolute;left:6585;top:2857;width:10;height:20" coordorigin="6585,2857" coordsize="10,20">
              <v:shape style="position:absolute;left:6585;top:2857;width:10;height:20" coordorigin="6585,2857" coordsize="10,20" path="m6585,2876l6594,2876,6594,2857,6585,2857,6585,2876xe" filled="true" fillcolor="#000000" stroked="false">
                <v:path arrowok="t"/>
                <v:fill type="solid"/>
              </v:shape>
            </v:group>
            <v:group style="position:absolute;left:6585;top:2876;width:10;height:20" coordorigin="6585,2876" coordsize="10,20">
              <v:shape style="position:absolute;left:6585;top:2876;width:10;height:20" coordorigin="6585,2876" coordsize="10,20" path="m6585,2895l6594,2895,6594,2876,6585,2876,6585,2895xe" filled="true" fillcolor="#000000" stroked="false">
                <v:path arrowok="t"/>
                <v:fill type="solid"/>
              </v:shape>
            </v:group>
            <v:group style="position:absolute;left:6585;top:2895;width:10;height:20" coordorigin="6585,2895" coordsize="10,20">
              <v:shape style="position:absolute;left:6585;top:2895;width:10;height:20" coordorigin="6585,2895" coordsize="10,20" path="m6585,2915l6594,2915,6594,2895,6585,2895,6585,2915xe" filled="true" fillcolor="#000000" stroked="false">
                <v:path arrowok="t"/>
                <v:fill type="solid"/>
              </v:shape>
            </v:group>
            <v:group style="position:absolute;left:6585;top:2915;width:10;height:20" coordorigin="6585,2915" coordsize="10,20">
              <v:shape style="position:absolute;left:6585;top:2915;width:10;height:20" coordorigin="6585,2915" coordsize="10,20" path="m6585,2934l6594,2934,6594,2915,6585,2915,6585,2934xe" filled="true" fillcolor="#000000" stroked="false">
                <v:path arrowok="t"/>
                <v:fill type="solid"/>
              </v:shape>
            </v:group>
            <v:group style="position:absolute;left:6585;top:2934;width:10;height:20" coordorigin="6585,2934" coordsize="10,20">
              <v:shape style="position:absolute;left:6585;top:2934;width:10;height:20" coordorigin="6585,2934" coordsize="10,20" path="m6585,2953l6594,2953,6594,2934,6585,2934,6585,2953xe" filled="true" fillcolor="#000000" stroked="false">
                <v:path arrowok="t"/>
                <v:fill type="solid"/>
              </v:shape>
            </v:group>
            <v:group style="position:absolute;left:6585;top:2953;width:10;height:20" coordorigin="6585,2953" coordsize="10,20">
              <v:shape style="position:absolute;left:6585;top:2953;width:10;height:20" coordorigin="6585,2953" coordsize="10,20" path="m6585,2972l6594,2972,6594,2953,6585,2953,6585,2972xe" filled="true" fillcolor="#000000" stroked="false">
                <v:path arrowok="t"/>
                <v:fill type="solid"/>
              </v:shape>
            </v:group>
            <v:group style="position:absolute;left:6585;top:2972;width:10;height:20" coordorigin="6585,2972" coordsize="10,20">
              <v:shape style="position:absolute;left:6585;top:2972;width:10;height:20" coordorigin="6585,2972" coordsize="10,20" path="m6585,2991l6594,2991,6594,2972,6585,2972,6585,2991xe" filled="true" fillcolor="#000000" stroked="false">
                <v:path arrowok="t"/>
                <v:fill type="solid"/>
              </v:shape>
            </v:group>
            <v:group style="position:absolute;left:6585;top:2991;width:10;height:20" coordorigin="6585,2991" coordsize="10,20">
              <v:shape style="position:absolute;left:6585;top:2991;width:10;height:20" coordorigin="6585,2991" coordsize="10,20" path="m6585,3011l6594,3011,6594,2991,6585,2991,6585,3011xe" filled="true" fillcolor="#000000" stroked="false">
                <v:path arrowok="t"/>
                <v:fill type="solid"/>
              </v:shape>
            </v:group>
            <v:group style="position:absolute;left:6585;top:3011;width:10;height:20" coordorigin="6585,3011" coordsize="10,20">
              <v:shape style="position:absolute;left:6585;top:3011;width:10;height:20" coordorigin="6585,3011" coordsize="10,20" path="m6585,3030l6594,3030,6594,3011,6585,3011,6585,3030xe" filled="true" fillcolor="#000000" stroked="false">
                <v:path arrowok="t"/>
                <v:fill type="solid"/>
              </v:shape>
            </v:group>
            <v:group style="position:absolute;left:6585;top:3030;width:10;height:20" coordorigin="6585,3030" coordsize="10,20">
              <v:shape style="position:absolute;left:6585;top:3030;width:10;height:20" coordorigin="6585,3030" coordsize="10,20" path="m6585,3049l6594,3049,6594,3030,6585,3030,6585,3049xe" filled="true" fillcolor="#000000" stroked="false">
                <v:path arrowok="t"/>
                <v:fill type="solid"/>
              </v:shape>
            </v:group>
            <v:group style="position:absolute;left:6585;top:3056;width:10;height:2" coordorigin="6585,3056" coordsize="10,2">
              <v:shape style="position:absolute;left:6585;top:3056;width:10;height:2" coordorigin="6585,3056" coordsize="10,0" path="m6585,3056l6594,3056e" filled="false" stroked="true" strokeweight=".72003pt" strokecolor="#000000">
                <v:path arrowok="t"/>
              </v:shape>
            </v:group>
            <v:group style="position:absolute;left:8200;top:2607;width:10;height:20" coordorigin="8200,2607" coordsize="10,20">
              <v:shape style="position:absolute;left:8200;top:2607;width:10;height:20" coordorigin="8200,2607" coordsize="10,20" path="m8200,2627l8209,2627,8209,2607,8200,2607,8200,2627xe" filled="true" fillcolor="#000000" stroked="false">
                <v:path arrowok="t"/>
                <v:fill type="solid"/>
              </v:shape>
            </v:group>
            <v:group style="position:absolute;left:8200;top:2627;width:10;height:20" coordorigin="8200,2627" coordsize="10,20">
              <v:shape style="position:absolute;left:8200;top:2627;width:10;height:20" coordorigin="8200,2627" coordsize="10,20" path="m8200,2646l8209,2646,8209,2627,8200,2627,8200,2646xe" filled="true" fillcolor="#000000" stroked="false">
                <v:path arrowok="t"/>
                <v:fill type="solid"/>
              </v:shape>
            </v:group>
            <v:group style="position:absolute;left:8200;top:2646;width:10;height:20" coordorigin="8200,2646" coordsize="10,20">
              <v:shape style="position:absolute;left:8200;top:2646;width:10;height:20" coordorigin="8200,2646" coordsize="10,20" path="m8200,2665l8209,2665,8209,2646,8200,2646,8200,2665xe" filled="true" fillcolor="#000000" stroked="false">
                <v:path arrowok="t"/>
                <v:fill type="solid"/>
              </v:shape>
            </v:group>
            <v:group style="position:absolute;left:8200;top:2665;width:10;height:20" coordorigin="8200,2665" coordsize="10,20">
              <v:shape style="position:absolute;left:8200;top:2665;width:10;height:20" coordorigin="8200,2665" coordsize="10,20" path="m8200,2684l8209,2684,8209,2665,8200,2665,8200,2684xe" filled="true" fillcolor="#000000" stroked="false">
                <v:path arrowok="t"/>
                <v:fill type="solid"/>
              </v:shape>
            </v:group>
            <v:group style="position:absolute;left:8200;top:2684;width:10;height:20" coordorigin="8200,2684" coordsize="10,20">
              <v:shape style="position:absolute;left:8200;top:2684;width:10;height:20" coordorigin="8200,2684" coordsize="10,20" path="m8200,2703l8209,2703,8209,2684,8200,2684,8200,2703xe" filled="true" fillcolor="#000000" stroked="false">
                <v:path arrowok="t"/>
                <v:fill type="solid"/>
              </v:shape>
            </v:group>
            <v:group style="position:absolute;left:8200;top:2703;width:10;height:20" coordorigin="8200,2703" coordsize="10,20">
              <v:shape style="position:absolute;left:8200;top:2703;width:10;height:20" coordorigin="8200,2703" coordsize="10,20" path="m8200,2723l8209,2723,8209,2703,8200,2703,8200,2723xe" filled="true" fillcolor="#000000" stroked="false">
                <v:path arrowok="t"/>
                <v:fill type="solid"/>
              </v:shape>
            </v:group>
            <v:group style="position:absolute;left:8200;top:2723;width:10;height:20" coordorigin="8200,2723" coordsize="10,20">
              <v:shape style="position:absolute;left:8200;top:2723;width:10;height:20" coordorigin="8200,2723" coordsize="10,20" path="m8200,2742l8209,2742,8209,2723,8200,2723,8200,2742xe" filled="true" fillcolor="#000000" stroked="false">
                <v:path arrowok="t"/>
                <v:fill type="solid"/>
              </v:shape>
            </v:group>
            <v:group style="position:absolute;left:8200;top:2742;width:10;height:20" coordorigin="8200,2742" coordsize="10,20">
              <v:shape style="position:absolute;left:8200;top:2742;width:10;height:20" coordorigin="8200,2742" coordsize="10,20" path="m8200,2761l8209,2761,8209,2742,8200,2742,8200,2761xe" filled="true" fillcolor="#000000" stroked="false">
                <v:path arrowok="t"/>
                <v:fill type="solid"/>
              </v:shape>
            </v:group>
            <v:group style="position:absolute;left:8200;top:2761;width:10;height:20" coordorigin="8200,2761" coordsize="10,20">
              <v:shape style="position:absolute;left:8200;top:2761;width:10;height:20" coordorigin="8200,2761" coordsize="10,20" path="m8200,2780l8209,2780,8209,2761,8200,2761,8200,2780xe" filled="true" fillcolor="#000000" stroked="false">
                <v:path arrowok="t"/>
                <v:fill type="solid"/>
              </v:shape>
            </v:group>
            <v:group style="position:absolute;left:8200;top:2780;width:10;height:20" coordorigin="8200,2780" coordsize="10,20">
              <v:shape style="position:absolute;left:8200;top:2780;width:10;height:20" coordorigin="8200,2780" coordsize="10,20" path="m8200,2799l8209,2799,8209,2780,8200,2780,8200,2799xe" filled="true" fillcolor="#000000" stroked="false">
                <v:path arrowok="t"/>
                <v:fill type="solid"/>
              </v:shape>
            </v:group>
            <v:group style="position:absolute;left:8200;top:2799;width:10;height:20" coordorigin="8200,2799" coordsize="10,20">
              <v:shape style="position:absolute;left:8200;top:2799;width:10;height:20" coordorigin="8200,2799" coordsize="10,20" path="m8200,2819l8209,2819,8209,2799,8200,2799,8200,2819xe" filled="true" fillcolor="#000000" stroked="false">
                <v:path arrowok="t"/>
                <v:fill type="solid"/>
              </v:shape>
            </v:group>
            <v:group style="position:absolute;left:8200;top:2819;width:10;height:20" coordorigin="8200,2819" coordsize="10,20">
              <v:shape style="position:absolute;left:8200;top:2819;width:10;height:20" coordorigin="8200,2819" coordsize="10,20" path="m8200,2838l8209,2838,8209,2819,8200,2819,8200,2838xe" filled="true" fillcolor="#000000" stroked="false">
                <v:path arrowok="t"/>
                <v:fill type="solid"/>
              </v:shape>
            </v:group>
            <v:group style="position:absolute;left:8200;top:2838;width:10;height:20" coordorigin="8200,2838" coordsize="10,20">
              <v:shape style="position:absolute;left:8200;top:2838;width:10;height:20" coordorigin="8200,2838" coordsize="10,20" path="m8200,2857l8209,2857,8209,2838,8200,2838,8200,2857xe" filled="true" fillcolor="#000000" stroked="false">
                <v:path arrowok="t"/>
                <v:fill type="solid"/>
              </v:shape>
            </v:group>
            <v:group style="position:absolute;left:8200;top:2857;width:10;height:20" coordorigin="8200,2857" coordsize="10,20">
              <v:shape style="position:absolute;left:8200;top:2857;width:10;height:20" coordorigin="8200,2857" coordsize="10,20" path="m8200,2876l8209,2876,8209,2857,8200,2857,8200,2876xe" filled="true" fillcolor="#000000" stroked="false">
                <v:path arrowok="t"/>
                <v:fill type="solid"/>
              </v:shape>
            </v:group>
            <v:group style="position:absolute;left:8200;top:2876;width:10;height:20" coordorigin="8200,2876" coordsize="10,20">
              <v:shape style="position:absolute;left:8200;top:2876;width:10;height:20" coordorigin="8200,2876" coordsize="10,20" path="m8200,2895l8209,2895,8209,2876,8200,2876,8200,2895xe" filled="true" fillcolor="#000000" stroked="false">
                <v:path arrowok="t"/>
                <v:fill type="solid"/>
              </v:shape>
            </v:group>
            <v:group style="position:absolute;left:8200;top:2895;width:10;height:20" coordorigin="8200,2895" coordsize="10,20">
              <v:shape style="position:absolute;left:8200;top:2895;width:10;height:20" coordorigin="8200,2895" coordsize="10,20" path="m8200,2915l8209,2915,8209,2895,8200,2895,8200,2915xe" filled="true" fillcolor="#000000" stroked="false">
                <v:path arrowok="t"/>
                <v:fill type="solid"/>
              </v:shape>
            </v:group>
            <v:group style="position:absolute;left:8200;top:2915;width:10;height:20" coordorigin="8200,2915" coordsize="10,20">
              <v:shape style="position:absolute;left:8200;top:2915;width:10;height:20" coordorigin="8200,2915" coordsize="10,20" path="m8200,2934l8209,2934,8209,2915,8200,2915,8200,2934xe" filled="true" fillcolor="#000000" stroked="false">
                <v:path arrowok="t"/>
                <v:fill type="solid"/>
              </v:shape>
            </v:group>
            <v:group style="position:absolute;left:8200;top:2934;width:10;height:20" coordorigin="8200,2934" coordsize="10,20">
              <v:shape style="position:absolute;left:8200;top:2934;width:10;height:20" coordorigin="8200,2934" coordsize="10,20" path="m8200,2953l8209,2953,8209,2934,8200,2934,8200,2953xe" filled="true" fillcolor="#000000" stroked="false">
                <v:path arrowok="t"/>
                <v:fill type="solid"/>
              </v:shape>
            </v:group>
            <v:group style="position:absolute;left:8200;top:2953;width:10;height:20" coordorigin="8200,2953" coordsize="10,20">
              <v:shape style="position:absolute;left:8200;top:2953;width:10;height:20" coordorigin="8200,2953" coordsize="10,20" path="m8200,2972l8209,2972,8209,2953,8200,2953,8200,2972xe" filled="true" fillcolor="#000000" stroked="false">
                <v:path arrowok="t"/>
                <v:fill type="solid"/>
              </v:shape>
            </v:group>
            <v:group style="position:absolute;left:8200;top:2972;width:10;height:20" coordorigin="8200,2972" coordsize="10,20">
              <v:shape style="position:absolute;left:8200;top:2972;width:10;height:20" coordorigin="8200,2972" coordsize="10,20" path="m8200,2991l8209,2991,8209,2972,8200,2972,8200,2991xe" filled="true" fillcolor="#000000" stroked="false">
                <v:path arrowok="t"/>
                <v:fill type="solid"/>
              </v:shape>
            </v:group>
            <v:group style="position:absolute;left:8200;top:2991;width:10;height:20" coordorigin="8200,2991" coordsize="10,20">
              <v:shape style="position:absolute;left:8200;top:2991;width:10;height:20" coordorigin="8200,2991" coordsize="10,20" path="m8200,3011l8209,3011,8209,2991,8200,2991,8200,3011xe" filled="true" fillcolor="#000000" stroked="false">
                <v:path arrowok="t"/>
                <v:fill type="solid"/>
              </v:shape>
            </v:group>
            <v:group style="position:absolute;left:8200;top:3011;width:10;height:20" coordorigin="8200,3011" coordsize="10,20">
              <v:shape style="position:absolute;left:8200;top:3011;width:10;height:20" coordorigin="8200,3011" coordsize="10,20" path="m8200,3030l8209,3030,8209,3011,8200,3011,8200,3030xe" filled="true" fillcolor="#000000" stroked="false">
                <v:path arrowok="t"/>
                <v:fill type="solid"/>
              </v:shape>
            </v:group>
            <v:group style="position:absolute;left:8200;top:3030;width:10;height:20" coordorigin="8200,3030" coordsize="10,20">
              <v:shape style="position:absolute;left:8200;top:3030;width:10;height:20" coordorigin="8200,3030" coordsize="10,20" path="m8200,3049l8209,3049,8209,3030,8200,3030,8200,3049xe" filled="true" fillcolor="#000000" stroked="false">
                <v:path arrowok="t"/>
                <v:fill type="solid"/>
              </v:shape>
            </v:group>
            <v:group style="position:absolute;left:8200;top:3056;width:10;height:2" coordorigin="8200,3056" coordsize="10,2">
              <v:shape style="position:absolute;left:8200;top:3056;width:10;height:2" coordorigin="8200,3056" coordsize="10,0" path="m8200,3056l8209,3056e" filled="false" stroked="true" strokeweight=".72003pt" strokecolor="#000000">
                <v:path arrowok="t"/>
              </v:shape>
            </v:group>
            <v:group style="position:absolute;left:9016;top:2607;width:10;height:20" coordorigin="9016,2607" coordsize="10,20">
              <v:shape style="position:absolute;left:9016;top:2607;width:10;height:20" coordorigin="9016,2607" coordsize="10,20" path="m9016,2627l9026,2627,9026,2607,9016,2607,9016,2627xe" filled="true" fillcolor="#000000" stroked="false">
                <v:path arrowok="t"/>
                <v:fill type="solid"/>
              </v:shape>
            </v:group>
            <v:group style="position:absolute;left:9016;top:2627;width:10;height:20" coordorigin="9016,2627" coordsize="10,20">
              <v:shape style="position:absolute;left:9016;top:2627;width:10;height:20" coordorigin="9016,2627" coordsize="10,20" path="m9016,2646l9026,2646,9026,2627,9016,2627,9016,2646xe" filled="true" fillcolor="#000000" stroked="false">
                <v:path arrowok="t"/>
                <v:fill type="solid"/>
              </v:shape>
            </v:group>
            <v:group style="position:absolute;left:9016;top:2646;width:10;height:20" coordorigin="9016,2646" coordsize="10,20">
              <v:shape style="position:absolute;left:9016;top:2646;width:10;height:20" coordorigin="9016,2646" coordsize="10,20" path="m9016,2665l9026,2665,9026,2646,9016,2646,9016,2665xe" filled="true" fillcolor="#000000" stroked="false">
                <v:path arrowok="t"/>
                <v:fill type="solid"/>
              </v:shape>
            </v:group>
            <v:group style="position:absolute;left:9016;top:2665;width:10;height:20" coordorigin="9016,2665" coordsize="10,20">
              <v:shape style="position:absolute;left:9016;top:2665;width:10;height:20" coordorigin="9016,2665" coordsize="10,20" path="m9016,2684l9026,2684,9026,2665,9016,2665,9016,2684xe" filled="true" fillcolor="#000000" stroked="false">
                <v:path arrowok="t"/>
                <v:fill type="solid"/>
              </v:shape>
            </v:group>
            <v:group style="position:absolute;left:9016;top:2684;width:10;height:20" coordorigin="9016,2684" coordsize="10,20">
              <v:shape style="position:absolute;left:9016;top:2684;width:10;height:20" coordorigin="9016,2684" coordsize="10,20" path="m9016,2703l9026,2703,9026,2684,9016,2684,9016,2703xe" filled="true" fillcolor="#000000" stroked="false">
                <v:path arrowok="t"/>
                <v:fill type="solid"/>
              </v:shape>
            </v:group>
            <v:group style="position:absolute;left:9016;top:2703;width:10;height:20" coordorigin="9016,2703" coordsize="10,20">
              <v:shape style="position:absolute;left:9016;top:2703;width:10;height:20" coordorigin="9016,2703" coordsize="10,20" path="m9016,2723l9026,2723,9026,2703,9016,2703,9016,2723xe" filled="true" fillcolor="#000000" stroked="false">
                <v:path arrowok="t"/>
                <v:fill type="solid"/>
              </v:shape>
            </v:group>
            <v:group style="position:absolute;left:9016;top:2723;width:10;height:20" coordorigin="9016,2723" coordsize="10,20">
              <v:shape style="position:absolute;left:9016;top:2723;width:10;height:20" coordorigin="9016,2723" coordsize="10,20" path="m9016,2742l9026,2742,9026,2723,9016,2723,9016,2742xe" filled="true" fillcolor="#000000" stroked="false">
                <v:path arrowok="t"/>
                <v:fill type="solid"/>
              </v:shape>
            </v:group>
            <v:group style="position:absolute;left:9016;top:2742;width:10;height:20" coordorigin="9016,2742" coordsize="10,20">
              <v:shape style="position:absolute;left:9016;top:2742;width:10;height:20" coordorigin="9016,2742" coordsize="10,20" path="m9016,2761l9026,2761,9026,2742,9016,2742,9016,2761xe" filled="true" fillcolor="#000000" stroked="false">
                <v:path arrowok="t"/>
                <v:fill type="solid"/>
              </v:shape>
            </v:group>
            <v:group style="position:absolute;left:9016;top:2761;width:10;height:20" coordorigin="9016,2761" coordsize="10,20">
              <v:shape style="position:absolute;left:9016;top:2761;width:10;height:20" coordorigin="9016,2761" coordsize="10,20" path="m9016,2780l9026,2780,9026,2761,9016,2761,9016,2780xe" filled="true" fillcolor="#000000" stroked="false">
                <v:path arrowok="t"/>
                <v:fill type="solid"/>
              </v:shape>
            </v:group>
            <v:group style="position:absolute;left:9016;top:2780;width:10;height:20" coordorigin="9016,2780" coordsize="10,20">
              <v:shape style="position:absolute;left:9016;top:2780;width:10;height:20" coordorigin="9016,2780" coordsize="10,20" path="m9016,2799l9026,2799,9026,2780,9016,2780,9016,2799xe" filled="true" fillcolor="#000000" stroked="false">
                <v:path arrowok="t"/>
                <v:fill type="solid"/>
              </v:shape>
            </v:group>
            <v:group style="position:absolute;left:9016;top:2799;width:10;height:20" coordorigin="9016,2799" coordsize="10,20">
              <v:shape style="position:absolute;left:9016;top:2799;width:10;height:20" coordorigin="9016,2799" coordsize="10,20" path="m9016,2819l9026,2819,9026,2799,9016,2799,9016,2819xe" filled="true" fillcolor="#000000" stroked="false">
                <v:path arrowok="t"/>
                <v:fill type="solid"/>
              </v:shape>
            </v:group>
            <v:group style="position:absolute;left:9016;top:2819;width:10;height:20" coordorigin="9016,2819" coordsize="10,20">
              <v:shape style="position:absolute;left:9016;top:2819;width:10;height:20" coordorigin="9016,2819" coordsize="10,20" path="m9016,2838l9026,2838,9026,2819,9016,2819,9016,2838xe" filled="true" fillcolor="#000000" stroked="false">
                <v:path arrowok="t"/>
                <v:fill type="solid"/>
              </v:shape>
            </v:group>
            <v:group style="position:absolute;left:9016;top:2838;width:10;height:20" coordorigin="9016,2838" coordsize="10,20">
              <v:shape style="position:absolute;left:9016;top:2838;width:10;height:20" coordorigin="9016,2838" coordsize="10,20" path="m9016,2857l9026,2857,9026,2838,9016,2838,9016,2857xe" filled="true" fillcolor="#000000" stroked="false">
                <v:path arrowok="t"/>
                <v:fill type="solid"/>
              </v:shape>
            </v:group>
            <v:group style="position:absolute;left:9016;top:2857;width:10;height:20" coordorigin="9016,2857" coordsize="10,20">
              <v:shape style="position:absolute;left:9016;top:2857;width:10;height:20" coordorigin="9016,2857" coordsize="10,20" path="m9016,2876l9026,2876,9026,2857,9016,2857,9016,2876xe" filled="true" fillcolor="#000000" stroked="false">
                <v:path arrowok="t"/>
                <v:fill type="solid"/>
              </v:shape>
            </v:group>
            <v:group style="position:absolute;left:9016;top:2876;width:10;height:20" coordorigin="9016,2876" coordsize="10,20">
              <v:shape style="position:absolute;left:9016;top:2876;width:10;height:20" coordorigin="9016,2876" coordsize="10,20" path="m9016,2895l9026,2895,9026,2876,9016,2876,9016,2895xe" filled="true" fillcolor="#000000" stroked="false">
                <v:path arrowok="t"/>
                <v:fill type="solid"/>
              </v:shape>
            </v:group>
            <v:group style="position:absolute;left:9016;top:2895;width:10;height:20" coordorigin="9016,2895" coordsize="10,20">
              <v:shape style="position:absolute;left:9016;top:2895;width:10;height:20" coordorigin="9016,2895" coordsize="10,20" path="m9016,2915l9026,2915,9026,2895,9016,2895,9016,2915xe" filled="true" fillcolor="#000000" stroked="false">
                <v:path arrowok="t"/>
                <v:fill type="solid"/>
              </v:shape>
            </v:group>
            <v:group style="position:absolute;left:9016;top:2915;width:10;height:20" coordorigin="9016,2915" coordsize="10,20">
              <v:shape style="position:absolute;left:9016;top:2915;width:10;height:20" coordorigin="9016,2915" coordsize="10,20" path="m9016,2934l9026,2934,9026,2915,9016,2915,9016,2934xe" filled="true" fillcolor="#000000" stroked="false">
                <v:path arrowok="t"/>
                <v:fill type="solid"/>
              </v:shape>
            </v:group>
            <v:group style="position:absolute;left:9016;top:2934;width:10;height:20" coordorigin="9016,2934" coordsize="10,20">
              <v:shape style="position:absolute;left:9016;top:2934;width:10;height:20" coordorigin="9016,2934" coordsize="10,20" path="m9016,2953l9026,2953,9026,2934,9016,2934,9016,2953xe" filled="true" fillcolor="#000000" stroked="false">
                <v:path arrowok="t"/>
                <v:fill type="solid"/>
              </v:shape>
            </v:group>
            <v:group style="position:absolute;left:9016;top:2953;width:10;height:20" coordorigin="9016,2953" coordsize="10,20">
              <v:shape style="position:absolute;left:9016;top:2953;width:10;height:20" coordorigin="9016,2953" coordsize="10,20" path="m9016,2972l9026,2972,9026,2953,9016,2953,9016,2972xe" filled="true" fillcolor="#000000" stroked="false">
                <v:path arrowok="t"/>
                <v:fill type="solid"/>
              </v:shape>
            </v:group>
            <v:group style="position:absolute;left:9016;top:2972;width:10;height:20" coordorigin="9016,2972" coordsize="10,20">
              <v:shape style="position:absolute;left:9016;top:2972;width:10;height:20" coordorigin="9016,2972" coordsize="10,20" path="m9016,2991l9026,2991,9026,2972,9016,2972,9016,2991xe" filled="true" fillcolor="#000000" stroked="false">
                <v:path arrowok="t"/>
                <v:fill type="solid"/>
              </v:shape>
            </v:group>
            <v:group style="position:absolute;left:9016;top:2991;width:10;height:20" coordorigin="9016,2991" coordsize="10,20">
              <v:shape style="position:absolute;left:9016;top:2991;width:10;height:20" coordorigin="9016,2991" coordsize="10,20" path="m9016,3011l9026,3011,9026,2991,9016,2991,9016,3011xe" filled="true" fillcolor="#000000" stroked="false">
                <v:path arrowok="t"/>
                <v:fill type="solid"/>
              </v:shape>
            </v:group>
            <v:group style="position:absolute;left:9016;top:3011;width:10;height:20" coordorigin="9016,3011" coordsize="10,20">
              <v:shape style="position:absolute;left:9016;top:3011;width:10;height:20" coordorigin="9016,3011" coordsize="10,20" path="m9016,3030l9026,3030,9026,3011,9016,3011,9016,3030xe" filled="true" fillcolor="#000000" stroked="false">
                <v:path arrowok="t"/>
                <v:fill type="solid"/>
              </v:shape>
            </v:group>
            <v:group style="position:absolute;left:9016;top:3030;width:10;height:20" coordorigin="9016,3030" coordsize="10,20">
              <v:shape style="position:absolute;left:9016;top:3030;width:10;height:20" coordorigin="9016,3030" coordsize="10,20" path="m9016,3049l9026,3049,9026,3030,9016,3030,9016,3049xe" filled="true" fillcolor="#000000" stroked="false">
                <v:path arrowok="t"/>
                <v:fill type="solid"/>
              </v:shape>
            </v:group>
            <v:group style="position:absolute;left:9016;top:3056;width:10;height:2" coordorigin="9016,3056" coordsize="10,2">
              <v:shape style="position:absolute;left:9016;top:3056;width:10;height:2" coordorigin="9016,3056" coordsize="10,0" path="m9016,3056l9026,3056e" filled="false" stroked="true" strokeweight=".72003pt" strokecolor="#000000">
                <v:path arrowok="t"/>
              </v:shape>
              <v:shape style="position:absolute;left:1692;top:2972;width:1080;height:101" type="#_x0000_t75" stroked="false">
                <v:imagedata r:id="rId218" o:title=""/>
              </v:shape>
              <v:shape style="position:absolute;left:2748;top:3063;width:5451;height:10" type="#_x0000_t75" stroked="false">
                <v:imagedata r:id="rId215" o:title=""/>
              </v:shape>
              <v:shape style="position:absolute;left:8195;top:3063;width:821;height:10" type="#_x0000_t75" stroked="false">
                <v:imagedata r:id="rId216" o:title=""/>
              </v:shape>
              <v:shape style="position:absolute;left:9012;top:3063;width:1526;height:10" type="#_x0000_t75" stroked="false">
                <v:imagedata r:id="rId217" o:title=""/>
              </v:shape>
            </v:group>
            <v:group style="position:absolute;left:4367;top:3073;width:10;height:20" coordorigin="4367,3073" coordsize="10,20">
              <v:shape style="position:absolute;left:4367;top:3073;width:10;height:20" coordorigin="4367,3073" coordsize="10,20" path="m4367,3092l4376,3092,4376,3073,4367,3073,4367,3092xe" filled="true" fillcolor="#000000" stroked="false">
                <v:path arrowok="t"/>
                <v:fill type="solid"/>
              </v:shape>
            </v:group>
            <v:group style="position:absolute;left:4367;top:3092;width:10;height:20" coordorigin="4367,3092" coordsize="10,20">
              <v:shape style="position:absolute;left:4367;top:3092;width:10;height:20" coordorigin="4367,3092" coordsize="10,20" path="m4367,3111l4376,3111,4376,3092,4367,3092,4367,3111xe" filled="true" fillcolor="#000000" stroked="false">
                <v:path arrowok="t"/>
                <v:fill type="solid"/>
              </v:shape>
            </v:group>
            <v:group style="position:absolute;left:4367;top:3111;width:10;height:20" coordorigin="4367,3111" coordsize="10,20">
              <v:shape style="position:absolute;left:4367;top:3111;width:10;height:20" coordorigin="4367,3111" coordsize="10,20" path="m4367,3131l4376,3131,4376,3111,4367,3111,4367,3131xe" filled="true" fillcolor="#000000" stroked="false">
                <v:path arrowok="t"/>
                <v:fill type="solid"/>
              </v:shape>
            </v:group>
            <v:group style="position:absolute;left:4367;top:3131;width:10;height:20" coordorigin="4367,3131" coordsize="10,20">
              <v:shape style="position:absolute;left:4367;top:3131;width:10;height:20" coordorigin="4367,3131" coordsize="10,20" path="m4367,3150l4376,3150,4376,3131,4367,3131,4367,3150xe" filled="true" fillcolor="#000000" stroked="false">
                <v:path arrowok="t"/>
                <v:fill type="solid"/>
              </v:shape>
            </v:group>
            <v:group style="position:absolute;left:4367;top:3150;width:10;height:20" coordorigin="4367,3150" coordsize="10,20">
              <v:shape style="position:absolute;left:4367;top:3150;width:10;height:20" coordorigin="4367,3150" coordsize="10,20" path="m4367,3169l4376,3169,4376,3150,4367,3150,4367,3169xe" filled="true" fillcolor="#000000" stroked="false">
                <v:path arrowok="t"/>
                <v:fill type="solid"/>
              </v:shape>
            </v:group>
            <v:group style="position:absolute;left:4367;top:3169;width:10;height:20" coordorigin="4367,3169" coordsize="10,20">
              <v:shape style="position:absolute;left:4367;top:3169;width:10;height:20" coordorigin="4367,3169" coordsize="10,20" path="m4367,3188l4376,3188,4376,3169,4367,3169,4367,3188xe" filled="true" fillcolor="#000000" stroked="false">
                <v:path arrowok="t"/>
                <v:fill type="solid"/>
              </v:shape>
            </v:group>
            <v:group style="position:absolute;left:4367;top:3188;width:10;height:20" coordorigin="4367,3188" coordsize="10,20">
              <v:shape style="position:absolute;left:4367;top:3188;width:10;height:20" coordorigin="4367,3188" coordsize="10,20" path="m4367,3207l4376,3207,4376,3188,4367,3188,4367,3207xe" filled="true" fillcolor="#000000" stroked="false">
                <v:path arrowok="t"/>
                <v:fill type="solid"/>
              </v:shape>
            </v:group>
            <v:group style="position:absolute;left:4367;top:3207;width:10;height:20" coordorigin="4367,3207" coordsize="10,20">
              <v:shape style="position:absolute;left:4367;top:3207;width:10;height:20" coordorigin="4367,3207" coordsize="10,20" path="m4367,3227l4376,3227,4376,3207,4367,3207,4367,3227xe" filled="true" fillcolor="#000000" stroked="false">
                <v:path arrowok="t"/>
                <v:fill type="solid"/>
              </v:shape>
            </v:group>
            <v:group style="position:absolute;left:4367;top:3227;width:10;height:20" coordorigin="4367,3227" coordsize="10,20">
              <v:shape style="position:absolute;left:4367;top:3227;width:10;height:20" coordorigin="4367,3227" coordsize="10,20" path="m4367,3246l4376,3246,4376,3227,4367,3227,4367,3246xe" filled="true" fillcolor="#000000" stroked="false">
                <v:path arrowok="t"/>
                <v:fill type="solid"/>
              </v:shape>
            </v:group>
            <v:group style="position:absolute;left:4367;top:3246;width:10;height:20" coordorigin="4367,3246" coordsize="10,20">
              <v:shape style="position:absolute;left:4367;top:3246;width:10;height:20" coordorigin="4367,3246" coordsize="10,20" path="m4367,3265l4376,3265,4376,3246,4367,3246,4367,3265xe" filled="true" fillcolor="#000000" stroked="false">
                <v:path arrowok="t"/>
                <v:fill type="solid"/>
              </v:shape>
            </v:group>
            <v:group style="position:absolute;left:4367;top:3265;width:10;height:20" coordorigin="4367,3265" coordsize="10,20">
              <v:shape style="position:absolute;left:4367;top:3265;width:10;height:20" coordorigin="4367,3265" coordsize="10,20" path="m4367,3284l4376,3284,4376,3265,4367,3265,4367,3284xe" filled="true" fillcolor="#000000" stroked="false">
                <v:path arrowok="t"/>
                <v:fill type="solid"/>
              </v:shape>
            </v:group>
            <v:group style="position:absolute;left:4367;top:3284;width:10;height:20" coordorigin="4367,3284" coordsize="10,20">
              <v:shape style="position:absolute;left:4367;top:3284;width:10;height:20" coordorigin="4367,3284" coordsize="10,20" path="m4367,3303l4376,3303,4376,3284,4367,3284,4367,3303xe" filled="true" fillcolor="#000000" stroked="false">
                <v:path arrowok="t"/>
                <v:fill type="solid"/>
              </v:shape>
            </v:group>
            <v:group style="position:absolute;left:4367;top:3303;width:10;height:20" coordorigin="4367,3303" coordsize="10,20">
              <v:shape style="position:absolute;left:4367;top:3303;width:10;height:20" coordorigin="4367,3303" coordsize="10,20" path="m4367,3323l4376,3323,4376,3303,4367,3303,4367,3323xe" filled="true" fillcolor="#000000" stroked="false">
                <v:path arrowok="t"/>
                <v:fill type="solid"/>
              </v:shape>
            </v:group>
            <v:group style="position:absolute;left:4367;top:3323;width:10;height:20" coordorigin="4367,3323" coordsize="10,20">
              <v:shape style="position:absolute;left:4367;top:3323;width:10;height:20" coordorigin="4367,3323" coordsize="10,20" path="m4367,3342l4376,3342,4376,3323,4367,3323,4367,3342xe" filled="true" fillcolor="#000000" stroked="false">
                <v:path arrowok="t"/>
                <v:fill type="solid"/>
              </v:shape>
            </v:group>
            <v:group style="position:absolute;left:4367;top:3342;width:10;height:20" coordorigin="4367,3342" coordsize="10,20">
              <v:shape style="position:absolute;left:4367;top:3342;width:10;height:20" coordorigin="4367,3342" coordsize="10,20" path="m4367,3361l4376,3361,4376,3342,4367,3342,4367,3361xe" filled="true" fillcolor="#000000" stroked="false">
                <v:path arrowok="t"/>
                <v:fill type="solid"/>
              </v:shape>
            </v:group>
            <v:group style="position:absolute;left:4367;top:3361;width:10;height:20" coordorigin="4367,3361" coordsize="10,20">
              <v:shape style="position:absolute;left:4367;top:3361;width:10;height:20" coordorigin="4367,3361" coordsize="10,20" path="m4367,3380l4376,3380,4376,3361,4367,3361,4367,3380xe" filled="true" fillcolor="#000000" stroked="false">
                <v:path arrowok="t"/>
                <v:fill type="solid"/>
              </v:shape>
            </v:group>
            <v:group style="position:absolute;left:4367;top:3380;width:10;height:20" coordorigin="4367,3380" coordsize="10,20">
              <v:shape style="position:absolute;left:4367;top:3380;width:10;height:20" coordorigin="4367,3380" coordsize="10,20" path="m4367,3399l4376,3399,4376,3380,4367,3380,4367,3399xe" filled="true" fillcolor="#000000" stroked="false">
                <v:path arrowok="t"/>
                <v:fill type="solid"/>
              </v:shape>
            </v:group>
            <v:group style="position:absolute;left:4367;top:3399;width:10;height:20" coordorigin="4367,3399" coordsize="10,20">
              <v:shape style="position:absolute;left:4367;top:3399;width:10;height:20" coordorigin="4367,3399" coordsize="10,20" path="m4367,3419l4376,3419,4376,3399,4367,3399,4367,3419xe" filled="true" fillcolor="#000000" stroked="false">
                <v:path arrowok="t"/>
                <v:fill type="solid"/>
              </v:shape>
            </v:group>
            <v:group style="position:absolute;left:4367;top:3419;width:10;height:20" coordorigin="4367,3419" coordsize="10,20">
              <v:shape style="position:absolute;left:4367;top:3419;width:10;height:20" coordorigin="4367,3419" coordsize="10,20" path="m4367,3438l4376,3438,4376,3419,4367,3419,4367,3438xe" filled="true" fillcolor="#000000" stroked="false">
                <v:path arrowok="t"/>
                <v:fill type="solid"/>
              </v:shape>
            </v:group>
            <v:group style="position:absolute;left:4367;top:3438;width:10;height:20" coordorigin="4367,3438" coordsize="10,20">
              <v:shape style="position:absolute;left:4367;top:3438;width:10;height:20" coordorigin="4367,3438" coordsize="10,20" path="m4367,3457l4376,3457,4376,3438,4367,3438,4367,3457xe" filled="true" fillcolor="#000000" stroked="false">
                <v:path arrowok="t"/>
                <v:fill type="solid"/>
              </v:shape>
            </v:group>
            <v:group style="position:absolute;left:4367;top:3457;width:10;height:20" coordorigin="4367,3457" coordsize="10,20">
              <v:shape style="position:absolute;left:4367;top:3457;width:10;height:20" coordorigin="4367,3457" coordsize="10,20" path="m4367,3476l4376,3476,4376,3457,4367,3457,4367,3476xe" filled="true" fillcolor="#000000" stroked="false">
                <v:path arrowok="t"/>
                <v:fill type="solid"/>
              </v:shape>
            </v:group>
            <v:group style="position:absolute;left:4367;top:3476;width:10;height:20" coordorigin="4367,3476" coordsize="10,20">
              <v:shape style="position:absolute;left:4367;top:3476;width:10;height:20" coordorigin="4367,3476" coordsize="10,20" path="m4367,3495l4376,3495,4376,3476,4367,3476,4367,3495xe" filled="true" fillcolor="#000000" stroked="false">
                <v:path arrowok="t"/>
                <v:fill type="solid"/>
              </v:shape>
            </v:group>
            <v:group style="position:absolute;left:4367;top:3495;width:10;height:20" coordorigin="4367,3495" coordsize="10,20">
              <v:shape style="position:absolute;left:4367;top:3495;width:10;height:20" coordorigin="4367,3495" coordsize="10,20" path="m4367,3515l4376,3515,4376,3495,4367,3495,4367,3515xe" filled="true" fillcolor="#000000" stroked="false">
                <v:path arrowok="t"/>
                <v:fill type="solid"/>
              </v:shape>
            </v:group>
            <v:group style="position:absolute;left:4367;top:3521;width:10;height:2" coordorigin="4367,3521" coordsize="10,2">
              <v:shape style="position:absolute;left:4367;top:3521;width:10;height:2" coordorigin="4367,3521" coordsize="10,0" path="m4367,3521l4376,3521e" filled="false" stroked="true" strokeweight=".599980pt" strokecolor="#000000">
                <v:path arrowok="t"/>
              </v:shape>
            </v:group>
            <v:group style="position:absolute;left:5183;top:3073;width:10;height:20" coordorigin="5183,3073" coordsize="10,20">
              <v:shape style="position:absolute;left:5183;top:3073;width:10;height:20" coordorigin="5183,3073" coordsize="10,20" path="m5183,3092l5192,3092,5192,3073,5183,3073,5183,3092xe" filled="true" fillcolor="#000000" stroked="false">
                <v:path arrowok="t"/>
                <v:fill type="solid"/>
              </v:shape>
            </v:group>
            <v:group style="position:absolute;left:5183;top:3092;width:10;height:20" coordorigin="5183,3092" coordsize="10,20">
              <v:shape style="position:absolute;left:5183;top:3092;width:10;height:20" coordorigin="5183,3092" coordsize="10,20" path="m5183,3111l5192,3111,5192,3092,5183,3092,5183,3111xe" filled="true" fillcolor="#000000" stroked="false">
                <v:path arrowok="t"/>
                <v:fill type="solid"/>
              </v:shape>
            </v:group>
            <v:group style="position:absolute;left:5183;top:3111;width:10;height:20" coordorigin="5183,3111" coordsize="10,20">
              <v:shape style="position:absolute;left:5183;top:3111;width:10;height:20" coordorigin="5183,3111" coordsize="10,20" path="m5183,3131l5192,3131,5192,3111,5183,3111,5183,3131xe" filled="true" fillcolor="#000000" stroked="false">
                <v:path arrowok="t"/>
                <v:fill type="solid"/>
              </v:shape>
            </v:group>
            <v:group style="position:absolute;left:5183;top:3131;width:10;height:20" coordorigin="5183,3131" coordsize="10,20">
              <v:shape style="position:absolute;left:5183;top:3131;width:10;height:20" coordorigin="5183,3131" coordsize="10,20" path="m5183,3150l5192,3150,5192,3131,5183,3131,5183,3150xe" filled="true" fillcolor="#000000" stroked="false">
                <v:path arrowok="t"/>
                <v:fill type="solid"/>
              </v:shape>
            </v:group>
            <v:group style="position:absolute;left:5183;top:3150;width:10;height:20" coordorigin="5183,3150" coordsize="10,20">
              <v:shape style="position:absolute;left:5183;top:3150;width:10;height:20" coordorigin="5183,3150" coordsize="10,20" path="m5183,3169l5192,3169,5192,3150,5183,3150,5183,3169xe" filled="true" fillcolor="#000000" stroked="false">
                <v:path arrowok="t"/>
                <v:fill type="solid"/>
              </v:shape>
            </v:group>
            <v:group style="position:absolute;left:5183;top:3169;width:10;height:20" coordorigin="5183,3169" coordsize="10,20">
              <v:shape style="position:absolute;left:5183;top:3169;width:10;height:20" coordorigin="5183,3169" coordsize="10,20" path="m5183,3188l5192,3188,5192,3169,5183,3169,5183,3188xe" filled="true" fillcolor="#000000" stroked="false">
                <v:path arrowok="t"/>
                <v:fill type="solid"/>
              </v:shape>
            </v:group>
            <v:group style="position:absolute;left:5183;top:3188;width:10;height:20" coordorigin="5183,3188" coordsize="10,20">
              <v:shape style="position:absolute;left:5183;top:3188;width:10;height:20" coordorigin="5183,3188" coordsize="10,20" path="m5183,3207l5192,3207,5192,3188,5183,3188,5183,3207xe" filled="true" fillcolor="#000000" stroked="false">
                <v:path arrowok="t"/>
                <v:fill type="solid"/>
              </v:shape>
            </v:group>
            <v:group style="position:absolute;left:5183;top:3207;width:10;height:20" coordorigin="5183,3207" coordsize="10,20">
              <v:shape style="position:absolute;left:5183;top:3207;width:10;height:20" coordorigin="5183,3207" coordsize="10,20" path="m5183,3227l5192,3227,5192,3207,5183,3207,5183,3227xe" filled="true" fillcolor="#000000" stroked="false">
                <v:path arrowok="t"/>
                <v:fill type="solid"/>
              </v:shape>
            </v:group>
            <v:group style="position:absolute;left:5183;top:3227;width:10;height:20" coordorigin="5183,3227" coordsize="10,20">
              <v:shape style="position:absolute;left:5183;top:3227;width:10;height:20" coordorigin="5183,3227" coordsize="10,20" path="m5183,3246l5192,3246,5192,3227,5183,3227,5183,3246xe" filled="true" fillcolor="#000000" stroked="false">
                <v:path arrowok="t"/>
                <v:fill type="solid"/>
              </v:shape>
            </v:group>
            <v:group style="position:absolute;left:5183;top:3246;width:10;height:20" coordorigin="5183,3246" coordsize="10,20">
              <v:shape style="position:absolute;left:5183;top:3246;width:10;height:20" coordorigin="5183,3246" coordsize="10,20" path="m5183,3265l5192,3265,5192,3246,5183,3246,5183,3265xe" filled="true" fillcolor="#000000" stroked="false">
                <v:path arrowok="t"/>
                <v:fill type="solid"/>
              </v:shape>
            </v:group>
            <v:group style="position:absolute;left:5183;top:3265;width:10;height:20" coordorigin="5183,3265" coordsize="10,20">
              <v:shape style="position:absolute;left:5183;top:3265;width:10;height:20" coordorigin="5183,3265" coordsize="10,20" path="m5183,3284l5192,3284,5192,3265,5183,3265,5183,3284xe" filled="true" fillcolor="#000000" stroked="false">
                <v:path arrowok="t"/>
                <v:fill type="solid"/>
              </v:shape>
            </v:group>
            <v:group style="position:absolute;left:5183;top:3284;width:10;height:20" coordorigin="5183,3284" coordsize="10,20">
              <v:shape style="position:absolute;left:5183;top:3284;width:10;height:20" coordorigin="5183,3284" coordsize="10,20" path="m5183,3303l5192,3303,5192,3284,5183,3284,5183,3303xe" filled="true" fillcolor="#000000" stroked="false">
                <v:path arrowok="t"/>
                <v:fill type="solid"/>
              </v:shape>
            </v:group>
            <v:group style="position:absolute;left:5183;top:3303;width:10;height:20" coordorigin="5183,3303" coordsize="10,20">
              <v:shape style="position:absolute;left:5183;top:3303;width:10;height:20" coordorigin="5183,3303" coordsize="10,20" path="m5183,3323l5192,3323,5192,3303,5183,3303,5183,3323xe" filled="true" fillcolor="#000000" stroked="false">
                <v:path arrowok="t"/>
                <v:fill type="solid"/>
              </v:shape>
            </v:group>
            <v:group style="position:absolute;left:5183;top:3323;width:10;height:20" coordorigin="5183,3323" coordsize="10,20">
              <v:shape style="position:absolute;left:5183;top:3323;width:10;height:20" coordorigin="5183,3323" coordsize="10,20" path="m5183,3342l5192,3342,5192,3323,5183,3323,5183,3342xe" filled="true" fillcolor="#000000" stroked="false">
                <v:path arrowok="t"/>
                <v:fill type="solid"/>
              </v:shape>
            </v:group>
            <v:group style="position:absolute;left:5183;top:3342;width:10;height:20" coordorigin="5183,3342" coordsize="10,20">
              <v:shape style="position:absolute;left:5183;top:3342;width:10;height:20" coordorigin="5183,3342" coordsize="10,20" path="m5183,3361l5192,3361,5192,3342,5183,3342,5183,3361xe" filled="true" fillcolor="#000000" stroked="false">
                <v:path arrowok="t"/>
                <v:fill type="solid"/>
              </v:shape>
            </v:group>
            <v:group style="position:absolute;left:5183;top:3361;width:10;height:20" coordorigin="5183,3361" coordsize="10,20">
              <v:shape style="position:absolute;left:5183;top:3361;width:10;height:20" coordorigin="5183,3361" coordsize="10,20" path="m5183,3380l5192,3380,5192,3361,5183,3361,5183,3380xe" filled="true" fillcolor="#000000" stroked="false">
                <v:path arrowok="t"/>
                <v:fill type="solid"/>
              </v:shape>
            </v:group>
            <v:group style="position:absolute;left:5183;top:3380;width:10;height:20" coordorigin="5183,3380" coordsize="10,20">
              <v:shape style="position:absolute;left:5183;top:3380;width:10;height:20" coordorigin="5183,3380" coordsize="10,20" path="m5183,3399l5192,3399,5192,3380,5183,3380,5183,3399xe" filled="true" fillcolor="#000000" stroked="false">
                <v:path arrowok="t"/>
                <v:fill type="solid"/>
              </v:shape>
            </v:group>
            <v:group style="position:absolute;left:5183;top:3399;width:10;height:20" coordorigin="5183,3399" coordsize="10,20">
              <v:shape style="position:absolute;left:5183;top:3399;width:10;height:20" coordorigin="5183,3399" coordsize="10,20" path="m5183,3419l5192,3419,5192,3399,5183,3399,5183,3419xe" filled="true" fillcolor="#000000" stroked="false">
                <v:path arrowok="t"/>
                <v:fill type="solid"/>
              </v:shape>
            </v:group>
            <v:group style="position:absolute;left:5183;top:3419;width:10;height:20" coordorigin="5183,3419" coordsize="10,20">
              <v:shape style="position:absolute;left:5183;top:3419;width:10;height:20" coordorigin="5183,3419" coordsize="10,20" path="m5183,3438l5192,3438,5192,3419,5183,3419,5183,3438xe" filled="true" fillcolor="#000000" stroked="false">
                <v:path arrowok="t"/>
                <v:fill type="solid"/>
              </v:shape>
            </v:group>
            <v:group style="position:absolute;left:5183;top:3438;width:10;height:20" coordorigin="5183,3438" coordsize="10,20">
              <v:shape style="position:absolute;left:5183;top:3438;width:10;height:20" coordorigin="5183,3438" coordsize="10,20" path="m5183,3457l5192,3457,5192,3438,5183,3438,5183,3457xe" filled="true" fillcolor="#000000" stroked="false">
                <v:path arrowok="t"/>
                <v:fill type="solid"/>
              </v:shape>
            </v:group>
            <v:group style="position:absolute;left:5183;top:3457;width:10;height:20" coordorigin="5183,3457" coordsize="10,20">
              <v:shape style="position:absolute;left:5183;top:3457;width:10;height:20" coordorigin="5183,3457" coordsize="10,20" path="m5183,3476l5192,3476,5192,3457,5183,3457,5183,3476xe" filled="true" fillcolor="#000000" stroked="false">
                <v:path arrowok="t"/>
                <v:fill type="solid"/>
              </v:shape>
            </v:group>
            <v:group style="position:absolute;left:5183;top:3476;width:10;height:20" coordorigin="5183,3476" coordsize="10,20">
              <v:shape style="position:absolute;left:5183;top:3476;width:10;height:20" coordorigin="5183,3476" coordsize="10,20" path="m5183,3495l5192,3495,5192,3476,5183,3476,5183,3495xe" filled="true" fillcolor="#000000" stroked="false">
                <v:path arrowok="t"/>
                <v:fill type="solid"/>
              </v:shape>
            </v:group>
            <v:group style="position:absolute;left:5183;top:3495;width:10;height:20" coordorigin="5183,3495" coordsize="10,20">
              <v:shape style="position:absolute;left:5183;top:3495;width:10;height:20" coordorigin="5183,3495" coordsize="10,20" path="m5183,3515l5192,3515,5192,3495,5183,3495,5183,3515xe" filled="true" fillcolor="#000000" stroked="false">
                <v:path arrowok="t"/>
                <v:fill type="solid"/>
              </v:shape>
            </v:group>
            <v:group style="position:absolute;left:5183;top:3521;width:10;height:2" coordorigin="5183,3521" coordsize="10,2">
              <v:shape style="position:absolute;left:5183;top:3521;width:10;height:2" coordorigin="5183,3521" coordsize="10,0" path="m5183,3521l5192,3521e" filled="false" stroked="true" strokeweight=".599980pt" strokecolor="#000000">
                <v:path arrowok="t"/>
              </v:shape>
            </v:group>
            <v:group style="position:absolute;left:6585;top:3073;width:10;height:20" coordorigin="6585,3073" coordsize="10,20">
              <v:shape style="position:absolute;left:6585;top:3073;width:10;height:20" coordorigin="6585,3073" coordsize="10,20" path="m6585,3092l6594,3092,6594,3073,6585,3073,6585,3092xe" filled="true" fillcolor="#000000" stroked="false">
                <v:path arrowok="t"/>
                <v:fill type="solid"/>
              </v:shape>
            </v:group>
            <v:group style="position:absolute;left:6585;top:3092;width:10;height:20" coordorigin="6585,3092" coordsize="10,20">
              <v:shape style="position:absolute;left:6585;top:3092;width:10;height:20" coordorigin="6585,3092" coordsize="10,20" path="m6585,3111l6594,3111,6594,3092,6585,3092,6585,3111xe" filled="true" fillcolor="#000000" stroked="false">
                <v:path arrowok="t"/>
                <v:fill type="solid"/>
              </v:shape>
            </v:group>
            <v:group style="position:absolute;left:6585;top:3111;width:10;height:20" coordorigin="6585,3111" coordsize="10,20">
              <v:shape style="position:absolute;left:6585;top:3111;width:10;height:20" coordorigin="6585,3111" coordsize="10,20" path="m6585,3131l6594,3131,6594,3111,6585,3111,6585,3131xe" filled="true" fillcolor="#000000" stroked="false">
                <v:path arrowok="t"/>
                <v:fill type="solid"/>
              </v:shape>
            </v:group>
            <v:group style="position:absolute;left:6585;top:3131;width:10;height:20" coordorigin="6585,3131" coordsize="10,20">
              <v:shape style="position:absolute;left:6585;top:3131;width:10;height:20" coordorigin="6585,3131" coordsize="10,20" path="m6585,3150l6594,3150,6594,3131,6585,3131,6585,3150xe" filled="true" fillcolor="#000000" stroked="false">
                <v:path arrowok="t"/>
                <v:fill type="solid"/>
              </v:shape>
            </v:group>
            <v:group style="position:absolute;left:6585;top:3150;width:10;height:20" coordorigin="6585,3150" coordsize="10,20">
              <v:shape style="position:absolute;left:6585;top:3150;width:10;height:20" coordorigin="6585,3150" coordsize="10,20" path="m6585,3169l6594,3169,6594,3150,6585,3150,6585,3169xe" filled="true" fillcolor="#000000" stroked="false">
                <v:path arrowok="t"/>
                <v:fill type="solid"/>
              </v:shape>
            </v:group>
            <v:group style="position:absolute;left:6585;top:3169;width:10;height:20" coordorigin="6585,3169" coordsize="10,20">
              <v:shape style="position:absolute;left:6585;top:3169;width:10;height:20" coordorigin="6585,3169" coordsize="10,20" path="m6585,3188l6594,3188,6594,3169,6585,3169,6585,3188xe" filled="true" fillcolor="#000000" stroked="false">
                <v:path arrowok="t"/>
                <v:fill type="solid"/>
              </v:shape>
            </v:group>
            <v:group style="position:absolute;left:6585;top:3188;width:10;height:20" coordorigin="6585,3188" coordsize="10,20">
              <v:shape style="position:absolute;left:6585;top:3188;width:10;height:20" coordorigin="6585,3188" coordsize="10,20" path="m6585,3207l6594,3207,6594,3188,6585,3188,6585,3207xe" filled="true" fillcolor="#000000" stroked="false">
                <v:path arrowok="t"/>
                <v:fill type="solid"/>
              </v:shape>
            </v:group>
            <v:group style="position:absolute;left:6585;top:3207;width:10;height:20" coordorigin="6585,3207" coordsize="10,20">
              <v:shape style="position:absolute;left:6585;top:3207;width:10;height:20" coordorigin="6585,3207" coordsize="10,20" path="m6585,3227l6594,3227,6594,3207,6585,3207,6585,3227xe" filled="true" fillcolor="#000000" stroked="false">
                <v:path arrowok="t"/>
                <v:fill type="solid"/>
              </v:shape>
            </v:group>
            <v:group style="position:absolute;left:6585;top:3227;width:10;height:20" coordorigin="6585,3227" coordsize="10,20">
              <v:shape style="position:absolute;left:6585;top:3227;width:10;height:20" coordorigin="6585,3227" coordsize="10,20" path="m6585,3246l6594,3246,6594,3227,6585,3227,6585,3246xe" filled="true" fillcolor="#000000" stroked="false">
                <v:path arrowok="t"/>
                <v:fill type="solid"/>
              </v:shape>
            </v:group>
            <v:group style="position:absolute;left:6585;top:3246;width:10;height:20" coordorigin="6585,3246" coordsize="10,20">
              <v:shape style="position:absolute;left:6585;top:3246;width:10;height:20" coordorigin="6585,3246" coordsize="10,20" path="m6585,3265l6594,3265,6594,3246,6585,3246,6585,3265xe" filled="true" fillcolor="#000000" stroked="false">
                <v:path arrowok="t"/>
                <v:fill type="solid"/>
              </v:shape>
            </v:group>
            <v:group style="position:absolute;left:6585;top:3265;width:10;height:20" coordorigin="6585,3265" coordsize="10,20">
              <v:shape style="position:absolute;left:6585;top:3265;width:10;height:20" coordorigin="6585,3265" coordsize="10,20" path="m6585,3284l6594,3284,6594,3265,6585,3265,6585,3284xe" filled="true" fillcolor="#000000" stroked="false">
                <v:path arrowok="t"/>
                <v:fill type="solid"/>
              </v:shape>
            </v:group>
            <v:group style="position:absolute;left:6585;top:3284;width:10;height:20" coordorigin="6585,3284" coordsize="10,20">
              <v:shape style="position:absolute;left:6585;top:3284;width:10;height:20" coordorigin="6585,3284" coordsize="10,20" path="m6585,3303l6594,3303,6594,3284,6585,3284,6585,3303xe" filled="true" fillcolor="#000000" stroked="false">
                <v:path arrowok="t"/>
                <v:fill type="solid"/>
              </v:shape>
            </v:group>
            <v:group style="position:absolute;left:6585;top:3303;width:10;height:20" coordorigin="6585,3303" coordsize="10,20">
              <v:shape style="position:absolute;left:6585;top:3303;width:10;height:20" coordorigin="6585,3303" coordsize="10,20" path="m6585,3323l6594,3323,6594,3303,6585,3303,6585,3323xe" filled="true" fillcolor="#000000" stroked="false">
                <v:path arrowok="t"/>
                <v:fill type="solid"/>
              </v:shape>
            </v:group>
            <v:group style="position:absolute;left:6585;top:3323;width:10;height:20" coordorigin="6585,3323" coordsize="10,20">
              <v:shape style="position:absolute;left:6585;top:3323;width:10;height:20" coordorigin="6585,3323" coordsize="10,20" path="m6585,3342l6594,3342,6594,3323,6585,3323,6585,3342xe" filled="true" fillcolor="#000000" stroked="false">
                <v:path arrowok="t"/>
                <v:fill type="solid"/>
              </v:shape>
            </v:group>
            <v:group style="position:absolute;left:6585;top:3342;width:10;height:20" coordorigin="6585,3342" coordsize="10,20">
              <v:shape style="position:absolute;left:6585;top:3342;width:10;height:20" coordorigin="6585,3342" coordsize="10,20" path="m6585,3361l6594,3361,6594,3342,6585,3342,6585,3361xe" filled="true" fillcolor="#000000" stroked="false">
                <v:path arrowok="t"/>
                <v:fill type="solid"/>
              </v:shape>
            </v:group>
            <v:group style="position:absolute;left:6585;top:3361;width:10;height:20" coordorigin="6585,3361" coordsize="10,20">
              <v:shape style="position:absolute;left:6585;top:3361;width:10;height:20" coordorigin="6585,3361" coordsize="10,20" path="m6585,3380l6594,3380,6594,3361,6585,3361,6585,3380xe" filled="true" fillcolor="#000000" stroked="false">
                <v:path arrowok="t"/>
                <v:fill type="solid"/>
              </v:shape>
            </v:group>
            <v:group style="position:absolute;left:6585;top:3380;width:10;height:20" coordorigin="6585,3380" coordsize="10,20">
              <v:shape style="position:absolute;left:6585;top:3380;width:10;height:20" coordorigin="6585,3380" coordsize="10,20" path="m6585,3399l6594,3399,6594,3380,6585,3380,6585,3399xe" filled="true" fillcolor="#000000" stroked="false">
                <v:path arrowok="t"/>
                <v:fill type="solid"/>
              </v:shape>
            </v:group>
            <v:group style="position:absolute;left:6585;top:3399;width:10;height:20" coordorigin="6585,3399" coordsize="10,20">
              <v:shape style="position:absolute;left:6585;top:3399;width:10;height:20" coordorigin="6585,3399" coordsize="10,20" path="m6585,3419l6594,3419,6594,3399,6585,3399,6585,3419xe" filled="true" fillcolor="#000000" stroked="false">
                <v:path arrowok="t"/>
                <v:fill type="solid"/>
              </v:shape>
            </v:group>
            <v:group style="position:absolute;left:6585;top:3419;width:10;height:20" coordorigin="6585,3419" coordsize="10,20">
              <v:shape style="position:absolute;left:6585;top:3419;width:10;height:20" coordorigin="6585,3419" coordsize="10,20" path="m6585,3438l6594,3438,6594,3419,6585,3419,6585,3438xe" filled="true" fillcolor="#000000" stroked="false">
                <v:path arrowok="t"/>
                <v:fill type="solid"/>
              </v:shape>
            </v:group>
            <v:group style="position:absolute;left:6585;top:3438;width:10;height:20" coordorigin="6585,3438" coordsize="10,20">
              <v:shape style="position:absolute;left:6585;top:3438;width:10;height:20" coordorigin="6585,3438" coordsize="10,20" path="m6585,3457l6594,3457,6594,3438,6585,3438,6585,3457xe" filled="true" fillcolor="#000000" stroked="false">
                <v:path arrowok="t"/>
                <v:fill type="solid"/>
              </v:shape>
            </v:group>
            <v:group style="position:absolute;left:6585;top:3457;width:10;height:20" coordorigin="6585,3457" coordsize="10,20">
              <v:shape style="position:absolute;left:6585;top:3457;width:10;height:20" coordorigin="6585,3457" coordsize="10,20" path="m6585,3476l6594,3476,6594,3457,6585,3457,6585,3476xe" filled="true" fillcolor="#000000" stroked="false">
                <v:path arrowok="t"/>
                <v:fill type="solid"/>
              </v:shape>
            </v:group>
            <v:group style="position:absolute;left:6585;top:3476;width:10;height:20" coordorigin="6585,3476" coordsize="10,20">
              <v:shape style="position:absolute;left:6585;top:3476;width:10;height:20" coordorigin="6585,3476" coordsize="10,20" path="m6585,3495l6594,3495,6594,3476,6585,3476,6585,3495xe" filled="true" fillcolor="#000000" stroked="false">
                <v:path arrowok="t"/>
                <v:fill type="solid"/>
              </v:shape>
            </v:group>
            <v:group style="position:absolute;left:6585;top:3495;width:10;height:20" coordorigin="6585,3495" coordsize="10,20">
              <v:shape style="position:absolute;left:6585;top:3495;width:10;height:20" coordorigin="6585,3495" coordsize="10,20" path="m6585,3515l6594,3515,6594,3495,6585,3495,6585,3515xe" filled="true" fillcolor="#000000" stroked="false">
                <v:path arrowok="t"/>
                <v:fill type="solid"/>
              </v:shape>
            </v:group>
            <v:group style="position:absolute;left:6585;top:3521;width:10;height:2" coordorigin="6585,3521" coordsize="10,2">
              <v:shape style="position:absolute;left:6585;top:3521;width:10;height:2" coordorigin="6585,3521" coordsize="10,0" path="m6585,3521l6594,3521e" filled="false" stroked="true" strokeweight=".599980pt" strokecolor="#000000">
                <v:path arrowok="t"/>
              </v:shape>
            </v:group>
            <v:group style="position:absolute;left:8200;top:3073;width:10;height:20" coordorigin="8200,3073" coordsize="10,20">
              <v:shape style="position:absolute;left:8200;top:3073;width:10;height:20" coordorigin="8200,3073" coordsize="10,20" path="m8200,3092l8209,3092,8209,3073,8200,3073,8200,3092xe" filled="true" fillcolor="#000000" stroked="false">
                <v:path arrowok="t"/>
                <v:fill type="solid"/>
              </v:shape>
            </v:group>
            <v:group style="position:absolute;left:8200;top:3092;width:10;height:20" coordorigin="8200,3092" coordsize="10,20">
              <v:shape style="position:absolute;left:8200;top:3092;width:10;height:20" coordorigin="8200,3092" coordsize="10,20" path="m8200,3111l8209,3111,8209,3092,8200,3092,8200,3111xe" filled="true" fillcolor="#000000" stroked="false">
                <v:path arrowok="t"/>
                <v:fill type="solid"/>
              </v:shape>
            </v:group>
            <v:group style="position:absolute;left:8200;top:3111;width:10;height:20" coordorigin="8200,3111" coordsize="10,20">
              <v:shape style="position:absolute;left:8200;top:3111;width:10;height:20" coordorigin="8200,3111" coordsize="10,20" path="m8200,3131l8209,3131,8209,3111,8200,3111,8200,3131xe" filled="true" fillcolor="#000000" stroked="false">
                <v:path arrowok="t"/>
                <v:fill type="solid"/>
              </v:shape>
            </v:group>
            <v:group style="position:absolute;left:8200;top:3131;width:10;height:20" coordorigin="8200,3131" coordsize="10,20">
              <v:shape style="position:absolute;left:8200;top:3131;width:10;height:20" coordorigin="8200,3131" coordsize="10,20" path="m8200,3150l8209,3150,8209,3131,8200,3131,8200,3150xe" filled="true" fillcolor="#000000" stroked="false">
                <v:path arrowok="t"/>
                <v:fill type="solid"/>
              </v:shape>
            </v:group>
            <v:group style="position:absolute;left:8200;top:3150;width:10;height:20" coordorigin="8200,3150" coordsize="10,20">
              <v:shape style="position:absolute;left:8200;top:3150;width:10;height:20" coordorigin="8200,3150" coordsize="10,20" path="m8200,3169l8209,3169,8209,3150,8200,3150,8200,3169xe" filled="true" fillcolor="#000000" stroked="false">
                <v:path arrowok="t"/>
                <v:fill type="solid"/>
              </v:shape>
            </v:group>
            <v:group style="position:absolute;left:8200;top:3169;width:10;height:20" coordorigin="8200,3169" coordsize="10,20">
              <v:shape style="position:absolute;left:8200;top:3169;width:10;height:20" coordorigin="8200,3169" coordsize="10,20" path="m8200,3188l8209,3188,8209,3169,8200,3169,8200,3188xe" filled="true" fillcolor="#000000" stroked="false">
                <v:path arrowok="t"/>
                <v:fill type="solid"/>
              </v:shape>
            </v:group>
            <v:group style="position:absolute;left:8200;top:3188;width:10;height:20" coordorigin="8200,3188" coordsize="10,20">
              <v:shape style="position:absolute;left:8200;top:3188;width:10;height:20" coordorigin="8200,3188" coordsize="10,20" path="m8200,3207l8209,3207,8209,3188,8200,3188,8200,3207xe" filled="true" fillcolor="#000000" stroked="false">
                <v:path arrowok="t"/>
                <v:fill type="solid"/>
              </v:shape>
            </v:group>
            <v:group style="position:absolute;left:8200;top:3207;width:10;height:20" coordorigin="8200,3207" coordsize="10,20">
              <v:shape style="position:absolute;left:8200;top:3207;width:10;height:20" coordorigin="8200,3207" coordsize="10,20" path="m8200,3227l8209,3227,8209,3207,8200,3207,8200,3227xe" filled="true" fillcolor="#000000" stroked="false">
                <v:path arrowok="t"/>
                <v:fill type="solid"/>
              </v:shape>
            </v:group>
            <v:group style="position:absolute;left:8200;top:3227;width:10;height:20" coordorigin="8200,3227" coordsize="10,20">
              <v:shape style="position:absolute;left:8200;top:3227;width:10;height:20" coordorigin="8200,3227" coordsize="10,20" path="m8200,3246l8209,3246,8209,3227,8200,3227,8200,3246xe" filled="true" fillcolor="#000000" stroked="false">
                <v:path arrowok="t"/>
                <v:fill type="solid"/>
              </v:shape>
            </v:group>
            <v:group style="position:absolute;left:8200;top:3246;width:10;height:20" coordorigin="8200,3246" coordsize="10,20">
              <v:shape style="position:absolute;left:8200;top:3246;width:10;height:20" coordorigin="8200,3246" coordsize="10,20" path="m8200,3265l8209,3265,8209,3246,8200,3246,8200,3265xe" filled="true" fillcolor="#000000" stroked="false">
                <v:path arrowok="t"/>
                <v:fill type="solid"/>
              </v:shape>
            </v:group>
            <v:group style="position:absolute;left:8200;top:3265;width:10;height:20" coordorigin="8200,3265" coordsize="10,20">
              <v:shape style="position:absolute;left:8200;top:3265;width:10;height:20" coordorigin="8200,3265" coordsize="10,20" path="m8200,3284l8209,3284,8209,3265,8200,3265,8200,3284xe" filled="true" fillcolor="#000000" stroked="false">
                <v:path arrowok="t"/>
                <v:fill type="solid"/>
              </v:shape>
            </v:group>
            <v:group style="position:absolute;left:8200;top:3284;width:10;height:20" coordorigin="8200,3284" coordsize="10,20">
              <v:shape style="position:absolute;left:8200;top:3284;width:10;height:20" coordorigin="8200,3284" coordsize="10,20" path="m8200,3303l8209,3303,8209,3284,8200,3284,8200,3303xe" filled="true" fillcolor="#000000" stroked="false">
                <v:path arrowok="t"/>
                <v:fill type="solid"/>
              </v:shape>
            </v:group>
            <v:group style="position:absolute;left:8200;top:3303;width:10;height:20" coordorigin="8200,3303" coordsize="10,20">
              <v:shape style="position:absolute;left:8200;top:3303;width:10;height:20" coordorigin="8200,3303" coordsize="10,20" path="m8200,3323l8209,3323,8209,3303,8200,3303,8200,3323xe" filled="true" fillcolor="#000000" stroked="false">
                <v:path arrowok="t"/>
                <v:fill type="solid"/>
              </v:shape>
            </v:group>
            <v:group style="position:absolute;left:8200;top:3323;width:10;height:20" coordorigin="8200,3323" coordsize="10,20">
              <v:shape style="position:absolute;left:8200;top:3323;width:10;height:20" coordorigin="8200,3323" coordsize="10,20" path="m8200,3342l8209,3342,8209,3323,8200,3323,8200,3342xe" filled="true" fillcolor="#000000" stroked="false">
                <v:path arrowok="t"/>
                <v:fill type="solid"/>
              </v:shape>
            </v:group>
            <v:group style="position:absolute;left:8200;top:3342;width:10;height:20" coordorigin="8200,3342" coordsize="10,20">
              <v:shape style="position:absolute;left:8200;top:3342;width:10;height:20" coordorigin="8200,3342" coordsize="10,20" path="m8200,3361l8209,3361,8209,3342,8200,3342,8200,3361xe" filled="true" fillcolor="#000000" stroked="false">
                <v:path arrowok="t"/>
                <v:fill type="solid"/>
              </v:shape>
            </v:group>
            <v:group style="position:absolute;left:8200;top:3361;width:10;height:20" coordorigin="8200,3361" coordsize="10,20">
              <v:shape style="position:absolute;left:8200;top:3361;width:10;height:20" coordorigin="8200,3361" coordsize="10,20" path="m8200,3380l8209,3380,8209,3361,8200,3361,8200,3380xe" filled="true" fillcolor="#000000" stroked="false">
                <v:path arrowok="t"/>
                <v:fill type="solid"/>
              </v:shape>
            </v:group>
            <v:group style="position:absolute;left:8200;top:3380;width:10;height:20" coordorigin="8200,3380" coordsize="10,20">
              <v:shape style="position:absolute;left:8200;top:3380;width:10;height:20" coordorigin="8200,3380" coordsize="10,20" path="m8200,3399l8209,3399,8209,3380,8200,3380,8200,3399xe" filled="true" fillcolor="#000000" stroked="false">
                <v:path arrowok="t"/>
                <v:fill type="solid"/>
              </v:shape>
            </v:group>
            <v:group style="position:absolute;left:8200;top:3399;width:10;height:20" coordorigin="8200,3399" coordsize="10,20">
              <v:shape style="position:absolute;left:8200;top:3399;width:10;height:20" coordorigin="8200,3399" coordsize="10,20" path="m8200,3419l8209,3419,8209,3399,8200,3399,8200,3419xe" filled="true" fillcolor="#000000" stroked="false">
                <v:path arrowok="t"/>
                <v:fill type="solid"/>
              </v:shape>
            </v:group>
            <v:group style="position:absolute;left:8200;top:3419;width:10;height:20" coordorigin="8200,3419" coordsize="10,20">
              <v:shape style="position:absolute;left:8200;top:3419;width:10;height:20" coordorigin="8200,3419" coordsize="10,20" path="m8200,3438l8209,3438,8209,3419,8200,3419,8200,3438xe" filled="true" fillcolor="#000000" stroked="false">
                <v:path arrowok="t"/>
                <v:fill type="solid"/>
              </v:shape>
            </v:group>
            <v:group style="position:absolute;left:8200;top:3438;width:10;height:20" coordorigin="8200,3438" coordsize="10,20">
              <v:shape style="position:absolute;left:8200;top:3438;width:10;height:20" coordorigin="8200,3438" coordsize="10,20" path="m8200,3457l8209,3457,8209,3438,8200,3438,8200,3457xe" filled="true" fillcolor="#000000" stroked="false">
                <v:path arrowok="t"/>
                <v:fill type="solid"/>
              </v:shape>
            </v:group>
            <v:group style="position:absolute;left:8200;top:3457;width:10;height:20" coordorigin="8200,3457" coordsize="10,20">
              <v:shape style="position:absolute;left:8200;top:3457;width:10;height:20" coordorigin="8200,3457" coordsize="10,20" path="m8200,3476l8209,3476,8209,3457,8200,3457,8200,3476xe" filled="true" fillcolor="#000000" stroked="false">
                <v:path arrowok="t"/>
                <v:fill type="solid"/>
              </v:shape>
            </v:group>
            <v:group style="position:absolute;left:8200;top:3476;width:10;height:20" coordorigin="8200,3476" coordsize="10,20">
              <v:shape style="position:absolute;left:8200;top:3476;width:10;height:20" coordorigin="8200,3476" coordsize="10,20" path="m8200,3495l8209,3495,8209,3476,8200,3476,8200,3495xe" filled="true" fillcolor="#000000" stroked="false">
                <v:path arrowok="t"/>
                <v:fill type="solid"/>
              </v:shape>
            </v:group>
            <v:group style="position:absolute;left:8200;top:3495;width:10;height:20" coordorigin="8200,3495" coordsize="10,20">
              <v:shape style="position:absolute;left:8200;top:3495;width:10;height:20" coordorigin="8200,3495" coordsize="10,20" path="m8200,3515l8209,3515,8209,3495,8200,3495,8200,3515xe" filled="true" fillcolor="#000000" stroked="false">
                <v:path arrowok="t"/>
                <v:fill type="solid"/>
              </v:shape>
            </v:group>
            <v:group style="position:absolute;left:8200;top:3521;width:10;height:2" coordorigin="8200,3521" coordsize="10,2">
              <v:shape style="position:absolute;left:8200;top:3521;width:10;height:2" coordorigin="8200,3521" coordsize="10,0" path="m8200,3521l8209,3521e" filled="false" stroked="true" strokeweight=".599980pt" strokecolor="#000000">
                <v:path arrowok="t"/>
              </v:shape>
            </v:group>
            <v:group style="position:absolute;left:9016;top:3073;width:10;height:20" coordorigin="9016,3073" coordsize="10,20">
              <v:shape style="position:absolute;left:9016;top:3073;width:10;height:20" coordorigin="9016,3073" coordsize="10,20" path="m9016,3092l9026,3092,9026,3073,9016,3073,9016,3092xe" filled="true" fillcolor="#000000" stroked="false">
                <v:path arrowok="t"/>
                <v:fill type="solid"/>
              </v:shape>
            </v:group>
            <v:group style="position:absolute;left:9016;top:3092;width:10;height:20" coordorigin="9016,3092" coordsize="10,20">
              <v:shape style="position:absolute;left:9016;top:3092;width:10;height:20" coordorigin="9016,3092" coordsize="10,20" path="m9016,3111l9026,3111,9026,3092,9016,3092,9016,3111xe" filled="true" fillcolor="#000000" stroked="false">
                <v:path arrowok="t"/>
                <v:fill type="solid"/>
              </v:shape>
            </v:group>
            <v:group style="position:absolute;left:9016;top:3111;width:10;height:20" coordorigin="9016,3111" coordsize="10,20">
              <v:shape style="position:absolute;left:9016;top:3111;width:10;height:20" coordorigin="9016,3111" coordsize="10,20" path="m9016,3131l9026,3131,9026,3111,9016,3111,9016,3131xe" filled="true" fillcolor="#000000" stroked="false">
                <v:path arrowok="t"/>
                <v:fill type="solid"/>
              </v:shape>
            </v:group>
            <v:group style="position:absolute;left:9016;top:3131;width:10;height:20" coordorigin="9016,3131" coordsize="10,20">
              <v:shape style="position:absolute;left:9016;top:3131;width:10;height:20" coordorigin="9016,3131" coordsize="10,20" path="m9016,3150l9026,3150,9026,3131,9016,3131,9016,3150xe" filled="true" fillcolor="#000000" stroked="false">
                <v:path arrowok="t"/>
                <v:fill type="solid"/>
              </v:shape>
            </v:group>
            <v:group style="position:absolute;left:9016;top:3150;width:10;height:20" coordorigin="9016,3150" coordsize="10,20">
              <v:shape style="position:absolute;left:9016;top:3150;width:10;height:20" coordorigin="9016,3150" coordsize="10,20" path="m9016,3169l9026,3169,9026,3150,9016,3150,9016,3169xe" filled="true" fillcolor="#000000" stroked="false">
                <v:path arrowok="t"/>
                <v:fill type="solid"/>
              </v:shape>
            </v:group>
            <v:group style="position:absolute;left:9016;top:3169;width:10;height:20" coordorigin="9016,3169" coordsize="10,20">
              <v:shape style="position:absolute;left:9016;top:3169;width:10;height:20" coordorigin="9016,3169" coordsize="10,20" path="m9016,3188l9026,3188,9026,3169,9016,3169,9016,3188xe" filled="true" fillcolor="#000000" stroked="false">
                <v:path arrowok="t"/>
                <v:fill type="solid"/>
              </v:shape>
            </v:group>
            <v:group style="position:absolute;left:9016;top:3188;width:10;height:20" coordorigin="9016,3188" coordsize="10,20">
              <v:shape style="position:absolute;left:9016;top:3188;width:10;height:20" coordorigin="9016,3188" coordsize="10,20" path="m9016,3207l9026,3207,9026,3188,9016,3188,9016,3207xe" filled="true" fillcolor="#000000" stroked="false">
                <v:path arrowok="t"/>
                <v:fill type="solid"/>
              </v:shape>
            </v:group>
            <v:group style="position:absolute;left:9016;top:3207;width:10;height:20" coordorigin="9016,3207" coordsize="10,20">
              <v:shape style="position:absolute;left:9016;top:3207;width:10;height:20" coordorigin="9016,3207" coordsize="10,20" path="m9016,3227l9026,3227,9026,3207,9016,3207,9016,3227xe" filled="true" fillcolor="#000000" stroked="false">
                <v:path arrowok="t"/>
                <v:fill type="solid"/>
              </v:shape>
            </v:group>
            <v:group style="position:absolute;left:9016;top:3227;width:10;height:20" coordorigin="9016,3227" coordsize="10,20">
              <v:shape style="position:absolute;left:9016;top:3227;width:10;height:20" coordorigin="9016,3227" coordsize="10,20" path="m9016,3246l9026,3246,9026,3227,9016,3227,9016,3246xe" filled="true" fillcolor="#000000" stroked="false">
                <v:path arrowok="t"/>
                <v:fill type="solid"/>
              </v:shape>
            </v:group>
            <v:group style="position:absolute;left:9016;top:3246;width:10;height:20" coordorigin="9016,3246" coordsize="10,20">
              <v:shape style="position:absolute;left:9016;top:3246;width:10;height:20" coordorigin="9016,3246" coordsize="10,20" path="m9016,3265l9026,3265,9026,3246,9016,3246,9016,3265xe" filled="true" fillcolor="#000000" stroked="false">
                <v:path arrowok="t"/>
                <v:fill type="solid"/>
              </v:shape>
            </v:group>
            <v:group style="position:absolute;left:9016;top:3265;width:10;height:20" coordorigin="9016,3265" coordsize="10,20">
              <v:shape style="position:absolute;left:9016;top:3265;width:10;height:20" coordorigin="9016,3265" coordsize="10,20" path="m9016,3284l9026,3284,9026,3265,9016,3265,9016,3284xe" filled="true" fillcolor="#000000" stroked="false">
                <v:path arrowok="t"/>
                <v:fill type="solid"/>
              </v:shape>
            </v:group>
            <v:group style="position:absolute;left:9016;top:3284;width:10;height:20" coordorigin="9016,3284" coordsize="10,20">
              <v:shape style="position:absolute;left:9016;top:3284;width:10;height:20" coordorigin="9016,3284" coordsize="10,20" path="m9016,3303l9026,3303,9026,3284,9016,3284,9016,3303xe" filled="true" fillcolor="#000000" stroked="false">
                <v:path arrowok="t"/>
                <v:fill type="solid"/>
              </v:shape>
            </v:group>
            <v:group style="position:absolute;left:9016;top:3303;width:10;height:20" coordorigin="9016,3303" coordsize="10,20">
              <v:shape style="position:absolute;left:9016;top:3303;width:10;height:20" coordorigin="9016,3303" coordsize="10,20" path="m9016,3323l9026,3323,9026,3303,9016,3303,9016,3323xe" filled="true" fillcolor="#000000" stroked="false">
                <v:path arrowok="t"/>
                <v:fill type="solid"/>
              </v:shape>
            </v:group>
            <v:group style="position:absolute;left:9016;top:3323;width:10;height:20" coordorigin="9016,3323" coordsize="10,20">
              <v:shape style="position:absolute;left:9016;top:3323;width:10;height:20" coordorigin="9016,3323" coordsize="10,20" path="m9016,3342l9026,3342,9026,3323,9016,3323,9016,3342xe" filled="true" fillcolor="#000000" stroked="false">
                <v:path arrowok="t"/>
                <v:fill type="solid"/>
              </v:shape>
            </v:group>
            <v:group style="position:absolute;left:9016;top:3342;width:10;height:20" coordorigin="9016,3342" coordsize="10,20">
              <v:shape style="position:absolute;left:9016;top:3342;width:10;height:20" coordorigin="9016,3342" coordsize="10,20" path="m9016,3361l9026,3361,9026,3342,9016,3342,9016,3361xe" filled="true" fillcolor="#000000" stroked="false">
                <v:path arrowok="t"/>
                <v:fill type="solid"/>
              </v:shape>
            </v:group>
            <v:group style="position:absolute;left:9016;top:3361;width:10;height:20" coordorigin="9016,3361" coordsize="10,20">
              <v:shape style="position:absolute;left:9016;top:3361;width:10;height:20" coordorigin="9016,3361" coordsize="10,20" path="m9016,3380l9026,3380,9026,3361,9016,3361,9016,3380xe" filled="true" fillcolor="#000000" stroked="false">
                <v:path arrowok="t"/>
                <v:fill type="solid"/>
              </v:shape>
            </v:group>
            <v:group style="position:absolute;left:9016;top:3380;width:10;height:20" coordorigin="9016,3380" coordsize="10,20">
              <v:shape style="position:absolute;left:9016;top:3380;width:10;height:20" coordorigin="9016,3380" coordsize="10,20" path="m9016,3399l9026,3399,9026,3380,9016,3380,9016,3399xe" filled="true" fillcolor="#000000" stroked="false">
                <v:path arrowok="t"/>
                <v:fill type="solid"/>
              </v:shape>
            </v:group>
            <v:group style="position:absolute;left:9016;top:3399;width:10;height:20" coordorigin="9016,3399" coordsize="10,20">
              <v:shape style="position:absolute;left:9016;top:3399;width:10;height:20" coordorigin="9016,3399" coordsize="10,20" path="m9016,3419l9026,3419,9026,3399,9016,3399,9016,3419xe" filled="true" fillcolor="#000000" stroked="false">
                <v:path arrowok="t"/>
                <v:fill type="solid"/>
              </v:shape>
            </v:group>
            <v:group style="position:absolute;left:9016;top:3419;width:10;height:20" coordorigin="9016,3419" coordsize="10,20">
              <v:shape style="position:absolute;left:9016;top:3419;width:10;height:20" coordorigin="9016,3419" coordsize="10,20" path="m9016,3438l9026,3438,9026,3419,9016,3419,9016,3438xe" filled="true" fillcolor="#000000" stroked="false">
                <v:path arrowok="t"/>
                <v:fill type="solid"/>
              </v:shape>
            </v:group>
            <v:group style="position:absolute;left:9016;top:3438;width:10;height:20" coordorigin="9016,3438" coordsize="10,20">
              <v:shape style="position:absolute;left:9016;top:3438;width:10;height:20" coordorigin="9016,3438" coordsize="10,20" path="m9016,3457l9026,3457,9026,3438,9016,3438,9016,3457xe" filled="true" fillcolor="#000000" stroked="false">
                <v:path arrowok="t"/>
                <v:fill type="solid"/>
              </v:shape>
            </v:group>
            <v:group style="position:absolute;left:9016;top:3457;width:10;height:20" coordorigin="9016,3457" coordsize="10,20">
              <v:shape style="position:absolute;left:9016;top:3457;width:10;height:20" coordorigin="9016,3457" coordsize="10,20" path="m9016,3476l9026,3476,9026,3457,9016,3457,9016,3476xe" filled="true" fillcolor="#000000" stroked="false">
                <v:path arrowok="t"/>
                <v:fill type="solid"/>
              </v:shape>
            </v:group>
            <v:group style="position:absolute;left:9016;top:3476;width:10;height:20" coordorigin="9016,3476" coordsize="10,20">
              <v:shape style="position:absolute;left:9016;top:3476;width:10;height:20" coordorigin="9016,3476" coordsize="10,20" path="m9016,3495l9026,3495,9026,3476,9016,3476,9016,3495xe" filled="true" fillcolor="#000000" stroked="false">
                <v:path arrowok="t"/>
                <v:fill type="solid"/>
              </v:shape>
            </v:group>
            <v:group style="position:absolute;left:9016;top:3495;width:10;height:20" coordorigin="9016,3495" coordsize="10,20">
              <v:shape style="position:absolute;left:9016;top:3495;width:10;height:20" coordorigin="9016,3495" coordsize="10,20" path="m9016,3515l9026,3515,9026,3495,9016,3495,9016,3515xe" filled="true" fillcolor="#000000" stroked="false">
                <v:path arrowok="t"/>
                <v:fill type="solid"/>
              </v:shape>
            </v:group>
            <v:group style="position:absolute;left:9016;top:3521;width:10;height:2" coordorigin="9016,3521" coordsize="10,2">
              <v:shape style="position:absolute;left:9016;top:3521;width:10;height:2" coordorigin="9016,3521" coordsize="10,0" path="m9016,3521l9026,3521e" filled="false" stroked="true" strokeweight=".599980pt" strokecolor="#000000">
                <v:path arrowok="t"/>
              </v:shape>
              <v:shape style="position:absolute;left:1692;top:3527;width:1061;height:10" type="#_x0000_t75" stroked="false">
                <v:imagedata r:id="rId214" o:title=""/>
              </v:shape>
              <v:shape style="position:absolute;left:2748;top:3527;width:5451;height:10" type="#_x0000_t75" stroked="false">
                <v:imagedata r:id="rId215" o:title=""/>
              </v:shape>
              <v:shape style="position:absolute;left:8195;top:3527;width:821;height:10" type="#_x0000_t75" stroked="false">
                <v:imagedata r:id="rId216" o:title=""/>
              </v:shape>
              <v:shape style="position:absolute;left:9012;top:3527;width:1526;height:10" type="#_x0000_t75" stroked="false">
                <v:imagedata r:id="rId217" o:title=""/>
              </v:shape>
            </v:group>
            <v:group style="position:absolute;left:4367;top:3536;width:10;height:20" coordorigin="4367,3536" coordsize="10,20">
              <v:shape style="position:absolute;left:4367;top:3536;width:10;height:20" coordorigin="4367,3536" coordsize="10,20" path="m4367,3555l4376,3555,4376,3536,4367,3536,4367,3555xe" filled="true" fillcolor="#000000" stroked="false">
                <v:path arrowok="t"/>
                <v:fill type="solid"/>
              </v:shape>
            </v:group>
            <v:group style="position:absolute;left:4367;top:3555;width:10;height:20" coordorigin="4367,3555" coordsize="10,20">
              <v:shape style="position:absolute;left:4367;top:3555;width:10;height:20" coordorigin="4367,3555" coordsize="10,20" path="m4367,3575l4376,3575,4376,3555,4367,3555,4367,3575xe" filled="true" fillcolor="#000000" stroked="false">
                <v:path arrowok="t"/>
                <v:fill type="solid"/>
              </v:shape>
            </v:group>
            <v:group style="position:absolute;left:4367;top:3575;width:10;height:20" coordorigin="4367,3575" coordsize="10,20">
              <v:shape style="position:absolute;left:4367;top:3575;width:10;height:20" coordorigin="4367,3575" coordsize="10,20" path="m4367,3594l4376,3594,4376,3575,4367,3575,4367,3594xe" filled="true" fillcolor="#000000" stroked="false">
                <v:path arrowok="t"/>
                <v:fill type="solid"/>
              </v:shape>
            </v:group>
            <v:group style="position:absolute;left:4367;top:3594;width:10;height:20" coordorigin="4367,3594" coordsize="10,20">
              <v:shape style="position:absolute;left:4367;top:3594;width:10;height:20" coordorigin="4367,3594" coordsize="10,20" path="m4367,3613l4376,3613,4376,3594,4367,3594,4367,3613xe" filled="true" fillcolor="#000000" stroked="false">
                <v:path arrowok="t"/>
                <v:fill type="solid"/>
              </v:shape>
            </v:group>
            <v:group style="position:absolute;left:4367;top:3613;width:10;height:20" coordorigin="4367,3613" coordsize="10,20">
              <v:shape style="position:absolute;left:4367;top:3613;width:10;height:20" coordorigin="4367,3613" coordsize="10,20" path="m4367,3632l4376,3632,4376,3613,4367,3613,4367,3632xe" filled="true" fillcolor="#000000" stroked="false">
                <v:path arrowok="t"/>
                <v:fill type="solid"/>
              </v:shape>
            </v:group>
            <v:group style="position:absolute;left:4367;top:3632;width:10;height:20" coordorigin="4367,3632" coordsize="10,20">
              <v:shape style="position:absolute;left:4367;top:3632;width:10;height:20" coordorigin="4367,3632" coordsize="10,20" path="m4367,3651l4376,3651,4376,3632,4367,3632,4367,3651xe" filled="true" fillcolor="#000000" stroked="false">
                <v:path arrowok="t"/>
                <v:fill type="solid"/>
              </v:shape>
            </v:group>
            <v:group style="position:absolute;left:4367;top:3651;width:10;height:20" coordorigin="4367,3651" coordsize="10,20">
              <v:shape style="position:absolute;left:4367;top:3651;width:10;height:20" coordorigin="4367,3651" coordsize="10,20" path="m4367,3671l4376,3671,4376,3651,4367,3651,4367,3671xe" filled="true" fillcolor="#000000" stroked="false">
                <v:path arrowok="t"/>
                <v:fill type="solid"/>
              </v:shape>
            </v:group>
            <v:group style="position:absolute;left:4367;top:3671;width:10;height:20" coordorigin="4367,3671" coordsize="10,20">
              <v:shape style="position:absolute;left:4367;top:3671;width:10;height:20" coordorigin="4367,3671" coordsize="10,20" path="m4367,3690l4376,3690,4376,3671,4367,3671,4367,3690xe" filled="true" fillcolor="#000000" stroked="false">
                <v:path arrowok="t"/>
                <v:fill type="solid"/>
              </v:shape>
            </v:group>
            <v:group style="position:absolute;left:4367;top:3690;width:10;height:20" coordorigin="4367,3690" coordsize="10,20">
              <v:shape style="position:absolute;left:4367;top:3690;width:10;height:20" coordorigin="4367,3690" coordsize="10,20" path="m4367,3709l4376,3709,4376,3690,4367,3690,4367,3709xe" filled="true" fillcolor="#000000" stroked="false">
                <v:path arrowok="t"/>
                <v:fill type="solid"/>
              </v:shape>
            </v:group>
            <v:group style="position:absolute;left:4367;top:3709;width:10;height:20" coordorigin="4367,3709" coordsize="10,20">
              <v:shape style="position:absolute;left:4367;top:3709;width:10;height:20" coordorigin="4367,3709" coordsize="10,20" path="m4367,3728l4376,3728,4376,3709,4367,3709,4367,3728xe" filled="true" fillcolor="#000000" stroked="false">
                <v:path arrowok="t"/>
                <v:fill type="solid"/>
              </v:shape>
            </v:group>
            <v:group style="position:absolute;left:4367;top:3728;width:10;height:20" coordorigin="4367,3728" coordsize="10,20">
              <v:shape style="position:absolute;left:4367;top:3728;width:10;height:20" coordorigin="4367,3728" coordsize="10,20" path="m4367,3747l4376,3747,4376,3728,4367,3728,4367,3747xe" filled="true" fillcolor="#000000" stroked="false">
                <v:path arrowok="t"/>
                <v:fill type="solid"/>
              </v:shape>
            </v:group>
            <v:group style="position:absolute;left:4367;top:3747;width:10;height:20" coordorigin="4367,3747" coordsize="10,20">
              <v:shape style="position:absolute;left:4367;top:3747;width:10;height:20" coordorigin="4367,3747" coordsize="10,20" path="m4367,3767l4376,3767,4376,3747,4367,3747,4367,3767xe" filled="true" fillcolor="#000000" stroked="false">
                <v:path arrowok="t"/>
                <v:fill type="solid"/>
              </v:shape>
            </v:group>
            <v:group style="position:absolute;left:4367;top:3767;width:10;height:20" coordorigin="4367,3767" coordsize="10,20">
              <v:shape style="position:absolute;left:4367;top:3767;width:10;height:20" coordorigin="4367,3767" coordsize="10,20" path="m4367,3786l4376,3786,4376,3767,4367,3767,4367,3786xe" filled="true" fillcolor="#000000" stroked="false">
                <v:path arrowok="t"/>
                <v:fill type="solid"/>
              </v:shape>
            </v:group>
            <v:group style="position:absolute;left:4367;top:3786;width:10;height:20" coordorigin="4367,3786" coordsize="10,20">
              <v:shape style="position:absolute;left:4367;top:3786;width:10;height:20" coordorigin="4367,3786" coordsize="10,20" path="m4367,3805l4376,3805,4376,3786,4367,3786,4367,3805xe" filled="true" fillcolor="#000000" stroked="false">
                <v:path arrowok="t"/>
                <v:fill type="solid"/>
              </v:shape>
            </v:group>
            <v:group style="position:absolute;left:4367;top:3805;width:10;height:20" coordorigin="4367,3805" coordsize="10,20">
              <v:shape style="position:absolute;left:4367;top:3805;width:10;height:20" coordorigin="4367,3805" coordsize="10,20" path="m4367,3824l4376,3824,4376,3805,4367,3805,4367,3824xe" filled="true" fillcolor="#000000" stroked="false">
                <v:path arrowok="t"/>
                <v:fill type="solid"/>
              </v:shape>
            </v:group>
            <v:group style="position:absolute;left:4367;top:3824;width:10;height:20" coordorigin="4367,3824" coordsize="10,20">
              <v:shape style="position:absolute;left:4367;top:3824;width:10;height:20" coordorigin="4367,3824" coordsize="10,20" path="m4367,3843l4376,3843,4376,3824,4367,3824,4367,3843xe" filled="true" fillcolor="#000000" stroked="false">
                <v:path arrowok="t"/>
                <v:fill type="solid"/>
              </v:shape>
            </v:group>
            <v:group style="position:absolute;left:4367;top:3843;width:10;height:20" coordorigin="4367,3843" coordsize="10,20">
              <v:shape style="position:absolute;left:4367;top:3843;width:10;height:20" coordorigin="4367,3843" coordsize="10,20" path="m4367,3863l4376,3863,4376,3843,4367,3843,4367,3863xe" filled="true" fillcolor="#000000" stroked="false">
                <v:path arrowok="t"/>
                <v:fill type="solid"/>
              </v:shape>
            </v:group>
            <v:group style="position:absolute;left:4367;top:3863;width:10;height:20" coordorigin="4367,3863" coordsize="10,20">
              <v:shape style="position:absolute;left:4367;top:3863;width:10;height:20" coordorigin="4367,3863" coordsize="10,20" path="m4367,3882l4376,3882,4376,3863,4367,3863,4367,3882xe" filled="true" fillcolor="#000000" stroked="false">
                <v:path arrowok="t"/>
                <v:fill type="solid"/>
              </v:shape>
            </v:group>
            <v:group style="position:absolute;left:4367;top:3882;width:10;height:20" coordorigin="4367,3882" coordsize="10,20">
              <v:shape style="position:absolute;left:4367;top:3882;width:10;height:20" coordorigin="4367,3882" coordsize="10,20" path="m4367,3901l4376,3901,4376,3882,4367,3882,4367,3901xe" filled="true" fillcolor="#000000" stroked="false">
                <v:path arrowok="t"/>
                <v:fill type="solid"/>
              </v:shape>
            </v:group>
            <v:group style="position:absolute;left:4367;top:3901;width:10;height:20" coordorigin="4367,3901" coordsize="10,20">
              <v:shape style="position:absolute;left:4367;top:3901;width:10;height:20" coordorigin="4367,3901" coordsize="10,20" path="m4367,3920l4376,3920,4376,3901,4367,3901,4367,3920xe" filled="true" fillcolor="#000000" stroked="false">
                <v:path arrowok="t"/>
                <v:fill type="solid"/>
              </v:shape>
            </v:group>
            <v:group style="position:absolute;left:4367;top:3920;width:10;height:20" coordorigin="4367,3920" coordsize="10,20">
              <v:shape style="position:absolute;left:4367;top:3920;width:10;height:20" coordorigin="4367,3920" coordsize="10,20" path="m4367,3939l4376,3939,4376,3920,4367,3920,4367,3939xe" filled="true" fillcolor="#000000" stroked="false">
                <v:path arrowok="t"/>
                <v:fill type="solid"/>
              </v:shape>
            </v:group>
            <v:group style="position:absolute;left:4367;top:3939;width:10;height:20" coordorigin="4367,3939" coordsize="10,20">
              <v:shape style="position:absolute;left:4367;top:3939;width:10;height:20" coordorigin="4367,3939" coordsize="10,20" path="m4367,3959l4376,3959,4376,3939,4367,3939,4367,3959xe" filled="true" fillcolor="#000000" stroked="false">
                <v:path arrowok="t"/>
                <v:fill type="solid"/>
              </v:shape>
            </v:group>
            <v:group style="position:absolute;left:4367;top:3959;width:10;height:20" coordorigin="4367,3959" coordsize="10,20">
              <v:shape style="position:absolute;left:4367;top:3959;width:10;height:20" coordorigin="4367,3959" coordsize="10,20" path="m4367,3978l4376,3978,4376,3959,4367,3959,4367,3978xe" filled="true" fillcolor="#000000" stroked="false">
                <v:path arrowok="t"/>
                <v:fill type="solid"/>
              </v:shape>
            </v:group>
            <v:group style="position:absolute;left:4367;top:3985;width:10;height:2" coordorigin="4367,3985" coordsize="10,2">
              <v:shape style="position:absolute;left:4367;top:3985;width:10;height:2" coordorigin="4367,3985" coordsize="10,0" path="m4367,3985l4376,3985e" filled="false" stroked="true" strokeweight=".72003pt" strokecolor="#000000">
                <v:path arrowok="t"/>
              </v:shape>
            </v:group>
            <v:group style="position:absolute;left:5183;top:3536;width:10;height:20" coordorigin="5183,3536" coordsize="10,20">
              <v:shape style="position:absolute;left:5183;top:3536;width:10;height:20" coordorigin="5183,3536" coordsize="10,20" path="m5183,3555l5192,3555,5192,3536,5183,3536,5183,3555xe" filled="true" fillcolor="#000000" stroked="false">
                <v:path arrowok="t"/>
                <v:fill type="solid"/>
              </v:shape>
            </v:group>
            <v:group style="position:absolute;left:5183;top:3555;width:10;height:20" coordorigin="5183,3555" coordsize="10,20">
              <v:shape style="position:absolute;left:5183;top:3555;width:10;height:20" coordorigin="5183,3555" coordsize="10,20" path="m5183,3575l5192,3575,5192,3555,5183,3555,5183,3575xe" filled="true" fillcolor="#000000" stroked="false">
                <v:path arrowok="t"/>
                <v:fill type="solid"/>
              </v:shape>
            </v:group>
            <v:group style="position:absolute;left:5183;top:3575;width:10;height:20" coordorigin="5183,3575" coordsize="10,20">
              <v:shape style="position:absolute;left:5183;top:3575;width:10;height:20" coordorigin="5183,3575" coordsize="10,20" path="m5183,3594l5192,3594,5192,3575,5183,3575,5183,3594xe" filled="true" fillcolor="#000000" stroked="false">
                <v:path arrowok="t"/>
                <v:fill type="solid"/>
              </v:shape>
            </v:group>
            <v:group style="position:absolute;left:5183;top:3594;width:10;height:20" coordorigin="5183,3594" coordsize="10,20">
              <v:shape style="position:absolute;left:5183;top:3594;width:10;height:20" coordorigin="5183,3594" coordsize="10,20" path="m5183,3613l5192,3613,5192,3594,5183,3594,5183,3613xe" filled="true" fillcolor="#000000" stroked="false">
                <v:path arrowok="t"/>
                <v:fill type="solid"/>
              </v:shape>
            </v:group>
            <v:group style="position:absolute;left:5183;top:3613;width:10;height:20" coordorigin="5183,3613" coordsize="10,20">
              <v:shape style="position:absolute;left:5183;top:3613;width:10;height:20" coordorigin="5183,3613" coordsize="10,20" path="m5183,3632l5192,3632,5192,3613,5183,3613,5183,3632xe" filled="true" fillcolor="#000000" stroked="false">
                <v:path arrowok="t"/>
                <v:fill type="solid"/>
              </v:shape>
            </v:group>
            <v:group style="position:absolute;left:5183;top:3632;width:10;height:20" coordorigin="5183,3632" coordsize="10,20">
              <v:shape style="position:absolute;left:5183;top:3632;width:10;height:20" coordorigin="5183,3632" coordsize="10,20" path="m5183,3651l5192,3651,5192,3632,5183,3632,5183,3651xe" filled="true" fillcolor="#000000" stroked="false">
                <v:path arrowok="t"/>
                <v:fill type="solid"/>
              </v:shape>
            </v:group>
            <v:group style="position:absolute;left:5183;top:3651;width:10;height:20" coordorigin="5183,3651" coordsize="10,20">
              <v:shape style="position:absolute;left:5183;top:3651;width:10;height:20" coordorigin="5183,3651" coordsize="10,20" path="m5183,3671l5192,3671,5192,3651,5183,3651,5183,3671xe" filled="true" fillcolor="#000000" stroked="false">
                <v:path arrowok="t"/>
                <v:fill type="solid"/>
              </v:shape>
            </v:group>
            <v:group style="position:absolute;left:5183;top:3671;width:10;height:20" coordorigin="5183,3671" coordsize="10,20">
              <v:shape style="position:absolute;left:5183;top:3671;width:10;height:20" coordorigin="5183,3671" coordsize="10,20" path="m5183,3690l5192,3690,5192,3671,5183,3671,5183,3690xe" filled="true" fillcolor="#000000" stroked="false">
                <v:path arrowok="t"/>
                <v:fill type="solid"/>
              </v:shape>
            </v:group>
            <v:group style="position:absolute;left:5183;top:3690;width:10;height:20" coordorigin="5183,3690" coordsize="10,20">
              <v:shape style="position:absolute;left:5183;top:3690;width:10;height:20" coordorigin="5183,3690" coordsize="10,20" path="m5183,3709l5192,3709,5192,3690,5183,3690,5183,3709xe" filled="true" fillcolor="#000000" stroked="false">
                <v:path arrowok="t"/>
                <v:fill type="solid"/>
              </v:shape>
            </v:group>
            <v:group style="position:absolute;left:5183;top:3709;width:10;height:20" coordorigin="5183,3709" coordsize="10,20">
              <v:shape style="position:absolute;left:5183;top:3709;width:10;height:20" coordorigin="5183,3709" coordsize="10,20" path="m5183,3728l5192,3728,5192,3709,5183,3709,5183,3728xe" filled="true" fillcolor="#000000" stroked="false">
                <v:path arrowok="t"/>
                <v:fill type="solid"/>
              </v:shape>
            </v:group>
            <v:group style="position:absolute;left:5183;top:3728;width:10;height:20" coordorigin="5183,3728" coordsize="10,20">
              <v:shape style="position:absolute;left:5183;top:3728;width:10;height:20" coordorigin="5183,3728" coordsize="10,20" path="m5183,3747l5192,3747,5192,3728,5183,3728,5183,3747xe" filled="true" fillcolor="#000000" stroked="false">
                <v:path arrowok="t"/>
                <v:fill type="solid"/>
              </v:shape>
            </v:group>
            <v:group style="position:absolute;left:5183;top:3747;width:10;height:20" coordorigin="5183,3747" coordsize="10,20">
              <v:shape style="position:absolute;left:5183;top:3747;width:10;height:20" coordorigin="5183,3747" coordsize="10,20" path="m5183,3767l5192,3767,5192,3747,5183,3747,5183,3767xe" filled="true" fillcolor="#000000" stroked="false">
                <v:path arrowok="t"/>
                <v:fill type="solid"/>
              </v:shape>
            </v:group>
            <v:group style="position:absolute;left:5183;top:3767;width:10;height:20" coordorigin="5183,3767" coordsize="10,20">
              <v:shape style="position:absolute;left:5183;top:3767;width:10;height:20" coordorigin="5183,3767" coordsize="10,20" path="m5183,3786l5192,3786,5192,3767,5183,3767,5183,3786xe" filled="true" fillcolor="#000000" stroked="false">
                <v:path arrowok="t"/>
                <v:fill type="solid"/>
              </v:shape>
            </v:group>
            <v:group style="position:absolute;left:5183;top:3786;width:10;height:20" coordorigin="5183,3786" coordsize="10,20">
              <v:shape style="position:absolute;left:5183;top:3786;width:10;height:20" coordorigin="5183,3786" coordsize="10,20" path="m5183,3805l5192,3805,5192,3786,5183,3786,5183,3805xe" filled="true" fillcolor="#000000" stroked="false">
                <v:path arrowok="t"/>
                <v:fill type="solid"/>
              </v:shape>
            </v:group>
            <v:group style="position:absolute;left:5183;top:3805;width:10;height:20" coordorigin="5183,3805" coordsize="10,20">
              <v:shape style="position:absolute;left:5183;top:3805;width:10;height:20" coordorigin="5183,3805" coordsize="10,20" path="m5183,3824l5192,3824,5192,3805,5183,3805,5183,3824xe" filled="true" fillcolor="#000000" stroked="false">
                <v:path arrowok="t"/>
                <v:fill type="solid"/>
              </v:shape>
            </v:group>
            <v:group style="position:absolute;left:5183;top:3824;width:10;height:20" coordorigin="5183,3824" coordsize="10,20">
              <v:shape style="position:absolute;left:5183;top:3824;width:10;height:20" coordorigin="5183,3824" coordsize="10,20" path="m5183,3843l5192,3843,5192,3824,5183,3824,5183,3843xe" filled="true" fillcolor="#000000" stroked="false">
                <v:path arrowok="t"/>
                <v:fill type="solid"/>
              </v:shape>
            </v:group>
            <v:group style="position:absolute;left:5183;top:3843;width:10;height:20" coordorigin="5183,3843" coordsize="10,20">
              <v:shape style="position:absolute;left:5183;top:3843;width:10;height:20" coordorigin="5183,3843" coordsize="10,20" path="m5183,3863l5192,3863,5192,3843,5183,3843,5183,3863xe" filled="true" fillcolor="#000000" stroked="false">
                <v:path arrowok="t"/>
                <v:fill type="solid"/>
              </v:shape>
            </v:group>
            <v:group style="position:absolute;left:5183;top:3863;width:10;height:20" coordorigin="5183,3863" coordsize="10,20">
              <v:shape style="position:absolute;left:5183;top:3863;width:10;height:20" coordorigin="5183,3863" coordsize="10,20" path="m5183,3882l5192,3882,5192,3863,5183,3863,5183,3882xe" filled="true" fillcolor="#000000" stroked="false">
                <v:path arrowok="t"/>
                <v:fill type="solid"/>
              </v:shape>
            </v:group>
            <v:group style="position:absolute;left:5183;top:3882;width:10;height:20" coordorigin="5183,3882" coordsize="10,20">
              <v:shape style="position:absolute;left:5183;top:3882;width:10;height:20" coordorigin="5183,3882" coordsize="10,20" path="m5183,3901l5192,3901,5192,3882,5183,3882,5183,3901xe" filled="true" fillcolor="#000000" stroked="false">
                <v:path arrowok="t"/>
                <v:fill type="solid"/>
              </v:shape>
            </v:group>
            <v:group style="position:absolute;left:5183;top:3901;width:10;height:20" coordorigin="5183,3901" coordsize="10,20">
              <v:shape style="position:absolute;left:5183;top:3901;width:10;height:20" coordorigin="5183,3901" coordsize="10,20" path="m5183,3920l5192,3920,5192,3901,5183,3901,5183,3920xe" filled="true" fillcolor="#000000" stroked="false">
                <v:path arrowok="t"/>
                <v:fill type="solid"/>
              </v:shape>
            </v:group>
            <v:group style="position:absolute;left:5183;top:3920;width:10;height:20" coordorigin="5183,3920" coordsize="10,20">
              <v:shape style="position:absolute;left:5183;top:3920;width:10;height:20" coordorigin="5183,3920" coordsize="10,20" path="m5183,3939l5192,3939,5192,3920,5183,3920,5183,3939xe" filled="true" fillcolor="#000000" stroked="false">
                <v:path arrowok="t"/>
                <v:fill type="solid"/>
              </v:shape>
            </v:group>
            <v:group style="position:absolute;left:5183;top:3939;width:10;height:20" coordorigin="5183,3939" coordsize="10,20">
              <v:shape style="position:absolute;left:5183;top:3939;width:10;height:20" coordorigin="5183,3939" coordsize="10,20" path="m5183,3959l5192,3959,5192,3939,5183,3939,5183,3959xe" filled="true" fillcolor="#000000" stroked="false">
                <v:path arrowok="t"/>
                <v:fill type="solid"/>
              </v:shape>
            </v:group>
            <v:group style="position:absolute;left:5183;top:3959;width:10;height:20" coordorigin="5183,3959" coordsize="10,20">
              <v:shape style="position:absolute;left:5183;top:3959;width:10;height:20" coordorigin="5183,3959" coordsize="10,20" path="m5183,3978l5192,3978,5192,3959,5183,3959,5183,3978xe" filled="true" fillcolor="#000000" stroked="false">
                <v:path arrowok="t"/>
                <v:fill type="solid"/>
              </v:shape>
            </v:group>
            <v:group style="position:absolute;left:5183;top:3985;width:10;height:2" coordorigin="5183,3985" coordsize="10,2">
              <v:shape style="position:absolute;left:5183;top:3985;width:10;height:2" coordorigin="5183,3985" coordsize="10,0" path="m5183,3985l5192,3985e" filled="false" stroked="true" strokeweight=".72003pt" strokecolor="#000000">
                <v:path arrowok="t"/>
              </v:shape>
            </v:group>
            <v:group style="position:absolute;left:6585;top:3536;width:10;height:20" coordorigin="6585,3536" coordsize="10,20">
              <v:shape style="position:absolute;left:6585;top:3536;width:10;height:20" coordorigin="6585,3536" coordsize="10,20" path="m6585,3555l6594,3555,6594,3536,6585,3536,6585,3555xe" filled="true" fillcolor="#000000" stroked="false">
                <v:path arrowok="t"/>
                <v:fill type="solid"/>
              </v:shape>
            </v:group>
            <v:group style="position:absolute;left:6585;top:3555;width:10;height:20" coordorigin="6585,3555" coordsize="10,20">
              <v:shape style="position:absolute;left:6585;top:3555;width:10;height:20" coordorigin="6585,3555" coordsize="10,20" path="m6585,3575l6594,3575,6594,3555,6585,3555,6585,3575xe" filled="true" fillcolor="#000000" stroked="false">
                <v:path arrowok="t"/>
                <v:fill type="solid"/>
              </v:shape>
            </v:group>
            <v:group style="position:absolute;left:6585;top:3575;width:10;height:20" coordorigin="6585,3575" coordsize="10,20">
              <v:shape style="position:absolute;left:6585;top:3575;width:10;height:20" coordorigin="6585,3575" coordsize="10,20" path="m6585,3594l6594,3594,6594,3575,6585,3575,6585,3594xe" filled="true" fillcolor="#000000" stroked="false">
                <v:path arrowok="t"/>
                <v:fill type="solid"/>
              </v:shape>
            </v:group>
            <v:group style="position:absolute;left:6585;top:3594;width:10;height:20" coordorigin="6585,3594" coordsize="10,20">
              <v:shape style="position:absolute;left:6585;top:3594;width:10;height:20" coordorigin="6585,3594" coordsize="10,20" path="m6585,3613l6594,3613,6594,3594,6585,3594,6585,3613xe" filled="true" fillcolor="#000000" stroked="false">
                <v:path arrowok="t"/>
                <v:fill type="solid"/>
              </v:shape>
            </v:group>
            <v:group style="position:absolute;left:6585;top:3613;width:10;height:20" coordorigin="6585,3613" coordsize="10,20">
              <v:shape style="position:absolute;left:6585;top:3613;width:10;height:20" coordorigin="6585,3613" coordsize="10,20" path="m6585,3632l6594,3632,6594,3613,6585,3613,6585,3632xe" filled="true" fillcolor="#000000" stroked="false">
                <v:path arrowok="t"/>
                <v:fill type="solid"/>
              </v:shape>
            </v:group>
            <v:group style="position:absolute;left:6585;top:3632;width:10;height:20" coordorigin="6585,3632" coordsize="10,20">
              <v:shape style="position:absolute;left:6585;top:3632;width:10;height:20" coordorigin="6585,3632" coordsize="10,20" path="m6585,3651l6594,3651,6594,3632,6585,3632,6585,3651xe" filled="true" fillcolor="#000000" stroked="false">
                <v:path arrowok="t"/>
                <v:fill type="solid"/>
              </v:shape>
            </v:group>
            <v:group style="position:absolute;left:6585;top:3651;width:10;height:20" coordorigin="6585,3651" coordsize="10,20">
              <v:shape style="position:absolute;left:6585;top:3651;width:10;height:20" coordorigin="6585,3651" coordsize="10,20" path="m6585,3671l6594,3671,6594,3651,6585,3651,6585,3671xe" filled="true" fillcolor="#000000" stroked="false">
                <v:path arrowok="t"/>
                <v:fill type="solid"/>
              </v:shape>
            </v:group>
            <v:group style="position:absolute;left:6585;top:3671;width:10;height:20" coordorigin="6585,3671" coordsize="10,20">
              <v:shape style="position:absolute;left:6585;top:3671;width:10;height:20" coordorigin="6585,3671" coordsize="10,20" path="m6585,3690l6594,3690,6594,3671,6585,3671,6585,3690xe" filled="true" fillcolor="#000000" stroked="false">
                <v:path arrowok="t"/>
                <v:fill type="solid"/>
              </v:shape>
            </v:group>
            <v:group style="position:absolute;left:6585;top:3690;width:10;height:20" coordorigin="6585,3690" coordsize="10,20">
              <v:shape style="position:absolute;left:6585;top:3690;width:10;height:20" coordorigin="6585,3690" coordsize="10,20" path="m6585,3709l6594,3709,6594,3690,6585,3690,6585,3709xe" filled="true" fillcolor="#000000" stroked="false">
                <v:path arrowok="t"/>
                <v:fill type="solid"/>
              </v:shape>
            </v:group>
            <v:group style="position:absolute;left:6585;top:3709;width:10;height:20" coordorigin="6585,3709" coordsize="10,20">
              <v:shape style="position:absolute;left:6585;top:3709;width:10;height:20" coordorigin="6585,3709" coordsize="10,20" path="m6585,3728l6594,3728,6594,3709,6585,3709,6585,3728xe" filled="true" fillcolor="#000000" stroked="false">
                <v:path arrowok="t"/>
                <v:fill type="solid"/>
              </v:shape>
            </v:group>
            <v:group style="position:absolute;left:6585;top:3728;width:10;height:20" coordorigin="6585,3728" coordsize="10,20">
              <v:shape style="position:absolute;left:6585;top:3728;width:10;height:20" coordorigin="6585,3728" coordsize="10,20" path="m6585,3747l6594,3747,6594,3728,6585,3728,6585,3747xe" filled="true" fillcolor="#000000" stroked="false">
                <v:path arrowok="t"/>
                <v:fill type="solid"/>
              </v:shape>
            </v:group>
            <v:group style="position:absolute;left:6585;top:3747;width:10;height:20" coordorigin="6585,3747" coordsize="10,20">
              <v:shape style="position:absolute;left:6585;top:3747;width:10;height:20" coordorigin="6585,3747" coordsize="10,20" path="m6585,3767l6594,3767,6594,3747,6585,3747,6585,3767xe" filled="true" fillcolor="#000000" stroked="false">
                <v:path arrowok="t"/>
                <v:fill type="solid"/>
              </v:shape>
            </v:group>
            <v:group style="position:absolute;left:6585;top:3767;width:10;height:20" coordorigin="6585,3767" coordsize="10,20">
              <v:shape style="position:absolute;left:6585;top:3767;width:10;height:20" coordorigin="6585,3767" coordsize="10,20" path="m6585,3786l6594,3786,6594,3767,6585,3767,6585,3786xe" filled="true" fillcolor="#000000" stroked="false">
                <v:path arrowok="t"/>
                <v:fill type="solid"/>
              </v:shape>
            </v:group>
            <v:group style="position:absolute;left:6585;top:3786;width:10;height:20" coordorigin="6585,3786" coordsize="10,20">
              <v:shape style="position:absolute;left:6585;top:3786;width:10;height:20" coordorigin="6585,3786" coordsize="10,20" path="m6585,3805l6594,3805,6594,3786,6585,3786,6585,3805xe" filled="true" fillcolor="#000000" stroked="false">
                <v:path arrowok="t"/>
                <v:fill type="solid"/>
              </v:shape>
            </v:group>
            <v:group style="position:absolute;left:6585;top:3805;width:10;height:20" coordorigin="6585,3805" coordsize="10,20">
              <v:shape style="position:absolute;left:6585;top:3805;width:10;height:20" coordorigin="6585,3805" coordsize="10,20" path="m6585,3824l6594,3824,6594,3805,6585,3805,6585,3824xe" filled="true" fillcolor="#000000" stroked="false">
                <v:path arrowok="t"/>
                <v:fill type="solid"/>
              </v:shape>
            </v:group>
            <v:group style="position:absolute;left:6585;top:3824;width:10;height:20" coordorigin="6585,3824" coordsize="10,20">
              <v:shape style="position:absolute;left:6585;top:3824;width:10;height:20" coordorigin="6585,3824" coordsize="10,20" path="m6585,3843l6594,3843,6594,3824,6585,3824,6585,3843xe" filled="true" fillcolor="#000000" stroked="false">
                <v:path arrowok="t"/>
                <v:fill type="solid"/>
              </v:shape>
            </v:group>
            <v:group style="position:absolute;left:6585;top:3843;width:10;height:20" coordorigin="6585,3843" coordsize="10,20">
              <v:shape style="position:absolute;left:6585;top:3843;width:10;height:20" coordorigin="6585,3843" coordsize="10,20" path="m6585,3863l6594,3863,6594,3843,6585,3843,6585,3863xe" filled="true" fillcolor="#000000" stroked="false">
                <v:path arrowok="t"/>
                <v:fill type="solid"/>
              </v:shape>
            </v:group>
            <v:group style="position:absolute;left:6585;top:3863;width:10;height:20" coordorigin="6585,3863" coordsize="10,20">
              <v:shape style="position:absolute;left:6585;top:3863;width:10;height:20" coordorigin="6585,3863" coordsize="10,20" path="m6585,3882l6594,3882,6594,3863,6585,3863,6585,3882xe" filled="true" fillcolor="#000000" stroked="false">
                <v:path arrowok="t"/>
                <v:fill type="solid"/>
              </v:shape>
            </v:group>
            <v:group style="position:absolute;left:6585;top:3882;width:10;height:20" coordorigin="6585,3882" coordsize="10,20">
              <v:shape style="position:absolute;left:6585;top:3882;width:10;height:20" coordorigin="6585,3882" coordsize="10,20" path="m6585,3901l6594,3901,6594,3882,6585,3882,6585,3901xe" filled="true" fillcolor="#000000" stroked="false">
                <v:path arrowok="t"/>
                <v:fill type="solid"/>
              </v:shape>
            </v:group>
            <v:group style="position:absolute;left:6585;top:3901;width:10;height:20" coordorigin="6585,3901" coordsize="10,20">
              <v:shape style="position:absolute;left:6585;top:3901;width:10;height:20" coordorigin="6585,3901" coordsize="10,20" path="m6585,3920l6594,3920,6594,3901,6585,3901,6585,3920xe" filled="true" fillcolor="#000000" stroked="false">
                <v:path arrowok="t"/>
                <v:fill type="solid"/>
              </v:shape>
            </v:group>
            <v:group style="position:absolute;left:6585;top:3920;width:10;height:20" coordorigin="6585,3920" coordsize="10,20">
              <v:shape style="position:absolute;left:6585;top:3920;width:10;height:20" coordorigin="6585,3920" coordsize="10,20" path="m6585,3939l6594,3939,6594,3920,6585,3920,6585,3939xe" filled="true" fillcolor="#000000" stroked="false">
                <v:path arrowok="t"/>
                <v:fill type="solid"/>
              </v:shape>
            </v:group>
            <v:group style="position:absolute;left:6585;top:3939;width:10;height:20" coordorigin="6585,3939" coordsize="10,20">
              <v:shape style="position:absolute;left:6585;top:3939;width:10;height:20" coordorigin="6585,3939" coordsize="10,20" path="m6585,3959l6594,3959,6594,3939,6585,3939,6585,3959xe" filled="true" fillcolor="#000000" stroked="false">
                <v:path arrowok="t"/>
                <v:fill type="solid"/>
              </v:shape>
            </v:group>
            <v:group style="position:absolute;left:6585;top:3959;width:10;height:20" coordorigin="6585,3959" coordsize="10,20">
              <v:shape style="position:absolute;left:6585;top:3959;width:10;height:20" coordorigin="6585,3959" coordsize="10,20" path="m6585,3978l6594,3978,6594,3959,6585,3959,6585,3978xe" filled="true" fillcolor="#000000" stroked="false">
                <v:path arrowok="t"/>
                <v:fill type="solid"/>
              </v:shape>
            </v:group>
            <v:group style="position:absolute;left:6585;top:3985;width:10;height:2" coordorigin="6585,3985" coordsize="10,2">
              <v:shape style="position:absolute;left:6585;top:3985;width:10;height:2" coordorigin="6585,3985" coordsize="10,0" path="m6585,3985l6594,3985e" filled="false" stroked="true" strokeweight=".72003pt" strokecolor="#000000">
                <v:path arrowok="t"/>
              </v:shape>
            </v:group>
            <v:group style="position:absolute;left:8200;top:3536;width:10;height:20" coordorigin="8200,3536" coordsize="10,20">
              <v:shape style="position:absolute;left:8200;top:3536;width:10;height:20" coordorigin="8200,3536" coordsize="10,20" path="m8200,3555l8209,3555,8209,3536,8200,3536,8200,3555xe" filled="true" fillcolor="#000000" stroked="false">
                <v:path arrowok="t"/>
                <v:fill type="solid"/>
              </v:shape>
            </v:group>
            <v:group style="position:absolute;left:8200;top:3555;width:10;height:20" coordorigin="8200,3555" coordsize="10,20">
              <v:shape style="position:absolute;left:8200;top:3555;width:10;height:20" coordorigin="8200,3555" coordsize="10,20" path="m8200,3575l8209,3575,8209,3555,8200,3555,8200,3575xe" filled="true" fillcolor="#000000" stroked="false">
                <v:path arrowok="t"/>
                <v:fill type="solid"/>
              </v:shape>
            </v:group>
            <v:group style="position:absolute;left:8200;top:3575;width:10;height:20" coordorigin="8200,3575" coordsize="10,20">
              <v:shape style="position:absolute;left:8200;top:3575;width:10;height:20" coordorigin="8200,3575" coordsize="10,20" path="m8200,3594l8209,3594,8209,3575,8200,3575,8200,3594xe" filled="true" fillcolor="#000000" stroked="false">
                <v:path arrowok="t"/>
                <v:fill type="solid"/>
              </v:shape>
            </v:group>
            <v:group style="position:absolute;left:8200;top:3594;width:10;height:20" coordorigin="8200,3594" coordsize="10,20">
              <v:shape style="position:absolute;left:8200;top:3594;width:10;height:20" coordorigin="8200,3594" coordsize="10,20" path="m8200,3613l8209,3613,8209,3594,8200,3594,8200,3613xe" filled="true" fillcolor="#000000" stroked="false">
                <v:path arrowok="t"/>
                <v:fill type="solid"/>
              </v:shape>
            </v:group>
            <v:group style="position:absolute;left:8200;top:3613;width:10;height:20" coordorigin="8200,3613" coordsize="10,20">
              <v:shape style="position:absolute;left:8200;top:3613;width:10;height:20" coordorigin="8200,3613" coordsize="10,20" path="m8200,3632l8209,3632,8209,3613,8200,3613,8200,3632xe" filled="true" fillcolor="#000000" stroked="false">
                <v:path arrowok="t"/>
                <v:fill type="solid"/>
              </v:shape>
            </v:group>
            <v:group style="position:absolute;left:8200;top:3632;width:10;height:20" coordorigin="8200,3632" coordsize="10,20">
              <v:shape style="position:absolute;left:8200;top:3632;width:10;height:20" coordorigin="8200,3632" coordsize="10,20" path="m8200,3651l8209,3651,8209,3632,8200,3632,8200,3651xe" filled="true" fillcolor="#000000" stroked="false">
                <v:path arrowok="t"/>
                <v:fill type="solid"/>
              </v:shape>
            </v:group>
            <v:group style="position:absolute;left:8200;top:3651;width:10;height:20" coordorigin="8200,3651" coordsize="10,20">
              <v:shape style="position:absolute;left:8200;top:3651;width:10;height:20" coordorigin="8200,3651" coordsize="10,20" path="m8200,3671l8209,3671,8209,3651,8200,3651,8200,3671xe" filled="true" fillcolor="#000000" stroked="false">
                <v:path arrowok="t"/>
                <v:fill type="solid"/>
              </v:shape>
            </v:group>
            <v:group style="position:absolute;left:8200;top:3671;width:10;height:20" coordorigin="8200,3671" coordsize="10,20">
              <v:shape style="position:absolute;left:8200;top:3671;width:10;height:20" coordorigin="8200,3671" coordsize="10,20" path="m8200,3690l8209,3690,8209,3671,8200,3671,8200,3690xe" filled="true" fillcolor="#000000" stroked="false">
                <v:path arrowok="t"/>
                <v:fill type="solid"/>
              </v:shape>
            </v:group>
            <v:group style="position:absolute;left:8200;top:3690;width:10;height:20" coordorigin="8200,3690" coordsize="10,20">
              <v:shape style="position:absolute;left:8200;top:3690;width:10;height:20" coordorigin="8200,3690" coordsize="10,20" path="m8200,3709l8209,3709,8209,3690,8200,3690,8200,3709xe" filled="true" fillcolor="#000000" stroked="false">
                <v:path arrowok="t"/>
                <v:fill type="solid"/>
              </v:shape>
            </v:group>
            <v:group style="position:absolute;left:8200;top:3709;width:10;height:20" coordorigin="8200,3709" coordsize="10,20">
              <v:shape style="position:absolute;left:8200;top:3709;width:10;height:20" coordorigin="8200,3709" coordsize="10,20" path="m8200,3728l8209,3728,8209,3709,8200,3709,8200,3728xe" filled="true" fillcolor="#000000" stroked="false">
                <v:path arrowok="t"/>
                <v:fill type="solid"/>
              </v:shape>
            </v:group>
            <v:group style="position:absolute;left:8200;top:3728;width:10;height:20" coordorigin="8200,3728" coordsize="10,20">
              <v:shape style="position:absolute;left:8200;top:3728;width:10;height:20" coordorigin="8200,3728" coordsize="10,20" path="m8200,3747l8209,3747,8209,3728,8200,3728,8200,3747xe" filled="true" fillcolor="#000000" stroked="false">
                <v:path arrowok="t"/>
                <v:fill type="solid"/>
              </v:shape>
            </v:group>
            <v:group style="position:absolute;left:8200;top:3747;width:10;height:20" coordorigin="8200,3747" coordsize="10,20">
              <v:shape style="position:absolute;left:8200;top:3747;width:10;height:20" coordorigin="8200,3747" coordsize="10,20" path="m8200,3767l8209,3767,8209,3747,8200,3747,8200,3767xe" filled="true" fillcolor="#000000" stroked="false">
                <v:path arrowok="t"/>
                <v:fill type="solid"/>
              </v:shape>
            </v:group>
            <v:group style="position:absolute;left:8200;top:3767;width:10;height:20" coordorigin="8200,3767" coordsize="10,20">
              <v:shape style="position:absolute;left:8200;top:3767;width:10;height:20" coordorigin="8200,3767" coordsize="10,20" path="m8200,3786l8209,3786,8209,3767,8200,3767,8200,3786xe" filled="true" fillcolor="#000000" stroked="false">
                <v:path arrowok="t"/>
                <v:fill type="solid"/>
              </v:shape>
            </v:group>
            <v:group style="position:absolute;left:8200;top:3786;width:10;height:20" coordorigin="8200,3786" coordsize="10,20">
              <v:shape style="position:absolute;left:8200;top:3786;width:10;height:20" coordorigin="8200,3786" coordsize="10,20" path="m8200,3805l8209,3805,8209,3786,8200,3786,8200,3805xe" filled="true" fillcolor="#000000" stroked="false">
                <v:path arrowok="t"/>
                <v:fill type="solid"/>
              </v:shape>
            </v:group>
            <v:group style="position:absolute;left:8200;top:3805;width:10;height:20" coordorigin="8200,3805" coordsize="10,20">
              <v:shape style="position:absolute;left:8200;top:3805;width:10;height:20" coordorigin="8200,3805" coordsize="10,20" path="m8200,3824l8209,3824,8209,3805,8200,3805,8200,3824xe" filled="true" fillcolor="#000000" stroked="false">
                <v:path arrowok="t"/>
                <v:fill type="solid"/>
              </v:shape>
            </v:group>
            <v:group style="position:absolute;left:8200;top:3824;width:10;height:20" coordorigin="8200,3824" coordsize="10,20">
              <v:shape style="position:absolute;left:8200;top:3824;width:10;height:20" coordorigin="8200,3824" coordsize="10,20" path="m8200,3843l8209,3843,8209,3824,8200,3824,8200,3843xe" filled="true" fillcolor="#000000" stroked="false">
                <v:path arrowok="t"/>
                <v:fill type="solid"/>
              </v:shape>
            </v:group>
            <v:group style="position:absolute;left:8200;top:3843;width:10;height:20" coordorigin="8200,3843" coordsize="10,20">
              <v:shape style="position:absolute;left:8200;top:3843;width:10;height:20" coordorigin="8200,3843" coordsize="10,20" path="m8200,3863l8209,3863,8209,3843,8200,3843,8200,3863xe" filled="true" fillcolor="#000000" stroked="false">
                <v:path arrowok="t"/>
                <v:fill type="solid"/>
              </v:shape>
            </v:group>
            <v:group style="position:absolute;left:8200;top:3863;width:10;height:20" coordorigin="8200,3863" coordsize="10,20">
              <v:shape style="position:absolute;left:8200;top:3863;width:10;height:20" coordorigin="8200,3863" coordsize="10,20" path="m8200,3882l8209,3882,8209,3863,8200,3863,8200,3882xe" filled="true" fillcolor="#000000" stroked="false">
                <v:path arrowok="t"/>
                <v:fill type="solid"/>
              </v:shape>
            </v:group>
            <v:group style="position:absolute;left:8200;top:3882;width:10;height:20" coordorigin="8200,3882" coordsize="10,20">
              <v:shape style="position:absolute;left:8200;top:3882;width:10;height:20" coordorigin="8200,3882" coordsize="10,20" path="m8200,3901l8209,3901,8209,3882,8200,3882,8200,3901xe" filled="true" fillcolor="#000000" stroked="false">
                <v:path arrowok="t"/>
                <v:fill type="solid"/>
              </v:shape>
            </v:group>
            <v:group style="position:absolute;left:8200;top:3901;width:10;height:20" coordorigin="8200,3901" coordsize="10,20">
              <v:shape style="position:absolute;left:8200;top:3901;width:10;height:20" coordorigin="8200,3901" coordsize="10,20" path="m8200,3920l8209,3920,8209,3901,8200,3901,8200,3920xe" filled="true" fillcolor="#000000" stroked="false">
                <v:path arrowok="t"/>
                <v:fill type="solid"/>
              </v:shape>
            </v:group>
            <v:group style="position:absolute;left:8200;top:3920;width:10;height:20" coordorigin="8200,3920" coordsize="10,20">
              <v:shape style="position:absolute;left:8200;top:3920;width:10;height:20" coordorigin="8200,3920" coordsize="10,20" path="m8200,3939l8209,3939,8209,3920,8200,3920,8200,3939xe" filled="true" fillcolor="#000000" stroked="false">
                <v:path arrowok="t"/>
                <v:fill type="solid"/>
              </v:shape>
            </v:group>
            <v:group style="position:absolute;left:8200;top:3939;width:10;height:20" coordorigin="8200,3939" coordsize="10,20">
              <v:shape style="position:absolute;left:8200;top:3939;width:10;height:20" coordorigin="8200,3939" coordsize="10,20" path="m8200,3959l8209,3959,8209,3939,8200,3939,8200,3959xe" filled="true" fillcolor="#000000" stroked="false">
                <v:path arrowok="t"/>
                <v:fill type="solid"/>
              </v:shape>
            </v:group>
            <v:group style="position:absolute;left:8200;top:3959;width:10;height:20" coordorigin="8200,3959" coordsize="10,20">
              <v:shape style="position:absolute;left:8200;top:3959;width:10;height:20" coordorigin="8200,3959" coordsize="10,20" path="m8200,3978l8209,3978,8209,3959,8200,3959,8200,3978xe" filled="true" fillcolor="#000000" stroked="false">
                <v:path arrowok="t"/>
                <v:fill type="solid"/>
              </v:shape>
            </v:group>
            <v:group style="position:absolute;left:8200;top:3985;width:10;height:2" coordorigin="8200,3985" coordsize="10,2">
              <v:shape style="position:absolute;left:8200;top:3985;width:10;height:2" coordorigin="8200,3985" coordsize="10,0" path="m8200,3985l8209,3985e" filled="false" stroked="true" strokeweight=".72003pt" strokecolor="#000000">
                <v:path arrowok="t"/>
              </v:shape>
            </v:group>
            <v:group style="position:absolute;left:9016;top:3536;width:10;height:20" coordorigin="9016,3536" coordsize="10,20">
              <v:shape style="position:absolute;left:9016;top:3536;width:10;height:20" coordorigin="9016,3536" coordsize="10,20" path="m9016,3555l9026,3555,9026,3536,9016,3536,9016,3555xe" filled="true" fillcolor="#000000" stroked="false">
                <v:path arrowok="t"/>
                <v:fill type="solid"/>
              </v:shape>
            </v:group>
            <v:group style="position:absolute;left:9016;top:3555;width:10;height:20" coordorigin="9016,3555" coordsize="10,20">
              <v:shape style="position:absolute;left:9016;top:3555;width:10;height:20" coordorigin="9016,3555" coordsize="10,20" path="m9016,3575l9026,3575,9026,3555,9016,3555,9016,3575xe" filled="true" fillcolor="#000000" stroked="false">
                <v:path arrowok="t"/>
                <v:fill type="solid"/>
              </v:shape>
            </v:group>
            <v:group style="position:absolute;left:9016;top:3575;width:10;height:20" coordorigin="9016,3575" coordsize="10,20">
              <v:shape style="position:absolute;left:9016;top:3575;width:10;height:20" coordorigin="9016,3575" coordsize="10,20" path="m9016,3594l9026,3594,9026,3575,9016,3575,9016,3594xe" filled="true" fillcolor="#000000" stroked="false">
                <v:path arrowok="t"/>
                <v:fill type="solid"/>
              </v:shape>
            </v:group>
            <v:group style="position:absolute;left:9016;top:3594;width:10;height:20" coordorigin="9016,3594" coordsize="10,20">
              <v:shape style="position:absolute;left:9016;top:3594;width:10;height:20" coordorigin="9016,3594" coordsize="10,20" path="m9016,3613l9026,3613,9026,3594,9016,3594,9016,3613xe" filled="true" fillcolor="#000000" stroked="false">
                <v:path arrowok="t"/>
                <v:fill type="solid"/>
              </v:shape>
            </v:group>
            <v:group style="position:absolute;left:9016;top:3613;width:10;height:20" coordorigin="9016,3613" coordsize="10,20">
              <v:shape style="position:absolute;left:9016;top:3613;width:10;height:20" coordorigin="9016,3613" coordsize="10,20" path="m9016,3632l9026,3632,9026,3613,9016,3613,9016,3632xe" filled="true" fillcolor="#000000" stroked="false">
                <v:path arrowok="t"/>
                <v:fill type="solid"/>
              </v:shape>
            </v:group>
            <v:group style="position:absolute;left:9016;top:3632;width:10;height:20" coordorigin="9016,3632" coordsize="10,20">
              <v:shape style="position:absolute;left:9016;top:3632;width:10;height:20" coordorigin="9016,3632" coordsize="10,20" path="m9016,3651l9026,3651,9026,3632,9016,3632,9016,3651xe" filled="true" fillcolor="#000000" stroked="false">
                <v:path arrowok="t"/>
                <v:fill type="solid"/>
              </v:shape>
            </v:group>
            <v:group style="position:absolute;left:9016;top:3651;width:10;height:20" coordorigin="9016,3651" coordsize="10,20">
              <v:shape style="position:absolute;left:9016;top:3651;width:10;height:20" coordorigin="9016,3651" coordsize="10,20" path="m9016,3671l9026,3671,9026,3651,9016,3651,9016,3671xe" filled="true" fillcolor="#000000" stroked="false">
                <v:path arrowok="t"/>
                <v:fill type="solid"/>
              </v:shape>
            </v:group>
            <v:group style="position:absolute;left:9016;top:3671;width:10;height:20" coordorigin="9016,3671" coordsize="10,20">
              <v:shape style="position:absolute;left:9016;top:3671;width:10;height:20" coordorigin="9016,3671" coordsize="10,20" path="m9016,3690l9026,3690,9026,3671,9016,3671,9016,3690xe" filled="true" fillcolor="#000000" stroked="false">
                <v:path arrowok="t"/>
                <v:fill type="solid"/>
              </v:shape>
            </v:group>
            <v:group style="position:absolute;left:9016;top:3690;width:10;height:20" coordorigin="9016,3690" coordsize="10,20">
              <v:shape style="position:absolute;left:9016;top:3690;width:10;height:20" coordorigin="9016,3690" coordsize="10,20" path="m9016,3709l9026,3709,9026,3690,9016,3690,9016,3709xe" filled="true" fillcolor="#000000" stroked="false">
                <v:path arrowok="t"/>
                <v:fill type="solid"/>
              </v:shape>
            </v:group>
            <v:group style="position:absolute;left:9016;top:3709;width:10;height:20" coordorigin="9016,3709" coordsize="10,20">
              <v:shape style="position:absolute;left:9016;top:3709;width:10;height:20" coordorigin="9016,3709" coordsize="10,20" path="m9016,3728l9026,3728,9026,3709,9016,3709,9016,3728xe" filled="true" fillcolor="#000000" stroked="false">
                <v:path arrowok="t"/>
                <v:fill type="solid"/>
              </v:shape>
            </v:group>
            <v:group style="position:absolute;left:9016;top:3728;width:10;height:20" coordorigin="9016,3728" coordsize="10,20">
              <v:shape style="position:absolute;left:9016;top:3728;width:10;height:20" coordorigin="9016,3728" coordsize="10,20" path="m9016,3747l9026,3747,9026,3728,9016,3728,9016,3747xe" filled="true" fillcolor="#000000" stroked="false">
                <v:path arrowok="t"/>
                <v:fill type="solid"/>
              </v:shape>
            </v:group>
            <v:group style="position:absolute;left:9016;top:3747;width:10;height:20" coordorigin="9016,3747" coordsize="10,20">
              <v:shape style="position:absolute;left:9016;top:3747;width:10;height:20" coordorigin="9016,3747" coordsize="10,20" path="m9016,3767l9026,3767,9026,3747,9016,3747,9016,3767xe" filled="true" fillcolor="#000000" stroked="false">
                <v:path arrowok="t"/>
                <v:fill type="solid"/>
              </v:shape>
            </v:group>
            <v:group style="position:absolute;left:9016;top:3767;width:10;height:20" coordorigin="9016,3767" coordsize="10,20">
              <v:shape style="position:absolute;left:9016;top:3767;width:10;height:20" coordorigin="9016,3767" coordsize="10,20" path="m9016,3786l9026,3786,9026,3767,9016,3767,9016,3786xe" filled="true" fillcolor="#000000" stroked="false">
                <v:path arrowok="t"/>
                <v:fill type="solid"/>
              </v:shape>
            </v:group>
            <v:group style="position:absolute;left:9016;top:3786;width:10;height:20" coordorigin="9016,3786" coordsize="10,20">
              <v:shape style="position:absolute;left:9016;top:3786;width:10;height:20" coordorigin="9016,3786" coordsize="10,20" path="m9016,3805l9026,3805,9026,3786,9016,3786,9016,3805xe" filled="true" fillcolor="#000000" stroked="false">
                <v:path arrowok="t"/>
                <v:fill type="solid"/>
              </v:shape>
            </v:group>
            <v:group style="position:absolute;left:9016;top:3805;width:10;height:20" coordorigin="9016,3805" coordsize="10,20">
              <v:shape style="position:absolute;left:9016;top:3805;width:10;height:20" coordorigin="9016,3805" coordsize="10,20" path="m9016,3824l9026,3824,9026,3805,9016,3805,9016,3824xe" filled="true" fillcolor="#000000" stroked="false">
                <v:path arrowok="t"/>
                <v:fill type="solid"/>
              </v:shape>
            </v:group>
            <v:group style="position:absolute;left:9016;top:3824;width:10;height:20" coordorigin="9016,3824" coordsize="10,20">
              <v:shape style="position:absolute;left:9016;top:3824;width:10;height:20" coordorigin="9016,3824" coordsize="10,20" path="m9016,3843l9026,3843,9026,3824,9016,3824,9016,3843xe" filled="true" fillcolor="#000000" stroked="false">
                <v:path arrowok="t"/>
                <v:fill type="solid"/>
              </v:shape>
            </v:group>
            <v:group style="position:absolute;left:9016;top:3843;width:10;height:20" coordorigin="9016,3843" coordsize="10,20">
              <v:shape style="position:absolute;left:9016;top:3843;width:10;height:20" coordorigin="9016,3843" coordsize="10,20" path="m9016,3863l9026,3863,9026,3843,9016,3843,9016,3863xe" filled="true" fillcolor="#000000" stroked="false">
                <v:path arrowok="t"/>
                <v:fill type="solid"/>
              </v:shape>
            </v:group>
            <v:group style="position:absolute;left:9016;top:3863;width:10;height:20" coordorigin="9016,3863" coordsize="10,20">
              <v:shape style="position:absolute;left:9016;top:3863;width:10;height:20" coordorigin="9016,3863" coordsize="10,20" path="m9016,3882l9026,3882,9026,3863,9016,3863,9016,3882xe" filled="true" fillcolor="#000000" stroked="false">
                <v:path arrowok="t"/>
                <v:fill type="solid"/>
              </v:shape>
            </v:group>
            <v:group style="position:absolute;left:9016;top:3882;width:10;height:20" coordorigin="9016,3882" coordsize="10,20">
              <v:shape style="position:absolute;left:9016;top:3882;width:10;height:20" coordorigin="9016,3882" coordsize="10,20" path="m9016,3901l9026,3901,9026,3882,9016,3882,9016,3901xe" filled="true" fillcolor="#000000" stroked="false">
                <v:path arrowok="t"/>
                <v:fill type="solid"/>
              </v:shape>
            </v:group>
            <v:group style="position:absolute;left:9016;top:3901;width:10;height:20" coordorigin="9016,3901" coordsize="10,20">
              <v:shape style="position:absolute;left:9016;top:3901;width:10;height:20" coordorigin="9016,3901" coordsize="10,20" path="m9016,3920l9026,3920,9026,3901,9016,3901,9016,3920xe" filled="true" fillcolor="#000000" stroked="false">
                <v:path arrowok="t"/>
                <v:fill type="solid"/>
              </v:shape>
            </v:group>
            <v:group style="position:absolute;left:9016;top:3920;width:10;height:20" coordorigin="9016,3920" coordsize="10,20">
              <v:shape style="position:absolute;left:9016;top:3920;width:10;height:20" coordorigin="9016,3920" coordsize="10,20" path="m9016,3939l9026,3939,9026,3920,9016,3920,9016,3939xe" filled="true" fillcolor="#000000" stroked="false">
                <v:path arrowok="t"/>
                <v:fill type="solid"/>
              </v:shape>
            </v:group>
            <v:group style="position:absolute;left:9016;top:3939;width:10;height:20" coordorigin="9016,3939" coordsize="10,20">
              <v:shape style="position:absolute;left:9016;top:3939;width:10;height:20" coordorigin="9016,3939" coordsize="10,20" path="m9016,3959l9026,3959,9026,3939,9016,3939,9016,3959xe" filled="true" fillcolor="#000000" stroked="false">
                <v:path arrowok="t"/>
                <v:fill type="solid"/>
              </v:shape>
            </v:group>
            <v:group style="position:absolute;left:9016;top:3959;width:10;height:20" coordorigin="9016,3959" coordsize="10,20">
              <v:shape style="position:absolute;left:9016;top:3959;width:10;height:20" coordorigin="9016,3959" coordsize="10,20" path="m9016,3978l9026,3978,9026,3959,9016,3959,9016,3978xe" filled="true" fillcolor="#000000" stroked="false">
                <v:path arrowok="t"/>
                <v:fill type="solid"/>
              </v:shape>
            </v:group>
            <v:group style="position:absolute;left:9016;top:3985;width:10;height:2" coordorigin="9016,3985" coordsize="10,2">
              <v:shape style="position:absolute;left:9016;top:3985;width:10;height:2" coordorigin="9016,3985" coordsize="10,0" path="m9016,3985l9026,3985e" filled="false" stroked="true" strokeweight=".72003pt" strokecolor="#000000">
                <v:path arrowok="t"/>
              </v:shape>
              <v:shape style="position:absolute;left:1692;top:3901;width:1080;height:101" type="#_x0000_t75" stroked="false">
                <v:imagedata r:id="rId218" o:title=""/>
              </v:shape>
              <v:shape style="position:absolute;left:2748;top:3992;width:5451;height:10" type="#_x0000_t75" stroked="false">
                <v:imagedata r:id="rId215" o:title=""/>
              </v:shape>
              <v:shape style="position:absolute;left:8195;top:3992;width:821;height:10" type="#_x0000_t75" stroked="false">
                <v:imagedata r:id="rId216" o:title=""/>
              </v:shape>
              <v:shape style="position:absolute;left:9012;top:3992;width:1526;height:10" type="#_x0000_t75" stroked="false">
                <v:imagedata r:id="rId217" o:title=""/>
              </v:shape>
            </v:group>
            <v:group style="position:absolute;left:2753;top:4002;width:10;height:20" coordorigin="2753,4002" coordsize="10,20">
              <v:shape style="position:absolute;left:2753;top:4002;width:10;height:20" coordorigin="2753,4002" coordsize="10,20" path="m2753,4021l2763,4021,2763,4002,2753,4002,2753,4021xe" filled="true" fillcolor="#000000" stroked="false">
                <v:path arrowok="t"/>
                <v:fill type="solid"/>
              </v:shape>
            </v:group>
            <v:group style="position:absolute;left:2753;top:4021;width:10;height:20" coordorigin="2753,4021" coordsize="10,20">
              <v:shape style="position:absolute;left:2753;top:4021;width:10;height:20" coordorigin="2753,4021" coordsize="10,20" path="m2753,4040l2763,4040,2763,4021,2753,4021,2753,4040xe" filled="true" fillcolor="#000000" stroked="false">
                <v:path arrowok="t"/>
                <v:fill type="solid"/>
              </v:shape>
            </v:group>
            <v:group style="position:absolute;left:2753;top:4040;width:10;height:20" coordorigin="2753,4040" coordsize="10,20">
              <v:shape style="position:absolute;left:2753;top:4040;width:10;height:20" coordorigin="2753,4040" coordsize="10,20" path="m2753,4059l2763,4059,2763,4040,2753,4040,2753,4059xe" filled="true" fillcolor="#000000" stroked="false">
                <v:path arrowok="t"/>
                <v:fill type="solid"/>
              </v:shape>
            </v:group>
            <v:group style="position:absolute;left:2753;top:4059;width:10;height:20" coordorigin="2753,4059" coordsize="10,20">
              <v:shape style="position:absolute;left:2753;top:4059;width:10;height:20" coordorigin="2753,4059" coordsize="10,20" path="m2753,4079l2763,4079,2763,4059,2753,4059,2753,4079xe" filled="true" fillcolor="#000000" stroked="false">
                <v:path arrowok="t"/>
                <v:fill type="solid"/>
              </v:shape>
            </v:group>
            <v:group style="position:absolute;left:2753;top:4079;width:10;height:20" coordorigin="2753,4079" coordsize="10,20">
              <v:shape style="position:absolute;left:2753;top:4079;width:10;height:20" coordorigin="2753,4079" coordsize="10,20" path="m2753,4098l2763,4098,2763,4079,2753,4079,2753,4098xe" filled="true" fillcolor="#000000" stroked="false">
                <v:path arrowok="t"/>
                <v:fill type="solid"/>
              </v:shape>
            </v:group>
            <v:group style="position:absolute;left:2753;top:4098;width:10;height:20" coordorigin="2753,4098" coordsize="10,20">
              <v:shape style="position:absolute;left:2753;top:4098;width:10;height:20" coordorigin="2753,4098" coordsize="10,20" path="m2753,4117l2763,4117,2763,4098,2753,4098,2753,4117xe" filled="true" fillcolor="#000000" stroked="false">
                <v:path arrowok="t"/>
                <v:fill type="solid"/>
              </v:shape>
            </v:group>
            <v:group style="position:absolute;left:2753;top:4117;width:10;height:20" coordorigin="2753,4117" coordsize="10,20">
              <v:shape style="position:absolute;left:2753;top:4117;width:10;height:20" coordorigin="2753,4117" coordsize="10,20" path="m2753,4136l2763,4136,2763,4117,2753,4117,2753,4136xe" filled="true" fillcolor="#000000" stroked="false">
                <v:path arrowok="t"/>
                <v:fill type="solid"/>
              </v:shape>
            </v:group>
            <v:group style="position:absolute;left:2753;top:4136;width:10;height:20" coordorigin="2753,4136" coordsize="10,20">
              <v:shape style="position:absolute;left:2753;top:4136;width:10;height:20" coordorigin="2753,4136" coordsize="10,20" path="m2753,4155l2763,4155,2763,4136,2753,4136,2753,4155xe" filled="true" fillcolor="#000000" stroked="false">
                <v:path arrowok="t"/>
                <v:fill type="solid"/>
              </v:shape>
            </v:group>
            <v:group style="position:absolute;left:2753;top:4155;width:10;height:20" coordorigin="2753,4155" coordsize="10,20">
              <v:shape style="position:absolute;left:2753;top:4155;width:10;height:20" coordorigin="2753,4155" coordsize="10,20" path="m2753,4175l2763,4175,2763,4155,2753,4155,2753,4175xe" filled="true" fillcolor="#000000" stroked="false">
                <v:path arrowok="t"/>
                <v:fill type="solid"/>
              </v:shape>
            </v:group>
            <v:group style="position:absolute;left:2753;top:4175;width:10;height:20" coordorigin="2753,4175" coordsize="10,20">
              <v:shape style="position:absolute;left:2753;top:4175;width:10;height:20" coordorigin="2753,4175" coordsize="10,20" path="m2753,4194l2763,4194,2763,4175,2753,4175,2753,4194xe" filled="true" fillcolor="#000000" stroked="false">
                <v:path arrowok="t"/>
                <v:fill type="solid"/>
              </v:shape>
            </v:group>
            <v:group style="position:absolute;left:2753;top:4194;width:10;height:20" coordorigin="2753,4194" coordsize="10,20">
              <v:shape style="position:absolute;left:2753;top:4194;width:10;height:20" coordorigin="2753,4194" coordsize="10,20" path="m2753,4213l2763,4213,2763,4194,2753,4194,2753,4213xe" filled="true" fillcolor="#000000" stroked="false">
                <v:path arrowok="t"/>
                <v:fill type="solid"/>
              </v:shape>
            </v:group>
            <v:group style="position:absolute;left:2753;top:4213;width:10;height:20" coordorigin="2753,4213" coordsize="10,20">
              <v:shape style="position:absolute;left:2753;top:4213;width:10;height:20" coordorigin="2753,4213" coordsize="10,20" path="m2753,4232l2763,4232,2763,4213,2753,4213,2753,4232xe" filled="true" fillcolor="#000000" stroked="false">
                <v:path arrowok="t"/>
                <v:fill type="solid"/>
              </v:shape>
            </v:group>
            <v:group style="position:absolute;left:2753;top:4232;width:10;height:20" coordorigin="2753,4232" coordsize="10,20">
              <v:shape style="position:absolute;left:2753;top:4232;width:10;height:20" coordorigin="2753,4232" coordsize="10,20" path="m2753,4251l2763,4251,2763,4232,2753,4232,2753,4251xe" filled="true" fillcolor="#000000" stroked="false">
                <v:path arrowok="t"/>
                <v:fill type="solid"/>
              </v:shape>
            </v:group>
            <v:group style="position:absolute;left:2753;top:4251;width:10;height:20" coordorigin="2753,4251" coordsize="10,20">
              <v:shape style="position:absolute;left:2753;top:4251;width:10;height:20" coordorigin="2753,4251" coordsize="10,20" path="m2753,4271l2763,4271,2763,4251,2753,4251,2753,4271xe" filled="true" fillcolor="#000000" stroked="false">
                <v:path arrowok="t"/>
                <v:fill type="solid"/>
              </v:shape>
            </v:group>
            <v:group style="position:absolute;left:2753;top:4271;width:10;height:20" coordorigin="2753,4271" coordsize="10,20">
              <v:shape style="position:absolute;left:2753;top:4271;width:10;height:20" coordorigin="2753,4271" coordsize="10,20" path="m2753,4290l2763,4290,2763,4271,2753,4271,2753,4290xe" filled="true" fillcolor="#000000" stroked="false">
                <v:path arrowok="t"/>
                <v:fill type="solid"/>
              </v:shape>
            </v:group>
            <v:group style="position:absolute;left:2753;top:4290;width:10;height:20" coordorigin="2753,4290" coordsize="10,20">
              <v:shape style="position:absolute;left:2753;top:4290;width:10;height:20" coordorigin="2753,4290" coordsize="10,20" path="m2753,4309l2763,4309,2763,4290,2753,4290,2753,4309xe" filled="true" fillcolor="#000000" stroked="false">
                <v:path arrowok="t"/>
                <v:fill type="solid"/>
              </v:shape>
            </v:group>
            <v:group style="position:absolute;left:2753;top:4309;width:10;height:20" coordorigin="2753,4309" coordsize="10,20">
              <v:shape style="position:absolute;left:2753;top:4309;width:10;height:20" coordorigin="2753,4309" coordsize="10,20" path="m2753,4328l2763,4328,2763,4309,2753,4309,2753,4328xe" filled="true" fillcolor="#000000" stroked="false">
                <v:path arrowok="t"/>
                <v:fill type="solid"/>
              </v:shape>
            </v:group>
            <v:group style="position:absolute;left:2753;top:4328;width:10;height:20" coordorigin="2753,4328" coordsize="10,20">
              <v:shape style="position:absolute;left:2753;top:4328;width:10;height:20" coordorigin="2753,4328" coordsize="10,20" path="m2753,4347l2763,4347,2763,4328,2753,4328,2753,4347xe" filled="true" fillcolor="#000000" stroked="false">
                <v:path arrowok="t"/>
                <v:fill type="solid"/>
              </v:shape>
            </v:group>
            <v:group style="position:absolute;left:2753;top:4347;width:10;height:20" coordorigin="2753,4347" coordsize="10,20">
              <v:shape style="position:absolute;left:2753;top:4347;width:10;height:20" coordorigin="2753,4347" coordsize="10,20" path="m2753,4367l2763,4367,2763,4347,2753,4347,2753,4367xe" filled="true" fillcolor="#000000" stroked="false">
                <v:path arrowok="t"/>
                <v:fill type="solid"/>
              </v:shape>
            </v:group>
            <v:group style="position:absolute;left:2753;top:4367;width:10;height:20" coordorigin="2753,4367" coordsize="10,20">
              <v:shape style="position:absolute;left:2753;top:4367;width:10;height:20" coordorigin="2753,4367" coordsize="10,20" path="m2753,4386l2763,4386,2763,4367,2753,4367,2753,4386xe" filled="true" fillcolor="#000000" stroked="false">
                <v:path arrowok="t"/>
                <v:fill type="solid"/>
              </v:shape>
            </v:group>
            <v:group style="position:absolute;left:1678;top:4472;width:1076;height:2" coordorigin="1678,4472" coordsize="1076,2">
              <v:shape style="position:absolute;left:1678;top:4472;width:1076;height:2" coordorigin="1678,4472" coordsize="1076,0" path="m1678,4472l2753,4472e" filled="false" stroked="true" strokeweight="1.4399pt" strokecolor="#000000">
                <v:path arrowok="t"/>
              </v:shape>
            </v:group>
            <v:group style="position:absolute;left:2753;top:4386;width:10;height:20" coordorigin="2753,4386" coordsize="10,20">
              <v:shape style="position:absolute;left:2753;top:4386;width:10;height:20" coordorigin="2753,4386" coordsize="10,20" path="m2753,4405l2763,4405,2763,4386,2753,4386,2753,4405xe" filled="true" fillcolor="#000000" stroked="false">
                <v:path arrowok="t"/>
                <v:fill type="solid"/>
              </v:shape>
            </v:group>
            <v:group style="position:absolute;left:2753;top:4405;width:10;height:20" coordorigin="2753,4405" coordsize="10,20">
              <v:shape style="position:absolute;left:2753;top:4405;width:10;height:20" coordorigin="2753,4405" coordsize="10,20" path="m2753,4424l2763,4424,2763,4405,2753,4405,2753,4424xe" filled="true" fillcolor="#000000" stroked="false">
                <v:path arrowok="t"/>
                <v:fill type="solid"/>
              </v:shape>
            </v:group>
            <v:group style="position:absolute;left:2753;top:4424;width:10;height:20" coordorigin="2753,4424" coordsize="10,20">
              <v:shape style="position:absolute;left:2753;top:4424;width:10;height:20" coordorigin="2753,4424" coordsize="10,20" path="m2753,4443l2763,4443,2763,4424,2753,4424,2753,4443xe" filled="true" fillcolor="#000000" stroked="false">
                <v:path arrowok="t"/>
                <v:fill type="solid"/>
              </v:shape>
            </v:group>
            <v:group style="position:absolute;left:2753;top:4451;width:10;height:2" coordorigin="2753,4451" coordsize="10,2">
              <v:shape style="position:absolute;left:2753;top:4451;width:10;height:2" coordorigin="2753,4451" coordsize="10,0" path="m2753,4451l2763,4451e" filled="false" stroked="true" strokeweight=".71997pt" strokecolor="#000000">
                <v:path arrowok="t"/>
              </v:shape>
            </v:group>
            <v:group style="position:absolute;left:2753;top:4472;width:29;height:2" coordorigin="2753,4472" coordsize="29,2">
              <v:shape style="position:absolute;left:2753;top:4472;width:29;height:2" coordorigin="2753,4472" coordsize="29,0" path="m2753,4472l2782,4472e" filled="false" stroked="true" strokeweight="1.4399pt" strokecolor="#000000">
                <v:path arrowok="t"/>
              </v:shape>
            </v:group>
            <v:group style="position:absolute;left:2782;top:4472;width:1585;height:2" coordorigin="2782,4472" coordsize="1585,2">
              <v:shape style="position:absolute;left:2782;top:4472;width:1585;height:2" coordorigin="2782,4472" coordsize="1585,0" path="m2782,4472l4366,4472e" filled="false" stroked="true" strokeweight="1.4399pt" strokecolor="#000000">
                <v:path arrowok="t"/>
              </v:shape>
            </v:group>
            <v:group style="position:absolute;left:4367;top:4002;width:10;height:20" coordorigin="4367,4002" coordsize="10,20">
              <v:shape style="position:absolute;left:4367;top:4002;width:10;height:20" coordorigin="4367,4002" coordsize="10,20" path="m4367,4021l4376,4021,4376,4002,4367,4002,4367,4021xe" filled="true" fillcolor="#000000" stroked="false">
                <v:path arrowok="t"/>
                <v:fill type="solid"/>
              </v:shape>
            </v:group>
            <v:group style="position:absolute;left:4367;top:4021;width:10;height:20" coordorigin="4367,4021" coordsize="10,20">
              <v:shape style="position:absolute;left:4367;top:4021;width:10;height:20" coordorigin="4367,4021" coordsize="10,20" path="m4367,4040l4376,4040,4376,4021,4367,4021,4367,4040xe" filled="true" fillcolor="#000000" stroked="false">
                <v:path arrowok="t"/>
                <v:fill type="solid"/>
              </v:shape>
            </v:group>
            <v:group style="position:absolute;left:4367;top:4040;width:10;height:20" coordorigin="4367,4040" coordsize="10,20">
              <v:shape style="position:absolute;left:4367;top:4040;width:10;height:20" coordorigin="4367,4040" coordsize="10,20" path="m4367,4059l4376,4059,4376,4040,4367,4040,4367,4059xe" filled="true" fillcolor="#000000" stroked="false">
                <v:path arrowok="t"/>
                <v:fill type="solid"/>
              </v:shape>
            </v:group>
            <v:group style="position:absolute;left:4367;top:4059;width:10;height:20" coordorigin="4367,4059" coordsize="10,20">
              <v:shape style="position:absolute;left:4367;top:4059;width:10;height:20" coordorigin="4367,4059" coordsize="10,20" path="m4367,4079l4376,4079,4376,4059,4367,4059,4367,4079xe" filled="true" fillcolor="#000000" stroked="false">
                <v:path arrowok="t"/>
                <v:fill type="solid"/>
              </v:shape>
            </v:group>
            <v:group style="position:absolute;left:4367;top:4079;width:10;height:20" coordorigin="4367,4079" coordsize="10,20">
              <v:shape style="position:absolute;left:4367;top:4079;width:10;height:20" coordorigin="4367,4079" coordsize="10,20" path="m4367,4098l4376,4098,4376,4079,4367,4079,4367,4098xe" filled="true" fillcolor="#000000" stroked="false">
                <v:path arrowok="t"/>
                <v:fill type="solid"/>
              </v:shape>
            </v:group>
            <v:group style="position:absolute;left:4367;top:4098;width:10;height:20" coordorigin="4367,4098" coordsize="10,20">
              <v:shape style="position:absolute;left:4367;top:4098;width:10;height:20" coordorigin="4367,4098" coordsize="10,20" path="m4367,4117l4376,4117,4376,4098,4367,4098,4367,4117xe" filled="true" fillcolor="#000000" stroked="false">
                <v:path arrowok="t"/>
                <v:fill type="solid"/>
              </v:shape>
            </v:group>
            <v:group style="position:absolute;left:4367;top:4117;width:10;height:20" coordorigin="4367,4117" coordsize="10,20">
              <v:shape style="position:absolute;left:4367;top:4117;width:10;height:20" coordorigin="4367,4117" coordsize="10,20" path="m4367,4136l4376,4136,4376,4117,4367,4117,4367,4136xe" filled="true" fillcolor="#000000" stroked="false">
                <v:path arrowok="t"/>
                <v:fill type="solid"/>
              </v:shape>
            </v:group>
            <v:group style="position:absolute;left:4367;top:4136;width:10;height:20" coordorigin="4367,4136" coordsize="10,20">
              <v:shape style="position:absolute;left:4367;top:4136;width:10;height:20" coordorigin="4367,4136" coordsize="10,20" path="m4367,4155l4376,4155,4376,4136,4367,4136,4367,4155xe" filled="true" fillcolor="#000000" stroked="false">
                <v:path arrowok="t"/>
                <v:fill type="solid"/>
              </v:shape>
            </v:group>
            <v:group style="position:absolute;left:4367;top:4155;width:10;height:20" coordorigin="4367,4155" coordsize="10,20">
              <v:shape style="position:absolute;left:4367;top:4155;width:10;height:20" coordorigin="4367,4155" coordsize="10,20" path="m4367,4175l4376,4175,4376,4155,4367,4155,4367,4175xe" filled="true" fillcolor="#000000" stroked="false">
                <v:path arrowok="t"/>
                <v:fill type="solid"/>
              </v:shape>
            </v:group>
            <v:group style="position:absolute;left:4367;top:4175;width:10;height:20" coordorigin="4367,4175" coordsize="10,20">
              <v:shape style="position:absolute;left:4367;top:4175;width:10;height:20" coordorigin="4367,4175" coordsize="10,20" path="m4367,4194l4376,4194,4376,4175,4367,4175,4367,4194xe" filled="true" fillcolor="#000000" stroked="false">
                <v:path arrowok="t"/>
                <v:fill type="solid"/>
              </v:shape>
            </v:group>
            <v:group style="position:absolute;left:4367;top:4194;width:10;height:20" coordorigin="4367,4194" coordsize="10,20">
              <v:shape style="position:absolute;left:4367;top:4194;width:10;height:20" coordorigin="4367,4194" coordsize="10,20" path="m4367,4213l4376,4213,4376,4194,4367,4194,4367,4213xe" filled="true" fillcolor="#000000" stroked="false">
                <v:path arrowok="t"/>
                <v:fill type="solid"/>
              </v:shape>
            </v:group>
            <v:group style="position:absolute;left:4367;top:4213;width:10;height:20" coordorigin="4367,4213" coordsize="10,20">
              <v:shape style="position:absolute;left:4367;top:4213;width:10;height:20" coordorigin="4367,4213" coordsize="10,20" path="m4367,4232l4376,4232,4376,4213,4367,4213,4367,4232xe" filled="true" fillcolor="#000000" stroked="false">
                <v:path arrowok="t"/>
                <v:fill type="solid"/>
              </v:shape>
            </v:group>
            <v:group style="position:absolute;left:4367;top:4232;width:10;height:20" coordorigin="4367,4232" coordsize="10,20">
              <v:shape style="position:absolute;left:4367;top:4232;width:10;height:20" coordorigin="4367,4232" coordsize="10,20" path="m4367,4251l4376,4251,4376,4232,4367,4232,4367,4251xe" filled="true" fillcolor="#000000" stroked="false">
                <v:path arrowok="t"/>
                <v:fill type="solid"/>
              </v:shape>
            </v:group>
            <v:group style="position:absolute;left:4367;top:4251;width:10;height:20" coordorigin="4367,4251" coordsize="10,20">
              <v:shape style="position:absolute;left:4367;top:4251;width:10;height:20" coordorigin="4367,4251" coordsize="10,20" path="m4367,4271l4376,4271,4376,4251,4367,4251,4367,4271xe" filled="true" fillcolor="#000000" stroked="false">
                <v:path arrowok="t"/>
                <v:fill type="solid"/>
              </v:shape>
            </v:group>
            <v:group style="position:absolute;left:4367;top:4271;width:10;height:20" coordorigin="4367,4271" coordsize="10,20">
              <v:shape style="position:absolute;left:4367;top:4271;width:10;height:20" coordorigin="4367,4271" coordsize="10,20" path="m4367,4290l4376,4290,4376,4271,4367,4271,4367,4290xe" filled="true" fillcolor="#000000" stroked="false">
                <v:path arrowok="t"/>
                <v:fill type="solid"/>
              </v:shape>
            </v:group>
            <v:group style="position:absolute;left:4367;top:4290;width:10;height:20" coordorigin="4367,4290" coordsize="10,20">
              <v:shape style="position:absolute;left:4367;top:4290;width:10;height:20" coordorigin="4367,4290" coordsize="10,20" path="m4367,4309l4376,4309,4376,4290,4367,4290,4367,4309xe" filled="true" fillcolor="#000000" stroked="false">
                <v:path arrowok="t"/>
                <v:fill type="solid"/>
              </v:shape>
            </v:group>
            <v:group style="position:absolute;left:4367;top:4309;width:10;height:20" coordorigin="4367,4309" coordsize="10,20">
              <v:shape style="position:absolute;left:4367;top:4309;width:10;height:20" coordorigin="4367,4309" coordsize="10,20" path="m4367,4328l4376,4328,4376,4309,4367,4309,4367,4328xe" filled="true" fillcolor="#000000" stroked="false">
                <v:path arrowok="t"/>
                <v:fill type="solid"/>
              </v:shape>
            </v:group>
            <v:group style="position:absolute;left:4367;top:4328;width:10;height:20" coordorigin="4367,4328" coordsize="10,20">
              <v:shape style="position:absolute;left:4367;top:4328;width:10;height:20" coordorigin="4367,4328" coordsize="10,20" path="m4367,4347l4376,4347,4376,4328,4367,4328,4367,4347xe" filled="true" fillcolor="#000000" stroked="false">
                <v:path arrowok="t"/>
                <v:fill type="solid"/>
              </v:shape>
            </v:group>
            <v:group style="position:absolute;left:4367;top:4347;width:10;height:20" coordorigin="4367,4347" coordsize="10,20">
              <v:shape style="position:absolute;left:4367;top:4347;width:10;height:20" coordorigin="4367,4347" coordsize="10,20" path="m4367,4367l4376,4367,4376,4347,4367,4347,4367,4367xe" filled="true" fillcolor="#000000" stroked="false">
                <v:path arrowok="t"/>
                <v:fill type="solid"/>
              </v:shape>
            </v:group>
            <v:group style="position:absolute;left:4367;top:4367;width:10;height:20" coordorigin="4367,4367" coordsize="10,20">
              <v:shape style="position:absolute;left:4367;top:4367;width:10;height:20" coordorigin="4367,4367" coordsize="10,20" path="m4367,4386l4376,4386,4376,4367,4367,4367,4367,4386xe" filled="true" fillcolor="#000000" stroked="false">
                <v:path arrowok="t"/>
                <v:fill type="solid"/>
              </v:shape>
            </v:group>
            <v:group style="position:absolute;left:4367;top:4386;width:10;height:20" coordorigin="4367,4386" coordsize="10,20">
              <v:shape style="position:absolute;left:4367;top:4386;width:10;height:20" coordorigin="4367,4386" coordsize="10,20" path="m4367,4405l4376,4405,4376,4386,4367,4386,4367,4405xe" filled="true" fillcolor="#000000" stroked="false">
                <v:path arrowok="t"/>
                <v:fill type="solid"/>
              </v:shape>
            </v:group>
            <v:group style="position:absolute;left:4367;top:4405;width:10;height:20" coordorigin="4367,4405" coordsize="10,20">
              <v:shape style="position:absolute;left:4367;top:4405;width:10;height:20" coordorigin="4367,4405" coordsize="10,20" path="m4367,4424l4376,4424,4376,4405,4367,4405,4367,4424xe" filled="true" fillcolor="#000000" stroked="false">
                <v:path arrowok="t"/>
                <v:fill type="solid"/>
              </v:shape>
            </v:group>
            <v:group style="position:absolute;left:4367;top:4424;width:10;height:20" coordorigin="4367,4424" coordsize="10,20">
              <v:shape style="position:absolute;left:4367;top:4424;width:10;height:20" coordorigin="4367,4424" coordsize="10,20" path="m4367,4443l4376,4443,4376,4424,4367,4424,4367,4443xe" filled="true" fillcolor="#000000" stroked="false">
                <v:path arrowok="t"/>
                <v:fill type="solid"/>
              </v:shape>
            </v:group>
            <v:group style="position:absolute;left:4367;top:4451;width:10;height:2" coordorigin="4367,4451" coordsize="10,2">
              <v:shape style="position:absolute;left:4367;top:4451;width:10;height:2" coordorigin="4367,4451" coordsize="10,0" path="m4367,4451l4376,4451e" filled="false" stroked="true" strokeweight=".71997pt" strokecolor="#000000">
                <v:path arrowok="t"/>
              </v:shape>
            </v:group>
            <v:group style="position:absolute;left:4367;top:4472;width:29;height:2" coordorigin="4367,4472" coordsize="29,2">
              <v:shape style="position:absolute;left:4367;top:4472;width:29;height:2" coordorigin="4367,4472" coordsize="29,0" path="m4367,4472l4395,4472e" filled="false" stroked="true" strokeweight="1.4399pt" strokecolor="#000000">
                <v:path arrowok="t"/>
              </v:shape>
            </v:group>
            <v:group style="position:absolute;left:4395;top:4472;width:788;height:2" coordorigin="4395,4472" coordsize="788,2">
              <v:shape style="position:absolute;left:4395;top:4472;width:788;height:2" coordorigin="4395,4472" coordsize="788,0" path="m4395,4472l5183,4472e" filled="false" stroked="true" strokeweight="1.4399pt" strokecolor="#000000">
                <v:path arrowok="t"/>
              </v:shape>
            </v:group>
            <v:group style="position:absolute;left:5183;top:4002;width:10;height:20" coordorigin="5183,4002" coordsize="10,20">
              <v:shape style="position:absolute;left:5183;top:4002;width:10;height:20" coordorigin="5183,4002" coordsize="10,20" path="m5183,4021l5192,4021,5192,4002,5183,4002,5183,4021xe" filled="true" fillcolor="#000000" stroked="false">
                <v:path arrowok="t"/>
                <v:fill type="solid"/>
              </v:shape>
            </v:group>
            <v:group style="position:absolute;left:5183;top:4021;width:10;height:20" coordorigin="5183,4021" coordsize="10,20">
              <v:shape style="position:absolute;left:5183;top:4021;width:10;height:20" coordorigin="5183,4021" coordsize="10,20" path="m5183,4040l5192,4040,5192,4021,5183,4021,5183,4040xe" filled="true" fillcolor="#000000" stroked="false">
                <v:path arrowok="t"/>
                <v:fill type="solid"/>
              </v:shape>
            </v:group>
            <v:group style="position:absolute;left:5183;top:4040;width:10;height:20" coordorigin="5183,4040" coordsize="10,20">
              <v:shape style="position:absolute;left:5183;top:4040;width:10;height:20" coordorigin="5183,4040" coordsize="10,20" path="m5183,4059l5192,4059,5192,4040,5183,4040,5183,4059xe" filled="true" fillcolor="#000000" stroked="false">
                <v:path arrowok="t"/>
                <v:fill type="solid"/>
              </v:shape>
            </v:group>
            <v:group style="position:absolute;left:5183;top:4059;width:10;height:20" coordorigin="5183,4059" coordsize="10,20">
              <v:shape style="position:absolute;left:5183;top:4059;width:10;height:20" coordorigin="5183,4059" coordsize="10,20" path="m5183,4079l5192,4079,5192,4059,5183,4059,5183,4079xe" filled="true" fillcolor="#000000" stroked="false">
                <v:path arrowok="t"/>
                <v:fill type="solid"/>
              </v:shape>
            </v:group>
            <v:group style="position:absolute;left:5183;top:4079;width:10;height:20" coordorigin="5183,4079" coordsize="10,20">
              <v:shape style="position:absolute;left:5183;top:4079;width:10;height:20" coordorigin="5183,4079" coordsize="10,20" path="m5183,4098l5192,4098,5192,4079,5183,4079,5183,4098xe" filled="true" fillcolor="#000000" stroked="false">
                <v:path arrowok="t"/>
                <v:fill type="solid"/>
              </v:shape>
            </v:group>
            <v:group style="position:absolute;left:5183;top:4098;width:10;height:20" coordorigin="5183,4098" coordsize="10,20">
              <v:shape style="position:absolute;left:5183;top:4098;width:10;height:20" coordorigin="5183,4098" coordsize="10,20" path="m5183,4117l5192,4117,5192,4098,5183,4098,5183,4117xe" filled="true" fillcolor="#000000" stroked="false">
                <v:path arrowok="t"/>
                <v:fill type="solid"/>
              </v:shape>
            </v:group>
            <v:group style="position:absolute;left:5183;top:4117;width:10;height:20" coordorigin="5183,4117" coordsize="10,20">
              <v:shape style="position:absolute;left:5183;top:4117;width:10;height:20" coordorigin="5183,4117" coordsize="10,20" path="m5183,4136l5192,4136,5192,4117,5183,4117,5183,4136xe" filled="true" fillcolor="#000000" stroked="false">
                <v:path arrowok="t"/>
                <v:fill type="solid"/>
              </v:shape>
            </v:group>
            <v:group style="position:absolute;left:5183;top:4136;width:10;height:20" coordorigin="5183,4136" coordsize="10,20">
              <v:shape style="position:absolute;left:5183;top:4136;width:10;height:20" coordorigin="5183,4136" coordsize="10,20" path="m5183,4155l5192,4155,5192,4136,5183,4136,5183,4155xe" filled="true" fillcolor="#000000" stroked="false">
                <v:path arrowok="t"/>
                <v:fill type="solid"/>
              </v:shape>
            </v:group>
            <v:group style="position:absolute;left:5183;top:4155;width:10;height:20" coordorigin="5183,4155" coordsize="10,20">
              <v:shape style="position:absolute;left:5183;top:4155;width:10;height:20" coordorigin="5183,4155" coordsize="10,20" path="m5183,4175l5192,4175,5192,4155,5183,4155,5183,4175xe" filled="true" fillcolor="#000000" stroked="false">
                <v:path arrowok="t"/>
                <v:fill type="solid"/>
              </v:shape>
            </v:group>
            <v:group style="position:absolute;left:5183;top:4175;width:10;height:20" coordorigin="5183,4175" coordsize="10,20">
              <v:shape style="position:absolute;left:5183;top:4175;width:10;height:20" coordorigin="5183,4175" coordsize="10,20" path="m5183,4194l5192,4194,5192,4175,5183,4175,5183,4194xe" filled="true" fillcolor="#000000" stroked="false">
                <v:path arrowok="t"/>
                <v:fill type="solid"/>
              </v:shape>
            </v:group>
            <v:group style="position:absolute;left:5183;top:4194;width:10;height:20" coordorigin="5183,4194" coordsize="10,20">
              <v:shape style="position:absolute;left:5183;top:4194;width:10;height:20" coordorigin="5183,4194" coordsize="10,20" path="m5183,4213l5192,4213,5192,4194,5183,4194,5183,4213xe" filled="true" fillcolor="#000000" stroked="false">
                <v:path arrowok="t"/>
                <v:fill type="solid"/>
              </v:shape>
            </v:group>
            <v:group style="position:absolute;left:5183;top:4213;width:10;height:20" coordorigin="5183,4213" coordsize="10,20">
              <v:shape style="position:absolute;left:5183;top:4213;width:10;height:20" coordorigin="5183,4213" coordsize="10,20" path="m5183,4232l5192,4232,5192,4213,5183,4213,5183,4232xe" filled="true" fillcolor="#000000" stroked="false">
                <v:path arrowok="t"/>
                <v:fill type="solid"/>
              </v:shape>
            </v:group>
            <v:group style="position:absolute;left:5183;top:4232;width:10;height:20" coordorigin="5183,4232" coordsize="10,20">
              <v:shape style="position:absolute;left:5183;top:4232;width:10;height:20" coordorigin="5183,4232" coordsize="10,20" path="m5183,4251l5192,4251,5192,4232,5183,4232,5183,4251xe" filled="true" fillcolor="#000000" stroked="false">
                <v:path arrowok="t"/>
                <v:fill type="solid"/>
              </v:shape>
            </v:group>
            <v:group style="position:absolute;left:5183;top:4251;width:10;height:20" coordorigin="5183,4251" coordsize="10,20">
              <v:shape style="position:absolute;left:5183;top:4251;width:10;height:20" coordorigin="5183,4251" coordsize="10,20" path="m5183,4271l5192,4271,5192,4251,5183,4251,5183,4271xe" filled="true" fillcolor="#000000" stroked="false">
                <v:path arrowok="t"/>
                <v:fill type="solid"/>
              </v:shape>
            </v:group>
            <v:group style="position:absolute;left:5183;top:4271;width:10;height:20" coordorigin="5183,4271" coordsize="10,20">
              <v:shape style="position:absolute;left:5183;top:4271;width:10;height:20" coordorigin="5183,4271" coordsize="10,20" path="m5183,4290l5192,4290,5192,4271,5183,4271,5183,4290xe" filled="true" fillcolor="#000000" stroked="false">
                <v:path arrowok="t"/>
                <v:fill type="solid"/>
              </v:shape>
            </v:group>
            <v:group style="position:absolute;left:5183;top:4290;width:10;height:20" coordorigin="5183,4290" coordsize="10,20">
              <v:shape style="position:absolute;left:5183;top:4290;width:10;height:20" coordorigin="5183,4290" coordsize="10,20" path="m5183,4309l5192,4309,5192,4290,5183,4290,5183,4309xe" filled="true" fillcolor="#000000" stroked="false">
                <v:path arrowok="t"/>
                <v:fill type="solid"/>
              </v:shape>
            </v:group>
            <v:group style="position:absolute;left:5183;top:4309;width:10;height:20" coordorigin="5183,4309" coordsize="10,20">
              <v:shape style="position:absolute;left:5183;top:4309;width:10;height:20" coordorigin="5183,4309" coordsize="10,20" path="m5183,4328l5192,4328,5192,4309,5183,4309,5183,4328xe" filled="true" fillcolor="#000000" stroked="false">
                <v:path arrowok="t"/>
                <v:fill type="solid"/>
              </v:shape>
            </v:group>
            <v:group style="position:absolute;left:5183;top:4328;width:10;height:20" coordorigin="5183,4328" coordsize="10,20">
              <v:shape style="position:absolute;left:5183;top:4328;width:10;height:20" coordorigin="5183,4328" coordsize="10,20" path="m5183,4347l5192,4347,5192,4328,5183,4328,5183,4347xe" filled="true" fillcolor="#000000" stroked="false">
                <v:path arrowok="t"/>
                <v:fill type="solid"/>
              </v:shape>
            </v:group>
            <v:group style="position:absolute;left:5183;top:4347;width:10;height:20" coordorigin="5183,4347" coordsize="10,20">
              <v:shape style="position:absolute;left:5183;top:4347;width:10;height:20" coordorigin="5183,4347" coordsize="10,20" path="m5183,4367l5192,4367,5192,4347,5183,4347,5183,4367xe" filled="true" fillcolor="#000000" stroked="false">
                <v:path arrowok="t"/>
                <v:fill type="solid"/>
              </v:shape>
            </v:group>
            <v:group style="position:absolute;left:5183;top:4367;width:10;height:20" coordorigin="5183,4367" coordsize="10,20">
              <v:shape style="position:absolute;left:5183;top:4367;width:10;height:20" coordorigin="5183,4367" coordsize="10,20" path="m5183,4386l5192,4386,5192,4367,5183,4367,5183,4386xe" filled="true" fillcolor="#000000" stroked="false">
                <v:path arrowok="t"/>
                <v:fill type="solid"/>
              </v:shape>
            </v:group>
            <v:group style="position:absolute;left:5183;top:4386;width:10;height:20" coordorigin="5183,4386" coordsize="10,20">
              <v:shape style="position:absolute;left:5183;top:4386;width:10;height:20" coordorigin="5183,4386" coordsize="10,20" path="m5183,4405l5192,4405,5192,4386,5183,4386,5183,4405xe" filled="true" fillcolor="#000000" stroked="false">
                <v:path arrowok="t"/>
                <v:fill type="solid"/>
              </v:shape>
            </v:group>
            <v:group style="position:absolute;left:5183;top:4405;width:10;height:20" coordorigin="5183,4405" coordsize="10,20">
              <v:shape style="position:absolute;left:5183;top:4405;width:10;height:20" coordorigin="5183,4405" coordsize="10,20" path="m5183,4424l5192,4424,5192,4405,5183,4405,5183,4424xe" filled="true" fillcolor="#000000" stroked="false">
                <v:path arrowok="t"/>
                <v:fill type="solid"/>
              </v:shape>
            </v:group>
            <v:group style="position:absolute;left:5183;top:4424;width:10;height:20" coordorigin="5183,4424" coordsize="10,20">
              <v:shape style="position:absolute;left:5183;top:4424;width:10;height:20" coordorigin="5183,4424" coordsize="10,20" path="m5183,4443l5192,4443,5192,4424,5183,4424,5183,4443xe" filled="true" fillcolor="#000000" stroked="false">
                <v:path arrowok="t"/>
                <v:fill type="solid"/>
              </v:shape>
            </v:group>
            <v:group style="position:absolute;left:5183;top:4451;width:10;height:2" coordorigin="5183,4451" coordsize="10,2">
              <v:shape style="position:absolute;left:5183;top:4451;width:10;height:2" coordorigin="5183,4451" coordsize="10,0" path="m5183,4451l5192,4451e" filled="false" stroked="true" strokeweight=".71997pt" strokecolor="#000000">
                <v:path arrowok="t"/>
              </v:shape>
            </v:group>
            <v:group style="position:absolute;left:5183;top:4472;width:29;height:2" coordorigin="5183,4472" coordsize="29,2">
              <v:shape style="position:absolute;left:5183;top:4472;width:29;height:2" coordorigin="5183,4472" coordsize="29,0" path="m5183,4472l5211,4472e" filled="false" stroked="true" strokeweight="1.4399pt" strokecolor="#000000">
                <v:path arrowok="t"/>
              </v:shape>
            </v:group>
            <v:group style="position:absolute;left:5211;top:4472;width:1374;height:2" coordorigin="5211,4472" coordsize="1374,2">
              <v:shape style="position:absolute;left:5211;top:4472;width:1374;height:2" coordorigin="5211,4472" coordsize="1374,0" path="m5211,4472l6585,4472e" filled="false" stroked="true" strokeweight="1.4399pt" strokecolor="#000000">
                <v:path arrowok="t"/>
              </v:shape>
            </v:group>
            <v:group style="position:absolute;left:6585;top:4002;width:10;height:20" coordorigin="6585,4002" coordsize="10,20">
              <v:shape style="position:absolute;left:6585;top:4002;width:10;height:20" coordorigin="6585,4002" coordsize="10,20" path="m6585,4021l6594,4021,6594,4002,6585,4002,6585,4021xe" filled="true" fillcolor="#000000" stroked="false">
                <v:path arrowok="t"/>
                <v:fill type="solid"/>
              </v:shape>
            </v:group>
            <v:group style="position:absolute;left:6585;top:4021;width:10;height:20" coordorigin="6585,4021" coordsize="10,20">
              <v:shape style="position:absolute;left:6585;top:4021;width:10;height:20" coordorigin="6585,4021" coordsize="10,20" path="m6585,4040l6594,4040,6594,4021,6585,4021,6585,4040xe" filled="true" fillcolor="#000000" stroked="false">
                <v:path arrowok="t"/>
                <v:fill type="solid"/>
              </v:shape>
            </v:group>
            <v:group style="position:absolute;left:6585;top:4040;width:10;height:20" coordorigin="6585,4040" coordsize="10,20">
              <v:shape style="position:absolute;left:6585;top:4040;width:10;height:20" coordorigin="6585,4040" coordsize="10,20" path="m6585,4059l6594,4059,6594,4040,6585,4040,6585,4059xe" filled="true" fillcolor="#000000" stroked="false">
                <v:path arrowok="t"/>
                <v:fill type="solid"/>
              </v:shape>
            </v:group>
            <v:group style="position:absolute;left:6585;top:4059;width:10;height:20" coordorigin="6585,4059" coordsize="10,20">
              <v:shape style="position:absolute;left:6585;top:4059;width:10;height:20" coordorigin="6585,4059" coordsize="10,20" path="m6585,4079l6594,4079,6594,4059,6585,4059,6585,4079xe" filled="true" fillcolor="#000000" stroked="false">
                <v:path arrowok="t"/>
                <v:fill type="solid"/>
              </v:shape>
            </v:group>
            <v:group style="position:absolute;left:6585;top:4079;width:10;height:20" coordorigin="6585,4079" coordsize="10,20">
              <v:shape style="position:absolute;left:6585;top:4079;width:10;height:20" coordorigin="6585,4079" coordsize="10,20" path="m6585,4098l6594,4098,6594,4079,6585,4079,6585,4098xe" filled="true" fillcolor="#000000" stroked="false">
                <v:path arrowok="t"/>
                <v:fill type="solid"/>
              </v:shape>
            </v:group>
            <v:group style="position:absolute;left:6585;top:4098;width:10;height:20" coordorigin="6585,4098" coordsize="10,20">
              <v:shape style="position:absolute;left:6585;top:4098;width:10;height:20" coordorigin="6585,4098" coordsize="10,20" path="m6585,4117l6594,4117,6594,4098,6585,4098,6585,4117xe" filled="true" fillcolor="#000000" stroked="false">
                <v:path arrowok="t"/>
                <v:fill type="solid"/>
              </v:shape>
            </v:group>
            <v:group style="position:absolute;left:6585;top:4117;width:10;height:20" coordorigin="6585,4117" coordsize="10,20">
              <v:shape style="position:absolute;left:6585;top:4117;width:10;height:20" coordorigin="6585,4117" coordsize="10,20" path="m6585,4136l6594,4136,6594,4117,6585,4117,6585,4136xe" filled="true" fillcolor="#000000" stroked="false">
                <v:path arrowok="t"/>
                <v:fill type="solid"/>
              </v:shape>
            </v:group>
            <v:group style="position:absolute;left:6585;top:4136;width:10;height:20" coordorigin="6585,4136" coordsize="10,20">
              <v:shape style="position:absolute;left:6585;top:4136;width:10;height:20" coordorigin="6585,4136" coordsize="10,20" path="m6585,4155l6594,4155,6594,4136,6585,4136,6585,4155xe" filled="true" fillcolor="#000000" stroked="false">
                <v:path arrowok="t"/>
                <v:fill type="solid"/>
              </v:shape>
            </v:group>
            <v:group style="position:absolute;left:6585;top:4155;width:10;height:20" coordorigin="6585,4155" coordsize="10,20">
              <v:shape style="position:absolute;left:6585;top:4155;width:10;height:20" coordorigin="6585,4155" coordsize="10,20" path="m6585,4175l6594,4175,6594,4155,6585,4155,6585,4175xe" filled="true" fillcolor="#000000" stroked="false">
                <v:path arrowok="t"/>
                <v:fill type="solid"/>
              </v:shape>
            </v:group>
            <v:group style="position:absolute;left:6585;top:4175;width:10;height:20" coordorigin="6585,4175" coordsize="10,20">
              <v:shape style="position:absolute;left:6585;top:4175;width:10;height:20" coordorigin="6585,4175" coordsize="10,20" path="m6585,4194l6594,4194,6594,4175,6585,4175,6585,4194xe" filled="true" fillcolor="#000000" stroked="false">
                <v:path arrowok="t"/>
                <v:fill type="solid"/>
              </v:shape>
            </v:group>
            <v:group style="position:absolute;left:6585;top:4194;width:10;height:20" coordorigin="6585,4194" coordsize="10,20">
              <v:shape style="position:absolute;left:6585;top:4194;width:10;height:20" coordorigin="6585,4194" coordsize="10,20" path="m6585,4213l6594,4213,6594,4194,6585,4194,6585,4213xe" filled="true" fillcolor="#000000" stroked="false">
                <v:path arrowok="t"/>
                <v:fill type="solid"/>
              </v:shape>
            </v:group>
            <v:group style="position:absolute;left:6585;top:4213;width:10;height:20" coordorigin="6585,4213" coordsize="10,20">
              <v:shape style="position:absolute;left:6585;top:4213;width:10;height:20" coordorigin="6585,4213" coordsize="10,20" path="m6585,4232l6594,4232,6594,4213,6585,4213,6585,4232xe" filled="true" fillcolor="#000000" stroked="false">
                <v:path arrowok="t"/>
                <v:fill type="solid"/>
              </v:shape>
            </v:group>
            <v:group style="position:absolute;left:6585;top:4232;width:10;height:20" coordorigin="6585,4232" coordsize="10,20">
              <v:shape style="position:absolute;left:6585;top:4232;width:10;height:20" coordorigin="6585,4232" coordsize="10,20" path="m6585,4251l6594,4251,6594,4232,6585,4232,6585,4251xe" filled="true" fillcolor="#000000" stroked="false">
                <v:path arrowok="t"/>
                <v:fill type="solid"/>
              </v:shape>
            </v:group>
            <v:group style="position:absolute;left:6585;top:4251;width:10;height:20" coordorigin="6585,4251" coordsize="10,20">
              <v:shape style="position:absolute;left:6585;top:4251;width:10;height:20" coordorigin="6585,4251" coordsize="10,20" path="m6585,4271l6594,4271,6594,4251,6585,4251,6585,4271xe" filled="true" fillcolor="#000000" stroked="false">
                <v:path arrowok="t"/>
                <v:fill type="solid"/>
              </v:shape>
            </v:group>
            <v:group style="position:absolute;left:6585;top:4271;width:10;height:20" coordorigin="6585,4271" coordsize="10,20">
              <v:shape style="position:absolute;left:6585;top:4271;width:10;height:20" coordorigin="6585,4271" coordsize="10,20" path="m6585,4290l6594,4290,6594,4271,6585,4271,6585,4290xe" filled="true" fillcolor="#000000" stroked="false">
                <v:path arrowok="t"/>
                <v:fill type="solid"/>
              </v:shape>
            </v:group>
            <v:group style="position:absolute;left:6585;top:4290;width:10;height:20" coordorigin="6585,4290" coordsize="10,20">
              <v:shape style="position:absolute;left:6585;top:4290;width:10;height:20" coordorigin="6585,4290" coordsize="10,20" path="m6585,4309l6594,4309,6594,4290,6585,4290,6585,4309xe" filled="true" fillcolor="#000000" stroked="false">
                <v:path arrowok="t"/>
                <v:fill type="solid"/>
              </v:shape>
            </v:group>
            <v:group style="position:absolute;left:6585;top:4309;width:10;height:20" coordorigin="6585,4309" coordsize="10,20">
              <v:shape style="position:absolute;left:6585;top:4309;width:10;height:20" coordorigin="6585,4309" coordsize="10,20" path="m6585,4328l6594,4328,6594,4309,6585,4309,6585,4328xe" filled="true" fillcolor="#000000" stroked="false">
                <v:path arrowok="t"/>
                <v:fill type="solid"/>
              </v:shape>
            </v:group>
            <v:group style="position:absolute;left:6585;top:4328;width:10;height:20" coordorigin="6585,4328" coordsize="10,20">
              <v:shape style="position:absolute;left:6585;top:4328;width:10;height:20" coordorigin="6585,4328" coordsize="10,20" path="m6585,4347l6594,4347,6594,4328,6585,4328,6585,4347xe" filled="true" fillcolor="#000000" stroked="false">
                <v:path arrowok="t"/>
                <v:fill type="solid"/>
              </v:shape>
            </v:group>
            <v:group style="position:absolute;left:6585;top:4347;width:10;height:20" coordorigin="6585,4347" coordsize="10,20">
              <v:shape style="position:absolute;left:6585;top:4347;width:10;height:20" coordorigin="6585,4347" coordsize="10,20" path="m6585,4367l6594,4367,6594,4347,6585,4347,6585,4367xe" filled="true" fillcolor="#000000" stroked="false">
                <v:path arrowok="t"/>
                <v:fill type="solid"/>
              </v:shape>
            </v:group>
            <v:group style="position:absolute;left:6585;top:4367;width:10;height:20" coordorigin="6585,4367" coordsize="10,20">
              <v:shape style="position:absolute;left:6585;top:4367;width:10;height:20" coordorigin="6585,4367" coordsize="10,20" path="m6585,4386l6594,4386,6594,4367,6585,4367,6585,4386xe" filled="true" fillcolor="#000000" stroked="false">
                <v:path arrowok="t"/>
                <v:fill type="solid"/>
              </v:shape>
            </v:group>
            <v:group style="position:absolute;left:6585;top:4386;width:10;height:20" coordorigin="6585,4386" coordsize="10,20">
              <v:shape style="position:absolute;left:6585;top:4386;width:10;height:20" coordorigin="6585,4386" coordsize="10,20" path="m6585,4405l6594,4405,6594,4386,6585,4386,6585,4405xe" filled="true" fillcolor="#000000" stroked="false">
                <v:path arrowok="t"/>
                <v:fill type="solid"/>
              </v:shape>
            </v:group>
            <v:group style="position:absolute;left:6585;top:4405;width:10;height:20" coordorigin="6585,4405" coordsize="10,20">
              <v:shape style="position:absolute;left:6585;top:4405;width:10;height:20" coordorigin="6585,4405" coordsize="10,20" path="m6585,4424l6594,4424,6594,4405,6585,4405,6585,4424xe" filled="true" fillcolor="#000000" stroked="false">
                <v:path arrowok="t"/>
                <v:fill type="solid"/>
              </v:shape>
            </v:group>
            <v:group style="position:absolute;left:6585;top:4424;width:10;height:20" coordorigin="6585,4424" coordsize="10,20">
              <v:shape style="position:absolute;left:6585;top:4424;width:10;height:20" coordorigin="6585,4424" coordsize="10,20" path="m6585,4443l6594,4443,6594,4424,6585,4424,6585,4443xe" filled="true" fillcolor="#000000" stroked="false">
                <v:path arrowok="t"/>
                <v:fill type="solid"/>
              </v:shape>
            </v:group>
            <v:group style="position:absolute;left:6585;top:4451;width:10;height:2" coordorigin="6585,4451" coordsize="10,2">
              <v:shape style="position:absolute;left:6585;top:4451;width:10;height:2" coordorigin="6585,4451" coordsize="10,0" path="m6585,4451l6594,4451e" filled="false" stroked="true" strokeweight=".71997pt" strokecolor="#000000">
                <v:path arrowok="t"/>
              </v:shape>
            </v:group>
            <v:group style="position:absolute;left:6585;top:4472;width:29;height:2" coordorigin="6585,4472" coordsize="29,2">
              <v:shape style="position:absolute;left:6585;top:4472;width:29;height:2" coordorigin="6585,4472" coordsize="29,0" path="m6585,4472l6613,4472e" filled="false" stroked="true" strokeweight="1.4399pt" strokecolor="#000000">
                <v:path arrowok="t"/>
              </v:shape>
            </v:group>
            <v:group style="position:absolute;left:6613;top:4472;width:1587;height:2" coordorigin="6613,4472" coordsize="1587,2">
              <v:shape style="position:absolute;left:6613;top:4472;width:1587;height:2" coordorigin="6613,4472" coordsize="1587,0" path="m6613,4472l8200,4472e" filled="false" stroked="true" strokeweight="1.4399pt" strokecolor="#000000">
                <v:path arrowok="t"/>
              </v:shape>
            </v:group>
            <v:group style="position:absolute;left:8200;top:4002;width:10;height:20" coordorigin="8200,4002" coordsize="10,20">
              <v:shape style="position:absolute;left:8200;top:4002;width:10;height:20" coordorigin="8200,4002" coordsize="10,20" path="m8200,4021l8209,4021,8209,4002,8200,4002,8200,4021xe" filled="true" fillcolor="#000000" stroked="false">
                <v:path arrowok="t"/>
                <v:fill type="solid"/>
              </v:shape>
            </v:group>
            <v:group style="position:absolute;left:8200;top:4021;width:10;height:20" coordorigin="8200,4021" coordsize="10,20">
              <v:shape style="position:absolute;left:8200;top:4021;width:10;height:20" coordorigin="8200,4021" coordsize="10,20" path="m8200,4040l8209,4040,8209,4021,8200,4021,8200,4040xe" filled="true" fillcolor="#000000" stroked="false">
                <v:path arrowok="t"/>
                <v:fill type="solid"/>
              </v:shape>
            </v:group>
            <v:group style="position:absolute;left:8200;top:4040;width:10;height:20" coordorigin="8200,4040" coordsize="10,20">
              <v:shape style="position:absolute;left:8200;top:4040;width:10;height:20" coordorigin="8200,4040" coordsize="10,20" path="m8200,4059l8209,4059,8209,4040,8200,4040,8200,4059xe" filled="true" fillcolor="#000000" stroked="false">
                <v:path arrowok="t"/>
                <v:fill type="solid"/>
              </v:shape>
            </v:group>
            <v:group style="position:absolute;left:8200;top:4059;width:10;height:20" coordorigin="8200,4059" coordsize="10,20">
              <v:shape style="position:absolute;left:8200;top:4059;width:10;height:20" coordorigin="8200,4059" coordsize="10,20" path="m8200,4079l8209,4079,8209,4059,8200,4059,8200,4079xe" filled="true" fillcolor="#000000" stroked="false">
                <v:path arrowok="t"/>
                <v:fill type="solid"/>
              </v:shape>
            </v:group>
            <v:group style="position:absolute;left:8200;top:4079;width:10;height:20" coordorigin="8200,4079" coordsize="10,20">
              <v:shape style="position:absolute;left:8200;top:4079;width:10;height:20" coordorigin="8200,4079" coordsize="10,20" path="m8200,4098l8209,4098,8209,4079,8200,4079,8200,4098xe" filled="true" fillcolor="#000000" stroked="false">
                <v:path arrowok="t"/>
                <v:fill type="solid"/>
              </v:shape>
            </v:group>
            <v:group style="position:absolute;left:8200;top:4098;width:10;height:20" coordorigin="8200,4098" coordsize="10,20">
              <v:shape style="position:absolute;left:8200;top:4098;width:10;height:20" coordorigin="8200,4098" coordsize="10,20" path="m8200,4117l8209,4117,8209,4098,8200,4098,8200,4117xe" filled="true" fillcolor="#000000" stroked="false">
                <v:path arrowok="t"/>
                <v:fill type="solid"/>
              </v:shape>
            </v:group>
            <v:group style="position:absolute;left:8200;top:4117;width:10;height:20" coordorigin="8200,4117" coordsize="10,20">
              <v:shape style="position:absolute;left:8200;top:4117;width:10;height:20" coordorigin="8200,4117" coordsize="10,20" path="m8200,4136l8209,4136,8209,4117,8200,4117,8200,4136xe" filled="true" fillcolor="#000000" stroked="false">
                <v:path arrowok="t"/>
                <v:fill type="solid"/>
              </v:shape>
            </v:group>
            <v:group style="position:absolute;left:8200;top:4136;width:10;height:20" coordorigin="8200,4136" coordsize="10,20">
              <v:shape style="position:absolute;left:8200;top:4136;width:10;height:20" coordorigin="8200,4136" coordsize="10,20" path="m8200,4155l8209,4155,8209,4136,8200,4136,8200,4155xe" filled="true" fillcolor="#000000" stroked="false">
                <v:path arrowok="t"/>
                <v:fill type="solid"/>
              </v:shape>
            </v:group>
            <v:group style="position:absolute;left:8200;top:4155;width:10;height:20" coordorigin="8200,4155" coordsize="10,20">
              <v:shape style="position:absolute;left:8200;top:4155;width:10;height:20" coordorigin="8200,4155" coordsize="10,20" path="m8200,4175l8209,4175,8209,4155,8200,4155,8200,4175xe" filled="true" fillcolor="#000000" stroked="false">
                <v:path arrowok="t"/>
                <v:fill type="solid"/>
              </v:shape>
            </v:group>
            <v:group style="position:absolute;left:8200;top:4175;width:10;height:20" coordorigin="8200,4175" coordsize="10,20">
              <v:shape style="position:absolute;left:8200;top:4175;width:10;height:20" coordorigin="8200,4175" coordsize="10,20" path="m8200,4194l8209,4194,8209,4175,8200,4175,8200,4194xe" filled="true" fillcolor="#000000" stroked="false">
                <v:path arrowok="t"/>
                <v:fill type="solid"/>
              </v:shape>
            </v:group>
            <v:group style="position:absolute;left:8200;top:4194;width:10;height:20" coordorigin="8200,4194" coordsize="10,20">
              <v:shape style="position:absolute;left:8200;top:4194;width:10;height:20" coordorigin="8200,4194" coordsize="10,20" path="m8200,4213l8209,4213,8209,4194,8200,4194,8200,4213xe" filled="true" fillcolor="#000000" stroked="false">
                <v:path arrowok="t"/>
                <v:fill type="solid"/>
              </v:shape>
            </v:group>
            <v:group style="position:absolute;left:8200;top:4213;width:10;height:20" coordorigin="8200,4213" coordsize="10,20">
              <v:shape style="position:absolute;left:8200;top:4213;width:10;height:20" coordorigin="8200,4213" coordsize="10,20" path="m8200,4232l8209,4232,8209,4213,8200,4213,8200,4232xe" filled="true" fillcolor="#000000" stroked="false">
                <v:path arrowok="t"/>
                <v:fill type="solid"/>
              </v:shape>
            </v:group>
            <v:group style="position:absolute;left:8200;top:4232;width:10;height:20" coordorigin="8200,4232" coordsize="10,20">
              <v:shape style="position:absolute;left:8200;top:4232;width:10;height:20" coordorigin="8200,4232" coordsize="10,20" path="m8200,4251l8209,4251,8209,4232,8200,4232,8200,4251xe" filled="true" fillcolor="#000000" stroked="false">
                <v:path arrowok="t"/>
                <v:fill type="solid"/>
              </v:shape>
            </v:group>
            <v:group style="position:absolute;left:8200;top:4251;width:10;height:20" coordorigin="8200,4251" coordsize="10,20">
              <v:shape style="position:absolute;left:8200;top:4251;width:10;height:20" coordorigin="8200,4251" coordsize="10,20" path="m8200,4271l8209,4271,8209,4251,8200,4251,8200,4271xe" filled="true" fillcolor="#000000" stroked="false">
                <v:path arrowok="t"/>
                <v:fill type="solid"/>
              </v:shape>
            </v:group>
            <v:group style="position:absolute;left:8200;top:4271;width:10;height:20" coordorigin="8200,4271" coordsize="10,20">
              <v:shape style="position:absolute;left:8200;top:4271;width:10;height:20" coordorigin="8200,4271" coordsize="10,20" path="m8200,4290l8209,4290,8209,4271,8200,4271,8200,4290xe" filled="true" fillcolor="#000000" stroked="false">
                <v:path arrowok="t"/>
                <v:fill type="solid"/>
              </v:shape>
            </v:group>
            <v:group style="position:absolute;left:8200;top:4290;width:10;height:20" coordorigin="8200,4290" coordsize="10,20">
              <v:shape style="position:absolute;left:8200;top:4290;width:10;height:20" coordorigin="8200,4290" coordsize="10,20" path="m8200,4309l8209,4309,8209,4290,8200,4290,8200,4309xe" filled="true" fillcolor="#000000" stroked="false">
                <v:path arrowok="t"/>
                <v:fill type="solid"/>
              </v:shape>
            </v:group>
            <v:group style="position:absolute;left:8200;top:4309;width:10;height:20" coordorigin="8200,4309" coordsize="10,20">
              <v:shape style="position:absolute;left:8200;top:4309;width:10;height:20" coordorigin="8200,4309" coordsize="10,20" path="m8200,4328l8209,4328,8209,4309,8200,4309,8200,4328xe" filled="true" fillcolor="#000000" stroked="false">
                <v:path arrowok="t"/>
                <v:fill type="solid"/>
              </v:shape>
            </v:group>
            <v:group style="position:absolute;left:8200;top:4328;width:10;height:20" coordorigin="8200,4328" coordsize="10,20">
              <v:shape style="position:absolute;left:8200;top:4328;width:10;height:20" coordorigin="8200,4328" coordsize="10,20" path="m8200,4347l8209,4347,8209,4328,8200,4328,8200,4347xe" filled="true" fillcolor="#000000" stroked="false">
                <v:path arrowok="t"/>
                <v:fill type="solid"/>
              </v:shape>
            </v:group>
            <v:group style="position:absolute;left:8200;top:4347;width:10;height:20" coordorigin="8200,4347" coordsize="10,20">
              <v:shape style="position:absolute;left:8200;top:4347;width:10;height:20" coordorigin="8200,4347" coordsize="10,20" path="m8200,4367l8209,4367,8209,4347,8200,4347,8200,4367xe" filled="true" fillcolor="#000000" stroked="false">
                <v:path arrowok="t"/>
                <v:fill type="solid"/>
              </v:shape>
            </v:group>
            <v:group style="position:absolute;left:8200;top:4367;width:10;height:20" coordorigin="8200,4367" coordsize="10,20">
              <v:shape style="position:absolute;left:8200;top:4367;width:10;height:20" coordorigin="8200,4367" coordsize="10,20" path="m8200,4386l8209,4386,8209,4367,8200,4367,8200,4386xe" filled="true" fillcolor="#000000" stroked="false">
                <v:path arrowok="t"/>
                <v:fill type="solid"/>
              </v:shape>
            </v:group>
            <v:group style="position:absolute;left:8200;top:4386;width:10;height:20" coordorigin="8200,4386" coordsize="10,20">
              <v:shape style="position:absolute;left:8200;top:4386;width:10;height:20" coordorigin="8200,4386" coordsize="10,20" path="m8200,4405l8209,4405,8209,4386,8200,4386,8200,4405xe" filled="true" fillcolor="#000000" stroked="false">
                <v:path arrowok="t"/>
                <v:fill type="solid"/>
              </v:shape>
            </v:group>
            <v:group style="position:absolute;left:8200;top:4405;width:10;height:20" coordorigin="8200,4405" coordsize="10,20">
              <v:shape style="position:absolute;left:8200;top:4405;width:10;height:20" coordorigin="8200,4405" coordsize="10,20" path="m8200,4424l8209,4424,8209,4405,8200,4405,8200,4424xe" filled="true" fillcolor="#000000" stroked="false">
                <v:path arrowok="t"/>
                <v:fill type="solid"/>
              </v:shape>
            </v:group>
            <v:group style="position:absolute;left:8200;top:4424;width:10;height:20" coordorigin="8200,4424" coordsize="10,20">
              <v:shape style="position:absolute;left:8200;top:4424;width:10;height:20" coordorigin="8200,4424" coordsize="10,20" path="m8200,4443l8209,4443,8209,4424,8200,4424,8200,4443xe" filled="true" fillcolor="#000000" stroked="false">
                <v:path arrowok="t"/>
                <v:fill type="solid"/>
              </v:shape>
            </v:group>
            <v:group style="position:absolute;left:8200;top:4451;width:10;height:2" coordorigin="8200,4451" coordsize="10,2">
              <v:shape style="position:absolute;left:8200;top:4451;width:10;height:2" coordorigin="8200,4451" coordsize="10,0" path="m8200,4451l8209,4451e" filled="false" stroked="true" strokeweight=".71997pt" strokecolor="#000000">
                <v:path arrowok="t"/>
              </v:shape>
            </v:group>
            <v:group style="position:absolute;left:8200;top:4472;width:29;height:2" coordorigin="8200,4472" coordsize="29,2">
              <v:shape style="position:absolute;left:8200;top:4472;width:29;height:2" coordorigin="8200,4472" coordsize="29,0" path="m8200,4472l8229,4472e" filled="false" stroked="true" strokeweight="1.4399pt" strokecolor="#000000">
                <v:path arrowok="t"/>
              </v:shape>
            </v:group>
            <v:group style="position:absolute;left:8229;top:4472;width:788;height:2" coordorigin="8229,4472" coordsize="788,2">
              <v:shape style="position:absolute;left:8229;top:4472;width:788;height:2" coordorigin="8229,4472" coordsize="788,0" path="m8229,4472l9016,4472e" filled="false" stroked="true" strokeweight="1.4399pt" strokecolor="#000000">
                <v:path arrowok="t"/>
              </v:shape>
            </v:group>
            <v:group style="position:absolute;left:9016;top:4002;width:10;height:20" coordorigin="9016,4002" coordsize="10,20">
              <v:shape style="position:absolute;left:9016;top:4002;width:10;height:20" coordorigin="9016,4002" coordsize="10,20" path="m9016,4021l9026,4021,9026,4002,9016,4002,9016,4021xe" filled="true" fillcolor="#000000" stroked="false">
                <v:path arrowok="t"/>
                <v:fill type="solid"/>
              </v:shape>
            </v:group>
            <v:group style="position:absolute;left:9016;top:4021;width:10;height:20" coordorigin="9016,4021" coordsize="10,20">
              <v:shape style="position:absolute;left:9016;top:4021;width:10;height:20" coordorigin="9016,4021" coordsize="10,20" path="m9016,4040l9026,4040,9026,4021,9016,4021,9016,4040xe" filled="true" fillcolor="#000000" stroked="false">
                <v:path arrowok="t"/>
                <v:fill type="solid"/>
              </v:shape>
            </v:group>
            <v:group style="position:absolute;left:9016;top:4040;width:10;height:20" coordorigin="9016,4040" coordsize="10,20">
              <v:shape style="position:absolute;left:9016;top:4040;width:10;height:20" coordorigin="9016,4040" coordsize="10,20" path="m9016,4059l9026,4059,9026,4040,9016,4040,9016,4059xe" filled="true" fillcolor="#000000" stroked="false">
                <v:path arrowok="t"/>
                <v:fill type="solid"/>
              </v:shape>
            </v:group>
            <v:group style="position:absolute;left:9016;top:4059;width:10;height:20" coordorigin="9016,4059" coordsize="10,20">
              <v:shape style="position:absolute;left:9016;top:4059;width:10;height:20" coordorigin="9016,4059" coordsize="10,20" path="m9016,4079l9026,4079,9026,4059,9016,4059,9016,4079xe" filled="true" fillcolor="#000000" stroked="false">
                <v:path arrowok="t"/>
                <v:fill type="solid"/>
              </v:shape>
            </v:group>
            <v:group style="position:absolute;left:9016;top:4079;width:10;height:20" coordorigin="9016,4079" coordsize="10,20">
              <v:shape style="position:absolute;left:9016;top:4079;width:10;height:20" coordorigin="9016,4079" coordsize="10,20" path="m9016,4098l9026,4098,9026,4079,9016,4079,9016,4098xe" filled="true" fillcolor="#000000" stroked="false">
                <v:path arrowok="t"/>
                <v:fill type="solid"/>
              </v:shape>
            </v:group>
            <v:group style="position:absolute;left:9016;top:4098;width:10;height:20" coordorigin="9016,4098" coordsize="10,20">
              <v:shape style="position:absolute;left:9016;top:4098;width:10;height:20" coordorigin="9016,4098" coordsize="10,20" path="m9016,4117l9026,4117,9026,4098,9016,4098,9016,4117xe" filled="true" fillcolor="#000000" stroked="false">
                <v:path arrowok="t"/>
                <v:fill type="solid"/>
              </v:shape>
            </v:group>
            <v:group style="position:absolute;left:9016;top:4117;width:10;height:20" coordorigin="9016,4117" coordsize="10,20">
              <v:shape style="position:absolute;left:9016;top:4117;width:10;height:20" coordorigin="9016,4117" coordsize="10,20" path="m9016,4136l9026,4136,9026,4117,9016,4117,9016,4136xe" filled="true" fillcolor="#000000" stroked="false">
                <v:path arrowok="t"/>
                <v:fill type="solid"/>
              </v:shape>
            </v:group>
            <v:group style="position:absolute;left:9016;top:4136;width:10;height:20" coordorigin="9016,4136" coordsize="10,20">
              <v:shape style="position:absolute;left:9016;top:4136;width:10;height:20" coordorigin="9016,4136" coordsize="10,20" path="m9016,4155l9026,4155,9026,4136,9016,4136,9016,4155xe" filled="true" fillcolor="#000000" stroked="false">
                <v:path arrowok="t"/>
                <v:fill type="solid"/>
              </v:shape>
            </v:group>
            <v:group style="position:absolute;left:9016;top:4155;width:10;height:20" coordorigin="9016,4155" coordsize="10,20">
              <v:shape style="position:absolute;left:9016;top:4155;width:10;height:20" coordorigin="9016,4155" coordsize="10,20" path="m9016,4175l9026,4175,9026,4155,9016,4155,9016,4175xe" filled="true" fillcolor="#000000" stroked="false">
                <v:path arrowok="t"/>
                <v:fill type="solid"/>
              </v:shape>
            </v:group>
            <v:group style="position:absolute;left:9016;top:4175;width:10;height:20" coordorigin="9016,4175" coordsize="10,20">
              <v:shape style="position:absolute;left:9016;top:4175;width:10;height:20" coordorigin="9016,4175" coordsize="10,20" path="m9016,4194l9026,4194,9026,4175,9016,4175,9016,4194xe" filled="true" fillcolor="#000000" stroked="false">
                <v:path arrowok="t"/>
                <v:fill type="solid"/>
              </v:shape>
            </v:group>
            <v:group style="position:absolute;left:9016;top:4194;width:10;height:20" coordorigin="9016,4194" coordsize="10,20">
              <v:shape style="position:absolute;left:9016;top:4194;width:10;height:20" coordorigin="9016,4194" coordsize="10,20" path="m9016,4213l9026,4213,9026,4194,9016,4194,9016,4213xe" filled="true" fillcolor="#000000" stroked="false">
                <v:path arrowok="t"/>
                <v:fill type="solid"/>
              </v:shape>
            </v:group>
            <v:group style="position:absolute;left:9016;top:4213;width:10;height:20" coordorigin="9016,4213" coordsize="10,20">
              <v:shape style="position:absolute;left:9016;top:4213;width:10;height:20" coordorigin="9016,4213" coordsize="10,20" path="m9016,4232l9026,4232,9026,4213,9016,4213,9016,4232xe" filled="true" fillcolor="#000000" stroked="false">
                <v:path arrowok="t"/>
                <v:fill type="solid"/>
              </v:shape>
            </v:group>
            <v:group style="position:absolute;left:9016;top:4232;width:10;height:20" coordorigin="9016,4232" coordsize="10,20">
              <v:shape style="position:absolute;left:9016;top:4232;width:10;height:20" coordorigin="9016,4232" coordsize="10,20" path="m9016,4251l9026,4251,9026,4232,9016,4232,9016,4251xe" filled="true" fillcolor="#000000" stroked="false">
                <v:path arrowok="t"/>
                <v:fill type="solid"/>
              </v:shape>
            </v:group>
            <v:group style="position:absolute;left:9016;top:4251;width:10;height:20" coordorigin="9016,4251" coordsize="10,20">
              <v:shape style="position:absolute;left:9016;top:4251;width:10;height:20" coordorigin="9016,4251" coordsize="10,20" path="m9016,4271l9026,4271,9026,4251,9016,4251,9016,4271xe" filled="true" fillcolor="#000000" stroked="false">
                <v:path arrowok="t"/>
                <v:fill type="solid"/>
              </v:shape>
            </v:group>
            <v:group style="position:absolute;left:9016;top:4271;width:10;height:20" coordorigin="9016,4271" coordsize="10,20">
              <v:shape style="position:absolute;left:9016;top:4271;width:10;height:20" coordorigin="9016,4271" coordsize="10,20" path="m9016,4290l9026,4290,9026,4271,9016,4271,9016,4290xe" filled="true" fillcolor="#000000" stroked="false">
                <v:path arrowok="t"/>
                <v:fill type="solid"/>
              </v:shape>
            </v:group>
            <v:group style="position:absolute;left:9016;top:4290;width:10;height:20" coordorigin="9016,4290" coordsize="10,20">
              <v:shape style="position:absolute;left:9016;top:4290;width:10;height:20" coordorigin="9016,4290" coordsize="10,20" path="m9016,4309l9026,4309,9026,4290,9016,4290,9016,4309xe" filled="true" fillcolor="#000000" stroked="false">
                <v:path arrowok="t"/>
                <v:fill type="solid"/>
              </v:shape>
            </v:group>
            <v:group style="position:absolute;left:9016;top:4309;width:10;height:20" coordorigin="9016,4309" coordsize="10,20">
              <v:shape style="position:absolute;left:9016;top:4309;width:10;height:20" coordorigin="9016,4309" coordsize="10,20" path="m9016,4328l9026,4328,9026,4309,9016,4309,9016,4328xe" filled="true" fillcolor="#000000" stroked="false">
                <v:path arrowok="t"/>
                <v:fill type="solid"/>
              </v:shape>
            </v:group>
            <v:group style="position:absolute;left:9016;top:4328;width:10;height:20" coordorigin="9016,4328" coordsize="10,20">
              <v:shape style="position:absolute;left:9016;top:4328;width:10;height:20" coordorigin="9016,4328" coordsize="10,20" path="m9016,4347l9026,4347,9026,4328,9016,4328,9016,4347xe" filled="true" fillcolor="#000000" stroked="false">
                <v:path arrowok="t"/>
                <v:fill type="solid"/>
              </v:shape>
            </v:group>
            <v:group style="position:absolute;left:9016;top:4347;width:10;height:20" coordorigin="9016,4347" coordsize="10,20">
              <v:shape style="position:absolute;left:9016;top:4347;width:10;height:20" coordorigin="9016,4347" coordsize="10,20" path="m9016,4367l9026,4367,9026,4347,9016,4347,9016,4367xe" filled="true" fillcolor="#000000" stroked="false">
                <v:path arrowok="t"/>
                <v:fill type="solid"/>
              </v:shape>
            </v:group>
            <v:group style="position:absolute;left:9016;top:4367;width:10;height:20" coordorigin="9016,4367" coordsize="10,20">
              <v:shape style="position:absolute;left:9016;top:4367;width:10;height:20" coordorigin="9016,4367" coordsize="10,20" path="m9016,4386l9026,4386,9026,4367,9016,4367,9016,4386xe" filled="true" fillcolor="#000000" stroked="false">
                <v:path arrowok="t"/>
                <v:fill type="solid"/>
              </v:shape>
            </v:group>
            <v:group style="position:absolute;left:9016;top:4386;width:10;height:20" coordorigin="9016,4386" coordsize="10,20">
              <v:shape style="position:absolute;left:9016;top:4386;width:10;height:20" coordorigin="9016,4386" coordsize="10,20" path="m9016,4405l9026,4405,9026,4386,9016,4386,9016,4405xe" filled="true" fillcolor="#000000" stroked="false">
                <v:path arrowok="t"/>
                <v:fill type="solid"/>
              </v:shape>
            </v:group>
            <v:group style="position:absolute;left:9016;top:4405;width:10;height:20" coordorigin="9016,4405" coordsize="10,20">
              <v:shape style="position:absolute;left:9016;top:4405;width:10;height:20" coordorigin="9016,4405" coordsize="10,20" path="m9016,4424l9026,4424,9026,4405,9016,4405,9016,4424xe" filled="true" fillcolor="#000000" stroked="false">
                <v:path arrowok="t"/>
                <v:fill type="solid"/>
              </v:shape>
            </v:group>
            <v:group style="position:absolute;left:9016;top:4424;width:10;height:20" coordorigin="9016,4424" coordsize="10,20">
              <v:shape style="position:absolute;left:9016;top:4424;width:10;height:20" coordorigin="9016,4424" coordsize="10,20" path="m9016,4443l9026,4443,9026,4424,9016,4424,9016,4443xe" filled="true" fillcolor="#000000" stroked="false">
                <v:path arrowok="t"/>
                <v:fill type="solid"/>
              </v:shape>
            </v:group>
            <v:group style="position:absolute;left:9016;top:4451;width:10;height:2" coordorigin="9016,4451" coordsize="10,2">
              <v:shape style="position:absolute;left:9016;top:4451;width:10;height:2" coordorigin="9016,4451" coordsize="10,0" path="m9016,4451l9026,4451e" filled="false" stroked="true" strokeweight=".71997pt" strokecolor="#000000">
                <v:path arrowok="t"/>
              </v:shape>
            </v:group>
            <v:group style="position:absolute;left:9016;top:4472;width:29;height:2" coordorigin="9016,4472" coordsize="29,2">
              <v:shape style="position:absolute;left:9016;top:4472;width:29;height:2" coordorigin="9016,4472" coordsize="29,0" path="m9016,4472l9045,4472e" filled="false" stroked="true" strokeweight="1.4399pt" strokecolor="#000000">
                <v:path arrowok="t"/>
              </v:shape>
            </v:group>
            <v:group style="position:absolute;left:9045;top:4472;width:1493;height:2" coordorigin="9045,4472" coordsize="1493,2">
              <v:shape style="position:absolute;left:9045;top:4472;width:1493;height:2" coordorigin="9045,4472" coordsize="1493,0" path="m9045,4472l10538,4472e" filled="false" stroked="true" strokeweight="1.4399pt" strokecolor="#000000">
                <v:path arrowok="t"/>
              </v:shape>
              <v:shape style="position:absolute;left:2758;top:360;width:3832;height:476" type="#_x0000_t202" filled="false" stroked="false">
                <v:textbox inset="0,0,0,0">
                  <w:txbxContent>
                    <w:p>
                      <w:pPr>
                        <w:spacing w:before="97"/>
                        <w:ind w:left="0" w:right="0"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202;top:51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w10:wrap type="none"/>
          </v:group>
        </w:pict>
      </w:r>
      <w:r>
        <w:rPr>
          <w:rFonts w:ascii="宋体" w:hAnsi="宋体" w:cs="宋体" w:eastAsia="宋体" w:hint="default"/>
          <w:b/>
          <w:bCs/>
          <w:sz w:val="21"/>
          <w:szCs w:val="21"/>
        </w:rPr>
        <w:t>组合中，采用账龄分析法计提坏账准备的其他应收款：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tbl>
      <w:tblPr>
        <w:tblW w:w="0" w:type="auto"/>
        <w:jc w:val="left"/>
        <w:tblInd w:w="1765" w:type="dxa"/>
        <w:tblLayout w:type="fixed"/>
        <w:tblCellMar>
          <w:top w:w="0" w:type="dxa"/>
          <w:left w:w="0" w:type="dxa"/>
          <w:bottom w:w="0" w:type="dxa"/>
          <w:right w:w="0" w:type="dxa"/>
        </w:tblCellMar>
        <w:tblLook w:val="01E0"/>
      </w:tblPr>
      <w:tblGrid>
        <w:gridCol w:w="993"/>
        <w:gridCol w:w="1671"/>
        <w:gridCol w:w="876"/>
        <w:gridCol w:w="1512"/>
        <w:gridCol w:w="1445"/>
        <w:gridCol w:w="906"/>
        <w:gridCol w:w="1301"/>
      </w:tblGrid>
      <w:tr>
        <w:trPr>
          <w:trHeight w:val="494" w:hRule="exact"/>
        </w:trPr>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账龄</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76"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207" w:type="dxa"/>
            <w:gridSpan w:val="2"/>
            <w:tcBorders>
              <w:top w:val="nil" w:sz="6" w:space="0" w:color="auto"/>
              <w:left w:val="nil" w:sz="6" w:space="0" w:color="auto"/>
              <w:bottom w:val="nil" w:sz="6" w:space="0" w:color="auto"/>
              <w:right w:val="nil" w:sz="6" w:space="0" w:color="auto"/>
            </w:tcBorders>
          </w:tcPr>
          <w:p>
            <w:pPr/>
          </w:p>
        </w:tc>
      </w:tr>
      <w:tr>
        <w:trPr>
          <w:trHeight w:val="256" w:hRule="exact"/>
        </w:trPr>
        <w:tc>
          <w:tcPr>
            <w:tcW w:w="99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12" w:type="dxa"/>
            <w:tcBorders>
              <w:top w:val="nil" w:sz="6" w:space="0" w:color="auto"/>
              <w:left w:val="nil" w:sz="6" w:space="0" w:color="auto"/>
              <w:bottom w:val="nil" w:sz="6" w:space="0" w:color="auto"/>
              <w:right w:val="nil" w:sz="6" w:space="0" w:color="auto"/>
            </w:tcBorders>
          </w:tcPr>
          <w:p>
            <w:pPr>
              <w:pStyle w:val="TableParagraph"/>
              <w:spacing w:line="206" w:lineRule="exact"/>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5"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01" w:type="dxa"/>
            <w:tcBorders>
              <w:top w:val="nil" w:sz="6" w:space="0" w:color="auto"/>
              <w:left w:val="nil" w:sz="6" w:space="0" w:color="auto"/>
              <w:bottom w:val="nil" w:sz="6" w:space="0" w:color="auto"/>
              <w:right w:val="nil" w:sz="6" w:space="0" w:color="auto"/>
            </w:tcBorders>
          </w:tcPr>
          <w:p>
            <w:pPr>
              <w:pStyle w:val="TableParagraph"/>
              <w:spacing w:line="206" w:lineRule="exact"/>
              <w:ind w:left="25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8" w:hRule="exact"/>
        </w:trPr>
        <w:tc>
          <w:tcPr>
            <w:tcW w:w="99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184" w:lineRule="exact"/>
              <w:ind w:right="55"/>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184" w:lineRule="exact"/>
              <w:ind w:left="3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9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01" w:type="dxa"/>
            <w:tcBorders>
              <w:top w:val="nil" w:sz="6" w:space="0" w:color="auto"/>
              <w:left w:val="nil" w:sz="6" w:space="0" w:color="auto"/>
              <w:bottom w:val="nil" w:sz="6" w:space="0" w:color="auto"/>
              <w:right w:val="nil" w:sz="6" w:space="0" w:color="auto"/>
            </w:tcBorders>
          </w:tcPr>
          <w:p>
            <w:pPr/>
          </w:p>
        </w:tc>
      </w:tr>
      <w:tr>
        <w:trPr>
          <w:trHeight w:val="464" w:hRule="exact"/>
        </w:trPr>
        <w:tc>
          <w:tcPr>
            <w:tcW w:w="99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right="2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1"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63"/>
              <w:jc w:val="right"/>
              <w:rPr>
                <w:rFonts w:ascii="Times New Roman" w:hAnsi="Times New Roman" w:cs="Times New Roman" w:eastAsia="Times New Roman" w:hint="default"/>
                <w:sz w:val="18"/>
                <w:szCs w:val="18"/>
              </w:rPr>
            </w:pPr>
            <w:r>
              <w:rPr>
                <w:rFonts w:ascii="Times New Roman"/>
                <w:spacing w:val="-1"/>
                <w:sz w:val="18"/>
              </w:rPr>
              <w:t>2,741,733.75</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1"/>
              <w:jc w:val="right"/>
              <w:rPr>
                <w:rFonts w:ascii="Times New Roman" w:hAnsi="Times New Roman" w:cs="Times New Roman" w:eastAsia="Times New Roman" w:hint="default"/>
                <w:sz w:val="18"/>
                <w:szCs w:val="18"/>
              </w:rPr>
            </w:pPr>
            <w:r>
              <w:rPr>
                <w:rFonts w:ascii="Times New Roman"/>
                <w:sz w:val="18"/>
              </w:rPr>
              <w:t>89.33</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0"/>
              <w:jc w:val="right"/>
              <w:rPr>
                <w:rFonts w:ascii="Times New Roman" w:hAnsi="Times New Roman" w:cs="Times New Roman" w:eastAsia="Times New Roman" w:hint="default"/>
                <w:sz w:val="18"/>
                <w:szCs w:val="18"/>
              </w:rPr>
            </w:pPr>
            <w:r>
              <w:rPr>
                <w:rFonts w:ascii="Times New Roman"/>
                <w:spacing w:val="-1"/>
                <w:sz w:val="18"/>
              </w:rPr>
              <w:t>137,086.69</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32" w:right="0"/>
              <w:jc w:val="left"/>
              <w:rPr>
                <w:rFonts w:ascii="Times New Roman" w:hAnsi="Times New Roman" w:cs="Times New Roman" w:eastAsia="Times New Roman" w:hint="default"/>
                <w:sz w:val="18"/>
                <w:szCs w:val="18"/>
              </w:rPr>
            </w:pPr>
            <w:r>
              <w:rPr>
                <w:rFonts w:ascii="Times New Roman"/>
                <w:sz w:val="18"/>
              </w:rPr>
              <w:t>1,236,969.65</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51"/>
              <w:jc w:val="right"/>
              <w:rPr>
                <w:rFonts w:ascii="Times New Roman" w:hAnsi="Times New Roman" w:cs="Times New Roman" w:eastAsia="Times New Roman" w:hint="default"/>
                <w:sz w:val="18"/>
                <w:szCs w:val="18"/>
              </w:rPr>
            </w:pPr>
            <w:r>
              <w:rPr>
                <w:rFonts w:ascii="Times New Roman"/>
                <w:sz w:val="18"/>
              </w:rPr>
              <w:t>88.62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Times New Roman" w:hAnsi="Times New Roman" w:cs="Times New Roman" w:eastAsia="Times New Roman" w:hint="default"/>
                <w:sz w:val="18"/>
                <w:szCs w:val="18"/>
              </w:rPr>
            </w:pPr>
            <w:r>
              <w:rPr>
                <w:rFonts w:ascii="Times New Roman"/>
                <w:spacing w:val="-1"/>
                <w:sz w:val="18"/>
              </w:rPr>
              <w:t>61,848.48</w:t>
            </w:r>
          </w:p>
        </w:tc>
      </w:tr>
      <w:tr>
        <w:trPr>
          <w:trHeight w:val="365" w:hRule="exact"/>
        </w:trPr>
        <w:tc>
          <w:tcPr>
            <w:tcW w:w="993"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right="27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71"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63"/>
              <w:jc w:val="right"/>
              <w:rPr>
                <w:rFonts w:ascii="Times New Roman" w:hAnsi="Times New Roman" w:cs="Times New Roman" w:eastAsia="Times New Roman" w:hint="default"/>
                <w:sz w:val="18"/>
                <w:szCs w:val="18"/>
              </w:rPr>
            </w:pPr>
            <w:r>
              <w:rPr>
                <w:rFonts w:ascii="Times New Roman"/>
                <w:spacing w:val="-1"/>
                <w:sz w:val="18"/>
              </w:rPr>
              <w:t>263,320.90</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2"/>
              <w:jc w:val="right"/>
              <w:rPr>
                <w:rFonts w:ascii="Times New Roman" w:hAnsi="Times New Roman" w:cs="Times New Roman" w:eastAsia="Times New Roman" w:hint="default"/>
                <w:sz w:val="18"/>
                <w:szCs w:val="18"/>
              </w:rPr>
            </w:pPr>
            <w:r>
              <w:rPr>
                <w:rFonts w:ascii="Times New Roman"/>
                <w:spacing w:val="-1"/>
                <w:sz w:val="18"/>
              </w:rPr>
              <w:t>8.58</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0"/>
              <w:jc w:val="right"/>
              <w:rPr>
                <w:rFonts w:ascii="Times New Roman" w:hAnsi="Times New Roman" w:cs="Times New Roman" w:eastAsia="Times New Roman" w:hint="default"/>
                <w:sz w:val="18"/>
                <w:szCs w:val="18"/>
              </w:rPr>
            </w:pPr>
            <w:r>
              <w:rPr>
                <w:rFonts w:ascii="Times New Roman"/>
                <w:spacing w:val="-1"/>
                <w:sz w:val="18"/>
              </w:rPr>
              <w:t>52,664.18</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64"/>
              <w:jc w:val="right"/>
              <w:rPr>
                <w:rFonts w:ascii="Times New Roman" w:hAnsi="Times New Roman" w:cs="Times New Roman" w:eastAsia="Times New Roman" w:hint="default"/>
                <w:sz w:val="18"/>
                <w:szCs w:val="18"/>
              </w:rPr>
            </w:pPr>
            <w:r>
              <w:rPr>
                <w:rFonts w:ascii="Times New Roman"/>
                <w:spacing w:val="-1"/>
                <w:sz w:val="18"/>
              </w:rPr>
              <w:t>126,552.32</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51"/>
              <w:jc w:val="right"/>
              <w:rPr>
                <w:rFonts w:ascii="Times New Roman" w:hAnsi="Times New Roman" w:cs="Times New Roman" w:eastAsia="Times New Roman" w:hint="default"/>
                <w:sz w:val="18"/>
                <w:szCs w:val="18"/>
              </w:rPr>
            </w:pPr>
            <w:r>
              <w:rPr>
                <w:rFonts w:ascii="Times New Roman"/>
                <w:spacing w:val="-1"/>
                <w:sz w:val="18"/>
              </w:rPr>
              <w:t>9.07</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pacing w:val="-1"/>
                <w:sz w:val="18"/>
              </w:rPr>
              <w:t>25,310.46</w:t>
            </w:r>
          </w:p>
        </w:tc>
      </w:tr>
      <w:tr>
        <w:trPr>
          <w:trHeight w:val="101" w:hRule="exact"/>
        </w:trPr>
        <w:tc>
          <w:tcPr>
            <w:tcW w:w="99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r>
      <w:tr>
        <w:trPr>
          <w:trHeight w:val="463" w:hRule="exact"/>
        </w:trPr>
        <w:tc>
          <w:tcPr>
            <w:tcW w:w="99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right="27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71"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63"/>
              <w:jc w:val="right"/>
              <w:rPr>
                <w:rFonts w:ascii="Times New Roman" w:hAnsi="Times New Roman" w:cs="Times New Roman" w:eastAsia="Times New Roman" w:hint="default"/>
                <w:sz w:val="18"/>
                <w:szCs w:val="18"/>
              </w:rPr>
            </w:pPr>
            <w:r>
              <w:rPr>
                <w:rFonts w:ascii="Times New Roman"/>
                <w:spacing w:val="-1"/>
                <w:sz w:val="18"/>
              </w:rPr>
              <w:t>31,765.00</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2"/>
              <w:jc w:val="right"/>
              <w:rPr>
                <w:rFonts w:ascii="Times New Roman" w:hAnsi="Times New Roman" w:cs="Times New Roman" w:eastAsia="Times New Roman" w:hint="default"/>
                <w:sz w:val="18"/>
                <w:szCs w:val="18"/>
              </w:rPr>
            </w:pPr>
            <w:r>
              <w:rPr>
                <w:rFonts w:ascii="Times New Roman"/>
                <w:spacing w:val="-1"/>
                <w:sz w:val="18"/>
              </w:rPr>
              <w:t>1.04</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0"/>
              <w:jc w:val="right"/>
              <w:rPr>
                <w:rFonts w:ascii="Times New Roman" w:hAnsi="Times New Roman" w:cs="Times New Roman" w:eastAsia="Times New Roman" w:hint="default"/>
                <w:sz w:val="18"/>
                <w:szCs w:val="18"/>
              </w:rPr>
            </w:pPr>
            <w:r>
              <w:rPr>
                <w:rFonts w:ascii="Times New Roman"/>
                <w:w w:val="95"/>
                <w:sz w:val="18"/>
              </w:rPr>
              <w:t>9,529.50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64"/>
              <w:jc w:val="right"/>
              <w:rPr>
                <w:rFonts w:ascii="Times New Roman" w:hAnsi="Times New Roman" w:cs="Times New Roman" w:eastAsia="Times New Roman" w:hint="default"/>
                <w:sz w:val="18"/>
                <w:szCs w:val="18"/>
              </w:rPr>
            </w:pPr>
            <w:r>
              <w:rPr>
                <w:rFonts w:ascii="Times New Roman"/>
                <w:spacing w:val="-1"/>
                <w:sz w:val="18"/>
              </w:rPr>
              <w:t>25,900.00</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1"/>
              <w:jc w:val="right"/>
              <w:rPr>
                <w:rFonts w:ascii="Times New Roman" w:hAnsi="Times New Roman" w:cs="Times New Roman" w:eastAsia="Times New Roman" w:hint="default"/>
                <w:sz w:val="18"/>
                <w:szCs w:val="18"/>
              </w:rPr>
            </w:pPr>
            <w:r>
              <w:rPr>
                <w:rFonts w:ascii="Times New Roman"/>
                <w:spacing w:val="-1"/>
                <w:sz w:val="18"/>
              </w:rPr>
              <w:t>1.86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95"/>
                <w:sz w:val="18"/>
              </w:rPr>
              <w:t>7,770.00</w:t>
            </w:r>
          </w:p>
        </w:tc>
      </w:tr>
      <w:tr>
        <w:trPr>
          <w:trHeight w:val="365" w:hRule="exact"/>
        </w:trPr>
        <w:tc>
          <w:tcPr>
            <w:tcW w:w="993"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right="27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71"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63"/>
              <w:jc w:val="right"/>
              <w:rPr>
                <w:rFonts w:ascii="Times New Roman" w:hAnsi="Times New Roman" w:cs="Times New Roman" w:eastAsia="Times New Roman" w:hint="default"/>
                <w:sz w:val="18"/>
                <w:szCs w:val="18"/>
              </w:rPr>
            </w:pPr>
            <w:r>
              <w:rPr>
                <w:rFonts w:ascii="Times New Roman"/>
                <w:spacing w:val="-1"/>
                <w:sz w:val="18"/>
              </w:rPr>
              <w:t>32,200.00</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2"/>
              <w:jc w:val="right"/>
              <w:rPr>
                <w:rFonts w:ascii="Times New Roman" w:hAnsi="Times New Roman" w:cs="Times New Roman" w:eastAsia="Times New Roman" w:hint="default"/>
                <w:sz w:val="18"/>
                <w:szCs w:val="18"/>
              </w:rPr>
            </w:pPr>
            <w:r>
              <w:rPr>
                <w:rFonts w:ascii="Times New Roman"/>
                <w:spacing w:val="-1"/>
                <w:sz w:val="18"/>
              </w:rPr>
              <w:t>1.05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0"/>
              <w:jc w:val="right"/>
              <w:rPr>
                <w:rFonts w:ascii="Times New Roman" w:hAnsi="Times New Roman" w:cs="Times New Roman" w:eastAsia="Times New Roman" w:hint="default"/>
                <w:sz w:val="18"/>
                <w:szCs w:val="18"/>
              </w:rPr>
            </w:pPr>
            <w:r>
              <w:rPr>
                <w:rFonts w:ascii="Times New Roman"/>
                <w:spacing w:val="-1"/>
                <w:sz w:val="18"/>
              </w:rPr>
              <w:t>32,200.00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64"/>
              <w:jc w:val="right"/>
              <w:rPr>
                <w:rFonts w:ascii="Times New Roman" w:hAnsi="Times New Roman" w:cs="Times New Roman" w:eastAsia="Times New Roman" w:hint="default"/>
                <w:sz w:val="18"/>
                <w:szCs w:val="18"/>
              </w:rPr>
            </w:pPr>
            <w:r>
              <w:rPr>
                <w:rFonts w:ascii="Times New Roman"/>
                <w:w w:val="95"/>
                <w:sz w:val="18"/>
              </w:rPr>
              <w:t>6,300.00</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51"/>
              <w:jc w:val="right"/>
              <w:rPr>
                <w:rFonts w:ascii="Times New Roman" w:hAnsi="Times New Roman" w:cs="Times New Roman" w:eastAsia="Times New Roman" w:hint="default"/>
                <w:sz w:val="18"/>
                <w:szCs w:val="18"/>
              </w:rPr>
            </w:pPr>
            <w:r>
              <w:rPr>
                <w:rFonts w:ascii="Times New Roman"/>
                <w:spacing w:val="-1"/>
                <w:sz w:val="18"/>
              </w:rPr>
              <w:t>0.45</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w w:val="95"/>
                <w:sz w:val="18"/>
              </w:rPr>
              <w:t>6,300.00</w:t>
            </w:r>
          </w:p>
        </w:tc>
      </w:tr>
      <w:tr>
        <w:trPr>
          <w:trHeight w:val="526" w:hRule="exact"/>
        </w:trPr>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合计</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63"/>
              <w:jc w:val="right"/>
              <w:rPr>
                <w:rFonts w:ascii="Times New Roman" w:hAnsi="Times New Roman" w:cs="Times New Roman" w:eastAsia="Times New Roman" w:hint="default"/>
                <w:sz w:val="18"/>
                <w:szCs w:val="18"/>
              </w:rPr>
            </w:pPr>
            <w:r>
              <w:rPr>
                <w:rFonts w:ascii="Times New Roman"/>
                <w:spacing w:val="-1"/>
                <w:sz w:val="18"/>
              </w:rPr>
              <w:t>3,069,019.65</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pacing w:val="-1"/>
                <w:sz w:val="18"/>
              </w:rPr>
              <w:t>231,480.37</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1,395,721.97</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pacing w:val="-1"/>
                <w:sz w:val="18"/>
              </w:rPr>
              <w:t>100.00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101,228.94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line="348" w:lineRule="auto" w:before="0"/>
        <w:ind w:left="2954" w:right="1473" w:hanging="538"/>
        <w:jc w:val="both"/>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02"/>
          <w:sz w:val="21"/>
          <w:szCs w:val="21"/>
        </w:rPr>
        <w:t> </w:t>
      </w:r>
      <w:r>
        <w:rPr>
          <w:rFonts w:ascii="宋体" w:hAnsi="宋体" w:cs="宋体" w:eastAsia="宋体" w:hint="default"/>
          <w:b/>
          <w:bCs/>
          <w:sz w:val="21"/>
          <w:szCs w:val="21"/>
        </w:rPr>
        <w:t>无本期前已全额计提坏账准备，或计提坏账准备的比例较大，但在本期又全额收</w:t>
      </w:r>
      <w:r>
        <w:rPr>
          <w:rFonts w:ascii="宋体" w:hAnsi="宋体" w:cs="宋体" w:eastAsia="宋体" w:hint="default"/>
          <w:b/>
          <w:bCs/>
          <w:w w:val="100"/>
          <w:sz w:val="21"/>
          <w:szCs w:val="21"/>
        </w:rPr>
        <w:t> </w:t>
      </w:r>
      <w:r>
        <w:rPr>
          <w:rFonts w:ascii="宋体" w:hAnsi="宋体" w:cs="宋体" w:eastAsia="宋体" w:hint="default"/>
          <w:b/>
          <w:bCs/>
          <w:sz w:val="21"/>
          <w:szCs w:val="21"/>
        </w:rPr>
        <w:t>回或转回，或在本期收回或转回比例较大的其他应收款以及本期通过重组等其他</w:t>
      </w:r>
      <w:r>
        <w:rPr>
          <w:rFonts w:ascii="宋体" w:hAnsi="宋体" w:cs="宋体" w:eastAsia="宋体" w:hint="default"/>
          <w:b/>
          <w:bCs/>
          <w:spacing w:val="2"/>
          <w:w w:val="100"/>
          <w:sz w:val="21"/>
          <w:szCs w:val="21"/>
        </w:rPr>
        <w:t> </w:t>
      </w:r>
      <w:r>
        <w:rPr>
          <w:rFonts w:ascii="宋体" w:hAnsi="宋体" w:cs="宋体" w:eastAsia="宋体" w:hint="default"/>
          <w:b/>
          <w:bCs/>
          <w:sz w:val="21"/>
          <w:szCs w:val="21"/>
        </w:rPr>
        <w:t>方式收回的其他应收款金额情况。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本期无实际核销其他应收款。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3072" w:val="left" w:leader="none"/>
        </w:tabs>
        <w:spacing w:before="0"/>
        <w:ind w:left="2417" w:right="137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期末其他应收款中无持本公司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tabs>
          <w:tab w:pos="3072" w:val="left" w:leader="none"/>
        </w:tabs>
        <w:spacing w:before="0"/>
        <w:ind w:left="2417" w:right="3524" w:firstLine="0"/>
        <w:jc w:val="left"/>
        <w:rPr>
          <w:rFonts w:ascii="宋体" w:hAnsi="宋体" w:cs="宋体" w:eastAsia="宋体" w:hint="default"/>
          <w:sz w:val="21"/>
          <w:szCs w:val="21"/>
        </w:rPr>
      </w:pPr>
      <w:r>
        <w:rPr/>
        <w:pict>
          <v:shape style="position:absolute;margin-left:181.699997pt;margin-top:18.893692pt;width:.48001pt;height:.12pt;mso-position-horizontal-relative:page;mso-position-vertical-relative:paragraph;z-index:-693352" type="#_x0000_t75" stroked="false">
            <v:imagedata r:id="rId173" o:title=""/>
          </v:shape>
        </w:pict>
      </w:r>
      <w:r>
        <w:rPr/>
        <w:pict>
          <v:shape style="position:absolute;margin-left:245.929993pt;margin-top:18.893692pt;width:.48001pt;height:.12pt;mso-position-horizontal-relative:page;mso-position-vertical-relative:paragraph;z-index:-693328" type="#_x0000_t75" stroked="false">
            <v:imagedata r:id="rId173" o:title=""/>
          </v:shape>
        </w:pict>
      </w:r>
      <w:r>
        <w:rPr/>
        <w:pict>
          <v:shape style="position:absolute;margin-left:306.290009pt;margin-top:18.893692pt;width:.48001pt;height:.12pt;mso-position-horizontal-relative:page;mso-position-vertical-relative:paragraph;z-index:-693304" type="#_x0000_t75" stroked="false">
            <v:imagedata r:id="rId173" o:title=""/>
          </v:shape>
        </w:pict>
      </w:r>
      <w:r>
        <w:rPr/>
        <w:pict>
          <v:shape style="position:absolute;margin-left:357.790009pt;margin-top:18.893692pt;width:.48001pt;height:.12pt;mso-position-horizontal-relative:page;mso-position-vertical-relative:paragraph;z-index:-693280" type="#_x0000_t75" stroked="false">
            <v:imagedata r:id="rId173" o:title=""/>
          </v:shape>
        </w:pict>
      </w:r>
      <w:r>
        <w:rPr/>
        <w:pict>
          <v:shape style="position:absolute;margin-left:437.350006pt;margin-top:18.893692pt;width:.48001pt;height:.12pt;mso-position-horizontal-relative:page;mso-position-vertical-relative:paragraph;z-index:-693256" type="#_x0000_t75" stroked="false">
            <v:imagedata r:id="rId173" o:title=""/>
          </v:shape>
        </w:pict>
      </w:r>
      <w:r>
        <w:rPr/>
        <w:pict>
          <v:group style="position:absolute;margin-left:84.624001pt;margin-top:55.493671pt;width:437.85pt;height:5.3pt;mso-position-horizontal-relative:page;mso-position-vertical-relative:paragraph;z-index:-693232" coordorigin="1692,1110" coordsize="8757,106">
            <v:shape style="position:absolute;left:1692;top:1110;width:1961;height:106" type="#_x0000_t75" stroked="false">
              <v:imagedata r:id="rId219" o:title=""/>
            </v:shape>
            <v:shape style="position:absolute;left:3629;top:1206;width:1289;height:10" type="#_x0000_t75" stroked="false">
              <v:imagedata r:id="rId220" o:title=""/>
            </v:shape>
            <v:shape style="position:absolute;left:4914;top:1206;width:2242;height:10" type="#_x0000_t75" stroked="false">
              <v:imagedata r:id="rId221" o:title=""/>
            </v:shape>
            <v:shape style="position:absolute;left:7151;top:1206;width:3298;height:10" type="#_x0000_t75" stroked="false">
              <v:imagedata r:id="rId222" o:title=""/>
            </v:shape>
            <w10:wrap type="none"/>
          </v:group>
        </w:pict>
      </w:r>
      <w:r>
        <w:rPr/>
        <w:pict>
          <v:group style="position:absolute;margin-left:84.624001pt;margin-top:89.093681pt;width:437.85pt;height:.5pt;mso-position-horizontal-relative:page;mso-position-vertical-relative:paragraph;z-index:-693208" coordorigin="1692,1782" coordsize="8757,10">
            <v:shape style="position:absolute;left:1692;top:1782;width:1942;height:10" type="#_x0000_t75" stroked="false">
              <v:imagedata r:id="rId223" o:title=""/>
            </v:shape>
            <v:shape style="position:absolute;left:3629;top:1782;width:1289;height:10" type="#_x0000_t75" stroked="false">
              <v:imagedata r:id="rId224" o:title=""/>
            </v:shape>
            <v:shape style="position:absolute;left:4914;top:1782;width:2242;height:10" type="#_x0000_t75" stroked="false">
              <v:imagedata r:id="rId225" o:title=""/>
            </v:shape>
            <v:shape style="position:absolute;left:7151;top:1782;width:3298;height:10" type="#_x0000_t75" stroked="false">
              <v:imagedata r:id="rId226" o:title=""/>
            </v:shape>
            <w10:wrap type="none"/>
          </v:group>
        </w:pict>
      </w:r>
      <w:r>
        <w:rPr/>
        <w:pict>
          <v:group style="position:absolute;margin-left:84.624001pt;margin-top:117.893715pt;width:437.85pt;height:.5pt;mso-position-horizontal-relative:page;mso-position-vertical-relative:paragraph;z-index:-693184" coordorigin="1692,2358" coordsize="8757,10">
            <v:shape style="position:absolute;left:1692;top:2358;width:1942;height:10" type="#_x0000_t75" stroked="false">
              <v:imagedata r:id="rId223" o:title=""/>
            </v:shape>
            <v:shape style="position:absolute;left:3629;top:2358;width:1289;height:10" type="#_x0000_t75" stroked="false">
              <v:imagedata r:id="rId224" o:title=""/>
            </v:shape>
            <v:shape style="position:absolute;left:4914;top:2358;width:2242;height:10" type="#_x0000_t75" stroked="false">
              <v:imagedata r:id="rId225" o:title=""/>
            </v:shape>
            <v:shape style="position:absolute;left:7151;top:2358;width:3298;height:10" type="#_x0000_t75" stroked="false">
              <v:imagedata r:id="rId226" o:title=""/>
            </v:shape>
            <w10:wrap type="none"/>
          </v:group>
        </w:pict>
      </w:r>
      <w:r>
        <w:rPr>
          <w:rFonts w:ascii="宋体" w:hAnsi="宋体" w:cs="宋体" w:eastAsia="宋体" w:hint="default"/>
          <w:b/>
          <w:bCs/>
          <w:sz w:val="21"/>
          <w:szCs w:val="21"/>
        </w:rPr>
        <w:t>6</w:t>
      </w:r>
      <w:r>
        <w:rPr>
          <w:rFonts w:ascii="宋体" w:hAnsi="宋体" w:cs="宋体" w:eastAsia="宋体" w:hint="default"/>
          <w:b/>
          <w:bCs/>
          <w:sz w:val="21"/>
          <w:szCs w:val="21"/>
        </w:rPr>
        <w:t>、</w:t>
        <w:tab/>
        <w:t>其他应收款金额前五名情况</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1961"/>
        <w:gridCol w:w="1285"/>
        <w:gridCol w:w="1207"/>
        <w:gridCol w:w="1030"/>
        <w:gridCol w:w="1591"/>
        <w:gridCol w:w="1697"/>
      </w:tblGrid>
      <w:tr>
        <w:trPr>
          <w:trHeight w:val="747" w:hRule="exact"/>
        </w:trPr>
        <w:tc>
          <w:tcPr>
            <w:tcW w:w="1961" w:type="dxa"/>
            <w:tcBorders>
              <w:top w:val="single" w:sz="12"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8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0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59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占其他应收款总额</w:t>
            </w: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c>
          <w:tcPr>
            <w:tcW w:w="1697" w:type="dxa"/>
            <w:tcBorders>
              <w:top w:val="single" w:sz="12"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706" w:hRule="exact"/>
        </w:trPr>
        <w:tc>
          <w:tcPr>
            <w:tcW w:w="1961"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128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1,150,000.00</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37.47</w:t>
            </w:r>
          </w:p>
        </w:tc>
        <w:tc>
          <w:tcPr>
            <w:tcW w:w="169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上市中介机构费用</w:t>
            </w:r>
          </w:p>
        </w:tc>
      </w:tr>
      <w:tr>
        <w:trPr>
          <w:trHeight w:val="576" w:hRule="exact"/>
        </w:trPr>
        <w:tc>
          <w:tcPr>
            <w:tcW w:w="1961"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出口免抵退税</w:t>
            </w:r>
          </w:p>
        </w:tc>
        <w:tc>
          <w:tcPr>
            <w:tcW w:w="12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851,150.58</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33"/>
              <w:jc w:val="right"/>
              <w:rPr>
                <w:rFonts w:ascii="Times New Roman" w:hAnsi="Times New Roman" w:cs="Times New Roman" w:eastAsia="Times New Roman" w:hint="default"/>
                <w:sz w:val="18"/>
                <w:szCs w:val="18"/>
              </w:rPr>
            </w:pPr>
            <w:r>
              <w:rPr>
                <w:rFonts w:ascii="Times New Roman"/>
                <w:sz w:val="18"/>
              </w:rPr>
              <w:t>27.73</w:t>
            </w:r>
          </w:p>
        </w:tc>
        <w:tc>
          <w:tcPr>
            <w:tcW w:w="1697"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5"/>
              <w:jc w:val="right"/>
              <w:rPr>
                <w:rFonts w:ascii="宋体" w:hAnsi="宋体" w:cs="宋体" w:eastAsia="宋体" w:hint="default"/>
                <w:sz w:val="18"/>
                <w:szCs w:val="18"/>
              </w:rPr>
            </w:pPr>
            <w:r>
              <w:rPr>
                <w:rFonts w:ascii="宋体" w:hAnsi="宋体" w:cs="宋体" w:eastAsia="宋体" w:hint="default"/>
                <w:sz w:val="18"/>
                <w:szCs w:val="18"/>
              </w:rPr>
              <w:t>出口免抵退税</w:t>
            </w:r>
          </w:p>
        </w:tc>
      </w:tr>
      <w:tr>
        <w:trPr>
          <w:trHeight w:val="691" w:hRule="exact"/>
        </w:trPr>
        <w:tc>
          <w:tcPr>
            <w:tcW w:w="1961" w:type="dxa"/>
            <w:tcBorders>
              <w:top w:val="nil" w:sz="6" w:space="0" w:color="auto"/>
              <w:left w:val="nil" w:sz="6" w:space="0" w:color="auto"/>
              <w:bottom w:val="nil" w:sz="6" w:space="0" w:color="auto"/>
              <w:right w:val="single" w:sz="4" w:space="0" w:color="000000"/>
            </w:tcBorders>
          </w:tcPr>
          <w:p>
            <w:pPr>
              <w:pStyle w:val="TableParagraph"/>
              <w:spacing w:line="314" w:lineRule="auto" w:before="27"/>
              <w:ind w:left="122" w:right="84"/>
              <w:jc w:val="left"/>
              <w:rPr>
                <w:rFonts w:ascii="宋体" w:hAnsi="宋体" w:cs="宋体" w:eastAsia="宋体" w:hint="default"/>
                <w:sz w:val="18"/>
                <w:szCs w:val="18"/>
              </w:rPr>
            </w:pPr>
            <w:r>
              <w:rPr>
                <w:rFonts w:ascii="宋体" w:hAnsi="宋体" w:cs="宋体" w:eastAsia="宋体" w:hint="default"/>
                <w:spacing w:val="13"/>
                <w:sz w:val="18"/>
                <w:szCs w:val="18"/>
              </w:rPr>
              <w:t>上海源鑫国际物流有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28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33"/>
              <w:jc w:val="right"/>
              <w:rPr>
                <w:rFonts w:ascii="Times New Roman" w:hAnsi="Times New Roman" w:cs="Times New Roman" w:eastAsia="Times New Roman" w:hint="default"/>
                <w:sz w:val="18"/>
                <w:szCs w:val="18"/>
              </w:rPr>
            </w:pPr>
            <w:r>
              <w:rPr>
                <w:rFonts w:ascii="Times New Roman"/>
                <w:spacing w:val="-1"/>
                <w:sz w:val="18"/>
              </w:rPr>
              <w:t>322,946.46</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10.52</w:t>
            </w:r>
          </w:p>
        </w:tc>
        <w:tc>
          <w:tcPr>
            <w:tcW w:w="1697"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进口费用</w:t>
            </w:r>
          </w:p>
        </w:tc>
      </w:tr>
      <w:tr>
        <w:trPr>
          <w:trHeight w:val="708" w:hRule="exact"/>
        </w:trPr>
        <w:tc>
          <w:tcPr>
            <w:tcW w:w="1961" w:type="dxa"/>
            <w:tcBorders>
              <w:top w:val="nil" w:sz="6" w:space="0" w:color="auto"/>
              <w:left w:val="nil" w:sz="6" w:space="0" w:color="auto"/>
              <w:bottom w:val="nil" w:sz="6" w:space="0" w:color="auto"/>
              <w:right w:val="single" w:sz="4" w:space="0" w:color="000000"/>
            </w:tcBorders>
          </w:tcPr>
          <w:p>
            <w:pPr>
              <w:pStyle w:val="TableParagraph"/>
              <w:spacing w:line="316" w:lineRule="auto" w:before="49"/>
              <w:ind w:left="122" w:right="100"/>
              <w:jc w:val="left"/>
              <w:rPr>
                <w:rFonts w:ascii="宋体" w:hAnsi="宋体" w:cs="宋体" w:eastAsia="宋体" w:hint="default"/>
                <w:sz w:val="18"/>
                <w:szCs w:val="18"/>
              </w:rPr>
            </w:pPr>
            <w:r>
              <w:rPr>
                <w:rFonts w:ascii="宋体" w:hAnsi="宋体" w:cs="宋体" w:eastAsia="宋体" w:hint="default"/>
                <w:spacing w:val="12"/>
                <w:sz w:val="18"/>
                <w:szCs w:val="18"/>
              </w:rPr>
              <w:t>浙江省天正设计工程</w:t>
            </w:r>
            <w:r>
              <w:rPr>
                <w:rFonts w:ascii="宋体" w:hAnsi="宋体" w:cs="宋体" w:eastAsia="宋体" w:hint="default"/>
                <w:sz w:val="18"/>
                <w:szCs w:val="18"/>
              </w:rPr>
              <w:t> 有限公司</w:t>
            </w:r>
          </w:p>
        </w:tc>
        <w:tc>
          <w:tcPr>
            <w:tcW w:w="12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33"/>
              <w:jc w:val="right"/>
              <w:rPr>
                <w:rFonts w:ascii="Times New Roman" w:hAnsi="Times New Roman" w:cs="Times New Roman" w:eastAsia="Times New Roman" w:hint="default"/>
                <w:sz w:val="18"/>
                <w:szCs w:val="18"/>
              </w:rPr>
            </w:pPr>
            <w:r>
              <w:rPr>
                <w:rFonts w:ascii="Times New Roman"/>
                <w:spacing w:val="-1"/>
                <w:sz w:val="18"/>
              </w:rPr>
              <w:t>99,000.00</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3.23</w:t>
            </w:r>
          </w:p>
        </w:tc>
        <w:tc>
          <w:tcPr>
            <w:tcW w:w="1697"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设计费</w:t>
            </w:r>
          </w:p>
        </w:tc>
      </w:tr>
      <w:tr>
        <w:trPr>
          <w:trHeight w:val="588" w:hRule="exact"/>
        </w:trPr>
        <w:tc>
          <w:tcPr>
            <w:tcW w:w="1961"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中国皮革协会</w:t>
            </w:r>
          </w:p>
        </w:tc>
        <w:tc>
          <w:tcPr>
            <w:tcW w:w="12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2"/>
              <w:ind w:right="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90,200.00</w:t>
            </w:r>
          </w:p>
        </w:tc>
        <w:tc>
          <w:tcPr>
            <w:tcW w:w="10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2"/>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2.94</w:t>
            </w:r>
          </w:p>
        </w:tc>
        <w:tc>
          <w:tcPr>
            <w:tcW w:w="1697" w:type="dxa"/>
            <w:tcBorders>
              <w:top w:val="nil" w:sz="6" w:space="0" w:color="auto"/>
              <w:left w:val="single" w:sz="4" w:space="0" w:color="000000"/>
              <w:bottom w:val="single" w:sz="12"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hAnsi="宋体" w:cs="宋体" w:eastAsia="宋体" w:hint="default"/>
                <w:sz w:val="18"/>
                <w:szCs w:val="18"/>
              </w:rPr>
              <w:t>展费</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pict>
          <v:group style="position:absolute;margin-left:84.624001pt;margin-top:-99.236313pt;width:437.85pt;height:5.05pt;mso-position-horizontal-relative:page;mso-position-vertical-relative:paragraph;z-index:-693160" coordorigin="1692,-1985" coordsize="8757,101">
            <v:shape style="position:absolute;left:1692;top:-1985;width:1961;height:101" type="#_x0000_t75" stroked="false">
              <v:imagedata r:id="rId227" o:title=""/>
            </v:shape>
            <v:shape style="position:absolute;left:3629;top:-1894;width:1289;height:10" type="#_x0000_t75" stroked="false">
              <v:imagedata r:id="rId220" o:title=""/>
            </v:shape>
            <v:shape style="position:absolute;left:4914;top:-1894;width:2242;height:10" type="#_x0000_t75" stroked="false">
              <v:imagedata r:id="rId221" o:title=""/>
            </v:shape>
            <v:shape style="position:absolute;left:7151;top:-1894;width:3298;height:10" type="#_x0000_t75" stroked="false">
              <v:imagedata r:id="rId222" o:title=""/>
            </v:shape>
            <w10:wrap type="none"/>
          </v:group>
        </w:pict>
      </w:r>
      <w:r>
        <w:rPr/>
        <w:pict>
          <v:group style="position:absolute;margin-left:84.624001pt;margin-top:-59.036304pt;width:437.85pt;height:.5pt;mso-position-horizontal-relative:page;mso-position-vertical-relative:paragraph;z-index:-693136" coordorigin="1692,-1181" coordsize="8757,10">
            <v:shape style="position:absolute;left:1692;top:-1181;width:1942;height:10" type="#_x0000_t75" stroked="false">
              <v:imagedata r:id="rId223" o:title=""/>
            </v:shape>
            <v:shape style="position:absolute;left:3629;top:-1181;width:1289;height:10" type="#_x0000_t75" stroked="false">
              <v:imagedata r:id="rId220" o:title=""/>
            </v:shape>
            <v:shape style="position:absolute;left:4914;top:-1181;width:2242;height:10" type="#_x0000_t75" stroked="false">
              <v:imagedata r:id="rId221" o:title=""/>
            </v:shape>
            <v:shape style="position:absolute;left:7151;top:-1181;width:3298;height:10" type="#_x0000_t75" stroked="false">
              <v:imagedata r:id="rId222" o:title=""/>
            </v:shape>
            <w10:wrap type="none"/>
          </v:group>
        </w:pic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w:t>
        <w:tab/>
      </w:r>
      <w:r>
        <w:rPr>
          <w:rFonts w:ascii="宋体" w:hAnsi="宋体" w:cs="宋体" w:eastAsia="宋体" w:hint="default"/>
          <w:b/>
          <w:bCs/>
          <w:spacing w:val="-1"/>
          <w:sz w:val="21"/>
          <w:szCs w:val="21"/>
        </w:rPr>
        <w:t>期末其他应收款中无关联方欠款。</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tab/>
      </w:r>
      <w:r>
        <w:rPr>
          <w:rFonts w:ascii="宋体" w:hAnsi="宋体" w:cs="宋体" w:eastAsia="宋体" w:hint="default"/>
          <w:b/>
          <w:bCs/>
          <w:spacing w:val="-1"/>
          <w:sz w:val="21"/>
          <w:szCs w:val="21"/>
        </w:rPr>
        <w:t>本期无终止确认的其他应收款项。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w:t>
        <w:tab/>
      </w:r>
      <w:r>
        <w:rPr>
          <w:rFonts w:ascii="宋体" w:hAnsi="宋体" w:cs="宋体" w:eastAsia="宋体" w:hint="default"/>
          <w:b/>
          <w:bCs/>
          <w:spacing w:val="-1"/>
          <w:sz w:val="21"/>
          <w:szCs w:val="21"/>
        </w:rPr>
        <w:t>本期无以其他应收款项为标的进行证券化的情况。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3"/>
          <w:szCs w:val="23"/>
        </w:rPr>
      </w:pPr>
    </w:p>
    <w:p>
      <w:pPr>
        <w:tabs>
          <w:tab w:pos="2556"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z w:val="21"/>
          <w:szCs w:val="21"/>
        </w:rPr>
        <w:t>存货</w:t>
      </w:r>
      <w:r>
        <w:rPr>
          <w:rFonts w:ascii="宋体" w:hAnsi="宋体" w:cs="宋体" w:eastAsia="宋体" w:hint="default"/>
          <w:sz w:val="21"/>
          <w:szCs w:val="21"/>
        </w:rPr>
      </w:r>
    </w:p>
    <w:p>
      <w:pPr>
        <w:tabs>
          <w:tab w:pos="3072" w:val="left" w:leader="none"/>
        </w:tabs>
        <w:spacing w:before="164"/>
        <w:ind w:left="2417" w:right="3524" w:firstLine="0"/>
        <w:jc w:val="left"/>
        <w:rPr>
          <w:rFonts w:ascii="宋体" w:hAnsi="宋体" w:cs="宋体" w:eastAsia="宋体" w:hint="default"/>
          <w:sz w:val="21"/>
          <w:szCs w:val="21"/>
        </w:rPr>
      </w:pPr>
      <w:r>
        <w:rPr/>
        <w:pict>
          <v:shape style="position:absolute;margin-left:143.179993pt;margin-top:27.063669pt;width:.48pt;height:.12pt;mso-position-horizontal-relative:page;mso-position-vertical-relative:paragraph;z-index:-693112" type="#_x0000_t75" stroked="false">
            <v:imagedata r:id="rId173" o:title=""/>
          </v:shape>
        </w:pict>
      </w:r>
      <w:r>
        <w:rPr/>
        <w:pict>
          <v:shape style="position:absolute;margin-left:332.829987pt;margin-top:27.063669pt;width:.48001pt;height:.12pt;mso-position-horizontal-relative:page;mso-position-vertical-relative:paragraph;z-index:-693088" type="#_x0000_t75" stroked="false">
            <v:imagedata r:id="rId173" o:title=""/>
          </v:shape>
        </w:pict>
      </w:r>
      <w:r>
        <w:rPr/>
        <w:pict>
          <v:group style="position:absolute;margin-left:143.660004pt;margin-top:49.743629pt;width:383.25pt;height:.5pt;mso-position-horizontal-relative:page;mso-position-vertical-relative:paragraph;z-index:-693064" coordorigin="2873,995" coordsize="7665,10">
            <v:shape style="position:absolute;left:2873;top:995;width:1443;height:10" type="#_x0000_t75" stroked="false">
              <v:imagedata r:id="rId228" o:title=""/>
            </v:shape>
            <v:shape style="position:absolute;left:4311;top:995;width:1104;height:10" type="#_x0000_t75" stroked="false">
              <v:imagedata r:id="rId229" o:title=""/>
            </v:shape>
            <v:shape style="position:absolute;left:5411;top:995;width:1246;height:10" type="#_x0000_t75" stroked="false">
              <v:imagedata r:id="rId230" o:title=""/>
            </v:shape>
            <v:shape style="position:absolute;left:6652;top:995;width:1296;height:10" type="#_x0000_t75" stroked="false">
              <v:imagedata r:id="rId231" o:title=""/>
            </v:shape>
            <v:shape style="position:absolute;left:7943;top:995;width:2595;height:10" type="#_x0000_t75" stroked="false">
              <v:imagedata r:id="rId232" o:title=""/>
            </v:shape>
            <w10:wrap type="none"/>
          </v:group>
        </w:pict>
      </w:r>
      <w:r>
        <w:rPr/>
        <w:pict>
          <v:group style="position:absolute;margin-left:84.624001pt;margin-top:68.463646pt;width:442.3pt;height:5.05pt;mso-position-horizontal-relative:page;mso-position-vertical-relative:paragraph;z-index:-693040" coordorigin="1692,1369" coordsize="8846,101">
            <v:shape style="position:absolute;left:1692;top:1369;width:1190;height:101" type="#_x0000_t75" stroked="false">
              <v:imagedata r:id="rId233" o:title=""/>
            </v:shape>
            <v:shape style="position:absolute;left:2859;top:1460;width:1457;height:10" type="#_x0000_t75" stroked="false">
              <v:imagedata r:id="rId51" o:title=""/>
            </v:shape>
            <v:shape style="position:absolute;left:4311;top:1460;width:1104;height:10" type="#_x0000_t75" stroked="false">
              <v:imagedata r:id="rId229" o:title=""/>
            </v:shape>
            <v:shape style="position:absolute;left:5411;top:1460;width:1246;height:10" type="#_x0000_t75" stroked="false">
              <v:imagedata r:id="rId230" o:title=""/>
            </v:shape>
            <v:shape style="position:absolute;left:6652;top:1460;width:1296;height:10" type="#_x0000_t75" stroked="false">
              <v:imagedata r:id="rId231" o:title=""/>
            </v:shape>
            <v:shape style="position:absolute;left:7943;top:1460;width:2595;height:10" type="#_x0000_t75" stroked="false">
              <v:imagedata r:id="rId232" o:title=""/>
            </v:shape>
            <w10:wrap type="none"/>
          </v:group>
        </w:pict>
      </w:r>
      <w:r>
        <w:rPr/>
        <w:pict>
          <v:group style="position:absolute;margin-left:84.624001pt;margin-top:96.183632pt;width:442.3pt;height:.5pt;mso-position-horizontal-relative:page;mso-position-vertical-relative:paragraph;z-index:-693016" coordorigin="1692,1924" coordsize="8846,10">
            <v:shape style="position:absolute;left:1692;top:1924;width:1171;height:10" type="#_x0000_t75" stroked="false">
              <v:imagedata r:id="rId234" o:title=""/>
            </v:shape>
            <v:shape style="position:absolute;left:2859;top:1924;width:1457;height:10" type="#_x0000_t75" stroked="false">
              <v:imagedata r:id="rId56" o:title=""/>
            </v:shape>
            <v:shape style="position:absolute;left:4311;top:1924;width:1104;height:10" type="#_x0000_t75" stroked="false">
              <v:imagedata r:id="rId235" o:title=""/>
            </v:shape>
            <v:shape style="position:absolute;left:5411;top:1924;width:1246;height:10" type="#_x0000_t75" stroked="false">
              <v:imagedata r:id="rId236" o:title=""/>
            </v:shape>
            <v:shape style="position:absolute;left:6652;top:1924;width:1296;height:10" type="#_x0000_t75" stroked="false">
              <v:imagedata r:id="rId237" o:title=""/>
            </v:shape>
            <v:shape style="position:absolute;left:7943;top:1924;width:2595;height:10" type="#_x0000_t75" stroked="false">
              <v:imagedata r:id="rId238"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存货分类</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1190"/>
        <w:gridCol w:w="1453"/>
        <w:gridCol w:w="1099"/>
        <w:gridCol w:w="1241"/>
        <w:gridCol w:w="1291"/>
        <w:gridCol w:w="1181"/>
        <w:gridCol w:w="1404"/>
      </w:tblGrid>
      <w:tr>
        <w:trPr>
          <w:trHeight w:val="383" w:hRule="exact"/>
        </w:trPr>
        <w:tc>
          <w:tcPr>
            <w:tcW w:w="1190"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8"/>
                <w:szCs w:val="28"/>
              </w:rPr>
            </w:pPr>
          </w:p>
        </w:tc>
        <w:tc>
          <w:tcPr>
            <w:tcW w:w="1453"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8"/>
                <w:szCs w:val="28"/>
              </w:rPr>
            </w:pPr>
          </w:p>
        </w:tc>
        <w:tc>
          <w:tcPr>
            <w:tcW w:w="1099" w:type="dxa"/>
            <w:tcBorders>
              <w:top w:val="single" w:sz="12" w:space="0" w:color="000000"/>
              <w:left w:val="nil" w:sz="6" w:space="0" w:color="auto"/>
              <w:bottom w:val="nil" w:sz="6" w:space="0" w:color="auto"/>
              <w:right w:val="nil" w:sz="6" w:space="0" w:color="auto"/>
            </w:tcBorders>
          </w:tcPr>
          <w:p>
            <w:pPr>
              <w:pStyle w:val="TableParagraph"/>
              <w:spacing w:line="240" w:lineRule="auto" w:before="80"/>
              <w:ind w:left="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41"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8"/>
                <w:szCs w:val="28"/>
              </w:rPr>
            </w:pPr>
          </w:p>
        </w:tc>
        <w:tc>
          <w:tcPr>
            <w:tcW w:w="1291"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8"/>
                <w:szCs w:val="28"/>
              </w:rPr>
            </w:pPr>
          </w:p>
        </w:tc>
        <w:tc>
          <w:tcPr>
            <w:tcW w:w="1181" w:type="dxa"/>
            <w:tcBorders>
              <w:top w:val="single" w:sz="12" w:space="0" w:color="000000"/>
              <w:left w:val="nil" w:sz="6" w:space="0" w:color="auto"/>
              <w:bottom w:val="nil" w:sz="6" w:space="0" w:color="auto"/>
              <w:right w:val="nil" w:sz="6" w:space="0" w:color="auto"/>
            </w:tcBorders>
          </w:tcPr>
          <w:p>
            <w:pPr>
              <w:pStyle w:val="TableParagraph"/>
              <w:spacing w:line="240" w:lineRule="auto" w:before="80"/>
              <w:ind w:left="109"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404" w:type="dxa"/>
            <w:tcBorders>
              <w:top w:val="single" w:sz="12" w:space="0" w:color="000000"/>
              <w:left w:val="nil" w:sz="6" w:space="0" w:color="auto"/>
              <w:bottom w:val="nil" w:sz="6" w:space="0" w:color="auto"/>
              <w:right w:val="nil" w:sz="6" w:space="0" w:color="auto"/>
            </w:tcBorders>
          </w:tcPr>
          <w:p>
            <w:pPr/>
          </w:p>
        </w:tc>
      </w:tr>
      <w:tr>
        <w:trPr>
          <w:trHeight w:val="180"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180"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3" w:type="dxa"/>
            <w:tcBorders>
              <w:top w:val="nil" w:sz="6" w:space="0" w:color="auto"/>
              <w:left w:val="single" w:sz="4" w:space="0" w:color="000000"/>
              <w:bottom w:val="nil" w:sz="6" w:space="0" w:color="auto"/>
              <w:right w:val="single" w:sz="4" w:space="0" w:color="000000"/>
            </w:tcBorders>
          </w:tcPr>
          <w:p>
            <w:pPr/>
          </w:p>
        </w:tc>
        <w:tc>
          <w:tcPr>
            <w:tcW w:w="1099" w:type="dxa"/>
            <w:tcBorders>
              <w:top w:val="nil" w:sz="6" w:space="0" w:color="auto"/>
              <w:left w:val="single" w:sz="4" w:space="0" w:color="000000"/>
              <w:bottom w:val="nil" w:sz="6" w:space="0" w:color="auto"/>
              <w:right w:val="single" w:sz="4" w:space="0" w:color="000000"/>
            </w:tcBorders>
          </w:tcPr>
          <w:p>
            <w:pPr/>
          </w:p>
        </w:tc>
        <w:tc>
          <w:tcPr>
            <w:tcW w:w="1241" w:type="dxa"/>
            <w:tcBorders>
              <w:top w:val="nil" w:sz="6" w:space="0" w:color="auto"/>
              <w:left w:val="single" w:sz="4" w:space="0" w:color="000000"/>
              <w:bottom w:val="nil" w:sz="6" w:space="0" w:color="auto"/>
              <w:right w:val="single" w:sz="4" w:space="0" w:color="000000"/>
            </w:tcBorders>
          </w:tcPr>
          <w:p>
            <w:pPr/>
          </w:p>
        </w:tc>
        <w:tc>
          <w:tcPr>
            <w:tcW w:w="129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nil" w:sz="6" w:space="0" w:color="auto"/>
            </w:tcBorders>
          </w:tcPr>
          <w:p>
            <w:pPr/>
          </w:p>
        </w:tc>
      </w:tr>
      <w:tr>
        <w:trPr>
          <w:trHeight w:val="374" w:hRule="exact"/>
        </w:trPr>
        <w:tc>
          <w:tcPr>
            <w:tcW w:w="1190" w:type="dxa"/>
            <w:tcBorders>
              <w:top w:val="nil" w:sz="6" w:space="0" w:color="auto"/>
              <w:left w:val="nil" w:sz="6" w:space="0" w:color="auto"/>
              <w:bottom w:val="nil" w:sz="6" w:space="0" w:color="auto"/>
              <w:right w:val="single" w:sz="4" w:space="0" w:color="000000"/>
            </w:tcBorders>
          </w:tcPr>
          <w:p>
            <w:pP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3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8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404" w:type="dxa"/>
            <w:tcBorders>
              <w:top w:val="nil" w:sz="6" w:space="0" w:color="auto"/>
              <w:left w:val="single" w:sz="4" w:space="0" w:color="000000"/>
              <w:bottom w:val="nil" w:sz="6" w:space="0" w:color="auto"/>
              <w:right w:val="nil" w:sz="6" w:space="0" w:color="auto"/>
            </w:tcBorders>
          </w:tcPr>
          <w:p>
            <w:pPr>
              <w:pStyle w:val="TableParagraph"/>
              <w:spacing w:line="233" w:lineRule="exact"/>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9"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5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34"/>
              <w:jc w:val="right"/>
              <w:rPr>
                <w:rFonts w:ascii="Times New Roman" w:hAnsi="Times New Roman" w:cs="Times New Roman" w:eastAsia="Times New Roman" w:hint="default"/>
                <w:sz w:val="18"/>
                <w:szCs w:val="18"/>
              </w:rPr>
            </w:pPr>
            <w:r>
              <w:rPr>
                <w:rFonts w:ascii="Times New Roman"/>
                <w:spacing w:val="-1"/>
                <w:sz w:val="18"/>
              </w:rPr>
              <w:t>38,163,612.93</w:t>
            </w:r>
          </w:p>
        </w:tc>
        <w:tc>
          <w:tcPr>
            <w:tcW w:w="1099" w:type="dxa"/>
            <w:tcBorders>
              <w:top w:val="nil" w:sz="6" w:space="0" w:color="auto"/>
              <w:left w:val="single" w:sz="4" w:space="0" w:color="000000"/>
              <w:bottom w:val="nil" w:sz="6" w:space="0" w:color="auto"/>
              <w:right w:val="single" w:sz="4" w:space="0" w:color="000000"/>
            </w:tcBorders>
          </w:tcPr>
          <w:p>
            <w:pP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32"/>
              <w:jc w:val="right"/>
              <w:rPr>
                <w:rFonts w:ascii="Times New Roman" w:hAnsi="Times New Roman" w:cs="Times New Roman" w:eastAsia="Times New Roman" w:hint="default"/>
                <w:sz w:val="18"/>
                <w:szCs w:val="18"/>
              </w:rPr>
            </w:pPr>
            <w:r>
              <w:rPr>
                <w:rFonts w:ascii="Times New Roman"/>
                <w:spacing w:val="-1"/>
                <w:sz w:val="18"/>
              </w:rPr>
              <w:t>38,163,612.93</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34"/>
              <w:jc w:val="right"/>
              <w:rPr>
                <w:rFonts w:ascii="Times New Roman" w:hAnsi="Times New Roman" w:cs="Times New Roman" w:eastAsia="Times New Roman" w:hint="default"/>
                <w:sz w:val="18"/>
                <w:szCs w:val="18"/>
              </w:rPr>
            </w:pPr>
            <w:r>
              <w:rPr>
                <w:rFonts w:ascii="Times New Roman"/>
                <w:spacing w:val="-1"/>
                <w:sz w:val="18"/>
              </w:rPr>
              <w:t>23,431,432.38</w:t>
            </w:r>
          </w:p>
        </w:tc>
        <w:tc>
          <w:tcPr>
            <w:tcW w:w="1181"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36"/>
              <w:jc w:val="right"/>
              <w:rPr>
                <w:rFonts w:ascii="Times New Roman" w:hAnsi="Times New Roman" w:cs="Times New Roman" w:eastAsia="Times New Roman" w:hint="default"/>
                <w:sz w:val="18"/>
                <w:szCs w:val="18"/>
              </w:rPr>
            </w:pPr>
            <w:r>
              <w:rPr>
                <w:rFonts w:ascii="Times New Roman"/>
                <w:spacing w:val="-1"/>
                <w:sz w:val="18"/>
              </w:rPr>
              <w:t>23,431,432.38</w:t>
            </w:r>
          </w:p>
        </w:tc>
      </w:tr>
      <w:tr>
        <w:trPr>
          <w:trHeight w:val="470" w:hRule="exact"/>
        </w:trPr>
        <w:tc>
          <w:tcPr>
            <w:tcW w:w="1190" w:type="dxa"/>
            <w:tcBorders>
              <w:top w:val="nil" w:sz="6" w:space="0" w:color="auto"/>
              <w:left w:val="nil" w:sz="6" w:space="0" w:color="auto"/>
              <w:bottom w:val="single" w:sz="12" w:space="0" w:color="000000"/>
              <w:right w:val="single" w:sz="4" w:space="0" w:color="000000"/>
            </w:tcBorders>
          </w:tcPr>
          <w:p>
            <w:pPr>
              <w:pStyle w:val="TableParagraph"/>
              <w:spacing w:line="240" w:lineRule="auto" w:before="82"/>
              <w:ind w:left="5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4"/>
              <w:ind w:right="34"/>
              <w:jc w:val="right"/>
              <w:rPr>
                <w:rFonts w:ascii="Times New Roman" w:hAnsi="Times New Roman" w:cs="Times New Roman" w:eastAsia="Times New Roman" w:hint="default"/>
                <w:sz w:val="18"/>
                <w:szCs w:val="18"/>
              </w:rPr>
            </w:pPr>
            <w:r>
              <w:rPr>
                <w:rFonts w:ascii="Times New Roman"/>
                <w:spacing w:val="-1"/>
                <w:sz w:val="18"/>
              </w:rPr>
              <w:t>1,341,471.59</w:t>
            </w:r>
          </w:p>
        </w:tc>
        <w:tc>
          <w:tcPr>
            <w:tcW w:w="1099" w:type="dxa"/>
            <w:tcBorders>
              <w:top w:val="nil" w:sz="6" w:space="0" w:color="auto"/>
              <w:left w:val="single" w:sz="4" w:space="0" w:color="000000"/>
              <w:bottom w:val="single" w:sz="12" w:space="0" w:color="000000"/>
              <w:right w:val="single" w:sz="4" w:space="0" w:color="000000"/>
            </w:tcBorders>
          </w:tcPr>
          <w:p>
            <w:pPr/>
          </w:p>
        </w:tc>
        <w:tc>
          <w:tcPr>
            <w:tcW w:w="12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4"/>
              <w:ind w:right="31"/>
              <w:jc w:val="right"/>
              <w:rPr>
                <w:rFonts w:ascii="Times New Roman" w:hAnsi="Times New Roman" w:cs="Times New Roman" w:eastAsia="Times New Roman" w:hint="default"/>
                <w:sz w:val="18"/>
                <w:szCs w:val="18"/>
              </w:rPr>
            </w:pPr>
            <w:r>
              <w:rPr>
                <w:rFonts w:ascii="Times New Roman"/>
                <w:spacing w:val="-1"/>
                <w:sz w:val="18"/>
              </w:rPr>
              <w:t>1,341,471.59</w:t>
            </w:r>
          </w:p>
        </w:tc>
        <w:tc>
          <w:tcPr>
            <w:tcW w:w="12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pacing w:val="-1"/>
                <w:sz w:val="18"/>
              </w:rPr>
              <w:t>1,549,168.05</w:t>
            </w:r>
          </w:p>
        </w:tc>
        <w:tc>
          <w:tcPr>
            <w:tcW w:w="1181" w:type="dxa"/>
            <w:tcBorders>
              <w:top w:val="nil" w:sz="6" w:space="0" w:color="auto"/>
              <w:left w:val="single" w:sz="4" w:space="0" w:color="000000"/>
              <w:bottom w:val="single" w:sz="12" w:space="0" w:color="000000"/>
              <w:right w:val="single" w:sz="4" w:space="0" w:color="000000"/>
            </w:tcBorders>
          </w:tcPr>
          <w:p>
            <w:pPr/>
          </w:p>
        </w:tc>
        <w:tc>
          <w:tcPr>
            <w:tcW w:w="140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4"/>
              <w:ind w:right="36"/>
              <w:jc w:val="right"/>
              <w:rPr>
                <w:rFonts w:ascii="Times New Roman" w:hAnsi="Times New Roman" w:cs="Times New Roman" w:eastAsia="Times New Roman" w:hint="default"/>
                <w:sz w:val="18"/>
                <w:szCs w:val="18"/>
              </w:rPr>
            </w:pPr>
            <w:r>
              <w:rPr>
                <w:rFonts w:ascii="Times New Roman"/>
                <w:spacing w:val="-1"/>
                <w:sz w:val="18"/>
              </w:rPr>
              <w:t>1,549,168.05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678" w:type="dxa"/>
        <w:tblLayout w:type="fixed"/>
        <w:tblCellMar>
          <w:top w:w="0" w:type="dxa"/>
          <w:left w:w="0" w:type="dxa"/>
          <w:bottom w:w="0" w:type="dxa"/>
          <w:right w:w="0" w:type="dxa"/>
        </w:tblCellMar>
        <w:tblLook w:val="01E0"/>
      </w:tblPr>
      <w:tblGrid>
        <w:gridCol w:w="1190"/>
        <w:gridCol w:w="1453"/>
        <w:gridCol w:w="1099"/>
        <w:gridCol w:w="1241"/>
        <w:gridCol w:w="1291"/>
        <w:gridCol w:w="1181"/>
        <w:gridCol w:w="1404"/>
      </w:tblGrid>
      <w:tr>
        <w:trPr>
          <w:trHeight w:val="479" w:hRule="exact"/>
        </w:trPr>
        <w:tc>
          <w:tcPr>
            <w:tcW w:w="1190"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5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5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37"/>
              <w:jc w:val="right"/>
              <w:rPr>
                <w:rFonts w:ascii="Times New Roman" w:hAnsi="Times New Roman" w:cs="Times New Roman" w:eastAsia="Times New Roman" w:hint="default"/>
                <w:sz w:val="18"/>
                <w:szCs w:val="18"/>
              </w:rPr>
            </w:pPr>
            <w:r>
              <w:rPr>
                <w:rFonts w:ascii="Times New Roman"/>
                <w:spacing w:val="-1"/>
                <w:sz w:val="18"/>
              </w:rPr>
              <w:t>17,927,012.37</w:t>
            </w:r>
          </w:p>
        </w:tc>
        <w:tc>
          <w:tcPr>
            <w:tcW w:w="109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tc>
        <w:tc>
          <w:tcPr>
            <w:tcW w:w="124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34"/>
              <w:jc w:val="right"/>
              <w:rPr>
                <w:rFonts w:ascii="Times New Roman" w:hAnsi="Times New Roman" w:cs="Times New Roman" w:eastAsia="Times New Roman" w:hint="default"/>
                <w:sz w:val="18"/>
                <w:szCs w:val="18"/>
              </w:rPr>
            </w:pPr>
            <w:r>
              <w:rPr>
                <w:rFonts w:ascii="Times New Roman"/>
                <w:spacing w:val="-1"/>
                <w:sz w:val="18"/>
              </w:rPr>
              <w:t>17,927,012.37</w:t>
            </w:r>
          </w:p>
        </w:tc>
        <w:tc>
          <w:tcPr>
            <w:tcW w:w="129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34"/>
              <w:jc w:val="right"/>
              <w:rPr>
                <w:rFonts w:ascii="Times New Roman" w:hAnsi="Times New Roman" w:cs="Times New Roman" w:eastAsia="Times New Roman" w:hint="default"/>
                <w:sz w:val="18"/>
                <w:szCs w:val="18"/>
              </w:rPr>
            </w:pPr>
            <w:r>
              <w:rPr>
                <w:rFonts w:ascii="Times New Roman"/>
                <w:spacing w:val="-1"/>
                <w:sz w:val="18"/>
              </w:rPr>
              <w:t>10,894,684.55</w:t>
            </w:r>
          </w:p>
        </w:tc>
        <w:tc>
          <w:tcPr>
            <w:tcW w:w="1181"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tc>
        <w:tc>
          <w:tcPr>
            <w:tcW w:w="1404" w:type="dxa"/>
            <w:tcBorders>
              <w:top w:val="single" w:sz="12" w:space="0" w:color="000000"/>
              <w:left w:val="single" w:sz="4" w:space="0" w:color="000000"/>
              <w:bottom w:val="nil" w:sz="6" w:space="0" w:color="auto"/>
              <w:right w:val="nil" w:sz="6" w:space="0" w:color="auto"/>
            </w:tcBorders>
          </w:tcPr>
          <w:p>
            <w:pPr>
              <w:pStyle w:val="TableParagraph"/>
              <w:spacing w:line="240" w:lineRule="auto" w:before="124"/>
              <w:ind w:right="36"/>
              <w:jc w:val="right"/>
              <w:rPr>
                <w:rFonts w:ascii="Times New Roman" w:hAnsi="Times New Roman" w:cs="Times New Roman" w:eastAsia="Times New Roman" w:hint="default"/>
                <w:sz w:val="18"/>
                <w:szCs w:val="18"/>
              </w:rPr>
            </w:pPr>
            <w:r>
              <w:rPr>
                <w:rFonts w:ascii="Times New Roman"/>
                <w:spacing w:val="-1"/>
                <w:sz w:val="18"/>
              </w:rPr>
              <w:t>10,894,684.55</w:t>
            </w:r>
          </w:p>
        </w:tc>
      </w:tr>
      <w:tr>
        <w:trPr>
          <w:trHeight w:val="463" w:hRule="exact"/>
        </w:trPr>
        <w:tc>
          <w:tcPr>
            <w:tcW w:w="1190"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5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25,828,788.33</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33"/>
              <w:jc w:val="right"/>
              <w:rPr>
                <w:rFonts w:ascii="Times New Roman" w:hAnsi="Times New Roman" w:cs="Times New Roman" w:eastAsia="Times New Roman" w:hint="default"/>
                <w:sz w:val="18"/>
                <w:szCs w:val="18"/>
              </w:rPr>
            </w:pPr>
            <w:r>
              <w:rPr>
                <w:rFonts w:ascii="Times New Roman"/>
                <w:spacing w:val="-1"/>
                <w:sz w:val="18"/>
              </w:rPr>
              <w:t>448,619.01</w:t>
            </w: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32"/>
              <w:jc w:val="right"/>
              <w:rPr>
                <w:rFonts w:ascii="Times New Roman" w:hAnsi="Times New Roman" w:cs="Times New Roman" w:eastAsia="Times New Roman" w:hint="default"/>
                <w:sz w:val="18"/>
                <w:szCs w:val="18"/>
              </w:rPr>
            </w:pPr>
            <w:r>
              <w:rPr>
                <w:rFonts w:ascii="Times New Roman"/>
                <w:spacing w:val="-1"/>
                <w:sz w:val="18"/>
              </w:rPr>
              <w:t>25,380,169.32</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24,212,448.53</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3,493,310.76</w:t>
            </w:r>
          </w:p>
        </w:tc>
        <w:tc>
          <w:tcPr>
            <w:tcW w:w="1404"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36"/>
              <w:jc w:val="right"/>
              <w:rPr>
                <w:rFonts w:ascii="Times New Roman" w:hAnsi="Times New Roman" w:cs="Times New Roman" w:eastAsia="Times New Roman" w:hint="default"/>
                <w:sz w:val="18"/>
                <w:szCs w:val="18"/>
              </w:rPr>
            </w:pPr>
            <w:r>
              <w:rPr>
                <w:rFonts w:ascii="Times New Roman"/>
                <w:spacing w:val="-1"/>
                <w:sz w:val="18"/>
              </w:rPr>
              <w:t>20,719,137.77</w:t>
            </w:r>
          </w:p>
        </w:tc>
      </w:tr>
      <w:tr>
        <w:trPr>
          <w:trHeight w:val="471" w:hRule="exact"/>
        </w:trPr>
        <w:tc>
          <w:tcPr>
            <w:tcW w:w="1190" w:type="dxa"/>
            <w:tcBorders>
              <w:top w:val="nil" w:sz="6" w:space="0" w:color="auto"/>
              <w:left w:val="nil" w:sz="6" w:space="0" w:color="auto"/>
              <w:bottom w:val="single" w:sz="12" w:space="0" w:color="000000"/>
              <w:right w:val="single" w:sz="4" w:space="0" w:color="000000"/>
            </w:tcBorders>
          </w:tcPr>
          <w:p>
            <w:pPr>
              <w:pStyle w:val="TableParagraph"/>
              <w:spacing w:line="240" w:lineRule="auto" w:before="8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83,260,885.22</w:t>
            </w:r>
          </w:p>
        </w:tc>
        <w:tc>
          <w:tcPr>
            <w:tcW w:w="10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3"/>
              <w:jc w:val="right"/>
              <w:rPr>
                <w:rFonts w:ascii="Times New Roman" w:hAnsi="Times New Roman" w:cs="Times New Roman" w:eastAsia="Times New Roman" w:hint="default"/>
                <w:sz w:val="18"/>
                <w:szCs w:val="18"/>
              </w:rPr>
            </w:pPr>
            <w:r>
              <w:rPr>
                <w:rFonts w:ascii="Times New Roman"/>
                <w:spacing w:val="-1"/>
                <w:sz w:val="18"/>
              </w:rPr>
              <w:t>448,619.01</w:t>
            </w:r>
          </w:p>
        </w:tc>
        <w:tc>
          <w:tcPr>
            <w:tcW w:w="124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2"/>
              <w:jc w:val="right"/>
              <w:rPr>
                <w:rFonts w:ascii="Times New Roman" w:hAnsi="Times New Roman" w:cs="Times New Roman" w:eastAsia="Times New Roman" w:hint="default"/>
                <w:sz w:val="18"/>
                <w:szCs w:val="18"/>
              </w:rPr>
            </w:pPr>
            <w:r>
              <w:rPr>
                <w:rFonts w:ascii="Times New Roman"/>
                <w:spacing w:val="-1"/>
                <w:sz w:val="18"/>
              </w:rPr>
              <w:t>82,812,266.21</w:t>
            </w:r>
          </w:p>
        </w:tc>
        <w:tc>
          <w:tcPr>
            <w:tcW w:w="129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60,087,733.51</w:t>
            </w:r>
          </w:p>
        </w:tc>
        <w:tc>
          <w:tcPr>
            <w:tcW w:w="11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34"/>
              <w:jc w:val="right"/>
              <w:rPr>
                <w:rFonts w:ascii="Times New Roman" w:hAnsi="Times New Roman" w:cs="Times New Roman" w:eastAsia="Times New Roman" w:hint="default"/>
                <w:sz w:val="18"/>
                <w:szCs w:val="18"/>
              </w:rPr>
            </w:pPr>
            <w:r>
              <w:rPr>
                <w:rFonts w:ascii="Times New Roman"/>
                <w:spacing w:val="-1"/>
                <w:sz w:val="18"/>
              </w:rPr>
              <w:t>3,493,310.76</w:t>
            </w:r>
          </w:p>
        </w:tc>
        <w:tc>
          <w:tcPr>
            <w:tcW w:w="140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36"/>
              <w:jc w:val="right"/>
              <w:rPr>
                <w:rFonts w:ascii="Times New Roman" w:hAnsi="Times New Roman" w:cs="Times New Roman" w:eastAsia="Times New Roman" w:hint="default"/>
                <w:sz w:val="18"/>
                <w:szCs w:val="18"/>
              </w:rPr>
            </w:pPr>
            <w:r>
              <w:rPr>
                <w:rFonts w:ascii="Times New Roman"/>
                <w:spacing w:val="-1"/>
                <w:sz w:val="18"/>
              </w:rPr>
              <w:t>56,594,422.75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3072" w:val="left" w:leader="none"/>
        </w:tabs>
        <w:spacing w:before="36"/>
        <w:ind w:left="2417" w:right="3524" w:firstLine="0"/>
        <w:jc w:val="left"/>
        <w:rPr>
          <w:rFonts w:ascii="宋体" w:hAnsi="宋体" w:cs="宋体" w:eastAsia="宋体" w:hint="default"/>
          <w:sz w:val="21"/>
          <w:szCs w:val="21"/>
        </w:rPr>
      </w:pPr>
      <w:r>
        <w:rPr/>
        <w:pict>
          <v:shape style="position:absolute;margin-left:143.179993pt;margin-top:-97.556343pt;width:.48pt;height:.12pt;mso-position-horizontal-relative:page;mso-position-vertical-relative:paragraph;z-index:-692992" type="#_x0000_t75" stroked="false">
            <v:imagedata r:id="rId239" o:title=""/>
          </v:shape>
        </w:pict>
      </w:r>
      <w:r>
        <w:rPr/>
        <w:pict>
          <v:shape style="position:absolute;margin-left:215.809998pt;margin-top:-97.556343pt;width:.48pt;height:.12pt;mso-position-horizontal-relative:page;mso-position-vertical-relative:paragraph;z-index:-692968" type="#_x0000_t75" stroked="false">
            <v:imagedata r:id="rId239" o:title=""/>
          </v:shape>
        </w:pict>
      </w:r>
      <w:r>
        <w:rPr/>
        <w:pict>
          <v:shape style="position:absolute;margin-left:270.769989pt;margin-top:-97.556343pt;width:.47998pt;height:.12pt;mso-position-horizontal-relative:page;mso-position-vertical-relative:paragraph;z-index:-692944" type="#_x0000_t75" stroked="false">
            <v:imagedata r:id="rId239" o:title=""/>
          </v:shape>
        </w:pict>
      </w:r>
      <w:r>
        <w:rPr/>
        <w:pict>
          <v:shape style="position:absolute;margin-left:332.829987pt;margin-top:-97.556343pt;width:.48001pt;height:.12pt;mso-position-horizontal-relative:page;mso-position-vertical-relative:paragraph;z-index:-692920" type="#_x0000_t75" stroked="false">
            <v:imagedata r:id="rId239" o:title=""/>
          </v:shape>
        </w:pict>
      </w:r>
      <w:r>
        <w:rPr/>
        <w:pict>
          <v:shape style="position:absolute;margin-left:397.390015pt;margin-top:-97.556343pt;width:.48001pt;height:.12pt;mso-position-horizontal-relative:page;mso-position-vertical-relative:paragraph;z-index:-692896" type="#_x0000_t75" stroked="false">
            <v:imagedata r:id="rId239" o:title=""/>
          </v:shape>
        </w:pict>
      </w:r>
      <w:r>
        <w:rPr/>
        <w:pict>
          <v:shape style="position:absolute;margin-left:456.459991pt;margin-top:-97.556343pt;width:.48001pt;height:.12pt;mso-position-horizontal-relative:page;mso-position-vertical-relative:paragraph;z-index:-692872" type="#_x0000_t75" stroked="false">
            <v:imagedata r:id="rId239" o:title=""/>
          </v:shape>
        </w:pict>
      </w:r>
      <w:r>
        <w:rPr/>
        <w:pict>
          <v:group style="position:absolute;margin-left:84.624001pt;margin-top:-74.736382pt;width:442.3pt;height:.5pt;mso-position-horizontal-relative:page;mso-position-vertical-relative:paragraph;z-index:-692848" coordorigin="1692,-1495" coordsize="8846,10">
            <v:shape style="position:absolute;left:1692;top:-1495;width:1171;height:10" type="#_x0000_t75" stroked="false">
              <v:imagedata r:id="rId234" o:title=""/>
            </v:shape>
            <v:shape style="position:absolute;left:2859;top:-1495;width:1457;height:10" type="#_x0000_t75" stroked="false">
              <v:imagedata r:id="rId51" o:title=""/>
            </v:shape>
            <v:shape style="position:absolute;left:4311;top:-1495;width:1104;height:10" type="#_x0000_t75" stroked="false">
              <v:imagedata r:id="rId229" o:title=""/>
            </v:shape>
            <v:shape style="position:absolute;left:5411;top:-1495;width:1246;height:10" type="#_x0000_t75" stroked="false">
              <v:imagedata r:id="rId230" o:title=""/>
            </v:shape>
            <v:shape style="position:absolute;left:6652;top:-1495;width:1296;height:10" type="#_x0000_t75" stroked="false">
              <v:imagedata r:id="rId231" o:title=""/>
            </v:shape>
            <v:shape style="position:absolute;left:7943;top:-1495;width:2595;height:10" type="#_x0000_t75" stroked="false">
              <v:imagedata r:id="rId232" o:title=""/>
            </v:shape>
            <w10:wrap type="none"/>
          </v:group>
        </w:pict>
      </w:r>
      <w:r>
        <w:rPr/>
        <w:pict>
          <v:group style="position:absolute;margin-left:84.624001pt;margin-top:-51.576324pt;width:442.3pt;height:.5pt;mso-position-horizontal-relative:page;mso-position-vertical-relative:paragraph;z-index:-692824" coordorigin="1692,-1032" coordsize="8846,10">
            <v:shape style="position:absolute;left:1692;top:-1032;width:1171;height:10" type="#_x0000_t75" stroked="false">
              <v:imagedata r:id="rId234" o:title=""/>
            </v:shape>
            <v:shape style="position:absolute;left:2859;top:-1032;width:1457;height:10" type="#_x0000_t75" stroked="false">
              <v:imagedata r:id="rId56" o:title=""/>
            </v:shape>
            <v:shape style="position:absolute;left:4311;top:-1032;width:1104;height:10" type="#_x0000_t75" stroked="false">
              <v:imagedata r:id="rId235" o:title=""/>
            </v:shape>
            <v:shape style="position:absolute;left:5411;top:-1032;width:1246;height:10" type="#_x0000_t75" stroked="false">
              <v:imagedata r:id="rId236" o:title=""/>
            </v:shape>
            <v:shape style="position:absolute;left:6652;top:-1032;width:1296;height:10" type="#_x0000_t75" stroked="false">
              <v:imagedata r:id="rId237" o:title=""/>
            </v:shape>
            <v:shape style="position:absolute;left:7943;top:-1032;width:2595;height:10" type="#_x0000_t75" stroked="false">
              <v:imagedata r:id="rId238" o:title=""/>
            </v:shape>
            <w10:wrap type="none"/>
          </v:group>
        </w:pict>
      </w:r>
      <w:r>
        <w:rPr/>
        <w:pict>
          <v:shape style="position:absolute;margin-left:149.419998pt;margin-top:20.663658pt;width:.48001pt;height:.12pt;mso-position-horizontal-relative:page;mso-position-vertical-relative:paragraph;z-index:-692800" type="#_x0000_t75" stroked="false">
            <v:imagedata r:id="rId240" o:title=""/>
          </v:shape>
        </w:pict>
      </w:r>
      <w:r>
        <w:rPr/>
        <w:pict>
          <v:shape style="position:absolute;margin-left:223.729996pt;margin-top:20.663658pt;width:.48pt;height:.12pt;mso-position-horizontal-relative:page;mso-position-vertical-relative:paragraph;z-index:-692776" type="#_x0000_t75" stroked="false">
            <v:imagedata r:id="rId240" o:title=""/>
          </v:shape>
        </w:pict>
      </w:r>
      <w:r>
        <w:rPr/>
        <w:pict>
          <v:shape style="position:absolute;margin-left:301.609985pt;margin-top:20.663658pt;width:.48001pt;height:.12pt;mso-position-horizontal-relative:page;mso-position-vertical-relative:paragraph;z-index:-692752" type="#_x0000_t75" stroked="false">
            <v:imagedata r:id="rId240" o:title=""/>
          </v:shape>
        </w:pict>
      </w:r>
      <w:r>
        <w:rPr/>
        <w:pict>
          <v:shape style="position:absolute;margin-left:452.380005pt;margin-top:20.663658pt;width:.47998pt;height:.12pt;mso-position-horizontal-relative:page;mso-position-vertical-relative:paragraph;z-index:-692728" type="#_x0000_t75" stroked="false">
            <v:imagedata r:id="rId240" o:title=""/>
          </v:shape>
        </w:pict>
      </w:r>
      <w:r>
        <w:rPr/>
        <w:pict>
          <v:group style="position:absolute;margin-left:302.089996pt;margin-top:43.343616pt;width:150.3pt;height:.5pt;mso-position-horizontal-relative:page;mso-position-vertical-relative:paragraph;z-index:-692704" coordorigin="6042,867" coordsize="3006,10">
            <v:shape style="position:absolute;left:6042;top:867;width:1548;height:10" type="#_x0000_t75" stroked="false">
              <v:imagedata r:id="rId241" o:title=""/>
            </v:shape>
            <v:shape style="position:absolute;left:7585;top:867;width:1462;height:10" type="#_x0000_t75" stroked="false">
              <v:imagedata r:id="rId242" o:title=""/>
            </v:shape>
            <w10:wrap type="none"/>
          </v:group>
        </w:pict>
      </w:r>
      <w:r>
        <w:rPr/>
        <w:pict>
          <v:group style="position:absolute;margin-left:84.624001pt;margin-top:62.063698pt;width:442.3pt;height:5.05pt;mso-position-horizontal-relative:page;mso-position-vertical-relative:paragraph;z-index:-692680" coordorigin="1692,1241" coordsize="8846,101">
            <v:shape style="position:absolute;left:1692;top:1241;width:1315;height:101" type="#_x0000_t75" stroked="false">
              <v:imagedata r:id="rId243" o:title=""/>
            </v:shape>
            <v:shape style="position:absolute;left:2984;top:1332;width:1491;height:10" type="#_x0000_t75" stroked="false">
              <v:imagedata r:id="rId132" o:title=""/>
            </v:shape>
            <v:shape style="position:absolute;left:4470;top:1332;width:1562;height:10" type="#_x0000_t75" stroked="false">
              <v:imagedata r:id="rId244" o:title=""/>
            </v:shape>
            <v:shape style="position:absolute;left:6027;top:1332;width:1563;height:10" type="#_x0000_t75" stroked="false">
              <v:imagedata r:id="rId244" o:title=""/>
            </v:shape>
            <v:shape style="position:absolute;left:7585;top:1332;width:1462;height:10" type="#_x0000_t75" stroked="false">
              <v:imagedata r:id="rId245" o:title=""/>
            </v:shape>
            <v:shape style="position:absolute;left:9043;top:1332;width:1495;height:10" type="#_x0000_t75" stroked="false">
              <v:imagedata r:id="rId246"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存货跌价准备</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1315"/>
        <w:gridCol w:w="1486"/>
        <w:gridCol w:w="1558"/>
        <w:gridCol w:w="1558"/>
        <w:gridCol w:w="1457"/>
        <w:gridCol w:w="1486"/>
      </w:tblGrid>
      <w:tr>
        <w:trPr>
          <w:trHeight w:val="478" w:hRule="exact"/>
        </w:trPr>
        <w:tc>
          <w:tcPr>
            <w:tcW w:w="1315"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8"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015"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486" w:type="dxa"/>
            <w:vMerge w:val="restart"/>
            <w:tcBorders>
              <w:top w:val="single" w:sz="12"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5" w:hRule="exact"/>
        </w:trPr>
        <w:tc>
          <w:tcPr>
            <w:tcW w:w="1315" w:type="dxa"/>
            <w:vMerge/>
            <w:tcBorders>
              <w:left w:val="nil" w:sz="6" w:space="0" w:color="auto"/>
              <w:bottom w:val="nil" w:sz="6" w:space="0" w:color="auto"/>
              <w:right w:val="single" w:sz="4" w:space="0" w:color="000000"/>
            </w:tcBorders>
          </w:tcPr>
          <w:p>
            <w:pPr/>
          </w:p>
        </w:tc>
        <w:tc>
          <w:tcPr>
            <w:tcW w:w="1486" w:type="dxa"/>
            <w:vMerge/>
            <w:tcBorders>
              <w:left w:val="single" w:sz="4" w:space="0" w:color="000000"/>
              <w:bottom w:val="nil" w:sz="6" w:space="0" w:color="auto"/>
              <w:right w:val="single" w:sz="4" w:space="0" w:color="000000"/>
            </w:tcBorders>
          </w:tcPr>
          <w:p>
            <w:pPr/>
          </w:p>
        </w:tc>
        <w:tc>
          <w:tcPr>
            <w:tcW w:w="1558" w:type="dxa"/>
            <w:vMerge/>
            <w:tcBorders>
              <w:left w:val="single" w:sz="4" w:space="0" w:color="000000"/>
              <w:bottom w:val="nil" w:sz="6" w:space="0" w:color="auto"/>
              <w:right w:val="single" w:sz="4" w:space="0" w:color="000000"/>
            </w:tcBorders>
          </w:tcPr>
          <w:p>
            <w:pPr/>
          </w:p>
        </w:tc>
        <w:tc>
          <w:tcPr>
            <w:tcW w:w="1558" w:type="dxa"/>
            <w:vMerge w:val="restart"/>
            <w:tcBorders>
              <w:top w:val="nil" w:sz="6" w:space="0" w:color="auto"/>
              <w:left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86" w:type="dxa"/>
            <w:vMerge/>
            <w:tcBorders>
              <w:left w:val="single" w:sz="4" w:space="0" w:color="000000"/>
              <w:bottom w:val="nil" w:sz="6" w:space="0" w:color="auto"/>
              <w:right w:val="nil" w:sz="6" w:space="0" w:color="auto"/>
            </w:tcBorders>
          </w:tcPr>
          <w:p>
            <w:pPr/>
          </w:p>
        </w:tc>
      </w:tr>
      <w:tr>
        <w:trPr>
          <w:trHeight w:val="565" w:hRule="exact"/>
        </w:trPr>
        <w:tc>
          <w:tcPr>
            <w:tcW w:w="131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3,493,310.76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448,619.01</w:t>
            </w:r>
          </w:p>
        </w:tc>
        <w:tc>
          <w:tcPr>
            <w:tcW w:w="1558" w:type="dxa"/>
            <w:vMerge/>
            <w:tcBorders>
              <w:left w:val="single" w:sz="4" w:space="0" w:color="000000"/>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3,493,310.76</w:t>
            </w: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448,619.01</w:t>
            </w:r>
          </w:p>
        </w:tc>
      </w:tr>
      <w:tr>
        <w:trPr>
          <w:trHeight w:val="470" w:hRule="exact"/>
        </w:trPr>
        <w:tc>
          <w:tcPr>
            <w:tcW w:w="1315" w:type="dxa"/>
            <w:tcBorders>
              <w:top w:val="nil" w:sz="6" w:space="0" w:color="auto"/>
              <w:left w:val="nil" w:sz="6" w:space="0" w:color="auto"/>
              <w:bottom w:val="single" w:sz="12" w:space="0" w:color="000000"/>
              <w:right w:val="single" w:sz="4" w:space="0" w:color="000000"/>
            </w:tcBorders>
          </w:tcPr>
          <w:p>
            <w:pPr>
              <w:pStyle w:val="TableParagraph"/>
              <w:spacing w:line="240" w:lineRule="auto" w:before="82"/>
              <w:ind w:left="39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5"/>
              <w:ind w:right="34"/>
              <w:jc w:val="right"/>
              <w:rPr>
                <w:rFonts w:ascii="Times New Roman" w:hAnsi="Times New Roman" w:cs="Times New Roman" w:eastAsia="Times New Roman" w:hint="default"/>
                <w:sz w:val="18"/>
                <w:szCs w:val="18"/>
              </w:rPr>
            </w:pPr>
            <w:r>
              <w:rPr>
                <w:rFonts w:ascii="Times New Roman"/>
                <w:spacing w:val="-1"/>
                <w:sz w:val="18"/>
              </w:rPr>
              <w:t>3,493,310.76</w:t>
            </w:r>
          </w:p>
        </w:tc>
        <w:tc>
          <w:tcPr>
            <w:tcW w:w="15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5"/>
              <w:ind w:right="31"/>
              <w:jc w:val="right"/>
              <w:rPr>
                <w:rFonts w:ascii="Times New Roman" w:hAnsi="Times New Roman" w:cs="Times New Roman" w:eastAsia="Times New Roman" w:hint="default"/>
                <w:sz w:val="18"/>
                <w:szCs w:val="18"/>
              </w:rPr>
            </w:pPr>
            <w:r>
              <w:rPr>
                <w:rFonts w:ascii="Times New Roman"/>
                <w:spacing w:val="-1"/>
                <w:sz w:val="18"/>
              </w:rPr>
              <w:t>448,619.01</w:t>
            </w:r>
          </w:p>
        </w:tc>
        <w:tc>
          <w:tcPr>
            <w:tcW w:w="1558" w:type="dxa"/>
            <w:vMerge/>
            <w:tcBorders>
              <w:left w:val="single" w:sz="4" w:space="0" w:color="000000"/>
              <w:bottom w:val="single" w:sz="12" w:space="0" w:color="000000"/>
              <w:right w:val="single" w:sz="4" w:space="0" w:color="000000"/>
            </w:tcBorders>
          </w:tcPr>
          <w:p>
            <w:pPr/>
          </w:p>
        </w:tc>
        <w:tc>
          <w:tcPr>
            <w:tcW w:w="14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5"/>
              <w:ind w:right="32"/>
              <w:jc w:val="right"/>
              <w:rPr>
                <w:rFonts w:ascii="Times New Roman" w:hAnsi="Times New Roman" w:cs="Times New Roman" w:eastAsia="Times New Roman" w:hint="default"/>
                <w:sz w:val="18"/>
                <w:szCs w:val="18"/>
              </w:rPr>
            </w:pPr>
            <w:r>
              <w:rPr>
                <w:rFonts w:ascii="Times New Roman"/>
                <w:spacing w:val="-1"/>
                <w:sz w:val="18"/>
              </w:rPr>
              <w:t>3,493,310.76</w:t>
            </w:r>
          </w:p>
        </w:tc>
        <w:tc>
          <w:tcPr>
            <w:tcW w:w="14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5"/>
              <w:ind w:right="38"/>
              <w:jc w:val="right"/>
              <w:rPr>
                <w:rFonts w:ascii="Times New Roman" w:hAnsi="Times New Roman" w:cs="Times New Roman" w:eastAsia="Times New Roman" w:hint="default"/>
                <w:sz w:val="18"/>
                <w:szCs w:val="18"/>
              </w:rPr>
            </w:pPr>
            <w:r>
              <w:rPr>
                <w:rFonts w:ascii="Times New Roman"/>
                <w:spacing w:val="-1"/>
                <w:sz w:val="18"/>
              </w:rPr>
              <w:t>448,619.01</w:t>
            </w:r>
          </w:p>
        </w:tc>
      </w:tr>
    </w:tbl>
    <w:p>
      <w:pPr>
        <w:spacing w:line="240" w:lineRule="auto" w:before="6"/>
        <w:rPr>
          <w:rFonts w:ascii="宋体" w:hAnsi="宋体" w:cs="宋体" w:eastAsia="宋体" w:hint="default"/>
          <w:b/>
          <w:bCs/>
          <w:sz w:val="7"/>
          <w:szCs w:val="7"/>
        </w:rPr>
      </w:pPr>
    </w:p>
    <w:p>
      <w:pPr>
        <w:spacing w:line="350" w:lineRule="auto" w:before="36"/>
        <w:ind w:left="2150" w:right="1370" w:firstLine="0"/>
        <w:jc w:val="left"/>
        <w:rPr>
          <w:rFonts w:ascii="宋体" w:hAnsi="宋体" w:cs="宋体" w:eastAsia="宋体" w:hint="default"/>
          <w:sz w:val="21"/>
          <w:szCs w:val="21"/>
        </w:rPr>
      </w:pPr>
      <w:r>
        <w:rPr/>
        <w:pict>
          <v:group style="position:absolute;margin-left:84.624001pt;margin-top:-29.646315pt;width:442.3pt;height:.5pt;mso-position-horizontal-relative:page;mso-position-vertical-relative:paragraph;z-index:-692656" coordorigin="1692,-593" coordsize="8846,10">
            <v:shape style="position:absolute;left:1692;top:-593;width:1296;height:10" type="#_x0000_t75" stroked="false">
              <v:imagedata r:id="rId247" o:title=""/>
            </v:shape>
            <v:shape style="position:absolute;left:2984;top:-593;width:1491;height:10" type="#_x0000_t75" stroked="false">
              <v:imagedata r:id="rId248" o:title=""/>
            </v:shape>
            <v:shape style="position:absolute;left:4470;top:-593;width:1562;height:10" type="#_x0000_t75" stroked="false">
              <v:imagedata r:id="rId249" o:title=""/>
            </v:shape>
            <v:shape style="position:absolute;left:6027;top:-593;width:1563;height:10" type="#_x0000_t75" stroked="false">
              <v:imagedata r:id="rId249" o:title=""/>
            </v:shape>
            <v:shape style="position:absolute;left:7585;top:-593;width:1462;height:10" type="#_x0000_t75" stroked="false">
              <v:imagedata r:id="rId242" o:title=""/>
            </v:shape>
            <v:shape style="position:absolute;left:9043;top:-593;width:1495;height:10" type="#_x0000_t75" stroked="false">
              <v:imagedata r:id="rId250" o:title=""/>
            </v:shape>
            <w10:wrap type="none"/>
          </v:group>
        </w:pict>
      </w:r>
      <w:r>
        <w:rPr>
          <w:rFonts w:ascii="宋体" w:hAnsi="宋体" w:cs="宋体" w:eastAsia="宋体" w:hint="default"/>
          <w:sz w:val="21"/>
          <w:szCs w:val="21"/>
        </w:rPr>
        <w:t>期末存货按成本高于可变现净值的差额计提存货跌价准备，确定可变现净值的依据为详见</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11"/>
          <w:w w:val="100"/>
          <w:sz w:val="21"/>
          <w:szCs w:val="21"/>
        </w:rPr>
        <w:t>本附注二、（九）所述。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tabs>
          <w:tab w:pos="3072" w:val="left" w:leader="none"/>
        </w:tabs>
        <w:spacing w:before="0"/>
        <w:ind w:left="2417" w:right="3524" w:firstLine="0"/>
        <w:jc w:val="left"/>
        <w:rPr>
          <w:rFonts w:ascii="宋体" w:hAnsi="宋体" w:cs="宋体" w:eastAsia="宋体" w:hint="default"/>
          <w:sz w:val="21"/>
          <w:szCs w:val="21"/>
        </w:rPr>
      </w:pPr>
      <w:r>
        <w:rPr/>
        <w:pict>
          <v:shape style="position:absolute;margin-left:132.380005pt;margin-top:18.863672pt;width:.48pt;height:.12pt;mso-position-horizontal-relative:page;mso-position-vertical-relative:paragraph;z-index:-692632" type="#_x0000_t75" stroked="false">
            <v:imagedata r:id="rId240" o:title=""/>
          </v:shape>
        </w:pict>
      </w:r>
      <w:r>
        <w:rPr/>
        <w:pict>
          <v:shape style="position:absolute;margin-left:214.610001pt;margin-top:18.863672pt;width:.48pt;height:.12pt;mso-position-horizontal-relative:page;mso-position-vertical-relative:paragraph;z-index:-692608" type="#_x0000_t75" stroked="false">
            <v:imagedata r:id="rId240" o:title=""/>
          </v:shape>
        </w:pict>
      </w:r>
      <w:r>
        <w:rPr/>
        <w:pict>
          <v:shape style="position:absolute;margin-left:353.950012pt;margin-top:18.863672pt;width:.48001pt;height:.12pt;mso-position-horizontal-relative:page;mso-position-vertical-relative:paragraph;z-index:-692584" type="#_x0000_t75" stroked="false">
            <v:imagedata r:id="rId240" o:title=""/>
          </v:shape>
        </w:pict>
      </w:r>
      <w:r>
        <w:rPr/>
        <w:pict>
          <v:group style="position:absolute;margin-left:84.624001pt;margin-top:55.463684pt;width:444.95pt;height:5.4pt;mso-position-horizontal-relative:page;mso-position-vertical-relative:paragraph;z-index:-692560" coordorigin="1692,1109" coordsize="8899,108">
            <v:shape style="position:absolute;left:1692;top:1109;width:974;height:108" type="#_x0000_t75" stroked="false">
              <v:imagedata r:id="rId251" o:title=""/>
            </v:shape>
            <v:shape style="position:absolute;left:2643;top:1205;width:1659;height:12" type="#_x0000_t75" stroked="false">
              <v:imagedata r:id="rId252" o:title=""/>
            </v:shape>
            <v:shape style="position:absolute;left:4287;top:1205;width:2801;height:12" type="#_x0000_t75" stroked="false">
              <v:imagedata r:id="rId253" o:title=""/>
            </v:shape>
            <v:shape style="position:absolute;left:7074;top:1208;width:3517;height:10" type="#_x0000_t75" stroked="false">
              <v:imagedata r:id="rId254" o:title=""/>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存货跌价准备情况</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974"/>
        <w:gridCol w:w="1645"/>
        <w:gridCol w:w="2787"/>
        <w:gridCol w:w="3507"/>
      </w:tblGrid>
      <w:tr>
        <w:trPr>
          <w:trHeight w:val="746" w:hRule="exact"/>
        </w:trPr>
        <w:tc>
          <w:tcPr>
            <w:tcW w:w="974" w:type="dxa"/>
            <w:tcBorders>
              <w:top w:val="single" w:sz="12"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计提存货跌价准备</w:t>
            </w: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的依据</w:t>
            </w:r>
          </w:p>
        </w:tc>
        <w:tc>
          <w:tcPr>
            <w:tcW w:w="278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3507" w:type="dxa"/>
            <w:tcBorders>
              <w:top w:val="single" w:sz="12"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本期转回金额占该项存货期末余额的比例</w:t>
            </w:r>
          </w:p>
        </w:tc>
      </w:tr>
      <w:tr>
        <w:trPr>
          <w:trHeight w:val="953" w:hRule="exact"/>
        </w:trPr>
        <w:tc>
          <w:tcPr>
            <w:tcW w:w="974"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9"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6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79" w:lineRule="auto"/>
              <w:ind w:left="547" w:right="98" w:hanging="452"/>
              <w:jc w:val="left"/>
              <w:rPr>
                <w:rFonts w:ascii="宋体" w:hAnsi="宋体" w:cs="宋体" w:eastAsia="宋体" w:hint="default"/>
                <w:sz w:val="18"/>
                <w:szCs w:val="18"/>
              </w:rPr>
            </w:pPr>
            <w:r>
              <w:rPr>
                <w:rFonts w:ascii="宋体" w:hAnsi="宋体" w:cs="宋体" w:eastAsia="宋体" w:hint="default"/>
                <w:sz w:val="18"/>
                <w:szCs w:val="18"/>
              </w:rPr>
              <w:t>可变现净值低于账 面成本</w:t>
            </w:r>
          </w:p>
        </w:tc>
        <w:tc>
          <w:tcPr>
            <w:tcW w:w="278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本期无转回</w:t>
            </w:r>
          </w:p>
        </w:tc>
        <w:tc>
          <w:tcPr>
            <w:tcW w:w="3507"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3"/>
              <w:jc w:val="center"/>
              <w:rPr>
                <w:rFonts w:ascii="宋体" w:hAnsi="宋体" w:cs="宋体" w:eastAsia="宋体" w:hint="default"/>
                <w:sz w:val="18"/>
                <w:szCs w:val="18"/>
              </w:rPr>
            </w:pPr>
            <w:r>
              <w:rPr>
                <w:rFonts w:ascii="宋体" w:hAnsi="宋体" w:cs="宋体" w:eastAsia="宋体" w:hint="default"/>
                <w:sz w:val="18"/>
                <w:szCs w:val="18"/>
              </w:rPr>
              <w:t>本期无转回</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tabs>
          <w:tab w:pos="3072"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无计入期末存货余额的借款费用资本化金额。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2640" w:val="left" w:leader="none"/>
          <w:tab w:pos="2954" w:val="left" w:leader="none"/>
        </w:tabs>
        <w:spacing w:line="386" w:lineRule="auto" w:before="0"/>
        <w:ind w:left="2417" w:right="6964" w:hanging="632"/>
        <w:jc w:val="left"/>
        <w:rPr>
          <w:rFonts w:ascii="宋体" w:hAnsi="宋体" w:cs="宋体" w:eastAsia="宋体" w:hint="default"/>
          <w:sz w:val="21"/>
          <w:szCs w:val="21"/>
        </w:rPr>
      </w:pPr>
      <w:r>
        <w:rPr/>
        <w:pict>
          <v:shape style="position:absolute;margin-left:177.5pt;margin-top:40.823658pt;width:.48pt;height:.12pt;mso-position-horizontal-relative:page;mso-position-vertical-relative:paragraph;z-index:-692536" type="#_x0000_t75" stroked="false">
            <v:imagedata r:id="rId255" o:title=""/>
          </v:shape>
        </w:pict>
      </w:r>
      <w:r>
        <w:rPr/>
        <w:pict>
          <v:group style="position:absolute;margin-left:84.624001pt;margin-top:40.823658pt;width:442.3pt;height:184.75pt;mso-position-horizontal-relative:page;mso-position-vertical-relative:paragraph;z-index:-692512" coordorigin="1692,816" coordsize="8846,3695">
            <v:shape style="position:absolute;left:4907;top:816;width:10;height:2" type="#_x0000_t75" stroked="false">
              <v:imagedata r:id="rId255" o:title=""/>
            </v:shape>
            <v:group style="position:absolute;left:4907;top:838;width:10;height:20" coordorigin="4907,838" coordsize="10,20">
              <v:shape style="position:absolute;left:4907;top:838;width:10;height:20" coordorigin="4907,838" coordsize="10,20" path="m4907,857l4916,857,4916,838,4907,838,4907,857xe" filled="true" fillcolor="#000000" stroked="false">
                <v:path arrowok="t"/>
                <v:fill type="solid"/>
              </v:shape>
            </v:group>
            <v:group style="position:absolute;left:4907;top:857;width:10;height:20" coordorigin="4907,857" coordsize="10,20">
              <v:shape style="position:absolute;left:4907;top:857;width:10;height:20" coordorigin="4907,857" coordsize="10,20" path="m4907,876l4916,876,4916,857,4907,857,4907,876xe" filled="true" fillcolor="#000000" stroked="false">
                <v:path arrowok="t"/>
                <v:fill type="solid"/>
              </v:shape>
            </v:group>
            <v:group style="position:absolute;left:4907;top:876;width:10;height:20" coordorigin="4907,876" coordsize="10,20">
              <v:shape style="position:absolute;left:4907;top:876;width:10;height:20" coordorigin="4907,876" coordsize="10,20" path="m4907,896l4916,896,4916,876,4907,876,4907,896xe" filled="true" fillcolor="#000000" stroked="false">
                <v:path arrowok="t"/>
                <v:fill type="solid"/>
              </v:shape>
            </v:group>
            <v:group style="position:absolute;left:4907;top:896;width:10;height:20" coordorigin="4907,896" coordsize="10,20">
              <v:shape style="position:absolute;left:4907;top:896;width:10;height:20" coordorigin="4907,896" coordsize="10,20" path="m4907,915l4916,915,4916,896,4907,896,4907,915xe" filled="true" fillcolor="#000000" stroked="false">
                <v:path arrowok="t"/>
                <v:fill type="solid"/>
              </v:shape>
            </v:group>
            <v:group style="position:absolute;left:4907;top:915;width:10;height:20" coordorigin="4907,915" coordsize="10,20">
              <v:shape style="position:absolute;left:4907;top:915;width:10;height:20" coordorigin="4907,915" coordsize="10,20" path="m4907,934l4916,934,4916,915,4907,915,4907,934xe" filled="true" fillcolor="#000000" stroked="false">
                <v:path arrowok="t"/>
                <v:fill type="solid"/>
              </v:shape>
            </v:group>
            <v:group style="position:absolute;left:4907;top:934;width:10;height:20" coordorigin="4907,934" coordsize="10,20">
              <v:shape style="position:absolute;left:4907;top:934;width:10;height:20" coordorigin="4907,934" coordsize="10,20" path="m4907,953l4916,953,4916,934,4907,934,4907,953xe" filled="true" fillcolor="#000000" stroked="false">
                <v:path arrowok="t"/>
                <v:fill type="solid"/>
              </v:shape>
            </v:group>
            <v:group style="position:absolute;left:4907;top:953;width:10;height:20" coordorigin="4907,953" coordsize="10,20">
              <v:shape style="position:absolute;left:4907;top:953;width:10;height:20" coordorigin="4907,953" coordsize="10,20" path="m4907,972l4916,972,4916,953,4907,953,4907,972xe" filled="true" fillcolor="#000000" stroked="false">
                <v:path arrowok="t"/>
                <v:fill type="solid"/>
              </v:shape>
            </v:group>
            <v:group style="position:absolute;left:4907;top:972;width:10;height:20" coordorigin="4907,972" coordsize="10,20">
              <v:shape style="position:absolute;left:4907;top:972;width:10;height:20" coordorigin="4907,972" coordsize="10,20" path="m4907,992l4916,992,4916,972,4907,972,4907,992xe" filled="true" fillcolor="#000000" stroked="false">
                <v:path arrowok="t"/>
                <v:fill type="solid"/>
              </v:shape>
            </v:group>
            <v:group style="position:absolute;left:4907;top:992;width:10;height:20" coordorigin="4907,992" coordsize="10,20">
              <v:shape style="position:absolute;left:4907;top:992;width:10;height:20" coordorigin="4907,992" coordsize="10,20" path="m4907,1011l4916,1011,4916,992,4907,992,4907,1011xe" filled="true" fillcolor="#000000" stroked="false">
                <v:path arrowok="t"/>
                <v:fill type="solid"/>
              </v:shape>
            </v:group>
            <v:group style="position:absolute;left:4907;top:1011;width:10;height:20" coordorigin="4907,1011" coordsize="10,20">
              <v:shape style="position:absolute;left:4907;top:1011;width:10;height:20" coordorigin="4907,1011" coordsize="10,20" path="m4907,1030l4916,1030,4916,1011,4907,1011,4907,1030xe" filled="true" fillcolor="#000000" stroked="false">
                <v:path arrowok="t"/>
                <v:fill type="solid"/>
              </v:shape>
            </v:group>
            <v:group style="position:absolute;left:4907;top:1030;width:10;height:20" coordorigin="4907,1030" coordsize="10,20">
              <v:shape style="position:absolute;left:4907;top:1030;width:10;height:20" coordorigin="4907,1030" coordsize="10,20" path="m4907,1049l4916,1049,4916,1030,4907,1030,4907,1049xe" filled="true" fillcolor="#000000" stroked="false">
                <v:path arrowok="t"/>
                <v:fill type="solid"/>
              </v:shape>
            </v:group>
            <v:group style="position:absolute;left:4907;top:1049;width:10;height:20" coordorigin="4907,1049" coordsize="10,20">
              <v:shape style="position:absolute;left:4907;top:1049;width:10;height:20" coordorigin="4907,1049" coordsize="10,20" path="m4907,1068l4916,1068,4916,1049,4907,1049,4907,1068xe" filled="true" fillcolor="#000000" stroked="false">
                <v:path arrowok="t"/>
                <v:fill type="solid"/>
              </v:shape>
            </v:group>
            <v:group style="position:absolute;left:4907;top:1068;width:10;height:20" coordorigin="4907,1068" coordsize="10,20">
              <v:shape style="position:absolute;left:4907;top:1068;width:10;height:20" coordorigin="4907,1068" coordsize="10,20" path="m4907,1088l4916,1088,4916,1068,4907,1068,4907,1088xe" filled="true" fillcolor="#000000" stroked="false">
                <v:path arrowok="t"/>
                <v:fill type="solid"/>
              </v:shape>
            </v:group>
            <v:group style="position:absolute;left:4907;top:1088;width:10;height:20" coordorigin="4907,1088" coordsize="10,20">
              <v:shape style="position:absolute;left:4907;top:1088;width:10;height:20" coordorigin="4907,1088" coordsize="10,20" path="m4907,1107l4916,1107,4916,1088,4907,1088,4907,1107xe" filled="true" fillcolor="#000000" stroked="false">
                <v:path arrowok="t"/>
                <v:fill type="solid"/>
              </v:shape>
            </v:group>
            <v:group style="position:absolute;left:4907;top:1107;width:10;height:20" coordorigin="4907,1107" coordsize="10,20">
              <v:shape style="position:absolute;left:4907;top:1107;width:10;height:20" coordorigin="4907,1107" coordsize="10,20" path="m4907,1126l4916,1126,4916,1107,4907,1107,4907,1126xe" filled="true" fillcolor="#000000" stroked="false">
                <v:path arrowok="t"/>
                <v:fill type="solid"/>
              </v:shape>
            </v:group>
            <v:group style="position:absolute;left:4907;top:1126;width:10;height:20" coordorigin="4907,1126" coordsize="10,20">
              <v:shape style="position:absolute;left:4907;top:1126;width:10;height:20" coordorigin="4907,1126" coordsize="10,20" path="m4907,1145l4916,1145,4916,1126,4907,1126,4907,1145xe" filled="true" fillcolor="#000000" stroked="false">
                <v:path arrowok="t"/>
                <v:fill type="solid"/>
              </v:shape>
            </v:group>
            <v:group style="position:absolute;left:4907;top:1145;width:10;height:20" coordorigin="4907,1145" coordsize="10,20">
              <v:shape style="position:absolute;left:4907;top:1145;width:10;height:20" coordorigin="4907,1145" coordsize="10,20" path="m4907,1164l4916,1164,4916,1145,4907,1145,4907,1164xe" filled="true" fillcolor="#000000" stroked="false">
                <v:path arrowok="t"/>
                <v:fill type="solid"/>
              </v:shape>
            </v:group>
            <v:group style="position:absolute;left:4907;top:1164;width:10;height:20" coordorigin="4907,1164" coordsize="10,20">
              <v:shape style="position:absolute;left:4907;top:1164;width:10;height:20" coordorigin="4907,1164" coordsize="10,20" path="m4907,1184l4916,1184,4916,1164,4907,1164,4907,1184xe" filled="true" fillcolor="#000000" stroked="false">
                <v:path arrowok="t"/>
                <v:fill type="solid"/>
              </v:shape>
            </v:group>
            <v:group style="position:absolute;left:4907;top:1184;width:10;height:20" coordorigin="4907,1184" coordsize="10,20">
              <v:shape style="position:absolute;left:4907;top:1184;width:10;height:20" coordorigin="4907,1184" coordsize="10,20" path="m4907,1203l4916,1203,4916,1184,4907,1184,4907,1203xe" filled="true" fillcolor="#000000" stroked="false">
                <v:path arrowok="t"/>
                <v:fill type="solid"/>
              </v:shape>
            </v:group>
            <v:group style="position:absolute;left:4907;top:1203;width:10;height:20" coordorigin="4907,1203" coordsize="10,20">
              <v:shape style="position:absolute;left:4907;top:1203;width:10;height:20" coordorigin="4907,1203" coordsize="10,20" path="m4907,1222l4916,1222,4916,1203,4907,1203,4907,1222xe" filled="true" fillcolor="#000000" stroked="false">
                <v:path arrowok="t"/>
                <v:fill type="solid"/>
              </v:shape>
            </v:group>
            <v:group style="position:absolute;left:4907;top:1222;width:10;height:20" coordorigin="4907,1222" coordsize="10,20">
              <v:shape style="position:absolute;left:4907;top:1222;width:10;height:20" coordorigin="4907,1222" coordsize="10,20" path="m4907,1241l4916,1241,4916,1222,4907,1222,4907,1241xe" filled="true" fillcolor="#000000" stroked="false">
                <v:path arrowok="t"/>
                <v:fill type="solid"/>
              </v:shape>
            </v:group>
            <v:group style="position:absolute;left:4907;top:1241;width:10;height:20" coordorigin="4907,1241" coordsize="10,20">
              <v:shape style="position:absolute;left:4907;top:1241;width:10;height:20" coordorigin="4907,1241" coordsize="10,20" path="m4907,1260l4916,1260,4916,1241,4907,1241,4907,1260xe" filled="true" fillcolor="#000000" stroked="false">
                <v:path arrowok="t"/>
                <v:fill type="solid"/>
              </v:shape>
            </v:group>
            <v:group style="position:absolute;left:4907;top:1266;width:10;height:2" coordorigin="4907,1266" coordsize="10,2">
              <v:shape style="position:absolute;left:4907;top:1266;width:10;height:2" coordorigin="4907,1266" coordsize="10,0" path="m4907,1266l4916,1266e" filled="false" stroked="true" strokeweight=".599980pt" strokecolor="#000000">
                <v:path arrowok="t"/>
              </v:shape>
              <v:shape style="position:absolute;left:1692;top:1272;width:1858;height:10" type="#_x0000_t75" stroked="false">
                <v:imagedata r:id="rId256" o:title=""/>
              </v:shape>
              <v:shape style="position:absolute;left:3545;top:1272;width:1361;height:10" type="#_x0000_t75" stroked="false">
                <v:imagedata r:id="rId257" o:title=""/>
              </v:shape>
              <v:shape style="position:absolute;left:4902;top:1272;width:2739;height:10" type="#_x0000_t75" stroked="false">
                <v:imagedata r:id="rId258" o:title=""/>
              </v:shape>
              <v:shape style="position:absolute;left:7636;top:1272;width:1371;height:10" type="#_x0000_t75" stroked="false">
                <v:imagedata r:id="rId259" o:title=""/>
              </v:shape>
              <v:shape style="position:absolute;left:9002;top:1272;width:1536;height:10" type="#_x0000_t75" stroked="false">
                <v:imagedata r:id="rId260" o:title=""/>
              </v:shape>
            </v:group>
            <v:group style="position:absolute;left:4907;top:1282;width:10;height:20" coordorigin="4907,1282" coordsize="10,20">
              <v:shape style="position:absolute;left:4907;top:1282;width:10;height:20" coordorigin="4907,1282" coordsize="10,20" path="m4907,1301l4916,1301,4916,1282,4907,1282,4907,1301xe" filled="true" fillcolor="#000000" stroked="false">
                <v:path arrowok="t"/>
                <v:fill type="solid"/>
              </v:shape>
            </v:group>
            <v:group style="position:absolute;left:4907;top:1301;width:10;height:20" coordorigin="4907,1301" coordsize="10,20">
              <v:shape style="position:absolute;left:4907;top:1301;width:10;height:20" coordorigin="4907,1301" coordsize="10,20" path="m4907,1320l4916,1320,4916,1301,4907,1301,4907,1320xe" filled="true" fillcolor="#000000" stroked="false">
                <v:path arrowok="t"/>
                <v:fill type="solid"/>
              </v:shape>
            </v:group>
            <v:group style="position:absolute;left:4907;top:1320;width:10;height:20" coordorigin="4907,1320" coordsize="10,20">
              <v:shape style="position:absolute;left:4907;top:1320;width:10;height:20" coordorigin="4907,1320" coordsize="10,20" path="m4907,1340l4916,1340,4916,1320,4907,1320,4907,1340xe" filled="true" fillcolor="#000000" stroked="false">
                <v:path arrowok="t"/>
                <v:fill type="solid"/>
              </v:shape>
            </v:group>
            <v:group style="position:absolute;left:4907;top:1340;width:10;height:20" coordorigin="4907,1340" coordsize="10,20">
              <v:shape style="position:absolute;left:4907;top:1340;width:10;height:20" coordorigin="4907,1340" coordsize="10,20" path="m4907,1359l4916,1359,4916,1340,4907,1340,4907,1359xe" filled="true" fillcolor="#000000" stroked="false">
                <v:path arrowok="t"/>
                <v:fill type="solid"/>
              </v:shape>
            </v:group>
            <v:group style="position:absolute;left:4907;top:1359;width:10;height:20" coordorigin="4907,1359" coordsize="10,20">
              <v:shape style="position:absolute;left:4907;top:1359;width:10;height:20" coordorigin="4907,1359" coordsize="10,20" path="m4907,1378l4916,1378,4916,1359,4907,1359,4907,1378xe" filled="true" fillcolor="#000000" stroked="false">
                <v:path arrowok="t"/>
                <v:fill type="solid"/>
              </v:shape>
            </v:group>
            <v:group style="position:absolute;left:4907;top:1378;width:10;height:20" coordorigin="4907,1378" coordsize="10,20">
              <v:shape style="position:absolute;left:4907;top:1378;width:10;height:20" coordorigin="4907,1378" coordsize="10,20" path="m4907,1397l4916,1397,4916,1378,4907,1378,4907,1397xe" filled="true" fillcolor="#000000" stroked="false">
                <v:path arrowok="t"/>
                <v:fill type="solid"/>
              </v:shape>
            </v:group>
            <v:group style="position:absolute;left:4907;top:1397;width:10;height:20" coordorigin="4907,1397" coordsize="10,20">
              <v:shape style="position:absolute;left:4907;top:1397;width:10;height:20" coordorigin="4907,1397" coordsize="10,20" path="m4907,1416l4916,1416,4916,1397,4907,1397,4907,1416xe" filled="true" fillcolor="#000000" stroked="false">
                <v:path arrowok="t"/>
                <v:fill type="solid"/>
              </v:shape>
            </v:group>
            <v:group style="position:absolute;left:4907;top:1416;width:10;height:20" coordorigin="4907,1416" coordsize="10,20">
              <v:shape style="position:absolute;left:4907;top:1416;width:10;height:20" coordorigin="4907,1416" coordsize="10,20" path="m4907,1436l4916,1436,4916,1416,4907,1416,4907,1436xe" filled="true" fillcolor="#000000" stroked="false">
                <v:path arrowok="t"/>
                <v:fill type="solid"/>
              </v:shape>
            </v:group>
            <v:group style="position:absolute;left:4907;top:1436;width:10;height:20" coordorigin="4907,1436" coordsize="10,20">
              <v:shape style="position:absolute;left:4907;top:1436;width:10;height:20" coordorigin="4907,1436" coordsize="10,20" path="m4907,1455l4916,1455,4916,1436,4907,1436,4907,1455xe" filled="true" fillcolor="#000000" stroked="false">
                <v:path arrowok="t"/>
                <v:fill type="solid"/>
              </v:shape>
            </v:group>
            <v:group style="position:absolute;left:4907;top:1455;width:10;height:20" coordorigin="4907,1455" coordsize="10,20">
              <v:shape style="position:absolute;left:4907;top:1455;width:10;height:20" coordorigin="4907,1455" coordsize="10,20" path="m4907,1474l4916,1474,4916,1455,4907,1455,4907,1474xe" filled="true" fillcolor="#000000" stroked="false">
                <v:path arrowok="t"/>
                <v:fill type="solid"/>
              </v:shape>
            </v:group>
            <v:group style="position:absolute;left:4907;top:1474;width:10;height:20" coordorigin="4907,1474" coordsize="10,20">
              <v:shape style="position:absolute;left:4907;top:1474;width:10;height:20" coordorigin="4907,1474" coordsize="10,20" path="m4907,1493l4916,1493,4916,1474,4907,1474,4907,1493xe" filled="true" fillcolor="#000000" stroked="false">
                <v:path arrowok="t"/>
                <v:fill type="solid"/>
              </v:shape>
            </v:group>
            <v:group style="position:absolute;left:4907;top:1493;width:10;height:20" coordorigin="4907,1493" coordsize="10,20">
              <v:shape style="position:absolute;left:4907;top:1493;width:10;height:20" coordorigin="4907,1493" coordsize="10,20" path="m4907,1512l4916,1512,4916,1493,4907,1493,4907,1512xe" filled="true" fillcolor="#000000" stroked="false">
                <v:path arrowok="t"/>
                <v:fill type="solid"/>
              </v:shape>
            </v:group>
            <v:group style="position:absolute;left:4907;top:1512;width:10;height:20" coordorigin="4907,1512" coordsize="10,20">
              <v:shape style="position:absolute;left:4907;top:1512;width:10;height:20" coordorigin="4907,1512" coordsize="10,20" path="m4907,1532l4916,1532,4916,1512,4907,1512,4907,1532xe" filled="true" fillcolor="#000000" stroked="false">
                <v:path arrowok="t"/>
                <v:fill type="solid"/>
              </v:shape>
            </v:group>
            <v:group style="position:absolute;left:4907;top:1532;width:10;height:20" coordorigin="4907,1532" coordsize="10,20">
              <v:shape style="position:absolute;left:4907;top:1532;width:10;height:20" coordorigin="4907,1532" coordsize="10,20" path="m4907,1551l4916,1551,4916,1532,4907,1532,4907,1551xe" filled="true" fillcolor="#000000" stroked="false">
                <v:path arrowok="t"/>
                <v:fill type="solid"/>
              </v:shape>
            </v:group>
            <v:group style="position:absolute;left:4907;top:1551;width:10;height:20" coordorigin="4907,1551" coordsize="10,20">
              <v:shape style="position:absolute;left:4907;top:1551;width:10;height:20" coordorigin="4907,1551" coordsize="10,20" path="m4907,1570l4916,1570,4916,1551,4907,1551,4907,1570xe" filled="true" fillcolor="#000000" stroked="false">
                <v:path arrowok="t"/>
                <v:fill type="solid"/>
              </v:shape>
            </v:group>
            <v:group style="position:absolute;left:4907;top:1570;width:10;height:20" coordorigin="4907,1570" coordsize="10,20">
              <v:shape style="position:absolute;left:4907;top:1570;width:10;height:20" coordorigin="4907,1570" coordsize="10,20" path="m4907,1589l4916,1589,4916,1570,4907,1570,4907,1589xe" filled="true" fillcolor="#000000" stroked="false">
                <v:path arrowok="t"/>
                <v:fill type="solid"/>
              </v:shape>
            </v:group>
            <v:group style="position:absolute;left:4907;top:1589;width:10;height:20" coordorigin="4907,1589" coordsize="10,20">
              <v:shape style="position:absolute;left:4907;top:1589;width:10;height:20" coordorigin="4907,1589" coordsize="10,20" path="m4907,1608l4916,1608,4916,1589,4907,1589,4907,1608xe" filled="true" fillcolor="#000000" stroked="false">
                <v:path arrowok="t"/>
                <v:fill type="solid"/>
              </v:shape>
            </v:group>
            <v:group style="position:absolute;left:4907;top:1608;width:10;height:20" coordorigin="4907,1608" coordsize="10,20">
              <v:shape style="position:absolute;left:4907;top:1608;width:10;height:20" coordorigin="4907,1608" coordsize="10,20" path="m4907,1628l4916,1628,4916,1608,4907,1608,4907,1628xe" filled="true" fillcolor="#000000" stroked="false">
                <v:path arrowok="t"/>
                <v:fill type="solid"/>
              </v:shape>
            </v:group>
            <v:group style="position:absolute;left:4907;top:1628;width:10;height:20" coordorigin="4907,1628" coordsize="10,20">
              <v:shape style="position:absolute;left:4907;top:1628;width:10;height:20" coordorigin="4907,1628" coordsize="10,20" path="m4907,1647l4916,1647,4916,1628,4907,1628,4907,1647xe" filled="true" fillcolor="#000000" stroked="false">
                <v:path arrowok="t"/>
                <v:fill type="solid"/>
              </v:shape>
            </v:group>
            <v:group style="position:absolute;left:4907;top:1647;width:10;height:20" coordorigin="4907,1647" coordsize="10,20">
              <v:shape style="position:absolute;left:4907;top:1647;width:10;height:20" coordorigin="4907,1647" coordsize="10,20" path="m4907,1666l4916,1666,4916,1647,4907,1647,4907,1666xe" filled="true" fillcolor="#000000" stroked="false">
                <v:path arrowok="t"/>
                <v:fill type="solid"/>
              </v:shape>
            </v:group>
            <v:group style="position:absolute;left:4907;top:1666;width:10;height:20" coordorigin="4907,1666" coordsize="10,20">
              <v:shape style="position:absolute;left:4907;top:1666;width:10;height:20" coordorigin="4907,1666" coordsize="10,20" path="m4907,1685l4916,1685,4916,1666,4907,1666,4907,1685xe" filled="true" fillcolor="#000000" stroked="false">
                <v:path arrowok="t"/>
                <v:fill type="solid"/>
              </v:shape>
            </v:group>
            <v:group style="position:absolute;left:4907;top:1685;width:10;height:20" coordorigin="4907,1685" coordsize="10,20">
              <v:shape style="position:absolute;left:4907;top:1685;width:10;height:20" coordorigin="4907,1685" coordsize="10,20" path="m4907,1704l4916,1704,4916,1685,4907,1685,4907,1704xe" filled="true" fillcolor="#000000" stroked="false">
                <v:path arrowok="t"/>
                <v:fill type="solid"/>
              </v:shape>
            </v:group>
            <v:group style="position:absolute;left:4907;top:1704;width:10;height:20" coordorigin="4907,1704" coordsize="10,20">
              <v:shape style="position:absolute;left:4907;top:1704;width:10;height:20" coordorigin="4907,1704" coordsize="10,20" path="m4907,1724l4916,1724,4916,1704,4907,1704,4907,1724xe" filled="true" fillcolor="#000000" stroked="false">
                <v:path arrowok="t"/>
                <v:fill type="solid"/>
              </v:shape>
            </v:group>
            <v:group style="position:absolute;left:4907;top:1730;width:10;height:2" coordorigin="4907,1730" coordsize="10,2">
              <v:shape style="position:absolute;left:4907;top:1730;width:10;height:2" coordorigin="4907,1730" coordsize="10,0" path="m4907,1730l4916,1730e" filled="false" stroked="true" strokeweight=".60004pt" strokecolor="#000000">
                <v:path arrowok="t"/>
              </v:shape>
              <v:shape style="position:absolute;left:1692;top:1736;width:1858;height:10" type="#_x0000_t75" stroked="false">
                <v:imagedata r:id="rId256" o:title=""/>
              </v:shape>
              <v:shape style="position:absolute;left:3545;top:1736;width:1361;height:10" type="#_x0000_t75" stroked="false">
                <v:imagedata r:id="rId257" o:title=""/>
              </v:shape>
              <v:shape style="position:absolute;left:4902;top:1736;width:2739;height:10" type="#_x0000_t75" stroked="false">
                <v:imagedata r:id="rId258" o:title=""/>
              </v:shape>
              <v:shape style="position:absolute;left:7636;top:1736;width:1371;height:10" type="#_x0000_t75" stroked="false">
                <v:imagedata r:id="rId259" o:title=""/>
              </v:shape>
              <v:shape style="position:absolute;left:9002;top:1736;width:1536;height:10" type="#_x0000_t75" stroked="false">
                <v:imagedata r:id="rId260" o:title=""/>
              </v:shape>
            </v:group>
            <v:group style="position:absolute;left:4907;top:1745;width:10;height:20" coordorigin="4907,1745" coordsize="10,20">
              <v:shape style="position:absolute;left:4907;top:1745;width:10;height:20" coordorigin="4907,1745" coordsize="10,20" path="m4907,1764l4916,1764,4916,1745,4907,1745,4907,1764xe" filled="true" fillcolor="#000000" stroked="false">
                <v:path arrowok="t"/>
                <v:fill type="solid"/>
              </v:shape>
            </v:group>
            <v:group style="position:absolute;left:4907;top:1764;width:10;height:20" coordorigin="4907,1764" coordsize="10,20">
              <v:shape style="position:absolute;left:4907;top:1764;width:10;height:20" coordorigin="4907,1764" coordsize="10,20" path="m4907,1784l4916,1784,4916,1764,4907,1764,4907,1784xe" filled="true" fillcolor="#000000" stroked="false">
                <v:path arrowok="t"/>
                <v:fill type="solid"/>
              </v:shape>
            </v:group>
            <v:group style="position:absolute;left:4907;top:1784;width:10;height:20" coordorigin="4907,1784" coordsize="10,20">
              <v:shape style="position:absolute;left:4907;top:1784;width:10;height:20" coordorigin="4907,1784" coordsize="10,20" path="m4907,1803l4916,1803,4916,1784,4907,1784,4907,1803xe" filled="true" fillcolor="#000000" stroked="false">
                <v:path arrowok="t"/>
                <v:fill type="solid"/>
              </v:shape>
            </v:group>
            <v:group style="position:absolute;left:4907;top:1803;width:10;height:20" coordorigin="4907,1803" coordsize="10,20">
              <v:shape style="position:absolute;left:4907;top:1803;width:10;height:20" coordorigin="4907,1803" coordsize="10,20" path="m4907,1822l4916,1822,4916,1803,4907,1803,4907,1822xe" filled="true" fillcolor="#000000" stroked="false">
                <v:path arrowok="t"/>
                <v:fill type="solid"/>
              </v:shape>
            </v:group>
            <v:group style="position:absolute;left:4907;top:1822;width:10;height:20" coordorigin="4907,1822" coordsize="10,20">
              <v:shape style="position:absolute;left:4907;top:1822;width:10;height:20" coordorigin="4907,1822" coordsize="10,20" path="m4907,1842l4916,1842,4916,1822,4907,1822,4907,1842xe" filled="true" fillcolor="#000000" stroked="false">
                <v:path arrowok="t"/>
                <v:fill type="solid"/>
              </v:shape>
            </v:group>
            <v:group style="position:absolute;left:4907;top:1842;width:10;height:20" coordorigin="4907,1842" coordsize="10,20">
              <v:shape style="position:absolute;left:4907;top:1842;width:10;height:20" coordorigin="4907,1842" coordsize="10,20" path="m4907,1861l4916,1861,4916,1842,4907,1842,4907,1861xe" filled="true" fillcolor="#000000" stroked="false">
                <v:path arrowok="t"/>
                <v:fill type="solid"/>
              </v:shape>
            </v:group>
            <v:group style="position:absolute;left:4907;top:1861;width:10;height:20" coordorigin="4907,1861" coordsize="10,20">
              <v:shape style="position:absolute;left:4907;top:1861;width:10;height:20" coordorigin="4907,1861" coordsize="10,20" path="m4907,1880l4916,1880,4916,1861,4907,1861,4907,1880xe" filled="true" fillcolor="#000000" stroked="false">
                <v:path arrowok="t"/>
                <v:fill type="solid"/>
              </v:shape>
            </v:group>
            <v:group style="position:absolute;left:4907;top:1880;width:10;height:20" coordorigin="4907,1880" coordsize="10,20">
              <v:shape style="position:absolute;left:4907;top:1880;width:10;height:20" coordorigin="4907,1880" coordsize="10,20" path="m4907,1899l4916,1899,4916,1880,4907,1880,4907,1899xe" filled="true" fillcolor="#000000" stroked="false">
                <v:path arrowok="t"/>
                <v:fill type="solid"/>
              </v:shape>
            </v:group>
            <v:group style="position:absolute;left:4907;top:1899;width:10;height:20" coordorigin="4907,1899" coordsize="10,20">
              <v:shape style="position:absolute;left:4907;top:1899;width:10;height:20" coordorigin="4907,1899" coordsize="10,20" path="m4907,1919l4916,1919,4916,1899,4907,1899,4907,1919xe" filled="true" fillcolor="#000000" stroked="false">
                <v:path arrowok="t"/>
                <v:fill type="solid"/>
              </v:shape>
            </v:group>
            <v:group style="position:absolute;left:4907;top:1919;width:10;height:20" coordorigin="4907,1919" coordsize="10,20">
              <v:shape style="position:absolute;left:4907;top:1919;width:10;height:20" coordorigin="4907,1919" coordsize="10,20" path="m4907,1938l4916,1938,4916,1919,4907,1919,4907,1938xe" filled="true" fillcolor="#000000" stroked="false">
                <v:path arrowok="t"/>
                <v:fill type="solid"/>
              </v:shape>
            </v:group>
            <v:group style="position:absolute;left:4907;top:1938;width:10;height:20" coordorigin="4907,1938" coordsize="10,20">
              <v:shape style="position:absolute;left:4907;top:1938;width:10;height:20" coordorigin="4907,1938" coordsize="10,20" path="m4907,1957l4916,1957,4916,1938,4907,1938,4907,1957xe" filled="true" fillcolor="#000000" stroked="false">
                <v:path arrowok="t"/>
                <v:fill type="solid"/>
              </v:shape>
            </v:group>
            <v:group style="position:absolute;left:4907;top:1957;width:10;height:20" coordorigin="4907,1957" coordsize="10,20">
              <v:shape style="position:absolute;left:4907;top:1957;width:10;height:20" coordorigin="4907,1957" coordsize="10,20" path="m4907,1976l4916,1976,4916,1957,4907,1957,4907,1976xe" filled="true" fillcolor="#000000" stroked="false">
                <v:path arrowok="t"/>
                <v:fill type="solid"/>
              </v:shape>
            </v:group>
            <v:group style="position:absolute;left:4907;top:1976;width:10;height:20" coordorigin="4907,1976" coordsize="10,20">
              <v:shape style="position:absolute;left:4907;top:1976;width:10;height:20" coordorigin="4907,1976" coordsize="10,20" path="m4907,1995l4916,1995,4916,1976,4907,1976,4907,1995xe" filled="true" fillcolor="#000000" stroked="false">
                <v:path arrowok="t"/>
                <v:fill type="solid"/>
              </v:shape>
            </v:group>
            <v:group style="position:absolute;left:4907;top:1995;width:10;height:20" coordorigin="4907,1995" coordsize="10,20">
              <v:shape style="position:absolute;left:4907;top:1995;width:10;height:20" coordorigin="4907,1995" coordsize="10,20" path="m4907,2015l4916,2015,4916,1995,4907,1995,4907,2015xe" filled="true" fillcolor="#000000" stroked="false">
                <v:path arrowok="t"/>
                <v:fill type="solid"/>
              </v:shape>
            </v:group>
            <v:group style="position:absolute;left:4907;top:2015;width:10;height:20" coordorigin="4907,2015" coordsize="10,20">
              <v:shape style="position:absolute;left:4907;top:2015;width:10;height:20" coordorigin="4907,2015" coordsize="10,20" path="m4907,2034l4916,2034,4916,2015,4907,2015,4907,2034xe" filled="true" fillcolor="#000000" stroked="false">
                <v:path arrowok="t"/>
                <v:fill type="solid"/>
              </v:shape>
            </v:group>
            <v:group style="position:absolute;left:4907;top:2034;width:10;height:20" coordorigin="4907,2034" coordsize="10,20">
              <v:shape style="position:absolute;left:4907;top:2034;width:10;height:20" coordorigin="4907,2034" coordsize="10,20" path="m4907,2053l4916,2053,4916,2034,4907,2034,4907,2053xe" filled="true" fillcolor="#000000" stroked="false">
                <v:path arrowok="t"/>
                <v:fill type="solid"/>
              </v:shape>
            </v:group>
            <v:group style="position:absolute;left:4907;top:2053;width:10;height:20" coordorigin="4907,2053" coordsize="10,20">
              <v:shape style="position:absolute;left:4907;top:2053;width:10;height:20" coordorigin="4907,2053" coordsize="10,20" path="m4907,2072l4916,2072,4916,2053,4907,2053,4907,2072xe" filled="true" fillcolor="#000000" stroked="false">
                <v:path arrowok="t"/>
                <v:fill type="solid"/>
              </v:shape>
            </v:group>
            <v:group style="position:absolute;left:4907;top:2072;width:10;height:20" coordorigin="4907,2072" coordsize="10,20">
              <v:shape style="position:absolute;left:4907;top:2072;width:10;height:20" coordorigin="4907,2072" coordsize="10,20" path="m4907,2091l4916,2091,4916,2072,4907,2072,4907,2091xe" filled="true" fillcolor="#000000" stroked="false">
                <v:path arrowok="t"/>
                <v:fill type="solid"/>
              </v:shape>
            </v:group>
            <v:group style="position:absolute;left:4907;top:2091;width:10;height:20" coordorigin="4907,2091" coordsize="10,20">
              <v:shape style="position:absolute;left:4907;top:2091;width:10;height:20" coordorigin="4907,2091" coordsize="10,20" path="m4907,2111l4916,2111,4916,2091,4907,2091,4907,2111xe" filled="true" fillcolor="#000000" stroked="false">
                <v:path arrowok="t"/>
                <v:fill type="solid"/>
              </v:shape>
            </v:group>
            <v:group style="position:absolute;left:4907;top:2111;width:10;height:20" coordorigin="4907,2111" coordsize="10,20">
              <v:shape style="position:absolute;left:4907;top:2111;width:10;height:20" coordorigin="4907,2111" coordsize="10,20" path="m4907,2130l4916,2130,4916,2111,4907,2111,4907,2130xe" filled="true" fillcolor="#000000" stroked="false">
                <v:path arrowok="t"/>
                <v:fill type="solid"/>
              </v:shape>
            </v:group>
            <v:group style="position:absolute;left:4907;top:2130;width:10;height:20" coordorigin="4907,2130" coordsize="10,20">
              <v:shape style="position:absolute;left:4907;top:2130;width:10;height:20" coordorigin="4907,2130" coordsize="10,20" path="m4907,2149l4916,2149,4916,2130,4907,2130,4907,2149xe" filled="true" fillcolor="#000000" stroked="false">
                <v:path arrowok="t"/>
                <v:fill type="solid"/>
              </v:shape>
            </v:group>
            <v:group style="position:absolute;left:4907;top:2149;width:10;height:20" coordorigin="4907,2149" coordsize="10,20">
              <v:shape style="position:absolute;left:4907;top:2149;width:10;height:20" coordorigin="4907,2149" coordsize="10,20" path="m4907,2168l4916,2168,4916,2149,4907,2149,4907,2168xe" filled="true" fillcolor="#000000" stroked="false">
                <v:path arrowok="t"/>
                <v:fill type="solid"/>
              </v:shape>
            </v:group>
            <v:group style="position:absolute;left:4907;top:2168;width:10;height:20" coordorigin="4907,2168" coordsize="10,20">
              <v:shape style="position:absolute;left:4907;top:2168;width:10;height:20" coordorigin="4907,2168" coordsize="10,20" path="m4907,2187l4916,2187,4916,2168,4907,2168,4907,2187xe" filled="true" fillcolor="#000000" stroked="false">
                <v:path arrowok="t"/>
                <v:fill type="solid"/>
              </v:shape>
            </v:group>
            <v:group style="position:absolute;left:4907;top:2195;width:10;height:2" coordorigin="4907,2195" coordsize="10,2">
              <v:shape style="position:absolute;left:4907;top:2195;width:10;height:2" coordorigin="4907,2195" coordsize="10,0" path="m4907,2195l4916,2195e" filled="false" stroked="true" strokeweight=".71997pt" strokecolor="#000000">
                <v:path arrowok="t"/>
              </v:shape>
              <v:shape style="position:absolute;left:1692;top:2111;width:1877;height:101" type="#_x0000_t75" stroked="false">
                <v:imagedata r:id="rId261" o:title=""/>
              </v:shape>
              <v:shape style="position:absolute;left:3545;top:2202;width:1361;height:10" type="#_x0000_t75" stroked="false">
                <v:imagedata r:id="rId257" o:title=""/>
              </v:shape>
              <v:shape style="position:absolute;left:4902;top:2202;width:2739;height:10" type="#_x0000_t75" stroked="false">
                <v:imagedata r:id="rId258" o:title=""/>
              </v:shape>
              <v:shape style="position:absolute;left:7636;top:2202;width:1371;height:10" type="#_x0000_t75" stroked="false">
                <v:imagedata r:id="rId259" o:title=""/>
              </v:shape>
              <v:shape style="position:absolute;left:9002;top:2202;width:1536;height:10" type="#_x0000_t75" stroked="false">
                <v:imagedata r:id="rId260" o:title=""/>
              </v:shape>
            </v:group>
            <v:group style="position:absolute;left:4907;top:2211;width:10;height:20" coordorigin="4907,2211" coordsize="10,20">
              <v:shape style="position:absolute;left:4907;top:2211;width:10;height:20" coordorigin="4907,2211" coordsize="10,20" path="m4907,2231l4916,2231,4916,2211,4907,2211,4907,2231xe" filled="true" fillcolor="#000000" stroked="false">
                <v:path arrowok="t"/>
                <v:fill type="solid"/>
              </v:shape>
            </v:group>
            <v:group style="position:absolute;left:4907;top:2231;width:10;height:20" coordorigin="4907,2231" coordsize="10,20">
              <v:shape style="position:absolute;left:4907;top:2231;width:10;height:20" coordorigin="4907,2231" coordsize="10,20" path="m4907,2250l4916,2250,4916,2231,4907,2231,4907,2250xe" filled="true" fillcolor="#000000" stroked="false">
                <v:path arrowok="t"/>
                <v:fill type="solid"/>
              </v:shape>
            </v:group>
            <v:group style="position:absolute;left:4907;top:2250;width:10;height:20" coordorigin="4907,2250" coordsize="10,20">
              <v:shape style="position:absolute;left:4907;top:2250;width:10;height:20" coordorigin="4907,2250" coordsize="10,20" path="m4907,2269l4916,2269,4916,2250,4907,2250,4907,2269xe" filled="true" fillcolor="#000000" stroked="false">
                <v:path arrowok="t"/>
                <v:fill type="solid"/>
              </v:shape>
            </v:group>
            <v:group style="position:absolute;left:4907;top:2269;width:10;height:20" coordorigin="4907,2269" coordsize="10,20">
              <v:shape style="position:absolute;left:4907;top:2269;width:10;height:20" coordorigin="4907,2269" coordsize="10,20" path="m4907,2288l4916,2288,4916,2269,4907,2269,4907,2288xe" filled="true" fillcolor="#000000" stroked="false">
                <v:path arrowok="t"/>
                <v:fill type="solid"/>
              </v:shape>
            </v:group>
            <v:group style="position:absolute;left:4907;top:2288;width:10;height:20" coordorigin="4907,2288" coordsize="10,20">
              <v:shape style="position:absolute;left:4907;top:2288;width:10;height:20" coordorigin="4907,2288" coordsize="10,20" path="m4907,2307l4916,2307,4916,2288,4907,2288,4907,2307xe" filled="true" fillcolor="#000000" stroked="false">
                <v:path arrowok="t"/>
                <v:fill type="solid"/>
              </v:shape>
            </v:group>
            <v:group style="position:absolute;left:4907;top:2307;width:10;height:20" coordorigin="4907,2307" coordsize="10,20">
              <v:shape style="position:absolute;left:4907;top:2307;width:10;height:20" coordorigin="4907,2307" coordsize="10,20" path="m4907,2327l4916,2327,4916,2307,4907,2307,4907,2327xe" filled="true" fillcolor="#000000" stroked="false">
                <v:path arrowok="t"/>
                <v:fill type="solid"/>
              </v:shape>
            </v:group>
            <v:group style="position:absolute;left:4907;top:2327;width:10;height:20" coordorigin="4907,2327" coordsize="10,20">
              <v:shape style="position:absolute;left:4907;top:2327;width:10;height:20" coordorigin="4907,2327" coordsize="10,20" path="m4907,2346l4916,2346,4916,2327,4907,2327,4907,2346xe" filled="true" fillcolor="#000000" stroked="false">
                <v:path arrowok="t"/>
                <v:fill type="solid"/>
              </v:shape>
            </v:group>
            <v:group style="position:absolute;left:4907;top:2346;width:10;height:20" coordorigin="4907,2346" coordsize="10,20">
              <v:shape style="position:absolute;left:4907;top:2346;width:10;height:20" coordorigin="4907,2346" coordsize="10,20" path="m4907,2365l4916,2365,4916,2346,4907,2346,4907,2365xe" filled="true" fillcolor="#000000" stroked="false">
                <v:path arrowok="t"/>
                <v:fill type="solid"/>
              </v:shape>
            </v:group>
            <v:group style="position:absolute;left:4907;top:2365;width:10;height:20" coordorigin="4907,2365" coordsize="10,20">
              <v:shape style="position:absolute;left:4907;top:2365;width:10;height:20" coordorigin="4907,2365" coordsize="10,20" path="m4907,2384l4916,2384,4916,2365,4907,2365,4907,2384xe" filled="true" fillcolor="#000000" stroked="false">
                <v:path arrowok="t"/>
                <v:fill type="solid"/>
              </v:shape>
            </v:group>
            <v:group style="position:absolute;left:4907;top:2384;width:10;height:20" coordorigin="4907,2384" coordsize="10,20">
              <v:shape style="position:absolute;left:4907;top:2384;width:10;height:20" coordorigin="4907,2384" coordsize="10,20" path="m4907,2403l4916,2403,4916,2384,4907,2384,4907,2403xe" filled="true" fillcolor="#000000" stroked="false">
                <v:path arrowok="t"/>
                <v:fill type="solid"/>
              </v:shape>
            </v:group>
            <v:group style="position:absolute;left:4907;top:2403;width:10;height:20" coordorigin="4907,2403" coordsize="10,20">
              <v:shape style="position:absolute;left:4907;top:2403;width:10;height:20" coordorigin="4907,2403" coordsize="10,20" path="m4907,2423l4916,2423,4916,2403,4907,2403,4907,2423xe" filled="true" fillcolor="#000000" stroked="false">
                <v:path arrowok="t"/>
                <v:fill type="solid"/>
              </v:shape>
            </v:group>
            <v:group style="position:absolute;left:4907;top:2423;width:10;height:20" coordorigin="4907,2423" coordsize="10,20">
              <v:shape style="position:absolute;left:4907;top:2423;width:10;height:20" coordorigin="4907,2423" coordsize="10,20" path="m4907,2442l4916,2442,4916,2423,4907,2423,4907,2442xe" filled="true" fillcolor="#000000" stroked="false">
                <v:path arrowok="t"/>
                <v:fill type="solid"/>
              </v:shape>
            </v:group>
            <v:group style="position:absolute;left:4907;top:2442;width:10;height:20" coordorigin="4907,2442" coordsize="10,20">
              <v:shape style="position:absolute;left:4907;top:2442;width:10;height:20" coordorigin="4907,2442" coordsize="10,20" path="m4907,2461l4916,2461,4916,2442,4907,2442,4907,2461xe" filled="true" fillcolor="#000000" stroked="false">
                <v:path arrowok="t"/>
                <v:fill type="solid"/>
              </v:shape>
            </v:group>
            <v:group style="position:absolute;left:4907;top:2461;width:10;height:20" coordorigin="4907,2461" coordsize="10,20">
              <v:shape style="position:absolute;left:4907;top:2461;width:10;height:20" coordorigin="4907,2461" coordsize="10,20" path="m4907,2480l4916,2480,4916,2461,4907,2461,4907,2480xe" filled="true" fillcolor="#000000" stroked="false">
                <v:path arrowok="t"/>
                <v:fill type="solid"/>
              </v:shape>
            </v:group>
            <v:group style="position:absolute;left:4907;top:2480;width:10;height:20" coordorigin="4907,2480" coordsize="10,20">
              <v:shape style="position:absolute;left:4907;top:2480;width:10;height:20" coordorigin="4907,2480" coordsize="10,20" path="m4907,2499l4916,2499,4916,2480,4907,2480,4907,2499xe" filled="true" fillcolor="#000000" stroked="false">
                <v:path arrowok="t"/>
                <v:fill type="solid"/>
              </v:shape>
            </v:group>
            <v:group style="position:absolute;left:4907;top:2499;width:10;height:20" coordorigin="4907,2499" coordsize="10,20">
              <v:shape style="position:absolute;left:4907;top:2499;width:10;height:20" coordorigin="4907,2499" coordsize="10,20" path="m4907,2519l4916,2519,4916,2499,4907,2499,4907,2519xe" filled="true" fillcolor="#000000" stroked="false">
                <v:path arrowok="t"/>
                <v:fill type="solid"/>
              </v:shape>
            </v:group>
            <v:group style="position:absolute;left:4907;top:2519;width:10;height:20" coordorigin="4907,2519" coordsize="10,20">
              <v:shape style="position:absolute;left:4907;top:2519;width:10;height:20" coordorigin="4907,2519" coordsize="10,20" path="m4907,2538l4916,2538,4916,2519,4907,2519,4907,2538xe" filled="true" fillcolor="#000000" stroked="false">
                <v:path arrowok="t"/>
                <v:fill type="solid"/>
              </v:shape>
            </v:group>
            <v:group style="position:absolute;left:4907;top:2538;width:10;height:20" coordorigin="4907,2538" coordsize="10,20">
              <v:shape style="position:absolute;left:4907;top:2538;width:10;height:20" coordorigin="4907,2538" coordsize="10,20" path="m4907,2557l4916,2557,4916,2538,4907,2538,4907,2557xe" filled="true" fillcolor="#000000" stroked="false">
                <v:path arrowok="t"/>
                <v:fill type="solid"/>
              </v:shape>
            </v:group>
            <v:group style="position:absolute;left:4907;top:2557;width:10;height:20" coordorigin="4907,2557" coordsize="10,20">
              <v:shape style="position:absolute;left:4907;top:2557;width:10;height:20" coordorigin="4907,2557" coordsize="10,20" path="m4907,2576l4916,2576,4916,2557,4907,2557,4907,2576xe" filled="true" fillcolor="#000000" stroked="false">
                <v:path arrowok="t"/>
                <v:fill type="solid"/>
              </v:shape>
            </v:group>
            <v:group style="position:absolute;left:4907;top:2576;width:10;height:20" coordorigin="4907,2576" coordsize="10,20">
              <v:shape style="position:absolute;left:4907;top:2576;width:10;height:20" coordorigin="4907,2576" coordsize="10,20" path="m4907,2595l4916,2595,4916,2576,4907,2576,4907,2595xe" filled="true" fillcolor="#000000" stroked="false">
                <v:path arrowok="t"/>
                <v:fill type="solid"/>
              </v:shape>
            </v:group>
            <v:group style="position:absolute;left:4907;top:2595;width:10;height:20" coordorigin="4907,2595" coordsize="10,20">
              <v:shape style="position:absolute;left:4907;top:2595;width:10;height:20" coordorigin="4907,2595" coordsize="10,20" path="m4907,2615l4916,2615,4916,2595,4907,2595,4907,2615xe" filled="true" fillcolor="#000000" stroked="false">
                <v:path arrowok="t"/>
                <v:fill type="solid"/>
              </v:shape>
            </v:group>
            <v:group style="position:absolute;left:4907;top:2615;width:10;height:20" coordorigin="4907,2615" coordsize="10,20">
              <v:shape style="position:absolute;left:4907;top:2615;width:10;height:20" coordorigin="4907,2615" coordsize="10,20" path="m4907,2634l4916,2634,4916,2615,4907,2615,4907,2634xe" filled="true" fillcolor="#000000" stroked="false">
                <v:path arrowok="t"/>
                <v:fill type="solid"/>
              </v:shape>
            </v:group>
            <v:group style="position:absolute;left:4907;top:2634;width:10;height:20" coordorigin="4907,2634" coordsize="10,20">
              <v:shape style="position:absolute;left:4907;top:2634;width:10;height:20" coordorigin="4907,2634" coordsize="10,20" path="m4907,2653l4916,2653,4916,2634,4907,2634,4907,2653xe" filled="true" fillcolor="#000000" stroked="false">
                <v:path arrowok="t"/>
                <v:fill type="solid"/>
              </v:shape>
            </v:group>
            <v:group style="position:absolute;left:4907;top:2659;width:10;height:2" coordorigin="4907,2659" coordsize="10,2">
              <v:shape style="position:absolute;left:4907;top:2659;width:10;height:2" coordorigin="4907,2659" coordsize="10,0" path="m4907,2659l4916,2659e" filled="false" stroked="true" strokeweight=".60004pt" strokecolor="#000000">
                <v:path arrowok="t"/>
              </v:shape>
              <v:shape style="position:absolute;left:1692;top:2665;width:1858;height:10" type="#_x0000_t75" stroked="false">
                <v:imagedata r:id="rId256" o:title=""/>
              </v:shape>
              <v:shape style="position:absolute;left:3545;top:2665;width:1361;height:10" type="#_x0000_t75" stroked="false">
                <v:imagedata r:id="rId257" o:title=""/>
              </v:shape>
              <v:shape style="position:absolute;left:4902;top:2665;width:2739;height:10" type="#_x0000_t75" stroked="false">
                <v:imagedata r:id="rId258" o:title=""/>
              </v:shape>
              <v:shape style="position:absolute;left:7636;top:2665;width:1371;height:10" type="#_x0000_t75" stroked="false">
                <v:imagedata r:id="rId259" o:title=""/>
              </v:shape>
              <v:shape style="position:absolute;left:9002;top:2665;width:1536;height:10" type="#_x0000_t75" stroked="false">
                <v:imagedata r:id="rId260" o:title=""/>
              </v:shape>
            </v:group>
            <v:group style="position:absolute;left:4907;top:2675;width:10;height:20" coordorigin="4907,2675" coordsize="10,20">
              <v:shape style="position:absolute;left:4907;top:2675;width:10;height:20" coordorigin="4907,2675" coordsize="10,20" path="m4907,2694l4916,2694,4916,2675,4907,2675,4907,2694xe" filled="true" fillcolor="#000000" stroked="false">
                <v:path arrowok="t"/>
                <v:fill type="solid"/>
              </v:shape>
            </v:group>
            <v:group style="position:absolute;left:4907;top:2694;width:10;height:20" coordorigin="4907,2694" coordsize="10,20">
              <v:shape style="position:absolute;left:4907;top:2694;width:10;height:20" coordorigin="4907,2694" coordsize="10,20" path="m4907,2713l4916,2713,4916,2694,4907,2694,4907,2713xe" filled="true" fillcolor="#000000" stroked="false">
                <v:path arrowok="t"/>
                <v:fill type="solid"/>
              </v:shape>
            </v:group>
            <v:group style="position:absolute;left:4907;top:2713;width:10;height:20" coordorigin="4907,2713" coordsize="10,20">
              <v:shape style="position:absolute;left:4907;top:2713;width:10;height:20" coordorigin="4907,2713" coordsize="10,20" path="m4907,2732l4916,2732,4916,2713,4907,2713,4907,2732xe" filled="true" fillcolor="#000000" stroked="false">
                <v:path arrowok="t"/>
                <v:fill type="solid"/>
              </v:shape>
            </v:group>
            <v:group style="position:absolute;left:4907;top:2732;width:10;height:20" coordorigin="4907,2732" coordsize="10,20">
              <v:shape style="position:absolute;left:4907;top:2732;width:10;height:20" coordorigin="4907,2732" coordsize="10,20" path="m4907,2751l4916,2751,4916,2732,4907,2732,4907,2751xe" filled="true" fillcolor="#000000" stroked="false">
                <v:path arrowok="t"/>
                <v:fill type="solid"/>
              </v:shape>
            </v:group>
            <v:group style="position:absolute;left:4907;top:2751;width:10;height:20" coordorigin="4907,2751" coordsize="10,20">
              <v:shape style="position:absolute;left:4907;top:2751;width:10;height:20" coordorigin="4907,2751" coordsize="10,20" path="m4907,2771l4916,2771,4916,2751,4907,2751,4907,2771xe" filled="true" fillcolor="#000000" stroked="false">
                <v:path arrowok="t"/>
                <v:fill type="solid"/>
              </v:shape>
            </v:group>
            <v:group style="position:absolute;left:4907;top:2771;width:10;height:20" coordorigin="4907,2771" coordsize="10,20">
              <v:shape style="position:absolute;left:4907;top:2771;width:10;height:20" coordorigin="4907,2771" coordsize="10,20" path="m4907,2790l4916,2790,4916,2771,4907,2771,4907,2790xe" filled="true" fillcolor="#000000" stroked="false">
                <v:path arrowok="t"/>
                <v:fill type="solid"/>
              </v:shape>
            </v:group>
            <v:group style="position:absolute;left:4907;top:2790;width:10;height:20" coordorigin="4907,2790" coordsize="10,20">
              <v:shape style="position:absolute;left:4907;top:2790;width:10;height:20" coordorigin="4907,2790" coordsize="10,20" path="m4907,2809l4916,2809,4916,2790,4907,2790,4907,2809xe" filled="true" fillcolor="#000000" stroked="false">
                <v:path arrowok="t"/>
                <v:fill type="solid"/>
              </v:shape>
            </v:group>
            <v:group style="position:absolute;left:4907;top:2809;width:10;height:20" coordorigin="4907,2809" coordsize="10,20">
              <v:shape style="position:absolute;left:4907;top:2809;width:10;height:20" coordorigin="4907,2809" coordsize="10,20" path="m4907,2828l4916,2828,4916,2809,4907,2809,4907,2828xe" filled="true" fillcolor="#000000" stroked="false">
                <v:path arrowok="t"/>
                <v:fill type="solid"/>
              </v:shape>
            </v:group>
            <v:group style="position:absolute;left:4907;top:2828;width:10;height:20" coordorigin="4907,2828" coordsize="10,20">
              <v:shape style="position:absolute;left:4907;top:2828;width:10;height:20" coordorigin="4907,2828" coordsize="10,20" path="m4907,2847l4916,2847,4916,2828,4907,2828,4907,2847xe" filled="true" fillcolor="#000000" stroked="false">
                <v:path arrowok="t"/>
                <v:fill type="solid"/>
              </v:shape>
            </v:group>
            <v:group style="position:absolute;left:4907;top:2847;width:10;height:20" coordorigin="4907,2847" coordsize="10,20">
              <v:shape style="position:absolute;left:4907;top:2847;width:10;height:20" coordorigin="4907,2847" coordsize="10,20" path="m4907,2867l4916,2867,4916,2847,4907,2847,4907,2867xe" filled="true" fillcolor="#000000" stroked="false">
                <v:path arrowok="t"/>
                <v:fill type="solid"/>
              </v:shape>
            </v:group>
            <v:group style="position:absolute;left:4907;top:2867;width:10;height:20" coordorigin="4907,2867" coordsize="10,20">
              <v:shape style="position:absolute;left:4907;top:2867;width:10;height:20" coordorigin="4907,2867" coordsize="10,20" path="m4907,2886l4916,2886,4916,2867,4907,2867,4907,2886xe" filled="true" fillcolor="#000000" stroked="false">
                <v:path arrowok="t"/>
                <v:fill type="solid"/>
              </v:shape>
            </v:group>
            <v:group style="position:absolute;left:4907;top:2886;width:10;height:20" coordorigin="4907,2886" coordsize="10,20">
              <v:shape style="position:absolute;left:4907;top:2886;width:10;height:20" coordorigin="4907,2886" coordsize="10,20" path="m4907,2905l4916,2905,4916,2886,4907,2886,4907,2905xe" filled="true" fillcolor="#000000" stroked="false">
                <v:path arrowok="t"/>
                <v:fill type="solid"/>
              </v:shape>
            </v:group>
            <v:group style="position:absolute;left:4907;top:2905;width:10;height:20" coordorigin="4907,2905" coordsize="10,20">
              <v:shape style="position:absolute;left:4907;top:2905;width:10;height:20" coordorigin="4907,2905" coordsize="10,20" path="m4907,2924l4916,2924,4916,2905,4907,2905,4907,2924xe" filled="true" fillcolor="#000000" stroked="false">
                <v:path arrowok="t"/>
                <v:fill type="solid"/>
              </v:shape>
            </v:group>
            <v:group style="position:absolute;left:4907;top:2924;width:10;height:20" coordorigin="4907,2924" coordsize="10,20">
              <v:shape style="position:absolute;left:4907;top:2924;width:10;height:20" coordorigin="4907,2924" coordsize="10,20" path="m4907,2943l4916,2943,4916,2924,4907,2924,4907,2943xe" filled="true" fillcolor="#000000" stroked="false">
                <v:path arrowok="t"/>
                <v:fill type="solid"/>
              </v:shape>
            </v:group>
            <v:group style="position:absolute;left:4907;top:2943;width:10;height:20" coordorigin="4907,2943" coordsize="10,20">
              <v:shape style="position:absolute;left:4907;top:2943;width:10;height:20" coordorigin="4907,2943" coordsize="10,20" path="m4907,2963l4916,2963,4916,2943,4907,2943,4907,2963xe" filled="true" fillcolor="#000000" stroked="false">
                <v:path arrowok="t"/>
                <v:fill type="solid"/>
              </v:shape>
            </v:group>
            <v:group style="position:absolute;left:4907;top:2963;width:10;height:20" coordorigin="4907,2963" coordsize="10,20">
              <v:shape style="position:absolute;left:4907;top:2963;width:10;height:20" coordorigin="4907,2963" coordsize="10,20" path="m4907,2982l4916,2982,4916,2963,4907,2963,4907,2982xe" filled="true" fillcolor="#000000" stroked="false">
                <v:path arrowok="t"/>
                <v:fill type="solid"/>
              </v:shape>
            </v:group>
            <v:group style="position:absolute;left:4907;top:2982;width:10;height:20" coordorigin="4907,2982" coordsize="10,20">
              <v:shape style="position:absolute;left:4907;top:2982;width:10;height:20" coordorigin="4907,2982" coordsize="10,20" path="m4907,3001l4916,3001,4916,2982,4907,2982,4907,3001xe" filled="true" fillcolor="#000000" stroked="false">
                <v:path arrowok="t"/>
                <v:fill type="solid"/>
              </v:shape>
            </v:group>
            <v:group style="position:absolute;left:4907;top:3001;width:10;height:20" coordorigin="4907,3001" coordsize="10,20">
              <v:shape style="position:absolute;left:4907;top:3001;width:10;height:20" coordorigin="4907,3001" coordsize="10,20" path="m4907,3020l4916,3020,4916,3001,4907,3001,4907,3020xe" filled="true" fillcolor="#000000" stroked="false">
                <v:path arrowok="t"/>
                <v:fill type="solid"/>
              </v:shape>
            </v:group>
            <v:group style="position:absolute;left:4907;top:3020;width:10;height:20" coordorigin="4907,3020" coordsize="10,20">
              <v:shape style="position:absolute;left:4907;top:3020;width:10;height:20" coordorigin="4907,3020" coordsize="10,20" path="m4907,3039l4916,3039,4916,3020,4907,3020,4907,3039xe" filled="true" fillcolor="#000000" stroked="false">
                <v:path arrowok="t"/>
                <v:fill type="solid"/>
              </v:shape>
            </v:group>
            <v:group style="position:absolute;left:4907;top:3039;width:10;height:20" coordorigin="4907,3039" coordsize="10,20">
              <v:shape style="position:absolute;left:4907;top:3039;width:10;height:20" coordorigin="4907,3039" coordsize="10,20" path="m4907,3059l4916,3059,4916,3039,4907,3039,4907,3059xe" filled="true" fillcolor="#000000" stroked="false">
                <v:path arrowok="t"/>
                <v:fill type="solid"/>
              </v:shape>
            </v:group>
            <v:group style="position:absolute;left:4907;top:3059;width:10;height:20" coordorigin="4907,3059" coordsize="10,20">
              <v:shape style="position:absolute;left:4907;top:3059;width:10;height:20" coordorigin="4907,3059" coordsize="10,20" path="m4907,3078l4916,3078,4916,3059,4907,3059,4907,3078xe" filled="true" fillcolor="#000000" stroked="false">
                <v:path arrowok="t"/>
                <v:fill type="solid"/>
              </v:shape>
            </v:group>
            <v:group style="position:absolute;left:4907;top:3078;width:10;height:20" coordorigin="4907,3078" coordsize="10,20">
              <v:shape style="position:absolute;left:4907;top:3078;width:10;height:20" coordorigin="4907,3078" coordsize="10,20" path="m4907,3097l4916,3097,4916,3078,4907,3078,4907,3097xe" filled="true" fillcolor="#000000" stroked="false">
                <v:path arrowok="t"/>
                <v:fill type="solid"/>
              </v:shape>
            </v:group>
            <v:group style="position:absolute;left:4907;top:3097;width:10;height:20" coordorigin="4907,3097" coordsize="10,20">
              <v:shape style="position:absolute;left:4907;top:3097;width:10;height:20" coordorigin="4907,3097" coordsize="10,20" path="m4907,3116l4916,3116,4916,3097,4907,3097,4907,3116xe" filled="true" fillcolor="#000000" stroked="false">
                <v:path arrowok="t"/>
                <v:fill type="solid"/>
              </v:shape>
            </v:group>
            <v:group style="position:absolute;left:4907;top:3123;width:10;height:2" coordorigin="4907,3123" coordsize="10,2">
              <v:shape style="position:absolute;left:4907;top:3123;width:10;height:2" coordorigin="4907,3123" coordsize="10,0" path="m4907,3123l4916,3123e" filled="false" stroked="true" strokeweight=".71997pt" strokecolor="#000000">
                <v:path arrowok="t"/>
              </v:shape>
              <v:shape style="position:absolute;left:1692;top:3039;width:1877;height:101" type="#_x0000_t75" stroked="false">
                <v:imagedata r:id="rId262" o:title=""/>
              </v:shape>
              <v:shape style="position:absolute;left:3545;top:3131;width:1361;height:10" type="#_x0000_t75" stroked="false">
                <v:imagedata r:id="rId257" o:title=""/>
              </v:shape>
              <v:shape style="position:absolute;left:4902;top:3131;width:2739;height:10" type="#_x0000_t75" stroked="false">
                <v:imagedata r:id="rId258" o:title=""/>
              </v:shape>
              <v:shape style="position:absolute;left:7636;top:3131;width:1371;height:10" type="#_x0000_t75" stroked="false">
                <v:imagedata r:id="rId259" o:title=""/>
              </v:shape>
              <v:shape style="position:absolute;left:9002;top:3131;width:1536;height:10" type="#_x0000_t75" stroked="false">
                <v:imagedata r:id="rId260" o:title=""/>
              </v:shape>
            </v:group>
            <v:group style="position:absolute;left:4907;top:3140;width:10;height:20" coordorigin="4907,3140" coordsize="10,20">
              <v:shape style="position:absolute;left:4907;top:3140;width:10;height:20" coordorigin="4907,3140" coordsize="10,20" path="m4907,3159l4916,3159,4916,3140,4907,3140,4907,3159xe" filled="true" fillcolor="#000000" stroked="false">
                <v:path arrowok="t"/>
                <v:fill type="solid"/>
              </v:shape>
            </v:group>
            <v:group style="position:absolute;left:4907;top:3159;width:10;height:20" coordorigin="4907,3159" coordsize="10,20">
              <v:shape style="position:absolute;left:4907;top:3159;width:10;height:20" coordorigin="4907,3159" coordsize="10,20" path="m4907,3179l4916,3179,4916,3159,4907,3159,4907,3179xe" filled="true" fillcolor="#000000" stroked="false">
                <v:path arrowok="t"/>
                <v:fill type="solid"/>
              </v:shape>
            </v:group>
            <v:group style="position:absolute;left:4907;top:3179;width:10;height:20" coordorigin="4907,3179" coordsize="10,20">
              <v:shape style="position:absolute;left:4907;top:3179;width:10;height:20" coordorigin="4907,3179" coordsize="10,20" path="m4907,3198l4916,3198,4916,3179,4907,3179,4907,3198xe" filled="true" fillcolor="#000000" stroked="false">
                <v:path arrowok="t"/>
                <v:fill type="solid"/>
              </v:shape>
            </v:group>
            <v:group style="position:absolute;left:4907;top:3198;width:10;height:20" coordorigin="4907,3198" coordsize="10,20">
              <v:shape style="position:absolute;left:4907;top:3198;width:10;height:20" coordorigin="4907,3198" coordsize="10,20" path="m4907,3217l4916,3217,4916,3198,4907,3198,4907,3217xe" filled="true" fillcolor="#000000" stroked="false">
                <v:path arrowok="t"/>
                <v:fill type="solid"/>
              </v:shape>
            </v:group>
            <v:group style="position:absolute;left:4907;top:3217;width:10;height:20" coordorigin="4907,3217" coordsize="10,20">
              <v:shape style="position:absolute;left:4907;top:3217;width:10;height:20" coordorigin="4907,3217" coordsize="10,20" path="m4907,3236l4916,3236,4916,3217,4907,3217,4907,3236xe" filled="true" fillcolor="#000000" stroked="false">
                <v:path arrowok="t"/>
                <v:fill type="solid"/>
              </v:shape>
            </v:group>
            <v:group style="position:absolute;left:4907;top:3236;width:10;height:20" coordorigin="4907,3236" coordsize="10,20">
              <v:shape style="position:absolute;left:4907;top:3236;width:10;height:20" coordorigin="4907,3236" coordsize="10,20" path="m4907,3255l4916,3255,4916,3236,4907,3236,4907,3255xe" filled="true" fillcolor="#000000" stroked="false">
                <v:path arrowok="t"/>
                <v:fill type="solid"/>
              </v:shape>
            </v:group>
            <v:group style="position:absolute;left:4907;top:3255;width:10;height:20" coordorigin="4907,3255" coordsize="10,20">
              <v:shape style="position:absolute;left:4907;top:3255;width:10;height:20" coordorigin="4907,3255" coordsize="10,20" path="m4907,3275l4916,3275,4916,3255,4907,3255,4907,3275xe" filled="true" fillcolor="#000000" stroked="false">
                <v:path arrowok="t"/>
                <v:fill type="solid"/>
              </v:shape>
            </v:group>
            <v:group style="position:absolute;left:4907;top:3275;width:10;height:20" coordorigin="4907,3275" coordsize="10,20">
              <v:shape style="position:absolute;left:4907;top:3275;width:10;height:20" coordorigin="4907,3275" coordsize="10,20" path="m4907,3294l4916,3294,4916,3275,4907,3275,4907,3294xe" filled="true" fillcolor="#000000" stroked="false">
                <v:path arrowok="t"/>
                <v:fill type="solid"/>
              </v:shape>
            </v:group>
            <v:group style="position:absolute;left:4907;top:3294;width:10;height:20" coordorigin="4907,3294" coordsize="10,20">
              <v:shape style="position:absolute;left:4907;top:3294;width:10;height:20" coordorigin="4907,3294" coordsize="10,20" path="m4907,3313l4916,3313,4916,3294,4907,3294,4907,3313xe" filled="true" fillcolor="#000000" stroked="false">
                <v:path arrowok="t"/>
                <v:fill type="solid"/>
              </v:shape>
            </v:group>
            <v:group style="position:absolute;left:4907;top:3313;width:10;height:20" coordorigin="4907,3313" coordsize="10,20">
              <v:shape style="position:absolute;left:4907;top:3313;width:10;height:20" coordorigin="4907,3313" coordsize="10,20" path="m4907,3332l4916,3332,4916,3313,4907,3313,4907,3332xe" filled="true" fillcolor="#000000" stroked="false">
                <v:path arrowok="t"/>
                <v:fill type="solid"/>
              </v:shape>
            </v:group>
            <v:group style="position:absolute;left:4907;top:3332;width:10;height:20" coordorigin="4907,3332" coordsize="10,20">
              <v:shape style="position:absolute;left:4907;top:3332;width:10;height:20" coordorigin="4907,3332" coordsize="10,20" path="m4907,3351l4916,3351,4916,3332,4907,3332,4907,3351xe" filled="true" fillcolor="#000000" stroked="false">
                <v:path arrowok="t"/>
                <v:fill type="solid"/>
              </v:shape>
            </v:group>
            <v:group style="position:absolute;left:4907;top:3351;width:10;height:20" coordorigin="4907,3351" coordsize="10,20">
              <v:shape style="position:absolute;left:4907;top:3351;width:10;height:20" coordorigin="4907,3351" coordsize="10,20" path="m4907,3371l4916,3371,4916,3351,4907,3351,4907,3371xe" filled="true" fillcolor="#000000" stroked="false">
                <v:path arrowok="t"/>
                <v:fill type="solid"/>
              </v:shape>
            </v:group>
            <v:group style="position:absolute;left:4907;top:3371;width:10;height:20" coordorigin="4907,3371" coordsize="10,20">
              <v:shape style="position:absolute;left:4907;top:3371;width:10;height:20" coordorigin="4907,3371" coordsize="10,20" path="m4907,3390l4916,3390,4916,3371,4907,3371,4907,3390xe" filled="true" fillcolor="#000000" stroked="false">
                <v:path arrowok="t"/>
                <v:fill type="solid"/>
              </v:shape>
            </v:group>
            <v:group style="position:absolute;left:4907;top:3390;width:10;height:20" coordorigin="4907,3390" coordsize="10,20">
              <v:shape style="position:absolute;left:4907;top:3390;width:10;height:20" coordorigin="4907,3390" coordsize="10,20" path="m4907,3409l4916,3409,4916,3390,4907,3390,4907,3409xe" filled="true" fillcolor="#000000" stroked="false">
                <v:path arrowok="t"/>
                <v:fill type="solid"/>
              </v:shape>
            </v:group>
            <v:group style="position:absolute;left:4907;top:3409;width:10;height:20" coordorigin="4907,3409" coordsize="10,20">
              <v:shape style="position:absolute;left:4907;top:3409;width:10;height:20" coordorigin="4907,3409" coordsize="10,20" path="m4907,3428l4916,3428,4916,3409,4907,3409,4907,3428xe" filled="true" fillcolor="#000000" stroked="false">
                <v:path arrowok="t"/>
                <v:fill type="solid"/>
              </v:shape>
            </v:group>
            <v:group style="position:absolute;left:4907;top:3428;width:10;height:20" coordorigin="4907,3428" coordsize="10,20">
              <v:shape style="position:absolute;left:4907;top:3428;width:10;height:20" coordorigin="4907,3428" coordsize="10,20" path="m4907,3447l4916,3447,4916,3428,4907,3428,4907,3447xe" filled="true" fillcolor="#000000" stroked="false">
                <v:path arrowok="t"/>
                <v:fill type="solid"/>
              </v:shape>
            </v:group>
            <v:group style="position:absolute;left:4907;top:3447;width:10;height:20" coordorigin="4907,3447" coordsize="10,20">
              <v:shape style="position:absolute;left:4907;top:3447;width:10;height:20" coordorigin="4907,3447" coordsize="10,20" path="m4907,3467l4916,3467,4916,3447,4907,3447,4907,3467xe" filled="true" fillcolor="#000000" stroked="false">
                <v:path arrowok="t"/>
                <v:fill type="solid"/>
              </v:shape>
            </v:group>
            <v:group style="position:absolute;left:4907;top:3467;width:10;height:20" coordorigin="4907,3467" coordsize="10,20">
              <v:shape style="position:absolute;left:4907;top:3467;width:10;height:20" coordorigin="4907,3467" coordsize="10,20" path="m4907,3486l4916,3486,4916,3467,4907,3467,4907,3486xe" filled="true" fillcolor="#000000" stroked="false">
                <v:path arrowok="t"/>
                <v:fill type="solid"/>
              </v:shape>
            </v:group>
            <v:group style="position:absolute;left:4907;top:3486;width:10;height:20" coordorigin="4907,3486" coordsize="10,20">
              <v:shape style="position:absolute;left:4907;top:3486;width:10;height:20" coordorigin="4907,3486" coordsize="10,20" path="m4907,3505l4916,3505,4916,3486,4907,3486,4907,3505xe" filled="true" fillcolor="#000000" stroked="false">
                <v:path arrowok="t"/>
                <v:fill type="solid"/>
              </v:shape>
            </v:group>
            <v:group style="position:absolute;left:4907;top:3505;width:10;height:20" coordorigin="4907,3505" coordsize="10,20">
              <v:shape style="position:absolute;left:4907;top:3505;width:10;height:20" coordorigin="4907,3505" coordsize="10,20" path="m4907,3524l4916,3524,4916,3505,4907,3505,4907,3524xe" filled="true" fillcolor="#000000" stroked="false">
                <v:path arrowok="t"/>
                <v:fill type="solid"/>
              </v:shape>
            </v:group>
            <v:group style="position:absolute;left:4907;top:3524;width:10;height:20" coordorigin="4907,3524" coordsize="10,20">
              <v:shape style="position:absolute;left:4907;top:3524;width:10;height:20" coordorigin="4907,3524" coordsize="10,20" path="m4907,3543l4916,3543,4916,3524,4907,3524,4907,3543xe" filled="true" fillcolor="#000000" stroked="false">
                <v:path arrowok="t"/>
                <v:fill type="solid"/>
              </v:shape>
            </v:group>
            <v:group style="position:absolute;left:4907;top:3543;width:10;height:20" coordorigin="4907,3543" coordsize="10,20">
              <v:shape style="position:absolute;left:4907;top:3543;width:10;height:20" coordorigin="4907,3543" coordsize="10,20" path="m4907,3563l4916,3563,4916,3543,4907,3543,4907,3563xe" filled="true" fillcolor="#000000" stroked="false">
                <v:path arrowok="t"/>
                <v:fill type="solid"/>
              </v:shape>
            </v:group>
            <v:group style="position:absolute;left:4907;top:3563;width:10;height:20" coordorigin="4907,3563" coordsize="10,20">
              <v:shape style="position:absolute;left:4907;top:3563;width:10;height:20" coordorigin="4907,3563" coordsize="10,20" path="m4907,3582l4916,3582,4916,3563,4907,3563,4907,3582xe" filled="true" fillcolor="#000000" stroked="false">
                <v:path arrowok="t"/>
                <v:fill type="solid"/>
              </v:shape>
            </v:group>
            <v:group style="position:absolute;left:4907;top:3588;width:10;height:2" coordorigin="4907,3588" coordsize="10,2">
              <v:shape style="position:absolute;left:4907;top:3588;width:10;height:2" coordorigin="4907,3588" coordsize="10,0" path="m4907,3588l4916,3588e" filled="false" stroked="true" strokeweight=".60004pt" strokecolor="#000000">
                <v:path arrowok="t"/>
              </v:shape>
              <v:shape style="position:absolute;left:1692;top:3594;width:1858;height:10" type="#_x0000_t75" stroked="false">
                <v:imagedata r:id="rId256" o:title=""/>
              </v:shape>
              <v:shape style="position:absolute;left:3545;top:3594;width:1361;height:10" type="#_x0000_t75" stroked="false">
                <v:imagedata r:id="rId263" o:title=""/>
              </v:shape>
              <v:shape style="position:absolute;left:4902;top:3594;width:1370;height:10" type="#_x0000_t75" stroked="false">
                <v:imagedata r:id="rId264" o:title=""/>
              </v:shape>
              <v:shape style="position:absolute;left:6267;top:3594;width:1373;height:10" type="#_x0000_t75" stroked="false">
                <v:imagedata r:id="rId265" o:title=""/>
              </v:shape>
              <v:shape style="position:absolute;left:7636;top:3594;width:1371;height:10" type="#_x0000_t75" stroked="false">
                <v:imagedata r:id="rId266" o:title=""/>
              </v:shape>
              <v:shape style="position:absolute;left:9002;top:3594;width:1536;height:10" type="#_x0000_t75" stroked="false">
                <v:imagedata r:id="rId267" o:title=""/>
              </v:shape>
            </v:group>
            <v:group style="position:absolute;left:4907;top:3603;width:10;height:20" coordorigin="4907,3603" coordsize="10,20">
              <v:shape style="position:absolute;left:4907;top:3603;width:10;height:20" coordorigin="4907,3603" coordsize="10,20" path="m4907,3623l4916,3623,4916,3603,4907,3603,4907,3623xe" filled="true" fillcolor="#000000" stroked="false">
                <v:path arrowok="t"/>
                <v:fill type="solid"/>
              </v:shape>
            </v:group>
            <v:group style="position:absolute;left:4907;top:3623;width:10;height:20" coordorigin="4907,3623" coordsize="10,20">
              <v:shape style="position:absolute;left:4907;top:3623;width:10;height:20" coordorigin="4907,3623" coordsize="10,20" path="m4907,3642l4916,3642,4916,3623,4907,3623,4907,3642xe" filled="true" fillcolor="#000000" stroked="false">
                <v:path arrowok="t"/>
                <v:fill type="solid"/>
              </v:shape>
            </v:group>
            <v:group style="position:absolute;left:4907;top:3642;width:10;height:20" coordorigin="4907,3642" coordsize="10,20">
              <v:shape style="position:absolute;left:4907;top:3642;width:10;height:20" coordorigin="4907,3642" coordsize="10,20" path="m4907,3661l4916,3661,4916,3642,4907,3642,4907,3661xe" filled="true" fillcolor="#000000" stroked="false">
                <v:path arrowok="t"/>
                <v:fill type="solid"/>
              </v:shape>
            </v:group>
            <v:group style="position:absolute;left:4907;top:3661;width:10;height:20" coordorigin="4907,3661" coordsize="10,20">
              <v:shape style="position:absolute;left:4907;top:3661;width:10;height:20" coordorigin="4907,3661" coordsize="10,20" path="m4907,3680l4916,3680,4916,3661,4907,3661,4907,3680xe" filled="true" fillcolor="#000000" stroked="false">
                <v:path arrowok="t"/>
                <v:fill type="solid"/>
              </v:shape>
            </v:group>
            <v:group style="position:absolute;left:4907;top:3680;width:10;height:20" coordorigin="4907,3680" coordsize="10,20">
              <v:shape style="position:absolute;left:4907;top:3680;width:10;height:20" coordorigin="4907,3680" coordsize="10,20" path="m4907,3699l4916,3699,4916,3680,4907,3680,4907,3699xe" filled="true" fillcolor="#000000" stroked="false">
                <v:path arrowok="t"/>
                <v:fill type="solid"/>
              </v:shape>
            </v:group>
            <v:group style="position:absolute;left:4907;top:3699;width:10;height:20" coordorigin="4907,3699" coordsize="10,20">
              <v:shape style="position:absolute;left:4907;top:3699;width:10;height:20" coordorigin="4907,3699" coordsize="10,20" path="m4907,3719l4916,3719,4916,3699,4907,3699,4907,3719xe" filled="true" fillcolor="#000000" stroked="false">
                <v:path arrowok="t"/>
                <v:fill type="solid"/>
              </v:shape>
            </v:group>
            <v:group style="position:absolute;left:4907;top:3719;width:10;height:20" coordorigin="4907,3719" coordsize="10,20">
              <v:shape style="position:absolute;left:4907;top:3719;width:10;height:20" coordorigin="4907,3719" coordsize="10,20" path="m4907,3738l4916,3738,4916,3719,4907,3719,4907,3738xe" filled="true" fillcolor="#000000" stroked="false">
                <v:path arrowok="t"/>
                <v:fill type="solid"/>
              </v:shape>
            </v:group>
            <v:group style="position:absolute;left:4907;top:3738;width:10;height:20" coordorigin="4907,3738" coordsize="10,20">
              <v:shape style="position:absolute;left:4907;top:3738;width:10;height:20" coordorigin="4907,3738" coordsize="10,20" path="m4907,3757l4916,3757,4916,3738,4907,3738,4907,3757xe" filled="true" fillcolor="#000000" stroked="false">
                <v:path arrowok="t"/>
                <v:fill type="solid"/>
              </v:shape>
            </v:group>
            <v:group style="position:absolute;left:4907;top:3757;width:10;height:20" coordorigin="4907,3757" coordsize="10,20">
              <v:shape style="position:absolute;left:4907;top:3757;width:10;height:20" coordorigin="4907,3757" coordsize="10,20" path="m4907,3776l4916,3776,4916,3757,4907,3757,4907,3776xe" filled="true" fillcolor="#000000" stroked="false">
                <v:path arrowok="t"/>
                <v:fill type="solid"/>
              </v:shape>
            </v:group>
            <v:group style="position:absolute;left:4907;top:3776;width:10;height:20" coordorigin="4907,3776" coordsize="10,20">
              <v:shape style="position:absolute;left:4907;top:3776;width:10;height:20" coordorigin="4907,3776" coordsize="10,20" path="m4907,3795l4916,3795,4916,3776,4907,3776,4907,3795xe" filled="true" fillcolor="#000000" stroked="false">
                <v:path arrowok="t"/>
                <v:fill type="solid"/>
              </v:shape>
            </v:group>
            <v:group style="position:absolute;left:4907;top:3795;width:10;height:20" coordorigin="4907,3795" coordsize="10,20">
              <v:shape style="position:absolute;left:4907;top:3795;width:10;height:20" coordorigin="4907,3795" coordsize="10,20" path="m4907,3815l4916,3815,4916,3795,4907,3795,4907,3815xe" filled="true" fillcolor="#000000" stroked="false">
                <v:path arrowok="t"/>
                <v:fill type="solid"/>
              </v:shape>
            </v:group>
            <v:group style="position:absolute;left:4907;top:3815;width:10;height:20" coordorigin="4907,3815" coordsize="10,20">
              <v:shape style="position:absolute;left:4907;top:3815;width:10;height:20" coordorigin="4907,3815" coordsize="10,20" path="m4907,3834l4916,3834,4916,3815,4907,3815,4907,3834xe" filled="true" fillcolor="#000000" stroked="false">
                <v:path arrowok="t"/>
                <v:fill type="solid"/>
              </v:shape>
            </v:group>
            <v:group style="position:absolute;left:4907;top:3834;width:10;height:20" coordorigin="4907,3834" coordsize="10,20">
              <v:shape style="position:absolute;left:4907;top:3834;width:10;height:20" coordorigin="4907,3834" coordsize="10,20" path="m4907,3853l4916,3853,4916,3834,4907,3834,4907,3853xe" filled="true" fillcolor="#000000" stroked="false">
                <v:path arrowok="t"/>
                <v:fill type="solid"/>
              </v:shape>
            </v:group>
            <v:group style="position:absolute;left:4907;top:3853;width:10;height:20" coordorigin="4907,3853" coordsize="10,20">
              <v:shape style="position:absolute;left:4907;top:3853;width:10;height:20" coordorigin="4907,3853" coordsize="10,20" path="m4907,3872l4916,3872,4916,3853,4907,3853,4907,3872xe" filled="true" fillcolor="#000000" stroked="false">
                <v:path arrowok="t"/>
                <v:fill type="solid"/>
              </v:shape>
            </v:group>
            <v:group style="position:absolute;left:4907;top:3872;width:10;height:20" coordorigin="4907,3872" coordsize="10,20">
              <v:shape style="position:absolute;left:4907;top:3872;width:10;height:20" coordorigin="4907,3872" coordsize="10,20" path="m4907,3891l4916,3891,4916,3872,4907,3872,4907,3891xe" filled="true" fillcolor="#000000" stroked="false">
                <v:path arrowok="t"/>
                <v:fill type="solid"/>
              </v:shape>
            </v:group>
            <v:group style="position:absolute;left:4907;top:3891;width:10;height:20" coordorigin="4907,3891" coordsize="10,20">
              <v:shape style="position:absolute;left:4907;top:3891;width:10;height:20" coordorigin="4907,3891" coordsize="10,20" path="m4907,3911l4916,3911,4916,3891,4907,3891,4907,3911xe" filled="true" fillcolor="#000000" stroked="false">
                <v:path arrowok="t"/>
                <v:fill type="solid"/>
              </v:shape>
            </v:group>
            <v:group style="position:absolute;left:4907;top:3911;width:10;height:20" coordorigin="4907,3911" coordsize="10,20">
              <v:shape style="position:absolute;left:4907;top:3911;width:10;height:20" coordorigin="4907,3911" coordsize="10,20" path="m4907,3930l4916,3930,4916,3911,4907,3911,4907,3930xe" filled="true" fillcolor="#000000" stroked="false">
                <v:path arrowok="t"/>
                <v:fill type="solid"/>
              </v:shape>
            </v:group>
            <v:group style="position:absolute;left:4907;top:3930;width:10;height:20" coordorigin="4907,3930" coordsize="10,20">
              <v:shape style="position:absolute;left:4907;top:3930;width:10;height:20" coordorigin="4907,3930" coordsize="10,20" path="m4907,3949l4916,3949,4916,3930,4907,3930,4907,3949xe" filled="true" fillcolor="#000000" stroked="false">
                <v:path arrowok="t"/>
                <v:fill type="solid"/>
              </v:shape>
            </v:group>
            <v:group style="position:absolute;left:4907;top:3949;width:10;height:20" coordorigin="4907,3949" coordsize="10,20">
              <v:shape style="position:absolute;left:4907;top:3949;width:10;height:20" coordorigin="4907,3949" coordsize="10,20" path="m4907,3968l4916,3968,4916,3949,4907,3949,4907,3968xe" filled="true" fillcolor="#000000" stroked="false">
                <v:path arrowok="t"/>
                <v:fill type="solid"/>
              </v:shape>
            </v:group>
            <v:group style="position:absolute;left:4907;top:3968;width:10;height:20" coordorigin="4907,3968" coordsize="10,20">
              <v:shape style="position:absolute;left:4907;top:3968;width:10;height:20" coordorigin="4907,3968" coordsize="10,20" path="m4907,3987l4916,3987,4916,3968,4907,3968,4907,3987xe" filled="true" fillcolor="#000000" stroked="false">
                <v:path arrowok="t"/>
                <v:fill type="solid"/>
              </v:shape>
            </v:group>
            <v:group style="position:absolute;left:4907;top:3987;width:10;height:20" coordorigin="4907,3987" coordsize="10,20">
              <v:shape style="position:absolute;left:4907;top:3987;width:10;height:20" coordorigin="4907,3987" coordsize="10,20" path="m4907,4007l4916,4007,4916,3987,4907,3987,4907,4007xe" filled="true" fillcolor="#000000" stroked="false">
                <v:path arrowok="t"/>
                <v:fill type="solid"/>
              </v:shape>
            </v:group>
            <v:group style="position:absolute;left:4907;top:4007;width:10;height:20" coordorigin="4907,4007" coordsize="10,20">
              <v:shape style="position:absolute;left:4907;top:4007;width:10;height:20" coordorigin="4907,4007" coordsize="10,20" path="m4907,4026l4916,4026,4916,4007,4907,4007,4907,4026xe" filled="true" fillcolor="#000000" stroked="false">
                <v:path arrowok="t"/>
                <v:fill type="solid"/>
              </v:shape>
            </v:group>
            <v:group style="position:absolute;left:4907;top:4026;width:10;height:20" coordorigin="4907,4026" coordsize="10,20">
              <v:shape style="position:absolute;left:4907;top:4026;width:10;height:20" coordorigin="4907,4026" coordsize="10,20" path="m4907,4045l4916,4045,4916,4026,4907,4026,4907,4045xe" filled="true" fillcolor="#000000" stroked="false">
                <v:path arrowok="t"/>
                <v:fill type="solid"/>
              </v:shape>
            </v:group>
            <v:group style="position:absolute;left:4907;top:4052;width:10;height:2" coordorigin="4907,4052" coordsize="10,2">
              <v:shape style="position:absolute;left:4907;top:4052;width:10;height:2" coordorigin="4907,4052" coordsize="10,0" path="m4907,4052l4916,4052e" filled="false" stroked="true" strokeweight=".71997pt" strokecolor="#000000">
                <v:path arrowok="t"/>
              </v:shape>
            </v:group>
            <v:group style="position:absolute;left:6272;top:3603;width:10;height:20" coordorigin="6272,3603" coordsize="10,20">
              <v:shape style="position:absolute;left:6272;top:3603;width:10;height:20" coordorigin="6272,3603" coordsize="10,20" path="m6272,3623l6282,3623,6282,3603,6272,3603,6272,3623xe" filled="true" fillcolor="#000000" stroked="false">
                <v:path arrowok="t"/>
                <v:fill type="solid"/>
              </v:shape>
            </v:group>
            <v:group style="position:absolute;left:6272;top:3623;width:10;height:20" coordorigin="6272,3623" coordsize="10,20">
              <v:shape style="position:absolute;left:6272;top:3623;width:10;height:20" coordorigin="6272,3623" coordsize="10,20" path="m6272,3642l6282,3642,6282,3623,6272,3623,6272,3642xe" filled="true" fillcolor="#000000" stroked="false">
                <v:path arrowok="t"/>
                <v:fill type="solid"/>
              </v:shape>
            </v:group>
            <v:group style="position:absolute;left:6272;top:3642;width:10;height:20" coordorigin="6272,3642" coordsize="10,20">
              <v:shape style="position:absolute;left:6272;top:3642;width:10;height:20" coordorigin="6272,3642" coordsize="10,20" path="m6272,3661l6282,3661,6282,3642,6272,3642,6272,3661xe" filled="true" fillcolor="#000000" stroked="false">
                <v:path arrowok="t"/>
                <v:fill type="solid"/>
              </v:shape>
            </v:group>
            <v:group style="position:absolute;left:6272;top:3661;width:10;height:20" coordorigin="6272,3661" coordsize="10,20">
              <v:shape style="position:absolute;left:6272;top:3661;width:10;height:20" coordorigin="6272,3661" coordsize="10,20" path="m6272,3680l6282,3680,6282,3661,6272,3661,6272,3680xe" filled="true" fillcolor="#000000" stroked="false">
                <v:path arrowok="t"/>
                <v:fill type="solid"/>
              </v:shape>
            </v:group>
            <v:group style="position:absolute;left:6272;top:3680;width:10;height:20" coordorigin="6272,3680" coordsize="10,20">
              <v:shape style="position:absolute;left:6272;top:3680;width:10;height:20" coordorigin="6272,3680" coordsize="10,20" path="m6272,3699l6282,3699,6282,3680,6272,3680,6272,3699xe" filled="true" fillcolor="#000000" stroked="false">
                <v:path arrowok="t"/>
                <v:fill type="solid"/>
              </v:shape>
            </v:group>
            <v:group style="position:absolute;left:6272;top:3699;width:10;height:20" coordorigin="6272,3699" coordsize="10,20">
              <v:shape style="position:absolute;left:6272;top:3699;width:10;height:20" coordorigin="6272,3699" coordsize="10,20" path="m6272,3719l6282,3719,6282,3699,6272,3699,6272,3719xe" filled="true" fillcolor="#000000" stroked="false">
                <v:path arrowok="t"/>
                <v:fill type="solid"/>
              </v:shape>
            </v:group>
            <v:group style="position:absolute;left:6272;top:3719;width:10;height:20" coordorigin="6272,3719" coordsize="10,20">
              <v:shape style="position:absolute;left:6272;top:3719;width:10;height:20" coordorigin="6272,3719" coordsize="10,20" path="m6272,3738l6282,3738,6282,3719,6272,3719,6272,3738xe" filled="true" fillcolor="#000000" stroked="false">
                <v:path arrowok="t"/>
                <v:fill type="solid"/>
              </v:shape>
            </v:group>
            <v:group style="position:absolute;left:6272;top:3738;width:10;height:20" coordorigin="6272,3738" coordsize="10,20">
              <v:shape style="position:absolute;left:6272;top:3738;width:10;height:20" coordorigin="6272,3738" coordsize="10,20" path="m6272,3757l6282,3757,6282,3738,6272,3738,6272,3757xe" filled="true" fillcolor="#000000" stroked="false">
                <v:path arrowok="t"/>
                <v:fill type="solid"/>
              </v:shape>
            </v:group>
            <v:group style="position:absolute;left:6272;top:3757;width:10;height:20" coordorigin="6272,3757" coordsize="10,20">
              <v:shape style="position:absolute;left:6272;top:3757;width:10;height:20" coordorigin="6272,3757" coordsize="10,20" path="m6272,3776l6282,3776,6282,3757,6272,3757,6272,3776xe" filled="true" fillcolor="#000000" stroked="false">
                <v:path arrowok="t"/>
                <v:fill type="solid"/>
              </v:shape>
            </v:group>
            <v:group style="position:absolute;left:6272;top:3776;width:10;height:20" coordorigin="6272,3776" coordsize="10,20">
              <v:shape style="position:absolute;left:6272;top:3776;width:10;height:20" coordorigin="6272,3776" coordsize="10,20" path="m6272,3795l6282,3795,6282,3776,6272,3776,6272,3795xe" filled="true" fillcolor="#000000" stroked="false">
                <v:path arrowok="t"/>
                <v:fill type="solid"/>
              </v:shape>
            </v:group>
            <v:group style="position:absolute;left:6272;top:3795;width:10;height:20" coordorigin="6272,3795" coordsize="10,20">
              <v:shape style="position:absolute;left:6272;top:3795;width:10;height:20" coordorigin="6272,3795" coordsize="10,20" path="m6272,3815l6282,3815,6282,3795,6272,3795,6272,3815xe" filled="true" fillcolor="#000000" stroked="false">
                <v:path arrowok="t"/>
                <v:fill type="solid"/>
              </v:shape>
            </v:group>
            <v:group style="position:absolute;left:6272;top:3815;width:10;height:20" coordorigin="6272,3815" coordsize="10,20">
              <v:shape style="position:absolute;left:6272;top:3815;width:10;height:20" coordorigin="6272,3815" coordsize="10,20" path="m6272,3834l6282,3834,6282,3815,6272,3815,6272,3834xe" filled="true" fillcolor="#000000" stroked="false">
                <v:path arrowok="t"/>
                <v:fill type="solid"/>
              </v:shape>
            </v:group>
            <v:group style="position:absolute;left:6272;top:3834;width:10;height:20" coordorigin="6272,3834" coordsize="10,20">
              <v:shape style="position:absolute;left:6272;top:3834;width:10;height:20" coordorigin="6272,3834" coordsize="10,20" path="m6272,3853l6282,3853,6282,3834,6272,3834,6272,3853xe" filled="true" fillcolor="#000000" stroked="false">
                <v:path arrowok="t"/>
                <v:fill type="solid"/>
              </v:shape>
            </v:group>
            <v:group style="position:absolute;left:6272;top:3853;width:10;height:20" coordorigin="6272,3853" coordsize="10,20">
              <v:shape style="position:absolute;left:6272;top:3853;width:10;height:20" coordorigin="6272,3853" coordsize="10,20" path="m6272,3872l6282,3872,6282,3853,6272,3853,6272,3872xe" filled="true" fillcolor="#000000" stroked="false">
                <v:path arrowok="t"/>
                <v:fill type="solid"/>
              </v:shape>
            </v:group>
            <v:group style="position:absolute;left:6272;top:3872;width:10;height:20" coordorigin="6272,3872" coordsize="10,20">
              <v:shape style="position:absolute;left:6272;top:3872;width:10;height:20" coordorigin="6272,3872" coordsize="10,20" path="m6272,3891l6282,3891,6282,3872,6272,3872,6272,3891xe" filled="true" fillcolor="#000000" stroked="false">
                <v:path arrowok="t"/>
                <v:fill type="solid"/>
              </v:shape>
            </v:group>
            <v:group style="position:absolute;left:6272;top:3891;width:10;height:20" coordorigin="6272,3891" coordsize="10,20">
              <v:shape style="position:absolute;left:6272;top:3891;width:10;height:20" coordorigin="6272,3891" coordsize="10,20" path="m6272,3911l6282,3911,6282,3891,6272,3891,6272,3911xe" filled="true" fillcolor="#000000" stroked="false">
                <v:path arrowok="t"/>
                <v:fill type="solid"/>
              </v:shape>
            </v:group>
            <v:group style="position:absolute;left:6272;top:3911;width:10;height:20" coordorigin="6272,3911" coordsize="10,20">
              <v:shape style="position:absolute;left:6272;top:3911;width:10;height:20" coordorigin="6272,3911" coordsize="10,20" path="m6272,3930l6282,3930,6282,3911,6272,3911,6272,3930xe" filled="true" fillcolor="#000000" stroked="false">
                <v:path arrowok="t"/>
                <v:fill type="solid"/>
              </v:shape>
            </v:group>
            <v:group style="position:absolute;left:6272;top:3930;width:10;height:20" coordorigin="6272,3930" coordsize="10,20">
              <v:shape style="position:absolute;left:6272;top:3930;width:10;height:20" coordorigin="6272,3930" coordsize="10,20" path="m6272,3949l6282,3949,6282,3930,6272,3930,6272,3949xe" filled="true" fillcolor="#000000" stroked="false">
                <v:path arrowok="t"/>
                <v:fill type="solid"/>
              </v:shape>
            </v:group>
            <v:group style="position:absolute;left:6272;top:3949;width:10;height:20" coordorigin="6272,3949" coordsize="10,20">
              <v:shape style="position:absolute;left:6272;top:3949;width:10;height:20" coordorigin="6272,3949" coordsize="10,20" path="m6272,3968l6282,3968,6282,3949,6272,3949,6272,3968xe" filled="true" fillcolor="#000000" stroked="false">
                <v:path arrowok="t"/>
                <v:fill type="solid"/>
              </v:shape>
            </v:group>
            <v:group style="position:absolute;left:6272;top:3968;width:10;height:20" coordorigin="6272,3968" coordsize="10,20">
              <v:shape style="position:absolute;left:6272;top:3968;width:10;height:20" coordorigin="6272,3968" coordsize="10,20" path="m6272,3987l6282,3987,6282,3968,6272,3968,6272,3987xe" filled="true" fillcolor="#000000" stroked="false">
                <v:path arrowok="t"/>
                <v:fill type="solid"/>
              </v:shape>
            </v:group>
            <v:group style="position:absolute;left:6272;top:3987;width:10;height:20" coordorigin="6272,3987" coordsize="10,20">
              <v:shape style="position:absolute;left:6272;top:3987;width:10;height:20" coordorigin="6272,3987" coordsize="10,20" path="m6272,4007l6282,4007,6282,3987,6272,3987,6272,4007xe" filled="true" fillcolor="#000000" stroked="false">
                <v:path arrowok="t"/>
                <v:fill type="solid"/>
              </v:shape>
            </v:group>
            <v:group style="position:absolute;left:6272;top:4007;width:10;height:20" coordorigin="6272,4007" coordsize="10,20">
              <v:shape style="position:absolute;left:6272;top:4007;width:10;height:20" coordorigin="6272,4007" coordsize="10,20" path="m6272,4026l6282,4026,6282,4007,6272,4007,6272,4026xe" filled="true" fillcolor="#000000" stroked="false">
                <v:path arrowok="t"/>
                <v:fill type="solid"/>
              </v:shape>
            </v:group>
            <v:group style="position:absolute;left:6272;top:4026;width:10;height:20" coordorigin="6272,4026" coordsize="10,20">
              <v:shape style="position:absolute;left:6272;top:4026;width:10;height:20" coordorigin="6272,4026" coordsize="10,20" path="m6272,4045l6282,4045,6282,4026,6272,4026,6272,4045xe" filled="true" fillcolor="#000000" stroked="false">
                <v:path arrowok="t"/>
                <v:fill type="solid"/>
              </v:shape>
            </v:group>
            <v:group style="position:absolute;left:6272;top:4052;width:10;height:2" coordorigin="6272,4052" coordsize="10,2">
              <v:shape style="position:absolute;left:6272;top:4052;width:10;height:2" coordorigin="6272,4052" coordsize="10,0" path="m6272,4052l6282,4052e" filled="false" stroked="true" strokeweight=".71997pt" strokecolor="#000000">
                <v:path arrowok="t"/>
              </v:shape>
              <v:shape style="position:absolute;left:1692;top:3968;width:1877;height:101" type="#_x0000_t75" stroked="false">
                <v:imagedata r:id="rId262" o:title=""/>
              </v:shape>
              <v:shape style="position:absolute;left:3545;top:4059;width:1361;height:10" type="#_x0000_t75" stroked="false">
                <v:imagedata r:id="rId263" o:title=""/>
              </v:shape>
              <v:shape style="position:absolute;left:4902;top:4059;width:1370;height:10" type="#_x0000_t75" stroked="false">
                <v:imagedata r:id="rId264" o:title=""/>
              </v:shape>
              <v:shape style="position:absolute;left:6267;top:4059;width:1373;height:10" type="#_x0000_t75" stroked="false">
                <v:imagedata r:id="rId265" o:title=""/>
              </v:shape>
              <v:shape style="position:absolute;left:7636;top:4059;width:1371;height:10" type="#_x0000_t75" stroked="false">
                <v:imagedata r:id="rId266" o:title=""/>
              </v:shape>
              <v:shape style="position:absolute;left:9002;top:4059;width:1536;height:10" type="#_x0000_t75" stroked="false">
                <v:imagedata r:id="rId267" o:title=""/>
              </v:shape>
            </v:group>
            <v:group style="position:absolute;left:4907;top:4069;width:10;height:20" coordorigin="4907,4069" coordsize="10,20">
              <v:shape style="position:absolute;left:4907;top:4069;width:10;height:20" coordorigin="4907,4069" coordsize="10,20" path="m4907,4088l4916,4088,4916,4069,4907,4069,4907,4088xe" filled="true" fillcolor="#000000" stroked="false">
                <v:path arrowok="t"/>
                <v:fill type="solid"/>
              </v:shape>
            </v:group>
            <v:group style="position:absolute;left:4907;top:4088;width:10;height:20" coordorigin="4907,4088" coordsize="10,20">
              <v:shape style="position:absolute;left:4907;top:4088;width:10;height:20" coordorigin="4907,4088" coordsize="10,20" path="m4907,4107l4916,4107,4916,4088,4907,4088,4907,4107xe" filled="true" fillcolor="#000000" stroked="false">
                <v:path arrowok="t"/>
                <v:fill type="solid"/>
              </v:shape>
            </v:group>
            <v:group style="position:absolute;left:4907;top:4107;width:10;height:20" coordorigin="4907,4107" coordsize="10,20">
              <v:shape style="position:absolute;left:4907;top:4107;width:10;height:20" coordorigin="4907,4107" coordsize="10,20" path="m4907,4127l4916,4127,4916,4107,4907,4107,4907,4127xe" filled="true" fillcolor="#000000" stroked="false">
                <v:path arrowok="t"/>
                <v:fill type="solid"/>
              </v:shape>
            </v:group>
            <v:group style="position:absolute;left:4907;top:4127;width:10;height:20" coordorigin="4907,4127" coordsize="10,20">
              <v:shape style="position:absolute;left:4907;top:4127;width:10;height:20" coordorigin="4907,4127" coordsize="10,20" path="m4907,4146l4916,4146,4916,4127,4907,4127,4907,4146xe" filled="true" fillcolor="#000000" stroked="false">
                <v:path arrowok="t"/>
                <v:fill type="solid"/>
              </v:shape>
            </v:group>
            <v:group style="position:absolute;left:4907;top:4146;width:10;height:20" coordorigin="4907,4146" coordsize="10,20">
              <v:shape style="position:absolute;left:4907;top:4146;width:10;height:20" coordorigin="4907,4146" coordsize="10,20" path="m4907,4165l4916,4165,4916,4146,4907,4146,4907,4165xe" filled="true" fillcolor="#000000" stroked="false">
                <v:path arrowok="t"/>
                <v:fill type="solid"/>
              </v:shape>
            </v:group>
            <v:group style="position:absolute;left:4907;top:4165;width:10;height:20" coordorigin="4907,4165" coordsize="10,20">
              <v:shape style="position:absolute;left:4907;top:4165;width:10;height:20" coordorigin="4907,4165" coordsize="10,20" path="m4907,4184l4916,4184,4916,4165,4907,4165,4907,4184xe" filled="true" fillcolor="#000000" stroked="false">
                <v:path arrowok="t"/>
                <v:fill type="solid"/>
              </v:shape>
            </v:group>
            <v:group style="position:absolute;left:4907;top:4184;width:10;height:20" coordorigin="4907,4184" coordsize="10,20">
              <v:shape style="position:absolute;left:4907;top:4184;width:10;height:20" coordorigin="4907,4184" coordsize="10,20" path="m4907,4203l4916,4203,4916,4184,4907,4184,4907,4203xe" filled="true" fillcolor="#000000" stroked="false">
                <v:path arrowok="t"/>
                <v:fill type="solid"/>
              </v:shape>
            </v:group>
            <v:group style="position:absolute;left:4907;top:4203;width:10;height:20" coordorigin="4907,4203" coordsize="10,20">
              <v:shape style="position:absolute;left:4907;top:4203;width:10;height:20" coordorigin="4907,4203" coordsize="10,20" path="m4907,4223l4916,4223,4916,4203,4907,4203,4907,4223xe" filled="true" fillcolor="#000000" stroked="false">
                <v:path arrowok="t"/>
                <v:fill type="solid"/>
              </v:shape>
            </v:group>
            <v:group style="position:absolute;left:4907;top:4223;width:10;height:20" coordorigin="4907,4223" coordsize="10,20">
              <v:shape style="position:absolute;left:4907;top:4223;width:10;height:20" coordorigin="4907,4223" coordsize="10,20" path="m4907,4242l4916,4242,4916,4223,4907,4223,4907,4242xe" filled="true" fillcolor="#000000" stroked="false">
                <v:path arrowok="t"/>
                <v:fill type="solid"/>
              </v:shape>
            </v:group>
            <v:group style="position:absolute;left:4907;top:4242;width:10;height:20" coordorigin="4907,4242" coordsize="10,20">
              <v:shape style="position:absolute;left:4907;top:4242;width:10;height:20" coordorigin="4907,4242" coordsize="10,20" path="m4907,4261l4916,4261,4916,4242,4907,4242,4907,4261xe" filled="true" fillcolor="#000000" stroked="false">
                <v:path arrowok="t"/>
                <v:fill type="solid"/>
              </v:shape>
            </v:group>
            <v:group style="position:absolute;left:4907;top:4261;width:10;height:20" coordorigin="4907,4261" coordsize="10,20">
              <v:shape style="position:absolute;left:4907;top:4261;width:10;height:20" coordorigin="4907,4261" coordsize="10,20" path="m4907,4280l4916,4280,4916,4261,4907,4261,4907,4280xe" filled="true" fillcolor="#000000" stroked="false">
                <v:path arrowok="t"/>
                <v:fill type="solid"/>
              </v:shape>
            </v:group>
            <v:group style="position:absolute;left:4907;top:4280;width:10;height:20" coordorigin="4907,4280" coordsize="10,20">
              <v:shape style="position:absolute;left:4907;top:4280;width:10;height:20" coordorigin="4907,4280" coordsize="10,20" path="m4907,4299l4916,4299,4916,4280,4907,4280,4907,4299xe" filled="true" fillcolor="#000000" stroked="false">
                <v:path arrowok="t"/>
                <v:fill type="solid"/>
              </v:shape>
            </v:group>
            <v:group style="position:absolute;left:4907;top:4299;width:10;height:20" coordorigin="4907,4299" coordsize="10,20">
              <v:shape style="position:absolute;left:4907;top:4299;width:10;height:20" coordorigin="4907,4299" coordsize="10,20" path="m4907,4319l4916,4319,4916,4299,4907,4299,4907,4319xe" filled="true" fillcolor="#000000" stroked="false">
                <v:path arrowok="t"/>
                <v:fill type="solid"/>
              </v:shape>
            </v:group>
            <v:group style="position:absolute;left:4907;top:4319;width:10;height:20" coordorigin="4907,4319" coordsize="10,20">
              <v:shape style="position:absolute;left:4907;top:4319;width:10;height:20" coordorigin="4907,4319" coordsize="10,20" path="m4907,4338l4916,4338,4916,4319,4907,4319,4907,4338xe" filled="true" fillcolor="#000000" stroked="false">
                <v:path arrowok="t"/>
                <v:fill type="solid"/>
              </v:shape>
            </v:group>
            <v:group style="position:absolute;left:4907;top:4338;width:10;height:20" coordorigin="4907,4338" coordsize="10,20">
              <v:shape style="position:absolute;left:4907;top:4338;width:10;height:20" coordorigin="4907,4338" coordsize="10,20" path="m4907,4357l4916,4357,4916,4338,4907,4338,4907,4357xe" filled="true" fillcolor="#000000" stroked="false">
                <v:path arrowok="t"/>
                <v:fill type="solid"/>
              </v:shape>
            </v:group>
            <v:group style="position:absolute;left:4907;top:4357;width:10;height:20" coordorigin="4907,4357" coordsize="10,20">
              <v:shape style="position:absolute;left:4907;top:4357;width:10;height:20" coordorigin="4907,4357" coordsize="10,20" path="m4907,4376l4916,4376,4916,4357,4907,4357,4907,4376xe" filled="true" fillcolor="#000000" stroked="false">
                <v:path arrowok="t"/>
                <v:fill type="solid"/>
              </v:shape>
            </v:group>
            <v:group style="position:absolute;left:4907;top:4376;width:10;height:20" coordorigin="4907,4376" coordsize="10,20">
              <v:shape style="position:absolute;left:4907;top:4376;width:10;height:20" coordorigin="4907,4376" coordsize="10,20" path="m4907,4395l4916,4395,4916,4376,4907,4376,4907,4395xe" filled="true" fillcolor="#000000" stroked="false">
                <v:path arrowok="t"/>
                <v:fill type="solid"/>
              </v:shape>
            </v:group>
            <v:group style="position:absolute;left:4907;top:4395;width:10;height:20" coordorigin="4907,4395" coordsize="10,20">
              <v:shape style="position:absolute;left:4907;top:4395;width:10;height:20" coordorigin="4907,4395" coordsize="10,20" path="m4907,4415l4916,4415,4916,4395,4907,4395,4907,4415xe" filled="true" fillcolor="#000000" stroked="false">
                <v:path arrowok="t"/>
                <v:fill type="solid"/>
              </v:shape>
            </v:group>
            <v:group style="position:absolute;left:4907;top:4415;width:10;height:20" coordorigin="4907,4415" coordsize="10,20">
              <v:shape style="position:absolute;left:4907;top:4415;width:10;height:20" coordorigin="4907,4415" coordsize="10,20" path="m4907,4434l4916,4434,4916,4415,4907,4415,4907,4434xe" filled="true" fillcolor="#000000" stroked="false">
                <v:path arrowok="t"/>
                <v:fill type="solid"/>
              </v:shape>
            </v:group>
            <v:group style="position:absolute;left:4907;top:4434;width:10;height:20" coordorigin="4907,4434" coordsize="10,20">
              <v:shape style="position:absolute;left:4907;top:4434;width:10;height:20" coordorigin="4907,4434" coordsize="10,20" path="m4907,4453l4916,4453,4916,4434,4907,4434,4907,4453xe" filled="true" fillcolor="#000000" stroked="false">
                <v:path arrowok="t"/>
                <v:fill type="solid"/>
              </v:shape>
            </v:group>
            <v:group style="position:absolute;left:4907;top:4453;width:10;height:20" coordorigin="4907,4453" coordsize="10,20">
              <v:shape style="position:absolute;left:4907;top:4453;width:10;height:20" coordorigin="4907,4453" coordsize="10,20" path="m4907,4472l4916,4472,4916,4453,4907,4453,4907,4472xe" filled="true" fillcolor="#000000" stroked="false">
                <v:path arrowok="t"/>
                <v:fill type="solid"/>
              </v:shape>
            </v:group>
            <v:group style="position:absolute;left:4907;top:4472;width:10;height:20" coordorigin="4907,4472" coordsize="10,20">
              <v:shape style="position:absolute;left:4907;top:4472;width:10;height:20" coordorigin="4907,4472" coordsize="10,20" path="m4907,4491l4916,4491,4916,4472,4907,4472,4907,4491xe" filled="true" fillcolor="#000000" stroked="false">
                <v:path arrowok="t"/>
                <v:fill type="solid"/>
              </v:shape>
            </v:group>
            <v:group style="position:absolute;left:4907;top:4491;width:10;height:20" coordorigin="4907,4491" coordsize="10,20">
              <v:shape style="position:absolute;left:4907;top:4491;width:10;height:20" coordorigin="4907,4491" coordsize="10,20" path="m4907,4511l4916,4511,4916,4491,4907,4491,4907,4511xe" filled="true" fillcolor="#000000" stroked="false">
                <v:path arrowok="t"/>
                <v:fill type="solid"/>
              </v:shape>
            </v:group>
            <v:group style="position:absolute;left:6272;top:4069;width:10;height:20" coordorigin="6272,4069" coordsize="10,20">
              <v:shape style="position:absolute;left:6272;top:4069;width:10;height:20" coordorigin="6272,4069" coordsize="10,20" path="m6272,4088l6282,4088,6282,4069,6272,4069,6272,4088xe" filled="true" fillcolor="#000000" stroked="false">
                <v:path arrowok="t"/>
                <v:fill type="solid"/>
              </v:shape>
            </v:group>
            <v:group style="position:absolute;left:6272;top:4088;width:10;height:20" coordorigin="6272,4088" coordsize="10,20">
              <v:shape style="position:absolute;left:6272;top:4088;width:10;height:20" coordorigin="6272,4088" coordsize="10,20" path="m6272,4107l6282,4107,6282,4088,6272,4088,6272,4107xe" filled="true" fillcolor="#000000" stroked="false">
                <v:path arrowok="t"/>
                <v:fill type="solid"/>
              </v:shape>
            </v:group>
            <v:group style="position:absolute;left:6272;top:4107;width:10;height:20" coordorigin="6272,4107" coordsize="10,20">
              <v:shape style="position:absolute;left:6272;top:4107;width:10;height:20" coordorigin="6272,4107" coordsize="10,20" path="m6272,4127l6282,4127,6282,4107,6272,4107,6272,4127xe" filled="true" fillcolor="#000000" stroked="false">
                <v:path arrowok="t"/>
                <v:fill type="solid"/>
              </v:shape>
            </v:group>
            <v:group style="position:absolute;left:6272;top:4127;width:10;height:20" coordorigin="6272,4127" coordsize="10,20">
              <v:shape style="position:absolute;left:6272;top:4127;width:10;height:20" coordorigin="6272,4127" coordsize="10,20" path="m6272,4146l6282,4146,6282,4127,6272,4127,6272,4146xe" filled="true" fillcolor="#000000" stroked="false">
                <v:path arrowok="t"/>
                <v:fill type="solid"/>
              </v:shape>
            </v:group>
            <v:group style="position:absolute;left:6272;top:4146;width:10;height:20" coordorigin="6272,4146" coordsize="10,20">
              <v:shape style="position:absolute;left:6272;top:4146;width:10;height:20" coordorigin="6272,4146" coordsize="10,20" path="m6272,4165l6282,4165,6282,4146,6272,4146,6272,4165xe" filled="true" fillcolor="#000000" stroked="false">
                <v:path arrowok="t"/>
                <v:fill type="solid"/>
              </v:shape>
            </v:group>
            <v:group style="position:absolute;left:6272;top:4165;width:10;height:20" coordorigin="6272,4165" coordsize="10,20">
              <v:shape style="position:absolute;left:6272;top:4165;width:10;height:20" coordorigin="6272,4165" coordsize="10,20" path="m6272,4184l6282,4184,6282,4165,6272,4165,6272,4184xe" filled="true" fillcolor="#000000" stroked="false">
                <v:path arrowok="t"/>
                <v:fill type="solid"/>
              </v:shape>
            </v:group>
            <v:group style="position:absolute;left:6272;top:4184;width:10;height:20" coordorigin="6272,4184" coordsize="10,20">
              <v:shape style="position:absolute;left:6272;top:4184;width:10;height:20" coordorigin="6272,4184" coordsize="10,20" path="m6272,4203l6282,4203,6282,4184,6272,4184,6272,4203xe" filled="true" fillcolor="#000000" stroked="false">
                <v:path arrowok="t"/>
                <v:fill type="solid"/>
              </v:shape>
            </v:group>
            <v:group style="position:absolute;left:6272;top:4203;width:10;height:20" coordorigin="6272,4203" coordsize="10,20">
              <v:shape style="position:absolute;left:6272;top:4203;width:10;height:20" coordorigin="6272,4203" coordsize="10,20" path="m6272,4223l6282,4223,6282,4203,6272,4203,6272,4223xe" filled="true" fillcolor="#000000" stroked="false">
                <v:path arrowok="t"/>
                <v:fill type="solid"/>
              </v:shape>
            </v:group>
            <v:group style="position:absolute;left:6272;top:4223;width:10;height:20" coordorigin="6272,4223" coordsize="10,20">
              <v:shape style="position:absolute;left:6272;top:4223;width:10;height:20" coordorigin="6272,4223" coordsize="10,20" path="m6272,4242l6282,4242,6282,4223,6272,4223,6272,4242xe" filled="true" fillcolor="#000000" stroked="false">
                <v:path arrowok="t"/>
                <v:fill type="solid"/>
              </v:shape>
            </v:group>
            <v:group style="position:absolute;left:6272;top:4242;width:10;height:20" coordorigin="6272,4242" coordsize="10,20">
              <v:shape style="position:absolute;left:6272;top:4242;width:10;height:20" coordorigin="6272,4242" coordsize="10,20" path="m6272,4261l6282,4261,6282,4242,6272,4242,6272,4261xe" filled="true" fillcolor="#000000" stroked="false">
                <v:path arrowok="t"/>
                <v:fill type="solid"/>
              </v:shape>
            </v:group>
            <v:group style="position:absolute;left:6272;top:4261;width:10;height:20" coordorigin="6272,4261" coordsize="10,20">
              <v:shape style="position:absolute;left:6272;top:4261;width:10;height:20" coordorigin="6272,4261" coordsize="10,20" path="m6272,4280l6282,4280,6282,4261,6272,4261,6272,4280xe" filled="true" fillcolor="#000000" stroked="false">
                <v:path arrowok="t"/>
                <v:fill type="solid"/>
              </v:shape>
            </v:group>
            <v:group style="position:absolute;left:6272;top:4280;width:10;height:20" coordorigin="6272,4280" coordsize="10,20">
              <v:shape style="position:absolute;left:6272;top:4280;width:10;height:20" coordorigin="6272,4280" coordsize="10,20" path="m6272,4299l6282,4299,6282,4280,6272,4280,6272,4299xe" filled="true" fillcolor="#000000" stroked="false">
                <v:path arrowok="t"/>
                <v:fill type="solid"/>
              </v:shape>
            </v:group>
            <v:group style="position:absolute;left:6272;top:4299;width:10;height:20" coordorigin="6272,4299" coordsize="10,20">
              <v:shape style="position:absolute;left:6272;top:4299;width:10;height:20" coordorigin="6272,4299" coordsize="10,20" path="m6272,4319l6282,4319,6282,4299,6272,4299,6272,4319xe" filled="true" fillcolor="#000000" stroked="false">
                <v:path arrowok="t"/>
                <v:fill type="solid"/>
              </v:shape>
            </v:group>
            <v:group style="position:absolute;left:6272;top:4319;width:10;height:20" coordorigin="6272,4319" coordsize="10,20">
              <v:shape style="position:absolute;left:6272;top:4319;width:10;height:20" coordorigin="6272,4319" coordsize="10,20" path="m6272,4338l6282,4338,6282,4319,6272,4319,6272,4338xe" filled="true" fillcolor="#000000" stroked="false">
                <v:path arrowok="t"/>
                <v:fill type="solid"/>
              </v:shape>
            </v:group>
            <v:group style="position:absolute;left:6272;top:4338;width:10;height:20" coordorigin="6272,4338" coordsize="10,20">
              <v:shape style="position:absolute;left:6272;top:4338;width:10;height:20" coordorigin="6272,4338" coordsize="10,20" path="m6272,4357l6282,4357,6282,4338,6272,4338,6272,4357xe" filled="true" fillcolor="#000000" stroked="false">
                <v:path arrowok="t"/>
                <v:fill type="solid"/>
              </v:shape>
            </v:group>
            <v:group style="position:absolute;left:6272;top:4357;width:10;height:20" coordorigin="6272,4357" coordsize="10,20">
              <v:shape style="position:absolute;left:6272;top:4357;width:10;height:20" coordorigin="6272,4357" coordsize="10,20" path="m6272,4376l6282,4376,6282,4357,6272,4357,6272,4376xe" filled="true" fillcolor="#000000" stroked="false">
                <v:path arrowok="t"/>
                <v:fill type="solid"/>
              </v:shape>
            </v:group>
            <v:group style="position:absolute;left:6272;top:4376;width:10;height:20" coordorigin="6272,4376" coordsize="10,20">
              <v:shape style="position:absolute;left:6272;top:4376;width:10;height:20" coordorigin="6272,4376" coordsize="10,20" path="m6272,4395l6282,4395,6282,4376,6272,4376,6272,4395xe" filled="true" fillcolor="#000000" stroked="false">
                <v:path arrowok="t"/>
                <v:fill type="solid"/>
              </v:shape>
            </v:group>
            <v:group style="position:absolute;left:6272;top:4395;width:10;height:20" coordorigin="6272,4395" coordsize="10,20">
              <v:shape style="position:absolute;left:6272;top:4395;width:10;height:20" coordorigin="6272,4395" coordsize="10,20" path="m6272,4415l6282,4415,6282,4395,6272,4395,6272,4415xe" filled="true" fillcolor="#000000" stroked="false">
                <v:path arrowok="t"/>
                <v:fill type="solid"/>
              </v:shape>
            </v:group>
            <v:group style="position:absolute;left:6272;top:4415;width:10;height:20" coordorigin="6272,4415" coordsize="10,20">
              <v:shape style="position:absolute;left:6272;top:4415;width:10;height:20" coordorigin="6272,4415" coordsize="10,20" path="m6272,4434l6282,4434,6282,4415,6272,4415,6272,4434xe" filled="true" fillcolor="#000000" stroked="false">
                <v:path arrowok="t"/>
                <v:fill type="solid"/>
              </v:shape>
            </v:group>
            <v:group style="position:absolute;left:6272;top:4434;width:10;height:20" coordorigin="6272,4434" coordsize="10,20">
              <v:shape style="position:absolute;left:6272;top:4434;width:10;height:20" coordorigin="6272,4434" coordsize="10,20" path="m6272,4453l6282,4453,6282,4434,6272,4434,6272,4453xe" filled="true" fillcolor="#000000" stroked="false">
                <v:path arrowok="t"/>
                <v:fill type="solid"/>
              </v:shape>
            </v:group>
            <v:group style="position:absolute;left:6272;top:4453;width:10;height:20" coordorigin="6272,4453" coordsize="10,20">
              <v:shape style="position:absolute;left:6272;top:4453;width:10;height:20" coordorigin="6272,4453" coordsize="10,20" path="m6272,4472l6282,4472,6282,4453,6272,4453,6272,4472xe" filled="true" fillcolor="#000000" stroked="false">
                <v:path arrowok="t"/>
                <v:fill type="solid"/>
              </v:shape>
            </v:group>
            <v:group style="position:absolute;left:6272;top:4472;width:10;height:20" coordorigin="6272,4472" coordsize="10,20">
              <v:shape style="position:absolute;left:6272;top:4472;width:10;height:20" coordorigin="6272,4472" coordsize="10,20" path="m6272,4491l6282,4491,6282,4472,6272,4472,6272,4491xe" filled="true" fillcolor="#000000" stroked="false">
                <v:path arrowok="t"/>
                <v:fill type="solid"/>
              </v:shape>
            </v:group>
            <v:group style="position:absolute;left:6272;top:4491;width:10;height:20" coordorigin="6272,4491" coordsize="10,20">
              <v:shape style="position:absolute;left:6272;top:4491;width:10;height:20" coordorigin="6272,4491" coordsize="10,20" path="m6272,4511l6282,4511,6282,4491,6272,4491,6272,4511xe" filled="true" fillcolor="#000000" stroked="false">
                <v:path arrowok="t"/>
                <v:fill type="solid"/>
              </v:shape>
            </v:group>
            <w10:wrap type="none"/>
          </v:group>
        </w:pict>
      </w:r>
      <w:r>
        <w:rPr/>
        <w:pict>
          <v:shape style="position:absolute;margin-left:382.029999pt;margin-top:40.823658pt;width:.47998pt;height:.12pt;mso-position-horizontal-relative:page;mso-position-vertical-relative:paragraph;z-index:7144" type="#_x0000_t75" stroked="false">
            <v:imagedata r:id="rId255" o:title=""/>
          </v:shape>
        </w:pict>
      </w:r>
      <w:r>
        <w:rPr/>
        <w:pict>
          <v:shape style="position:absolute;margin-left:450.339996pt;margin-top:40.823658pt;width:.48001pt;height:.12pt;mso-position-horizontal-relative:page;mso-position-vertical-relative:paragraph;z-index:7168" type="#_x0000_t75" stroked="false">
            <v:imagedata r:id="rId255" o:title=""/>
          </v:shape>
        </w:pict>
      </w:r>
      <w:r>
        <w:rPr/>
        <w:pict>
          <v:shape style="position:absolute;margin-left:83.903999pt;margin-top:39.383659pt;width:443pt;height:188.35pt;mso-position-horizontal-relative:page;mso-position-vertical-relative:paragraph;z-index:7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7"/>
                    <w:gridCol w:w="2380"/>
                    <w:gridCol w:w="1710"/>
                    <w:gridCol w:w="1366"/>
                    <w:gridCol w:w="1526"/>
                  </w:tblGrid>
                  <w:tr>
                    <w:trPr>
                      <w:trHeight w:val="473" w:hRule="exact"/>
                    </w:trPr>
                    <w:tc>
                      <w:tcPr>
                        <w:tcW w:w="1877" w:type="dxa"/>
                        <w:tcBorders>
                          <w:top w:val="single" w:sz="12" w:space="0" w:color="000000"/>
                          <w:left w:val="nil" w:sz="6" w:space="0" w:color="auto"/>
                          <w:bottom w:val="nil" w:sz="6" w:space="0" w:color="auto"/>
                          <w:right w:val="single" w:sz="4" w:space="0" w:color="000000"/>
                        </w:tcBorders>
                      </w:tcPr>
                      <w:p>
                        <w:pPr>
                          <w:pStyle w:val="TableParagraph"/>
                          <w:spacing w:line="240" w:lineRule="auto" w:before="8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10" w:type="dxa"/>
                        <w:tcBorders>
                          <w:top w:val="single" w:sz="12" w:space="0" w:color="000000"/>
                          <w:left w:val="nil" w:sz="6" w:space="0" w:color="auto"/>
                          <w:bottom w:val="nil" w:sz="6" w:space="0" w:color="auto"/>
                          <w:right w:val="single" w:sz="4" w:space="0" w:color="000000"/>
                        </w:tcBorders>
                      </w:tcPr>
                      <w:p>
                        <w:pPr>
                          <w:pStyle w:val="TableParagraph"/>
                          <w:spacing w:line="240" w:lineRule="auto" w:before="80"/>
                          <w:ind w:left="-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left="3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6"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0"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3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380"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left="175" w:right="0"/>
                          <w:jc w:val="left"/>
                          <w:rPr>
                            <w:rFonts w:ascii="Times New Roman" w:hAnsi="Times New Roman" w:cs="Times New Roman" w:eastAsia="Times New Roman" w:hint="default"/>
                            <w:sz w:val="18"/>
                            <w:szCs w:val="18"/>
                          </w:rPr>
                        </w:pPr>
                        <w:r>
                          <w:rPr>
                            <w:rFonts w:ascii="Times New Roman"/>
                            <w:sz w:val="18"/>
                          </w:rPr>
                          <w:t>278,539,647.34</w:t>
                        </w:r>
                      </w:p>
                    </w:tc>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right="10"/>
                          <w:jc w:val="right"/>
                          <w:rPr>
                            <w:rFonts w:ascii="Times New Roman" w:hAnsi="Times New Roman" w:cs="Times New Roman" w:eastAsia="Times New Roman" w:hint="default"/>
                            <w:sz w:val="18"/>
                            <w:szCs w:val="18"/>
                          </w:rPr>
                        </w:pPr>
                        <w:r>
                          <w:rPr>
                            <w:rFonts w:ascii="Times New Roman"/>
                            <w:spacing w:val="-1"/>
                            <w:sz w:val="18"/>
                          </w:rPr>
                          <w:t>60,103,723.35</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44"/>
                          <w:jc w:val="right"/>
                          <w:rPr>
                            <w:rFonts w:ascii="Times New Roman" w:hAnsi="Times New Roman" w:cs="Times New Roman" w:eastAsia="Times New Roman" w:hint="default"/>
                            <w:sz w:val="18"/>
                            <w:szCs w:val="18"/>
                          </w:rPr>
                        </w:pPr>
                        <w:r>
                          <w:rPr>
                            <w:rFonts w:ascii="Times New Roman"/>
                            <w:spacing w:val="-1"/>
                            <w:sz w:val="18"/>
                          </w:rPr>
                          <w:t>10,924,754.64</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327,718,616.05</w:t>
                        </w:r>
                      </w:p>
                    </w:tc>
                  </w:tr>
                  <w:tr>
                    <w:trPr>
                      <w:trHeight w:val="366"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3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380"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left="175" w:right="0"/>
                          <w:jc w:val="left"/>
                          <w:rPr>
                            <w:rFonts w:ascii="Times New Roman" w:hAnsi="Times New Roman" w:cs="Times New Roman" w:eastAsia="Times New Roman" w:hint="default"/>
                            <w:sz w:val="18"/>
                            <w:szCs w:val="18"/>
                          </w:rPr>
                        </w:pPr>
                        <w:r>
                          <w:rPr>
                            <w:rFonts w:ascii="Times New Roman"/>
                            <w:sz w:val="18"/>
                          </w:rPr>
                          <w:t>106,881,189.21</w:t>
                        </w:r>
                      </w:p>
                    </w:tc>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pacing w:val="-1"/>
                            <w:sz w:val="18"/>
                          </w:rPr>
                          <w:t>11,305,352.99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18"/>
                            <w:szCs w:val="18"/>
                          </w:rPr>
                        </w:pPr>
                        <w:r>
                          <w:rPr>
                            <w:rFonts w:ascii="Times New Roman"/>
                            <w:sz w:val="18"/>
                          </w:rPr>
                          <w:t>5,754,863.65</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pacing w:val="-1"/>
                            <w:sz w:val="18"/>
                          </w:rPr>
                          <w:t>112,431,678.55</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78"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80"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left="175" w:right="0"/>
                          <w:jc w:val="left"/>
                          <w:rPr>
                            <w:rFonts w:ascii="Times New Roman" w:hAnsi="Times New Roman" w:cs="Times New Roman" w:eastAsia="Times New Roman" w:hint="default"/>
                            <w:sz w:val="18"/>
                            <w:szCs w:val="18"/>
                          </w:rPr>
                        </w:pPr>
                        <w:r>
                          <w:rPr>
                            <w:rFonts w:ascii="Times New Roman"/>
                            <w:sz w:val="18"/>
                          </w:rPr>
                          <w:t>161,923,078.70</w:t>
                        </w:r>
                      </w:p>
                    </w:tc>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46,566,581.87</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307" w:right="0"/>
                          <w:jc w:val="left"/>
                          <w:rPr>
                            <w:rFonts w:ascii="Times New Roman" w:hAnsi="Times New Roman" w:cs="Times New Roman" w:eastAsia="Times New Roman" w:hint="default"/>
                            <w:sz w:val="18"/>
                            <w:szCs w:val="18"/>
                          </w:rPr>
                        </w:pPr>
                        <w:r>
                          <w:rPr>
                            <w:rFonts w:ascii="Times New Roman"/>
                            <w:sz w:val="18"/>
                          </w:rPr>
                          <w:t>5,099,890.99</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203,389,769.58</w:t>
                        </w:r>
                      </w:p>
                    </w:tc>
                  </w:tr>
                  <w:tr>
                    <w:trPr>
                      <w:trHeight w:val="350"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57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80"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left="355" w:right="0"/>
                          <w:jc w:val="left"/>
                          <w:rPr>
                            <w:rFonts w:ascii="Times New Roman" w:hAnsi="Times New Roman" w:cs="Times New Roman" w:eastAsia="Times New Roman" w:hint="default"/>
                            <w:sz w:val="18"/>
                            <w:szCs w:val="18"/>
                          </w:rPr>
                        </w:pPr>
                        <w:r>
                          <w:rPr>
                            <w:rFonts w:ascii="Times New Roman"/>
                            <w:sz w:val="18"/>
                          </w:rPr>
                          <w:t>5,606,978.84</w:t>
                        </w:r>
                      </w:p>
                    </w:tc>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pacing w:val="-1"/>
                            <w:sz w:val="18"/>
                          </w:rPr>
                          <w:t>969,622.22</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pacing w:val="-1"/>
                            <w:sz w:val="18"/>
                          </w:rPr>
                          <w:t>70,000.00</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spacing w:val="-1"/>
                            <w:sz w:val="18"/>
                          </w:rPr>
                          <w:t>6,506,601.06</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78"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57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380"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left="355" w:right="0"/>
                          <w:jc w:val="left"/>
                          <w:rPr>
                            <w:rFonts w:ascii="Times New Roman" w:hAnsi="Times New Roman" w:cs="Times New Roman" w:eastAsia="Times New Roman" w:hint="default"/>
                            <w:sz w:val="18"/>
                            <w:szCs w:val="18"/>
                          </w:rPr>
                        </w:pPr>
                        <w:r>
                          <w:rPr>
                            <w:rFonts w:ascii="Times New Roman"/>
                            <w:sz w:val="18"/>
                          </w:rPr>
                          <w:t>4,128,400.59</w:t>
                        </w:r>
                      </w:p>
                    </w:tc>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1,262,166.27</w:t>
                        </w: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5,390,566.86</w:t>
                        </w:r>
                      </w:p>
                    </w:tc>
                  </w:tr>
                  <w:tr>
                    <w:trPr>
                      <w:trHeight w:val="350" w:hRule="exact"/>
                    </w:trPr>
                    <w:tc>
                      <w:tcPr>
                        <w:tcW w:w="1877" w:type="dxa"/>
                        <w:tcBorders>
                          <w:top w:val="nil" w:sz="6" w:space="0" w:color="auto"/>
                          <w:left w:val="nil" w:sz="6" w:space="0" w:color="auto"/>
                          <w:bottom w:val="nil" w:sz="6" w:space="0" w:color="auto"/>
                          <w:right w:val="single" w:sz="4" w:space="0" w:color="000000"/>
                        </w:tcBorders>
                      </w:tcPr>
                      <w:p>
                        <w:pPr/>
                      </w:p>
                    </w:tc>
                    <w:tc>
                      <w:tcPr>
                        <w:tcW w:w="238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9"/>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96"/>
                          <w:ind w:left="66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70" w:hRule="exact"/>
                    </w:trPr>
                    <w:tc>
                      <w:tcPr>
                        <w:tcW w:w="1877"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238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left="175" w:right="0"/>
                          <w:jc w:val="left"/>
                          <w:rPr>
                            <w:rFonts w:ascii="Times New Roman" w:hAnsi="Times New Roman" w:cs="Times New Roman" w:eastAsia="Times New Roman" w:hint="default"/>
                            <w:sz w:val="18"/>
                            <w:szCs w:val="18"/>
                          </w:rPr>
                        </w:pPr>
                        <w:r>
                          <w:rPr>
                            <w:rFonts w:ascii="Times New Roman"/>
                            <w:sz w:val="18"/>
                          </w:rPr>
                          <w:t>110,715,042.54</w:t>
                        </w:r>
                      </w:p>
                    </w:tc>
                    <w:tc>
                      <w:tcPr>
                        <w:tcW w:w="1710" w:type="dxa"/>
                        <w:tcBorders>
                          <w:top w:val="nil" w:sz="6" w:space="0" w:color="auto"/>
                          <w:left w:val="nil" w:sz="6" w:space="0" w:color="auto"/>
                          <w:bottom w:val="single" w:sz="12"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21,753,386.36</w:t>
                        </w:r>
                      </w:p>
                    </w:tc>
                    <w:tc>
                      <w:tcPr>
                        <w:tcW w:w="13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left="307" w:right="0"/>
                          <w:jc w:val="left"/>
                          <w:rPr>
                            <w:rFonts w:ascii="Times New Roman" w:hAnsi="Times New Roman" w:cs="Times New Roman" w:eastAsia="Times New Roman" w:hint="default"/>
                            <w:sz w:val="18"/>
                            <w:szCs w:val="18"/>
                          </w:rPr>
                        </w:pPr>
                        <w:r>
                          <w:rPr>
                            <w:rFonts w:ascii="Times New Roman"/>
                            <w:sz w:val="18"/>
                          </w:rPr>
                          <w:t>2,938,255.48</w:t>
                        </w:r>
                      </w:p>
                    </w:tc>
                    <w:tc>
                      <w:tcPr>
                        <w:tcW w:w="152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129,530,173.42</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tab/>
        <w:tab/>
        <w:t> </w:t>
      </w:r>
      <w:r>
        <w:rPr>
          <w:rFonts w:ascii="宋体" w:hAnsi="宋体" w:cs="宋体" w:eastAsia="宋体" w:hint="default"/>
          <w:b/>
          <w:bCs/>
          <w:sz w:val="21"/>
          <w:szCs w:val="21"/>
        </w:rPr>
        <w:t>固定资产原价及累计折旧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tab/>
        <w:t>固定资产情况</w:t>
      </w:r>
      <w:r>
        <w:rPr>
          <w:rFonts w:ascii="宋体" w:hAnsi="宋体" w:cs="宋体" w:eastAsia="宋体" w:hint="default"/>
          <w:sz w:val="21"/>
          <w:szCs w:val="21"/>
        </w:rPr>
      </w:r>
    </w:p>
    <w:p>
      <w:pPr>
        <w:spacing w:after="0" w:line="386" w:lineRule="auto"/>
        <w:jc w:val="left"/>
        <w:rPr>
          <w:rFonts w:ascii="宋体" w:hAnsi="宋体" w:cs="宋体" w:eastAsia="宋体" w:hint="default"/>
          <w:sz w:val="21"/>
          <w:szCs w:val="21"/>
        </w:rPr>
        <w:sectPr>
          <w:pgSz w:w="11910" w:h="16840"/>
          <w:pgMar w:header="877" w:footer="980" w:top="1060" w:bottom="1160" w:left="0" w:right="0"/>
        </w:sectPr>
      </w:pPr>
    </w:p>
    <w:p>
      <w:pPr>
        <w:spacing w:line="240" w:lineRule="auto" w:before="6"/>
        <w:rPr>
          <w:rFonts w:ascii="宋体" w:hAnsi="宋体" w:cs="宋体" w:eastAsia="宋体" w:hint="default"/>
          <w:b/>
          <w:bCs/>
          <w:sz w:val="28"/>
          <w:szCs w:val="28"/>
        </w:rPr>
      </w:pPr>
      <w:r>
        <w:rPr/>
        <w:pict>
          <v:shape style="position:absolute;margin-left:177.5pt;margin-top:73.439980pt;width:.48pt;height:.12pt;mso-position-horizontal-relative:page;mso-position-vertical-relative:page;z-index:-692416" type="#_x0000_t75" stroked="false">
            <v:imagedata r:id="rId255" o:title=""/>
          </v:shape>
        </w:pict>
      </w:r>
      <w:r>
        <w:rPr/>
        <w:pict>
          <v:shape style="position:absolute;margin-left:245.330002pt;margin-top:73.439980pt;width:.48pt;height:.12pt;mso-position-horizontal-relative:page;mso-position-vertical-relative:page;z-index:-692392" type="#_x0000_t75" stroked="false">
            <v:imagedata r:id="rId255" o:title=""/>
          </v:shape>
        </w:pict>
      </w:r>
      <w:r>
        <w:rPr/>
        <w:pict>
          <v:shape style="position:absolute;margin-left:382.029999pt;margin-top:73.439980pt;width:.47998pt;height:.12pt;mso-position-horizontal-relative:page;mso-position-vertical-relative:page;z-index:-692368" type="#_x0000_t75" stroked="false">
            <v:imagedata r:id="rId255" o:title=""/>
          </v:shape>
        </w:pict>
      </w:r>
      <w:r>
        <w:rPr/>
        <w:pict>
          <v:shape style="position:absolute;margin-left:450.339996pt;margin-top:73.439980pt;width:.48001pt;height:.12pt;mso-position-horizontal-relative:page;mso-position-vertical-relative:page;z-index:-692344" type="#_x0000_t75" stroked="false">
            <v:imagedata r:id="rId255" o:title=""/>
          </v:shape>
        </w:pict>
      </w:r>
      <w:r>
        <w:rPr/>
        <w:pict>
          <v:group style="position:absolute;margin-left:84.624001pt;margin-top:96.259941pt;width:442.3pt;height:93.4pt;mso-position-horizontal-relative:page;mso-position-vertical-relative:page;z-index:-692320" coordorigin="1692,1925" coordsize="8846,1868">
            <v:shape style="position:absolute;left:1692;top:1925;width:1858;height:10" type="#_x0000_t75" stroked="false">
              <v:imagedata r:id="rId256" o:title=""/>
            </v:shape>
            <v:shape style="position:absolute;left:3545;top:1925;width:1361;height:10" type="#_x0000_t75" stroked="false">
              <v:imagedata r:id="rId257" o:title=""/>
            </v:shape>
            <v:shape style="position:absolute;left:4902;top:1925;width:1370;height:10" type="#_x0000_t75" stroked="false">
              <v:imagedata r:id="rId268" o:title=""/>
            </v:shape>
            <v:shape style="position:absolute;left:6267;top:1925;width:1373;height:10" type="#_x0000_t75" stroked="false">
              <v:imagedata r:id="rId269" o:title=""/>
            </v:shape>
            <v:shape style="position:absolute;left:7636;top:1925;width:1371;height:10" type="#_x0000_t75" stroked="false">
              <v:imagedata r:id="rId259" o:title=""/>
            </v:shape>
            <v:shape style="position:absolute;left:9002;top:1925;width:1536;height:10" type="#_x0000_t75" stroked="false">
              <v:imagedata r:id="rId260" o:title=""/>
            </v:shape>
            <v:group style="position:absolute;left:6272;top:1935;width:10;height:20" coordorigin="6272,1935" coordsize="10,20">
              <v:shape style="position:absolute;left:6272;top:1935;width:10;height:20" coordorigin="6272,1935" coordsize="10,20" path="m6272,1954l6282,1954,6282,1935,6272,1935,6272,1954xe" filled="true" fillcolor="#000000" stroked="false">
                <v:path arrowok="t"/>
                <v:fill type="solid"/>
              </v:shape>
            </v:group>
            <v:group style="position:absolute;left:6272;top:1954;width:10;height:20" coordorigin="6272,1954" coordsize="10,20">
              <v:shape style="position:absolute;left:6272;top:1954;width:10;height:20" coordorigin="6272,1954" coordsize="10,20" path="m6272,1973l6282,1973,6282,1954,6272,1954,6272,1973xe" filled="true" fillcolor="#000000" stroked="false">
                <v:path arrowok="t"/>
                <v:fill type="solid"/>
              </v:shape>
            </v:group>
            <v:group style="position:absolute;left:6272;top:1973;width:10;height:20" coordorigin="6272,1973" coordsize="10,20">
              <v:shape style="position:absolute;left:6272;top:1973;width:10;height:20" coordorigin="6272,1973" coordsize="10,20" path="m6272,1992l6282,1992,6282,1973,6272,1973,6272,1992xe" filled="true" fillcolor="#000000" stroked="false">
                <v:path arrowok="t"/>
                <v:fill type="solid"/>
              </v:shape>
            </v:group>
            <v:group style="position:absolute;left:6272;top:1992;width:10;height:20" coordorigin="6272,1992" coordsize="10,20">
              <v:shape style="position:absolute;left:6272;top:1992;width:10;height:20" coordorigin="6272,1992" coordsize="10,20" path="m6272,2012l6282,2012,6282,1992,6272,1992,6272,2012xe" filled="true" fillcolor="#000000" stroked="false">
                <v:path arrowok="t"/>
                <v:fill type="solid"/>
              </v:shape>
            </v:group>
            <v:group style="position:absolute;left:6272;top:2012;width:10;height:20" coordorigin="6272,2012" coordsize="10,20">
              <v:shape style="position:absolute;left:6272;top:2012;width:10;height:20" coordorigin="6272,2012" coordsize="10,20" path="m6272,2031l6282,2031,6282,2012,6272,2012,6272,2031xe" filled="true" fillcolor="#000000" stroked="false">
                <v:path arrowok="t"/>
                <v:fill type="solid"/>
              </v:shape>
            </v:group>
            <v:group style="position:absolute;left:6272;top:2031;width:10;height:20" coordorigin="6272,2031" coordsize="10,20">
              <v:shape style="position:absolute;left:6272;top:2031;width:10;height:20" coordorigin="6272,2031" coordsize="10,20" path="m6272,2050l6282,2050,6282,2031,6272,2031,6272,2050xe" filled="true" fillcolor="#000000" stroked="false">
                <v:path arrowok="t"/>
                <v:fill type="solid"/>
              </v:shape>
            </v:group>
            <v:group style="position:absolute;left:6272;top:2050;width:10;height:20" coordorigin="6272,2050" coordsize="10,20">
              <v:shape style="position:absolute;left:6272;top:2050;width:10;height:20" coordorigin="6272,2050" coordsize="10,20" path="m6272,2069l6282,2069,6282,2050,6272,2050,6272,2069xe" filled="true" fillcolor="#000000" stroked="false">
                <v:path arrowok="t"/>
                <v:fill type="solid"/>
              </v:shape>
            </v:group>
            <v:group style="position:absolute;left:6272;top:2069;width:10;height:20" coordorigin="6272,2069" coordsize="10,20">
              <v:shape style="position:absolute;left:6272;top:2069;width:10;height:20" coordorigin="6272,2069" coordsize="10,20" path="m6272,2088l6282,2088,6282,2069,6272,2069,6272,2088xe" filled="true" fillcolor="#000000" stroked="false">
                <v:path arrowok="t"/>
                <v:fill type="solid"/>
              </v:shape>
            </v:group>
            <v:group style="position:absolute;left:6272;top:2088;width:10;height:20" coordorigin="6272,2088" coordsize="10,20">
              <v:shape style="position:absolute;left:6272;top:2088;width:10;height:20" coordorigin="6272,2088" coordsize="10,20" path="m6272,2108l6282,2108,6282,2088,6272,2088,6272,2108xe" filled="true" fillcolor="#000000" stroked="false">
                <v:path arrowok="t"/>
                <v:fill type="solid"/>
              </v:shape>
            </v:group>
            <v:group style="position:absolute;left:6272;top:2108;width:10;height:20" coordorigin="6272,2108" coordsize="10,20">
              <v:shape style="position:absolute;left:6272;top:2108;width:10;height:20" coordorigin="6272,2108" coordsize="10,20" path="m6272,2127l6282,2127,6282,2108,6272,2108,6272,2127xe" filled="true" fillcolor="#000000" stroked="false">
                <v:path arrowok="t"/>
                <v:fill type="solid"/>
              </v:shape>
            </v:group>
            <v:group style="position:absolute;left:6272;top:2127;width:10;height:20" coordorigin="6272,2127" coordsize="10,20">
              <v:shape style="position:absolute;left:6272;top:2127;width:10;height:20" coordorigin="6272,2127" coordsize="10,20" path="m6272,2146l6282,2146,6282,2127,6272,2127,6272,2146xe" filled="true" fillcolor="#000000" stroked="false">
                <v:path arrowok="t"/>
                <v:fill type="solid"/>
              </v:shape>
            </v:group>
            <v:group style="position:absolute;left:6272;top:2146;width:10;height:20" coordorigin="6272,2146" coordsize="10,20">
              <v:shape style="position:absolute;left:6272;top:2146;width:10;height:20" coordorigin="6272,2146" coordsize="10,20" path="m6272,2165l6282,2165,6282,2146,6272,2146,6272,2165xe" filled="true" fillcolor="#000000" stroked="false">
                <v:path arrowok="t"/>
                <v:fill type="solid"/>
              </v:shape>
            </v:group>
            <v:group style="position:absolute;left:6272;top:2165;width:10;height:20" coordorigin="6272,2165" coordsize="10,20">
              <v:shape style="position:absolute;left:6272;top:2165;width:10;height:20" coordorigin="6272,2165" coordsize="10,20" path="m6272,2184l6282,2184,6282,2165,6272,2165,6272,2184xe" filled="true" fillcolor="#000000" stroked="false">
                <v:path arrowok="t"/>
                <v:fill type="solid"/>
              </v:shape>
            </v:group>
            <v:group style="position:absolute;left:6272;top:2184;width:10;height:20" coordorigin="6272,2184" coordsize="10,20">
              <v:shape style="position:absolute;left:6272;top:2184;width:10;height:20" coordorigin="6272,2184" coordsize="10,20" path="m6272,2204l6282,2204,6282,2184,6272,2184,6272,2204xe" filled="true" fillcolor="#000000" stroked="false">
                <v:path arrowok="t"/>
                <v:fill type="solid"/>
              </v:shape>
            </v:group>
            <v:group style="position:absolute;left:6272;top:2204;width:10;height:20" coordorigin="6272,2204" coordsize="10,20">
              <v:shape style="position:absolute;left:6272;top:2204;width:10;height:20" coordorigin="6272,2204" coordsize="10,20" path="m6272,2223l6282,2223,6282,2204,6272,2204,6272,2223xe" filled="true" fillcolor="#000000" stroked="false">
                <v:path arrowok="t"/>
                <v:fill type="solid"/>
              </v:shape>
            </v:group>
            <v:group style="position:absolute;left:6272;top:2223;width:10;height:20" coordorigin="6272,2223" coordsize="10,20">
              <v:shape style="position:absolute;left:6272;top:2223;width:10;height:20" coordorigin="6272,2223" coordsize="10,20" path="m6272,2242l6282,2242,6282,2223,6272,2223,6272,2242xe" filled="true" fillcolor="#000000" stroked="false">
                <v:path arrowok="t"/>
                <v:fill type="solid"/>
              </v:shape>
            </v:group>
            <v:group style="position:absolute;left:6272;top:2242;width:10;height:20" coordorigin="6272,2242" coordsize="10,20">
              <v:shape style="position:absolute;left:6272;top:2242;width:10;height:20" coordorigin="6272,2242" coordsize="10,20" path="m6272,2261l6282,2261,6282,2242,6272,2242,6272,2261xe" filled="true" fillcolor="#000000" stroked="false">
                <v:path arrowok="t"/>
                <v:fill type="solid"/>
              </v:shape>
            </v:group>
            <v:group style="position:absolute;left:6272;top:2261;width:10;height:20" coordorigin="6272,2261" coordsize="10,20">
              <v:shape style="position:absolute;left:6272;top:2261;width:10;height:20" coordorigin="6272,2261" coordsize="10,20" path="m6272,2280l6282,2280,6282,2261,6272,2261,6272,2280xe" filled="true" fillcolor="#000000" stroked="false">
                <v:path arrowok="t"/>
                <v:fill type="solid"/>
              </v:shape>
            </v:group>
            <v:group style="position:absolute;left:6272;top:2280;width:10;height:20" coordorigin="6272,2280" coordsize="10,20">
              <v:shape style="position:absolute;left:6272;top:2280;width:10;height:20" coordorigin="6272,2280" coordsize="10,20" path="m6272,2300l6282,2300,6282,2280,6272,2280,6272,2300xe" filled="true" fillcolor="#000000" stroked="false">
                <v:path arrowok="t"/>
                <v:fill type="solid"/>
              </v:shape>
            </v:group>
            <v:group style="position:absolute;left:6272;top:2300;width:10;height:20" coordorigin="6272,2300" coordsize="10,20">
              <v:shape style="position:absolute;left:6272;top:2300;width:10;height:20" coordorigin="6272,2300" coordsize="10,20" path="m6272,2319l6282,2319,6282,2300,6272,2300,6272,2319xe" filled="true" fillcolor="#000000" stroked="false">
                <v:path arrowok="t"/>
                <v:fill type="solid"/>
              </v:shape>
            </v:group>
            <v:group style="position:absolute;left:6272;top:2319;width:10;height:20" coordorigin="6272,2319" coordsize="10,20">
              <v:shape style="position:absolute;left:6272;top:2319;width:10;height:20" coordorigin="6272,2319" coordsize="10,20" path="m6272,2338l6282,2338,6282,2319,6272,2319,6272,2338xe" filled="true" fillcolor="#000000" stroked="false">
                <v:path arrowok="t"/>
                <v:fill type="solid"/>
              </v:shape>
            </v:group>
            <v:group style="position:absolute;left:6272;top:2338;width:10;height:20" coordorigin="6272,2338" coordsize="10,20">
              <v:shape style="position:absolute;left:6272;top:2338;width:10;height:20" coordorigin="6272,2338" coordsize="10,20" path="m6272,2357l6282,2357,6282,2338,6272,2338,6272,2357xe" filled="true" fillcolor="#000000" stroked="false">
                <v:path arrowok="t"/>
                <v:fill type="solid"/>
              </v:shape>
            </v:group>
            <v:group style="position:absolute;left:6272;top:2357;width:10;height:20" coordorigin="6272,2357" coordsize="10,20">
              <v:shape style="position:absolute;left:6272;top:2357;width:10;height:20" coordorigin="6272,2357" coordsize="10,20" path="m6272,2376l6282,2376,6282,2357,6272,2357,6272,2376xe" filled="true" fillcolor="#000000" stroked="false">
                <v:path arrowok="t"/>
                <v:fill type="solid"/>
              </v:shape>
            </v:group>
            <v:group style="position:absolute;left:6272;top:2382;width:10;height:2" coordorigin="6272,2382" coordsize="10,2">
              <v:shape style="position:absolute;left:6272;top:2382;width:10;height:2" coordorigin="6272,2382" coordsize="10,0" path="m6272,2382l6282,2382e" filled="false" stroked="true" strokeweight=".60004pt" strokecolor="#000000">
                <v:path arrowok="t"/>
              </v:shape>
              <v:shape style="position:absolute;left:1692;top:2388;width:1858;height:10" type="#_x0000_t75" stroked="false">
                <v:imagedata r:id="rId256" o:title=""/>
              </v:shape>
              <v:shape style="position:absolute;left:3545;top:2388;width:1361;height:10" type="#_x0000_t75" stroked="false">
                <v:imagedata r:id="rId263" o:title=""/>
              </v:shape>
              <v:shape style="position:absolute;left:4902;top:2388;width:1370;height:10" type="#_x0000_t75" stroked="false">
                <v:imagedata r:id="rId264" o:title=""/>
              </v:shape>
              <v:shape style="position:absolute;left:6267;top:2388;width:1373;height:10" type="#_x0000_t75" stroked="false">
                <v:imagedata r:id="rId265" o:title=""/>
              </v:shape>
              <v:shape style="position:absolute;left:7636;top:2388;width:1371;height:10" type="#_x0000_t75" stroked="false">
                <v:imagedata r:id="rId266" o:title=""/>
              </v:shape>
              <v:shape style="position:absolute;left:9002;top:2388;width:1536;height:10" type="#_x0000_t75" stroked="false">
                <v:imagedata r:id="rId267" o:title=""/>
              </v:shape>
            </v:group>
            <v:group style="position:absolute;left:6272;top:2398;width:10;height:20" coordorigin="6272,2398" coordsize="10,20">
              <v:shape style="position:absolute;left:6272;top:2398;width:10;height:20" coordorigin="6272,2398" coordsize="10,20" path="m6272,2417l6282,2417,6282,2398,6272,2398,6272,2417xe" filled="true" fillcolor="#000000" stroked="false">
                <v:path arrowok="t"/>
                <v:fill type="solid"/>
              </v:shape>
            </v:group>
            <v:group style="position:absolute;left:6272;top:2417;width:10;height:20" coordorigin="6272,2417" coordsize="10,20">
              <v:shape style="position:absolute;left:6272;top:2417;width:10;height:20" coordorigin="6272,2417" coordsize="10,20" path="m6272,2436l6282,2436,6282,2417,6272,2417,6272,2436xe" filled="true" fillcolor="#000000" stroked="false">
                <v:path arrowok="t"/>
                <v:fill type="solid"/>
              </v:shape>
            </v:group>
            <v:group style="position:absolute;left:6272;top:2436;width:10;height:20" coordorigin="6272,2436" coordsize="10,20">
              <v:shape style="position:absolute;left:6272;top:2436;width:10;height:20" coordorigin="6272,2436" coordsize="10,20" path="m6272,2456l6282,2456,6282,2436,6272,2436,6272,2456xe" filled="true" fillcolor="#000000" stroked="false">
                <v:path arrowok="t"/>
                <v:fill type="solid"/>
              </v:shape>
            </v:group>
            <v:group style="position:absolute;left:6272;top:2456;width:10;height:20" coordorigin="6272,2456" coordsize="10,20">
              <v:shape style="position:absolute;left:6272;top:2456;width:10;height:20" coordorigin="6272,2456" coordsize="10,20" path="m6272,2475l6282,2475,6282,2456,6272,2456,6272,2475xe" filled="true" fillcolor="#000000" stroked="false">
                <v:path arrowok="t"/>
                <v:fill type="solid"/>
              </v:shape>
            </v:group>
            <v:group style="position:absolute;left:6272;top:2475;width:10;height:20" coordorigin="6272,2475" coordsize="10,20">
              <v:shape style="position:absolute;left:6272;top:2475;width:10;height:20" coordorigin="6272,2475" coordsize="10,20" path="m6272,2494l6282,2494,6282,2475,6272,2475,6272,2494xe" filled="true" fillcolor="#000000" stroked="false">
                <v:path arrowok="t"/>
                <v:fill type="solid"/>
              </v:shape>
            </v:group>
            <v:group style="position:absolute;left:6272;top:2494;width:10;height:20" coordorigin="6272,2494" coordsize="10,20">
              <v:shape style="position:absolute;left:6272;top:2494;width:10;height:20" coordorigin="6272,2494" coordsize="10,20" path="m6272,2513l6282,2513,6282,2494,6272,2494,6272,2513xe" filled="true" fillcolor="#000000" stroked="false">
                <v:path arrowok="t"/>
                <v:fill type="solid"/>
              </v:shape>
            </v:group>
            <v:group style="position:absolute;left:6272;top:2513;width:10;height:20" coordorigin="6272,2513" coordsize="10,20">
              <v:shape style="position:absolute;left:6272;top:2513;width:10;height:20" coordorigin="6272,2513" coordsize="10,20" path="m6272,2532l6282,2532,6282,2513,6272,2513,6272,2532xe" filled="true" fillcolor="#000000" stroked="false">
                <v:path arrowok="t"/>
                <v:fill type="solid"/>
              </v:shape>
            </v:group>
            <v:group style="position:absolute;left:6272;top:2532;width:10;height:20" coordorigin="6272,2532" coordsize="10,20">
              <v:shape style="position:absolute;left:6272;top:2532;width:10;height:20" coordorigin="6272,2532" coordsize="10,20" path="m6272,2552l6282,2552,6282,2532,6272,2532,6272,2552xe" filled="true" fillcolor="#000000" stroked="false">
                <v:path arrowok="t"/>
                <v:fill type="solid"/>
              </v:shape>
            </v:group>
            <v:group style="position:absolute;left:6272;top:2552;width:10;height:20" coordorigin="6272,2552" coordsize="10,20">
              <v:shape style="position:absolute;left:6272;top:2552;width:10;height:20" coordorigin="6272,2552" coordsize="10,20" path="m6272,2571l6282,2571,6282,2552,6272,2552,6272,2571xe" filled="true" fillcolor="#000000" stroked="false">
                <v:path arrowok="t"/>
                <v:fill type="solid"/>
              </v:shape>
            </v:group>
            <v:group style="position:absolute;left:6272;top:2571;width:10;height:20" coordorigin="6272,2571" coordsize="10,20">
              <v:shape style="position:absolute;left:6272;top:2571;width:10;height:20" coordorigin="6272,2571" coordsize="10,20" path="m6272,2590l6282,2590,6282,2571,6272,2571,6272,2590xe" filled="true" fillcolor="#000000" stroked="false">
                <v:path arrowok="t"/>
                <v:fill type="solid"/>
              </v:shape>
            </v:group>
            <v:group style="position:absolute;left:6272;top:2590;width:10;height:20" coordorigin="6272,2590" coordsize="10,20">
              <v:shape style="position:absolute;left:6272;top:2590;width:10;height:20" coordorigin="6272,2590" coordsize="10,20" path="m6272,2609l6282,2609,6282,2590,6272,2590,6272,2609xe" filled="true" fillcolor="#000000" stroked="false">
                <v:path arrowok="t"/>
                <v:fill type="solid"/>
              </v:shape>
            </v:group>
            <v:group style="position:absolute;left:6272;top:2609;width:10;height:20" coordorigin="6272,2609" coordsize="10,20">
              <v:shape style="position:absolute;left:6272;top:2609;width:10;height:20" coordorigin="6272,2609" coordsize="10,20" path="m6272,2628l6282,2628,6282,2609,6272,2609,6272,2628xe" filled="true" fillcolor="#000000" stroked="false">
                <v:path arrowok="t"/>
                <v:fill type="solid"/>
              </v:shape>
            </v:group>
            <v:group style="position:absolute;left:6272;top:2628;width:10;height:20" coordorigin="6272,2628" coordsize="10,20">
              <v:shape style="position:absolute;left:6272;top:2628;width:10;height:20" coordorigin="6272,2628" coordsize="10,20" path="m6272,2648l6282,2648,6282,2628,6272,2628,6272,2648xe" filled="true" fillcolor="#000000" stroked="false">
                <v:path arrowok="t"/>
                <v:fill type="solid"/>
              </v:shape>
            </v:group>
            <v:group style="position:absolute;left:6272;top:2648;width:10;height:20" coordorigin="6272,2648" coordsize="10,20">
              <v:shape style="position:absolute;left:6272;top:2648;width:10;height:20" coordorigin="6272,2648" coordsize="10,20" path="m6272,2667l6282,2667,6282,2648,6272,2648,6272,2667xe" filled="true" fillcolor="#000000" stroked="false">
                <v:path arrowok="t"/>
                <v:fill type="solid"/>
              </v:shape>
            </v:group>
            <v:group style="position:absolute;left:6272;top:2667;width:10;height:20" coordorigin="6272,2667" coordsize="10,20">
              <v:shape style="position:absolute;left:6272;top:2667;width:10;height:20" coordorigin="6272,2667" coordsize="10,20" path="m6272,2686l6282,2686,6282,2667,6272,2667,6272,2686xe" filled="true" fillcolor="#000000" stroked="false">
                <v:path arrowok="t"/>
                <v:fill type="solid"/>
              </v:shape>
            </v:group>
            <v:group style="position:absolute;left:6272;top:2686;width:10;height:20" coordorigin="6272,2686" coordsize="10,20">
              <v:shape style="position:absolute;left:6272;top:2686;width:10;height:20" coordorigin="6272,2686" coordsize="10,20" path="m6272,2705l6282,2705,6282,2686,6272,2686,6272,2705xe" filled="true" fillcolor="#000000" stroked="false">
                <v:path arrowok="t"/>
                <v:fill type="solid"/>
              </v:shape>
            </v:group>
            <v:group style="position:absolute;left:6272;top:2705;width:10;height:20" coordorigin="6272,2705" coordsize="10,20">
              <v:shape style="position:absolute;left:6272;top:2705;width:10;height:20" coordorigin="6272,2705" coordsize="10,20" path="m6272,2724l6282,2724,6282,2705,6272,2705,6272,2724xe" filled="true" fillcolor="#000000" stroked="false">
                <v:path arrowok="t"/>
                <v:fill type="solid"/>
              </v:shape>
            </v:group>
            <v:group style="position:absolute;left:6272;top:2724;width:10;height:20" coordorigin="6272,2724" coordsize="10,20">
              <v:shape style="position:absolute;left:6272;top:2724;width:10;height:20" coordorigin="6272,2724" coordsize="10,20" path="m6272,2744l6282,2744,6282,2724,6272,2724,6272,2744xe" filled="true" fillcolor="#000000" stroked="false">
                <v:path arrowok="t"/>
                <v:fill type="solid"/>
              </v:shape>
            </v:group>
            <v:group style="position:absolute;left:6272;top:2744;width:10;height:20" coordorigin="6272,2744" coordsize="10,20">
              <v:shape style="position:absolute;left:6272;top:2744;width:10;height:20" coordorigin="6272,2744" coordsize="10,20" path="m6272,2763l6282,2763,6282,2744,6272,2744,6272,2763xe" filled="true" fillcolor="#000000" stroked="false">
                <v:path arrowok="t"/>
                <v:fill type="solid"/>
              </v:shape>
            </v:group>
            <v:group style="position:absolute;left:6272;top:2763;width:10;height:20" coordorigin="6272,2763" coordsize="10,20">
              <v:shape style="position:absolute;left:6272;top:2763;width:10;height:20" coordorigin="6272,2763" coordsize="10,20" path="m6272,2782l6282,2782,6282,2763,6272,2763,6272,2782xe" filled="true" fillcolor="#000000" stroked="false">
                <v:path arrowok="t"/>
                <v:fill type="solid"/>
              </v:shape>
            </v:group>
            <v:group style="position:absolute;left:6272;top:2782;width:10;height:20" coordorigin="6272,2782" coordsize="10,20">
              <v:shape style="position:absolute;left:6272;top:2782;width:10;height:20" coordorigin="6272,2782" coordsize="10,20" path="m6272,2801l6282,2801,6282,2782,6272,2782,6272,2801xe" filled="true" fillcolor="#000000" stroked="false">
                <v:path arrowok="t"/>
                <v:fill type="solid"/>
              </v:shape>
            </v:group>
            <v:group style="position:absolute;left:6272;top:2801;width:10;height:20" coordorigin="6272,2801" coordsize="10,20">
              <v:shape style="position:absolute;left:6272;top:2801;width:10;height:20" coordorigin="6272,2801" coordsize="10,20" path="m6272,2820l6282,2820,6282,2801,6272,2801,6272,2820xe" filled="true" fillcolor="#000000" stroked="false">
                <v:path arrowok="t"/>
                <v:fill type="solid"/>
              </v:shape>
            </v:group>
            <v:group style="position:absolute;left:6272;top:2820;width:10;height:20" coordorigin="6272,2820" coordsize="10,20">
              <v:shape style="position:absolute;left:6272;top:2820;width:10;height:20" coordorigin="6272,2820" coordsize="10,20" path="m6272,2840l6282,2840,6282,2820,6272,2820,6272,2840xe" filled="true" fillcolor="#000000" stroked="false">
                <v:path arrowok="t"/>
                <v:fill type="solid"/>
              </v:shape>
            </v:group>
            <v:group style="position:absolute;left:6272;top:2847;width:10;height:2" coordorigin="6272,2847" coordsize="10,2">
              <v:shape style="position:absolute;left:6272;top:2847;width:10;height:2" coordorigin="6272,2847" coordsize="10,0" path="m6272,2847l6282,2847e" filled="false" stroked="true" strokeweight=".71997pt" strokecolor="#000000">
                <v:path arrowok="t"/>
              </v:shape>
              <v:shape style="position:absolute;left:1692;top:2763;width:1877;height:101" type="#_x0000_t75" stroked="false">
                <v:imagedata r:id="rId262" o:title=""/>
              </v:shape>
              <v:shape style="position:absolute;left:3545;top:2854;width:1361;height:10" type="#_x0000_t75" stroked="false">
                <v:imagedata r:id="rId263" o:title=""/>
              </v:shape>
              <v:shape style="position:absolute;left:4902;top:2854;width:1370;height:10" type="#_x0000_t75" stroked="false">
                <v:imagedata r:id="rId264" o:title=""/>
              </v:shape>
              <v:shape style="position:absolute;left:6267;top:2854;width:1373;height:10" type="#_x0000_t75" stroked="false">
                <v:imagedata r:id="rId265" o:title=""/>
              </v:shape>
              <v:shape style="position:absolute;left:7636;top:2854;width:1371;height:10" type="#_x0000_t75" stroked="false">
                <v:imagedata r:id="rId266" o:title=""/>
              </v:shape>
              <v:shape style="position:absolute;left:9002;top:2854;width:1536;height:10" type="#_x0000_t75" stroked="false">
                <v:imagedata r:id="rId267" o:title=""/>
              </v:shape>
            </v:group>
            <v:group style="position:absolute;left:6272;top:2864;width:10;height:20" coordorigin="6272,2864" coordsize="10,20">
              <v:shape style="position:absolute;left:6272;top:2864;width:10;height:20" coordorigin="6272,2864" coordsize="10,20" path="m6272,2883l6282,2883,6282,2864,6272,2864,6272,2883xe" filled="true" fillcolor="#000000" stroked="false">
                <v:path arrowok="t"/>
                <v:fill type="solid"/>
              </v:shape>
            </v:group>
            <v:group style="position:absolute;left:6272;top:2883;width:10;height:20" coordorigin="6272,2883" coordsize="10,20">
              <v:shape style="position:absolute;left:6272;top:2883;width:10;height:20" coordorigin="6272,2883" coordsize="10,20" path="m6272,2902l6282,2902,6282,2883,6272,2883,6272,2902xe" filled="true" fillcolor="#000000" stroked="false">
                <v:path arrowok="t"/>
                <v:fill type="solid"/>
              </v:shape>
            </v:group>
            <v:group style="position:absolute;left:6272;top:2902;width:10;height:20" coordorigin="6272,2902" coordsize="10,20">
              <v:shape style="position:absolute;left:6272;top:2902;width:10;height:20" coordorigin="6272,2902" coordsize="10,20" path="m6272,2921l6282,2921,6282,2902,6272,2902,6272,2921xe" filled="true" fillcolor="#000000" stroked="false">
                <v:path arrowok="t"/>
                <v:fill type="solid"/>
              </v:shape>
            </v:group>
            <v:group style="position:absolute;left:6272;top:2921;width:10;height:20" coordorigin="6272,2921" coordsize="10,20">
              <v:shape style="position:absolute;left:6272;top:2921;width:10;height:20" coordorigin="6272,2921" coordsize="10,20" path="m6272,2940l6282,2940,6282,2921,6272,2921,6272,2940xe" filled="true" fillcolor="#000000" stroked="false">
                <v:path arrowok="t"/>
                <v:fill type="solid"/>
              </v:shape>
            </v:group>
            <v:group style="position:absolute;left:6272;top:2940;width:10;height:20" coordorigin="6272,2940" coordsize="10,20">
              <v:shape style="position:absolute;left:6272;top:2940;width:10;height:20" coordorigin="6272,2940" coordsize="10,20" path="m6272,2960l6282,2960,6282,2940,6272,2940,6272,2960xe" filled="true" fillcolor="#000000" stroked="false">
                <v:path arrowok="t"/>
                <v:fill type="solid"/>
              </v:shape>
            </v:group>
            <v:group style="position:absolute;left:6272;top:2960;width:10;height:20" coordorigin="6272,2960" coordsize="10,20">
              <v:shape style="position:absolute;left:6272;top:2960;width:10;height:20" coordorigin="6272,2960" coordsize="10,20" path="m6272,2979l6282,2979,6282,2960,6272,2960,6272,2979xe" filled="true" fillcolor="#000000" stroked="false">
                <v:path arrowok="t"/>
                <v:fill type="solid"/>
              </v:shape>
            </v:group>
            <v:group style="position:absolute;left:6272;top:2979;width:10;height:20" coordorigin="6272,2979" coordsize="10,20">
              <v:shape style="position:absolute;left:6272;top:2979;width:10;height:20" coordorigin="6272,2979" coordsize="10,20" path="m6272,2998l6282,2998,6282,2979,6272,2979,6272,2998xe" filled="true" fillcolor="#000000" stroked="false">
                <v:path arrowok="t"/>
                <v:fill type="solid"/>
              </v:shape>
            </v:group>
            <v:group style="position:absolute;left:6272;top:2998;width:10;height:20" coordorigin="6272,2998" coordsize="10,20">
              <v:shape style="position:absolute;left:6272;top:2998;width:10;height:20" coordorigin="6272,2998" coordsize="10,20" path="m6272,3017l6282,3017,6282,2998,6272,2998,6272,3017xe" filled="true" fillcolor="#000000" stroked="false">
                <v:path arrowok="t"/>
                <v:fill type="solid"/>
              </v:shape>
            </v:group>
            <v:group style="position:absolute;left:6272;top:3017;width:10;height:20" coordorigin="6272,3017" coordsize="10,20">
              <v:shape style="position:absolute;left:6272;top:3017;width:10;height:20" coordorigin="6272,3017" coordsize="10,20" path="m6272,3036l6282,3036,6282,3017,6272,3017,6272,3036xe" filled="true" fillcolor="#000000" stroked="false">
                <v:path arrowok="t"/>
                <v:fill type="solid"/>
              </v:shape>
            </v:group>
            <v:group style="position:absolute;left:6272;top:3036;width:10;height:20" coordorigin="6272,3036" coordsize="10,20">
              <v:shape style="position:absolute;left:6272;top:3036;width:10;height:20" coordorigin="6272,3036" coordsize="10,20" path="m6272,3056l6282,3056,6282,3036,6272,3036,6272,3056xe" filled="true" fillcolor="#000000" stroked="false">
                <v:path arrowok="t"/>
                <v:fill type="solid"/>
              </v:shape>
            </v:group>
            <v:group style="position:absolute;left:6272;top:3056;width:10;height:20" coordorigin="6272,3056" coordsize="10,20">
              <v:shape style="position:absolute;left:6272;top:3056;width:10;height:20" coordorigin="6272,3056" coordsize="10,20" path="m6272,3075l6282,3075,6282,3056,6272,3056,6272,3075xe" filled="true" fillcolor="#000000" stroked="false">
                <v:path arrowok="t"/>
                <v:fill type="solid"/>
              </v:shape>
            </v:group>
            <v:group style="position:absolute;left:6272;top:3075;width:10;height:20" coordorigin="6272,3075" coordsize="10,20">
              <v:shape style="position:absolute;left:6272;top:3075;width:10;height:20" coordorigin="6272,3075" coordsize="10,20" path="m6272,3094l6282,3094,6282,3075,6272,3075,6272,3094xe" filled="true" fillcolor="#000000" stroked="false">
                <v:path arrowok="t"/>
                <v:fill type="solid"/>
              </v:shape>
            </v:group>
            <v:group style="position:absolute;left:6272;top:3094;width:10;height:20" coordorigin="6272,3094" coordsize="10,20">
              <v:shape style="position:absolute;left:6272;top:3094;width:10;height:20" coordorigin="6272,3094" coordsize="10,20" path="m6272,3113l6282,3113,6282,3094,6272,3094,6272,3113xe" filled="true" fillcolor="#000000" stroked="false">
                <v:path arrowok="t"/>
                <v:fill type="solid"/>
              </v:shape>
            </v:group>
            <v:group style="position:absolute;left:6272;top:3113;width:10;height:20" coordorigin="6272,3113" coordsize="10,20">
              <v:shape style="position:absolute;left:6272;top:3113;width:10;height:20" coordorigin="6272,3113" coordsize="10,20" path="m6272,3132l6282,3132,6282,3113,6272,3113,6272,3132xe" filled="true" fillcolor="#000000" stroked="false">
                <v:path arrowok="t"/>
                <v:fill type="solid"/>
              </v:shape>
            </v:group>
            <v:group style="position:absolute;left:6272;top:3132;width:10;height:20" coordorigin="6272,3132" coordsize="10,20">
              <v:shape style="position:absolute;left:6272;top:3132;width:10;height:20" coordorigin="6272,3132" coordsize="10,20" path="m6272,3152l6282,3152,6282,3132,6272,3132,6272,3152xe" filled="true" fillcolor="#000000" stroked="false">
                <v:path arrowok="t"/>
                <v:fill type="solid"/>
              </v:shape>
            </v:group>
            <v:group style="position:absolute;left:6272;top:3152;width:10;height:20" coordorigin="6272,3152" coordsize="10,20">
              <v:shape style="position:absolute;left:6272;top:3152;width:10;height:20" coordorigin="6272,3152" coordsize="10,20" path="m6272,3171l6282,3171,6282,3152,6272,3152,6272,3171xe" filled="true" fillcolor="#000000" stroked="false">
                <v:path arrowok="t"/>
                <v:fill type="solid"/>
              </v:shape>
            </v:group>
            <v:group style="position:absolute;left:6272;top:3171;width:10;height:20" coordorigin="6272,3171" coordsize="10,20">
              <v:shape style="position:absolute;left:6272;top:3171;width:10;height:20" coordorigin="6272,3171" coordsize="10,20" path="m6272,3190l6282,3190,6282,3171,6272,3171,6272,3190xe" filled="true" fillcolor="#000000" stroked="false">
                <v:path arrowok="t"/>
                <v:fill type="solid"/>
              </v:shape>
            </v:group>
            <v:group style="position:absolute;left:6272;top:3190;width:10;height:20" coordorigin="6272,3190" coordsize="10,20">
              <v:shape style="position:absolute;left:6272;top:3190;width:10;height:20" coordorigin="6272,3190" coordsize="10,20" path="m6272,3209l6282,3209,6282,3190,6272,3190,6272,3209xe" filled="true" fillcolor="#000000" stroked="false">
                <v:path arrowok="t"/>
                <v:fill type="solid"/>
              </v:shape>
            </v:group>
            <v:group style="position:absolute;left:6272;top:3209;width:10;height:20" coordorigin="6272,3209" coordsize="10,20">
              <v:shape style="position:absolute;left:6272;top:3209;width:10;height:20" coordorigin="6272,3209" coordsize="10,20" path="m6272,3228l6282,3228,6282,3209,6272,3209,6272,3228xe" filled="true" fillcolor="#000000" stroked="false">
                <v:path arrowok="t"/>
                <v:fill type="solid"/>
              </v:shape>
            </v:group>
            <v:group style="position:absolute;left:6272;top:3228;width:10;height:20" coordorigin="6272,3228" coordsize="10,20">
              <v:shape style="position:absolute;left:6272;top:3228;width:10;height:20" coordorigin="6272,3228" coordsize="10,20" path="m6272,3248l6282,3248,6282,3228,6272,3228,6272,3248xe" filled="true" fillcolor="#000000" stroked="false">
                <v:path arrowok="t"/>
                <v:fill type="solid"/>
              </v:shape>
            </v:group>
            <v:group style="position:absolute;left:6272;top:3248;width:10;height:20" coordorigin="6272,3248" coordsize="10,20">
              <v:shape style="position:absolute;left:6272;top:3248;width:10;height:20" coordorigin="6272,3248" coordsize="10,20" path="m6272,3267l6282,3267,6282,3248,6272,3248,6272,3267xe" filled="true" fillcolor="#000000" stroked="false">
                <v:path arrowok="t"/>
                <v:fill type="solid"/>
              </v:shape>
            </v:group>
            <v:group style="position:absolute;left:6272;top:3267;width:10;height:20" coordorigin="6272,3267" coordsize="10,20">
              <v:shape style="position:absolute;left:6272;top:3267;width:10;height:20" coordorigin="6272,3267" coordsize="10,20" path="m6272,3286l6282,3286,6282,3267,6272,3267,6272,3286xe" filled="true" fillcolor="#000000" stroked="false">
                <v:path arrowok="t"/>
                <v:fill type="solid"/>
              </v:shape>
            </v:group>
            <v:group style="position:absolute;left:6272;top:3286;width:10;height:20" coordorigin="6272,3286" coordsize="10,20">
              <v:shape style="position:absolute;left:6272;top:3286;width:10;height:20" coordorigin="6272,3286" coordsize="10,20" path="m6272,3305l6282,3305,6282,3286,6272,3286,6272,3305xe" filled="true" fillcolor="#000000" stroked="false">
                <v:path arrowok="t"/>
                <v:fill type="solid"/>
              </v:shape>
            </v:group>
            <v:group style="position:absolute;left:6272;top:3311;width:10;height:2" coordorigin="6272,3311" coordsize="10,2">
              <v:shape style="position:absolute;left:6272;top:3311;width:10;height:2" coordorigin="6272,3311" coordsize="10,0" path="m6272,3311l6282,3311e" filled="false" stroked="true" strokeweight=".60004pt" strokecolor="#000000">
                <v:path arrowok="t"/>
              </v:shape>
              <v:shape style="position:absolute;left:1692;top:3317;width:1858;height:10" type="#_x0000_t75" stroked="false">
                <v:imagedata r:id="rId256" o:title=""/>
              </v:shape>
              <v:shape style="position:absolute;left:3545;top:3317;width:1361;height:10" type="#_x0000_t75" stroked="false">
                <v:imagedata r:id="rId257" o:title=""/>
              </v:shape>
              <v:shape style="position:absolute;left:4902;top:3317;width:1370;height:10" type="#_x0000_t75" stroked="false">
                <v:imagedata r:id="rId268" o:title=""/>
              </v:shape>
              <v:shape style="position:absolute;left:6267;top:3317;width:1373;height:10" type="#_x0000_t75" stroked="false">
                <v:imagedata r:id="rId269" o:title=""/>
              </v:shape>
              <v:shape style="position:absolute;left:7636;top:3317;width:1371;height:10" type="#_x0000_t75" stroked="false">
                <v:imagedata r:id="rId259" o:title=""/>
              </v:shape>
              <v:shape style="position:absolute;left:9002;top:3317;width:1536;height:10" type="#_x0000_t75" stroked="false">
                <v:imagedata r:id="rId260" o:title=""/>
              </v:shape>
            </v:group>
            <v:group style="position:absolute;left:6272;top:3327;width:10;height:20" coordorigin="6272,3327" coordsize="10,20">
              <v:shape style="position:absolute;left:6272;top:3327;width:10;height:20" coordorigin="6272,3327" coordsize="10,20" path="m6272,3346l6282,3346,6282,3327,6272,3327,6272,3346xe" filled="true" fillcolor="#000000" stroked="false">
                <v:path arrowok="t"/>
                <v:fill type="solid"/>
              </v:shape>
            </v:group>
            <v:group style="position:absolute;left:6272;top:3346;width:10;height:20" coordorigin="6272,3346" coordsize="10,20">
              <v:shape style="position:absolute;left:6272;top:3346;width:10;height:20" coordorigin="6272,3346" coordsize="10,20" path="m6272,3365l6282,3365,6282,3346,6272,3346,6272,3365xe" filled="true" fillcolor="#000000" stroked="false">
                <v:path arrowok="t"/>
                <v:fill type="solid"/>
              </v:shape>
            </v:group>
            <v:group style="position:absolute;left:6272;top:3365;width:10;height:20" coordorigin="6272,3365" coordsize="10,20">
              <v:shape style="position:absolute;left:6272;top:3365;width:10;height:20" coordorigin="6272,3365" coordsize="10,20" path="m6272,3384l6282,3384,6282,3365,6272,3365,6272,3384xe" filled="true" fillcolor="#000000" stroked="false">
                <v:path arrowok="t"/>
                <v:fill type="solid"/>
              </v:shape>
            </v:group>
            <v:group style="position:absolute;left:6272;top:3384;width:10;height:20" coordorigin="6272,3384" coordsize="10,20">
              <v:shape style="position:absolute;left:6272;top:3384;width:10;height:20" coordorigin="6272,3384" coordsize="10,20" path="m6272,3404l6282,3404,6282,3384,6272,3384,6272,3404xe" filled="true" fillcolor="#000000" stroked="false">
                <v:path arrowok="t"/>
                <v:fill type="solid"/>
              </v:shape>
            </v:group>
            <v:group style="position:absolute;left:6272;top:3404;width:10;height:20" coordorigin="6272,3404" coordsize="10,20">
              <v:shape style="position:absolute;left:6272;top:3404;width:10;height:20" coordorigin="6272,3404" coordsize="10,20" path="m6272,3423l6282,3423,6282,3404,6272,3404,6272,3423xe" filled="true" fillcolor="#000000" stroked="false">
                <v:path arrowok="t"/>
                <v:fill type="solid"/>
              </v:shape>
            </v:group>
            <v:group style="position:absolute;left:6272;top:3423;width:10;height:20" coordorigin="6272,3423" coordsize="10,20">
              <v:shape style="position:absolute;left:6272;top:3423;width:10;height:20" coordorigin="6272,3423" coordsize="10,20" path="m6272,3442l6282,3442,6282,3423,6272,3423,6272,3442xe" filled="true" fillcolor="#000000" stroked="false">
                <v:path arrowok="t"/>
                <v:fill type="solid"/>
              </v:shape>
            </v:group>
            <v:group style="position:absolute;left:6272;top:3442;width:10;height:20" coordorigin="6272,3442" coordsize="10,20">
              <v:shape style="position:absolute;left:6272;top:3442;width:10;height:20" coordorigin="6272,3442" coordsize="10,20" path="m6272,3461l6282,3461,6282,3442,6272,3442,6272,3461xe" filled="true" fillcolor="#000000" stroked="false">
                <v:path arrowok="t"/>
                <v:fill type="solid"/>
              </v:shape>
            </v:group>
            <v:group style="position:absolute;left:6272;top:3461;width:10;height:20" coordorigin="6272,3461" coordsize="10,20">
              <v:shape style="position:absolute;left:6272;top:3461;width:10;height:20" coordorigin="6272,3461" coordsize="10,20" path="m6272,3480l6282,3480,6282,3461,6272,3461,6272,3480xe" filled="true" fillcolor="#000000" stroked="false">
                <v:path arrowok="t"/>
                <v:fill type="solid"/>
              </v:shape>
            </v:group>
            <v:group style="position:absolute;left:6272;top:3480;width:10;height:20" coordorigin="6272,3480" coordsize="10,20">
              <v:shape style="position:absolute;left:6272;top:3480;width:10;height:20" coordorigin="6272,3480" coordsize="10,20" path="m6272,3500l6282,3500,6282,3480,6272,3480,6272,3500xe" filled="true" fillcolor="#000000" stroked="false">
                <v:path arrowok="t"/>
                <v:fill type="solid"/>
              </v:shape>
            </v:group>
            <v:group style="position:absolute;left:6272;top:3500;width:10;height:20" coordorigin="6272,3500" coordsize="10,20">
              <v:shape style="position:absolute;left:6272;top:3500;width:10;height:20" coordorigin="6272,3500" coordsize="10,20" path="m6272,3519l6282,3519,6282,3500,6272,3500,6272,3519xe" filled="true" fillcolor="#000000" stroked="false">
                <v:path arrowok="t"/>
                <v:fill type="solid"/>
              </v:shape>
            </v:group>
            <v:group style="position:absolute;left:6272;top:3519;width:10;height:20" coordorigin="6272,3519" coordsize="10,20">
              <v:shape style="position:absolute;left:6272;top:3519;width:10;height:20" coordorigin="6272,3519" coordsize="10,20" path="m6272,3538l6282,3538,6282,3519,6272,3519,6272,3538xe" filled="true" fillcolor="#000000" stroked="false">
                <v:path arrowok="t"/>
                <v:fill type="solid"/>
              </v:shape>
            </v:group>
            <v:group style="position:absolute;left:6272;top:3538;width:10;height:20" coordorigin="6272,3538" coordsize="10,20">
              <v:shape style="position:absolute;left:6272;top:3538;width:10;height:20" coordorigin="6272,3538" coordsize="10,20" path="m6272,3557l6282,3557,6282,3538,6272,3538,6272,3557xe" filled="true" fillcolor="#000000" stroked="false">
                <v:path arrowok="t"/>
                <v:fill type="solid"/>
              </v:shape>
            </v:group>
            <v:group style="position:absolute;left:6272;top:3557;width:10;height:20" coordorigin="6272,3557" coordsize="10,20">
              <v:shape style="position:absolute;left:6272;top:3557;width:10;height:20" coordorigin="6272,3557" coordsize="10,20" path="m6272,3576l6282,3576,6282,3557,6272,3557,6272,3576xe" filled="true" fillcolor="#000000" stroked="false">
                <v:path arrowok="t"/>
                <v:fill type="solid"/>
              </v:shape>
            </v:group>
            <v:group style="position:absolute;left:6272;top:3576;width:10;height:20" coordorigin="6272,3576" coordsize="10,20">
              <v:shape style="position:absolute;left:6272;top:3576;width:10;height:20" coordorigin="6272,3576" coordsize="10,20" path="m6272,3596l6282,3596,6282,3576,6272,3576,6272,3596xe" filled="true" fillcolor="#000000" stroked="false">
                <v:path arrowok="t"/>
                <v:fill type="solid"/>
              </v:shape>
            </v:group>
            <v:group style="position:absolute;left:6272;top:3596;width:10;height:20" coordorigin="6272,3596" coordsize="10,20">
              <v:shape style="position:absolute;left:6272;top:3596;width:10;height:20" coordorigin="6272,3596" coordsize="10,20" path="m6272,3615l6282,3615,6282,3596,6272,3596,6272,3615xe" filled="true" fillcolor="#000000" stroked="false">
                <v:path arrowok="t"/>
                <v:fill type="solid"/>
              </v:shape>
            </v:group>
            <v:group style="position:absolute;left:6272;top:3615;width:10;height:20" coordorigin="6272,3615" coordsize="10,20">
              <v:shape style="position:absolute;left:6272;top:3615;width:10;height:20" coordorigin="6272,3615" coordsize="10,20" path="m6272,3634l6282,3634,6282,3615,6272,3615,6272,3634xe" filled="true" fillcolor="#000000" stroked="false">
                <v:path arrowok="t"/>
                <v:fill type="solid"/>
              </v:shape>
            </v:group>
            <v:group style="position:absolute;left:6272;top:3634;width:10;height:20" coordorigin="6272,3634" coordsize="10,20">
              <v:shape style="position:absolute;left:6272;top:3634;width:10;height:20" coordorigin="6272,3634" coordsize="10,20" path="m6272,3653l6282,3653,6282,3634,6272,3634,6272,3653xe" filled="true" fillcolor="#000000" stroked="false">
                <v:path arrowok="t"/>
                <v:fill type="solid"/>
              </v:shape>
            </v:group>
            <v:group style="position:absolute;left:6272;top:3653;width:10;height:20" coordorigin="6272,3653" coordsize="10,20">
              <v:shape style="position:absolute;left:6272;top:3653;width:10;height:20" coordorigin="6272,3653" coordsize="10,20" path="m6272,3672l6282,3672,6282,3653,6272,3653,6272,3672xe" filled="true" fillcolor="#000000" stroked="false">
                <v:path arrowok="t"/>
                <v:fill type="solid"/>
              </v:shape>
            </v:group>
            <v:group style="position:absolute;left:6272;top:3672;width:10;height:20" coordorigin="6272,3672" coordsize="10,20">
              <v:shape style="position:absolute;left:6272;top:3672;width:10;height:20" coordorigin="6272,3672" coordsize="10,20" path="m6272,3692l6282,3692,6282,3672,6272,3672,6272,3692xe" filled="true" fillcolor="#000000" stroked="false">
                <v:path arrowok="t"/>
                <v:fill type="solid"/>
              </v:shape>
            </v:group>
            <v:group style="position:absolute;left:6272;top:3692;width:10;height:20" coordorigin="6272,3692" coordsize="10,20">
              <v:shape style="position:absolute;left:6272;top:3692;width:10;height:20" coordorigin="6272,3692" coordsize="10,20" path="m6272,3711l6282,3711,6282,3692,6272,3692,6272,3711xe" filled="true" fillcolor="#000000" stroked="false">
                <v:path arrowok="t"/>
                <v:fill type="solid"/>
              </v:shape>
            </v:group>
            <v:group style="position:absolute;left:6272;top:3711;width:10;height:20" coordorigin="6272,3711" coordsize="10,20">
              <v:shape style="position:absolute;left:6272;top:3711;width:10;height:20" coordorigin="6272,3711" coordsize="10,20" path="m6272,3730l6282,3730,6282,3711,6272,3711,6272,3730xe" filled="true" fillcolor="#000000" stroked="false">
                <v:path arrowok="t"/>
                <v:fill type="solid"/>
              </v:shape>
            </v:group>
            <v:group style="position:absolute;left:6272;top:3730;width:10;height:20" coordorigin="6272,3730" coordsize="10,20">
              <v:shape style="position:absolute;left:6272;top:3730;width:10;height:20" coordorigin="6272,3730" coordsize="10,20" path="m6272,3749l6282,3749,6282,3730,6272,3730,6272,3749xe" filled="true" fillcolor="#000000" stroked="false">
                <v:path arrowok="t"/>
                <v:fill type="solid"/>
              </v:shape>
            </v:group>
            <v:group style="position:absolute;left:6272;top:3749;width:10;height:20" coordorigin="6272,3749" coordsize="10,20">
              <v:shape style="position:absolute;left:6272;top:3749;width:10;height:20" coordorigin="6272,3749" coordsize="10,20" path="m6272,3768l6282,3768,6282,3749,6272,3749,6272,3768xe" filled="true" fillcolor="#000000" stroked="false">
                <v:path arrowok="t"/>
                <v:fill type="solid"/>
              </v:shape>
            </v:group>
            <v:group style="position:absolute;left:6272;top:3776;width:10;height:2" coordorigin="6272,3776" coordsize="10,2">
              <v:shape style="position:absolute;left:6272;top:3776;width:10;height:2" coordorigin="6272,3776" coordsize="10,0" path="m6272,3776l6282,3776e" filled="false" stroked="true" strokeweight=".71997pt" strokecolor="#000000">
                <v:path arrowok="t"/>
              </v:shape>
              <v:shape style="position:absolute;left:1692;top:3692;width:1877;height:101" type="#_x0000_t75" stroked="false">
                <v:imagedata r:id="rId262" o:title=""/>
              </v:shape>
              <v:shape style="position:absolute;left:3545;top:3783;width:1361;height:10" type="#_x0000_t75" stroked="false">
                <v:imagedata r:id="rId263" o:title=""/>
              </v:shape>
              <v:shape style="position:absolute;left:4902;top:3783;width:1370;height:10" type="#_x0000_t75" stroked="false">
                <v:imagedata r:id="rId264" o:title=""/>
              </v:shape>
              <v:shape style="position:absolute;left:6267;top:3783;width:1373;height:10" type="#_x0000_t75" stroked="false">
                <v:imagedata r:id="rId265" o:title=""/>
              </v:shape>
              <v:shape style="position:absolute;left:7636;top:3783;width:1371;height:10" type="#_x0000_t75" stroked="false">
                <v:imagedata r:id="rId266" o:title=""/>
              </v:shape>
              <v:shape style="position:absolute;left:9002;top:3783;width:1536;height:10" type="#_x0000_t75" stroked="false">
                <v:imagedata r:id="rId267" o:title=""/>
              </v:shape>
            </v:group>
            <w10:wrap type="none"/>
          </v:group>
        </w:pict>
      </w:r>
      <w:r>
        <w:rPr/>
        <w:pict>
          <v:group style="position:absolute;margin-left:84.624001pt;margin-top:226.09996pt;width:442.3pt;height:5.4pt;mso-position-horizontal-relative:page;mso-position-vertical-relative:page;z-index:-692296" coordorigin="1692,4522" coordsize="8846,108">
            <v:shape style="position:absolute;left:1692;top:4522;width:1877;height:108" type="#_x0000_t75" stroked="false">
              <v:imagedata r:id="rId270" o:title=""/>
            </v:shape>
            <v:shape style="position:absolute;left:3545;top:4618;width:1371;height:12" type="#_x0000_t75" stroked="false">
              <v:imagedata r:id="rId271" o:title=""/>
            </v:shape>
            <v:shape style="position:absolute;left:4902;top:4618;width:2748;height:12" type="#_x0000_t75" stroked="false">
              <v:imagedata r:id="rId272" o:title=""/>
            </v:shape>
            <v:shape style="position:absolute;left:7636;top:4618;width:1381;height:12" type="#_x0000_t75" stroked="false">
              <v:imagedata r:id="rId273" o:title=""/>
            </v:shape>
            <v:shape style="position:absolute;left:9002;top:4620;width:1536;height:10" type="#_x0000_t75" stroked="false">
              <v:imagedata r:id="rId260" o:title=""/>
            </v:shape>
            <w10:wrap type="none"/>
          </v:group>
        </w:pict>
      </w:r>
      <w:r>
        <w:rPr/>
        <w:pict>
          <v:group style="position:absolute;margin-left:84.624001pt;margin-top:249.740021pt;width:442.3pt;height:5.05pt;mso-position-horizontal-relative:page;mso-position-vertical-relative:page;z-index:-692272" coordorigin="1692,4995" coordsize="8846,101">
            <v:shape style="position:absolute;left:1692;top:4995;width:1877;height:101" type="#_x0000_t75" stroked="false">
              <v:imagedata r:id="rId261" o:title=""/>
            </v:shape>
            <v:shape style="position:absolute;left:3545;top:5086;width:1361;height:10" type="#_x0000_t75" stroked="false">
              <v:imagedata r:id="rId257" o:title=""/>
            </v:shape>
            <v:shape style="position:absolute;left:4902;top:5086;width:2739;height:10" type="#_x0000_t75" stroked="false">
              <v:imagedata r:id="rId258" o:title=""/>
            </v:shape>
            <v:shape style="position:absolute;left:7636;top:5086;width:1371;height:10" type="#_x0000_t75" stroked="false">
              <v:imagedata r:id="rId259" o:title=""/>
            </v:shape>
            <v:shape style="position:absolute;left:9002;top:5086;width:1536;height:10" type="#_x0000_t75" stroked="false">
              <v:imagedata r:id="rId260" o:title=""/>
            </v:shape>
            <w10:wrap type="none"/>
          </v:group>
        </w:pict>
      </w:r>
      <w:r>
        <w:rPr/>
        <w:pict>
          <v:group style="position:absolute;margin-left:84.624001pt;margin-top:277.489990pt;width:442.3pt;height:.5pt;mso-position-horizontal-relative:page;mso-position-vertical-relative:page;z-index:-692248" coordorigin="1692,5550" coordsize="8846,10">
            <v:shape style="position:absolute;left:1692;top:5550;width:1858;height:10" type="#_x0000_t75" stroked="false">
              <v:imagedata r:id="rId256" o:title=""/>
            </v:shape>
            <v:shape style="position:absolute;left:3545;top:5550;width:1361;height:10" type="#_x0000_t75" stroked="false">
              <v:imagedata r:id="rId257" o:title=""/>
            </v:shape>
            <v:shape style="position:absolute;left:4902;top:5550;width:2739;height:10" type="#_x0000_t75" stroked="false">
              <v:imagedata r:id="rId258" o:title=""/>
            </v:shape>
            <v:shape style="position:absolute;left:7636;top:5550;width:1371;height:10" type="#_x0000_t75" stroked="false">
              <v:imagedata r:id="rId259" o:title=""/>
            </v:shape>
            <v:shape style="position:absolute;left:9002;top:5550;width:1536;height:10" type="#_x0000_t75" stroked="false">
              <v:imagedata r:id="rId260" o:title=""/>
            </v:shape>
            <w10:wrap type="none"/>
          </v:group>
        </w:pict>
      </w:r>
      <w:r>
        <w:rPr/>
        <w:pict>
          <v:group style="position:absolute;margin-left:84.624001pt;margin-top:296.209961pt;width:442.3pt;height:5.05pt;mso-position-horizontal-relative:page;mso-position-vertical-relative:page;z-index:-692224" coordorigin="1692,5924" coordsize="8846,101">
            <v:shape style="position:absolute;left:1692;top:5924;width:1877;height:101" type="#_x0000_t75" stroked="false">
              <v:imagedata r:id="rId261" o:title=""/>
            </v:shape>
            <v:shape style="position:absolute;left:3545;top:6015;width:1361;height:10" type="#_x0000_t75" stroked="false">
              <v:imagedata r:id="rId257" o:title=""/>
            </v:shape>
            <v:shape style="position:absolute;left:4902;top:6015;width:2739;height:10" type="#_x0000_t75" stroked="false">
              <v:imagedata r:id="rId258" o:title=""/>
            </v:shape>
            <v:shape style="position:absolute;left:7636;top:6015;width:1371;height:10" type="#_x0000_t75" stroked="false">
              <v:imagedata r:id="rId259" o:title=""/>
            </v:shape>
            <v:shape style="position:absolute;left:9002;top:6015;width:1536;height:10" type="#_x0000_t75" stroked="false">
              <v:imagedata r:id="rId260" o:title=""/>
            </v:shape>
            <w10:wrap type="none"/>
          </v:group>
        </w:pict>
      </w:r>
      <w:r>
        <w:rPr/>
        <w:pict>
          <v:group style="position:absolute;margin-left:84.624001pt;margin-top:323.929993pt;width:442.3pt;height:.5pt;mso-position-horizontal-relative:page;mso-position-vertical-relative:page;z-index:-692200" coordorigin="1692,6479" coordsize="8846,10">
            <v:shape style="position:absolute;left:1692;top:6479;width:1858;height:10" type="#_x0000_t75" stroked="false">
              <v:imagedata r:id="rId256" o:title=""/>
            </v:shape>
            <v:shape style="position:absolute;left:3545;top:6479;width:1361;height:10" type="#_x0000_t75" stroked="false">
              <v:imagedata r:id="rId257" o:title=""/>
            </v:shape>
            <v:shape style="position:absolute;left:4902;top:6479;width:2739;height:10" type="#_x0000_t75" stroked="false">
              <v:imagedata r:id="rId258" o:title=""/>
            </v:shape>
            <v:shape style="position:absolute;left:7636;top:6479;width:1371;height:10" type="#_x0000_t75" stroked="false">
              <v:imagedata r:id="rId259" o:title=""/>
            </v:shape>
            <v:shape style="position:absolute;left:9002;top:6479;width:1536;height:10" type="#_x0000_t75" stroked="false">
              <v:imagedata r:id="rId260" o:title=""/>
            </v:shape>
            <w10:wrap type="none"/>
          </v:group>
        </w:pict>
      </w:r>
      <w:r>
        <w:rPr/>
        <w:pict>
          <v:group style="position:absolute;margin-left:84.624001pt;margin-top:342.649994pt;width:442.3pt;height:5.05pt;mso-position-horizontal-relative:page;mso-position-vertical-relative:page;z-index:-692176" coordorigin="1692,6853" coordsize="8846,101">
            <v:shape style="position:absolute;left:1692;top:6853;width:1877;height:101" type="#_x0000_t75" stroked="false">
              <v:imagedata r:id="rId261" o:title=""/>
            </v:shape>
            <v:shape style="position:absolute;left:3545;top:6944;width:1361;height:10" type="#_x0000_t75" stroked="false">
              <v:imagedata r:id="rId257" o:title=""/>
            </v:shape>
            <v:shape style="position:absolute;left:4902;top:6944;width:2739;height:10" type="#_x0000_t75" stroked="false">
              <v:imagedata r:id="rId258" o:title=""/>
            </v:shape>
            <v:shape style="position:absolute;left:7636;top:6944;width:1371;height:10" type="#_x0000_t75" stroked="false">
              <v:imagedata r:id="rId259" o:title=""/>
            </v:shape>
            <v:shape style="position:absolute;left:9002;top:6944;width:1536;height:10" type="#_x0000_t75" stroked="false">
              <v:imagedata r:id="rId260" o:title=""/>
            </v:shape>
            <w10:wrap type="none"/>
          </v:group>
        </w:pict>
      </w:r>
      <w:r>
        <w:rPr/>
        <w:pict>
          <v:group style="position:absolute;margin-left:84.624001pt;margin-top:370.369995pt;width:442.3pt;height:.5pt;mso-position-horizontal-relative:page;mso-position-vertical-relative:page;z-index:-692152" coordorigin="1692,7407" coordsize="8846,10">
            <v:shape style="position:absolute;left:1692;top:7407;width:1858;height:10" type="#_x0000_t75" stroked="false">
              <v:imagedata r:id="rId256" o:title=""/>
            </v:shape>
            <v:shape style="position:absolute;left:3545;top:7407;width:1361;height:10" type="#_x0000_t75" stroked="false">
              <v:imagedata r:id="rId257" o:title=""/>
            </v:shape>
            <v:shape style="position:absolute;left:4902;top:7407;width:2739;height:10" type="#_x0000_t75" stroked="false">
              <v:imagedata r:id="rId258" o:title=""/>
            </v:shape>
            <v:shape style="position:absolute;left:7636;top:7407;width:1371;height:10" type="#_x0000_t75" stroked="false">
              <v:imagedata r:id="rId259" o:title=""/>
            </v:shape>
            <v:shape style="position:absolute;left:9002;top:7407;width:1536;height:10" type="#_x0000_t75" stroked="false">
              <v:imagedata r:id="rId260" o:title=""/>
            </v:shape>
            <w10:wrap type="none"/>
          </v:group>
        </w:pict>
      </w:r>
      <w:r>
        <w:rPr/>
        <w:pict>
          <v:group style="position:absolute;margin-left:84.624001pt;margin-top:389.089996pt;width:442.3pt;height:5.05pt;mso-position-horizontal-relative:page;mso-position-vertical-relative:page;z-index:-692128" coordorigin="1692,7782" coordsize="8846,101">
            <v:shape style="position:absolute;left:1692;top:7782;width:1877;height:101" type="#_x0000_t75" stroked="false">
              <v:imagedata r:id="rId262" o:title=""/>
            </v:shape>
            <v:shape style="position:absolute;left:3545;top:7873;width:1361;height:10" type="#_x0000_t75" stroked="false">
              <v:imagedata r:id="rId257" o:title=""/>
            </v:shape>
            <v:shape style="position:absolute;left:4902;top:7873;width:2739;height:10" type="#_x0000_t75" stroked="false">
              <v:imagedata r:id="rId258" o:title=""/>
            </v:shape>
            <v:shape style="position:absolute;left:7636;top:7873;width:1371;height:10" type="#_x0000_t75" stroked="false">
              <v:imagedata r:id="rId259" o:title=""/>
            </v:shape>
            <v:shape style="position:absolute;left:9002;top:7873;width:1536;height:10" type="#_x0000_t75" stroked="false">
              <v:imagedata r:id="rId260" o:title=""/>
            </v:shape>
            <w10:wrap type="none"/>
          </v:group>
        </w:pict>
      </w:r>
      <w:r>
        <w:rPr/>
        <w:pict>
          <v:group style="position:absolute;margin-left:84.624001pt;margin-top:416.809998pt;width:442.3pt;height:.5pt;mso-position-horizontal-relative:page;mso-position-vertical-relative:page;z-index:-692104" coordorigin="1692,8336" coordsize="8846,10">
            <v:shape style="position:absolute;left:1692;top:8336;width:1858;height:10" type="#_x0000_t75" stroked="false">
              <v:imagedata r:id="rId256" o:title=""/>
            </v:shape>
            <v:shape style="position:absolute;left:3545;top:8336;width:1361;height:10" type="#_x0000_t75" stroked="false">
              <v:imagedata r:id="rId263" o:title=""/>
            </v:shape>
            <v:shape style="position:absolute;left:4902;top:8336;width:2739;height:10" type="#_x0000_t75" stroked="false">
              <v:imagedata r:id="rId274" o:title=""/>
            </v:shape>
            <v:shape style="position:absolute;left:7636;top:8336;width:1371;height:10" type="#_x0000_t75" stroked="false">
              <v:imagedata r:id="rId266" o:title=""/>
            </v:shape>
            <v:shape style="position:absolute;left:9002;top:8336;width:1536;height:10" type="#_x0000_t75" stroked="false">
              <v:imagedata r:id="rId267" o:title=""/>
            </v:shape>
            <w10:wrap type="none"/>
          </v:group>
        </w:pict>
      </w:r>
      <w:r>
        <w:rPr/>
        <w:pict>
          <v:group style="position:absolute;margin-left:84.624001pt;margin-top:435.529999pt;width:442.3pt;height:5.05pt;mso-position-horizontal-relative:page;mso-position-vertical-relative:page;z-index:-692080" coordorigin="1692,8711" coordsize="8846,101">
            <v:shape style="position:absolute;left:1692;top:8711;width:1877;height:101" type="#_x0000_t75" stroked="false">
              <v:imagedata r:id="rId262" o:title=""/>
            </v:shape>
            <v:shape style="position:absolute;left:3545;top:8802;width:1361;height:10" type="#_x0000_t75" stroked="false">
              <v:imagedata r:id="rId263" o:title=""/>
            </v:shape>
            <v:shape style="position:absolute;left:4902;top:8802;width:2739;height:10" type="#_x0000_t75" stroked="false">
              <v:imagedata r:id="rId274" o:title=""/>
            </v:shape>
            <v:shape style="position:absolute;left:7636;top:8802;width:1371;height:10" type="#_x0000_t75" stroked="false">
              <v:imagedata r:id="rId266" o:title=""/>
            </v:shape>
            <v:shape style="position:absolute;left:9002;top:8802;width:1536;height:10" type="#_x0000_t75" stroked="false">
              <v:imagedata r:id="rId267" o:title=""/>
            </v:shape>
            <w10:wrap type="none"/>
          </v:group>
        </w:pict>
      </w:r>
      <w:r>
        <w:rPr/>
        <w:pict>
          <v:group style="position:absolute;margin-left:84.624001pt;margin-top:477.069977pt;width:442.3pt;height:5.4pt;mso-position-horizontal-relative:page;mso-position-vertical-relative:page;z-index:-692056" coordorigin="1692,9541" coordsize="8846,108">
            <v:shape style="position:absolute;left:1692;top:9541;width:1877;height:108" type="#_x0000_t75" stroked="false">
              <v:imagedata r:id="rId270" o:title=""/>
            </v:shape>
            <v:shape style="position:absolute;left:3545;top:9637;width:1371;height:12" type="#_x0000_t75" stroked="false">
              <v:imagedata r:id="rId271" o:title=""/>
            </v:shape>
            <v:shape style="position:absolute;left:4902;top:9637;width:2748;height:12" type="#_x0000_t75" stroked="false">
              <v:imagedata r:id="rId272" o:title=""/>
            </v:shape>
            <v:shape style="position:absolute;left:7636;top:9637;width:1381;height:12" type="#_x0000_t75" stroked="false">
              <v:imagedata r:id="rId273" o:title=""/>
            </v:shape>
            <v:shape style="position:absolute;left:9002;top:9640;width:1536;height:10" type="#_x0000_t75" stroked="false">
              <v:imagedata r:id="rId260" o:title=""/>
            </v:shape>
            <w10:wrap type="none"/>
          </v:group>
        </w:pict>
      </w:r>
    </w:p>
    <w:tbl>
      <w:tblPr>
        <w:tblW w:w="0" w:type="auto"/>
        <w:jc w:val="left"/>
        <w:tblInd w:w="1678" w:type="dxa"/>
        <w:tblLayout w:type="fixed"/>
        <w:tblCellMar>
          <w:top w:w="0" w:type="dxa"/>
          <w:left w:w="0" w:type="dxa"/>
          <w:bottom w:w="0" w:type="dxa"/>
          <w:right w:w="0" w:type="dxa"/>
        </w:tblCellMar>
        <w:tblLook w:val="01E0"/>
      </w:tblPr>
      <w:tblGrid>
        <w:gridCol w:w="1877"/>
        <w:gridCol w:w="1357"/>
        <w:gridCol w:w="2734"/>
        <w:gridCol w:w="1366"/>
        <w:gridCol w:w="1526"/>
      </w:tblGrid>
      <w:tr>
        <w:trPr>
          <w:trHeight w:val="474" w:hRule="exact"/>
        </w:trPr>
        <w:tc>
          <w:tcPr>
            <w:tcW w:w="1877"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7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3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6"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8"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3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43"/>
              <w:jc w:val="right"/>
              <w:rPr>
                <w:rFonts w:ascii="Times New Roman" w:hAnsi="Times New Roman" w:cs="Times New Roman" w:eastAsia="Times New Roman" w:hint="default"/>
                <w:sz w:val="18"/>
                <w:szCs w:val="18"/>
              </w:rPr>
            </w:pPr>
            <w:r>
              <w:rPr>
                <w:rFonts w:ascii="Times New Roman"/>
                <w:spacing w:val="-1"/>
                <w:sz w:val="18"/>
              </w:rPr>
              <w:t>25,839,649.44</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18"/>
                <w:szCs w:val="18"/>
              </w:rPr>
            </w:pPr>
            <w:r>
              <w:rPr>
                <w:rFonts w:ascii="Times New Roman"/>
                <w:spacing w:val="-1"/>
                <w:sz w:val="18"/>
              </w:rPr>
              <w:t>5,079,020.68</w:t>
            </w: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3"/>
              <w:jc w:val="right"/>
              <w:rPr>
                <w:rFonts w:ascii="Times New Roman" w:hAnsi="Times New Roman" w:cs="Times New Roman" w:eastAsia="Times New Roman" w:hint="default"/>
                <w:sz w:val="18"/>
                <w:szCs w:val="18"/>
              </w:rPr>
            </w:pPr>
            <w:r>
              <w:rPr>
                <w:rFonts w:ascii="Times New Roman"/>
                <w:spacing w:val="-1"/>
                <w:sz w:val="18"/>
              </w:rPr>
              <w:t>30,918,670.12</w:t>
            </w:r>
          </w:p>
        </w:tc>
      </w:tr>
      <w:tr>
        <w:trPr>
          <w:trHeight w:val="366"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5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79,916,921.84</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15,152,369.39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307" w:right="0"/>
              <w:jc w:val="left"/>
              <w:rPr>
                <w:rFonts w:ascii="Times New Roman" w:hAnsi="Times New Roman" w:cs="Times New Roman" w:eastAsia="Times New Roman" w:hint="default"/>
                <w:sz w:val="18"/>
                <w:szCs w:val="18"/>
              </w:rPr>
            </w:pPr>
            <w:r>
              <w:rPr>
                <w:rFonts w:ascii="Times New Roman"/>
                <w:sz w:val="18"/>
              </w:rPr>
              <w:t>2,871,755.48</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92,197,535.75</w:t>
            </w:r>
          </w:p>
        </w:tc>
      </w:tr>
      <w:tr>
        <w:trPr>
          <w:trHeight w:val="563"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2,816,247.61</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940,576.23</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66,500.00</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3,690,323.84</w:t>
            </w:r>
          </w:p>
        </w:tc>
      </w:tr>
      <w:tr>
        <w:trPr>
          <w:trHeight w:val="366"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right="36"/>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2,142,223.65</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581,420.06</w:t>
            </w: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2,723,643.71</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730"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宋体" w:hAnsi="宋体" w:cs="宋体" w:eastAsia="宋体" w:hint="default"/>
                <w:spacing w:val="2"/>
                <w:sz w:val="18"/>
                <w:szCs w:val="18"/>
              </w:rPr>
              <w:t>三、固定资产账面净值</w:t>
            </w:r>
          </w:p>
          <w:p>
            <w:pPr>
              <w:pStyle w:val="TableParagraph"/>
              <w:spacing w:line="240" w:lineRule="auto" w:before="139"/>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167,824,604.80</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61,511,712.39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31,147,874.56</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198,188,442.63</w:t>
            </w:r>
          </w:p>
        </w:tc>
      </w:tr>
      <w:tr>
        <w:trPr>
          <w:trHeight w:val="108"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365"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43"/>
              <w:jc w:val="right"/>
              <w:rPr>
                <w:rFonts w:ascii="Times New Roman" w:hAnsi="Times New Roman" w:cs="Times New Roman" w:eastAsia="Times New Roman" w:hint="default"/>
                <w:sz w:val="18"/>
                <w:szCs w:val="18"/>
              </w:rPr>
            </w:pPr>
            <w:r>
              <w:rPr>
                <w:rFonts w:ascii="Times New Roman"/>
                <w:spacing w:val="-1"/>
                <w:sz w:val="18"/>
              </w:rPr>
              <w:t>81,041,539.77</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11,305,352.99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216" w:right="0"/>
              <w:jc w:val="left"/>
              <w:rPr>
                <w:rFonts w:ascii="Times New Roman" w:hAnsi="Times New Roman" w:cs="Times New Roman" w:eastAsia="Times New Roman" w:hint="default"/>
                <w:sz w:val="18"/>
                <w:szCs w:val="18"/>
              </w:rPr>
            </w:pPr>
            <w:r>
              <w:rPr>
                <w:rFonts w:ascii="Times New Roman"/>
                <w:sz w:val="18"/>
              </w:rPr>
              <w:t>10,833,884.33</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81,513,008.43</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63"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82,006,156.86</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47,974,570.91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16" w:right="0"/>
              <w:jc w:val="left"/>
              <w:rPr>
                <w:rFonts w:ascii="Times New Roman" w:hAnsi="Times New Roman" w:cs="Times New Roman" w:eastAsia="Times New Roman" w:hint="default"/>
                <w:sz w:val="18"/>
                <w:szCs w:val="18"/>
              </w:rPr>
            </w:pPr>
            <w:r>
              <w:rPr>
                <w:rFonts w:ascii="Times New Roman"/>
                <w:sz w:val="18"/>
              </w:rPr>
              <w:t>18,788,493.94</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2"/>
                <w:sz w:val="18"/>
              </w:rPr>
              <w:t>111,192,233.83</w:t>
            </w:r>
          </w:p>
        </w:tc>
      </w:tr>
      <w:tr>
        <w:trPr>
          <w:trHeight w:val="366"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57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2,790,731.23</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969,622.22</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441" w:right="0"/>
              <w:jc w:val="left"/>
              <w:rPr>
                <w:rFonts w:ascii="Times New Roman" w:hAnsi="Times New Roman" w:cs="Times New Roman" w:eastAsia="Times New Roman" w:hint="default"/>
                <w:sz w:val="18"/>
                <w:szCs w:val="18"/>
              </w:rPr>
            </w:pPr>
            <w:r>
              <w:rPr>
                <w:rFonts w:ascii="Times New Roman"/>
                <w:sz w:val="18"/>
              </w:rPr>
              <w:t>944,076.23</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2,816,277.22</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62"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right="3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43"/>
              <w:jc w:val="right"/>
              <w:rPr>
                <w:rFonts w:ascii="Times New Roman" w:hAnsi="Times New Roman" w:cs="Times New Roman" w:eastAsia="Times New Roman" w:hint="default"/>
                <w:sz w:val="18"/>
                <w:szCs w:val="18"/>
              </w:rPr>
            </w:pPr>
            <w:r>
              <w:rPr>
                <w:rFonts w:ascii="Times New Roman"/>
                <w:spacing w:val="-1"/>
                <w:sz w:val="18"/>
              </w:rPr>
              <w:t>1,986,176.94</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1,262,166,27</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441" w:right="0"/>
              <w:jc w:val="left"/>
              <w:rPr>
                <w:rFonts w:ascii="Times New Roman" w:hAnsi="Times New Roman" w:cs="Times New Roman" w:eastAsia="Times New Roman" w:hint="default"/>
                <w:sz w:val="18"/>
                <w:szCs w:val="18"/>
              </w:rPr>
            </w:pPr>
            <w:r>
              <w:rPr>
                <w:rFonts w:ascii="Times New Roman"/>
                <w:sz w:val="18"/>
              </w:rPr>
              <w:t>581,420,06</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2,666,923.15</w:t>
            </w:r>
          </w:p>
        </w:tc>
      </w:tr>
      <w:tr>
        <w:trPr>
          <w:trHeight w:val="366"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3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3,945,981.53</w:t>
            </w: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4"/>
              <w:jc w:val="right"/>
              <w:rPr>
                <w:rFonts w:ascii="Times New Roman" w:hAnsi="Times New Roman" w:cs="Times New Roman" w:eastAsia="Times New Roman" w:hint="default"/>
                <w:sz w:val="18"/>
                <w:szCs w:val="18"/>
              </w:rPr>
            </w:pPr>
            <w:r>
              <w:rPr>
                <w:rFonts w:ascii="Times New Roman"/>
                <w:spacing w:val="-1"/>
                <w:sz w:val="18"/>
              </w:rPr>
              <w:t>1,407,989.04</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2,537,992.49</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62"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43"/>
              <w:jc w:val="right"/>
              <w:rPr>
                <w:rFonts w:ascii="Times New Roman" w:hAnsi="Times New Roman" w:cs="Times New Roman" w:eastAsia="Times New Roman" w:hint="default"/>
                <w:sz w:val="18"/>
                <w:szCs w:val="18"/>
              </w:rPr>
            </w:pPr>
            <w:r>
              <w:rPr>
                <w:rFonts w:ascii="Times New Roman"/>
                <w:spacing w:val="-1"/>
                <w:sz w:val="18"/>
              </w:rPr>
              <w:t>901,838.54</w:t>
            </w: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901,838.54</w:t>
            </w:r>
          </w:p>
        </w:tc>
      </w:tr>
      <w:tr>
        <w:trPr>
          <w:trHeight w:val="366"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5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3,044,142.99</w:t>
            </w: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4"/>
              <w:jc w:val="right"/>
              <w:rPr>
                <w:rFonts w:ascii="Times New Roman" w:hAnsi="Times New Roman" w:cs="Times New Roman" w:eastAsia="Times New Roman" w:hint="default"/>
                <w:sz w:val="18"/>
                <w:szCs w:val="18"/>
              </w:rPr>
            </w:pPr>
            <w:r>
              <w:rPr>
                <w:rFonts w:ascii="Times New Roman"/>
                <w:spacing w:val="-1"/>
                <w:sz w:val="18"/>
              </w:rPr>
              <w:t>1,407,989.04</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1,636,153.95</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57"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57" w:type="dxa"/>
            <w:tcBorders>
              <w:top w:val="nil" w:sz="6" w:space="0" w:color="auto"/>
              <w:left w:val="single" w:sz="4" w:space="0" w:color="000000"/>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371"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right="3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57" w:type="dxa"/>
            <w:tcBorders>
              <w:top w:val="nil" w:sz="6" w:space="0" w:color="auto"/>
              <w:left w:val="single" w:sz="4" w:space="0" w:color="000000"/>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730"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宋体" w:hAnsi="宋体" w:cs="宋体" w:eastAsia="宋体" w:hint="default"/>
                <w:spacing w:val="2"/>
                <w:sz w:val="18"/>
                <w:szCs w:val="18"/>
              </w:rPr>
              <w:t>五、固定资产账面价值</w:t>
            </w:r>
          </w:p>
          <w:p>
            <w:pPr>
              <w:pStyle w:val="TableParagraph"/>
              <w:spacing w:line="240" w:lineRule="auto" w:before="139"/>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163,878,623.27</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61,511,712.39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29,739,885.52</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195,650,450.14</w:t>
            </w:r>
          </w:p>
        </w:tc>
      </w:tr>
      <w:tr>
        <w:trPr>
          <w:trHeight w:val="108"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365"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3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43"/>
              <w:jc w:val="right"/>
              <w:rPr>
                <w:rFonts w:ascii="Times New Roman" w:hAnsi="Times New Roman" w:cs="Times New Roman" w:eastAsia="Times New Roman" w:hint="default"/>
                <w:sz w:val="18"/>
                <w:szCs w:val="18"/>
              </w:rPr>
            </w:pPr>
            <w:r>
              <w:rPr>
                <w:rFonts w:ascii="Times New Roman"/>
                <w:spacing w:val="-1"/>
                <w:sz w:val="18"/>
              </w:rPr>
              <w:t>80,139,701.23</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11,305,352.99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216" w:right="0"/>
              <w:jc w:val="left"/>
              <w:rPr>
                <w:rFonts w:ascii="Times New Roman" w:hAnsi="Times New Roman" w:cs="Times New Roman" w:eastAsia="Times New Roman" w:hint="default"/>
                <w:sz w:val="18"/>
                <w:szCs w:val="18"/>
              </w:rPr>
            </w:pPr>
            <w:r>
              <w:rPr>
                <w:rFonts w:ascii="Times New Roman"/>
                <w:sz w:val="18"/>
              </w:rPr>
              <w:t>10,833,884.33</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80,611,169.89</w:t>
            </w:r>
          </w:p>
        </w:tc>
      </w:tr>
      <w:tr>
        <w:trPr>
          <w:trHeight w:val="101" w:hRule="exact"/>
        </w:trPr>
        <w:tc>
          <w:tcPr>
            <w:tcW w:w="187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single" w:sz="4" w:space="0" w:color="000000"/>
            </w:tcBorders>
          </w:tcPr>
          <w:p>
            <w:pPr/>
          </w:p>
        </w:tc>
        <w:tc>
          <w:tcPr>
            <w:tcW w:w="273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462"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5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43"/>
              <w:jc w:val="right"/>
              <w:rPr>
                <w:rFonts w:ascii="Times New Roman" w:hAnsi="Times New Roman" w:cs="Times New Roman" w:eastAsia="Times New Roman" w:hint="default"/>
                <w:sz w:val="18"/>
                <w:szCs w:val="18"/>
              </w:rPr>
            </w:pPr>
            <w:r>
              <w:rPr>
                <w:rFonts w:ascii="Times New Roman"/>
                <w:spacing w:val="-1"/>
                <w:sz w:val="18"/>
              </w:rPr>
              <w:t>78,962,013.87</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47,974,570.91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216" w:right="0"/>
              <w:jc w:val="left"/>
              <w:rPr>
                <w:rFonts w:ascii="Times New Roman" w:hAnsi="Times New Roman" w:cs="Times New Roman" w:eastAsia="Times New Roman" w:hint="default"/>
                <w:sz w:val="18"/>
                <w:szCs w:val="18"/>
              </w:rPr>
            </w:pPr>
            <w:r>
              <w:rPr>
                <w:rFonts w:ascii="Times New Roman"/>
                <w:sz w:val="18"/>
              </w:rPr>
              <w:t>17,380,504.90</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109,556,079.88</w:t>
            </w:r>
          </w:p>
        </w:tc>
      </w:tr>
      <w:tr>
        <w:trPr>
          <w:trHeight w:val="467" w:hRule="exact"/>
        </w:trPr>
        <w:tc>
          <w:tcPr>
            <w:tcW w:w="187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57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1"/>
                <w:sz w:val="18"/>
              </w:rPr>
              <w:t>2,790,731.23</w:t>
            </w:r>
          </w:p>
        </w:tc>
        <w:tc>
          <w:tcPr>
            <w:tcW w:w="2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969,622.22</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441" w:right="0"/>
              <w:jc w:val="left"/>
              <w:rPr>
                <w:rFonts w:ascii="Times New Roman" w:hAnsi="Times New Roman" w:cs="Times New Roman" w:eastAsia="Times New Roman" w:hint="default"/>
                <w:sz w:val="18"/>
                <w:szCs w:val="18"/>
              </w:rPr>
            </w:pPr>
            <w:r>
              <w:rPr>
                <w:rFonts w:ascii="Times New Roman"/>
                <w:sz w:val="18"/>
              </w:rPr>
              <w:t>944,076.23</w:t>
            </w:r>
          </w:p>
        </w:tc>
        <w:tc>
          <w:tcPr>
            <w:tcW w:w="152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2,816,277.22</w:t>
            </w:r>
          </w:p>
        </w:tc>
      </w:tr>
      <w:tr>
        <w:trPr>
          <w:trHeight w:val="470" w:hRule="exact"/>
        </w:trPr>
        <w:tc>
          <w:tcPr>
            <w:tcW w:w="1877"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right="3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43"/>
              <w:jc w:val="right"/>
              <w:rPr>
                <w:rFonts w:ascii="Times New Roman" w:hAnsi="Times New Roman" w:cs="Times New Roman" w:eastAsia="Times New Roman" w:hint="default"/>
                <w:sz w:val="18"/>
                <w:szCs w:val="18"/>
              </w:rPr>
            </w:pPr>
            <w:r>
              <w:rPr>
                <w:rFonts w:ascii="Times New Roman"/>
                <w:spacing w:val="-1"/>
                <w:sz w:val="18"/>
              </w:rPr>
              <w:t>1,986,176.94</w:t>
            </w:r>
          </w:p>
        </w:tc>
        <w:tc>
          <w:tcPr>
            <w:tcW w:w="27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1,262,166,27</w:t>
            </w:r>
          </w:p>
        </w:tc>
        <w:tc>
          <w:tcPr>
            <w:tcW w:w="13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left="441" w:right="0"/>
              <w:jc w:val="left"/>
              <w:rPr>
                <w:rFonts w:ascii="Times New Roman" w:hAnsi="Times New Roman" w:cs="Times New Roman" w:eastAsia="Times New Roman" w:hint="default"/>
                <w:sz w:val="18"/>
                <w:szCs w:val="18"/>
              </w:rPr>
            </w:pPr>
            <w:r>
              <w:rPr>
                <w:rFonts w:ascii="Times New Roman"/>
                <w:sz w:val="18"/>
              </w:rPr>
              <w:t>581,420,06</w:t>
            </w:r>
          </w:p>
        </w:tc>
        <w:tc>
          <w:tcPr>
            <w:tcW w:w="152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2,666,923.15</w:t>
            </w:r>
          </w:p>
        </w:tc>
      </w:tr>
    </w:tbl>
    <w:p>
      <w:pPr>
        <w:spacing w:line="240" w:lineRule="auto" w:before="6"/>
        <w:rPr>
          <w:rFonts w:ascii="宋体" w:hAnsi="宋体" w:cs="宋体" w:eastAsia="宋体" w:hint="default"/>
          <w:b/>
          <w:bCs/>
          <w:sz w:val="7"/>
          <w:szCs w:val="7"/>
        </w:rPr>
      </w:pPr>
    </w:p>
    <w:p>
      <w:pPr>
        <w:spacing w:before="36"/>
        <w:ind w:left="2880" w:right="3524" w:firstLine="0"/>
        <w:jc w:val="left"/>
        <w:rPr>
          <w:rFonts w:ascii="宋体" w:hAnsi="宋体" w:cs="宋体" w:eastAsia="宋体" w:hint="default"/>
          <w:sz w:val="21"/>
          <w:szCs w:val="21"/>
        </w:rPr>
      </w:pPr>
      <w:r>
        <w:rPr/>
        <w:pict>
          <v:group style="position:absolute;margin-left:84.624001pt;margin-top:-80.616318pt;width:442.3pt;height:5.05pt;mso-position-horizontal-relative:page;mso-position-vertical-relative:paragraph;z-index:-692032" coordorigin="1692,-1612" coordsize="8846,101">
            <v:shape style="position:absolute;left:1692;top:-1612;width:1877;height:101" type="#_x0000_t75" stroked="false">
              <v:imagedata r:id="rId262" o:title=""/>
            </v:shape>
            <v:shape style="position:absolute;left:3545;top:-1521;width:1361;height:10" type="#_x0000_t75" stroked="false">
              <v:imagedata r:id="rId263" o:title=""/>
            </v:shape>
            <v:shape style="position:absolute;left:4902;top:-1521;width:2739;height:10" type="#_x0000_t75" stroked="false">
              <v:imagedata r:id="rId274" o:title=""/>
            </v:shape>
            <v:shape style="position:absolute;left:7636;top:-1521;width:1371;height:10" type="#_x0000_t75" stroked="false">
              <v:imagedata r:id="rId266" o:title=""/>
            </v:shape>
            <v:shape style="position:absolute;left:9002;top:-1521;width:1536;height:10" type="#_x0000_t75" stroked="false">
              <v:imagedata r:id="rId267" o:title=""/>
            </v:shape>
            <w10:wrap type="none"/>
          </v:group>
        </w:pict>
      </w:r>
      <w:r>
        <w:rPr/>
        <w:pict>
          <v:group style="position:absolute;margin-left:84.624001pt;margin-top:-52.896309pt;width:442.3pt;height:.5pt;mso-position-horizontal-relative:page;mso-position-vertical-relative:paragraph;z-index:-692008" coordorigin="1692,-1058" coordsize="8846,10">
            <v:shape style="position:absolute;left:1692;top:-1058;width:1858;height:10" type="#_x0000_t75" stroked="false">
              <v:imagedata r:id="rId256" o:title=""/>
            </v:shape>
            <v:shape style="position:absolute;left:3545;top:-1058;width:1361;height:10" type="#_x0000_t75" stroked="false">
              <v:imagedata r:id="rId257" o:title=""/>
            </v:shape>
            <v:shape style="position:absolute;left:4902;top:-1058;width:2739;height:10" type="#_x0000_t75" stroked="false">
              <v:imagedata r:id="rId258" o:title=""/>
            </v:shape>
            <v:shape style="position:absolute;left:7636;top:-1058;width:1371;height:10" type="#_x0000_t75" stroked="false">
              <v:imagedata r:id="rId259" o:title=""/>
            </v:shape>
            <v:shape style="position:absolute;left:9002;top:-1058;width:1536;height:10" type="#_x0000_t75" stroked="false">
              <v:imagedata r:id="rId260" o:title=""/>
            </v:shape>
            <w10:wrap type="none"/>
          </v:group>
        </w:pict>
      </w:r>
      <w:r>
        <w:rPr/>
        <w:pict>
          <v:group style="position:absolute;margin-left:84.624001pt;margin-top:-34.17635pt;width:442.3pt;height:5.05pt;mso-position-horizontal-relative:page;mso-position-vertical-relative:paragraph;z-index:-691984" coordorigin="1692,-684" coordsize="8846,101">
            <v:shape style="position:absolute;left:1692;top:-684;width:1877;height:101" type="#_x0000_t75" stroked="false">
              <v:imagedata r:id="rId261" o:title=""/>
            </v:shape>
            <v:shape style="position:absolute;left:3545;top:-592;width:1361;height:10" type="#_x0000_t75" stroked="false">
              <v:imagedata r:id="rId257" o:title=""/>
            </v:shape>
            <v:shape style="position:absolute;left:4902;top:-592;width:2739;height:10" type="#_x0000_t75" stroked="false">
              <v:imagedata r:id="rId258" o:title=""/>
            </v:shape>
            <v:shape style="position:absolute;left:7636;top:-592;width:1371;height:10" type="#_x0000_t75" stroked="false">
              <v:imagedata r:id="rId259" o:title=""/>
            </v:shape>
            <v:shape style="position:absolute;left:9002;top:-592;width:1536;height:10" type="#_x0000_t75" stroked="false">
              <v:imagedata r:id="rId260" o:title=""/>
            </v:shape>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）本期折旧额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21,753,386.36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148"/>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）本期由在建工程转入固定资产原价为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51,497,442.47</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49"/>
        <w:ind w:left="2880"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）期末用于抵押或担保的固定资产账面价值为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55,390,588.20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元，详见附注七。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tabs>
          <w:tab w:pos="3072"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期末无暂时闲置的固定资产。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3072"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无通过融资租赁租入的固定资产。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tabs>
          <w:tab w:pos="3072"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无通过经营租赁租出的固定资产。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期末无持有待售的固定资产。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3072"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tab/>
        <w:t>期末无未办妥产权证书的固定资产。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tabs>
          <w:tab w:pos="2640" w:val="left" w:leader="none"/>
          <w:tab w:pos="2954" w:val="left" w:leader="none"/>
        </w:tabs>
        <w:spacing w:line="384" w:lineRule="auto" w:before="0"/>
        <w:ind w:left="2417" w:right="8104" w:hanging="632"/>
        <w:jc w:val="left"/>
        <w:rPr>
          <w:rFonts w:ascii="宋体" w:hAnsi="宋体" w:cs="宋体" w:eastAsia="宋体" w:hint="default"/>
          <w:sz w:val="21"/>
          <w:szCs w:val="21"/>
        </w:rPr>
      </w:pPr>
      <w:r>
        <w:rPr/>
        <w:pict>
          <v:shape style="position:absolute;margin-left:142.100006pt;margin-top:40.703674pt;width:.48pt;height:.12pt;mso-position-horizontal-relative:page;mso-position-vertical-relative:paragraph;z-index:-691864" type="#_x0000_t75" stroked="false">
            <v:imagedata r:id="rId255" o:title=""/>
          </v:shape>
        </w:pict>
      </w:r>
      <w:r>
        <w:rPr/>
        <w:pict>
          <v:shape style="position:absolute;margin-left:342.549988pt;margin-top:40.703674pt;width:.48001pt;height:.12pt;mso-position-horizontal-relative:page;mso-position-vertical-relative:paragraph;z-index:7792" type="#_x0000_t75" stroked="false">
            <v:imagedata r:id="rId255" o:title=""/>
          </v:shape>
        </w:pict>
      </w:r>
      <w:r>
        <w:rPr/>
        <w:pict>
          <v:shape style="position:absolute;margin-left:83.903999pt;margin-top:39.263676pt;width:443pt;height:147.65pt;mso-position-horizontal-relative:page;mso-position-vertical-relative:paragraph;z-index:7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9"/>
                    <w:gridCol w:w="1426"/>
                    <w:gridCol w:w="1279"/>
                    <w:gridCol w:w="1304"/>
                    <w:gridCol w:w="1159"/>
                    <w:gridCol w:w="1273"/>
                    <w:gridCol w:w="1250"/>
                  </w:tblGrid>
                  <w:tr>
                    <w:trPr>
                      <w:trHeight w:val="503" w:hRule="exact"/>
                    </w:trPr>
                    <w:tc>
                      <w:tcPr>
                        <w:tcW w:w="1169"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tc>
                    <w:tc>
                      <w:tcPr>
                        <w:tcW w:w="1426"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tc>
                    <w:tc>
                      <w:tcPr>
                        <w:tcW w:w="1279"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04"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tc>
                    <w:tc>
                      <w:tcPr>
                        <w:tcW w:w="1159"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7"/>
                            <w:szCs w:val="17"/>
                          </w:rPr>
                        </w:pPr>
                      </w:p>
                    </w:tc>
                    <w:tc>
                      <w:tcPr>
                        <w:tcW w:w="1273"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29"/>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1250" w:type="dxa"/>
                        <w:tcBorders>
                          <w:top w:val="single" w:sz="12" w:space="0" w:color="000000"/>
                          <w:left w:val="nil" w:sz="6" w:space="0" w:color="auto"/>
                          <w:bottom w:val="nil" w:sz="6" w:space="0" w:color="auto"/>
                          <w:right w:val="nil" w:sz="6" w:space="0" w:color="auto"/>
                        </w:tcBorders>
                      </w:tcPr>
                      <w:p>
                        <w:pPr/>
                      </w:p>
                    </w:tc>
                  </w:tr>
                  <w:tr>
                    <w:trPr>
                      <w:trHeight w:val="290" w:hRule="exact"/>
                    </w:trPr>
                    <w:tc>
                      <w:tcPr>
                        <w:tcW w:w="1169" w:type="dxa"/>
                        <w:tcBorders>
                          <w:top w:val="nil" w:sz="6" w:space="0" w:color="auto"/>
                          <w:left w:val="nil" w:sz="6" w:space="0" w:color="auto"/>
                          <w:bottom w:val="nil" w:sz="6" w:space="0" w:color="auto"/>
                          <w:right w:val="single" w:sz="4" w:space="0" w:color="000000"/>
                        </w:tcBorders>
                      </w:tcPr>
                      <w:p>
                        <w:pPr>
                          <w:pStyle w:val="TableParagraph"/>
                          <w:spacing w:line="235" w:lineRule="exact"/>
                          <w:ind w:right="389"/>
                          <w:jc w:val="right"/>
                          <w:rPr>
                            <w:rFonts w:ascii="宋体" w:hAnsi="宋体" w:cs="宋体" w:eastAsia="宋体" w:hint="default"/>
                            <w:sz w:val="18"/>
                            <w:szCs w:val="18"/>
                          </w:rPr>
                        </w:pPr>
                        <w:r>
                          <w:rPr>
                            <w:rFonts w:ascii="宋体" w:hAnsi="宋体" w:cs="宋体" w:eastAsia="宋体" w:hint="default"/>
                            <w:sz w:val="18"/>
                            <w:szCs w:val="18"/>
                          </w:rPr>
                          <w:t>项目</w:t>
                        </w:r>
                      </w:p>
                    </w:tc>
                    <w:tc>
                      <w:tcPr>
                        <w:tcW w:w="1426" w:type="dxa"/>
                        <w:tcBorders>
                          <w:top w:val="nil" w:sz="6" w:space="0" w:color="auto"/>
                          <w:left w:val="single" w:sz="4" w:space="0" w:color="000000"/>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nil" w:sz="6" w:space="0" w:color="auto"/>
                        </w:tcBorders>
                      </w:tcPr>
                      <w:p>
                        <w:pPr/>
                      </w:p>
                    </w:tc>
                  </w:tr>
                  <w:tr>
                    <w:trPr>
                      <w:trHeight w:val="282" w:hRule="exact"/>
                    </w:trPr>
                    <w:tc>
                      <w:tcPr>
                        <w:tcW w:w="1169"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3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7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26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250" w:type="dxa"/>
                        <w:tcBorders>
                          <w:top w:val="nil" w:sz="6" w:space="0" w:color="auto"/>
                          <w:left w:val="single" w:sz="4" w:space="0" w:color="000000"/>
                          <w:bottom w:val="nil" w:sz="6" w:space="0" w:color="auto"/>
                          <w:right w:val="nil" w:sz="6" w:space="0" w:color="auto"/>
                        </w:tcBorders>
                      </w:tcPr>
                      <w:p>
                        <w:pPr>
                          <w:pStyle w:val="TableParagraph"/>
                          <w:spacing w:line="235" w:lineRule="exact"/>
                          <w:ind w:left="26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1" w:hRule="exact"/>
                    </w:trPr>
                    <w:tc>
                      <w:tcPr>
                        <w:tcW w:w="116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16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建筑工程</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12,569,970.09</w:t>
                        </w:r>
                      </w:p>
                    </w:tc>
                    <w:tc>
                      <w:tcPr>
                        <w:tcW w:w="1279"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12,569,970.09</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3,795,983.54</w:t>
                        </w:r>
                      </w:p>
                    </w:tc>
                    <w:tc>
                      <w:tcPr>
                        <w:tcW w:w="127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3,795,983.54</w:t>
                        </w:r>
                      </w:p>
                    </w:tc>
                  </w:tr>
                  <w:tr>
                    <w:trPr>
                      <w:trHeight w:val="101" w:hRule="exact"/>
                    </w:trPr>
                    <w:tc>
                      <w:tcPr>
                        <w:tcW w:w="116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16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安装工程</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2,818,710.98</w:t>
                        </w:r>
                      </w:p>
                    </w:tc>
                    <w:tc>
                      <w:tcPr>
                        <w:tcW w:w="1279"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2,818,710.98</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4,094,389.07</w:t>
                        </w:r>
                      </w:p>
                    </w:tc>
                    <w:tc>
                      <w:tcPr>
                        <w:tcW w:w="127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4,094,389.07</w:t>
                        </w:r>
                      </w:p>
                    </w:tc>
                  </w:tr>
                  <w:tr>
                    <w:trPr>
                      <w:trHeight w:val="101" w:hRule="exact"/>
                    </w:trPr>
                    <w:tc>
                      <w:tcPr>
                        <w:tcW w:w="116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single" w:sz="4" w:space="0" w:color="000000"/>
                        </w:tcBorders>
                      </w:tcPr>
                      <w:p>
                        <w:pPr/>
                      </w:p>
                    </w:tc>
                    <w:tc>
                      <w:tcPr>
                        <w:tcW w:w="1279"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nil" w:sz="6" w:space="0" w:color="auto"/>
                        </w:tcBorders>
                      </w:tcPr>
                      <w:p>
                        <w:pPr/>
                      </w:p>
                    </w:tc>
                  </w:tr>
                  <w:tr>
                    <w:trPr>
                      <w:trHeight w:val="586" w:hRule="exact"/>
                    </w:trPr>
                    <w:tc>
                      <w:tcPr>
                        <w:tcW w:w="1169"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15,388,681.07</w:t>
                        </w:r>
                      </w:p>
                    </w:tc>
                    <w:tc>
                      <w:tcPr>
                        <w:tcW w:w="1279" w:type="dxa"/>
                        <w:tcBorders>
                          <w:top w:val="nil" w:sz="6" w:space="0" w:color="auto"/>
                          <w:left w:val="single" w:sz="4" w:space="0" w:color="000000"/>
                          <w:bottom w:val="single" w:sz="12" w:space="0" w:color="000000"/>
                          <w:right w:val="single" w:sz="4" w:space="0" w:color="000000"/>
                        </w:tcBorders>
                      </w:tcPr>
                      <w:p>
                        <w:pPr/>
                      </w:p>
                    </w:tc>
                    <w:tc>
                      <w:tcPr>
                        <w:tcW w:w="13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15,388,681.07</w:t>
                        </w:r>
                      </w:p>
                    </w:tc>
                    <w:tc>
                      <w:tcPr>
                        <w:tcW w:w="11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7,890,372.61</w:t>
                        </w:r>
                      </w:p>
                    </w:tc>
                    <w:tc>
                      <w:tcPr>
                        <w:tcW w:w="1273" w:type="dxa"/>
                        <w:tcBorders>
                          <w:top w:val="nil" w:sz="6" w:space="0" w:color="auto"/>
                          <w:left w:val="single" w:sz="4" w:space="0" w:color="000000"/>
                          <w:bottom w:val="single" w:sz="12" w:space="0" w:color="000000"/>
                          <w:right w:val="single" w:sz="4" w:space="0" w:color="000000"/>
                        </w:tcBorders>
                      </w:tcPr>
                      <w:p>
                        <w:pPr/>
                      </w:p>
                    </w:tc>
                    <w:tc>
                      <w:tcPr>
                        <w:tcW w:w="1250"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7,890,372.61</w:t>
                        </w:r>
                      </w:p>
                    </w:tc>
                  </w:tr>
                </w:tbl>
                <w:p>
                  <w:pPr/>
                </w:p>
              </w:txbxContent>
            </v:textbox>
            <w10:wrap type="non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八</w:t>
      </w:r>
      <w:r>
        <w:rPr>
          <w:rFonts w:ascii="宋体" w:hAnsi="宋体" w:cs="宋体" w:eastAsia="宋体" w:hint="default"/>
          <w:b/>
          <w:bCs/>
          <w:spacing w:val="-1"/>
          <w:sz w:val="21"/>
          <w:szCs w:val="21"/>
        </w:rPr>
        <w:t>)</w:t>
        <w:tab/>
        <w:tab/>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spacing w:line="20" w:lineRule="exact"/>
        <w:ind w:left="2851" w:right="0" w:firstLine="0"/>
        <w:rPr>
          <w:rFonts w:ascii="宋体" w:hAnsi="宋体" w:cs="宋体" w:eastAsia="宋体" w:hint="default"/>
          <w:sz w:val="2"/>
          <w:szCs w:val="2"/>
        </w:rPr>
      </w:pPr>
      <w:r>
        <w:rPr>
          <w:rFonts w:ascii="宋体" w:hAnsi="宋体" w:cs="宋体" w:eastAsia="宋体" w:hint="default"/>
          <w:sz w:val="2"/>
          <w:szCs w:val="2"/>
        </w:rPr>
        <w:pict>
          <v:group style="width:384.35pt;height:.5pt;mso-position-horizontal-relative:char;mso-position-vertical-relative:line" coordorigin="0,0" coordsize="7687,10">
            <v:shape style="position:absolute;left:0;top:0;width:1417;height:10" type="#_x0000_t75" stroked="false">
              <v:imagedata r:id="rId174" o:title=""/>
            </v:shape>
            <v:shape style="position:absolute;left:1412;top:0;width:1284;height:10" type="#_x0000_t75" stroked="false">
              <v:imagedata r:id="rId275" o:title=""/>
            </v:shape>
            <v:shape style="position:absolute;left:2691;top:0;width:1308;height:10" type="#_x0000_t75" stroked="false">
              <v:imagedata r:id="rId276" o:title=""/>
            </v:shape>
            <v:shape style="position:absolute;left:3995;top:0;width:1164;height:10" type="#_x0000_t75" stroked="false">
              <v:imagedata r:id="rId277" o:title=""/>
            </v:shape>
            <v:shape style="position:absolute;left:5154;top:0;width:1277;height:10" type="#_x0000_t75" stroked="false">
              <v:imagedata r:id="rId278" o:title=""/>
            </v:shape>
            <v:shape style="position:absolute;left:6426;top:0;width:1260;height:10" type="#_x0000_t75" stroked="false">
              <v:imagedata r:id="rId279"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2.3pt;height:5.05pt;mso-position-horizontal-relative:char;mso-position-vertical-relative:line" coordorigin="0,0" coordsize="8846,101">
            <v:shape style="position:absolute;left:0;top:0;width:1169;height:101" type="#_x0000_t75" stroked="false">
              <v:imagedata r:id="rId280" o:title=""/>
            </v:shape>
            <v:shape style="position:absolute;left:1145;top:91;width:1431;height:10" type="#_x0000_t75" stroked="false">
              <v:imagedata r:id="rId281" o:title=""/>
            </v:shape>
            <v:shape style="position:absolute;left:2571;top:91;width:1284;height:10" type="#_x0000_t75" stroked="false">
              <v:imagedata r:id="rId275" o:title=""/>
            </v:shape>
            <v:shape style="position:absolute;left:3850;top:91;width:1308;height:10" type="#_x0000_t75" stroked="false">
              <v:imagedata r:id="rId276" o:title=""/>
            </v:shape>
            <v:shape style="position:absolute;left:5154;top:91;width:1164;height:10" type="#_x0000_t75" stroked="false">
              <v:imagedata r:id="rId277" o:title=""/>
            </v:shape>
            <v:shape style="position:absolute;left:6313;top:91;width:1277;height:10" type="#_x0000_t75" stroked="false">
              <v:imagedata r:id="rId278" o:title=""/>
            </v:shape>
            <v:shape style="position:absolute;left:7586;top:91;width:1260;height:10" type="#_x0000_t75" stroked="false">
              <v:imagedata r:id="rId27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101"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2.3pt;height:5.1pt;mso-position-horizontal-relative:char;mso-position-vertical-relative:line" coordorigin="0,0" coordsize="8846,102">
            <v:shape style="position:absolute;left:0;top:0;width:1169;height:101" type="#_x0000_t75" stroked="false">
              <v:imagedata r:id="rId282" o:title=""/>
            </v:shape>
            <v:shape style="position:absolute;left:1145;top:92;width:1431;height:10" type="#_x0000_t75" stroked="false">
              <v:imagedata r:id="rId281" o:title=""/>
            </v:shape>
            <v:shape style="position:absolute;left:2571;top:92;width:1284;height:10" type="#_x0000_t75" stroked="false">
              <v:imagedata r:id="rId275" o:title=""/>
            </v:shape>
            <v:shape style="position:absolute;left:3850;top:92;width:1308;height:10" type="#_x0000_t75" stroked="false">
              <v:imagedata r:id="rId276" o:title=""/>
            </v:shape>
            <v:shape style="position:absolute;left:5154;top:92;width:1164;height:10" type="#_x0000_t75" stroked="false">
              <v:imagedata r:id="rId277" o:title=""/>
            </v:shape>
            <v:shape style="position:absolute;left:6313;top:92;width:1277;height:10" type="#_x0000_t75" stroked="false">
              <v:imagedata r:id="rId278" o:title=""/>
            </v:shape>
            <v:shape style="position:absolute;left:7586;top:92;width:1260;height:10" type="#_x0000_t75" stroked="false">
              <v:imagedata r:id="rId27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2.3pt;height:5.05pt;mso-position-horizontal-relative:char;mso-position-vertical-relative:line" coordorigin="0,0" coordsize="8846,101">
            <v:shape style="position:absolute;left:0;top:0;width:1169;height:101" type="#_x0000_t75" stroked="false">
              <v:imagedata r:id="rId280" o:title=""/>
            </v:shape>
            <v:shape style="position:absolute;left:1145;top:91;width:1431;height:10" type="#_x0000_t75" stroked="false">
              <v:imagedata r:id="rId281" o:title=""/>
            </v:shape>
            <v:shape style="position:absolute;left:2571;top:91;width:1284;height:10" type="#_x0000_t75" stroked="false">
              <v:imagedata r:id="rId275" o:title=""/>
            </v:shape>
            <v:shape style="position:absolute;left:3850;top:91;width:1308;height:10" type="#_x0000_t75" stroked="false">
              <v:imagedata r:id="rId276" o:title=""/>
            </v:shape>
            <v:shape style="position:absolute;left:5154;top:91;width:1164;height:10" type="#_x0000_t75" stroked="false">
              <v:imagedata r:id="rId277" o:title=""/>
            </v:shape>
            <v:shape style="position:absolute;left:6313;top:91;width:1277;height:10" type="#_x0000_t75" stroked="false">
              <v:imagedata r:id="rId278" o:title=""/>
            </v:shape>
            <v:shape style="position:absolute;left:7586;top:91;width:1260;height:10" type="#_x0000_t75" stroked="false">
              <v:imagedata r:id="rId279" o:title=""/>
            </v:shape>
          </v:group>
        </w:pict>
      </w:r>
      <w:r>
        <w:rPr>
          <w:rFonts w:ascii="宋体" w:hAnsi="宋体" w:cs="宋体" w:eastAsia="宋体" w:hint="default"/>
          <w:position w:val="-1"/>
          <w:sz w:val="10"/>
          <w:szCs w:val="10"/>
        </w:rPr>
      </w:r>
    </w:p>
    <w:p>
      <w:pPr>
        <w:spacing w:after="0" w:line="100" w:lineRule="exact"/>
        <w:rPr>
          <w:rFonts w:ascii="宋体" w:hAnsi="宋体" w:cs="宋体" w:eastAsia="宋体" w:hint="default"/>
          <w:sz w:val="10"/>
          <w:szCs w:val="10"/>
        </w:rPr>
        <w:sectPr>
          <w:pgSz w:w="11910" w:h="16840"/>
          <w:pgMar w:header="877" w:footer="980" w:top="1060" w:bottom="1160" w:left="0" w:right="0"/>
        </w:sectPr>
      </w:pPr>
    </w:p>
    <w:p>
      <w:pPr>
        <w:tabs>
          <w:tab w:pos="10078" w:val="left" w:leader="none"/>
        </w:tabs>
        <w:spacing w:before="15"/>
        <w:ind w:left="3055" w:right="0" w:firstLine="0"/>
        <w:jc w:val="left"/>
        <w:rPr>
          <w:rFonts w:ascii="宋体" w:hAnsi="宋体" w:cs="宋体" w:eastAsia="宋体" w:hint="default"/>
          <w:sz w:val="18"/>
          <w:szCs w:val="18"/>
        </w:rPr>
      </w:pPr>
      <w:r>
        <w:rPr/>
        <w:pict>
          <v:group style="position:absolute;margin-left:66.599998pt;margin-top:240.770035pt;width:708.85pt;height:.5pt;mso-position-horizontal-relative:page;mso-position-vertical-relative:page;z-index:-691432" coordorigin="1332,4815" coordsize="14177,10">
            <v:shape style="position:absolute;left:1332;top:4815;width:1880;height:10" type="#_x0000_t75" stroked="false">
              <v:imagedata r:id="rId285" o:title=""/>
            </v:shape>
            <v:shape style="position:absolute;left:3207;top:4815;width:3005;height:10" type="#_x0000_t75" stroked="false">
              <v:imagedata r:id="rId286" o:title=""/>
            </v:shape>
            <v:shape style="position:absolute;left:6207;top:4815;width:1066;height:10" type="#_x0000_t75" stroked="false">
              <v:imagedata r:id="rId287" o:title=""/>
            </v:shape>
            <v:shape style="position:absolute;left:7268;top:4815;width:2672;height:10" type="#_x0000_t75" stroked="false">
              <v:imagedata r:id="rId288" o:title=""/>
            </v:shape>
            <v:shape style="position:absolute;left:9935;top:4815;width:1015;height:10" type="#_x0000_t75" stroked="false">
              <v:imagedata r:id="rId289" o:title=""/>
            </v:shape>
            <v:shape style="position:absolute;left:10945;top:4815;width:1294;height:10" type="#_x0000_t75" stroked="false">
              <v:imagedata r:id="rId290" o:title=""/>
            </v:shape>
            <v:shape style="position:absolute;left:12234;top:4815;width:927;height:10" type="#_x0000_t75" stroked="false">
              <v:imagedata r:id="rId291" o:title=""/>
            </v:shape>
            <v:shape style="position:absolute;left:13156;top:4815;width:2352;height:10" type="#_x0000_t75" stroked="false">
              <v:imagedata r:id="rId292" o:title=""/>
            </v:shape>
            <w10:wrap type="none"/>
          </v:group>
        </w:pict>
      </w:r>
      <w:r>
        <w:rPr/>
        <w:pict>
          <v:group style="position:absolute;margin-left:66.599998pt;margin-top:277.730011pt;width:708.85pt;height:5.55pt;mso-position-horizontal-relative:page;mso-position-vertical-relative:page;z-index:-691408" coordorigin="1332,5555" coordsize="14177,111">
            <v:shape style="position:absolute;left:1332;top:5555;width:1899;height:110" type="#_x0000_t75" stroked="false">
              <v:imagedata r:id="rId293" o:title=""/>
            </v:shape>
            <v:shape style="position:absolute;left:3207;top:5651;width:984;height:14" type="#_x0000_t75" stroked="false">
              <v:imagedata r:id="rId294" o:title=""/>
            </v:shape>
            <v:shape style="position:absolute;left:4176;top:5651;width:984;height:14" type="#_x0000_t75" stroked="false">
              <v:imagedata r:id="rId294" o:title=""/>
            </v:shape>
            <v:shape style="position:absolute;left:5146;top:5651;width:1076;height:14" type="#_x0000_t75" stroked="false">
              <v:imagedata r:id="rId295" o:title=""/>
            </v:shape>
            <v:shape style="position:absolute;left:6207;top:5651;width:1075;height:14" type="#_x0000_t75" stroked="false">
              <v:imagedata r:id="rId296" o:title=""/>
            </v:shape>
            <v:shape style="position:absolute;left:7268;top:5651;width:686;height:14" type="#_x0000_t75" stroked="false">
              <v:imagedata r:id="rId297" o:title=""/>
            </v:shape>
            <v:shape style="position:absolute;left:7940;top:5651;width:1282;height:14" type="#_x0000_t75" stroked="false">
              <v:imagedata r:id="rId298" o:title=""/>
            </v:shape>
            <v:shape style="position:absolute;left:9208;top:5651;width:742;height:14" type="#_x0000_t75" stroked="false">
              <v:imagedata r:id="rId299" o:title=""/>
            </v:shape>
            <v:shape style="position:absolute;left:9935;top:5655;width:1015;height:10" type="#_x0000_t75" stroked="false">
              <v:imagedata r:id="rId289" o:title=""/>
            </v:shape>
            <v:shape style="position:absolute;left:10945;top:5655;width:1294;height:10" type="#_x0000_t75" stroked="false">
              <v:imagedata r:id="rId290" o:title=""/>
            </v:shape>
            <v:shape style="position:absolute;left:12234;top:5655;width:927;height:10" type="#_x0000_t75" stroked="false">
              <v:imagedata r:id="rId291" o:title=""/>
            </v:shape>
            <v:shape style="position:absolute;left:13156;top:5651;width:938;height:14" type="#_x0000_t75" stroked="false">
              <v:imagedata r:id="rId300" o:title=""/>
            </v:shape>
            <v:shape style="position:absolute;left:14080;top:5655;width:1428;height:10" type="#_x0000_t75" stroked="false">
              <v:imagedata r:id="rId301" o:title=""/>
            </v:shape>
            <w10:wrap type="none"/>
          </v:group>
        </w:pict>
      </w:r>
      <w:r>
        <w:rPr/>
        <w:pict>
          <v:group style="position:absolute;margin-left:66.599998pt;margin-top:305.930023pt;width:708.85pt;height:.5pt;mso-position-horizontal-relative:page;mso-position-vertical-relative:page;z-index:-691384" coordorigin="1332,6119" coordsize="14177,10">
            <v:shape style="position:absolute;left:1332;top:6119;width:1880;height:10" type="#_x0000_t75" stroked="false">
              <v:imagedata r:id="rId285" o:title=""/>
            </v:shape>
            <v:shape style="position:absolute;left:3207;top:6119;width:3005;height:10" type="#_x0000_t75" stroked="false">
              <v:imagedata r:id="rId302" o:title=""/>
            </v:shape>
            <v:shape style="position:absolute;left:6207;top:6119;width:1066;height:10" type="#_x0000_t75" stroked="false">
              <v:imagedata r:id="rId303" o:title=""/>
            </v:shape>
            <v:shape style="position:absolute;left:7268;top:6119;width:2672;height:10" type="#_x0000_t75" stroked="false">
              <v:imagedata r:id="rId304" o:title=""/>
            </v:shape>
            <v:shape style="position:absolute;left:9935;top:6119;width:1015;height:10" type="#_x0000_t75" stroked="false">
              <v:imagedata r:id="rId305" o:title=""/>
            </v:shape>
            <v:shape style="position:absolute;left:10945;top:6119;width:1294;height:10" type="#_x0000_t75" stroked="false">
              <v:imagedata r:id="rId306" o:title=""/>
            </v:shape>
            <v:shape style="position:absolute;left:12234;top:6119;width:927;height:10" type="#_x0000_t75" stroked="false">
              <v:imagedata r:id="rId307" o:title=""/>
            </v:shape>
            <v:shape style="position:absolute;left:13156;top:6119;width:2352;height:10" type="#_x0000_t75" stroked="false">
              <v:imagedata r:id="rId308" o:title=""/>
            </v:shape>
            <w10:wrap type="none"/>
          </v:group>
        </w:pict>
      </w:r>
      <w:r>
        <w:rPr/>
        <w:pict>
          <v:group style="position:absolute;margin-left:66.599998pt;margin-top:324.670013pt;width:708.85pt;height:5.05pt;mso-position-horizontal-relative:page;mso-position-vertical-relative:page;z-index:-691360" coordorigin="1332,6493" coordsize="14177,101">
            <v:shape style="position:absolute;left:1332;top:6493;width:1899;height:101" type="#_x0000_t75" stroked="false">
              <v:imagedata r:id="rId309" o:title=""/>
            </v:shape>
            <v:shape style="position:absolute;left:3207;top:6585;width:3005;height:10" type="#_x0000_t75" stroked="false">
              <v:imagedata r:id="rId302" o:title=""/>
            </v:shape>
            <v:shape style="position:absolute;left:6207;top:6585;width:1066;height:10" type="#_x0000_t75" stroked="false">
              <v:imagedata r:id="rId303" o:title=""/>
            </v:shape>
            <v:shape style="position:absolute;left:7268;top:6585;width:2672;height:10" type="#_x0000_t75" stroked="false">
              <v:imagedata r:id="rId304" o:title=""/>
            </v:shape>
            <v:shape style="position:absolute;left:9935;top:6585;width:1015;height:10" type="#_x0000_t75" stroked="false">
              <v:imagedata r:id="rId305" o:title=""/>
            </v:shape>
            <v:shape style="position:absolute;left:10945;top:6585;width:1294;height:10" type="#_x0000_t75" stroked="false">
              <v:imagedata r:id="rId306" o:title=""/>
            </v:shape>
            <v:shape style="position:absolute;left:12234;top:6585;width:927;height:10" type="#_x0000_t75" stroked="false">
              <v:imagedata r:id="rId307" o:title=""/>
            </v:shape>
            <v:shape style="position:absolute;left:13156;top:6585;width:2352;height:10" type="#_x0000_t75" stroked="false">
              <v:imagedata r:id="rId308" o:title=""/>
            </v:shape>
            <w10:wrap type="none"/>
          </v:group>
        </w:pict>
      </w:r>
      <w:r>
        <w:rPr/>
        <w:pict>
          <v:group style="position:absolute;margin-left:66.599998pt;margin-top:366.190002pt;width:708.85pt;height:5.4pt;mso-position-horizontal-relative:page;mso-position-vertical-relative:page;z-index:-691336" coordorigin="1332,7324" coordsize="14177,108">
            <v:shape style="position:absolute;left:1332;top:7324;width:1899;height:108" type="#_x0000_t75" stroked="false">
              <v:imagedata r:id="rId310" o:title=""/>
            </v:shape>
            <v:shape style="position:absolute;left:3207;top:7420;width:984;height:12" type="#_x0000_t75" stroked="false">
              <v:imagedata r:id="rId311" o:title=""/>
            </v:shape>
            <v:shape style="position:absolute;left:4176;top:7420;width:984;height:12" type="#_x0000_t75" stroked="false">
              <v:imagedata r:id="rId311" o:title=""/>
            </v:shape>
            <v:shape style="position:absolute;left:5146;top:7420;width:1076;height:12" type="#_x0000_t75" stroked="false">
              <v:imagedata r:id="rId312" o:title=""/>
            </v:shape>
            <v:shape style="position:absolute;left:6207;top:7420;width:1075;height:12" type="#_x0000_t75" stroked="false">
              <v:imagedata r:id="rId313" o:title=""/>
            </v:shape>
            <v:shape style="position:absolute;left:7268;top:7420;width:686;height:12" type="#_x0000_t75" stroked="false">
              <v:imagedata r:id="rId314" o:title=""/>
            </v:shape>
            <v:shape style="position:absolute;left:7940;top:7420;width:1282;height:12" type="#_x0000_t75" stroked="false">
              <v:imagedata r:id="rId315" o:title=""/>
            </v:shape>
            <v:shape style="position:absolute;left:9208;top:7420;width:742;height:12" type="#_x0000_t75" stroked="false">
              <v:imagedata r:id="rId316" o:title=""/>
            </v:shape>
            <v:shape style="position:absolute;left:9935;top:7420;width:1025;height:12" type="#_x0000_t75" stroked="false">
              <v:imagedata r:id="rId317" o:title=""/>
            </v:shape>
            <v:shape style="position:absolute;left:10945;top:7420;width:1303;height:12" type="#_x0000_t75" stroked="false">
              <v:imagedata r:id="rId318" o:title=""/>
            </v:shape>
            <v:shape style="position:absolute;left:12234;top:7420;width:937;height:12" type="#_x0000_t75" stroked="false">
              <v:imagedata r:id="rId319" o:title=""/>
            </v:shape>
            <v:shape style="position:absolute;left:13156;top:7420;width:938;height:12" type="#_x0000_t75" stroked="false">
              <v:imagedata r:id="rId320" o:title=""/>
            </v:shape>
            <v:shape style="position:absolute;left:14080;top:7422;width:1428;height:10" type="#_x0000_t75" stroked="false">
              <v:imagedata r:id="rId301" o:title=""/>
            </v:shape>
            <w10:wrap type="none"/>
          </v:group>
        </w:pict>
      </w:r>
      <w:r>
        <w:rPr>
          <w:rFonts w:ascii="宋体" w:hAnsi="宋体" w:cs="宋体" w:eastAsia="宋体" w:hint="default"/>
          <w:sz w:val="18"/>
          <w:szCs w:val="18"/>
        </w:rPr>
        <w:t>上海华峰超纤材料股份有限公司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tabs>
          <w:tab w:pos="1394" w:val="left" w:leader="none"/>
        </w:tabs>
        <w:spacing w:before="36"/>
        <w:ind w:left="857" w:right="0" w:firstLine="0"/>
        <w:jc w:val="left"/>
        <w:rPr>
          <w:rFonts w:ascii="宋体" w:hAnsi="宋体" w:cs="宋体" w:eastAsia="宋体" w:hint="default"/>
          <w:sz w:val="21"/>
          <w:szCs w:val="21"/>
        </w:rPr>
      </w:pPr>
      <w:r>
        <w:rPr/>
        <w:pict>
          <v:shape style="position:absolute;margin-left:160.580002pt;margin-top:42.62368pt;width:.48pt;height:.12pt;mso-position-horizontal-relative:page;mso-position-vertical-relative:paragraph;z-index:-691744" type="#_x0000_t75" stroked="false">
            <v:imagedata r:id="rId321" o:title=""/>
          </v:shape>
        </w:pict>
      </w:r>
      <w:r>
        <w:rPr/>
        <w:pict>
          <v:shape style="position:absolute;margin-left:209.059998pt;margin-top:42.62368pt;width:.48001pt;height:.12pt;mso-position-horizontal-relative:page;mso-position-vertical-relative:paragraph;z-index:-691720" type="#_x0000_t75" stroked="false">
            <v:imagedata r:id="rId321" o:title=""/>
          </v:shape>
        </w:pict>
      </w:r>
      <w:r>
        <w:rPr/>
        <w:pict>
          <v:shape style="position:absolute;margin-left:257.540009pt;margin-top:42.62368pt;width:.47998pt;height:.12pt;mso-position-horizontal-relative:page;mso-position-vertical-relative:paragraph;z-index:-691696" type="#_x0000_t75" stroked="false">
            <v:imagedata r:id="rId321" o:title=""/>
          </v:shape>
        </w:pict>
      </w:r>
      <w:r>
        <w:rPr/>
        <w:pict>
          <v:shape style="position:absolute;margin-left:310.609985pt;margin-top:42.62368pt;width:.48001pt;height:.12pt;mso-position-horizontal-relative:page;mso-position-vertical-relative:paragraph;z-index:-691672" type="#_x0000_t75" stroked="false">
            <v:imagedata r:id="rId321" o:title=""/>
          </v:shape>
        </w:pict>
      </w:r>
      <w:r>
        <w:rPr/>
        <w:pict>
          <v:shape style="position:absolute;margin-left:363.649994pt;margin-top:42.62368pt;width:.47998pt;height:.12pt;mso-position-horizontal-relative:page;mso-position-vertical-relative:paragraph;z-index:-691648" type="#_x0000_t75" stroked="false">
            <v:imagedata r:id="rId321" o:title=""/>
          </v:shape>
        </w:pict>
      </w:r>
      <w:r>
        <w:rPr/>
        <w:pict>
          <v:shape style="position:absolute;margin-left:397.25pt;margin-top:42.62368pt;width:.48001pt;height:.12pt;mso-position-horizontal-relative:page;mso-position-vertical-relative:paragraph;z-index:-691624" type="#_x0000_t75" stroked="false">
            <v:imagedata r:id="rId321" o:title=""/>
          </v:shape>
        </w:pict>
      </w:r>
      <w:r>
        <w:rPr/>
        <w:pict>
          <v:shape style="position:absolute;margin-left:460.630005pt;margin-top:42.62368pt;width:.48001pt;height:.12pt;mso-position-horizontal-relative:page;mso-position-vertical-relative:paragraph;z-index:-691600" type="#_x0000_t75" stroked="false">
            <v:imagedata r:id="rId321" o:title=""/>
          </v:shape>
        </w:pict>
      </w:r>
      <w:r>
        <w:rPr/>
        <w:pict>
          <v:shape style="position:absolute;margin-left:496.98999pt;margin-top:42.62368pt;width:.47998pt;height:.12pt;mso-position-horizontal-relative:page;mso-position-vertical-relative:paragraph;z-index:-691576" type="#_x0000_t75" stroked="false">
            <v:imagedata r:id="rId321" o:title=""/>
          </v:shape>
        </w:pict>
      </w:r>
      <w:r>
        <w:rPr/>
        <w:pict>
          <v:shape style="position:absolute;margin-left:547.51001pt;margin-top:42.62368pt;width:.47998pt;height:.12pt;mso-position-horizontal-relative:page;mso-position-vertical-relative:paragraph;z-index:-691552" type="#_x0000_t75" stroked="false">
            <v:imagedata r:id="rId321" o:title=""/>
          </v:shape>
        </w:pict>
      </w:r>
      <w:r>
        <w:rPr/>
        <w:pict>
          <v:shape style="position:absolute;margin-left:611.950012pt;margin-top:42.62368pt;width:.47998pt;height:.12pt;mso-position-horizontal-relative:page;mso-position-vertical-relative:paragraph;z-index:-691528" type="#_x0000_t75" stroked="false">
            <v:imagedata r:id="rId321" o:title=""/>
          </v:shape>
        </w:pict>
      </w:r>
      <w:r>
        <w:rPr/>
        <w:pict>
          <v:shape style="position:absolute;margin-left:658.059998pt;margin-top:42.62368pt;width:.47998pt;height:.12pt;mso-position-horizontal-relative:page;mso-position-vertical-relative:paragraph;z-index:-691504" type="#_x0000_t75" stroked="false">
            <v:imagedata r:id="rId321" o:title=""/>
          </v:shape>
        </w:pict>
      </w:r>
      <w:r>
        <w:rPr/>
        <w:pict>
          <v:shape style="position:absolute;margin-left:704.26001pt;margin-top:42.62368pt;width:.48004pt;height:.12pt;mso-position-horizontal-relative:page;mso-position-vertical-relative:paragraph;z-index:-691480" type="#_x0000_t75" stroked="false">
            <v:imagedata r:id="rId321" o:title=""/>
          </v:shape>
        </w:pict>
      </w:r>
      <w:r>
        <w:rPr/>
        <w:pict>
          <v:group style="position:absolute;margin-left:66.599998pt;margin-top:102.893669pt;width:708.85pt;height:.5pt;mso-position-horizontal-relative:page;mso-position-vertical-relative:paragraph;z-index:-691456" coordorigin="1332,2058" coordsize="14177,10">
            <v:shape style="position:absolute;left:1332;top:2058;width:1880;height:10" type="#_x0000_t75" stroked="false">
              <v:imagedata r:id="rId285" o:title=""/>
            </v:shape>
            <v:shape style="position:absolute;left:3207;top:2058;width:3005;height:10" type="#_x0000_t75" stroked="false">
              <v:imagedata r:id="rId286" o:title=""/>
            </v:shape>
            <v:shape style="position:absolute;left:6207;top:2058;width:1066;height:10" type="#_x0000_t75" stroked="false">
              <v:imagedata r:id="rId287" o:title=""/>
            </v:shape>
            <v:shape style="position:absolute;left:7268;top:2058;width:2672;height:10" type="#_x0000_t75" stroked="false">
              <v:imagedata r:id="rId288" o:title=""/>
            </v:shape>
            <v:shape style="position:absolute;left:9935;top:2058;width:1015;height:10" type="#_x0000_t75" stroked="false">
              <v:imagedata r:id="rId289" o:title=""/>
            </v:shape>
            <v:shape style="position:absolute;left:10945;top:2058;width:1294;height:10" type="#_x0000_t75" stroked="false">
              <v:imagedata r:id="rId290" o:title=""/>
            </v:shape>
            <v:shape style="position:absolute;left:12234;top:2058;width:927;height:10" type="#_x0000_t75" stroked="false">
              <v:imagedata r:id="rId291" o:title=""/>
            </v:shape>
            <v:shape style="position:absolute;left:13156;top:2058;width:2352;height:10" type="#_x0000_t75" stroked="false">
              <v:imagedata r:id="rId292"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重大在建工程项目变动情况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tbl>
      <w:tblPr>
        <w:tblW w:w="0" w:type="auto"/>
        <w:jc w:val="left"/>
        <w:tblInd w:w="117" w:type="dxa"/>
        <w:tblLayout w:type="fixed"/>
        <w:tblCellMar>
          <w:top w:w="0" w:type="dxa"/>
          <w:left w:w="0" w:type="dxa"/>
          <w:bottom w:w="0" w:type="dxa"/>
          <w:right w:w="0" w:type="dxa"/>
        </w:tblCellMar>
        <w:tblLook w:val="01E0"/>
      </w:tblPr>
      <w:tblGrid>
        <w:gridCol w:w="1899"/>
        <w:gridCol w:w="970"/>
        <w:gridCol w:w="970"/>
        <w:gridCol w:w="1061"/>
        <w:gridCol w:w="1061"/>
        <w:gridCol w:w="672"/>
        <w:gridCol w:w="1268"/>
        <w:gridCol w:w="727"/>
        <w:gridCol w:w="1010"/>
        <w:gridCol w:w="1289"/>
        <w:gridCol w:w="922"/>
        <w:gridCol w:w="924"/>
        <w:gridCol w:w="1418"/>
      </w:tblGrid>
      <w:tr>
        <w:trPr>
          <w:trHeight w:val="1227" w:hRule="exact"/>
        </w:trPr>
        <w:tc>
          <w:tcPr>
            <w:tcW w:w="1899"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970"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970"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61"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422" w:lineRule="auto"/>
              <w:ind w:left="239" w:right="26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672"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422" w:lineRule="auto"/>
              <w:ind w:left="136" w:right="163"/>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268"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422" w:lineRule="auto"/>
              <w:ind w:left="119" w:right="147"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工程投入占 预算比例</w:t>
            </w:r>
            <w:r>
              <w:rPr>
                <w:rFonts w:ascii="Times New Roman" w:hAnsi="Times New Roman" w:cs="Times New Roman" w:eastAsia="Times New Roman" w:hint="default"/>
                <w:sz w:val="18"/>
                <w:szCs w:val="18"/>
              </w:rPr>
              <w:t>(%)</w:t>
            </w:r>
          </w:p>
        </w:tc>
        <w:tc>
          <w:tcPr>
            <w:tcW w:w="727"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381" w:lineRule="auto"/>
              <w:ind w:left="254" w:right="10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0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422" w:lineRule="auto"/>
              <w:ind w:left="124" w:right="62" w:hanging="89"/>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8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422" w:lineRule="auto"/>
              <w:ind w:left="84" w:right="113"/>
              <w:jc w:val="left"/>
              <w:rPr>
                <w:rFonts w:ascii="宋体" w:hAnsi="宋体" w:cs="宋体" w:eastAsia="宋体" w:hint="default"/>
                <w:sz w:val="18"/>
                <w:szCs w:val="18"/>
              </w:rPr>
            </w:pPr>
            <w:r>
              <w:rPr>
                <w:rFonts w:ascii="宋体" w:hAnsi="宋体" w:cs="宋体" w:eastAsia="宋体" w:hint="default"/>
                <w:sz w:val="18"/>
                <w:szCs w:val="18"/>
              </w:rPr>
              <w:t>其中：本期利 息资本化金额</w:t>
            </w:r>
          </w:p>
        </w:tc>
        <w:tc>
          <w:tcPr>
            <w:tcW w:w="922" w:type="dxa"/>
            <w:tcBorders>
              <w:top w:val="single" w:sz="12" w:space="0" w:color="000000"/>
              <w:left w:val="single" w:sz="4" w:space="0" w:color="000000"/>
              <w:bottom w:val="nil" w:sz="6" w:space="0" w:color="auto"/>
              <w:right w:val="single" w:sz="4" w:space="0" w:color="000000"/>
            </w:tcBorders>
          </w:tcPr>
          <w:p>
            <w:pPr>
              <w:pStyle w:val="TableParagraph"/>
              <w:spacing w:line="403" w:lineRule="auto" w:before="80"/>
              <w:ind w:left="81"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本期利息 资本化率 </w:t>
            </w:r>
            <w:r>
              <w:rPr>
                <w:rFonts w:ascii="Times New Roman" w:hAnsi="Times New Roman" w:cs="Times New Roman" w:eastAsia="Times New Roman" w:hint="default"/>
                <w:sz w:val="18"/>
                <w:szCs w:val="18"/>
              </w:rPr>
              <w:t>(%)</w:t>
            </w:r>
          </w:p>
        </w:tc>
        <w:tc>
          <w:tcPr>
            <w:tcW w:w="92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422" w:lineRule="auto"/>
              <w:ind w:left="264" w:right="28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418"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3" w:hRule="exact"/>
        </w:trPr>
        <w:tc>
          <w:tcPr>
            <w:tcW w:w="1899"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970" w:type="dxa"/>
            <w:vMerge/>
            <w:tcBorders>
              <w:left w:val="single" w:sz="4" w:space="0" w:color="000000"/>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642" w:hRule="exact"/>
        </w:trPr>
        <w:tc>
          <w:tcPr>
            <w:tcW w:w="189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其中：新厂房</w:t>
            </w:r>
          </w:p>
        </w:tc>
        <w:tc>
          <w:tcPr>
            <w:tcW w:w="970" w:type="dxa"/>
            <w:vMerge/>
            <w:tcBorders>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pacing w:val="-1"/>
                <w:sz w:val="18"/>
              </w:rPr>
              <w:t>3,266,960.0</w:t>
            </w: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5,837,287.10</w:t>
            </w:r>
          </w:p>
        </w:tc>
        <w:tc>
          <w:tcPr>
            <w:tcW w:w="1061" w:type="dxa"/>
            <w:tcBorders>
              <w:top w:val="nil" w:sz="6" w:space="0" w:color="auto"/>
              <w:left w:val="single" w:sz="4" w:space="0" w:color="000000"/>
              <w:bottom w:val="nil" w:sz="6" w:space="0" w:color="auto"/>
              <w:right w:val="single" w:sz="4" w:space="0" w:color="000000"/>
            </w:tcBorders>
          </w:tcPr>
          <w:p>
            <w:pP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自筹</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9,104,247.10</w:t>
            </w:r>
          </w:p>
        </w:tc>
      </w:tr>
      <w:tr>
        <w:trPr>
          <w:trHeight w:val="573" w:hRule="exact"/>
        </w:trPr>
        <w:tc>
          <w:tcPr>
            <w:tcW w:w="1899"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厂房扩建</w:t>
            </w:r>
          </w:p>
        </w:tc>
        <w:tc>
          <w:tcPr>
            <w:tcW w:w="970"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3,712,265.80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3,712,265.80</w:t>
            </w: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43,222.86</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43,222.86</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5.4</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pacing w:val="-6"/>
                <w:sz w:val="18"/>
                <w:szCs w:val="18"/>
              </w:rPr>
              <w:t>自筹、贷款</w:t>
            </w:r>
          </w:p>
        </w:tc>
        <w:tc>
          <w:tcPr>
            <w:tcW w:w="1418" w:type="dxa"/>
            <w:tcBorders>
              <w:top w:val="nil" w:sz="6" w:space="0" w:color="auto"/>
              <w:left w:val="single" w:sz="4" w:space="0" w:color="000000"/>
              <w:bottom w:val="nil" w:sz="6" w:space="0" w:color="auto"/>
              <w:right w:val="nil" w:sz="6" w:space="0" w:color="auto"/>
            </w:tcBorders>
          </w:tcPr>
          <w:p>
            <w:pPr/>
          </w:p>
        </w:tc>
      </w:tr>
      <w:tr>
        <w:trPr>
          <w:trHeight w:val="366" w:hRule="exact"/>
        </w:trPr>
        <w:tc>
          <w:tcPr>
            <w:tcW w:w="1899"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安装工程</w:t>
            </w:r>
          </w:p>
        </w:tc>
        <w:tc>
          <w:tcPr>
            <w:tcW w:w="970"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89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730" w:hRule="exact"/>
        </w:trPr>
        <w:tc>
          <w:tcPr>
            <w:tcW w:w="189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其中：聚氨酯生产线</w:t>
            </w:r>
          </w:p>
        </w:tc>
        <w:tc>
          <w:tcPr>
            <w:tcW w:w="970"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3,561,039.6</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1,702,574.04</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5,050,021.43</w:t>
            </w: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自筹</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213,592.23</w:t>
            </w:r>
          </w:p>
        </w:tc>
      </w:tr>
      <w:tr>
        <w:trPr>
          <w:trHeight w:val="108" w:hRule="exact"/>
        </w:trPr>
        <w:tc>
          <w:tcPr>
            <w:tcW w:w="189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840" w:hRule="exact"/>
        </w:trPr>
        <w:tc>
          <w:tcPr>
            <w:tcW w:w="189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万米生产线</w:t>
            </w:r>
          </w:p>
        </w:tc>
        <w:tc>
          <w:tcPr>
            <w:tcW w:w="970" w:type="dxa"/>
            <w:tcBorders>
              <w:top w:val="nil" w:sz="6" w:space="0" w:color="auto"/>
              <w:left w:val="single" w:sz="4" w:space="0" w:color="000000"/>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pacing w:val="-1"/>
                <w:sz w:val="18"/>
              </w:rPr>
              <w:t>36,100,379.3</w:t>
            </w: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pacing w:val="-1"/>
                <w:sz w:val="18"/>
              </w:rPr>
              <w:t>34,962,540.1</w:t>
            </w: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7</w:t>
            </w:r>
          </w:p>
        </w:tc>
        <w:tc>
          <w:tcPr>
            <w:tcW w:w="67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465,727.14</w:t>
            </w: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465,727.14</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5.4</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pacing w:val="-6"/>
                <w:sz w:val="18"/>
                <w:szCs w:val="18"/>
              </w:rPr>
              <w:t>自筹、贷款</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1,137,839.13</w:t>
            </w:r>
          </w:p>
        </w:tc>
      </w:tr>
      <w:tr>
        <w:trPr>
          <w:trHeight w:val="845" w:hRule="exact"/>
        </w:trPr>
        <w:tc>
          <w:tcPr>
            <w:tcW w:w="1899" w:type="dxa"/>
            <w:tcBorders>
              <w:top w:val="nil" w:sz="6" w:space="0" w:color="auto"/>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7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tc>
        <w:tc>
          <w:tcPr>
            <w:tcW w:w="9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spacing w:val="-1"/>
                <w:sz w:val="18"/>
              </w:rPr>
              <w:t>6,827,999.6</w:t>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pacing w:val="-1"/>
                <w:sz w:val="18"/>
              </w:rPr>
              <w:t>47,352,506.2</w:t>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34"/>
              <w:jc w:val="right"/>
              <w:rPr>
                <w:rFonts w:ascii="Times New Roman" w:hAnsi="Times New Roman" w:cs="Times New Roman" w:eastAsia="Times New Roman" w:hint="default"/>
                <w:sz w:val="18"/>
                <w:szCs w:val="18"/>
              </w:rPr>
            </w:pPr>
            <w:r>
              <w:rPr>
                <w:rFonts w:ascii="Times New Roman"/>
                <w:spacing w:val="-1"/>
                <w:sz w:val="18"/>
              </w:rPr>
              <w:t>43,724,827.4</w:t>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w:t>
            </w:r>
          </w:p>
        </w:tc>
        <w:tc>
          <w:tcPr>
            <w:tcW w:w="672" w:type="dxa"/>
            <w:vMerge/>
            <w:tcBorders>
              <w:left w:val="single" w:sz="4" w:space="0" w:color="000000"/>
              <w:bottom w:val="single" w:sz="12" w:space="0" w:color="000000"/>
              <w:right w:val="single" w:sz="4" w:space="0" w:color="000000"/>
            </w:tcBorders>
          </w:tcPr>
          <w:p>
            <w:pPr/>
          </w:p>
        </w:tc>
        <w:tc>
          <w:tcPr>
            <w:tcW w:w="1268" w:type="dxa"/>
            <w:vMerge/>
            <w:tcBorders>
              <w:left w:val="single" w:sz="4" w:space="0" w:color="000000"/>
              <w:bottom w:val="single" w:sz="12" w:space="0" w:color="000000"/>
              <w:right w:val="single" w:sz="4" w:space="0" w:color="000000"/>
            </w:tcBorders>
          </w:tcPr>
          <w:p>
            <w:pPr/>
          </w:p>
        </w:tc>
        <w:tc>
          <w:tcPr>
            <w:tcW w:w="727" w:type="dxa"/>
            <w:vMerge/>
            <w:tcBorders>
              <w:left w:val="single" w:sz="4" w:space="0" w:color="000000"/>
              <w:bottom w:val="single" w:sz="12" w:space="0" w:color="000000"/>
              <w:right w:val="single" w:sz="4" w:space="0" w:color="000000"/>
            </w:tcBorders>
          </w:tcPr>
          <w:p>
            <w:pPr/>
          </w:p>
        </w:tc>
        <w:tc>
          <w:tcPr>
            <w:tcW w:w="10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508,950.00</w:t>
            </w:r>
          </w:p>
        </w:tc>
        <w:tc>
          <w:tcPr>
            <w:tcW w:w="12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508,950.00</w:t>
            </w:r>
          </w:p>
        </w:tc>
        <w:tc>
          <w:tcPr>
            <w:tcW w:w="922" w:type="dxa"/>
            <w:tcBorders>
              <w:top w:val="nil" w:sz="6" w:space="0" w:color="auto"/>
              <w:left w:val="single" w:sz="4" w:space="0" w:color="000000"/>
              <w:bottom w:val="single" w:sz="12" w:space="0" w:color="000000"/>
              <w:right w:val="single" w:sz="4" w:space="0" w:color="000000"/>
            </w:tcBorders>
          </w:tcPr>
          <w:p>
            <w:pPr/>
          </w:p>
        </w:tc>
        <w:tc>
          <w:tcPr>
            <w:tcW w:w="92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tc>
        <w:tc>
          <w:tcPr>
            <w:tcW w:w="1418"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10,455,678.46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1394" w:val="left" w:leader="none"/>
        </w:tabs>
        <w:spacing w:before="36"/>
        <w:ind w:left="857" w:right="0" w:firstLine="0"/>
        <w:jc w:val="left"/>
        <w:rPr>
          <w:rFonts w:ascii="宋体" w:hAnsi="宋体" w:cs="宋体" w:eastAsia="宋体" w:hint="default"/>
          <w:sz w:val="21"/>
          <w:szCs w:val="21"/>
        </w:rPr>
      </w:pPr>
      <w:r>
        <w:rPr/>
        <w:pict>
          <v:group style="position:absolute;margin-left:66.599998pt;margin-top:-75.362350pt;width:708.85pt;height:5.55pt;mso-position-horizontal-relative:page;mso-position-vertical-relative:paragraph;z-index:-691312" coordorigin="1332,-1507" coordsize="14177,111">
            <v:shape style="position:absolute;left:1332;top:-1507;width:1899;height:110" type="#_x0000_t75" stroked="false">
              <v:imagedata r:id="rId322" o:title=""/>
            </v:shape>
            <v:shape style="position:absolute;left:3207;top:-1411;width:984;height:14" type="#_x0000_t75" stroked="false">
              <v:imagedata r:id="rId294" o:title=""/>
            </v:shape>
            <v:shape style="position:absolute;left:4176;top:-1411;width:2045;height:14" type="#_x0000_t75" stroked="false">
              <v:imagedata r:id="rId323" o:title=""/>
            </v:shape>
            <v:shape style="position:absolute;left:6207;top:-1406;width:1066;height:10" type="#_x0000_t75" stroked="false">
              <v:imagedata r:id="rId287" o:title=""/>
            </v:shape>
            <v:shape style="position:absolute;left:7268;top:-1411;width:686;height:14" type="#_x0000_t75" stroked="false">
              <v:imagedata r:id="rId297" o:title=""/>
            </v:shape>
            <v:shape style="position:absolute;left:7940;top:-1411;width:1282;height:14" type="#_x0000_t75" stroked="false">
              <v:imagedata r:id="rId324" o:title=""/>
            </v:shape>
            <v:shape style="position:absolute;left:9208;top:-1406;width:732;height:10" type="#_x0000_t75" stroked="false">
              <v:imagedata r:id="rId325" o:title=""/>
            </v:shape>
            <v:shape style="position:absolute;left:9935;top:-1406;width:1015;height:10" type="#_x0000_t75" stroked="false">
              <v:imagedata r:id="rId289" o:title=""/>
            </v:shape>
            <v:shape style="position:absolute;left:10945;top:-1406;width:1294;height:10" type="#_x0000_t75" stroked="false">
              <v:imagedata r:id="rId290" o:title=""/>
            </v:shape>
            <v:shape style="position:absolute;left:12234;top:-1406;width:927;height:10" type="#_x0000_t75" stroked="false">
              <v:imagedata r:id="rId291" o:title=""/>
            </v:shape>
            <v:shape style="position:absolute;left:13156;top:-1411;width:938;height:14" type="#_x0000_t75" stroked="false">
              <v:imagedata r:id="rId326" o:title=""/>
            </v:shape>
            <v:shape style="position:absolute;left:14080;top:-1406;width:1428;height:10" type="#_x0000_t75" stroked="false">
              <v:imagedata r:id="rId301" o:title=""/>
            </v:shape>
            <w10:wrap type="none"/>
          </v:group>
        </w:pict>
      </w:r>
      <w:r>
        <w:rPr/>
        <w:pict>
          <v:shape style="position:absolute;margin-left:160.580002pt;margin-top:-28.53232pt;width:.48002pt;height:.24pt;mso-position-horizontal-relative:page;mso-position-vertical-relative:paragraph;z-index:-691288" type="#_x0000_t75" stroked="false">
            <v:imagedata r:id="rId321" o:title=""/>
          </v:shape>
        </w:pict>
      </w:r>
      <w:r>
        <w:rPr/>
        <w:pict>
          <v:shape style="position:absolute;margin-left:209.059998pt;margin-top:-28.53232pt;width:.48003pt;height:.24pt;mso-position-horizontal-relative:page;mso-position-vertical-relative:paragraph;z-index:-691264" type="#_x0000_t75" stroked="false">
            <v:imagedata r:id="rId321" o:title=""/>
          </v:shape>
        </w:pict>
      </w:r>
      <w:r>
        <w:rPr/>
        <w:pict>
          <v:shape style="position:absolute;margin-left:310.609985pt;margin-top:-28.53232pt;width:.48003pt;height:.24pt;mso-position-horizontal-relative:page;mso-position-vertical-relative:paragraph;z-index:-691240" type="#_x0000_t75" stroked="false">
            <v:imagedata r:id="rId321" o:title=""/>
          </v:shape>
        </w:pict>
      </w:r>
      <w:r>
        <w:rPr/>
        <w:pict>
          <v:shape style="position:absolute;margin-left:397.25pt;margin-top:-28.53232pt;width:.48003pt;height:.24pt;mso-position-horizontal-relative:page;mso-position-vertical-relative:paragraph;z-index:-691216" type="#_x0000_t75" stroked="false">
            <v:imagedata r:id="rId321" o:title=""/>
          </v:shape>
        </w:pict>
      </w:r>
      <w:r>
        <w:rPr/>
        <w:pict>
          <v:shape style="position:absolute;margin-left:460.630005pt;margin-top:-28.53232pt;width:.48003pt;height:.24pt;mso-position-horizontal-relative:page;mso-position-vertical-relative:paragraph;z-index:-691192" type="#_x0000_t75" stroked="false">
            <v:imagedata r:id="rId321" o:title=""/>
          </v:shape>
        </w:pict>
      </w:r>
      <w:r>
        <w:rPr/>
        <w:pict>
          <v:shape style="position:absolute;margin-left:704.26001pt;margin-top:-28.53232pt;width:.48006pt;height:.24pt;mso-position-horizontal-relative:page;mso-position-vertical-relative:paragraph;z-index:-691168" type="#_x0000_t75" stroked="false">
            <v:imagedata r:id="rId321" o:title=""/>
          </v:shape>
        </w:pict>
      </w:r>
      <w:r>
        <w:rPr>
          <w:rFonts w:ascii="宋体" w:hAnsi="宋体" w:cs="宋体" w:eastAsia="宋体" w:hint="default"/>
          <w:b/>
          <w:bCs/>
          <w:sz w:val="21"/>
          <w:szCs w:val="21"/>
        </w:rPr>
        <w:t>3</w:t>
      </w:r>
      <w:r>
        <w:rPr>
          <w:rFonts w:ascii="宋体" w:hAnsi="宋体" w:cs="宋体" w:eastAsia="宋体" w:hint="default"/>
          <w:b/>
          <w:bCs/>
          <w:sz w:val="21"/>
          <w:szCs w:val="21"/>
        </w:rPr>
        <w:t>、</w:t>
        <w:tab/>
        <w:t>报告期内在建工程不存在减值迹象，故未计提在建工程减值准备。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76"/>
        <w:ind w:left="7110" w:right="8307" w:firstLine="0"/>
        <w:jc w:val="center"/>
        <w:rPr>
          <w:rFonts w:ascii="Times New Roman" w:hAnsi="Times New Roman" w:cs="Times New Roman" w:eastAsia="Times New Roman" w:hint="default"/>
          <w:sz w:val="18"/>
          <w:szCs w:val="18"/>
        </w:rPr>
      </w:pPr>
      <w:r>
        <w:rPr/>
        <w:pict>
          <v:group style="position:absolute;margin-left:144.300003pt;margin-top:18.126202pt;width:697.6pt;height:45.8pt;mso-position-horizontal-relative:page;mso-position-vertical-relative:paragraph;z-index:7864" coordorigin="2886,363" coordsize="13952,916">
            <v:shape style="position:absolute;left:2886;top:363;width:13952;height:916" type="#_x0000_t75" stroked="false">
              <v:imagedata r:id="rId327" o:title=""/>
            </v:shape>
            <v:shape style="position:absolute;left:8160;top:709;width:8678;height:570" type="#_x0000_t75" stroked="false">
              <v:imagedata r:id="rId327" o:title=""/>
            </v:shape>
            <w10:wrap type="none"/>
          </v:group>
        </w:pict>
      </w:r>
      <w:r>
        <w:rPr>
          <w:rFonts w:ascii="Times New Roman"/>
          <w:sz w:val="18"/>
        </w:rPr>
        <w:t>79</w:t>
      </w:r>
    </w:p>
    <w:p>
      <w:pPr>
        <w:spacing w:after="0"/>
        <w:jc w:val="center"/>
        <w:rPr>
          <w:rFonts w:ascii="Times New Roman" w:hAnsi="Times New Roman" w:cs="Times New Roman" w:eastAsia="Times New Roman" w:hint="default"/>
          <w:sz w:val="18"/>
          <w:szCs w:val="18"/>
        </w:rPr>
        <w:sectPr>
          <w:headerReference w:type="default" r:id="rId283"/>
          <w:footerReference w:type="default" r:id="rId284"/>
          <w:pgSz w:w="16840" w:h="11910" w:orient="landscape"/>
          <w:pgMar w:header="0" w:footer="0" w:top="800" w:bottom="0" w:left="1200" w:right="0"/>
        </w:sectPr>
      </w:pPr>
    </w:p>
    <w:p>
      <w:pPr>
        <w:spacing w:line="240" w:lineRule="auto" w:before="0"/>
        <w:rPr>
          <w:rFonts w:ascii="Times New Roman" w:hAnsi="Times New Roman" w:cs="Times New Roman" w:eastAsia="Times New Roman" w:hint="default"/>
          <w:sz w:val="20"/>
          <w:szCs w:val="20"/>
        </w:rPr>
      </w:pPr>
      <w:r>
        <w:rPr/>
        <w:pict>
          <v:group style="position:absolute;margin-left:84.624001pt;margin-top:391.969971pt;width:445.2pt;height:5.05pt;mso-position-horizontal-relative:page;mso-position-vertical-relative:page;z-index:-690784" coordorigin="1692,7839" coordsize="8904,101">
            <v:shape style="position:absolute;left:1692;top:7839;width:2770;height:101" type="#_x0000_t75" stroked="false">
              <v:imagedata r:id="rId329" o:title=""/>
            </v:shape>
            <v:shape style="position:absolute;left:4439;top:7931;width:1450;height:10" type="#_x0000_t75" stroked="false">
              <v:imagedata r:id="rId330" o:title=""/>
            </v:shape>
            <v:shape style="position:absolute;left:5883;top:7931;width:1577;height:10" type="#_x0000_t75" stroked="false">
              <v:imagedata r:id="rId331" o:title=""/>
            </v:shape>
            <v:shape style="position:absolute;left:7456;top:7931;width:1565;height:10" type="#_x0000_t75" stroked="false">
              <v:imagedata r:id="rId332" o:title=""/>
            </v:shape>
            <v:shape style="position:absolute;left:9016;top:7931;width:1579;height:10" type="#_x0000_t75" stroked="false">
              <v:imagedata r:id="rId331" o:title=""/>
            </v:shape>
            <w10:wrap type="none"/>
          </v:group>
        </w:pict>
      </w:r>
      <w:r>
        <w:rPr/>
        <w:pict>
          <v:group style="position:absolute;margin-left:84.624001pt;margin-top:419.689972pt;width:445.2pt;height:.5pt;mso-position-horizontal-relative:page;mso-position-vertical-relative:page;z-index:-690760" coordorigin="1692,8394" coordsize="8904,10">
            <v:shape style="position:absolute;left:1692;top:8394;width:2751;height:10" type="#_x0000_t75" stroked="false">
              <v:imagedata r:id="rId333" o:title=""/>
            </v:shape>
            <v:shape style="position:absolute;left:4439;top:8394;width:1450;height:10" type="#_x0000_t75" stroked="false">
              <v:imagedata r:id="rId334" o:title=""/>
            </v:shape>
            <v:shape style="position:absolute;left:5883;top:8394;width:1577;height:10" type="#_x0000_t75" stroked="false">
              <v:imagedata r:id="rId335" o:title=""/>
            </v:shape>
            <v:shape style="position:absolute;left:7456;top:8394;width:1565;height:10" type="#_x0000_t75" stroked="false">
              <v:imagedata r:id="rId336" o:title=""/>
            </v:shape>
            <v:shape style="position:absolute;left:9016;top:8394;width:1579;height:10" type="#_x0000_t75" stroked="false">
              <v:imagedata r:id="rId335" o:title=""/>
            </v:shape>
            <w10:wrap type="none"/>
          </v:group>
        </w:pict>
      </w:r>
      <w:r>
        <w:rPr/>
        <w:pict>
          <v:group style="position:absolute;margin-left:84.624001pt;margin-top:438.409973pt;width:445.2pt;height:5.05pt;mso-position-horizontal-relative:page;mso-position-vertical-relative:page;z-index:-690736" coordorigin="1692,8768" coordsize="8904,101">
            <v:shape style="position:absolute;left:1692;top:8768;width:2770;height:101" type="#_x0000_t75" stroked="false">
              <v:imagedata r:id="rId337" o:title=""/>
            </v:shape>
            <v:shape style="position:absolute;left:4439;top:8859;width:1450;height:10" type="#_x0000_t75" stroked="false">
              <v:imagedata r:id="rId334" o:title=""/>
            </v:shape>
            <v:shape style="position:absolute;left:5883;top:8859;width:1577;height:10" type="#_x0000_t75" stroked="false">
              <v:imagedata r:id="rId335" o:title=""/>
            </v:shape>
            <v:shape style="position:absolute;left:7456;top:8859;width:1565;height:10" type="#_x0000_t75" stroked="false">
              <v:imagedata r:id="rId336" o:title=""/>
            </v:shape>
            <v:shape style="position:absolute;left:9016;top:8859;width:1579;height:10" type="#_x0000_t75" stroked="false">
              <v:imagedata r:id="rId335" o:title=""/>
            </v:shape>
            <w10:wrap type="none"/>
          </v:group>
        </w:pict>
      </w:r>
      <w:r>
        <w:rPr/>
        <w:pict>
          <v:group style="position:absolute;margin-left:84.624001pt;margin-top:466.149994pt;width:445.2pt;height:.5pt;mso-position-horizontal-relative:page;mso-position-vertical-relative:page;z-index:-690712" coordorigin="1692,9323" coordsize="8904,10">
            <v:shape style="position:absolute;left:1692;top:9323;width:2751;height:10" type="#_x0000_t75" stroked="false">
              <v:imagedata r:id="rId333" o:title=""/>
            </v:shape>
            <v:shape style="position:absolute;left:4439;top:9323;width:1450;height:10" type="#_x0000_t75" stroked="false">
              <v:imagedata r:id="rId334" o:title=""/>
            </v:shape>
            <v:shape style="position:absolute;left:5883;top:9323;width:1577;height:10" type="#_x0000_t75" stroked="false">
              <v:imagedata r:id="rId335" o:title=""/>
            </v:shape>
            <v:shape style="position:absolute;left:7456;top:9323;width:1565;height:10" type="#_x0000_t75" stroked="false">
              <v:imagedata r:id="rId336" o:title=""/>
            </v:shape>
            <v:shape style="position:absolute;left:9016;top:9323;width:1579;height:10" type="#_x0000_t75" stroked="false">
              <v:imagedata r:id="rId335" o:title=""/>
            </v:shape>
            <w10:wrap type="none"/>
          </v:group>
        </w:pict>
      </w:r>
      <w:r>
        <w:rPr/>
        <w:pict>
          <v:group style="position:absolute;margin-left:84.624001pt;margin-top:484.869995pt;width:445.2pt;height:5.05pt;mso-position-horizontal-relative:page;mso-position-vertical-relative:page;z-index:-690688" coordorigin="1692,9697" coordsize="8904,101">
            <v:shape style="position:absolute;left:1692;top:9697;width:2770;height:101" type="#_x0000_t75" stroked="false">
              <v:imagedata r:id="rId337" o:title=""/>
            </v:shape>
            <v:shape style="position:absolute;left:4439;top:9789;width:1450;height:10" type="#_x0000_t75" stroked="false">
              <v:imagedata r:id="rId334" o:title=""/>
            </v:shape>
            <v:shape style="position:absolute;left:5883;top:9789;width:1577;height:10" type="#_x0000_t75" stroked="false">
              <v:imagedata r:id="rId335" o:title=""/>
            </v:shape>
            <v:shape style="position:absolute;left:7456;top:9789;width:1565;height:10" type="#_x0000_t75" stroked="false">
              <v:imagedata r:id="rId336" o:title=""/>
            </v:shape>
            <v:shape style="position:absolute;left:9016;top:9789;width:1579;height:10" type="#_x0000_t75" stroked="false">
              <v:imagedata r:id="rId335" o:title=""/>
            </v:shape>
            <w10:wrap type="none"/>
          </v:group>
        </w:pict>
      </w:r>
      <w:r>
        <w:rPr/>
        <w:pict>
          <v:group style="position:absolute;margin-left:84.624001pt;margin-top:512.589966pt;width:445.2pt;height:.5pt;mso-position-horizontal-relative:page;mso-position-vertical-relative:page;z-index:-690664" coordorigin="1692,10252" coordsize="8904,10">
            <v:shape style="position:absolute;left:1692;top:10252;width:2751;height:10" type="#_x0000_t75" stroked="false">
              <v:imagedata r:id="rId333" o:title=""/>
            </v:shape>
            <v:shape style="position:absolute;left:4439;top:10252;width:1450;height:10" type="#_x0000_t75" stroked="false">
              <v:imagedata r:id="rId334" o:title=""/>
            </v:shape>
            <v:shape style="position:absolute;left:5883;top:10252;width:1577;height:10" type="#_x0000_t75" stroked="false">
              <v:imagedata r:id="rId335" o:title=""/>
            </v:shape>
            <v:shape style="position:absolute;left:7456;top:10252;width:1565;height:10" type="#_x0000_t75" stroked="false">
              <v:imagedata r:id="rId336" o:title=""/>
            </v:shape>
            <v:shape style="position:absolute;left:9016;top:10252;width:1579;height:10" type="#_x0000_t75" stroked="false">
              <v:imagedata r:id="rId335" o:title=""/>
            </v:shape>
            <w10:wrap type="none"/>
          </v:group>
        </w:pict>
      </w:r>
      <w:r>
        <w:rPr/>
        <w:pict>
          <v:group style="position:absolute;margin-left:84.624001pt;margin-top:531.309998pt;width:445.2pt;height:5.05pt;mso-position-horizontal-relative:page;mso-position-vertical-relative:page;z-index:-690640" coordorigin="1692,10626" coordsize="8904,101">
            <v:shape style="position:absolute;left:1692;top:10626;width:2770;height:101" type="#_x0000_t75" stroked="false">
              <v:imagedata r:id="rId337" o:title=""/>
            </v:shape>
            <v:shape style="position:absolute;left:4439;top:10717;width:1450;height:10" type="#_x0000_t75" stroked="false">
              <v:imagedata r:id="rId334" o:title=""/>
            </v:shape>
            <v:shape style="position:absolute;left:5883;top:10717;width:1577;height:10" type="#_x0000_t75" stroked="false">
              <v:imagedata r:id="rId335" o:title=""/>
            </v:shape>
            <v:shape style="position:absolute;left:7456;top:10717;width:1565;height:10" type="#_x0000_t75" stroked="false">
              <v:imagedata r:id="rId336" o:title=""/>
            </v:shape>
            <v:shape style="position:absolute;left:9016;top:10717;width:1579;height:10" type="#_x0000_t75" stroked="false">
              <v:imagedata r:id="rId335" o:title=""/>
            </v:shape>
            <w10:wrap type="none"/>
          </v:group>
        </w:pict>
      </w:r>
      <w:r>
        <w:rPr/>
        <w:pict>
          <v:group style="position:absolute;margin-left:84.624001pt;margin-top:559.029968pt;width:445.2pt;height:.5pt;mso-position-horizontal-relative:page;mso-position-vertical-relative:page;z-index:-690616" coordorigin="1692,11181" coordsize="8904,10">
            <v:shape style="position:absolute;left:1692;top:11181;width:2751;height:10" type="#_x0000_t75" stroked="false">
              <v:imagedata r:id="rId333" o:title=""/>
            </v:shape>
            <v:shape style="position:absolute;left:4439;top:11181;width:1450;height:10" type="#_x0000_t75" stroked="false">
              <v:imagedata r:id="rId334" o:title=""/>
            </v:shape>
            <v:shape style="position:absolute;left:5883;top:11181;width:1577;height:10" type="#_x0000_t75" stroked="false">
              <v:imagedata r:id="rId335" o:title=""/>
            </v:shape>
            <v:shape style="position:absolute;left:7456;top:11181;width:1565;height:10" type="#_x0000_t75" stroked="false">
              <v:imagedata r:id="rId336" o:title=""/>
            </v:shape>
            <v:shape style="position:absolute;left:9016;top:11181;width:1579;height:10" type="#_x0000_t75" stroked="false">
              <v:imagedata r:id="rId335" o:title=""/>
            </v:shape>
            <w10:wrap type="none"/>
          </v:group>
        </w:pict>
      </w:r>
      <w:r>
        <w:rPr/>
        <w:pict>
          <v:group style="position:absolute;margin-left:84.624001pt;margin-top:577.75pt;width:445.2pt;height:5.05pt;mso-position-horizontal-relative:page;mso-position-vertical-relative:page;z-index:-690592" coordorigin="1692,11555" coordsize="8904,101">
            <v:shape style="position:absolute;left:1692;top:11555;width:2770;height:101" type="#_x0000_t75" stroked="false">
              <v:imagedata r:id="rId337" o:title=""/>
            </v:shape>
            <v:shape style="position:absolute;left:4439;top:11646;width:1450;height:10" type="#_x0000_t75" stroked="false">
              <v:imagedata r:id="rId334" o:title=""/>
            </v:shape>
            <v:shape style="position:absolute;left:5883;top:11646;width:1577;height:10" type="#_x0000_t75" stroked="false">
              <v:imagedata r:id="rId335" o:title=""/>
            </v:shape>
            <v:shape style="position:absolute;left:7456;top:11646;width:1565;height:10" type="#_x0000_t75" stroked="false">
              <v:imagedata r:id="rId336" o:title=""/>
            </v:shape>
            <v:shape style="position:absolute;left:9016;top:11646;width:1579;height:10" type="#_x0000_t75" stroked="false">
              <v:imagedata r:id="rId335" o:title=""/>
            </v:shape>
            <w10:wrap type="none"/>
          </v:group>
        </w:pict>
      </w:r>
      <w:r>
        <w:rPr/>
        <w:pict>
          <v:group style="position:absolute;margin-left:84.624001pt;margin-top:605.469971pt;width:445.2pt;height:.5pt;mso-position-horizontal-relative:page;mso-position-vertical-relative:page;z-index:-690568" coordorigin="1692,12109" coordsize="8904,10">
            <v:shape style="position:absolute;left:1692;top:12109;width:2751;height:10" type="#_x0000_t75" stroked="false">
              <v:imagedata r:id="rId333" o:title=""/>
            </v:shape>
            <v:shape style="position:absolute;left:4439;top:12109;width:1450;height:10" type="#_x0000_t75" stroked="false">
              <v:imagedata r:id="rId330" o:title=""/>
            </v:shape>
            <v:shape style="position:absolute;left:5883;top:12109;width:1577;height:10" type="#_x0000_t75" stroked="false">
              <v:imagedata r:id="rId331" o:title=""/>
            </v:shape>
            <v:shape style="position:absolute;left:7456;top:12109;width:1565;height:10" type="#_x0000_t75" stroked="false">
              <v:imagedata r:id="rId332" o:title=""/>
            </v:shape>
            <v:shape style="position:absolute;left:9016;top:12109;width:1579;height:10" type="#_x0000_t75" stroked="false">
              <v:imagedata r:id="rId331" o:title=""/>
            </v:shape>
            <w10:wrap type="none"/>
          </v:group>
        </w:pict>
      </w:r>
      <w:r>
        <w:rPr/>
        <w:pict>
          <v:group style="position:absolute;margin-left:84.624001pt;margin-top:624.219971pt;width:445.2pt;height:5.05pt;mso-position-horizontal-relative:page;mso-position-vertical-relative:page;z-index:-690544" coordorigin="1692,12484" coordsize="8904,101">
            <v:shape style="position:absolute;left:1692;top:12484;width:2770;height:101" type="#_x0000_t75" stroked="false">
              <v:imagedata r:id="rId329" o:title=""/>
            </v:shape>
            <v:shape style="position:absolute;left:4439;top:12576;width:1450;height:10" type="#_x0000_t75" stroked="false">
              <v:imagedata r:id="rId334" o:title=""/>
            </v:shape>
            <v:shape style="position:absolute;left:5883;top:12576;width:1577;height:10" type="#_x0000_t75" stroked="false">
              <v:imagedata r:id="rId335" o:title=""/>
            </v:shape>
            <v:shape style="position:absolute;left:7456;top:12576;width:1565;height:10" type="#_x0000_t75" stroked="false">
              <v:imagedata r:id="rId336" o:title=""/>
            </v:shape>
            <v:shape style="position:absolute;left:9016;top:12576;width:1579;height:10" type="#_x0000_t75" stroked="false">
              <v:imagedata r:id="rId335" o:title=""/>
            </v:shape>
            <w10:wrap type="none"/>
          </v:group>
        </w:pict>
      </w:r>
      <w:r>
        <w:rPr/>
        <w:pict>
          <v:group style="position:absolute;margin-left:84.624001pt;margin-top:651.939941pt;width:445.2pt;height:.5pt;mso-position-horizontal-relative:page;mso-position-vertical-relative:page;z-index:-690520" coordorigin="1692,13039" coordsize="8904,10">
            <v:shape style="position:absolute;left:1692;top:13039;width:2751;height:10" type="#_x0000_t75" stroked="false">
              <v:imagedata r:id="rId333" o:title=""/>
            </v:shape>
            <v:shape style="position:absolute;left:4439;top:13039;width:1450;height:10" type="#_x0000_t75" stroked="false">
              <v:imagedata r:id="rId330" o:title=""/>
            </v:shape>
            <v:shape style="position:absolute;left:5883;top:13039;width:1577;height:10" type="#_x0000_t75" stroked="false">
              <v:imagedata r:id="rId331" o:title=""/>
            </v:shape>
            <v:shape style="position:absolute;left:7456;top:13039;width:1565;height:10" type="#_x0000_t75" stroked="false">
              <v:imagedata r:id="rId332" o:title=""/>
            </v:shape>
            <v:shape style="position:absolute;left:9016;top:13039;width:1579;height:10" type="#_x0000_t75" stroked="false">
              <v:imagedata r:id="rId331" o:title=""/>
            </v:shape>
            <w10:wrap type="none"/>
          </v:group>
        </w:pict>
      </w:r>
      <w:r>
        <w:rPr/>
        <w:pict>
          <v:group style="position:absolute;margin-left:84.624001pt;margin-top:670.659973pt;width:445.2pt;height:5.05pt;mso-position-horizontal-relative:page;mso-position-vertical-relative:page;z-index:-690496" coordorigin="1692,13413" coordsize="8904,101">
            <v:shape style="position:absolute;left:1692;top:13413;width:2770;height:101" type="#_x0000_t75" stroked="false">
              <v:imagedata r:id="rId329" o:title=""/>
            </v:shape>
            <v:shape style="position:absolute;left:4439;top:13504;width:1450;height:10" type="#_x0000_t75" stroked="false">
              <v:imagedata r:id="rId330" o:title=""/>
            </v:shape>
            <v:shape style="position:absolute;left:5883;top:13504;width:1577;height:10" type="#_x0000_t75" stroked="false">
              <v:imagedata r:id="rId331" o:title=""/>
            </v:shape>
            <v:shape style="position:absolute;left:7456;top:13504;width:1565;height:10" type="#_x0000_t75" stroked="false">
              <v:imagedata r:id="rId332" o:title=""/>
            </v:shape>
            <v:shape style="position:absolute;left:9016;top:13504;width:1579;height:10" type="#_x0000_t75" stroked="false">
              <v:imagedata r:id="rId331" o:title=""/>
            </v:shape>
            <w10:wrap type="none"/>
          </v:group>
        </w:pict>
      </w:r>
      <w:r>
        <w:rPr/>
        <w:pict>
          <v:group style="position:absolute;margin-left:84.624001pt;margin-top:698.379944pt;width:445.2pt;height:.5pt;mso-position-horizontal-relative:page;mso-position-vertical-relative:page;z-index:-690472" coordorigin="1692,13968" coordsize="8904,10">
            <v:shape style="position:absolute;left:1692;top:13968;width:2751;height:10" type="#_x0000_t75" stroked="false">
              <v:imagedata r:id="rId333" o:title=""/>
            </v:shape>
            <v:shape style="position:absolute;left:4439;top:13968;width:1450;height:10" type="#_x0000_t75" stroked="false">
              <v:imagedata r:id="rId330" o:title=""/>
            </v:shape>
            <v:shape style="position:absolute;left:5883;top:13968;width:1577;height:10" type="#_x0000_t75" stroked="false">
              <v:imagedata r:id="rId331" o:title=""/>
            </v:shape>
            <v:shape style="position:absolute;left:7456;top:13968;width:1565;height:10" type="#_x0000_t75" stroked="false">
              <v:imagedata r:id="rId332" o:title=""/>
            </v:shape>
            <v:shape style="position:absolute;left:9016;top:13968;width:1579;height:10" type="#_x0000_t75" stroked="false">
              <v:imagedata r:id="rId331" o:title=""/>
            </v:shape>
            <w10:wrap type="none"/>
          </v:group>
        </w:pict>
      </w:r>
      <w:r>
        <w:rPr/>
        <w:pict>
          <v:group style="position:absolute;margin-left:84.624001pt;margin-top:717.099976pt;width:445.2pt;height:5.05pt;mso-position-horizontal-relative:page;mso-position-vertical-relative:page;z-index:-690448" coordorigin="1692,14342" coordsize="8904,101">
            <v:shape style="position:absolute;left:1692;top:14342;width:2770;height:101" type="#_x0000_t75" stroked="false">
              <v:imagedata r:id="rId329" o:title=""/>
            </v:shape>
            <v:shape style="position:absolute;left:4439;top:14433;width:1450;height:10" type="#_x0000_t75" stroked="false">
              <v:imagedata r:id="rId330" o:title=""/>
            </v:shape>
            <v:shape style="position:absolute;left:5883;top:14433;width:1577;height:10" type="#_x0000_t75" stroked="false">
              <v:imagedata r:id="rId331" o:title=""/>
            </v:shape>
            <v:shape style="position:absolute;left:7456;top:14433;width:1565;height:10" type="#_x0000_t75" stroked="false">
              <v:imagedata r:id="rId332" o:title=""/>
            </v:shape>
            <v:shape style="position:absolute;left:9016;top:14433;width:1579;height:10" type="#_x0000_t75" stroked="false">
              <v:imagedata r:id="rId331" o:title=""/>
            </v:shape>
            <w10:wrap type="none"/>
          </v:group>
        </w:pict>
      </w:r>
      <w:r>
        <w:rPr/>
        <w:pict>
          <v:group style="position:absolute;margin-left:84.624001pt;margin-top:744.815918pt;width:445.2pt;height:.5pt;mso-position-horizontal-relative:page;mso-position-vertical-relative:page;z-index:-690424" coordorigin="1692,14896" coordsize="8904,10">
            <v:shape style="position:absolute;left:1692;top:14896;width:2751;height:10" type="#_x0000_t75" stroked="false">
              <v:imagedata r:id="rId333" o:title=""/>
            </v:shape>
            <v:shape style="position:absolute;left:4439;top:14896;width:1450;height:10" type="#_x0000_t75" stroked="false">
              <v:imagedata r:id="rId334" o:title=""/>
            </v:shape>
            <v:shape style="position:absolute;left:5883;top:14896;width:1577;height:10" type="#_x0000_t75" stroked="false">
              <v:imagedata r:id="rId335" o:title=""/>
            </v:shape>
            <v:shape style="position:absolute;left:7456;top:14896;width:1565;height:10" type="#_x0000_t75" stroked="false">
              <v:imagedata r:id="rId336" o:title=""/>
            </v:shape>
            <v:shape style="position:absolute;left:9016;top:14896;width:1579;height:10" type="#_x0000_t75" stroked="false">
              <v:imagedata r:id="rId335" o:title=""/>
            </v:shape>
            <w10:wrap type="none"/>
          </v:group>
        </w:pict>
      </w:r>
    </w:p>
    <w:p>
      <w:pPr>
        <w:spacing w:line="240" w:lineRule="auto" w:before="4"/>
        <w:rPr>
          <w:rFonts w:ascii="Times New Roman" w:hAnsi="Times New Roman" w:cs="Times New Roman" w:eastAsia="Times New Roman" w:hint="default"/>
          <w:sz w:val="17"/>
          <w:szCs w:val="17"/>
        </w:rPr>
      </w:pPr>
    </w:p>
    <w:p>
      <w:pPr>
        <w:tabs>
          <w:tab w:pos="2556" w:val="left" w:leader="none"/>
        </w:tabs>
        <w:spacing w:line="384" w:lineRule="auto" w:before="36"/>
        <w:ind w:left="2417" w:right="8503" w:hanging="632"/>
        <w:jc w:val="left"/>
        <w:rPr>
          <w:rFonts w:ascii="宋体" w:hAnsi="宋体" w:cs="宋体" w:eastAsia="宋体" w:hint="default"/>
          <w:sz w:val="21"/>
          <w:szCs w:val="21"/>
        </w:rPr>
      </w:pPr>
      <w:r>
        <w:rPr/>
        <w:pict>
          <v:shape style="position:absolute;margin-left:163.699997pt;margin-top:42.643612pt;width:.48001pt;height:.12006pt;mso-position-horizontal-relative:page;mso-position-vertical-relative:paragraph;z-index:-691072" type="#_x0000_t75" stroked="false">
            <v:imagedata r:id="rId338" o:title=""/>
          </v:shape>
        </w:pict>
      </w:r>
      <w:r>
        <w:rPr/>
        <w:pict>
          <v:shape style="position:absolute;margin-left:265.970001pt;margin-top:42.643612pt;width:.48001pt;height:.12006pt;mso-position-horizontal-relative:page;mso-position-vertical-relative:paragraph;z-index:8584" type="#_x0000_t75" stroked="false">
            <v:imagedata r:id="rId338" o:title=""/>
          </v:shape>
        </w:pict>
      </w:r>
      <w:r>
        <w:rPr/>
        <w:pict>
          <v:shape style="position:absolute;margin-left:353.829987pt;margin-top:42.643612pt;width:.48001pt;height:.12006pt;mso-position-horizontal-relative:page;mso-position-vertical-relative:paragraph;z-index:8608" type="#_x0000_t75" stroked="false">
            <v:imagedata r:id="rId338" o:title=""/>
          </v:shape>
        </w:pict>
      </w:r>
      <w:r>
        <w:rPr/>
        <w:pict>
          <v:shape style="position:absolute;margin-left:448.779999pt;margin-top:42.643612pt;width:.48001pt;height:.12006pt;mso-position-horizontal-relative:page;mso-position-vertical-relative:paragraph;z-index:8632" type="#_x0000_t75" stroked="false">
            <v:imagedata r:id="rId338" o:title=""/>
          </v:shape>
        </w:pict>
      </w:r>
      <w:r>
        <w:rPr/>
        <w:pict>
          <v:shape style="position:absolute;margin-left:83.903999pt;margin-top:41.203671pt;width:445.9pt;height:95.3pt;mso-position-horizontal-relative:page;mso-position-vertical-relative:paragraph;z-index:9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1"/>
                    <w:gridCol w:w="2045"/>
                    <w:gridCol w:w="1757"/>
                    <w:gridCol w:w="1899"/>
                    <w:gridCol w:w="1615"/>
                  </w:tblGrid>
                  <w:tr>
                    <w:trPr>
                      <w:trHeight w:val="473" w:hRule="exact"/>
                    </w:trPr>
                    <w:tc>
                      <w:tcPr>
                        <w:tcW w:w="1601" w:type="dxa"/>
                        <w:tcBorders>
                          <w:top w:val="single" w:sz="12" w:space="0" w:color="000000"/>
                          <w:left w:val="nil" w:sz="6" w:space="0" w:color="auto"/>
                          <w:bottom w:val="nil" w:sz="6" w:space="0" w:color="auto"/>
                          <w:right w:val="single" w:sz="4" w:space="0" w:color="000000"/>
                        </w:tcBorders>
                      </w:tcPr>
                      <w:p>
                        <w:pPr>
                          <w:pStyle w:val="TableParagraph"/>
                          <w:spacing w:line="240" w:lineRule="auto" w:before="80"/>
                          <w:ind w:right="607"/>
                          <w:jc w:val="right"/>
                          <w:rPr>
                            <w:rFonts w:ascii="宋体" w:hAnsi="宋体" w:cs="宋体" w:eastAsia="宋体" w:hint="default"/>
                            <w:sz w:val="18"/>
                            <w:szCs w:val="18"/>
                          </w:rPr>
                        </w:pPr>
                        <w:r>
                          <w:rPr>
                            <w:rFonts w:ascii="宋体" w:hAnsi="宋体" w:cs="宋体" w:eastAsia="宋体" w:hint="default"/>
                            <w:sz w:val="18"/>
                            <w:szCs w:val="18"/>
                          </w:rPr>
                          <w:t>项目</w:t>
                        </w:r>
                      </w:p>
                    </w:tc>
                    <w:tc>
                      <w:tcPr>
                        <w:tcW w:w="2045" w:type="dxa"/>
                        <w:vMerge w:val="restart"/>
                        <w:tcBorders>
                          <w:top w:val="single" w:sz="12" w:space="0" w:color="000000"/>
                          <w:left w:val="single" w:sz="4" w:space="0" w:color="000000"/>
                          <w:right w:val="single" w:sz="4" w:space="0" w:color="000000"/>
                        </w:tcBorders>
                      </w:tcPr>
                      <w:p>
                        <w:pPr>
                          <w:pStyle w:val="TableParagraph"/>
                          <w:spacing w:line="240" w:lineRule="auto" w:before="80"/>
                          <w:ind w:left="65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5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5"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9" w:hRule="exact"/>
                    </w:trPr>
                    <w:tc>
                      <w:tcPr>
                        <w:tcW w:w="1601"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55"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2045" w:type="dxa"/>
                        <w:vMerge/>
                        <w:tcBorders>
                          <w:left w:val="single" w:sz="4" w:space="0" w:color="000000"/>
                          <w:bottom w:val="nil" w:sz="6" w:space="0" w:color="auto"/>
                          <w:right w:val="single" w:sz="4" w:space="0" w:color="000000"/>
                        </w:tcBorders>
                      </w:tcPr>
                      <w:p>
                        <w:pPr/>
                      </w:p>
                    </w:tc>
                    <w:tc>
                      <w:tcPr>
                        <w:tcW w:w="1757"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8,494,644.71</w:t>
                        </w:r>
                      </w:p>
                    </w:tc>
                    <w:tc>
                      <w:tcPr>
                        <w:tcW w:w="1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8,451,674.88</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60"/>
                          <w:ind w:right="108"/>
                          <w:jc w:val="right"/>
                          <w:rPr>
                            <w:rFonts w:ascii="Times New Roman" w:hAnsi="Times New Roman" w:cs="Times New Roman" w:eastAsia="Times New Roman" w:hint="default"/>
                            <w:sz w:val="18"/>
                            <w:szCs w:val="18"/>
                          </w:rPr>
                        </w:pPr>
                        <w:r>
                          <w:rPr>
                            <w:rFonts w:ascii="Times New Roman"/>
                            <w:spacing w:val="-1"/>
                            <w:sz w:val="18"/>
                          </w:rPr>
                          <w:t>42,969.83</w:t>
                        </w:r>
                      </w:p>
                    </w:tc>
                  </w:tr>
                  <w:tr>
                    <w:trPr>
                      <w:trHeight w:val="580" w:hRule="exact"/>
                    </w:trPr>
                    <w:tc>
                      <w:tcPr>
                        <w:tcW w:w="1601"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28,662.14</w:t>
                        </w:r>
                      </w:p>
                    </w:tc>
                    <w:tc>
                      <w:tcPr>
                        <w:tcW w:w="1757" w:type="dxa"/>
                        <w:tcBorders>
                          <w:top w:val="nil" w:sz="6" w:space="0" w:color="auto"/>
                          <w:left w:val="single" w:sz="4" w:space="0" w:color="000000"/>
                          <w:bottom w:val="nil" w:sz="6" w:space="0" w:color="auto"/>
                          <w:right w:val="single" w:sz="4" w:space="0" w:color="000000"/>
                        </w:tcBorders>
                      </w:tcPr>
                      <w:p>
                        <w:pPr/>
                      </w:p>
                    </w:tc>
                    <w:tc>
                      <w:tcPr>
                        <w:tcW w:w="18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28,662.14</w:t>
                        </w:r>
                      </w:p>
                    </w:tc>
                    <w:tc>
                      <w:tcPr>
                        <w:tcW w:w="1615" w:type="dxa"/>
                        <w:tcBorders>
                          <w:top w:val="nil" w:sz="6" w:space="0" w:color="auto"/>
                          <w:left w:val="single" w:sz="4" w:space="0" w:color="000000"/>
                          <w:bottom w:val="nil" w:sz="6" w:space="0" w:color="auto"/>
                          <w:right w:val="nil" w:sz="6" w:space="0" w:color="auto"/>
                        </w:tcBorders>
                      </w:tcPr>
                      <w:p>
                        <w:pPr/>
                      </w:p>
                    </w:tc>
                  </w:tr>
                  <w:tr>
                    <w:trPr>
                      <w:trHeight w:val="455" w:hRule="exact"/>
                    </w:trPr>
                    <w:tc>
                      <w:tcPr>
                        <w:tcW w:w="1601" w:type="dxa"/>
                        <w:tcBorders>
                          <w:top w:val="nil" w:sz="6" w:space="0" w:color="auto"/>
                          <w:left w:val="nil" w:sz="6" w:space="0" w:color="auto"/>
                          <w:bottom w:val="single" w:sz="12" w:space="0" w:color="000000"/>
                          <w:right w:val="single" w:sz="4" w:space="0" w:color="000000"/>
                        </w:tcBorders>
                      </w:tcPr>
                      <w:p>
                        <w:pPr>
                          <w:pStyle w:val="TableParagraph"/>
                          <w:spacing w:line="240" w:lineRule="auto" w:before="66"/>
                          <w:ind w:right="607"/>
                          <w:jc w:val="right"/>
                          <w:rPr>
                            <w:rFonts w:ascii="宋体" w:hAnsi="宋体" w:cs="宋体" w:eastAsia="宋体" w:hint="default"/>
                            <w:sz w:val="18"/>
                            <w:szCs w:val="18"/>
                          </w:rPr>
                        </w:pPr>
                        <w:r>
                          <w:rPr>
                            <w:rFonts w:ascii="宋体" w:hAnsi="宋体" w:cs="宋体" w:eastAsia="宋体" w:hint="default"/>
                            <w:sz w:val="18"/>
                            <w:szCs w:val="18"/>
                          </w:rPr>
                          <w:t>合计</w:t>
                        </w:r>
                      </w:p>
                    </w:tc>
                    <w:tc>
                      <w:tcPr>
                        <w:tcW w:w="20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33"/>
                          <w:jc w:val="right"/>
                          <w:rPr>
                            <w:rFonts w:ascii="Times New Roman" w:hAnsi="Times New Roman" w:cs="Times New Roman" w:eastAsia="Times New Roman" w:hint="default"/>
                            <w:sz w:val="18"/>
                            <w:szCs w:val="18"/>
                          </w:rPr>
                        </w:pPr>
                        <w:r>
                          <w:rPr>
                            <w:rFonts w:ascii="Times New Roman"/>
                            <w:spacing w:val="-1"/>
                            <w:sz w:val="18"/>
                          </w:rPr>
                          <w:t>28,662.14</w:t>
                        </w:r>
                      </w:p>
                    </w:tc>
                    <w:tc>
                      <w:tcPr>
                        <w:tcW w:w="17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8,494,644.71</w:t>
                        </w:r>
                      </w:p>
                    </w:tc>
                    <w:tc>
                      <w:tcPr>
                        <w:tcW w:w="18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8,480,337.02</w:t>
                        </w:r>
                      </w:p>
                    </w:tc>
                    <w:tc>
                      <w:tcPr>
                        <w:tcW w:w="1615" w:type="dxa"/>
                        <w:tcBorders>
                          <w:top w:val="nil" w:sz="6" w:space="0" w:color="auto"/>
                          <w:left w:val="single" w:sz="4" w:space="0" w:color="000000"/>
                          <w:bottom w:val="single" w:sz="12" w:space="0" w:color="000000"/>
                          <w:right w:val="nil" w:sz="6" w:space="0" w:color="auto"/>
                        </w:tcBorders>
                      </w:tcPr>
                      <w:p>
                        <w:pPr>
                          <w:pStyle w:val="TableParagraph"/>
                          <w:spacing w:line="240" w:lineRule="auto" w:before="140"/>
                          <w:ind w:right="108"/>
                          <w:jc w:val="right"/>
                          <w:rPr>
                            <w:rFonts w:ascii="Times New Roman" w:hAnsi="Times New Roman" w:cs="Times New Roman" w:eastAsia="Times New Roman" w:hint="default"/>
                            <w:sz w:val="18"/>
                            <w:szCs w:val="18"/>
                          </w:rPr>
                        </w:pPr>
                        <w:r>
                          <w:rPr>
                            <w:rFonts w:ascii="Times New Roman"/>
                            <w:spacing w:val="-1"/>
                            <w:sz w:val="18"/>
                          </w:rPr>
                          <w:t>42,969.83</w:t>
                        </w:r>
                      </w:p>
                    </w:tc>
                  </w:tr>
                </w:tbl>
                <w:p>
                  <w:pPr/>
                </w:p>
              </w:txbxContent>
            </v:textbox>
            <w10:wrap type="none"/>
          </v:shape>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九</w:t>
      </w:r>
      <w:r>
        <w:rPr>
          <w:rFonts w:ascii="宋体" w:hAnsi="宋体" w:cs="宋体" w:eastAsia="宋体" w:hint="default"/>
          <w:b/>
          <w:bCs/>
          <w:spacing w:val="-1"/>
          <w:sz w:val="21"/>
          <w:szCs w:val="21"/>
        </w:rPr>
        <w:t>)</w:t>
        <w:tab/>
        <w:tab/>
      </w:r>
      <w:r>
        <w:rPr>
          <w:rFonts w:ascii="宋体" w:hAnsi="宋体" w:cs="宋体" w:eastAsia="宋体" w:hint="default"/>
          <w:b/>
          <w:bCs/>
          <w:sz w:val="21"/>
          <w:szCs w:val="21"/>
        </w:rPr>
        <w:t>工程物资</w:t>
      </w:r>
      <w:r>
        <w:rPr>
          <w:rFonts w:ascii="宋体" w:hAnsi="宋体" w:cs="宋体" w:eastAsia="宋体" w:hint="default"/>
          <w:b/>
          <w:bCs/>
          <w:w w:val="100"/>
          <w:sz w:val="21"/>
          <w:szCs w:val="21"/>
        </w:rPr>
        <w:t> </w: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p>
      <w:pPr>
        <w:spacing w:line="20" w:lineRule="exact"/>
        <w:ind w:left="1692" w:right="0" w:firstLine="0"/>
        <w:rPr>
          <w:rFonts w:ascii="宋体" w:hAnsi="宋体" w:cs="宋体" w:eastAsia="宋体" w:hint="default"/>
          <w:sz w:val="2"/>
          <w:szCs w:val="2"/>
        </w:rPr>
      </w:pPr>
      <w:r>
        <w:rPr>
          <w:rFonts w:ascii="宋体" w:hAnsi="宋体" w:cs="宋体" w:eastAsia="宋体" w:hint="default"/>
          <w:sz w:val="2"/>
          <w:szCs w:val="2"/>
        </w:rPr>
        <w:pict>
          <v:group style="width:445.2pt;height:.5pt;mso-position-horizontal-relative:char;mso-position-vertical-relative:line" coordorigin="0,0" coordsize="8904,10">
            <v:shape style="position:absolute;left:0;top:0;width:1582;height:10" type="#_x0000_t75" stroked="false">
              <v:imagedata r:id="rId339" o:title=""/>
            </v:shape>
            <v:shape style="position:absolute;left:1577;top:0;width:5706;height:10" type="#_x0000_t75" stroked="false">
              <v:imagedata r:id="rId340" o:title=""/>
            </v:shape>
            <v:shape style="position:absolute;left:7278;top:0;width:1625;height:10" type="#_x0000_t75" stroked="false">
              <v:imagedata r:id="rId341"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7"/>
          <w:szCs w:val="27"/>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5.2pt;height:5.05pt;mso-position-horizontal-relative:char;mso-position-vertical-relative:line" coordorigin="0,0" coordsize="8904,101">
            <v:shape style="position:absolute;left:0;top:0;width:1601;height:101" type="#_x0000_t75" stroked="false">
              <v:imagedata r:id="rId342" o:title=""/>
            </v:shape>
            <v:shape style="position:absolute;left:1577;top:91;width:5706;height:10" type="#_x0000_t75" stroked="false">
              <v:imagedata r:id="rId340" o:title=""/>
            </v:shape>
            <v:shape style="position:absolute;left:7278;top:91;width:1625;height:10" type="#_x0000_t75" stroked="false">
              <v:imagedata r:id="rId341"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20" w:lineRule="exact"/>
        <w:ind w:left="1692" w:right="0" w:firstLine="0"/>
        <w:rPr>
          <w:rFonts w:ascii="宋体" w:hAnsi="宋体" w:cs="宋体" w:eastAsia="宋体" w:hint="default"/>
          <w:sz w:val="2"/>
          <w:szCs w:val="2"/>
        </w:rPr>
      </w:pPr>
      <w:r>
        <w:rPr>
          <w:rFonts w:ascii="宋体" w:hAnsi="宋体" w:cs="宋体" w:eastAsia="宋体" w:hint="default"/>
          <w:sz w:val="2"/>
          <w:szCs w:val="2"/>
        </w:rPr>
        <w:pict>
          <v:group style="width:445.2pt;height:.5pt;mso-position-horizontal-relative:char;mso-position-vertical-relative:line" coordorigin="0,0" coordsize="8904,10">
            <v:shape style="position:absolute;left:0;top:0;width:1582;height:10" type="#_x0000_t75" stroked="false">
              <v:imagedata r:id="rId339" o:title=""/>
            </v:shape>
            <v:shape style="position:absolute;left:1577;top:0;width:5706;height:10" type="#_x0000_t75" stroked="false">
              <v:imagedata r:id="rId340" o:title=""/>
            </v:shape>
            <v:shape style="position:absolute;left:7278;top:0;width:1625;height:10" type="#_x0000_t75" stroked="false">
              <v:imagedata r:id="rId341"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2556"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w:t>
      </w:r>
      <w:r>
        <w:rPr>
          <w:rFonts w:ascii="宋体" w:hAnsi="宋体" w:cs="宋体" w:eastAsia="宋体" w:hint="default"/>
          <w:b/>
          <w:bCs/>
          <w:spacing w:val="-1"/>
          <w:sz w:val="21"/>
          <w:szCs w:val="21"/>
        </w:rPr>
        <w:t>)</w:t>
        <w:tab/>
      </w:r>
      <w:r>
        <w:rPr>
          <w:rFonts w:ascii="宋体" w:hAnsi="宋体" w:cs="宋体" w:eastAsia="宋体" w:hint="default"/>
          <w:b/>
          <w:bCs/>
          <w:sz w:val="21"/>
          <w:szCs w:val="21"/>
        </w:rPr>
        <w:t>无形资产</w:t>
      </w:r>
      <w:r>
        <w:rPr>
          <w:rFonts w:ascii="宋体" w:hAnsi="宋体" w:cs="宋体" w:eastAsia="宋体" w:hint="default"/>
          <w:sz w:val="21"/>
          <w:szCs w:val="21"/>
        </w:rPr>
      </w:r>
    </w:p>
    <w:p>
      <w:pPr>
        <w:tabs>
          <w:tab w:pos="3072" w:val="left" w:leader="none"/>
        </w:tabs>
        <w:spacing w:before="167"/>
        <w:ind w:left="2417" w:right="3524" w:firstLine="0"/>
        <w:jc w:val="left"/>
        <w:rPr>
          <w:rFonts w:ascii="宋体" w:hAnsi="宋体" w:cs="宋体" w:eastAsia="宋体" w:hint="default"/>
          <w:sz w:val="21"/>
          <w:szCs w:val="21"/>
        </w:rPr>
      </w:pPr>
      <w:r>
        <w:rPr/>
        <w:pict>
          <v:shape style="position:absolute;margin-left:222.169998pt;margin-top:27.09366pt;width:.48pt;height:.12pt;mso-position-horizontal-relative:page;mso-position-vertical-relative:paragraph;z-index:-690976" type="#_x0000_t75" stroked="false">
            <v:imagedata r:id="rId338" o:title=""/>
          </v:shape>
        </w:pict>
      </w:r>
      <w:r>
        <w:rPr/>
        <w:pict>
          <v:shape style="position:absolute;margin-left:294.410004pt;margin-top:27.09366pt;width:.48001pt;height:.12pt;mso-position-horizontal-relative:page;mso-position-vertical-relative:paragraph;z-index:-690952" type="#_x0000_t75" stroked="false">
            <v:imagedata r:id="rId338" o:title=""/>
          </v:shape>
        </w:pict>
      </w:r>
      <w:r>
        <w:rPr/>
        <w:pict>
          <v:shape style="position:absolute;margin-left:373.029999pt;margin-top:27.09366pt;width:.47998pt;height:.12pt;mso-position-horizontal-relative:page;mso-position-vertical-relative:paragraph;z-index:-690928" type="#_x0000_t75" stroked="false">
            <v:imagedata r:id="rId338" o:title=""/>
          </v:shape>
        </w:pict>
      </w:r>
      <w:r>
        <w:rPr/>
        <w:pict>
          <v:shape style="position:absolute;margin-left:451.059998pt;margin-top:27.09366pt;width:.48001pt;height:.12pt;mso-position-horizontal-relative:page;mso-position-vertical-relative:paragraph;z-index:-690904" type="#_x0000_t75" stroked="false">
            <v:imagedata r:id="rId338" o:title=""/>
          </v:shape>
        </w:pict>
      </w:r>
      <w:r>
        <w:rPr/>
        <w:pict>
          <v:group style="position:absolute;margin-left:84.624001pt;margin-top:49.893681pt;width:445.2pt;height:.5pt;mso-position-horizontal-relative:page;mso-position-vertical-relative:paragraph;z-index:-690880" coordorigin="1692,998" coordsize="8904,10">
            <v:shape style="position:absolute;left:1692;top:998;width:2751;height:10" type="#_x0000_t75" stroked="false">
              <v:imagedata r:id="rId333" o:title=""/>
            </v:shape>
            <v:shape style="position:absolute;left:4439;top:998;width:1450;height:10" type="#_x0000_t75" stroked="false">
              <v:imagedata r:id="rId334" o:title=""/>
            </v:shape>
            <v:shape style="position:absolute;left:5883;top:998;width:1577;height:10" type="#_x0000_t75" stroked="false">
              <v:imagedata r:id="rId335" o:title=""/>
            </v:shape>
            <v:shape style="position:absolute;left:7456;top:998;width:1565;height:10" type="#_x0000_t75" stroked="false">
              <v:imagedata r:id="rId336" o:title=""/>
            </v:shape>
            <v:shape style="position:absolute;left:9016;top:998;width:1579;height:10" type="#_x0000_t75" stroked="false">
              <v:imagedata r:id="rId335" o:title=""/>
            </v:shape>
            <w10:wrap type="none"/>
          </v:group>
        </w:pict>
      </w:r>
      <w:r>
        <w:rPr/>
        <w:pict>
          <v:group style="position:absolute;margin-left:84.624001pt;margin-top:73.05368pt;width:445.2pt;height:.5pt;mso-position-horizontal-relative:page;mso-position-vertical-relative:paragraph;z-index:-690856" coordorigin="1692,1461" coordsize="8904,10">
            <v:shape style="position:absolute;left:1692;top:1461;width:2751;height:10" type="#_x0000_t75" stroked="false">
              <v:imagedata r:id="rId333" o:title=""/>
            </v:shape>
            <v:shape style="position:absolute;left:4439;top:1461;width:1450;height:10" type="#_x0000_t75" stroked="false">
              <v:imagedata r:id="rId330" o:title=""/>
            </v:shape>
            <v:shape style="position:absolute;left:5883;top:1461;width:1577;height:10" type="#_x0000_t75" stroked="false">
              <v:imagedata r:id="rId331" o:title=""/>
            </v:shape>
            <v:shape style="position:absolute;left:7456;top:1461;width:1565;height:10" type="#_x0000_t75" stroked="false">
              <v:imagedata r:id="rId332" o:title=""/>
            </v:shape>
            <v:shape style="position:absolute;left:9016;top:1461;width:1579;height:10" type="#_x0000_t75" stroked="false">
              <v:imagedata r:id="rId331" o:title=""/>
            </v:shape>
            <w10:wrap type="none"/>
          </v:group>
        </w:pict>
      </w:r>
      <w:r>
        <w:rPr/>
        <w:pict>
          <v:group style="position:absolute;margin-left:84.624001pt;margin-top:91.773666pt;width:445.2pt;height:5.05pt;mso-position-horizontal-relative:page;mso-position-vertical-relative:paragraph;z-index:-690832" coordorigin="1692,1835" coordsize="8904,101">
            <v:shape style="position:absolute;left:1692;top:1835;width:2770;height:101" type="#_x0000_t75" stroked="false">
              <v:imagedata r:id="rId329" o:title=""/>
            </v:shape>
            <v:shape style="position:absolute;left:4439;top:1927;width:1450;height:10" type="#_x0000_t75" stroked="false">
              <v:imagedata r:id="rId330" o:title=""/>
            </v:shape>
            <v:shape style="position:absolute;left:5883;top:1927;width:1577;height:10" type="#_x0000_t75" stroked="false">
              <v:imagedata r:id="rId331" o:title=""/>
            </v:shape>
            <v:shape style="position:absolute;left:7456;top:1927;width:1565;height:10" type="#_x0000_t75" stroked="false">
              <v:imagedata r:id="rId332" o:title=""/>
            </v:shape>
            <v:shape style="position:absolute;left:9016;top:1927;width:1579;height:10" type="#_x0000_t75" stroked="false">
              <v:imagedata r:id="rId331" o:title=""/>
            </v:shape>
            <w10:wrap type="none"/>
          </v:group>
        </w:pict>
      </w:r>
      <w:r>
        <w:rPr/>
        <w:pict>
          <v:group style="position:absolute;margin-left:84.624001pt;margin-top:119.493652pt;width:445.2pt;height:.5pt;mso-position-horizontal-relative:page;mso-position-vertical-relative:paragraph;z-index:-690808" coordorigin="1692,2390" coordsize="8904,10">
            <v:shape style="position:absolute;left:1692;top:2390;width:2751;height:10" type="#_x0000_t75" stroked="false">
              <v:imagedata r:id="rId333" o:title=""/>
            </v:shape>
            <v:shape style="position:absolute;left:4439;top:2390;width:1450;height:10" type="#_x0000_t75" stroked="false">
              <v:imagedata r:id="rId334" o:title=""/>
            </v:shape>
            <v:shape style="position:absolute;left:5883;top:2390;width:1577;height:10" type="#_x0000_t75" stroked="false">
              <v:imagedata r:id="rId335" o:title=""/>
            </v:shape>
            <v:shape style="position:absolute;left:7456;top:2390;width:1565;height:10" type="#_x0000_t75" stroked="false">
              <v:imagedata r:id="rId336" o:title=""/>
            </v:shape>
            <v:shape style="position:absolute;left:9016;top:2390;width:1579;height:10" type="#_x0000_t75" stroked="false">
              <v:imagedata r:id="rId335"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无形资产情况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70"/>
        <w:gridCol w:w="1445"/>
        <w:gridCol w:w="1572"/>
        <w:gridCol w:w="1561"/>
        <w:gridCol w:w="1570"/>
      </w:tblGrid>
      <w:tr>
        <w:trPr>
          <w:trHeight w:val="474" w:hRule="exact"/>
        </w:trPr>
        <w:tc>
          <w:tcPr>
            <w:tcW w:w="2770"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35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0"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left="4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5"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、账面原值合计</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10,994,807.31</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18"/>
                <w:szCs w:val="18"/>
              </w:rPr>
            </w:pPr>
            <w:r>
              <w:rPr>
                <w:rFonts w:ascii="Times New Roman"/>
                <w:spacing w:val="-1"/>
                <w:sz w:val="18"/>
              </w:rPr>
              <w:t>47,548,667.25</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59"/>
              <w:ind w:right="106"/>
              <w:jc w:val="right"/>
              <w:rPr>
                <w:rFonts w:ascii="Times New Roman" w:hAnsi="Times New Roman" w:cs="Times New Roman" w:eastAsia="Times New Roman" w:hint="default"/>
                <w:sz w:val="18"/>
                <w:szCs w:val="18"/>
              </w:rPr>
            </w:pPr>
            <w:r>
              <w:rPr>
                <w:rFonts w:ascii="Times New Roman"/>
                <w:spacing w:val="-1"/>
                <w:sz w:val="18"/>
              </w:rPr>
              <w:t>58,543,474.56</w:t>
            </w:r>
          </w:p>
        </w:tc>
      </w:tr>
      <w:tr>
        <w:trPr>
          <w:trHeight w:val="34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10,853,336.31</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47,451,191.35</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6"/>
              <w:jc w:val="right"/>
              <w:rPr>
                <w:rFonts w:ascii="Times New Roman" w:hAnsi="Times New Roman" w:cs="Times New Roman" w:eastAsia="Times New Roman" w:hint="default"/>
                <w:sz w:val="18"/>
                <w:szCs w:val="18"/>
              </w:rPr>
            </w:pPr>
            <w:r>
              <w:rPr>
                <w:rFonts w:ascii="Times New Roman"/>
                <w:spacing w:val="-1"/>
                <w:sz w:val="18"/>
              </w:rPr>
              <w:t>58,304,527.66</w:t>
            </w:r>
          </w:p>
        </w:tc>
      </w:tr>
      <w:tr>
        <w:trPr>
          <w:trHeight w:val="580"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47,045.00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65,250.00</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112,295.00</w:t>
            </w:r>
          </w:p>
        </w:tc>
      </w:tr>
      <w:tr>
        <w:trPr>
          <w:trHeight w:val="34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12,546.00</w:t>
            </w: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18"/>
                <w:szCs w:val="18"/>
              </w:rPr>
            </w:pPr>
            <w:r>
              <w:rPr>
                <w:rFonts w:ascii="Times New Roman"/>
                <w:spacing w:val="-1"/>
                <w:sz w:val="18"/>
              </w:rPr>
              <w:t>12,546.00</w:t>
            </w:r>
          </w:p>
        </w:tc>
      </w:tr>
      <w:tr>
        <w:trPr>
          <w:trHeight w:val="101" w:hRule="exact"/>
        </w:trPr>
        <w:tc>
          <w:tcPr>
            <w:tcW w:w="277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7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81,880.00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32,225.90</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spacing w:val="-1"/>
                <w:sz w:val="18"/>
              </w:rPr>
              <w:t>114,105.90</w:t>
            </w:r>
          </w:p>
        </w:tc>
      </w:tr>
      <w:tr>
        <w:trPr>
          <w:trHeight w:val="34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、累计摊销合计</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1,374,160.34</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5"/>
              <w:jc w:val="right"/>
              <w:rPr>
                <w:rFonts w:ascii="Times New Roman" w:hAnsi="Times New Roman" w:cs="Times New Roman" w:eastAsia="Times New Roman" w:hint="default"/>
                <w:sz w:val="18"/>
                <w:szCs w:val="18"/>
              </w:rPr>
            </w:pPr>
            <w:r>
              <w:rPr>
                <w:rFonts w:ascii="Times New Roman"/>
                <w:spacing w:val="-1"/>
                <w:sz w:val="18"/>
              </w:rPr>
              <w:t>329,444.47</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18"/>
                <w:szCs w:val="18"/>
              </w:rPr>
            </w:pPr>
            <w:r>
              <w:rPr>
                <w:rFonts w:ascii="Times New Roman"/>
                <w:spacing w:val="-1"/>
                <w:sz w:val="18"/>
              </w:rPr>
              <w:t>1,703,604.81</w:t>
            </w:r>
          </w:p>
        </w:tc>
      </w:tr>
      <w:tr>
        <w:trPr>
          <w:trHeight w:val="101" w:hRule="exact"/>
        </w:trPr>
        <w:tc>
          <w:tcPr>
            <w:tcW w:w="277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7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1,337,671.48</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2"/>
                <w:sz w:val="18"/>
              </w:rPr>
              <w:t>311,431.21</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7"/>
              <w:jc w:val="right"/>
              <w:rPr>
                <w:rFonts w:ascii="Times New Roman" w:hAnsi="Times New Roman" w:cs="Times New Roman" w:eastAsia="Times New Roman" w:hint="default"/>
                <w:sz w:val="18"/>
                <w:szCs w:val="18"/>
              </w:rPr>
            </w:pPr>
            <w:r>
              <w:rPr>
                <w:rFonts w:ascii="Times New Roman"/>
                <w:spacing w:val="-1"/>
                <w:sz w:val="18"/>
              </w:rPr>
              <w:t>1,649,102.69</w:t>
            </w:r>
          </w:p>
        </w:tc>
      </w:tr>
      <w:tr>
        <w:trPr>
          <w:trHeight w:val="34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w w:val="95"/>
                <w:sz w:val="18"/>
              </w:rPr>
              <w:t>9,125.30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5"/>
              <w:jc w:val="right"/>
              <w:rPr>
                <w:rFonts w:ascii="Times New Roman" w:hAnsi="Times New Roman" w:cs="Times New Roman" w:eastAsia="Times New Roman" w:hint="default"/>
                <w:sz w:val="18"/>
                <w:szCs w:val="18"/>
              </w:rPr>
            </w:pPr>
            <w:r>
              <w:rPr>
                <w:rFonts w:ascii="Times New Roman"/>
                <w:spacing w:val="-1"/>
                <w:sz w:val="18"/>
              </w:rPr>
              <w:t>8,382.31</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18"/>
                <w:szCs w:val="18"/>
              </w:rPr>
            </w:pPr>
            <w:r>
              <w:rPr>
                <w:rFonts w:ascii="Times New Roman"/>
                <w:spacing w:val="-1"/>
                <w:sz w:val="18"/>
              </w:rPr>
              <w:t>17,507.61</w:t>
            </w:r>
          </w:p>
        </w:tc>
      </w:tr>
      <w:tr>
        <w:trPr>
          <w:trHeight w:val="101" w:hRule="exact"/>
        </w:trPr>
        <w:tc>
          <w:tcPr>
            <w:tcW w:w="277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7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12,546.00</w:t>
            </w: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spacing w:val="-1"/>
                <w:sz w:val="18"/>
              </w:rPr>
              <w:t>12,546.00</w:t>
            </w:r>
          </w:p>
        </w:tc>
      </w:tr>
      <w:tr>
        <w:trPr>
          <w:trHeight w:val="34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14,817.56</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9,630.95</w:t>
            </w: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18"/>
                <w:szCs w:val="18"/>
              </w:rPr>
            </w:pPr>
            <w:r>
              <w:rPr>
                <w:rFonts w:ascii="Times New Roman"/>
                <w:spacing w:val="-1"/>
                <w:sz w:val="18"/>
              </w:rPr>
              <w:t>24,448.51</w:t>
            </w:r>
          </w:p>
        </w:tc>
      </w:tr>
      <w:tr>
        <w:trPr>
          <w:trHeight w:val="101" w:hRule="exact"/>
        </w:trPr>
        <w:tc>
          <w:tcPr>
            <w:tcW w:w="277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7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、无形资产账面净值合计</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9,620,646.97</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47,548,667.25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329,444.47</w:t>
            </w: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56,839,869.75</w:t>
            </w:r>
          </w:p>
        </w:tc>
      </w:tr>
      <w:tr>
        <w:trPr>
          <w:trHeight w:val="34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9,515,664.83</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47,451,191.35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2"/>
                <w:sz w:val="18"/>
              </w:rPr>
              <w:t>311,431.21</w:t>
            </w: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56,655,424.97</w:t>
            </w:r>
          </w:p>
        </w:tc>
      </w:tr>
      <w:tr>
        <w:trPr>
          <w:trHeight w:val="101" w:hRule="exact"/>
        </w:trPr>
        <w:tc>
          <w:tcPr>
            <w:tcW w:w="277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79"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37,919.70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65,250.00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8,382.31</w:t>
            </w: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94,787.39</w:t>
            </w:r>
          </w:p>
        </w:tc>
      </w:tr>
      <w:tr>
        <w:trPr>
          <w:trHeight w:val="350"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45" w:type="dxa"/>
            <w:tcBorders>
              <w:top w:val="nil" w:sz="6" w:space="0" w:color="auto"/>
              <w:left w:val="single" w:sz="4" w:space="0" w:color="000000"/>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77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63"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67,062.44</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32,225.90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9,630.95</w:t>
            </w: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89,657.39</w:t>
            </w:r>
          </w:p>
        </w:tc>
      </w:tr>
      <w:tr>
        <w:trPr>
          <w:trHeight w:val="365"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、减值准备合计</w:t>
            </w:r>
          </w:p>
        </w:tc>
        <w:tc>
          <w:tcPr>
            <w:tcW w:w="1445" w:type="dxa"/>
            <w:tcBorders>
              <w:top w:val="nil" w:sz="6" w:space="0" w:color="auto"/>
              <w:left w:val="single" w:sz="4" w:space="0" w:color="000000"/>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770"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63"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45" w:type="dxa"/>
            <w:tcBorders>
              <w:top w:val="nil" w:sz="6" w:space="0" w:color="auto"/>
              <w:left w:val="single" w:sz="4" w:space="0" w:color="000000"/>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65"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45" w:type="dxa"/>
            <w:tcBorders>
              <w:top w:val="nil" w:sz="6" w:space="0" w:color="auto"/>
              <w:left w:val="single" w:sz="4" w:space="0" w:color="000000"/>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63"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45" w:type="dxa"/>
            <w:vMerge w:val="restart"/>
            <w:tcBorders>
              <w:top w:val="nil" w:sz="6" w:space="0" w:color="auto"/>
              <w:left w:val="single" w:sz="4" w:space="0" w:color="000000"/>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770" w:type="dxa"/>
            <w:tcBorders>
              <w:top w:val="nil" w:sz="6" w:space="0" w:color="auto"/>
              <w:left w:val="nil" w:sz="6" w:space="0" w:color="auto"/>
              <w:bottom w:val="single" w:sz="12"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45" w:type="dxa"/>
            <w:vMerge/>
            <w:tcBorders>
              <w:left w:val="single" w:sz="4" w:space="0" w:color="000000"/>
              <w:bottom w:val="single" w:sz="12" w:space="0" w:color="000000"/>
              <w:right w:val="single" w:sz="4" w:space="0" w:color="000000"/>
            </w:tcBorders>
          </w:tcPr>
          <w:p>
            <w:pPr/>
          </w:p>
        </w:tc>
        <w:tc>
          <w:tcPr>
            <w:tcW w:w="1572" w:type="dxa"/>
            <w:tcBorders>
              <w:top w:val="nil" w:sz="6" w:space="0" w:color="auto"/>
              <w:left w:val="single" w:sz="4" w:space="0" w:color="000000"/>
              <w:bottom w:val="single" w:sz="12" w:space="0" w:color="000000"/>
              <w:right w:val="single" w:sz="4" w:space="0" w:color="000000"/>
            </w:tcBorders>
          </w:tcPr>
          <w:p>
            <w:pPr/>
          </w:p>
        </w:tc>
        <w:tc>
          <w:tcPr>
            <w:tcW w:w="1561" w:type="dxa"/>
            <w:tcBorders>
              <w:top w:val="nil" w:sz="6" w:space="0" w:color="auto"/>
              <w:left w:val="single" w:sz="4" w:space="0" w:color="000000"/>
              <w:bottom w:val="single" w:sz="12" w:space="0" w:color="000000"/>
              <w:right w:val="single" w:sz="4" w:space="0" w:color="000000"/>
            </w:tcBorders>
          </w:tcPr>
          <w:p>
            <w:pPr/>
          </w:p>
        </w:tc>
        <w:tc>
          <w:tcPr>
            <w:tcW w:w="1570" w:type="dxa"/>
            <w:tcBorders>
              <w:top w:val="nil" w:sz="6" w:space="0" w:color="auto"/>
              <w:left w:val="single" w:sz="4" w:space="0" w:color="000000"/>
              <w:bottom w:val="single" w:sz="12" w:space="0" w:color="000000"/>
              <w:right w:val="nil" w:sz="6" w:space="0" w:color="auto"/>
            </w:tcBorders>
          </w:tcPr>
          <w:p>
            <w:pPr/>
          </w:p>
        </w:tc>
      </w:tr>
    </w:tbl>
    <w:p>
      <w:pPr>
        <w:spacing w:after="0"/>
        <w:sectPr>
          <w:footerReference w:type="default" r:id="rId328"/>
          <w:pgSz w:w="11910" w:h="16840"/>
          <w:pgMar w:footer="980" w:header="0" w:top="1060" w:bottom="1160" w:left="0" w:right="0"/>
          <w:pgNumType w:start="80"/>
        </w:sectPr>
      </w:pPr>
    </w:p>
    <w:p>
      <w:pPr>
        <w:spacing w:line="240" w:lineRule="auto" w:before="6"/>
        <w:rPr>
          <w:rFonts w:ascii="宋体" w:hAnsi="宋体" w:cs="宋体" w:eastAsia="宋体" w:hint="default"/>
          <w:b/>
          <w:bCs/>
          <w:sz w:val="28"/>
          <w:szCs w:val="28"/>
        </w:rPr>
      </w:pPr>
      <w:r>
        <w:rPr/>
        <w:pict>
          <v:shape style="position:absolute;margin-left:222.169998pt;margin-top:73.439980pt;width:.48pt;height:.12pt;mso-position-horizontal-relative:page;mso-position-vertical-relative:page;z-index:-690376" type="#_x0000_t75" stroked="false">
            <v:imagedata r:id="rId338" o:title=""/>
          </v:shape>
        </w:pict>
      </w:r>
      <w:r>
        <w:rPr/>
        <w:pict>
          <v:shape style="position:absolute;margin-left:294.410004pt;margin-top:73.439980pt;width:.48001pt;height:.12pt;mso-position-horizontal-relative:page;mso-position-vertical-relative:page;z-index:-690352" type="#_x0000_t75" stroked="false">
            <v:imagedata r:id="rId338" o:title=""/>
          </v:shape>
        </w:pict>
      </w:r>
      <w:r>
        <w:rPr/>
        <w:pict>
          <v:shape style="position:absolute;margin-left:373.029999pt;margin-top:73.439980pt;width:.47998pt;height:.12pt;mso-position-horizontal-relative:page;mso-position-vertical-relative:page;z-index:-690328" type="#_x0000_t75" stroked="false">
            <v:imagedata r:id="rId338" o:title=""/>
          </v:shape>
        </w:pict>
      </w:r>
      <w:r>
        <w:rPr/>
        <w:pict>
          <v:shape style="position:absolute;margin-left:451.059998pt;margin-top:73.439980pt;width:.48001pt;height:.12pt;mso-position-horizontal-relative:page;mso-position-vertical-relative:page;z-index:-690304" type="#_x0000_t75" stroked="false">
            <v:imagedata r:id="rId338" o:title=""/>
          </v:shape>
        </w:pict>
      </w:r>
      <w:r>
        <w:rPr/>
        <w:pict>
          <v:group style="position:absolute;margin-left:84.624001pt;margin-top:96.259941pt;width:445.2pt;height:.5pt;mso-position-horizontal-relative:page;mso-position-vertical-relative:page;z-index:-690280" coordorigin="1692,1925" coordsize="8904,10">
            <v:shape style="position:absolute;left:1692;top:1925;width:2751;height:10" type="#_x0000_t75" stroked="false">
              <v:imagedata r:id="rId333" o:title=""/>
            </v:shape>
            <v:shape style="position:absolute;left:4439;top:1925;width:1450;height:10" type="#_x0000_t75" stroked="false">
              <v:imagedata r:id="rId334" o:title=""/>
            </v:shape>
            <v:shape style="position:absolute;left:5883;top:1925;width:1577;height:10" type="#_x0000_t75" stroked="false">
              <v:imagedata r:id="rId335" o:title=""/>
            </v:shape>
            <v:shape style="position:absolute;left:7456;top:1925;width:1565;height:10" type="#_x0000_t75" stroked="false">
              <v:imagedata r:id="rId336" o:title=""/>
            </v:shape>
            <v:shape style="position:absolute;left:9016;top:1925;width:1579;height:10" type="#_x0000_t75" stroked="false">
              <v:imagedata r:id="rId335" o:title=""/>
            </v:shape>
            <w10:wrap type="none"/>
          </v:group>
        </w:pict>
      </w:r>
      <w:r>
        <w:rPr/>
        <w:pict>
          <v:group style="position:absolute;margin-left:84.624001pt;margin-top:119.420006pt;width:445.2pt;height:.5pt;mso-position-horizontal-relative:page;mso-position-vertical-relative:page;z-index:-690256" coordorigin="1692,2388" coordsize="8904,10">
            <v:shape style="position:absolute;left:1692;top:2388;width:2751;height:10" type="#_x0000_t75" stroked="false">
              <v:imagedata r:id="rId333" o:title=""/>
            </v:shape>
            <v:shape style="position:absolute;left:4439;top:2388;width:1450;height:10" type="#_x0000_t75" stroked="false">
              <v:imagedata r:id="rId330" o:title=""/>
            </v:shape>
            <v:shape style="position:absolute;left:5883;top:2388;width:1577;height:10" type="#_x0000_t75" stroked="false">
              <v:imagedata r:id="rId331" o:title=""/>
            </v:shape>
            <v:shape style="position:absolute;left:7456;top:2388;width:1565;height:10" type="#_x0000_t75" stroked="false">
              <v:imagedata r:id="rId332" o:title=""/>
            </v:shape>
            <v:shape style="position:absolute;left:9016;top:2388;width:1579;height:10" type="#_x0000_t75" stroked="false">
              <v:imagedata r:id="rId331" o:title=""/>
            </v:shape>
            <w10:wrap type="none"/>
          </v:group>
        </w:pict>
      </w:r>
    </w:p>
    <w:tbl>
      <w:tblPr>
        <w:tblW w:w="0" w:type="auto"/>
        <w:jc w:val="left"/>
        <w:tblInd w:w="1678" w:type="dxa"/>
        <w:tblLayout w:type="fixed"/>
        <w:tblCellMar>
          <w:top w:w="0" w:type="dxa"/>
          <w:left w:w="0" w:type="dxa"/>
          <w:bottom w:w="0" w:type="dxa"/>
          <w:right w:w="0" w:type="dxa"/>
        </w:tblCellMar>
        <w:tblLook w:val="01E0"/>
      </w:tblPr>
      <w:tblGrid>
        <w:gridCol w:w="2770"/>
        <w:gridCol w:w="1445"/>
        <w:gridCol w:w="1572"/>
        <w:gridCol w:w="1561"/>
        <w:gridCol w:w="1570"/>
      </w:tblGrid>
      <w:tr>
        <w:trPr>
          <w:trHeight w:val="474" w:hRule="exact"/>
        </w:trPr>
        <w:tc>
          <w:tcPr>
            <w:tcW w:w="2770"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35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0"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left="4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4"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、无形资产账面价值合计</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9,620,646.97</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18"/>
                <w:szCs w:val="18"/>
              </w:rPr>
            </w:pPr>
            <w:r>
              <w:rPr>
                <w:rFonts w:ascii="Times New Roman"/>
                <w:spacing w:val="-1"/>
                <w:sz w:val="18"/>
              </w:rPr>
              <w:t>47,548,667.25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103"/>
              <w:jc w:val="right"/>
              <w:rPr>
                <w:rFonts w:ascii="Times New Roman" w:hAnsi="Times New Roman" w:cs="Times New Roman" w:eastAsia="Times New Roman" w:hint="default"/>
                <w:sz w:val="18"/>
                <w:szCs w:val="18"/>
              </w:rPr>
            </w:pPr>
            <w:r>
              <w:rPr>
                <w:rFonts w:ascii="Times New Roman"/>
                <w:spacing w:val="-1"/>
                <w:sz w:val="18"/>
              </w:rPr>
              <w:t>329,444.47</w:t>
            </w: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56,839,869.75</w:t>
            </w:r>
          </w:p>
        </w:tc>
      </w:tr>
      <w:tr>
        <w:trPr>
          <w:trHeight w:val="350"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98"/>
              <w:jc w:val="right"/>
              <w:rPr>
                <w:rFonts w:ascii="Times New Roman" w:hAnsi="Times New Roman" w:cs="Times New Roman" w:eastAsia="Times New Roman" w:hint="default"/>
                <w:sz w:val="18"/>
                <w:szCs w:val="18"/>
              </w:rPr>
            </w:pPr>
            <w:r>
              <w:rPr>
                <w:rFonts w:ascii="Times New Roman"/>
                <w:spacing w:val="-1"/>
                <w:sz w:val="18"/>
              </w:rPr>
              <w:t>9,515,664.83</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spacing w:val="-1"/>
                <w:sz w:val="18"/>
              </w:rPr>
              <w:t>47,451,191.35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2"/>
                <w:sz w:val="18"/>
              </w:rPr>
              <w:t>311,431.21</w:t>
            </w: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6"/>
              <w:jc w:val="right"/>
              <w:rPr>
                <w:rFonts w:ascii="Times New Roman" w:hAnsi="Times New Roman" w:cs="Times New Roman" w:eastAsia="Times New Roman" w:hint="default"/>
                <w:sz w:val="18"/>
                <w:szCs w:val="18"/>
              </w:rPr>
            </w:pPr>
            <w:r>
              <w:rPr>
                <w:rFonts w:ascii="Times New Roman"/>
                <w:spacing w:val="-1"/>
                <w:sz w:val="18"/>
              </w:rPr>
              <w:t>56,655,424.97</w:t>
            </w:r>
          </w:p>
        </w:tc>
      </w:tr>
      <w:tr>
        <w:trPr>
          <w:trHeight w:val="563"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专利权</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37,919.70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65,250.00</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8,382.31</w:t>
            </w: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94,787.39</w:t>
            </w:r>
          </w:p>
        </w:tc>
      </w:tr>
      <w:tr>
        <w:trPr>
          <w:trHeight w:val="467" w:hRule="exact"/>
        </w:trPr>
        <w:tc>
          <w:tcPr>
            <w:tcW w:w="2770"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财务软件</w:t>
            </w:r>
          </w:p>
        </w:tc>
        <w:tc>
          <w:tcPr>
            <w:tcW w:w="1445" w:type="dxa"/>
            <w:tcBorders>
              <w:top w:val="nil" w:sz="6" w:space="0" w:color="auto"/>
              <w:left w:val="single" w:sz="4" w:space="0" w:color="000000"/>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770"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商标权</w:t>
            </w:r>
          </w:p>
        </w:tc>
        <w:tc>
          <w:tcPr>
            <w:tcW w:w="14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67,062.44</w:t>
            </w:r>
          </w:p>
        </w:tc>
        <w:tc>
          <w:tcPr>
            <w:tcW w:w="15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32,225.90</w:t>
            </w:r>
          </w:p>
        </w:tc>
        <w:tc>
          <w:tcPr>
            <w:tcW w:w="15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9,630.95</w:t>
            </w:r>
          </w:p>
        </w:tc>
        <w:tc>
          <w:tcPr>
            <w:tcW w:w="157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89,657.39</w:t>
            </w:r>
          </w:p>
        </w:tc>
      </w:tr>
    </w:tbl>
    <w:p>
      <w:pPr>
        <w:spacing w:line="240" w:lineRule="auto" w:before="6"/>
        <w:rPr>
          <w:rFonts w:ascii="宋体" w:hAnsi="宋体" w:cs="宋体" w:eastAsia="宋体" w:hint="default"/>
          <w:b/>
          <w:bCs/>
          <w:sz w:val="7"/>
          <w:szCs w:val="7"/>
        </w:rPr>
      </w:pPr>
    </w:p>
    <w:p>
      <w:pPr>
        <w:spacing w:before="36"/>
        <w:ind w:left="2880" w:right="3524" w:firstLine="0"/>
        <w:jc w:val="left"/>
        <w:rPr>
          <w:rFonts w:ascii="宋体" w:hAnsi="宋体" w:cs="宋体" w:eastAsia="宋体" w:hint="default"/>
          <w:sz w:val="21"/>
          <w:szCs w:val="21"/>
        </w:rPr>
      </w:pPr>
      <w:r>
        <w:rPr/>
        <w:pict>
          <v:group style="position:absolute;margin-left:84.624001pt;margin-top:-80.616371pt;width:445.2pt;height:5.05pt;mso-position-horizontal-relative:page;mso-position-vertical-relative:paragraph;z-index:-690232" coordorigin="1692,-1612" coordsize="8904,101">
            <v:shape style="position:absolute;left:1692;top:-1612;width:2770;height:101" type="#_x0000_t75" stroked="false">
              <v:imagedata r:id="rId329" o:title=""/>
            </v:shape>
            <v:shape style="position:absolute;left:4439;top:-1521;width:1450;height:10" type="#_x0000_t75" stroked="false">
              <v:imagedata r:id="rId330" o:title=""/>
            </v:shape>
            <v:shape style="position:absolute;left:5883;top:-1521;width:1577;height:10" type="#_x0000_t75" stroked="false">
              <v:imagedata r:id="rId331" o:title=""/>
            </v:shape>
            <v:shape style="position:absolute;left:7456;top:-1521;width:1565;height:10" type="#_x0000_t75" stroked="false">
              <v:imagedata r:id="rId332" o:title=""/>
            </v:shape>
            <v:shape style="position:absolute;left:9016;top:-1521;width:1579;height:10" type="#_x0000_t75" stroked="false">
              <v:imagedata r:id="rId331" o:title=""/>
            </v:shape>
            <w10:wrap type="none"/>
          </v:group>
        </w:pict>
      </w:r>
      <w:r>
        <w:rPr/>
        <w:pict>
          <v:group style="position:absolute;margin-left:84.624001pt;margin-top:-52.896332pt;width:445.2pt;height:.5pt;mso-position-horizontal-relative:page;mso-position-vertical-relative:paragraph;z-index:-690208" coordorigin="1692,-1058" coordsize="8904,10">
            <v:shape style="position:absolute;left:1692;top:-1058;width:2751;height:10" type="#_x0000_t75" stroked="false">
              <v:imagedata r:id="rId333" o:title=""/>
            </v:shape>
            <v:shape style="position:absolute;left:4439;top:-1058;width:1450;height:10" type="#_x0000_t75" stroked="false">
              <v:imagedata r:id="rId334" o:title=""/>
            </v:shape>
            <v:shape style="position:absolute;left:5883;top:-1058;width:1577;height:10" type="#_x0000_t75" stroked="false">
              <v:imagedata r:id="rId335" o:title=""/>
            </v:shape>
            <v:shape style="position:absolute;left:7456;top:-1058;width:1565;height:10" type="#_x0000_t75" stroked="false">
              <v:imagedata r:id="rId336" o:title=""/>
            </v:shape>
            <v:shape style="position:absolute;left:9016;top:-1058;width:1579;height:10" type="#_x0000_t75" stroked="false">
              <v:imagedata r:id="rId335" o:title=""/>
            </v:shape>
            <w10:wrap type="none"/>
          </v:group>
        </w:pict>
      </w:r>
      <w:r>
        <w:rPr/>
        <w:pict>
          <v:group style="position:absolute;margin-left:84.624001pt;margin-top:-34.176373pt;width:445.2pt;height:5.05pt;mso-position-horizontal-relative:page;mso-position-vertical-relative:paragraph;z-index:-690184" coordorigin="1692,-684" coordsize="8904,101">
            <v:shape style="position:absolute;left:1692;top:-684;width:2770;height:101" type="#_x0000_t75" stroked="false">
              <v:imagedata r:id="rId329" o:title=""/>
            </v:shape>
            <v:shape style="position:absolute;left:4439;top:-592;width:1450;height:10" type="#_x0000_t75" stroked="false">
              <v:imagedata r:id="rId330" o:title=""/>
            </v:shape>
            <v:shape style="position:absolute;left:5883;top:-592;width:1577;height:10" type="#_x0000_t75" stroked="false">
              <v:imagedata r:id="rId331" o:title=""/>
            </v:shape>
            <v:shape style="position:absolute;left:7456;top:-592;width:1565;height:10" type="#_x0000_t75" stroked="false">
              <v:imagedata r:id="rId332" o:title=""/>
            </v:shape>
            <v:shape style="position:absolute;left:9016;top:-592;width:1579;height:10" type="#_x0000_t75" stroked="false">
              <v:imagedata r:id="rId331" o:title=""/>
            </v:shape>
            <w10:wrap type="none"/>
          </v:group>
        </w:pic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）本期摊销额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329,444.47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68"/>
        <w:ind w:left="2880" w:right="13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）期末用于抵押或担保的无形资产账面价值为 </w:t>
      </w:r>
      <w:r>
        <w:rPr>
          <w:rFonts w:ascii="Times New Roman" w:hAnsi="Times New Roman" w:cs="Times New Roman" w:eastAsia="Times New Roman" w:hint="default"/>
          <w:sz w:val="20"/>
          <w:szCs w:val="20"/>
        </w:rPr>
        <w:t>7,853,566.19</w:t>
      </w:r>
      <w:r>
        <w:rPr>
          <w:rFonts w:ascii="Times New Roman" w:hAnsi="Times New Roman" w:cs="Times New Roman" w:eastAsia="Times New Roman" w:hint="default"/>
          <w:spacing w:val="4"/>
          <w:sz w:val="20"/>
          <w:szCs w:val="20"/>
        </w:rPr>
        <w:t> </w:t>
      </w:r>
      <w:r>
        <w:rPr>
          <w:rFonts w:ascii="宋体" w:hAnsi="宋体" w:cs="宋体" w:eastAsia="宋体" w:hint="default"/>
          <w:sz w:val="18"/>
          <w:szCs w:val="18"/>
        </w:rPr>
        <w:t>元，详见附注七。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tabs>
          <w:tab w:pos="3072" w:val="left" w:leader="none"/>
        </w:tabs>
        <w:spacing w:before="0"/>
        <w:ind w:left="2417" w:right="137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期末无足以证明存在无形资产减值的情况，故未计提无形资产减值准备。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tabs>
          <w:tab w:pos="2640"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十一</w:t>
      </w:r>
      <w:r>
        <w:rPr>
          <w:rFonts w:ascii="宋体" w:hAnsi="宋体" w:cs="宋体" w:eastAsia="宋体" w:hint="default"/>
          <w:b/>
          <w:bCs/>
          <w:spacing w:val="-1"/>
          <w:sz w:val="21"/>
          <w:szCs w:val="21"/>
        </w:rPr>
        <w:t>)</w:t>
        <w:tab/>
      </w:r>
      <w:r>
        <w:rPr>
          <w:rFonts w:ascii="宋体" w:hAnsi="宋体" w:cs="宋体" w:eastAsia="宋体" w:hint="default"/>
          <w:b/>
          <w:bCs/>
          <w:sz w:val="21"/>
          <w:szCs w:val="21"/>
        </w:rPr>
        <w:t>递延所得税资产</w:t>
      </w:r>
      <w:r>
        <w:rPr>
          <w:rFonts w:ascii="宋体" w:hAnsi="宋体" w:cs="宋体" w:eastAsia="宋体" w:hint="default"/>
          <w:sz w:val="21"/>
          <w:szCs w:val="21"/>
        </w:rPr>
      </w:r>
    </w:p>
    <w:p>
      <w:pPr>
        <w:tabs>
          <w:tab w:pos="3072" w:val="left" w:leader="none"/>
        </w:tabs>
        <w:spacing w:before="166"/>
        <w:ind w:left="2417" w:right="3524" w:firstLine="0"/>
        <w:jc w:val="left"/>
        <w:rPr>
          <w:rFonts w:ascii="宋体" w:hAnsi="宋体" w:cs="宋体" w:eastAsia="宋体" w:hint="default"/>
          <w:sz w:val="21"/>
          <w:szCs w:val="21"/>
        </w:rPr>
      </w:pPr>
      <w:r>
        <w:rPr/>
        <w:pict>
          <v:shape style="position:absolute;margin-left:222.770004pt;margin-top:27.043682pt;width:.48pt;height:.12pt;mso-position-horizontal-relative:page;mso-position-vertical-relative:paragraph;z-index:-690160" type="#_x0000_t75" stroked="false">
            <v:imagedata r:id="rId338" o:title=""/>
          </v:shape>
        </w:pict>
      </w:r>
      <w:r>
        <w:rPr/>
        <w:pict>
          <v:shape style="position:absolute;margin-left:388.390015pt;margin-top:27.043682pt;width:.48001pt;height:.12pt;mso-position-horizontal-relative:page;mso-position-vertical-relative:paragraph;z-index:-690136" type="#_x0000_t75" stroked="false">
            <v:imagedata r:id="rId338" o:title=""/>
          </v:shape>
        </w:pict>
      </w:r>
      <w:r>
        <w:rPr/>
        <w:pict>
          <v:group style="position:absolute;margin-left:84.624001pt;margin-top:49.84367pt;width:445.2pt;height:.5pt;mso-position-horizontal-relative:page;mso-position-vertical-relative:paragraph;z-index:-690112" coordorigin="1692,997" coordsize="8904,10">
            <v:shape style="position:absolute;left:1692;top:997;width:2763;height:10" type="#_x0000_t75" stroked="false">
              <v:imagedata r:id="rId343" o:title=""/>
            </v:shape>
            <v:shape style="position:absolute;left:4451;top:997;width:6145;height:10" type="#_x0000_t75" stroked="false">
              <v:imagedata r:id="rId344" o:title=""/>
            </v:shape>
            <w10:wrap type="none"/>
          </v:group>
        </w:pict>
      </w:r>
      <w:r>
        <w:rPr/>
        <w:pict>
          <v:group style="position:absolute;margin-left:84.624001pt;margin-top:73.00367pt;width:445.2pt;height:.5pt;mso-position-horizontal-relative:page;mso-position-vertical-relative:paragraph;z-index:-690088" coordorigin="1692,1460" coordsize="8904,10">
            <v:shape style="position:absolute;left:1692;top:1460;width:2763;height:10" type="#_x0000_t75" stroked="false">
              <v:imagedata r:id="rId343" o:title=""/>
            </v:shape>
            <v:shape style="position:absolute;left:4451;top:1460;width:6145;height:10" type="#_x0000_t75" stroked="false">
              <v:imagedata r:id="rId344" o:title=""/>
            </v:shape>
            <w10:wrap type="none"/>
          </v:group>
        </w:pict>
      </w:r>
      <w:r>
        <w:rPr/>
        <w:pict>
          <v:group style="position:absolute;margin-left:84.624001pt;margin-top:91.723663pt;width:445.2pt;height:5.05pt;mso-position-horizontal-relative:page;mso-position-vertical-relative:paragraph;z-index:-690064" coordorigin="1692,1834" coordsize="8904,101">
            <v:shape style="position:absolute;left:1692;top:1834;width:2782;height:101" type="#_x0000_t75" stroked="false">
              <v:imagedata r:id="rId345" o:title=""/>
            </v:shape>
            <v:shape style="position:absolute;left:4451;top:1926;width:6145;height:10" type="#_x0000_t75" stroked="false">
              <v:imagedata r:id="rId344"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已确认的递延所得税资产</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4" w:hRule="exact"/>
        </w:trPr>
        <w:tc>
          <w:tcPr>
            <w:tcW w:w="2782" w:type="dxa"/>
            <w:tcBorders>
              <w:top w:val="single" w:sz="12" w:space="0" w:color="000000"/>
              <w:left w:val="nil" w:sz="6" w:space="0" w:color="auto"/>
              <w:bottom w:val="nil" w:sz="6" w:space="0" w:color="auto"/>
              <w:right w:val="single" w:sz="4" w:space="0" w:color="000000"/>
            </w:tcBorders>
          </w:tcPr>
          <w:p>
            <w:pPr>
              <w:pStyle w:val="TableParagraph"/>
              <w:tabs>
                <w:tab w:pos="457" w:val="left" w:leader="none"/>
              </w:tabs>
              <w:spacing w:line="240" w:lineRule="auto" w:before="62"/>
              <w:ind w:left="3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5"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3312" w:type="dxa"/>
            <w:tcBorders>
              <w:top w:val="nil" w:sz="6" w:space="0" w:color="auto"/>
              <w:left w:val="single" w:sz="4" w:space="0" w:color="000000"/>
              <w:bottom w:val="nil" w:sz="6" w:space="0" w:color="auto"/>
              <w:right w:val="single" w:sz="4" w:space="0" w:color="000000"/>
            </w:tcBorders>
          </w:tcPr>
          <w:p>
            <w:pPr/>
          </w:p>
        </w:tc>
        <w:tc>
          <w:tcPr>
            <w:tcW w:w="2823" w:type="dxa"/>
            <w:tcBorders>
              <w:top w:val="nil" w:sz="6" w:space="0" w:color="auto"/>
              <w:left w:val="single" w:sz="4" w:space="0" w:color="000000"/>
              <w:bottom w:val="nil" w:sz="6" w:space="0" w:color="auto"/>
              <w:right w:val="nil" w:sz="6" w:space="0" w:color="auto"/>
            </w:tcBorders>
          </w:tcPr>
          <w:p>
            <w:pPr/>
          </w:p>
        </w:tc>
      </w:tr>
      <w:tr>
        <w:trPr>
          <w:trHeight w:val="369"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782,625.23</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spacing w:val="-1"/>
                <w:sz w:val="18"/>
              </w:rPr>
              <w:t>1,661,550.26</w:t>
            </w:r>
          </w:p>
        </w:tc>
      </w:tr>
      <w:tr>
        <w:trPr>
          <w:trHeight w:val="565"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65"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949,942.02</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125,145.00</w:t>
            </w:r>
          </w:p>
        </w:tc>
      </w:tr>
      <w:tr>
        <w:trPr>
          <w:trHeight w:val="470" w:hRule="exact"/>
        </w:trPr>
        <w:tc>
          <w:tcPr>
            <w:tcW w:w="2782" w:type="dxa"/>
            <w:tcBorders>
              <w:top w:val="nil" w:sz="6" w:space="0" w:color="auto"/>
              <w:left w:val="nil" w:sz="6" w:space="0" w:color="auto"/>
              <w:bottom w:val="single" w:sz="12" w:space="0" w:color="000000"/>
              <w:right w:val="single" w:sz="4" w:space="0" w:color="000000"/>
            </w:tcBorders>
          </w:tcPr>
          <w:p>
            <w:pPr>
              <w:pStyle w:val="TableParagraph"/>
              <w:tabs>
                <w:tab w:pos="664" w:val="left" w:leader="none"/>
              </w:tabs>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1,822,567.25</w:t>
            </w: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1,876,695.26</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tabs>
          <w:tab w:pos="3072" w:val="left" w:leader="none"/>
        </w:tabs>
        <w:spacing w:before="0"/>
        <w:ind w:left="2417" w:right="3524" w:firstLine="0"/>
        <w:jc w:val="left"/>
        <w:rPr>
          <w:rFonts w:ascii="宋体" w:hAnsi="宋体" w:cs="宋体" w:eastAsia="宋体" w:hint="default"/>
          <w:sz w:val="21"/>
          <w:szCs w:val="21"/>
        </w:rPr>
      </w:pPr>
      <w:r>
        <w:rPr/>
        <w:pict>
          <v:group style="position:absolute;margin-left:84.624001pt;margin-top:-76.656303pt;width:445.2pt;height:.5pt;mso-position-horizontal-relative:page;mso-position-vertical-relative:paragraph;z-index:-690040" coordorigin="1692,-1533" coordsize="8904,10">
            <v:shape style="position:absolute;left:1692;top:-1533;width:2763;height:10" type="#_x0000_t75" stroked="false">
              <v:imagedata r:id="rId343" o:title=""/>
            </v:shape>
            <v:shape style="position:absolute;left:4451;top:-1533;width:6145;height:10" type="#_x0000_t75" stroked="false">
              <v:imagedata r:id="rId344" o:title=""/>
            </v:shape>
            <w10:wrap type="none"/>
          </v:group>
        </w:pict>
      </w:r>
      <w:r>
        <w:rPr/>
        <w:pict>
          <v:group style="position:absolute;margin-left:84.624001pt;margin-top:-57.936317pt;width:445.2pt;height:5.05pt;mso-position-horizontal-relative:page;mso-position-vertical-relative:paragraph;z-index:-690016" coordorigin="1692,-1159" coordsize="8904,101">
            <v:shape style="position:absolute;left:1692;top:-1159;width:2782;height:101" type="#_x0000_t75" stroked="false">
              <v:imagedata r:id="rId345" o:title=""/>
            </v:shape>
            <v:shape style="position:absolute;left:4451;top:-1068;width:6145;height:10" type="#_x0000_t75" stroked="false">
              <v:imagedata r:id="rId344" o:title=""/>
            </v:shape>
            <w10:wrap type="none"/>
          </v:group>
        </w:pict>
      </w:r>
      <w:r>
        <w:rPr/>
        <w:pict>
          <v:group style="position:absolute;margin-left:290.809998pt;margin-top:18.743675pt;width:.5pt;height:115.15pt;mso-position-horizontal-relative:page;mso-position-vertical-relative:paragraph;z-index:-689992" coordorigin="5816,375" coordsize="10,2303">
            <v:shape style="position:absolute;left:5816;top:375;width:10;height:2" type="#_x0000_t75" stroked="false">
              <v:imagedata r:id="rId346" o:title=""/>
            </v:shape>
            <v:group style="position:absolute;left:5816;top:396;width:10;height:20" coordorigin="5816,396" coordsize="10,20">
              <v:shape style="position:absolute;left:5816;top:396;width:10;height:20" coordorigin="5816,396" coordsize="10,20" path="m5816,416l5826,416,5826,396,5816,396,5816,416xe" filled="true" fillcolor="#000000" stroked="false">
                <v:path arrowok="t"/>
                <v:fill type="solid"/>
              </v:shape>
            </v:group>
            <v:group style="position:absolute;left:5816;top:416;width:10;height:20" coordorigin="5816,416" coordsize="10,20">
              <v:shape style="position:absolute;left:5816;top:416;width:10;height:20" coordorigin="5816,416" coordsize="10,20" path="m5816,435l5826,435,5826,416,5816,416,5816,435xe" filled="true" fillcolor="#000000" stroked="false">
                <v:path arrowok="t"/>
                <v:fill type="solid"/>
              </v:shape>
            </v:group>
            <v:group style="position:absolute;left:5816;top:435;width:10;height:20" coordorigin="5816,435" coordsize="10,20">
              <v:shape style="position:absolute;left:5816;top:435;width:10;height:20" coordorigin="5816,435" coordsize="10,20" path="m5816,454l5826,454,5826,435,5816,435,5816,454xe" filled="true" fillcolor="#000000" stroked="false">
                <v:path arrowok="t"/>
                <v:fill type="solid"/>
              </v:shape>
            </v:group>
            <v:group style="position:absolute;left:5816;top:454;width:10;height:20" coordorigin="5816,454" coordsize="10,20">
              <v:shape style="position:absolute;left:5816;top:454;width:10;height:20" coordorigin="5816,454" coordsize="10,20" path="m5816,473l5826,473,5826,454,5816,454,5816,473xe" filled="true" fillcolor="#000000" stroked="false">
                <v:path arrowok="t"/>
                <v:fill type="solid"/>
              </v:shape>
            </v:group>
            <v:group style="position:absolute;left:5816;top:473;width:10;height:20" coordorigin="5816,473" coordsize="10,20">
              <v:shape style="position:absolute;left:5816;top:473;width:10;height:20" coordorigin="5816,473" coordsize="10,20" path="m5816,492l5826,492,5826,473,5816,473,5816,492xe" filled="true" fillcolor="#000000" stroked="false">
                <v:path arrowok="t"/>
                <v:fill type="solid"/>
              </v:shape>
            </v:group>
            <v:group style="position:absolute;left:5816;top:492;width:10;height:20" coordorigin="5816,492" coordsize="10,20">
              <v:shape style="position:absolute;left:5816;top:492;width:10;height:20" coordorigin="5816,492" coordsize="10,20" path="m5816,512l5826,512,5826,492,5816,492,5816,512xe" filled="true" fillcolor="#000000" stroked="false">
                <v:path arrowok="t"/>
                <v:fill type="solid"/>
              </v:shape>
            </v:group>
            <v:group style="position:absolute;left:5816;top:512;width:10;height:20" coordorigin="5816,512" coordsize="10,20">
              <v:shape style="position:absolute;left:5816;top:512;width:10;height:20" coordorigin="5816,512" coordsize="10,20" path="m5816,531l5826,531,5826,512,5816,512,5816,531xe" filled="true" fillcolor="#000000" stroked="false">
                <v:path arrowok="t"/>
                <v:fill type="solid"/>
              </v:shape>
            </v:group>
            <v:group style="position:absolute;left:5816;top:531;width:10;height:20" coordorigin="5816,531" coordsize="10,20">
              <v:shape style="position:absolute;left:5816;top:531;width:10;height:20" coordorigin="5816,531" coordsize="10,20" path="m5816,550l5826,550,5826,531,5816,531,5816,550xe" filled="true" fillcolor="#000000" stroked="false">
                <v:path arrowok="t"/>
                <v:fill type="solid"/>
              </v:shape>
            </v:group>
            <v:group style="position:absolute;left:5816;top:550;width:10;height:20" coordorigin="5816,550" coordsize="10,20">
              <v:shape style="position:absolute;left:5816;top:550;width:10;height:20" coordorigin="5816,550" coordsize="10,20" path="m5816,569l5826,569,5826,550,5816,550,5816,569xe" filled="true" fillcolor="#000000" stroked="false">
                <v:path arrowok="t"/>
                <v:fill type="solid"/>
              </v:shape>
            </v:group>
            <v:group style="position:absolute;left:5816;top:569;width:10;height:20" coordorigin="5816,569" coordsize="10,20">
              <v:shape style="position:absolute;left:5816;top:569;width:10;height:20" coordorigin="5816,569" coordsize="10,20" path="m5816,588l5826,588,5826,569,5816,569,5816,588xe" filled="true" fillcolor="#000000" stroked="false">
                <v:path arrowok="t"/>
                <v:fill type="solid"/>
              </v:shape>
            </v:group>
            <v:group style="position:absolute;left:5816;top:588;width:10;height:20" coordorigin="5816,588" coordsize="10,20">
              <v:shape style="position:absolute;left:5816;top:588;width:10;height:20" coordorigin="5816,588" coordsize="10,20" path="m5816,608l5826,608,5826,588,5816,588,5816,608xe" filled="true" fillcolor="#000000" stroked="false">
                <v:path arrowok="t"/>
                <v:fill type="solid"/>
              </v:shape>
            </v:group>
            <v:group style="position:absolute;left:5816;top:608;width:10;height:20" coordorigin="5816,608" coordsize="10,20">
              <v:shape style="position:absolute;left:5816;top:608;width:10;height:20" coordorigin="5816,608" coordsize="10,20" path="m5816,627l5826,627,5826,608,5816,608,5816,627xe" filled="true" fillcolor="#000000" stroked="false">
                <v:path arrowok="t"/>
                <v:fill type="solid"/>
              </v:shape>
            </v:group>
            <v:group style="position:absolute;left:5816;top:627;width:10;height:20" coordorigin="5816,627" coordsize="10,20">
              <v:shape style="position:absolute;left:5816;top:627;width:10;height:20" coordorigin="5816,627" coordsize="10,20" path="m5816,646l5826,646,5826,627,5816,627,5816,646xe" filled="true" fillcolor="#000000" stroked="false">
                <v:path arrowok="t"/>
                <v:fill type="solid"/>
              </v:shape>
            </v:group>
            <v:group style="position:absolute;left:5816;top:646;width:10;height:20" coordorigin="5816,646" coordsize="10,20">
              <v:shape style="position:absolute;left:5816;top:646;width:10;height:20" coordorigin="5816,646" coordsize="10,20" path="m5816,665l5826,665,5826,646,5816,646,5816,665xe" filled="true" fillcolor="#000000" stroked="false">
                <v:path arrowok="t"/>
                <v:fill type="solid"/>
              </v:shape>
            </v:group>
            <v:group style="position:absolute;left:5816;top:665;width:10;height:20" coordorigin="5816,665" coordsize="10,20">
              <v:shape style="position:absolute;left:5816;top:665;width:10;height:20" coordorigin="5816,665" coordsize="10,20" path="m5816,684l5826,684,5826,665,5816,665,5816,684xe" filled="true" fillcolor="#000000" stroked="false">
                <v:path arrowok="t"/>
                <v:fill type="solid"/>
              </v:shape>
            </v:group>
            <v:group style="position:absolute;left:5816;top:684;width:10;height:20" coordorigin="5816,684" coordsize="10,20">
              <v:shape style="position:absolute;left:5816;top:684;width:10;height:20" coordorigin="5816,684" coordsize="10,20" path="m5816,704l5826,704,5826,684,5816,684,5816,704xe" filled="true" fillcolor="#000000" stroked="false">
                <v:path arrowok="t"/>
                <v:fill type="solid"/>
              </v:shape>
            </v:group>
            <v:group style="position:absolute;left:5816;top:704;width:10;height:20" coordorigin="5816,704" coordsize="10,20">
              <v:shape style="position:absolute;left:5816;top:704;width:10;height:20" coordorigin="5816,704" coordsize="10,20" path="m5816,723l5826,723,5826,704,5816,704,5816,723xe" filled="true" fillcolor="#000000" stroked="false">
                <v:path arrowok="t"/>
                <v:fill type="solid"/>
              </v:shape>
            </v:group>
            <v:group style="position:absolute;left:5816;top:723;width:10;height:20" coordorigin="5816,723" coordsize="10,20">
              <v:shape style="position:absolute;left:5816;top:723;width:10;height:20" coordorigin="5816,723" coordsize="10,20" path="m5816,742l5826,742,5826,723,5816,723,5816,742xe" filled="true" fillcolor="#000000" stroked="false">
                <v:path arrowok="t"/>
                <v:fill type="solid"/>
              </v:shape>
            </v:group>
            <v:group style="position:absolute;left:5816;top:742;width:10;height:20" coordorigin="5816,742" coordsize="10,20">
              <v:shape style="position:absolute;left:5816;top:742;width:10;height:20" coordorigin="5816,742" coordsize="10,20" path="m5816,761l5826,761,5826,742,5816,742,5816,761xe" filled="true" fillcolor="#000000" stroked="false">
                <v:path arrowok="t"/>
                <v:fill type="solid"/>
              </v:shape>
            </v:group>
            <v:group style="position:absolute;left:5816;top:761;width:10;height:20" coordorigin="5816,761" coordsize="10,20">
              <v:shape style="position:absolute;left:5816;top:761;width:10;height:20" coordorigin="5816,761" coordsize="10,20" path="m5816,780l5826,780,5826,761,5816,761,5816,780xe" filled="true" fillcolor="#000000" stroked="false">
                <v:path arrowok="t"/>
                <v:fill type="solid"/>
              </v:shape>
            </v:group>
            <v:group style="position:absolute;left:5816;top:780;width:10;height:20" coordorigin="5816,780" coordsize="10,20">
              <v:shape style="position:absolute;left:5816;top:780;width:10;height:20" coordorigin="5816,780" coordsize="10,20" path="m5816,800l5826,800,5826,780,5816,780,5816,800xe" filled="true" fillcolor="#000000" stroked="false">
                <v:path arrowok="t"/>
                <v:fill type="solid"/>
              </v:shape>
            </v:group>
            <v:group style="position:absolute;left:5816;top:860;width:10;height:20" coordorigin="5816,860" coordsize="10,20">
              <v:shape style="position:absolute;left:5816;top:860;width:10;height:20" coordorigin="5816,860" coordsize="10,20" path="m5816,879l5826,879,5826,860,5816,860,5816,879xe" filled="true" fillcolor="#000000" stroked="false">
                <v:path arrowok="t"/>
                <v:fill type="solid"/>
              </v:shape>
            </v:group>
            <v:group style="position:absolute;left:5816;top:879;width:10;height:20" coordorigin="5816,879" coordsize="10,20">
              <v:shape style="position:absolute;left:5816;top:879;width:10;height:20" coordorigin="5816,879" coordsize="10,20" path="m5816,898l5826,898,5826,879,5816,879,5816,898xe" filled="true" fillcolor="#000000" stroked="false">
                <v:path arrowok="t"/>
                <v:fill type="solid"/>
              </v:shape>
            </v:group>
            <v:group style="position:absolute;left:5816;top:898;width:10;height:20" coordorigin="5816,898" coordsize="10,20">
              <v:shape style="position:absolute;left:5816;top:898;width:10;height:20" coordorigin="5816,898" coordsize="10,20" path="m5816,917l5826,917,5826,898,5816,898,5816,917xe" filled="true" fillcolor="#000000" stroked="false">
                <v:path arrowok="t"/>
                <v:fill type="solid"/>
              </v:shape>
            </v:group>
            <v:group style="position:absolute;left:5816;top:917;width:10;height:20" coordorigin="5816,917" coordsize="10,20">
              <v:shape style="position:absolute;left:5816;top:917;width:10;height:20" coordorigin="5816,917" coordsize="10,20" path="m5816,936l5826,936,5826,917,5816,917,5816,936xe" filled="true" fillcolor="#000000" stroked="false">
                <v:path arrowok="t"/>
                <v:fill type="solid"/>
              </v:shape>
            </v:group>
            <v:group style="position:absolute;left:5816;top:936;width:10;height:20" coordorigin="5816,936" coordsize="10,20">
              <v:shape style="position:absolute;left:5816;top:936;width:10;height:20" coordorigin="5816,936" coordsize="10,20" path="m5816,956l5826,956,5826,936,5816,936,5816,956xe" filled="true" fillcolor="#000000" stroked="false">
                <v:path arrowok="t"/>
                <v:fill type="solid"/>
              </v:shape>
            </v:group>
            <v:group style="position:absolute;left:5816;top:956;width:10;height:20" coordorigin="5816,956" coordsize="10,20">
              <v:shape style="position:absolute;left:5816;top:956;width:10;height:20" coordorigin="5816,956" coordsize="10,20" path="m5816,975l5826,975,5826,956,5816,956,5816,975xe" filled="true" fillcolor="#000000" stroked="false">
                <v:path arrowok="t"/>
                <v:fill type="solid"/>
              </v:shape>
            </v:group>
            <v:group style="position:absolute;left:5816;top:975;width:10;height:20" coordorigin="5816,975" coordsize="10,20">
              <v:shape style="position:absolute;left:5816;top:975;width:10;height:20" coordorigin="5816,975" coordsize="10,20" path="m5816,994l5826,994,5826,975,5816,975,5816,994xe" filled="true" fillcolor="#000000" stroked="false">
                <v:path arrowok="t"/>
                <v:fill type="solid"/>
              </v:shape>
            </v:group>
            <v:group style="position:absolute;left:5816;top:994;width:10;height:20" coordorigin="5816,994" coordsize="10,20">
              <v:shape style="position:absolute;left:5816;top:994;width:10;height:20" coordorigin="5816,994" coordsize="10,20" path="m5816,1013l5826,1013,5826,994,5816,994,5816,1013xe" filled="true" fillcolor="#000000" stroked="false">
                <v:path arrowok="t"/>
                <v:fill type="solid"/>
              </v:shape>
            </v:group>
            <v:group style="position:absolute;left:5816;top:1013;width:10;height:20" coordorigin="5816,1013" coordsize="10,20">
              <v:shape style="position:absolute;left:5816;top:1013;width:10;height:20" coordorigin="5816,1013" coordsize="10,20" path="m5816,1032l5826,1032,5826,1013,5816,1013,5816,1032xe" filled="true" fillcolor="#000000" stroked="false">
                <v:path arrowok="t"/>
                <v:fill type="solid"/>
              </v:shape>
            </v:group>
            <v:group style="position:absolute;left:5816;top:1032;width:10;height:20" coordorigin="5816,1032" coordsize="10,20">
              <v:shape style="position:absolute;left:5816;top:1032;width:10;height:20" coordorigin="5816,1032" coordsize="10,20" path="m5816,1052l5826,1052,5826,1032,5816,1032,5816,1052xe" filled="true" fillcolor="#000000" stroked="false">
                <v:path arrowok="t"/>
                <v:fill type="solid"/>
              </v:shape>
            </v:group>
            <v:group style="position:absolute;left:5816;top:1052;width:10;height:20" coordorigin="5816,1052" coordsize="10,20">
              <v:shape style="position:absolute;left:5816;top:1052;width:10;height:20" coordorigin="5816,1052" coordsize="10,20" path="m5816,1071l5826,1071,5826,1052,5816,1052,5816,1071xe" filled="true" fillcolor="#000000" stroked="false">
                <v:path arrowok="t"/>
                <v:fill type="solid"/>
              </v:shape>
            </v:group>
            <v:group style="position:absolute;left:5816;top:1071;width:10;height:20" coordorigin="5816,1071" coordsize="10,20">
              <v:shape style="position:absolute;left:5816;top:1071;width:10;height:20" coordorigin="5816,1071" coordsize="10,20" path="m5816,1090l5826,1090,5826,1071,5816,1071,5816,1090xe" filled="true" fillcolor="#000000" stroked="false">
                <v:path arrowok="t"/>
                <v:fill type="solid"/>
              </v:shape>
            </v:group>
            <v:group style="position:absolute;left:5816;top:1090;width:10;height:20" coordorigin="5816,1090" coordsize="10,20">
              <v:shape style="position:absolute;left:5816;top:1090;width:10;height:20" coordorigin="5816,1090" coordsize="10,20" path="m5816,1109l5826,1109,5826,1090,5816,1090,5816,1109xe" filled="true" fillcolor="#000000" stroked="false">
                <v:path arrowok="t"/>
                <v:fill type="solid"/>
              </v:shape>
            </v:group>
            <v:group style="position:absolute;left:5816;top:1109;width:10;height:20" coordorigin="5816,1109" coordsize="10,20">
              <v:shape style="position:absolute;left:5816;top:1109;width:10;height:20" coordorigin="5816,1109" coordsize="10,20" path="m5816,1128l5826,1128,5826,1109,5816,1109,5816,1128xe" filled="true" fillcolor="#000000" stroked="false">
                <v:path arrowok="t"/>
                <v:fill type="solid"/>
              </v:shape>
            </v:group>
            <v:group style="position:absolute;left:5816;top:1128;width:10;height:20" coordorigin="5816,1128" coordsize="10,20">
              <v:shape style="position:absolute;left:5816;top:1128;width:10;height:20" coordorigin="5816,1128" coordsize="10,20" path="m5816,1148l5826,1148,5826,1128,5816,1128,5816,1148xe" filled="true" fillcolor="#000000" stroked="false">
                <v:path arrowok="t"/>
                <v:fill type="solid"/>
              </v:shape>
            </v:group>
            <v:group style="position:absolute;left:5816;top:1148;width:10;height:20" coordorigin="5816,1148" coordsize="10,20">
              <v:shape style="position:absolute;left:5816;top:1148;width:10;height:20" coordorigin="5816,1148" coordsize="10,20" path="m5816,1167l5826,1167,5826,1148,5816,1148,5816,1167xe" filled="true" fillcolor="#000000" stroked="false">
                <v:path arrowok="t"/>
                <v:fill type="solid"/>
              </v:shape>
            </v:group>
            <v:group style="position:absolute;left:5816;top:1167;width:10;height:20" coordorigin="5816,1167" coordsize="10,20">
              <v:shape style="position:absolute;left:5816;top:1167;width:10;height:20" coordorigin="5816,1167" coordsize="10,20" path="m5816,1186l5826,1186,5826,1167,5816,1167,5816,1186xe" filled="true" fillcolor="#000000" stroked="false">
                <v:path arrowok="t"/>
                <v:fill type="solid"/>
              </v:shape>
            </v:group>
            <v:group style="position:absolute;left:5816;top:1186;width:10;height:20" coordorigin="5816,1186" coordsize="10,20">
              <v:shape style="position:absolute;left:5816;top:1186;width:10;height:20" coordorigin="5816,1186" coordsize="10,20" path="m5816,1205l5826,1205,5826,1186,5816,1186,5816,1205xe" filled="true" fillcolor="#000000" stroked="false">
                <v:path arrowok="t"/>
                <v:fill type="solid"/>
              </v:shape>
            </v:group>
            <v:group style="position:absolute;left:5816;top:1205;width:10;height:20" coordorigin="5816,1205" coordsize="10,20">
              <v:shape style="position:absolute;left:5816;top:1205;width:10;height:20" coordorigin="5816,1205" coordsize="10,20" path="m5816,1224l5826,1224,5826,1205,5816,1205,5816,1224xe" filled="true" fillcolor="#000000" stroked="false">
                <v:path arrowok="t"/>
                <v:fill type="solid"/>
              </v:shape>
            </v:group>
            <v:group style="position:absolute;left:5816;top:1224;width:10;height:20" coordorigin="5816,1224" coordsize="10,20">
              <v:shape style="position:absolute;left:5816;top:1224;width:10;height:20" coordorigin="5816,1224" coordsize="10,20" path="m5816,1244l5826,1244,5826,1224,5816,1224,5816,1244xe" filled="true" fillcolor="#000000" stroked="false">
                <v:path arrowok="t"/>
                <v:fill type="solid"/>
              </v:shape>
            </v:group>
            <v:group style="position:absolute;left:5816;top:1244;width:10;height:20" coordorigin="5816,1244" coordsize="10,20">
              <v:shape style="position:absolute;left:5816;top:1244;width:10;height:20" coordorigin="5816,1244" coordsize="10,20" path="m5816,1263l5826,1263,5826,1244,5816,1244,5816,1263xe" filled="true" fillcolor="#000000" stroked="false">
                <v:path arrowok="t"/>
                <v:fill type="solid"/>
              </v:shape>
            </v:group>
            <v:group style="position:absolute;left:5816;top:1325;width:10;height:20" coordorigin="5816,1325" coordsize="10,20">
              <v:shape style="position:absolute;left:5816;top:1325;width:10;height:20" coordorigin="5816,1325" coordsize="10,20" path="m5816,1344l5826,1344,5826,1325,5816,1325,5816,1344xe" filled="true" fillcolor="#000000" stroked="false">
                <v:path arrowok="t"/>
                <v:fill type="solid"/>
              </v:shape>
            </v:group>
            <v:group style="position:absolute;left:5816;top:1344;width:10;height:20" coordorigin="5816,1344" coordsize="10,20">
              <v:shape style="position:absolute;left:5816;top:1344;width:10;height:20" coordorigin="5816,1344" coordsize="10,20" path="m5816,1364l5826,1364,5826,1344,5816,1344,5816,1364xe" filled="true" fillcolor="#000000" stroked="false">
                <v:path arrowok="t"/>
                <v:fill type="solid"/>
              </v:shape>
            </v:group>
            <v:group style="position:absolute;left:5816;top:1364;width:10;height:20" coordorigin="5816,1364" coordsize="10,20">
              <v:shape style="position:absolute;left:5816;top:1364;width:10;height:20" coordorigin="5816,1364" coordsize="10,20" path="m5816,1383l5826,1383,5826,1364,5816,1364,5816,1383xe" filled="true" fillcolor="#000000" stroked="false">
                <v:path arrowok="t"/>
                <v:fill type="solid"/>
              </v:shape>
            </v:group>
            <v:group style="position:absolute;left:5816;top:1383;width:10;height:20" coordorigin="5816,1383" coordsize="10,20">
              <v:shape style="position:absolute;left:5816;top:1383;width:10;height:20" coordorigin="5816,1383" coordsize="10,20" path="m5816,1402l5826,1402,5826,1383,5816,1383,5816,1402xe" filled="true" fillcolor="#000000" stroked="false">
                <v:path arrowok="t"/>
                <v:fill type="solid"/>
              </v:shape>
            </v:group>
            <v:group style="position:absolute;left:5816;top:1402;width:10;height:20" coordorigin="5816,1402" coordsize="10,20">
              <v:shape style="position:absolute;left:5816;top:1402;width:10;height:20" coordorigin="5816,1402" coordsize="10,20" path="m5816,1421l5826,1421,5826,1402,5816,1402,5816,1421xe" filled="true" fillcolor="#000000" stroked="false">
                <v:path arrowok="t"/>
                <v:fill type="solid"/>
              </v:shape>
            </v:group>
            <v:group style="position:absolute;left:5816;top:1421;width:10;height:20" coordorigin="5816,1421" coordsize="10,20">
              <v:shape style="position:absolute;left:5816;top:1421;width:10;height:20" coordorigin="5816,1421" coordsize="10,20" path="m5816,1440l5826,1440,5826,1421,5816,1421,5816,1440xe" filled="true" fillcolor="#000000" stroked="false">
                <v:path arrowok="t"/>
                <v:fill type="solid"/>
              </v:shape>
            </v:group>
            <v:group style="position:absolute;left:5816;top:1440;width:10;height:20" coordorigin="5816,1440" coordsize="10,20">
              <v:shape style="position:absolute;left:5816;top:1440;width:10;height:20" coordorigin="5816,1440" coordsize="10,20" path="m5816,1460l5826,1460,5826,1440,5816,1440,5816,1460xe" filled="true" fillcolor="#000000" stroked="false">
                <v:path arrowok="t"/>
                <v:fill type="solid"/>
              </v:shape>
            </v:group>
            <v:group style="position:absolute;left:5816;top:1460;width:10;height:20" coordorigin="5816,1460" coordsize="10,20">
              <v:shape style="position:absolute;left:5816;top:1460;width:10;height:20" coordorigin="5816,1460" coordsize="10,20" path="m5816,1479l5826,1479,5826,1460,5816,1460,5816,1479xe" filled="true" fillcolor="#000000" stroked="false">
                <v:path arrowok="t"/>
                <v:fill type="solid"/>
              </v:shape>
            </v:group>
            <v:group style="position:absolute;left:5816;top:1479;width:10;height:20" coordorigin="5816,1479" coordsize="10,20">
              <v:shape style="position:absolute;left:5816;top:1479;width:10;height:20" coordorigin="5816,1479" coordsize="10,20" path="m5816,1498l5826,1498,5826,1479,5816,1479,5816,1498xe" filled="true" fillcolor="#000000" stroked="false">
                <v:path arrowok="t"/>
                <v:fill type="solid"/>
              </v:shape>
            </v:group>
            <v:group style="position:absolute;left:5816;top:1498;width:10;height:20" coordorigin="5816,1498" coordsize="10,20">
              <v:shape style="position:absolute;left:5816;top:1498;width:10;height:20" coordorigin="5816,1498" coordsize="10,20" path="m5816,1517l5826,1517,5826,1498,5816,1498,5816,1517xe" filled="true" fillcolor="#000000" stroked="false">
                <v:path arrowok="t"/>
                <v:fill type="solid"/>
              </v:shape>
            </v:group>
            <v:group style="position:absolute;left:5816;top:1517;width:10;height:20" coordorigin="5816,1517" coordsize="10,20">
              <v:shape style="position:absolute;left:5816;top:1517;width:10;height:20" coordorigin="5816,1517" coordsize="10,20" path="m5816,1536l5826,1536,5826,1517,5816,1517,5816,1536xe" filled="true" fillcolor="#000000" stroked="false">
                <v:path arrowok="t"/>
                <v:fill type="solid"/>
              </v:shape>
            </v:group>
            <v:group style="position:absolute;left:5816;top:1536;width:10;height:20" coordorigin="5816,1536" coordsize="10,20">
              <v:shape style="position:absolute;left:5816;top:1536;width:10;height:20" coordorigin="5816,1536" coordsize="10,20" path="m5816,1556l5826,1556,5826,1536,5816,1536,5816,1556xe" filled="true" fillcolor="#000000" stroked="false">
                <v:path arrowok="t"/>
                <v:fill type="solid"/>
              </v:shape>
            </v:group>
            <v:group style="position:absolute;left:5816;top:1556;width:10;height:20" coordorigin="5816,1556" coordsize="10,20">
              <v:shape style="position:absolute;left:5816;top:1556;width:10;height:20" coordorigin="5816,1556" coordsize="10,20" path="m5816,1575l5826,1575,5826,1556,5816,1556,5816,1575xe" filled="true" fillcolor="#000000" stroked="false">
                <v:path arrowok="t"/>
                <v:fill type="solid"/>
              </v:shape>
            </v:group>
            <v:group style="position:absolute;left:5816;top:1575;width:10;height:20" coordorigin="5816,1575" coordsize="10,20">
              <v:shape style="position:absolute;left:5816;top:1575;width:10;height:20" coordorigin="5816,1575" coordsize="10,20" path="m5816,1594l5826,1594,5826,1575,5816,1575,5816,1594xe" filled="true" fillcolor="#000000" stroked="false">
                <v:path arrowok="t"/>
                <v:fill type="solid"/>
              </v:shape>
            </v:group>
            <v:group style="position:absolute;left:5816;top:1594;width:10;height:20" coordorigin="5816,1594" coordsize="10,20">
              <v:shape style="position:absolute;left:5816;top:1594;width:10;height:20" coordorigin="5816,1594" coordsize="10,20" path="m5816,1613l5826,1613,5826,1594,5816,1594,5816,1613xe" filled="true" fillcolor="#000000" stroked="false">
                <v:path arrowok="t"/>
                <v:fill type="solid"/>
              </v:shape>
            </v:group>
            <v:group style="position:absolute;left:5816;top:1613;width:10;height:20" coordorigin="5816,1613" coordsize="10,20">
              <v:shape style="position:absolute;left:5816;top:1613;width:10;height:20" coordorigin="5816,1613" coordsize="10,20" path="m5816,1632l5826,1632,5826,1613,5816,1613,5816,1632xe" filled="true" fillcolor="#000000" stroked="false">
                <v:path arrowok="t"/>
                <v:fill type="solid"/>
              </v:shape>
            </v:group>
            <v:group style="position:absolute;left:5816;top:1632;width:10;height:20" coordorigin="5816,1632" coordsize="10,20">
              <v:shape style="position:absolute;left:5816;top:1632;width:10;height:20" coordorigin="5816,1632" coordsize="10,20" path="m5816,1652l5826,1652,5826,1632,5816,1632,5816,1652xe" filled="true" fillcolor="#000000" stroked="false">
                <v:path arrowok="t"/>
                <v:fill type="solid"/>
              </v:shape>
            </v:group>
            <v:group style="position:absolute;left:5816;top:1652;width:10;height:20" coordorigin="5816,1652" coordsize="10,20">
              <v:shape style="position:absolute;left:5816;top:1652;width:10;height:20" coordorigin="5816,1652" coordsize="10,20" path="m5816,1671l5826,1671,5826,1652,5816,1652,5816,1671xe" filled="true" fillcolor="#000000" stroked="false">
                <v:path arrowok="t"/>
                <v:fill type="solid"/>
              </v:shape>
            </v:group>
            <v:group style="position:absolute;left:5816;top:1671;width:10;height:20" coordorigin="5816,1671" coordsize="10,20">
              <v:shape style="position:absolute;left:5816;top:1671;width:10;height:20" coordorigin="5816,1671" coordsize="10,20" path="m5816,1690l5826,1690,5826,1671,5816,1671,5816,1690xe" filled="true" fillcolor="#000000" stroked="false">
                <v:path arrowok="t"/>
                <v:fill type="solid"/>
              </v:shape>
            </v:group>
            <v:group style="position:absolute;left:5816;top:1690;width:10;height:20" coordorigin="5816,1690" coordsize="10,20">
              <v:shape style="position:absolute;left:5816;top:1690;width:10;height:20" coordorigin="5816,1690" coordsize="10,20" path="m5816,1709l5826,1709,5826,1690,5816,1690,5816,1709xe" filled="true" fillcolor="#000000" stroked="false">
                <v:path arrowok="t"/>
                <v:fill type="solid"/>
              </v:shape>
            </v:group>
            <v:group style="position:absolute;left:5816;top:1709;width:10;height:20" coordorigin="5816,1709" coordsize="10,20">
              <v:shape style="position:absolute;left:5816;top:1709;width:10;height:20" coordorigin="5816,1709" coordsize="10,20" path="m5816,1728l5826,1728,5826,1709,5816,1709,5816,1728xe" filled="true" fillcolor="#000000" stroked="false">
                <v:path arrowok="t"/>
                <v:fill type="solid"/>
              </v:shape>
            </v:group>
            <v:group style="position:absolute;left:5816;top:1789;width:10;height:20" coordorigin="5816,1789" coordsize="10,20">
              <v:shape style="position:absolute;left:5816;top:1789;width:10;height:20" coordorigin="5816,1789" coordsize="10,20" path="m5816,1808l5826,1808,5826,1789,5816,1789,5816,1808xe" filled="true" fillcolor="#000000" stroked="false">
                <v:path arrowok="t"/>
                <v:fill type="solid"/>
              </v:shape>
            </v:group>
            <v:group style="position:absolute;left:5816;top:1808;width:10;height:20" coordorigin="5816,1808" coordsize="10,20">
              <v:shape style="position:absolute;left:5816;top:1808;width:10;height:20" coordorigin="5816,1808" coordsize="10,20" path="m5816,1827l5826,1827,5826,1808,5816,1808,5816,1827xe" filled="true" fillcolor="#000000" stroked="false">
                <v:path arrowok="t"/>
                <v:fill type="solid"/>
              </v:shape>
            </v:group>
            <v:group style="position:absolute;left:5816;top:1827;width:10;height:20" coordorigin="5816,1827" coordsize="10,20">
              <v:shape style="position:absolute;left:5816;top:1827;width:10;height:20" coordorigin="5816,1827" coordsize="10,20" path="m5816,1847l5826,1847,5826,1827,5816,1827,5816,1847xe" filled="true" fillcolor="#000000" stroked="false">
                <v:path arrowok="t"/>
                <v:fill type="solid"/>
              </v:shape>
            </v:group>
            <v:group style="position:absolute;left:5816;top:1847;width:10;height:20" coordorigin="5816,1847" coordsize="10,20">
              <v:shape style="position:absolute;left:5816;top:1847;width:10;height:20" coordorigin="5816,1847" coordsize="10,20" path="m5816,1866l5826,1866,5826,1847,5816,1847,5816,1866xe" filled="true" fillcolor="#000000" stroked="false">
                <v:path arrowok="t"/>
                <v:fill type="solid"/>
              </v:shape>
            </v:group>
            <v:group style="position:absolute;left:5816;top:1866;width:10;height:20" coordorigin="5816,1866" coordsize="10,20">
              <v:shape style="position:absolute;left:5816;top:1866;width:10;height:20" coordorigin="5816,1866" coordsize="10,20" path="m5816,1885l5826,1885,5826,1866,5816,1866,5816,1885xe" filled="true" fillcolor="#000000" stroked="false">
                <v:path arrowok="t"/>
                <v:fill type="solid"/>
              </v:shape>
            </v:group>
            <v:group style="position:absolute;left:5816;top:1885;width:10;height:20" coordorigin="5816,1885" coordsize="10,20">
              <v:shape style="position:absolute;left:5816;top:1885;width:10;height:20" coordorigin="5816,1885" coordsize="10,20" path="m5816,1904l5826,1904,5826,1885,5816,1885,5816,1904xe" filled="true" fillcolor="#000000" stroked="false">
                <v:path arrowok="t"/>
                <v:fill type="solid"/>
              </v:shape>
            </v:group>
            <v:group style="position:absolute;left:5816;top:1904;width:10;height:20" coordorigin="5816,1904" coordsize="10,20">
              <v:shape style="position:absolute;left:5816;top:1904;width:10;height:20" coordorigin="5816,1904" coordsize="10,20" path="m5816,1923l5826,1923,5826,1904,5816,1904,5816,1923xe" filled="true" fillcolor="#000000" stroked="false">
                <v:path arrowok="t"/>
                <v:fill type="solid"/>
              </v:shape>
            </v:group>
            <v:group style="position:absolute;left:5816;top:1923;width:10;height:20" coordorigin="5816,1923" coordsize="10,20">
              <v:shape style="position:absolute;left:5816;top:1923;width:10;height:20" coordorigin="5816,1923" coordsize="10,20" path="m5816,1943l5826,1943,5826,1923,5816,1923,5816,1943xe" filled="true" fillcolor="#000000" stroked="false">
                <v:path arrowok="t"/>
                <v:fill type="solid"/>
              </v:shape>
            </v:group>
            <v:group style="position:absolute;left:5816;top:1943;width:10;height:20" coordorigin="5816,1943" coordsize="10,20">
              <v:shape style="position:absolute;left:5816;top:1943;width:10;height:20" coordorigin="5816,1943" coordsize="10,20" path="m5816,1962l5826,1962,5826,1943,5816,1943,5816,1962xe" filled="true" fillcolor="#000000" stroked="false">
                <v:path arrowok="t"/>
                <v:fill type="solid"/>
              </v:shape>
            </v:group>
            <v:group style="position:absolute;left:5816;top:1962;width:10;height:20" coordorigin="5816,1962" coordsize="10,20">
              <v:shape style="position:absolute;left:5816;top:1962;width:10;height:20" coordorigin="5816,1962" coordsize="10,20" path="m5816,1981l5826,1981,5826,1962,5816,1962,5816,1981xe" filled="true" fillcolor="#000000" stroked="false">
                <v:path arrowok="t"/>
                <v:fill type="solid"/>
              </v:shape>
            </v:group>
            <v:group style="position:absolute;left:5816;top:1981;width:10;height:20" coordorigin="5816,1981" coordsize="10,20">
              <v:shape style="position:absolute;left:5816;top:1981;width:10;height:20" coordorigin="5816,1981" coordsize="10,20" path="m5816,2000l5826,2000,5826,1981,5816,1981,5816,2000xe" filled="true" fillcolor="#000000" stroked="false">
                <v:path arrowok="t"/>
                <v:fill type="solid"/>
              </v:shape>
            </v:group>
            <v:group style="position:absolute;left:5816;top:2000;width:10;height:20" coordorigin="5816,2000" coordsize="10,20">
              <v:shape style="position:absolute;left:5816;top:2000;width:10;height:20" coordorigin="5816,2000" coordsize="10,20" path="m5816,2019l5826,2019,5826,2000,5816,2000,5816,2019xe" filled="true" fillcolor="#000000" stroked="false">
                <v:path arrowok="t"/>
                <v:fill type="solid"/>
              </v:shape>
            </v:group>
            <v:group style="position:absolute;left:5816;top:2019;width:10;height:20" coordorigin="5816,2019" coordsize="10,20">
              <v:shape style="position:absolute;left:5816;top:2019;width:10;height:20" coordorigin="5816,2019" coordsize="10,20" path="m5816,2039l5826,2039,5826,2019,5816,2019,5816,2039xe" filled="true" fillcolor="#000000" stroked="false">
                <v:path arrowok="t"/>
                <v:fill type="solid"/>
              </v:shape>
            </v:group>
            <v:group style="position:absolute;left:5816;top:2039;width:10;height:20" coordorigin="5816,2039" coordsize="10,20">
              <v:shape style="position:absolute;left:5816;top:2039;width:10;height:20" coordorigin="5816,2039" coordsize="10,20" path="m5816,2058l5826,2058,5826,2039,5816,2039,5816,2058xe" filled="true" fillcolor="#000000" stroked="false">
                <v:path arrowok="t"/>
                <v:fill type="solid"/>
              </v:shape>
            </v:group>
            <v:group style="position:absolute;left:5816;top:2058;width:10;height:20" coordorigin="5816,2058" coordsize="10,20">
              <v:shape style="position:absolute;left:5816;top:2058;width:10;height:20" coordorigin="5816,2058" coordsize="10,20" path="m5816,2077l5826,2077,5826,2058,5816,2058,5816,2077xe" filled="true" fillcolor="#000000" stroked="false">
                <v:path arrowok="t"/>
                <v:fill type="solid"/>
              </v:shape>
            </v:group>
            <v:group style="position:absolute;left:5816;top:2077;width:10;height:20" coordorigin="5816,2077" coordsize="10,20">
              <v:shape style="position:absolute;left:5816;top:2077;width:10;height:20" coordorigin="5816,2077" coordsize="10,20" path="m5816,2096l5826,2096,5826,2077,5816,2077,5816,2096xe" filled="true" fillcolor="#000000" stroked="false">
                <v:path arrowok="t"/>
                <v:fill type="solid"/>
              </v:shape>
            </v:group>
            <v:group style="position:absolute;left:5816;top:2096;width:10;height:20" coordorigin="5816,2096" coordsize="10,20">
              <v:shape style="position:absolute;left:5816;top:2096;width:10;height:20" coordorigin="5816,2096" coordsize="10,20" path="m5816,2115l5826,2115,5826,2096,5816,2096,5816,2115xe" filled="true" fillcolor="#000000" stroked="false">
                <v:path arrowok="t"/>
                <v:fill type="solid"/>
              </v:shape>
            </v:group>
            <v:group style="position:absolute;left:5816;top:2115;width:10;height:20" coordorigin="5816,2115" coordsize="10,20">
              <v:shape style="position:absolute;left:5816;top:2115;width:10;height:20" coordorigin="5816,2115" coordsize="10,20" path="m5816,2135l5826,2135,5826,2115,5816,2115,5816,2135xe" filled="true" fillcolor="#000000" stroked="false">
                <v:path arrowok="t"/>
                <v:fill type="solid"/>
              </v:shape>
            </v:group>
            <v:group style="position:absolute;left:5816;top:2135;width:10;height:20" coordorigin="5816,2135" coordsize="10,20">
              <v:shape style="position:absolute;left:5816;top:2135;width:10;height:20" coordorigin="5816,2135" coordsize="10,20" path="m5816,2154l5826,2154,5826,2135,5816,2135,5816,2154xe" filled="true" fillcolor="#000000" stroked="false">
                <v:path arrowok="t"/>
                <v:fill type="solid"/>
              </v:shape>
            </v:group>
            <v:group style="position:absolute;left:5816;top:2154;width:10;height:20" coordorigin="5816,2154" coordsize="10,20">
              <v:shape style="position:absolute;left:5816;top:2154;width:10;height:20" coordorigin="5816,2154" coordsize="10,20" path="m5816,2173l5826,2173,5826,2154,5816,2154,5816,2173xe" filled="true" fillcolor="#000000" stroked="false">
                <v:path arrowok="t"/>
                <v:fill type="solid"/>
              </v:shape>
            </v:group>
            <v:group style="position:absolute;left:5816;top:2173;width:10;height:20" coordorigin="5816,2173" coordsize="10,20">
              <v:shape style="position:absolute;left:5816;top:2173;width:10;height:20" coordorigin="5816,2173" coordsize="10,20" path="m5816,2192l5826,2192,5826,2173,5816,2173,5816,2192xe" filled="true" fillcolor="#000000" stroked="false">
                <v:path arrowok="t"/>
                <v:fill type="solid"/>
              </v:shape>
            </v:group>
            <v:group style="position:absolute;left:5816;top:2255;width:10;height:20" coordorigin="5816,2255" coordsize="10,20">
              <v:shape style="position:absolute;left:5816;top:2255;width:10;height:20" coordorigin="5816,2255" coordsize="10,20" path="m5816,2274l5826,2274,5826,2255,5816,2255,5816,2274xe" filled="true" fillcolor="#000000" stroked="false">
                <v:path arrowok="t"/>
                <v:fill type="solid"/>
              </v:shape>
            </v:group>
            <v:group style="position:absolute;left:5816;top:2274;width:10;height:20" coordorigin="5816,2274" coordsize="10,20">
              <v:shape style="position:absolute;left:5816;top:2274;width:10;height:20" coordorigin="5816,2274" coordsize="10,20" path="m5816,2293l5826,2293,5826,2274,5816,2274,5816,2293xe" filled="true" fillcolor="#000000" stroked="false">
                <v:path arrowok="t"/>
                <v:fill type="solid"/>
              </v:shape>
            </v:group>
            <v:group style="position:absolute;left:5816;top:2293;width:10;height:20" coordorigin="5816,2293" coordsize="10,20">
              <v:shape style="position:absolute;left:5816;top:2293;width:10;height:20" coordorigin="5816,2293" coordsize="10,20" path="m5816,2312l5826,2312,5826,2293,5816,2293,5816,2312xe" filled="true" fillcolor="#000000" stroked="false">
                <v:path arrowok="t"/>
                <v:fill type="solid"/>
              </v:shape>
            </v:group>
            <v:group style="position:absolute;left:5816;top:2312;width:10;height:20" coordorigin="5816,2312" coordsize="10,20">
              <v:shape style="position:absolute;left:5816;top:2312;width:10;height:20" coordorigin="5816,2312" coordsize="10,20" path="m5816,2331l5826,2331,5826,2312,5816,2312,5816,2331xe" filled="true" fillcolor="#000000" stroked="false">
                <v:path arrowok="t"/>
                <v:fill type="solid"/>
              </v:shape>
            </v:group>
            <v:group style="position:absolute;left:5816;top:2331;width:10;height:20" coordorigin="5816,2331" coordsize="10,20">
              <v:shape style="position:absolute;left:5816;top:2331;width:10;height:20" coordorigin="5816,2331" coordsize="10,20" path="m5816,2351l5826,2351,5826,2331,5816,2331,5816,2351xe" filled="true" fillcolor="#000000" stroked="false">
                <v:path arrowok="t"/>
                <v:fill type="solid"/>
              </v:shape>
            </v:group>
            <v:group style="position:absolute;left:5816;top:2351;width:10;height:20" coordorigin="5816,2351" coordsize="10,20">
              <v:shape style="position:absolute;left:5816;top:2351;width:10;height:20" coordorigin="5816,2351" coordsize="10,20" path="m5816,2370l5826,2370,5826,2351,5816,2351,5816,2370xe" filled="true" fillcolor="#000000" stroked="false">
                <v:path arrowok="t"/>
                <v:fill type="solid"/>
              </v:shape>
            </v:group>
            <v:group style="position:absolute;left:5816;top:2370;width:10;height:20" coordorigin="5816,2370" coordsize="10,20">
              <v:shape style="position:absolute;left:5816;top:2370;width:10;height:20" coordorigin="5816,2370" coordsize="10,20" path="m5816,2389l5826,2389,5826,2370,5816,2370,5816,2389xe" filled="true" fillcolor="#000000" stroked="false">
                <v:path arrowok="t"/>
                <v:fill type="solid"/>
              </v:shape>
            </v:group>
            <v:group style="position:absolute;left:5816;top:2389;width:10;height:20" coordorigin="5816,2389" coordsize="10,20">
              <v:shape style="position:absolute;left:5816;top:2389;width:10;height:20" coordorigin="5816,2389" coordsize="10,20" path="m5816,2408l5826,2408,5826,2389,5816,2389,5816,2408xe" filled="true" fillcolor="#000000" stroked="false">
                <v:path arrowok="t"/>
                <v:fill type="solid"/>
              </v:shape>
            </v:group>
            <v:group style="position:absolute;left:5816;top:2408;width:10;height:20" coordorigin="5816,2408" coordsize="10,20">
              <v:shape style="position:absolute;left:5816;top:2408;width:10;height:20" coordorigin="5816,2408" coordsize="10,20" path="m5816,2427l5826,2427,5826,2408,5816,2408,5816,2427xe" filled="true" fillcolor="#000000" stroked="false">
                <v:path arrowok="t"/>
                <v:fill type="solid"/>
              </v:shape>
            </v:group>
            <v:group style="position:absolute;left:5816;top:2427;width:10;height:20" coordorigin="5816,2427" coordsize="10,20">
              <v:shape style="position:absolute;left:5816;top:2427;width:10;height:20" coordorigin="5816,2427" coordsize="10,20" path="m5816,2447l5826,2447,5826,2427,5816,2427,5816,2447xe" filled="true" fillcolor="#000000" stroked="false">
                <v:path arrowok="t"/>
                <v:fill type="solid"/>
              </v:shape>
            </v:group>
            <v:group style="position:absolute;left:5816;top:2447;width:10;height:20" coordorigin="5816,2447" coordsize="10,20">
              <v:shape style="position:absolute;left:5816;top:2447;width:10;height:20" coordorigin="5816,2447" coordsize="10,20" path="m5816,2466l5826,2466,5826,2447,5816,2447,5816,2466xe" filled="true" fillcolor="#000000" stroked="false">
                <v:path arrowok="t"/>
                <v:fill type="solid"/>
              </v:shape>
            </v:group>
            <v:group style="position:absolute;left:5816;top:2466;width:10;height:20" coordorigin="5816,2466" coordsize="10,20">
              <v:shape style="position:absolute;left:5816;top:2466;width:10;height:20" coordorigin="5816,2466" coordsize="10,20" path="m5816,2485l5826,2485,5826,2466,5816,2466,5816,2485xe" filled="true" fillcolor="#000000" stroked="false">
                <v:path arrowok="t"/>
                <v:fill type="solid"/>
              </v:shape>
            </v:group>
            <v:group style="position:absolute;left:5816;top:2485;width:10;height:20" coordorigin="5816,2485" coordsize="10,20">
              <v:shape style="position:absolute;left:5816;top:2485;width:10;height:20" coordorigin="5816,2485" coordsize="10,20" path="m5816,2504l5826,2504,5826,2485,5816,2485,5816,2504xe" filled="true" fillcolor="#000000" stroked="false">
                <v:path arrowok="t"/>
                <v:fill type="solid"/>
              </v:shape>
            </v:group>
            <v:group style="position:absolute;left:5816;top:2504;width:10;height:20" coordorigin="5816,2504" coordsize="10,20">
              <v:shape style="position:absolute;left:5816;top:2504;width:10;height:20" coordorigin="5816,2504" coordsize="10,20" path="m5816,2523l5826,2523,5826,2504,5816,2504,5816,2523xe" filled="true" fillcolor="#000000" stroked="false">
                <v:path arrowok="t"/>
                <v:fill type="solid"/>
              </v:shape>
            </v:group>
            <v:group style="position:absolute;left:5816;top:2523;width:10;height:20" coordorigin="5816,2523" coordsize="10,20">
              <v:shape style="position:absolute;left:5816;top:2523;width:10;height:20" coordorigin="5816,2523" coordsize="10,20" path="m5816,2543l5826,2543,5826,2523,5816,2523,5816,2543xe" filled="true" fillcolor="#000000" stroked="false">
                <v:path arrowok="t"/>
                <v:fill type="solid"/>
              </v:shape>
            </v:group>
            <v:group style="position:absolute;left:5816;top:2543;width:10;height:20" coordorigin="5816,2543" coordsize="10,20">
              <v:shape style="position:absolute;left:5816;top:2543;width:10;height:20" coordorigin="5816,2543" coordsize="10,20" path="m5816,2562l5826,2562,5826,2543,5816,2543,5816,2562xe" filled="true" fillcolor="#000000" stroked="false">
                <v:path arrowok="t"/>
                <v:fill type="solid"/>
              </v:shape>
            </v:group>
            <v:group style="position:absolute;left:5816;top:2562;width:10;height:20" coordorigin="5816,2562" coordsize="10,20">
              <v:shape style="position:absolute;left:5816;top:2562;width:10;height:20" coordorigin="5816,2562" coordsize="10,20" path="m5816,2581l5826,2581,5826,2562,5816,2562,5816,2581xe" filled="true" fillcolor="#000000" stroked="false">
                <v:path arrowok="t"/>
                <v:fill type="solid"/>
              </v:shape>
            </v:group>
            <v:group style="position:absolute;left:5816;top:2581;width:10;height:20" coordorigin="5816,2581" coordsize="10,20">
              <v:shape style="position:absolute;left:5816;top:2581;width:10;height:20" coordorigin="5816,2581" coordsize="10,20" path="m5816,2600l5826,2600,5826,2581,5816,2581,5816,2600xe" filled="true" fillcolor="#000000" stroked="false">
                <v:path arrowok="t"/>
                <v:fill type="solid"/>
              </v:shape>
            </v:group>
            <v:group style="position:absolute;left:5816;top:2600;width:10;height:20" coordorigin="5816,2600" coordsize="10,20">
              <v:shape style="position:absolute;left:5816;top:2600;width:10;height:20" coordorigin="5816,2600" coordsize="10,20" path="m5816,2619l5826,2619,5826,2600,5816,2600,5816,2619xe" filled="true" fillcolor="#000000" stroked="false">
                <v:path arrowok="t"/>
                <v:fill type="solid"/>
              </v:shape>
            </v:group>
            <v:group style="position:absolute;left:5816;top:2619;width:10;height:20" coordorigin="5816,2619" coordsize="10,20">
              <v:shape style="position:absolute;left:5816;top:2619;width:10;height:20" coordorigin="5816,2619" coordsize="10,20" path="m5816,2639l5826,2639,5826,2619,5816,2619,5816,2639xe" filled="true" fillcolor="#000000" stroked="false">
                <v:path arrowok="t"/>
                <v:fill type="solid"/>
              </v:shape>
            </v:group>
            <v:group style="position:absolute;left:5816;top:2639;width:10;height:20" coordorigin="5816,2639" coordsize="10,20">
              <v:shape style="position:absolute;left:5816;top:2639;width:10;height:20" coordorigin="5816,2639" coordsize="10,20" path="m5816,2658l5826,2658,5826,2639,5816,2639,5816,2658xe" filled="true" fillcolor="#000000" stroked="false">
                <v:path arrowok="t"/>
                <v:fill type="solid"/>
              </v:shape>
            </v:group>
            <v:group style="position:absolute;left:5816;top:2658;width:10;height:20" coordorigin="5816,2658" coordsize="10,20">
              <v:shape style="position:absolute;left:5816;top:2658;width:10;height:20" coordorigin="5816,2658" coordsize="10,20" path="m5816,2677l5826,2677,5826,2658,5816,2658,5816,2677xe" filled="true" fillcolor="#000000" stroked="false">
                <v:path arrowok="t"/>
                <v:fill type="solid"/>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引起暂时性差异的资产或负债项目对应的暂时性差异</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92" w:type="dxa"/>
        <w:tblLayout w:type="fixed"/>
        <w:tblCellMar>
          <w:top w:w="0" w:type="dxa"/>
          <w:left w:w="0" w:type="dxa"/>
          <w:bottom w:w="0" w:type="dxa"/>
          <w:right w:w="0" w:type="dxa"/>
        </w:tblCellMar>
        <w:tblLook w:val="01E0"/>
      </w:tblPr>
      <w:tblGrid>
        <w:gridCol w:w="4981"/>
        <w:gridCol w:w="3922"/>
      </w:tblGrid>
      <w:tr>
        <w:trPr>
          <w:trHeight w:val="475" w:hRule="exact"/>
        </w:trPr>
        <w:tc>
          <w:tcPr>
            <w:tcW w:w="4981" w:type="dxa"/>
            <w:tcBorders>
              <w:top w:val="single" w:sz="12" w:space="0" w:color="000000"/>
              <w:left w:val="nil" w:sz="6" w:space="0" w:color="auto"/>
              <w:bottom w:val="single" w:sz="8" w:space="0" w:color="000000"/>
              <w:right w:val="nil" w:sz="6" w:space="0" w:color="auto"/>
            </w:tcBorders>
          </w:tcPr>
          <w:p>
            <w:pPr>
              <w:pStyle w:val="TableParagraph"/>
              <w:tabs>
                <w:tab w:pos="542" w:val="left" w:leader="none"/>
              </w:tabs>
              <w:spacing w:line="240" w:lineRule="auto" w:before="82"/>
              <w:ind w:right="255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922" w:type="dxa"/>
            <w:tcBorders>
              <w:top w:val="single" w:sz="12" w:space="0" w:color="000000"/>
              <w:left w:val="nil" w:sz="6" w:space="0" w:color="auto"/>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66" w:hRule="exact"/>
        </w:trPr>
        <w:tc>
          <w:tcPr>
            <w:tcW w:w="498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）资产减值准备</w:t>
            </w:r>
          </w:p>
        </w:tc>
        <w:tc>
          <w:tcPr>
            <w:tcW w:w="3922"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5,217,501.53</w:t>
            </w:r>
          </w:p>
        </w:tc>
      </w:tr>
      <w:tr>
        <w:trPr>
          <w:trHeight w:val="464" w:hRule="exact"/>
        </w:trPr>
        <w:tc>
          <w:tcPr>
            <w:tcW w:w="498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）递延收益</w:t>
            </w:r>
          </w:p>
        </w:tc>
        <w:tc>
          <w:tcPr>
            <w:tcW w:w="3922"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66" w:hRule="exact"/>
        </w:trPr>
        <w:tc>
          <w:tcPr>
            <w:tcW w:w="498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3922"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6,332,946.79</w:t>
            </w:r>
          </w:p>
        </w:tc>
      </w:tr>
      <w:tr>
        <w:trPr>
          <w:trHeight w:val="475" w:hRule="exact"/>
        </w:trPr>
        <w:tc>
          <w:tcPr>
            <w:tcW w:w="4981" w:type="dxa"/>
            <w:tcBorders>
              <w:top w:val="single" w:sz="8"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75"/>
              <w:ind w:right="255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9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12,150,448.32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36"/>
        <w:ind w:left="1786" w:right="3524" w:firstLine="0"/>
        <w:jc w:val="left"/>
        <w:rPr>
          <w:rFonts w:ascii="宋体" w:hAnsi="宋体" w:cs="宋体" w:eastAsia="宋体" w:hint="default"/>
          <w:sz w:val="21"/>
          <w:szCs w:val="21"/>
        </w:rPr>
      </w:pPr>
      <w:r>
        <w:rPr/>
        <w:pict>
          <v:shape style="position:absolute;margin-left:167.899994pt;margin-top:20.543676pt;width:.48pt;height:.12pt;mso-position-horizontal-relative:page;mso-position-vertical-relative:paragraph;z-index:-689968" type="#_x0000_t75" stroked="false">
            <v:imagedata r:id="rId347" o:title=""/>
          </v:shape>
        </w:pict>
      </w:r>
      <w:r>
        <w:rPr/>
        <w:pict>
          <v:shape style="position:absolute;margin-left:242.089996pt;margin-top:20.543676pt;width:.48pt;height:.12pt;mso-position-horizontal-relative:page;mso-position-vertical-relative:paragraph;z-index:-689944" type="#_x0000_t75" stroked="false">
            <v:imagedata r:id="rId347" o:title=""/>
          </v:shape>
        </w:pict>
      </w:r>
      <w:r>
        <w:rPr/>
        <w:pict>
          <v:shape style="position:absolute;margin-left:316.269989pt;margin-top:20.543676pt;width:.48001pt;height:.12pt;mso-position-horizontal-relative:page;mso-position-vertical-relative:paragraph;z-index:-689920" type="#_x0000_t75" stroked="false">
            <v:imagedata r:id="rId347" o:title=""/>
          </v:shape>
        </w:pict>
      </w:r>
      <w:r>
        <w:rPr/>
        <w:pict>
          <v:shape style="position:absolute;margin-left:455.140015pt;margin-top:20.543676pt;width:.48001pt;height:.12pt;mso-position-horizontal-relative:page;mso-position-vertical-relative:paragraph;z-index:-689896" type="#_x0000_t75" stroked="false">
            <v:imagedata r:id="rId347" o:title=""/>
          </v:shape>
        </w:pict>
      </w:r>
      <w:r>
        <w:rPr/>
        <w:pict>
          <v:shape style="position:absolute;margin-left:316.75pt;margin-top:43.339695pt;width:138.395756pt;height:.48pt;mso-position-horizontal-relative:page;mso-position-vertical-relative:paragraph;z-index:-689872" type="#_x0000_t75" stroked="false">
            <v:imagedata r:id="rId348" o:title=""/>
          </v:shape>
        </w:pict>
      </w: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r>
      <w:r>
        <w:rPr>
          <w:rFonts w:ascii="宋体" w:hAnsi="宋体" w:cs="宋体" w:eastAsia="宋体" w:hint="default"/>
          <w:b/>
          <w:bCs/>
          <w:spacing w:val="31"/>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1670"/>
        <w:gridCol w:w="1484"/>
        <w:gridCol w:w="1484"/>
        <w:gridCol w:w="1397"/>
        <w:gridCol w:w="1381"/>
        <w:gridCol w:w="1488"/>
      </w:tblGrid>
      <w:tr>
        <w:trPr>
          <w:trHeight w:val="470" w:hRule="exact"/>
        </w:trPr>
        <w:tc>
          <w:tcPr>
            <w:tcW w:w="1670"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tabs>
                <w:tab w:pos="957" w:val="left" w:leader="none"/>
              </w:tabs>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84"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84"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77"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29"/>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88" w:type="dxa"/>
            <w:vMerge w:val="restart"/>
            <w:tcBorders>
              <w:top w:val="single" w:sz="12"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0" w:hRule="exact"/>
        </w:trPr>
        <w:tc>
          <w:tcPr>
            <w:tcW w:w="1670" w:type="dxa"/>
            <w:vMerge/>
            <w:tcBorders>
              <w:left w:val="nil" w:sz="6" w:space="0" w:color="auto"/>
              <w:bottom w:val="single" w:sz="12" w:space="0" w:color="000000"/>
              <w:right w:val="single" w:sz="4" w:space="0" w:color="000000"/>
            </w:tcBorders>
          </w:tcPr>
          <w:p>
            <w:pPr/>
          </w:p>
        </w:tc>
        <w:tc>
          <w:tcPr>
            <w:tcW w:w="1484" w:type="dxa"/>
            <w:vMerge/>
            <w:tcBorders>
              <w:left w:val="single" w:sz="4" w:space="0" w:color="000000"/>
              <w:bottom w:val="single" w:sz="12" w:space="0" w:color="000000"/>
              <w:right w:val="single" w:sz="4" w:space="0" w:color="000000"/>
            </w:tcBorders>
          </w:tcPr>
          <w:p>
            <w:pPr/>
          </w:p>
        </w:tc>
        <w:tc>
          <w:tcPr>
            <w:tcW w:w="1484" w:type="dxa"/>
            <w:vMerge/>
            <w:tcBorders>
              <w:left w:val="single" w:sz="4" w:space="0" w:color="000000"/>
              <w:bottom w:val="single" w:sz="12" w:space="0" w:color="000000"/>
              <w:right w:val="single" w:sz="4" w:space="0" w:color="000000"/>
            </w:tcBorders>
          </w:tcPr>
          <w:p>
            <w:pPr/>
          </w:p>
        </w:tc>
        <w:tc>
          <w:tcPr>
            <w:tcW w:w="13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9"/>
              <w:ind w:left="45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1"/>
                <w:sz w:val="18"/>
                <w:szCs w:val="18"/>
              </w:rPr>
              <w:t> </w:t>
            </w:r>
            <w:r>
              <w:rPr>
                <w:rFonts w:ascii="宋体" w:hAnsi="宋体" w:cs="宋体" w:eastAsia="宋体" w:hint="default"/>
                <w:sz w:val="18"/>
                <w:szCs w:val="18"/>
              </w:rPr>
              <w:t>回</w:t>
            </w:r>
          </w:p>
        </w:tc>
        <w:tc>
          <w:tcPr>
            <w:tcW w:w="13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9"/>
              <w:ind w:left="44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pacing w:val="1"/>
                <w:sz w:val="18"/>
                <w:szCs w:val="18"/>
              </w:rPr>
              <w:t> </w:t>
            </w:r>
            <w:r>
              <w:rPr>
                <w:rFonts w:ascii="宋体" w:hAnsi="宋体" w:cs="宋体" w:eastAsia="宋体" w:hint="default"/>
                <w:sz w:val="18"/>
                <w:szCs w:val="18"/>
              </w:rPr>
              <w:t>销</w:t>
            </w:r>
          </w:p>
        </w:tc>
        <w:tc>
          <w:tcPr>
            <w:tcW w:w="1488" w:type="dxa"/>
            <w:vMerge/>
            <w:tcBorders>
              <w:left w:val="single" w:sz="4" w:space="0" w:color="000000"/>
              <w:bottom w:val="single" w:sz="12" w:space="0" w:color="000000"/>
              <w:right w:val="nil" w:sz="6" w:space="0" w:color="auto"/>
            </w:tcBorders>
          </w:tcPr>
          <w:p>
            <w:pPr/>
          </w:p>
        </w:tc>
      </w:tr>
    </w:tbl>
    <w:p>
      <w:pPr>
        <w:spacing w:after="0"/>
        <w:sectPr>
          <w:pgSz w:w="11910" w:h="16840"/>
          <w:pgMar w:header="0" w:footer="980" w:top="1060" w:bottom="1160" w:left="0" w:right="0"/>
        </w:sectPr>
      </w:pPr>
    </w:p>
    <w:p>
      <w:pPr>
        <w:spacing w:line="240" w:lineRule="auto" w:before="6"/>
        <w:rPr>
          <w:rFonts w:ascii="宋体" w:hAnsi="宋体" w:cs="宋体" w:eastAsia="宋体" w:hint="default"/>
          <w:b/>
          <w:bCs/>
          <w:sz w:val="28"/>
          <w:szCs w:val="28"/>
        </w:rPr>
      </w:pPr>
      <w:r>
        <w:rPr/>
        <w:pict>
          <v:shape style="position:absolute;margin-left:167.899994pt;margin-top:73.439980pt;width:.48pt;height:.12pt;mso-position-horizontal-relative:page;mso-position-vertical-relative:page;z-index:-689848" type="#_x0000_t75" stroked="false">
            <v:imagedata r:id="rId347" o:title=""/>
          </v:shape>
        </w:pict>
      </w:r>
      <w:r>
        <w:rPr/>
        <w:pict>
          <v:shape style="position:absolute;margin-left:242.089996pt;margin-top:73.439980pt;width:.48pt;height:.12pt;mso-position-horizontal-relative:page;mso-position-vertical-relative:page;z-index:-689824" type="#_x0000_t75" stroked="false">
            <v:imagedata r:id="rId347" o:title=""/>
          </v:shape>
        </w:pict>
      </w:r>
      <w:r>
        <w:rPr/>
        <w:pict>
          <v:shape style="position:absolute;margin-left:316.269989pt;margin-top:73.439980pt;width:.48001pt;height:.12pt;mso-position-horizontal-relative:page;mso-position-vertical-relative:page;z-index:-689800" type="#_x0000_t75" stroked="false">
            <v:imagedata r:id="rId347" o:title=""/>
          </v:shape>
        </w:pict>
      </w:r>
      <w:r>
        <w:rPr/>
        <w:pict>
          <v:shape style="position:absolute;margin-left:386.109985pt;margin-top:73.439980pt;width:.48001pt;height:.12pt;mso-position-horizontal-relative:page;mso-position-vertical-relative:page;z-index:-689776" type="#_x0000_t75" stroked="false">
            <v:imagedata r:id="rId347" o:title=""/>
          </v:shape>
        </w:pict>
      </w:r>
      <w:r>
        <w:rPr/>
        <w:pict>
          <v:shape style="position:absolute;margin-left:455.140015pt;margin-top:73.439980pt;width:.48001pt;height:.12pt;mso-position-horizontal-relative:page;mso-position-vertical-relative:page;z-index:-689752" type="#_x0000_t75" stroked="false">
            <v:imagedata r:id="rId347" o:title=""/>
          </v:shape>
        </w:pict>
      </w:r>
    </w:p>
    <w:tbl>
      <w:tblPr>
        <w:tblW w:w="0" w:type="auto"/>
        <w:jc w:val="left"/>
        <w:tblInd w:w="1678" w:type="dxa"/>
        <w:tblLayout w:type="fixed"/>
        <w:tblCellMar>
          <w:top w:w="0" w:type="dxa"/>
          <w:left w:w="0" w:type="dxa"/>
          <w:bottom w:w="0" w:type="dxa"/>
          <w:right w:w="0" w:type="dxa"/>
        </w:tblCellMar>
        <w:tblLook w:val="01E0"/>
      </w:tblPr>
      <w:tblGrid>
        <w:gridCol w:w="1685"/>
        <w:gridCol w:w="1484"/>
        <w:gridCol w:w="1484"/>
        <w:gridCol w:w="1397"/>
        <w:gridCol w:w="1381"/>
        <w:gridCol w:w="1488"/>
      </w:tblGrid>
      <w:tr>
        <w:trPr>
          <w:trHeight w:val="479" w:hRule="exact"/>
        </w:trPr>
        <w:tc>
          <w:tcPr>
            <w:tcW w:w="1685"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pacing w:val="-1"/>
                <w:sz w:val="18"/>
              </w:rPr>
              <w:t>3,637,709.44</w:t>
            </w:r>
          </w:p>
        </w:tc>
        <w:tc>
          <w:tcPr>
            <w:tcW w:w="14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spacing w:val="-1"/>
                <w:sz w:val="18"/>
              </w:rPr>
              <w:t>-1,382,782.56</w:t>
            </w:r>
          </w:p>
        </w:tc>
        <w:tc>
          <w:tcPr>
            <w:tcW w:w="1397"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tc>
        <w:tc>
          <w:tcPr>
            <w:tcW w:w="138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spacing w:val="-1"/>
                <w:sz w:val="18"/>
              </w:rPr>
              <w:t>24,036.85</w:t>
            </w:r>
          </w:p>
        </w:tc>
        <w:tc>
          <w:tcPr>
            <w:tcW w:w="1488" w:type="dxa"/>
            <w:tcBorders>
              <w:top w:val="single" w:sz="12" w:space="0" w:color="000000"/>
              <w:left w:val="single" w:sz="4" w:space="0" w:color="000000"/>
              <w:bottom w:val="nil" w:sz="6" w:space="0" w:color="auto"/>
              <w:right w:val="nil" w:sz="6" w:space="0" w:color="auto"/>
            </w:tcBorders>
          </w:tcPr>
          <w:p>
            <w:pPr>
              <w:pStyle w:val="TableParagraph"/>
              <w:spacing w:line="240" w:lineRule="auto" w:before="124"/>
              <w:ind w:right="55"/>
              <w:jc w:val="right"/>
              <w:rPr>
                <w:rFonts w:ascii="Times New Roman" w:hAnsi="Times New Roman" w:cs="Times New Roman" w:eastAsia="Times New Roman" w:hint="default"/>
                <w:sz w:val="18"/>
                <w:szCs w:val="18"/>
              </w:rPr>
            </w:pPr>
            <w:r>
              <w:rPr>
                <w:rFonts w:ascii="Times New Roman"/>
                <w:spacing w:val="-1"/>
                <w:sz w:val="18"/>
              </w:rPr>
              <w:t>2,230,890.03</w:t>
            </w:r>
          </w:p>
        </w:tc>
      </w:tr>
      <w:tr>
        <w:trPr>
          <w:trHeight w:val="463" w:hRule="exact"/>
        </w:trPr>
        <w:tc>
          <w:tcPr>
            <w:tcW w:w="1685"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pacing w:val="-1"/>
                <w:sz w:val="18"/>
              </w:rPr>
              <w:t>3,493,310.76</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pacing w:val="-1"/>
                <w:sz w:val="18"/>
              </w:rPr>
              <w:t>448,619.01</w:t>
            </w:r>
          </w:p>
        </w:tc>
        <w:tc>
          <w:tcPr>
            <w:tcW w:w="1397" w:type="dxa"/>
            <w:vMerge/>
            <w:tcBorders>
              <w:left w:val="single" w:sz="4" w:space="0" w:color="000000"/>
              <w:right w:val="single" w:sz="4" w:space="0" w:color="000000"/>
            </w:tcBorders>
          </w:tcPr>
          <w:p>
            <w:pPr/>
          </w:p>
        </w:tc>
        <w:tc>
          <w:tcPr>
            <w:tcW w:w="1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1"/>
              <w:jc w:val="right"/>
              <w:rPr>
                <w:rFonts w:ascii="Times New Roman" w:hAnsi="Times New Roman" w:cs="Times New Roman" w:eastAsia="Times New Roman" w:hint="default"/>
                <w:sz w:val="18"/>
                <w:szCs w:val="18"/>
              </w:rPr>
            </w:pPr>
            <w:r>
              <w:rPr>
                <w:rFonts w:ascii="Times New Roman"/>
                <w:spacing w:val="-1"/>
                <w:sz w:val="18"/>
              </w:rPr>
              <w:t>3,493,310.76</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55"/>
              <w:jc w:val="right"/>
              <w:rPr>
                <w:rFonts w:ascii="Times New Roman" w:hAnsi="Times New Roman" w:cs="Times New Roman" w:eastAsia="Times New Roman" w:hint="default"/>
                <w:sz w:val="18"/>
                <w:szCs w:val="18"/>
              </w:rPr>
            </w:pPr>
            <w:r>
              <w:rPr>
                <w:rFonts w:ascii="Times New Roman"/>
                <w:spacing w:val="-1"/>
                <w:sz w:val="18"/>
              </w:rPr>
              <w:t>448,619.01</w:t>
            </w:r>
          </w:p>
        </w:tc>
      </w:tr>
      <w:tr>
        <w:trPr>
          <w:trHeight w:val="366" w:hRule="exact"/>
        </w:trPr>
        <w:tc>
          <w:tcPr>
            <w:tcW w:w="1685"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3"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pacing w:val="-1"/>
                <w:sz w:val="18"/>
              </w:rPr>
              <w:t>3,945,981.53</w:t>
            </w:r>
          </w:p>
        </w:tc>
        <w:tc>
          <w:tcPr>
            <w:tcW w:w="1484" w:type="dxa"/>
            <w:tcBorders>
              <w:top w:val="nil" w:sz="6" w:space="0" w:color="auto"/>
              <w:left w:val="single" w:sz="4" w:space="0" w:color="000000"/>
              <w:bottom w:val="nil" w:sz="6" w:space="0" w:color="auto"/>
              <w:right w:val="single" w:sz="4" w:space="0" w:color="000000"/>
            </w:tcBorders>
          </w:tcPr>
          <w:p>
            <w:pPr/>
          </w:p>
        </w:tc>
        <w:tc>
          <w:tcPr>
            <w:tcW w:w="1397" w:type="dxa"/>
            <w:vMerge/>
            <w:tcBorders>
              <w:left w:val="single" w:sz="4" w:space="0" w:color="000000"/>
              <w:right w:val="single" w:sz="4" w:space="0" w:color="000000"/>
            </w:tcBorders>
          </w:tcPr>
          <w:p>
            <w:pPr/>
          </w:p>
        </w:tc>
        <w:tc>
          <w:tcPr>
            <w:tcW w:w="13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196" w:right="0"/>
              <w:jc w:val="left"/>
              <w:rPr>
                <w:rFonts w:ascii="Times New Roman" w:hAnsi="Times New Roman" w:cs="Times New Roman" w:eastAsia="Times New Roman" w:hint="default"/>
                <w:sz w:val="18"/>
                <w:szCs w:val="18"/>
              </w:rPr>
            </w:pPr>
            <w:r>
              <w:rPr>
                <w:rFonts w:ascii="Times New Roman"/>
                <w:sz w:val="18"/>
              </w:rPr>
              <w:t>1,407,989.04</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60"/>
              <w:jc w:val="right"/>
              <w:rPr>
                <w:rFonts w:ascii="Times New Roman" w:hAnsi="Times New Roman" w:cs="Times New Roman" w:eastAsia="Times New Roman" w:hint="default"/>
                <w:sz w:val="18"/>
                <w:szCs w:val="18"/>
              </w:rPr>
            </w:pPr>
            <w:r>
              <w:rPr>
                <w:rFonts w:ascii="Times New Roman"/>
                <w:spacing w:val="-1"/>
                <w:sz w:val="18"/>
              </w:rPr>
              <w:t>2,537,992.49</w:t>
            </w:r>
          </w:p>
        </w:tc>
      </w:tr>
      <w:tr>
        <w:trPr>
          <w:trHeight w:val="571" w:hRule="exact"/>
        </w:trPr>
        <w:tc>
          <w:tcPr>
            <w:tcW w:w="1685"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4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11,077,001.73</w:t>
            </w:r>
          </w:p>
        </w:tc>
        <w:tc>
          <w:tcPr>
            <w:tcW w:w="14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-934,163.55</w:t>
            </w:r>
          </w:p>
        </w:tc>
        <w:tc>
          <w:tcPr>
            <w:tcW w:w="1397" w:type="dxa"/>
            <w:vMerge/>
            <w:tcBorders>
              <w:left w:val="single" w:sz="4" w:space="0" w:color="000000"/>
              <w:bottom w:val="single" w:sz="12" w:space="0" w:color="000000"/>
              <w:right w:val="single" w:sz="4" w:space="0" w:color="000000"/>
            </w:tcBorders>
          </w:tcPr>
          <w:p>
            <w:pPr/>
          </w:p>
        </w:tc>
        <w:tc>
          <w:tcPr>
            <w:tcW w:w="13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4,925,336.65</w:t>
            </w:r>
          </w:p>
        </w:tc>
        <w:tc>
          <w:tcPr>
            <w:tcW w:w="1488" w:type="dxa"/>
            <w:tcBorders>
              <w:top w:val="nil" w:sz="6" w:space="0" w:color="auto"/>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5,217,501.53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2640" w:val="left" w:leader="none"/>
        </w:tabs>
        <w:spacing w:before="36"/>
        <w:ind w:left="1786" w:right="3524" w:firstLine="0"/>
        <w:jc w:val="left"/>
        <w:rPr>
          <w:rFonts w:ascii="宋体" w:hAnsi="宋体" w:cs="宋体" w:eastAsia="宋体" w:hint="default"/>
          <w:sz w:val="21"/>
          <w:szCs w:val="21"/>
        </w:rPr>
      </w:pPr>
      <w:r>
        <w:rPr/>
        <w:pict>
          <v:group style="position:absolute;margin-left:84.624001pt;margin-top:-98.01635pt;width:445.2pt;height:.5pt;mso-position-horizontal-relative:page;mso-position-vertical-relative:paragraph;z-index:-689728" coordorigin="1692,-1960" coordsize="8904,10">
            <v:shape style="position:absolute;left:1692;top:-1960;width:1666;height:10" type="#_x0000_t75" stroked="false">
              <v:imagedata r:id="rId349" o:title=""/>
            </v:shape>
            <v:shape style="position:absolute;left:3353;top:-1960;width:1489;height:10" type="#_x0000_t75" stroked="false">
              <v:imagedata r:id="rId350" o:title=""/>
            </v:shape>
            <v:shape style="position:absolute;left:4837;top:-1960;width:1488;height:10" type="#_x0000_t75" stroked="false">
              <v:imagedata r:id="rId351" o:title=""/>
            </v:shape>
            <v:shape style="position:absolute;left:6321;top:-1960;width:4275;height:10" type="#_x0000_t75" stroked="false">
              <v:imagedata r:id="rId352" o:title=""/>
            </v:shape>
            <w10:wrap type="none"/>
          </v:group>
        </w:pict>
      </w:r>
      <w:r>
        <w:rPr/>
        <w:pict>
          <v:group style="position:absolute;margin-left:84.624001pt;margin-top:-74.856293pt;width:445.2pt;height:.5pt;mso-position-horizontal-relative:page;mso-position-vertical-relative:paragraph;z-index:-689704" coordorigin="1692,-1497" coordsize="8904,10">
            <v:shape style="position:absolute;left:1692;top:-1497;width:1666;height:10" type="#_x0000_t75" stroked="false">
              <v:imagedata r:id="rId349" o:title=""/>
            </v:shape>
            <v:shape style="position:absolute;left:3353;top:-1497;width:1489;height:10" type="#_x0000_t75" stroked="false">
              <v:imagedata r:id="rId353" o:title=""/>
            </v:shape>
            <v:shape style="position:absolute;left:4837;top:-1497;width:1488;height:10" type="#_x0000_t75" stroked="false">
              <v:imagedata r:id="rId354" o:title=""/>
            </v:shape>
            <v:shape style="position:absolute;left:6321;top:-1497;width:4275;height:10" type="#_x0000_t75" stroked="false">
              <v:imagedata r:id="rId355" o:title=""/>
            </v:shape>
            <w10:wrap type="none"/>
          </v:group>
        </w:pict>
      </w:r>
      <w:r>
        <w:rPr/>
        <w:pict>
          <v:group style="position:absolute;margin-left:84.624001pt;margin-top:-56.13633pt;width:445.2pt;height:5.05pt;mso-position-horizontal-relative:page;mso-position-vertical-relative:paragraph;z-index:-689680" coordorigin="1692,-1123" coordsize="8904,101">
            <v:shape style="position:absolute;left:1692;top:-1123;width:1685;height:101" type="#_x0000_t75" stroked="false">
              <v:imagedata r:id="rId356" o:title=""/>
            </v:shape>
            <v:shape style="position:absolute;left:3353;top:-1032;width:1489;height:10" type="#_x0000_t75" stroked="false">
              <v:imagedata r:id="rId353" o:title=""/>
            </v:shape>
            <v:shape style="position:absolute;left:4837;top:-1032;width:1488;height:10" type="#_x0000_t75" stroked="false">
              <v:imagedata r:id="rId354" o:title=""/>
            </v:shape>
            <v:shape style="position:absolute;left:6321;top:-1032;width:4275;height:10" type="#_x0000_t75" stroked="false">
              <v:imagedata r:id="rId355"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十三</w:t>
      </w:r>
      <w:r>
        <w:rPr>
          <w:rFonts w:ascii="宋体" w:hAnsi="宋体" w:cs="宋体" w:eastAsia="宋体" w:hint="default"/>
          <w:b/>
          <w:bCs/>
          <w:spacing w:val="-1"/>
          <w:sz w:val="21"/>
          <w:szCs w:val="21"/>
        </w:rPr>
        <w:t>)</w:t>
        <w:tab/>
      </w:r>
      <w:r>
        <w:rPr>
          <w:rFonts w:ascii="宋体" w:hAnsi="宋体" w:cs="宋体" w:eastAsia="宋体" w:hint="default"/>
          <w:b/>
          <w:bCs/>
          <w:sz w:val="21"/>
          <w:szCs w:val="21"/>
        </w:rPr>
        <w:t>短期借款</w:t>
      </w:r>
      <w:r>
        <w:rPr>
          <w:rFonts w:ascii="宋体" w:hAnsi="宋体" w:cs="宋体" w:eastAsia="宋体" w:hint="default"/>
          <w:sz w:val="21"/>
          <w:szCs w:val="21"/>
        </w:rPr>
      </w:r>
    </w:p>
    <w:p>
      <w:pPr>
        <w:tabs>
          <w:tab w:pos="2954" w:val="left" w:leader="none"/>
        </w:tabs>
        <w:spacing w:before="164"/>
        <w:ind w:left="2417" w:right="3524" w:firstLine="0"/>
        <w:jc w:val="left"/>
        <w:rPr>
          <w:rFonts w:ascii="宋体" w:hAnsi="宋体" w:cs="宋体" w:eastAsia="宋体" w:hint="default"/>
          <w:sz w:val="21"/>
          <w:szCs w:val="21"/>
        </w:rPr>
      </w:pPr>
      <w:r>
        <w:rPr/>
        <w:pict>
          <v:shape style="position:absolute;margin-left:222.770004pt;margin-top:26.943666pt;width:.48pt;height:.12pt;mso-position-horizontal-relative:page;mso-position-vertical-relative:paragraph;z-index:-689656" type="#_x0000_t75" stroked="false">
            <v:imagedata r:id="rId357" o:title=""/>
          </v:shape>
        </w:pict>
      </w:r>
      <w:r>
        <w:rPr/>
        <w:pict>
          <v:shape style="position:absolute;margin-left:388.390015pt;margin-top:26.943666pt;width:.48001pt;height:.12pt;mso-position-horizontal-relative:page;mso-position-vertical-relative:paragraph;z-index:-689632" type="#_x0000_t75" stroked="false">
            <v:imagedata r:id="rId357" o:title=""/>
          </v:shape>
        </w:pict>
      </w:r>
      <w:r>
        <w:rPr/>
        <w:pict>
          <v:group style="position:absolute;margin-left:84.624001pt;margin-top:49.743687pt;width:445.2pt;height:.5pt;mso-position-horizontal-relative:page;mso-position-vertical-relative:paragraph;z-index:-689608" coordorigin="1692,995" coordsize="8904,10">
            <v:shape style="position:absolute;left:1692;top:995;width:2763;height:10" type="#_x0000_t75" stroked="false">
              <v:imagedata r:id="rId343" o:title=""/>
            </v:shape>
            <v:shape style="position:absolute;left:4451;top:995;width:6145;height:10" type="#_x0000_t75" stroked="false">
              <v:imagedata r:id="rId344"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短期借款分类</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4" w:hRule="exact"/>
        </w:trPr>
        <w:tc>
          <w:tcPr>
            <w:tcW w:w="2782" w:type="dxa"/>
            <w:tcBorders>
              <w:top w:val="single" w:sz="12" w:space="0" w:color="000000"/>
              <w:left w:val="nil" w:sz="6" w:space="0" w:color="auto"/>
              <w:bottom w:val="nil" w:sz="6" w:space="0" w:color="auto"/>
              <w:right w:val="single" w:sz="4" w:space="0" w:color="000000"/>
            </w:tcBorders>
          </w:tcPr>
          <w:p>
            <w:pPr>
              <w:pStyle w:val="TableParagraph"/>
              <w:tabs>
                <w:tab w:pos="457" w:val="left" w:leader="none"/>
              </w:tabs>
              <w:spacing w:line="240" w:lineRule="auto" w:before="62"/>
              <w:ind w:left="3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2"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8"/>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571" w:hRule="exact"/>
        </w:trPr>
        <w:tc>
          <w:tcPr>
            <w:tcW w:w="2782"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6"/>
        <w:rPr>
          <w:rFonts w:ascii="宋体" w:hAnsi="宋体" w:cs="宋体" w:eastAsia="宋体" w:hint="default"/>
          <w:b/>
          <w:bCs/>
          <w:sz w:val="7"/>
          <w:szCs w:val="7"/>
        </w:rPr>
      </w:pPr>
    </w:p>
    <w:p>
      <w:pPr>
        <w:tabs>
          <w:tab w:pos="3072" w:val="left" w:leader="none"/>
        </w:tabs>
        <w:spacing w:before="36"/>
        <w:ind w:left="2417" w:right="3524" w:firstLine="0"/>
        <w:jc w:val="left"/>
        <w:rPr>
          <w:rFonts w:ascii="宋体" w:hAnsi="宋体" w:cs="宋体" w:eastAsia="宋体" w:hint="default"/>
          <w:sz w:val="21"/>
          <w:szCs w:val="21"/>
        </w:rPr>
      </w:pPr>
      <w:r>
        <w:rPr/>
        <w:pict>
          <v:group style="position:absolute;margin-left:84.624001pt;margin-top:-34.176373pt;width:445.2pt;height:5.05pt;mso-position-horizontal-relative:page;mso-position-vertical-relative:paragraph;z-index:-689584" coordorigin="1692,-684" coordsize="8904,101">
            <v:shape style="position:absolute;left:1692;top:-684;width:2782;height:101" type="#_x0000_t75" stroked="false">
              <v:imagedata r:id="rId358" o:title=""/>
            </v:shape>
            <v:shape style="position:absolute;left:4451;top:-592;width:6145;height:10" type="#_x0000_t75" stroked="false">
              <v:imagedata r:id="rId359"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期末不存在已到期未归还的短期借款</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r>
      <w:r>
        <w:rPr>
          <w:rFonts w:ascii="宋体" w:hAnsi="宋体" w:cs="宋体" w:eastAsia="宋体" w:hint="default"/>
          <w:b/>
          <w:bCs/>
          <w:spacing w:val="30"/>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before="164"/>
        <w:ind w:left="2417" w:right="3524" w:firstLine="0"/>
        <w:jc w:val="left"/>
        <w:rPr>
          <w:rFonts w:ascii="宋体" w:hAnsi="宋体" w:cs="宋体" w:eastAsia="宋体" w:hint="default"/>
          <w:sz w:val="21"/>
          <w:szCs w:val="21"/>
        </w:rPr>
      </w:pPr>
      <w:r>
        <w:rPr/>
        <w:pict>
          <v:shape style="position:absolute;margin-left:222.770004pt;margin-top:27.063673pt;width:.48pt;height:.12pt;mso-position-horizontal-relative:page;mso-position-vertical-relative:paragraph;z-index:-689560" type="#_x0000_t75" stroked="false">
            <v:imagedata r:id="rId357" o:title=""/>
          </v:shape>
        </w:pict>
      </w:r>
      <w:r>
        <w:rPr/>
        <w:pict>
          <v:shape style="position:absolute;margin-left:388.390015pt;margin-top:27.063673pt;width:.48001pt;height:.12pt;mso-position-horizontal-relative:page;mso-position-vertical-relative:paragraph;z-index:-689536" type="#_x0000_t75" stroked="false">
            <v:imagedata r:id="rId357" o:title=""/>
          </v:shape>
        </w:pict>
      </w:r>
      <w:r>
        <w:rPr/>
        <w:pict>
          <v:group style="position:absolute;margin-left:84.624001pt;margin-top:49.863663pt;width:445.2pt;height:.5pt;mso-position-horizontal-relative:page;mso-position-vertical-relative:paragraph;z-index:-689512" coordorigin="1692,997" coordsize="8904,10">
            <v:shape style="position:absolute;left:1692;top:997;width:2763;height:10" type="#_x0000_t75" stroked="false">
              <v:imagedata r:id="rId343" o:title=""/>
            </v:shape>
            <v:shape style="position:absolute;left:4451;top:997;width:6145;height:10" type="#_x0000_t75" stroked="false">
              <v:imagedata r:id="rId344" o:title=""/>
            </v:shape>
            <w10:wrap type="none"/>
          </v:group>
        </w:pict>
      </w:r>
      <w:r>
        <w:rPr/>
        <w:pict>
          <v:group style="position:absolute;margin-left:84.624001pt;margin-top:73.023666pt;width:445.2pt;height:.5pt;mso-position-horizontal-relative:page;mso-position-vertical-relative:paragraph;z-index:-689488" coordorigin="1692,1460" coordsize="8904,10">
            <v:shape style="position:absolute;left:1692;top:1460;width:2763;height:10" type="#_x0000_t75" stroked="false">
              <v:imagedata r:id="rId343" o:title=""/>
            </v:shape>
            <v:shape style="position:absolute;left:4451;top:1460;width:6145;height:10" type="#_x0000_t75" stroked="false">
              <v:imagedata r:id="rId344" o:title=""/>
            </v:shape>
            <w10:wrap type="none"/>
          </v:group>
        </w:pic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2" w:hRule="exact"/>
        </w:trPr>
        <w:tc>
          <w:tcPr>
            <w:tcW w:w="2782" w:type="dxa"/>
            <w:tcBorders>
              <w:top w:val="single" w:sz="12" w:space="0" w:color="000000"/>
              <w:left w:val="nil" w:sz="6" w:space="0" w:color="auto"/>
              <w:bottom w:val="nil" w:sz="6" w:space="0" w:color="auto"/>
              <w:right w:val="single" w:sz="4" w:space="0" w:color="000000"/>
            </w:tcBorders>
          </w:tcPr>
          <w:p>
            <w:pPr>
              <w:pStyle w:val="TableParagraph"/>
              <w:spacing w:line="240" w:lineRule="auto" w:before="59"/>
              <w:ind w:left="35" w:right="0"/>
              <w:jc w:val="center"/>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spacing w:val="2"/>
                <w:sz w:val="21"/>
                <w:szCs w:val="21"/>
              </w:rPr>
              <w:t> </w:t>
            </w:r>
            <w:r>
              <w:rPr>
                <w:rFonts w:ascii="宋体" w:hAnsi="宋体" w:cs="宋体" w:eastAsia="宋体" w:hint="default"/>
                <w:sz w:val="21"/>
                <w:szCs w:val="21"/>
              </w:rPr>
              <w:t>类</w:t>
            </w:r>
          </w:p>
        </w:tc>
        <w:tc>
          <w:tcPr>
            <w:tcW w:w="3312" w:type="dxa"/>
            <w:vMerge w:val="restart"/>
            <w:tcBorders>
              <w:top w:val="single" w:sz="12" w:space="0" w:color="000000"/>
              <w:left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0"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312" w:type="dxa"/>
            <w:vMerge/>
            <w:tcBorders>
              <w:left w:val="single" w:sz="4" w:space="0" w:color="000000"/>
              <w:right w:val="single" w:sz="4" w:space="0" w:color="000000"/>
            </w:tcBorders>
          </w:tcPr>
          <w:p>
            <w:pP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0"/>
              <w:ind w:right="108"/>
              <w:jc w:val="right"/>
              <w:rPr>
                <w:rFonts w:ascii="Times New Roman" w:hAnsi="Times New Roman" w:cs="Times New Roman" w:eastAsia="Times New Roman" w:hint="default"/>
                <w:sz w:val="18"/>
                <w:szCs w:val="18"/>
              </w:rPr>
            </w:pPr>
            <w:r>
              <w:rPr>
                <w:rFonts w:ascii="Times New Roman"/>
                <w:spacing w:val="-1"/>
                <w:sz w:val="18"/>
              </w:rPr>
              <w:t>6,667,500.00</w:t>
            </w:r>
          </w:p>
        </w:tc>
      </w:tr>
      <w:tr>
        <w:trPr>
          <w:trHeight w:val="472" w:hRule="exact"/>
        </w:trPr>
        <w:tc>
          <w:tcPr>
            <w:tcW w:w="2782" w:type="dxa"/>
            <w:tcBorders>
              <w:top w:val="nil" w:sz="6" w:space="0" w:color="auto"/>
              <w:left w:val="nil" w:sz="6" w:space="0" w:color="auto"/>
              <w:bottom w:val="single" w:sz="12" w:space="0" w:color="000000"/>
              <w:right w:val="single" w:sz="4" w:space="0" w:color="000000"/>
            </w:tcBorders>
          </w:tcPr>
          <w:p>
            <w:pPr>
              <w:pStyle w:val="TableParagraph"/>
              <w:spacing w:line="240" w:lineRule="auto" w:before="8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vMerge/>
            <w:tcBorders>
              <w:left w:val="single" w:sz="4" w:space="0" w:color="000000"/>
              <w:bottom w:val="single" w:sz="12" w:space="0" w:color="000000"/>
              <w:right w:val="single" w:sz="4" w:space="0" w:color="000000"/>
            </w:tcBorders>
          </w:tcPr>
          <w:p>
            <w:pP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108"/>
              <w:jc w:val="right"/>
              <w:rPr>
                <w:rFonts w:ascii="Times New Roman" w:hAnsi="Times New Roman" w:cs="Times New Roman" w:eastAsia="Times New Roman" w:hint="default"/>
                <w:sz w:val="18"/>
                <w:szCs w:val="18"/>
              </w:rPr>
            </w:pPr>
            <w:r>
              <w:rPr>
                <w:rFonts w:ascii="Times New Roman"/>
                <w:spacing w:val="-1"/>
                <w:sz w:val="18"/>
              </w:rPr>
              <w:t>6,667,500.00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tabs>
          <w:tab w:pos="2640"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十五</w:t>
      </w:r>
      <w:r>
        <w:rPr>
          <w:rFonts w:ascii="宋体" w:hAnsi="宋体" w:cs="宋体" w:eastAsia="宋体" w:hint="default"/>
          <w:b/>
          <w:bCs/>
          <w:spacing w:val="-1"/>
          <w:sz w:val="21"/>
          <w:szCs w:val="21"/>
        </w:rPr>
        <w:t>)</w:t>
        <w:tab/>
      </w:r>
      <w:r>
        <w:rPr>
          <w:rFonts w:ascii="宋体" w:hAnsi="宋体" w:cs="宋体" w:eastAsia="宋体" w:hint="default"/>
          <w:b/>
          <w:bCs/>
          <w:sz w:val="21"/>
          <w:szCs w:val="21"/>
        </w:rPr>
        <w:t>应付账款</w:t>
      </w:r>
      <w:r>
        <w:rPr>
          <w:rFonts w:ascii="宋体" w:hAnsi="宋体" w:cs="宋体" w:eastAsia="宋体" w:hint="default"/>
          <w:sz w:val="21"/>
          <w:szCs w:val="21"/>
        </w:rPr>
      </w:r>
    </w:p>
    <w:p>
      <w:pPr>
        <w:tabs>
          <w:tab w:pos="2954" w:val="left" w:leader="none"/>
        </w:tabs>
        <w:spacing w:before="164"/>
        <w:ind w:left="2417" w:right="3524" w:firstLine="0"/>
        <w:jc w:val="left"/>
        <w:rPr>
          <w:rFonts w:ascii="宋体" w:hAnsi="宋体" w:cs="宋体" w:eastAsia="宋体" w:hint="default"/>
          <w:sz w:val="21"/>
          <w:szCs w:val="21"/>
        </w:rPr>
      </w:pPr>
      <w:r>
        <w:rPr/>
        <w:pict>
          <v:shape style="position:absolute;margin-left:222.770004pt;margin-top:27.063681pt;width:.48pt;height:.12pt;mso-position-horizontal-relative:page;mso-position-vertical-relative:paragraph;z-index:-689464" type="#_x0000_t75" stroked="false">
            <v:imagedata r:id="rId357" o:title=""/>
          </v:shape>
        </w:pict>
      </w:r>
      <w:r>
        <w:rPr/>
        <w:pict>
          <v:shape style="position:absolute;margin-left:388.390015pt;margin-top:27.063681pt;width:.48001pt;height:.12pt;mso-position-horizontal-relative:page;mso-position-vertical-relative:paragraph;z-index:-689440" type="#_x0000_t75" stroked="false">
            <v:imagedata r:id="rId357" o:title=""/>
          </v:shape>
        </w:pict>
      </w:r>
      <w:r>
        <w:rPr/>
        <w:pict>
          <v:group style="position:absolute;margin-left:84.624001pt;margin-top:49.86364pt;width:445.2pt;height:.5pt;mso-position-horizontal-relative:page;mso-position-vertical-relative:paragraph;z-index:-689416" coordorigin="1692,997" coordsize="8904,10">
            <v:shape style="position:absolute;left:1692;top:997;width:2763;height:10" type="#_x0000_t75" stroked="false">
              <v:imagedata r:id="rId343" o:title=""/>
            </v:shape>
            <v:shape style="position:absolute;left:4451;top:997;width:6145;height:10" type="#_x0000_t75" stroked="false">
              <v:imagedata r:id="rId344" o:title=""/>
            </v:shape>
            <w10:wrap type="none"/>
          </v:group>
        </w:pict>
      </w:r>
      <w:r>
        <w:rPr/>
        <w:pict>
          <v:group style="position:absolute;margin-left:84.624001pt;margin-top:73.023697pt;width:445.2pt;height:.5pt;mso-position-horizontal-relative:page;mso-position-vertical-relative:paragraph;z-index:-689392" coordorigin="1692,1460" coordsize="8904,10">
            <v:shape style="position:absolute;left:1692;top:1460;width:2763;height:10" type="#_x0000_t75" stroked="false">
              <v:imagedata r:id="rId343" o:title=""/>
            </v:shape>
            <v:shape style="position:absolute;left:4451;top:1460;width:6145;height:10" type="#_x0000_t75" stroked="false">
              <v:imagedata r:id="rId359" o:title=""/>
            </v:shape>
            <w10:wrap type="none"/>
          </v:group>
        </w:pict>
      </w:r>
      <w:r>
        <w:rPr/>
        <w:pict>
          <v:group style="position:absolute;margin-left:84.624001pt;margin-top:91.74366pt;width:445.2pt;height:5.05pt;mso-position-horizontal-relative:page;mso-position-vertical-relative:paragraph;z-index:-689368" coordorigin="1692,1835" coordsize="8904,101">
            <v:shape style="position:absolute;left:1692;top:1835;width:2782;height:101" type="#_x0000_t75" stroked="false">
              <v:imagedata r:id="rId358" o:title=""/>
            </v:shape>
            <v:shape style="position:absolute;left:4451;top:1926;width:6145;height:10" type="#_x0000_t75" stroked="false">
              <v:imagedata r:id="rId359"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账龄分析</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2" w:hRule="exact"/>
        </w:trPr>
        <w:tc>
          <w:tcPr>
            <w:tcW w:w="2782" w:type="dxa"/>
            <w:tcBorders>
              <w:top w:val="single" w:sz="12" w:space="0" w:color="000000"/>
              <w:left w:val="nil" w:sz="6" w:space="0" w:color="auto"/>
              <w:bottom w:val="nil" w:sz="6" w:space="0" w:color="auto"/>
              <w:right w:val="single" w:sz="4" w:space="0" w:color="000000"/>
            </w:tcBorders>
          </w:tcPr>
          <w:p>
            <w:pPr>
              <w:pStyle w:val="TableParagraph"/>
              <w:tabs>
                <w:tab w:pos="422" w:val="left" w:leader="none"/>
              </w:tabs>
              <w:spacing w:line="240" w:lineRule="auto" w:before="59"/>
              <w:ind w:right="105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3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0"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26,011,061.14</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0"/>
              <w:ind w:right="108"/>
              <w:jc w:val="right"/>
              <w:rPr>
                <w:rFonts w:ascii="Times New Roman" w:hAnsi="Times New Roman" w:cs="Times New Roman" w:eastAsia="Times New Roman" w:hint="default"/>
                <w:sz w:val="18"/>
                <w:szCs w:val="18"/>
              </w:rPr>
            </w:pPr>
            <w:r>
              <w:rPr>
                <w:rFonts w:ascii="Times New Roman"/>
                <w:spacing w:val="-1"/>
                <w:sz w:val="18"/>
              </w:rPr>
              <w:t>18,507,884.16</w:t>
            </w:r>
          </w:p>
        </w:tc>
      </w:tr>
      <w:tr>
        <w:trPr>
          <w:trHeight w:val="366"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194,681.07</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pacing w:val="-1"/>
                <w:sz w:val="18"/>
              </w:rPr>
              <w:t>84,291.00</w:t>
            </w:r>
          </w:p>
        </w:tc>
      </w:tr>
      <w:tr>
        <w:trPr>
          <w:trHeight w:val="563"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12" w:type="dxa"/>
            <w:tcBorders>
              <w:top w:val="nil" w:sz="6" w:space="0" w:color="auto"/>
              <w:left w:val="single" w:sz="4" w:space="0" w:color="000000"/>
              <w:bottom w:val="nil" w:sz="6" w:space="0" w:color="auto"/>
              <w:right w:val="single" w:sz="4" w:space="0" w:color="000000"/>
            </w:tcBorders>
          </w:tcPr>
          <w:p>
            <w:pP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5,859.00</w:t>
            </w:r>
          </w:p>
        </w:tc>
      </w:tr>
      <w:tr>
        <w:trPr>
          <w:trHeight w:val="467"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12" w:type="dxa"/>
            <w:tcBorders>
              <w:top w:val="nil" w:sz="6" w:space="0" w:color="auto"/>
              <w:left w:val="single" w:sz="4" w:space="0" w:color="000000"/>
              <w:bottom w:val="nil" w:sz="6" w:space="0" w:color="auto"/>
              <w:right w:val="single" w:sz="4" w:space="0" w:color="000000"/>
            </w:tcBorders>
          </w:tcPr>
          <w:p>
            <w:pP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w w:val="95"/>
                <w:sz w:val="18"/>
              </w:rPr>
              <w:t>7,260.00</w:t>
            </w:r>
          </w:p>
        </w:tc>
      </w:tr>
      <w:tr>
        <w:trPr>
          <w:trHeight w:val="470" w:hRule="exact"/>
        </w:trPr>
        <w:tc>
          <w:tcPr>
            <w:tcW w:w="2782" w:type="dxa"/>
            <w:tcBorders>
              <w:top w:val="nil" w:sz="6" w:space="0" w:color="auto"/>
              <w:left w:val="nil" w:sz="6" w:space="0" w:color="auto"/>
              <w:bottom w:val="single" w:sz="12" w:space="0" w:color="000000"/>
              <w:right w:val="single" w:sz="4" w:space="0" w:color="000000"/>
            </w:tcBorders>
          </w:tcPr>
          <w:p>
            <w:pPr>
              <w:pStyle w:val="TableParagraph"/>
              <w:tabs>
                <w:tab w:pos="539" w:val="left" w:leader="none"/>
              </w:tabs>
              <w:spacing w:line="240" w:lineRule="auto" w:before="80"/>
              <w:ind w:right="101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26,205,742.21</w:t>
            </w: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18,605,294.16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2954" w:val="left" w:leader="none"/>
        </w:tabs>
        <w:spacing w:before="36"/>
        <w:ind w:left="2417" w:right="1370" w:firstLine="0"/>
        <w:jc w:val="left"/>
        <w:rPr>
          <w:rFonts w:ascii="宋体" w:hAnsi="宋体" w:cs="宋体" w:eastAsia="宋体" w:hint="default"/>
          <w:sz w:val="21"/>
          <w:szCs w:val="21"/>
        </w:rPr>
      </w:pPr>
      <w:r>
        <w:rPr/>
        <w:pict>
          <v:group style="position:absolute;margin-left:84.624001pt;margin-top:-74.856308pt;width:445.2pt;height:.5pt;mso-position-horizontal-relative:page;mso-position-vertical-relative:paragraph;z-index:-689344" coordorigin="1692,-1497" coordsize="8904,10">
            <v:shape style="position:absolute;left:1692;top:-1497;width:2763;height:10" type="#_x0000_t75" stroked="false">
              <v:imagedata r:id="rId343" o:title=""/>
            </v:shape>
            <v:shape style="position:absolute;left:4451;top:-1497;width:6145;height:10" type="#_x0000_t75" stroked="false">
              <v:imagedata r:id="rId359" o:title=""/>
            </v:shape>
            <w10:wrap type="none"/>
          </v:group>
        </w:pict>
      </w:r>
      <w:r>
        <w:rPr/>
        <w:pict>
          <v:group style="position:absolute;margin-left:84.624001pt;margin-top:-56.136353pt;width:445.2pt;height:5.05pt;mso-position-horizontal-relative:page;mso-position-vertical-relative:paragraph;z-index:-689320" coordorigin="1692,-1123" coordsize="8904,101">
            <v:shape style="position:absolute;left:1692;top:-1123;width:2782;height:101" type="#_x0000_t75" stroked="false">
              <v:imagedata r:id="rId358" o:title=""/>
            </v:shape>
            <v:shape style="position:absolute;left:4451;top:-1032;width:6145;height:10" type="#_x0000_t75" stroked="false">
              <v:imagedata r:id="rId359"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期末余额中无欠持本公司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tab/>
        <w:t>期末余额中无欠关联方款项。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tabs>
          <w:tab w:pos="2954" w:val="left" w:leader="none"/>
        </w:tabs>
        <w:spacing w:before="36"/>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期末无账龄超过一年的大额应付账款。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w:t>
      </w:r>
      <w:r>
        <w:rPr>
          <w:rFonts w:ascii="宋体" w:hAnsi="宋体" w:cs="宋体" w:eastAsia="宋体" w:hint="default"/>
          <w:b/>
          <w:bCs/>
          <w:spacing w:val="30"/>
          <w:sz w:val="21"/>
          <w:szCs w:val="21"/>
        </w:rPr>
        <w:t> </w:t>
      </w:r>
      <w:r>
        <w:rPr>
          <w:rFonts w:ascii="宋体" w:hAnsi="宋体" w:cs="宋体" w:eastAsia="宋体" w:hint="default"/>
          <w:b/>
          <w:bCs/>
          <w:sz w:val="21"/>
          <w:szCs w:val="21"/>
        </w:rPr>
        <w:t>预收账款</w:t>
      </w:r>
      <w:r>
        <w:rPr>
          <w:rFonts w:ascii="宋体" w:hAnsi="宋体" w:cs="宋体" w:eastAsia="宋体" w:hint="default"/>
          <w:sz w:val="21"/>
          <w:szCs w:val="21"/>
        </w:rPr>
      </w:r>
    </w:p>
    <w:p>
      <w:pPr>
        <w:tabs>
          <w:tab w:pos="2954" w:val="left" w:leader="none"/>
        </w:tabs>
        <w:spacing w:before="164"/>
        <w:ind w:left="2417" w:right="3524" w:firstLine="0"/>
        <w:jc w:val="left"/>
        <w:rPr>
          <w:rFonts w:ascii="宋体" w:hAnsi="宋体" w:cs="宋体" w:eastAsia="宋体" w:hint="default"/>
          <w:sz w:val="21"/>
          <w:szCs w:val="21"/>
        </w:rPr>
      </w:pPr>
      <w:r>
        <w:rPr/>
        <w:pict>
          <v:shape style="position:absolute;margin-left:222.770004pt;margin-top:27.063692pt;width:.48pt;height:.12pt;mso-position-horizontal-relative:page;mso-position-vertical-relative:paragraph;z-index:-689152" type="#_x0000_t75" stroked="false">
            <v:imagedata r:id="rId360" o:title=""/>
          </v:shape>
        </w:pict>
      </w:r>
      <w:r>
        <w:rPr/>
        <w:pict>
          <v:shape style="position:absolute;margin-left:388.390015pt;margin-top:27.063692pt;width:.48001pt;height:.12pt;mso-position-horizontal-relative:page;mso-position-vertical-relative:paragraph;z-index:-689128" type="#_x0000_t75" stroked="false">
            <v:imagedata r:id="rId360" o:title=""/>
          </v:shape>
        </w:pict>
      </w:r>
      <w:r>
        <w:rPr/>
        <w:pict>
          <v:group style="position:absolute;margin-left:84.624001pt;margin-top:49.74371pt;width:445.2pt;height:.5pt;mso-position-horizontal-relative:page;mso-position-vertical-relative:paragraph;z-index:-689104" coordorigin="1692,995" coordsize="8904,10">
            <v:shape style="position:absolute;left:1692;top:995;width:2763;height:10" type="#_x0000_t75" stroked="false">
              <v:imagedata r:id="rId343" o:title=""/>
            </v:shape>
            <v:shape style="position:absolute;left:4451;top:995;width:6145;height:10" type="#_x0000_t75" stroked="false">
              <v:imagedata r:id="rId344" o:title=""/>
            </v:shape>
            <w10:wrap type="none"/>
          </v:group>
        </w:pict>
      </w:r>
      <w:r>
        <w:rPr/>
        <w:pict>
          <v:group style="position:absolute;margin-left:84.624001pt;margin-top:68.463669pt;width:445.2pt;height:5.05pt;mso-position-horizontal-relative:page;mso-position-vertical-relative:paragraph;z-index:-689080" coordorigin="1692,1369" coordsize="8904,101">
            <v:shape style="position:absolute;left:1692;top:1369;width:2782;height:101" type="#_x0000_t75" stroked="false">
              <v:imagedata r:id="rId345" o:title=""/>
            </v:shape>
            <v:shape style="position:absolute;left:4451;top:1460;width:6145;height:10" type="#_x0000_t75" stroked="false">
              <v:imagedata r:id="rId344" o:title=""/>
            </v:shape>
            <w10:wrap type="none"/>
          </v:group>
        </w:pict>
      </w:r>
      <w:r>
        <w:rPr/>
        <w:pict>
          <v:group style="position:absolute;margin-left:84.624001pt;margin-top:96.183655pt;width:445.2pt;height:.5pt;mso-position-horizontal-relative:page;mso-position-vertical-relative:paragraph;z-index:-689056" coordorigin="1692,1924" coordsize="8904,10">
            <v:shape style="position:absolute;left:1692;top:1924;width:2763;height:10" type="#_x0000_t75" stroked="false">
              <v:imagedata r:id="rId343" o:title=""/>
            </v:shape>
            <v:shape style="position:absolute;left:4451;top:1924;width:6145;height:10" type="#_x0000_t75" stroked="false">
              <v:imagedata r:id="rId344"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2" w:hRule="exact"/>
        </w:trPr>
        <w:tc>
          <w:tcPr>
            <w:tcW w:w="2782" w:type="dxa"/>
            <w:tcBorders>
              <w:top w:val="single" w:sz="12" w:space="0" w:color="000000"/>
              <w:left w:val="nil" w:sz="6" w:space="0" w:color="auto"/>
              <w:bottom w:val="nil" w:sz="6" w:space="0" w:color="auto"/>
              <w:right w:val="single" w:sz="4" w:space="0" w:color="000000"/>
            </w:tcBorders>
          </w:tcPr>
          <w:p>
            <w:pPr>
              <w:pStyle w:val="TableParagraph"/>
              <w:tabs>
                <w:tab w:pos="422" w:val="left" w:leader="none"/>
              </w:tabs>
              <w:spacing w:line="240" w:lineRule="auto" w:before="59"/>
              <w:ind w:right="105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3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3,337,672.90</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0"/>
              <w:ind w:right="108"/>
              <w:jc w:val="right"/>
              <w:rPr>
                <w:rFonts w:ascii="Times New Roman" w:hAnsi="Times New Roman" w:cs="Times New Roman" w:eastAsia="Times New Roman" w:hint="default"/>
                <w:sz w:val="18"/>
                <w:szCs w:val="18"/>
              </w:rPr>
            </w:pPr>
            <w:r>
              <w:rPr>
                <w:rFonts w:ascii="Times New Roman"/>
                <w:spacing w:val="-1"/>
                <w:sz w:val="18"/>
              </w:rPr>
              <w:t>1,166,548.30</w:t>
            </w:r>
          </w:p>
        </w:tc>
      </w:tr>
      <w:tr>
        <w:trPr>
          <w:trHeight w:val="565"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7,414.43</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117,033.99</w:t>
            </w:r>
          </w:p>
        </w:tc>
      </w:tr>
      <w:tr>
        <w:trPr>
          <w:trHeight w:val="466"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12" w:type="dxa"/>
            <w:tcBorders>
              <w:top w:val="nil" w:sz="6" w:space="0" w:color="auto"/>
              <w:left w:val="single" w:sz="4" w:space="0" w:color="000000"/>
              <w:bottom w:val="nil" w:sz="6" w:space="0" w:color="auto"/>
              <w:right w:val="single" w:sz="4" w:space="0" w:color="000000"/>
            </w:tcBorders>
          </w:tcPr>
          <w:p>
            <w:pP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18"/>
                <w:szCs w:val="18"/>
              </w:rPr>
            </w:pPr>
            <w:r>
              <w:rPr>
                <w:rFonts w:ascii="Times New Roman"/>
                <w:spacing w:val="-1"/>
                <w:sz w:val="18"/>
              </w:rPr>
              <w:t>65,523.46</w:t>
            </w:r>
          </w:p>
        </w:tc>
      </w:tr>
      <w:tr>
        <w:trPr>
          <w:trHeight w:val="470" w:hRule="exact"/>
        </w:trPr>
        <w:tc>
          <w:tcPr>
            <w:tcW w:w="2782" w:type="dxa"/>
            <w:tcBorders>
              <w:top w:val="nil" w:sz="6" w:space="0" w:color="auto"/>
              <w:left w:val="nil" w:sz="6" w:space="0" w:color="auto"/>
              <w:bottom w:val="single" w:sz="12" w:space="0" w:color="000000"/>
              <w:right w:val="single" w:sz="4" w:space="0" w:color="000000"/>
            </w:tcBorders>
          </w:tcPr>
          <w:p>
            <w:pPr>
              <w:pStyle w:val="TableParagraph"/>
              <w:tabs>
                <w:tab w:pos="539" w:val="left" w:leader="none"/>
              </w:tabs>
              <w:spacing w:line="240" w:lineRule="auto" w:before="80"/>
              <w:ind w:right="101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3,345,087.33</w:t>
            </w: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1,349,105.75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0"/>
        <w:ind w:left="2417" w:right="3524" w:firstLine="0"/>
        <w:jc w:val="left"/>
        <w:rPr>
          <w:rFonts w:ascii="宋体" w:hAnsi="宋体" w:cs="宋体" w:eastAsia="宋体" w:hint="default"/>
          <w:sz w:val="21"/>
          <w:szCs w:val="21"/>
        </w:rPr>
      </w:pPr>
      <w:r>
        <w:rPr/>
        <w:pict>
          <v:group style="position:absolute;margin-left:84.624001pt;margin-top:-56.016357pt;width:445.2pt;height:5.05pt;mso-position-horizontal-relative:page;mso-position-vertical-relative:paragraph;z-index:-689032" coordorigin="1692,-1120" coordsize="8904,101">
            <v:shape style="position:absolute;left:1692;top:-1120;width:2782;height:101" type="#_x0000_t75" stroked="false">
              <v:imagedata r:id="rId345" o:title=""/>
            </v:shape>
            <v:shape style="position:absolute;left:4451;top:-1029;width:6145;height:10" type="#_x0000_t75" stroked="false">
              <v:imagedata r:id="rId344" o:title=""/>
            </v:shape>
            <w10:wrap type="none"/>
          </v:group>
        </w:pict>
      </w:r>
      <w:r>
        <w:rPr/>
        <w:pict>
          <v:shape style="position:absolute;margin-left:141.979996pt;margin-top:18.743660pt;width:.48001pt;height:.12pt;mso-position-horizontal-relative:page;mso-position-vertical-relative:paragraph;z-index:-689008" type="#_x0000_t75" stroked="false">
            <v:imagedata r:id="rId360" o:title=""/>
          </v:shape>
        </w:pict>
      </w:r>
      <w:r>
        <w:rPr/>
        <w:pict>
          <v:shape style="position:absolute;margin-left:335.109985pt;margin-top:18.743660pt;width:.48001pt;height:.12pt;mso-position-horizontal-relative:page;mso-position-vertical-relative:paragraph;z-index:-688984" type="#_x0000_t75" stroked="false">
            <v:imagedata r:id="rId360" o:title=""/>
          </v:shape>
        </w:pict>
      </w:r>
      <w:r>
        <w:rPr/>
        <w:pict>
          <v:group style="position:absolute;margin-left:84.744003pt;margin-top:38.063671pt;width:439.55pt;height:53.8pt;mso-position-horizontal-relative:page;mso-position-vertical-relative:paragraph;z-index:-688960" coordorigin="1695,761" coordsize="8791,1076">
            <v:shape style="position:absolute;left:2830;top:761;width:2228;height:103" type="#_x0000_t75" stroked="false">
              <v:imagedata r:id="rId361" o:title=""/>
            </v:shape>
            <v:shape style="position:absolute;left:5053;top:855;width:1649;height:10" type="#_x0000_t75" stroked="false">
              <v:imagedata r:id="rId362" o:title=""/>
            </v:shape>
            <v:shape style="position:absolute;left:6697;top:855;width:1200;height:10" type="#_x0000_t75" stroked="false">
              <v:imagedata r:id="rId363" o:title=""/>
            </v:shape>
            <v:shape style="position:absolute;left:7893;top:855;width:2593;height:10" type="#_x0000_t75" stroked="false">
              <v:imagedata r:id="rId364" o:title=""/>
            </v:shape>
            <v:group style="position:absolute;left:5058;top:864;width:10;height:20" coordorigin="5058,864" coordsize="10,20">
              <v:shape style="position:absolute;left:5058;top:864;width:10;height:20" coordorigin="5058,864" coordsize="10,20" path="m5058,884l5067,884,5067,864,5058,864,5058,884xe" filled="true" fillcolor="#000000" stroked="false">
                <v:path arrowok="t"/>
                <v:fill type="solid"/>
              </v:shape>
            </v:group>
            <v:group style="position:absolute;left:5058;top:884;width:10;height:20" coordorigin="5058,884" coordsize="10,20">
              <v:shape style="position:absolute;left:5058;top:884;width:10;height:20" coordorigin="5058,884" coordsize="10,20" path="m5058,903l5067,903,5067,884,5058,884,5058,903xe" filled="true" fillcolor="#000000" stroked="false">
                <v:path arrowok="t"/>
                <v:fill type="solid"/>
              </v:shape>
            </v:group>
            <v:group style="position:absolute;left:5058;top:903;width:10;height:20" coordorigin="5058,903" coordsize="10,20">
              <v:shape style="position:absolute;left:5058;top:903;width:10;height:20" coordorigin="5058,903" coordsize="10,20" path="m5058,922l5067,922,5067,903,5058,903,5058,922xe" filled="true" fillcolor="#000000" stroked="false">
                <v:path arrowok="t"/>
                <v:fill type="solid"/>
              </v:shape>
            </v:group>
            <v:group style="position:absolute;left:5058;top:922;width:10;height:20" coordorigin="5058,922" coordsize="10,20">
              <v:shape style="position:absolute;left:5058;top:922;width:10;height:20" coordorigin="5058,922" coordsize="10,20" path="m5058,941l5067,941,5067,922,5058,922,5058,941xe" filled="true" fillcolor="#000000" stroked="false">
                <v:path arrowok="t"/>
                <v:fill type="solid"/>
              </v:shape>
            </v:group>
            <v:group style="position:absolute;left:5058;top:941;width:10;height:20" coordorigin="5058,941" coordsize="10,20">
              <v:shape style="position:absolute;left:5058;top:941;width:10;height:20" coordorigin="5058,941" coordsize="10,20" path="m5058,960l5067,960,5067,941,5058,941,5058,960xe" filled="true" fillcolor="#000000" stroked="false">
                <v:path arrowok="t"/>
                <v:fill type="solid"/>
              </v:shape>
            </v:group>
            <v:group style="position:absolute;left:5058;top:960;width:10;height:20" coordorigin="5058,960" coordsize="10,20">
              <v:shape style="position:absolute;left:5058;top:960;width:10;height:20" coordorigin="5058,960" coordsize="10,20" path="m5058,980l5067,980,5067,960,5058,960,5058,980xe" filled="true" fillcolor="#000000" stroked="false">
                <v:path arrowok="t"/>
                <v:fill type="solid"/>
              </v:shape>
            </v:group>
            <v:group style="position:absolute;left:5058;top:980;width:10;height:20" coordorigin="5058,980" coordsize="10,20">
              <v:shape style="position:absolute;left:5058;top:980;width:10;height:20" coordorigin="5058,980" coordsize="10,20" path="m5058,999l5067,999,5067,980,5058,980,5058,999xe" filled="true" fillcolor="#000000" stroked="false">
                <v:path arrowok="t"/>
                <v:fill type="solid"/>
              </v:shape>
            </v:group>
            <v:group style="position:absolute;left:5058;top:999;width:10;height:20" coordorigin="5058,999" coordsize="10,20">
              <v:shape style="position:absolute;left:5058;top:999;width:10;height:20" coordorigin="5058,999" coordsize="10,20" path="m5058,1018l5067,1018,5067,999,5058,999,5058,1018xe" filled="true" fillcolor="#000000" stroked="false">
                <v:path arrowok="t"/>
                <v:fill type="solid"/>
              </v:shape>
            </v:group>
            <v:group style="position:absolute;left:5058;top:1018;width:10;height:20" coordorigin="5058,1018" coordsize="10,20">
              <v:shape style="position:absolute;left:5058;top:1018;width:10;height:20" coordorigin="5058,1018" coordsize="10,20" path="m5058,1037l5067,1037,5067,1018,5058,1018,5058,1037xe" filled="true" fillcolor="#000000" stroked="false">
                <v:path arrowok="t"/>
                <v:fill type="solid"/>
              </v:shape>
            </v:group>
            <v:group style="position:absolute;left:5058;top:1037;width:10;height:20" coordorigin="5058,1037" coordsize="10,20">
              <v:shape style="position:absolute;left:5058;top:1037;width:10;height:20" coordorigin="5058,1037" coordsize="10,20" path="m5058,1056l5067,1056,5067,1037,5058,1037,5058,1056xe" filled="true" fillcolor="#000000" stroked="false">
                <v:path arrowok="t"/>
                <v:fill type="solid"/>
              </v:shape>
            </v:group>
            <v:group style="position:absolute;left:5058;top:1056;width:10;height:20" coordorigin="5058,1056" coordsize="10,20">
              <v:shape style="position:absolute;left:5058;top:1056;width:10;height:20" coordorigin="5058,1056" coordsize="10,20" path="m5058,1076l5067,1076,5067,1056,5058,1056,5058,1076xe" filled="true" fillcolor="#000000" stroked="false">
                <v:path arrowok="t"/>
                <v:fill type="solid"/>
              </v:shape>
            </v:group>
            <v:group style="position:absolute;left:5058;top:1076;width:10;height:20" coordorigin="5058,1076" coordsize="10,20">
              <v:shape style="position:absolute;left:5058;top:1076;width:10;height:20" coordorigin="5058,1076" coordsize="10,20" path="m5058,1095l5067,1095,5067,1076,5058,1076,5058,1095xe" filled="true" fillcolor="#000000" stroked="false">
                <v:path arrowok="t"/>
                <v:fill type="solid"/>
              </v:shape>
            </v:group>
            <v:group style="position:absolute;left:5058;top:1095;width:10;height:20" coordorigin="5058,1095" coordsize="10,20">
              <v:shape style="position:absolute;left:5058;top:1095;width:10;height:20" coordorigin="5058,1095" coordsize="10,20" path="m5058,1114l5067,1114,5067,1095,5058,1095,5058,1114xe" filled="true" fillcolor="#000000" stroked="false">
                <v:path arrowok="t"/>
                <v:fill type="solid"/>
              </v:shape>
            </v:group>
            <v:group style="position:absolute;left:5058;top:1114;width:10;height:20" coordorigin="5058,1114" coordsize="10,20">
              <v:shape style="position:absolute;left:5058;top:1114;width:10;height:20" coordorigin="5058,1114" coordsize="10,20" path="m5058,1133l5067,1133,5067,1114,5058,1114,5058,1133xe" filled="true" fillcolor="#000000" stroked="false">
                <v:path arrowok="t"/>
                <v:fill type="solid"/>
              </v:shape>
            </v:group>
            <v:group style="position:absolute;left:5058;top:1133;width:10;height:20" coordorigin="5058,1133" coordsize="10,20">
              <v:shape style="position:absolute;left:5058;top:1133;width:10;height:20" coordorigin="5058,1133" coordsize="10,20" path="m5058,1152l5067,1152,5067,1133,5058,1133,5058,1152xe" filled="true" fillcolor="#000000" stroked="false">
                <v:path arrowok="t"/>
                <v:fill type="solid"/>
              </v:shape>
            </v:group>
            <v:group style="position:absolute;left:5058;top:1152;width:10;height:20" coordorigin="5058,1152" coordsize="10,20">
              <v:shape style="position:absolute;left:5058;top:1152;width:10;height:20" coordorigin="5058,1152" coordsize="10,20" path="m5058,1172l5067,1172,5067,1152,5058,1152,5058,1172xe" filled="true" fillcolor="#000000" stroked="false">
                <v:path arrowok="t"/>
                <v:fill type="solid"/>
              </v:shape>
            </v:group>
            <v:group style="position:absolute;left:5058;top:1172;width:10;height:20" coordorigin="5058,1172" coordsize="10,20">
              <v:shape style="position:absolute;left:5058;top:1172;width:10;height:20" coordorigin="5058,1172" coordsize="10,20" path="m5058,1191l5067,1191,5067,1172,5058,1172,5058,1191xe" filled="true" fillcolor="#000000" stroked="false">
                <v:path arrowok="t"/>
                <v:fill type="solid"/>
              </v:shape>
            </v:group>
            <v:group style="position:absolute;left:5058;top:1191;width:10;height:20" coordorigin="5058,1191" coordsize="10,20">
              <v:shape style="position:absolute;left:5058;top:1191;width:10;height:20" coordorigin="5058,1191" coordsize="10,20" path="m5058,1210l5067,1210,5067,1191,5058,1191,5058,1210xe" filled="true" fillcolor="#000000" stroked="false">
                <v:path arrowok="t"/>
                <v:fill type="solid"/>
              </v:shape>
            </v:group>
            <v:group style="position:absolute;left:5058;top:1210;width:10;height:20" coordorigin="5058,1210" coordsize="10,20">
              <v:shape style="position:absolute;left:5058;top:1210;width:10;height:20" coordorigin="5058,1210" coordsize="10,20" path="m5058,1229l5067,1229,5067,1210,5058,1210,5058,1229xe" filled="true" fillcolor="#000000" stroked="false">
                <v:path arrowok="t"/>
                <v:fill type="solid"/>
              </v:shape>
            </v:group>
            <v:group style="position:absolute;left:5058;top:1229;width:10;height:20" coordorigin="5058,1229" coordsize="10,20">
              <v:shape style="position:absolute;left:5058;top:1229;width:10;height:20" coordorigin="5058,1229" coordsize="10,20" path="m5058,1248l5067,1248,5067,1229,5058,1229,5058,1248xe" filled="true" fillcolor="#000000" stroked="false">
                <v:path arrowok="t"/>
                <v:fill type="solid"/>
              </v:shape>
              <v:shape style="position:absolute;left:1695;top:1248;width:3382;height:106" type="#_x0000_t75" stroked="false">
                <v:imagedata r:id="rId365" o:title=""/>
              </v:shape>
              <v:shape style="position:absolute;left:5053;top:1344;width:1649;height:10" type="#_x0000_t75" stroked="false">
                <v:imagedata r:id="rId362" o:title=""/>
              </v:shape>
              <v:shape style="position:absolute;left:6697;top:1344;width:1200;height:10" type="#_x0000_t75" stroked="false">
                <v:imagedata r:id="rId363" o:title=""/>
              </v:shape>
              <v:shape style="position:absolute;left:7893;top:1344;width:2593;height:10" type="#_x0000_t75" stroked="false">
                <v:imagedata r:id="rId364" o:title=""/>
              </v:shape>
            </v:group>
            <v:group style="position:absolute;left:5058;top:1354;width:10;height:20" coordorigin="5058,1354" coordsize="10,20">
              <v:shape style="position:absolute;left:5058;top:1354;width:10;height:20" coordorigin="5058,1354" coordsize="10,20" path="m5058,1373l5067,1373,5067,1354,5058,1354,5058,1373xe" filled="true" fillcolor="#000000" stroked="false">
                <v:path arrowok="t"/>
                <v:fill type="solid"/>
              </v:shape>
            </v:group>
            <v:group style="position:absolute;left:5058;top:1373;width:10;height:20" coordorigin="5058,1373" coordsize="10,20">
              <v:shape style="position:absolute;left:5058;top:1373;width:10;height:20" coordorigin="5058,1373" coordsize="10,20" path="m5058,1392l5067,1392,5067,1373,5058,1373,5058,1392xe" filled="true" fillcolor="#000000" stroked="false">
                <v:path arrowok="t"/>
                <v:fill type="solid"/>
              </v:shape>
            </v:group>
            <v:group style="position:absolute;left:5058;top:1392;width:10;height:20" coordorigin="5058,1392" coordsize="10,20">
              <v:shape style="position:absolute;left:5058;top:1392;width:10;height:20" coordorigin="5058,1392" coordsize="10,20" path="m5058,1412l5067,1412,5067,1392,5058,1392,5058,1412xe" filled="true" fillcolor="#000000" stroked="false">
                <v:path arrowok="t"/>
                <v:fill type="solid"/>
              </v:shape>
            </v:group>
            <v:group style="position:absolute;left:5058;top:1412;width:10;height:20" coordorigin="5058,1412" coordsize="10,20">
              <v:shape style="position:absolute;left:5058;top:1412;width:10;height:20" coordorigin="5058,1412" coordsize="10,20" path="m5058,1431l5067,1431,5067,1412,5058,1412,5058,1431xe" filled="true" fillcolor="#000000" stroked="false">
                <v:path arrowok="t"/>
                <v:fill type="solid"/>
              </v:shape>
            </v:group>
            <v:group style="position:absolute;left:5058;top:1431;width:10;height:20" coordorigin="5058,1431" coordsize="10,20">
              <v:shape style="position:absolute;left:5058;top:1431;width:10;height:20" coordorigin="5058,1431" coordsize="10,20" path="m5058,1450l5067,1450,5067,1431,5058,1431,5058,1450xe" filled="true" fillcolor="#000000" stroked="false">
                <v:path arrowok="t"/>
                <v:fill type="solid"/>
              </v:shape>
            </v:group>
            <v:group style="position:absolute;left:5058;top:1450;width:10;height:20" coordorigin="5058,1450" coordsize="10,20">
              <v:shape style="position:absolute;left:5058;top:1450;width:10;height:20" coordorigin="5058,1450" coordsize="10,20" path="m5058,1469l5067,1469,5067,1450,5058,1450,5058,1469xe" filled="true" fillcolor="#000000" stroked="false">
                <v:path arrowok="t"/>
                <v:fill type="solid"/>
              </v:shape>
            </v:group>
            <v:group style="position:absolute;left:5058;top:1469;width:10;height:20" coordorigin="5058,1469" coordsize="10,20">
              <v:shape style="position:absolute;left:5058;top:1469;width:10;height:20" coordorigin="5058,1469" coordsize="10,20" path="m5058,1488l5067,1488,5067,1469,5058,1469,5058,1488xe" filled="true" fillcolor="#000000" stroked="false">
                <v:path arrowok="t"/>
                <v:fill type="solid"/>
              </v:shape>
            </v:group>
            <v:group style="position:absolute;left:5058;top:1488;width:10;height:20" coordorigin="5058,1488" coordsize="10,20">
              <v:shape style="position:absolute;left:5058;top:1488;width:10;height:20" coordorigin="5058,1488" coordsize="10,20" path="m5058,1508l5067,1508,5067,1488,5058,1488,5058,1508xe" filled="true" fillcolor="#000000" stroked="false">
                <v:path arrowok="t"/>
                <v:fill type="solid"/>
              </v:shape>
            </v:group>
            <v:group style="position:absolute;left:5058;top:1508;width:10;height:20" coordorigin="5058,1508" coordsize="10,20">
              <v:shape style="position:absolute;left:5058;top:1508;width:10;height:20" coordorigin="5058,1508" coordsize="10,20" path="m5058,1527l5067,1527,5067,1508,5058,1508,5058,1527xe" filled="true" fillcolor="#000000" stroked="false">
                <v:path arrowok="t"/>
                <v:fill type="solid"/>
              </v:shape>
            </v:group>
            <v:group style="position:absolute;left:5058;top:1527;width:10;height:20" coordorigin="5058,1527" coordsize="10,20">
              <v:shape style="position:absolute;left:5058;top:1527;width:10;height:20" coordorigin="5058,1527" coordsize="10,20" path="m5058,1546l5067,1546,5067,1527,5058,1527,5058,1546xe" filled="true" fillcolor="#000000" stroked="false">
                <v:path arrowok="t"/>
                <v:fill type="solid"/>
              </v:shape>
            </v:group>
            <v:group style="position:absolute;left:5058;top:1546;width:10;height:20" coordorigin="5058,1546" coordsize="10,20">
              <v:shape style="position:absolute;left:5058;top:1546;width:10;height:20" coordorigin="5058,1546" coordsize="10,20" path="m5058,1565l5067,1565,5067,1546,5058,1546,5058,1565xe" filled="true" fillcolor="#000000" stroked="false">
                <v:path arrowok="t"/>
                <v:fill type="solid"/>
              </v:shape>
            </v:group>
            <v:group style="position:absolute;left:5058;top:1565;width:10;height:20" coordorigin="5058,1565" coordsize="10,20">
              <v:shape style="position:absolute;left:5058;top:1565;width:10;height:20" coordorigin="5058,1565" coordsize="10,20" path="m5058,1584l5067,1584,5067,1565,5058,1565,5058,1584xe" filled="true" fillcolor="#000000" stroked="false">
                <v:path arrowok="t"/>
                <v:fill type="solid"/>
              </v:shape>
            </v:group>
            <v:group style="position:absolute;left:5058;top:1584;width:10;height:20" coordorigin="5058,1584" coordsize="10,20">
              <v:shape style="position:absolute;left:5058;top:1584;width:10;height:20" coordorigin="5058,1584" coordsize="10,20" path="m5058,1604l5067,1604,5067,1584,5058,1584,5058,1604xe" filled="true" fillcolor="#000000" stroked="false">
                <v:path arrowok="t"/>
                <v:fill type="solid"/>
              </v:shape>
            </v:group>
            <v:group style="position:absolute;left:5058;top:1604;width:10;height:20" coordorigin="5058,1604" coordsize="10,20">
              <v:shape style="position:absolute;left:5058;top:1604;width:10;height:20" coordorigin="5058,1604" coordsize="10,20" path="m5058,1623l5067,1623,5067,1604,5058,1604,5058,1623xe" filled="true" fillcolor="#000000" stroked="false">
                <v:path arrowok="t"/>
                <v:fill type="solid"/>
              </v:shape>
            </v:group>
            <v:group style="position:absolute;left:5058;top:1623;width:10;height:20" coordorigin="5058,1623" coordsize="10,20">
              <v:shape style="position:absolute;left:5058;top:1623;width:10;height:20" coordorigin="5058,1623" coordsize="10,20" path="m5058,1642l5067,1642,5067,1623,5058,1623,5058,1642xe" filled="true" fillcolor="#000000" stroked="false">
                <v:path arrowok="t"/>
                <v:fill type="solid"/>
              </v:shape>
            </v:group>
            <v:group style="position:absolute;left:5058;top:1642;width:10;height:20" coordorigin="5058,1642" coordsize="10,20">
              <v:shape style="position:absolute;left:5058;top:1642;width:10;height:20" coordorigin="5058,1642" coordsize="10,20" path="m5058,1661l5067,1661,5067,1642,5058,1642,5058,1661xe" filled="true" fillcolor="#000000" stroked="false">
                <v:path arrowok="t"/>
                <v:fill type="solid"/>
              </v:shape>
            </v:group>
            <v:group style="position:absolute;left:5058;top:1661;width:10;height:20" coordorigin="5058,1661" coordsize="10,20">
              <v:shape style="position:absolute;left:5058;top:1661;width:10;height:20" coordorigin="5058,1661" coordsize="10,20" path="m5058,1680l5067,1680,5067,1661,5058,1661,5058,1680xe" filled="true" fillcolor="#000000" stroked="false">
                <v:path arrowok="t"/>
                <v:fill type="solid"/>
              </v:shape>
            </v:group>
            <v:group style="position:absolute;left:5058;top:1680;width:10;height:20" coordorigin="5058,1680" coordsize="10,20">
              <v:shape style="position:absolute;left:5058;top:1680;width:10;height:20" coordorigin="5058,1680" coordsize="10,20" path="m5058,1700l5067,1700,5067,1680,5058,1680,5058,1700xe" filled="true" fillcolor="#000000" stroked="false">
                <v:path arrowok="t"/>
                <v:fill type="solid"/>
              </v:shape>
            </v:group>
            <v:group style="position:absolute;left:5058;top:1700;width:10;height:20" coordorigin="5058,1700" coordsize="10,20">
              <v:shape style="position:absolute;left:5058;top:1700;width:10;height:20" coordorigin="5058,1700" coordsize="10,20" path="m5058,1719l5067,1719,5067,1700,5058,1700,5058,1719xe" filled="true" fillcolor="#000000" stroked="false">
                <v:path arrowok="t"/>
                <v:fill type="solid"/>
              </v:shape>
            </v:group>
            <v:group style="position:absolute;left:5058;top:1719;width:10;height:20" coordorigin="5058,1719" coordsize="10,20">
              <v:shape style="position:absolute;left:5058;top:1719;width:10;height:20" coordorigin="5058,1719" coordsize="10,20" path="m5058,1738l5067,1738,5067,1719,5058,1719,5058,1738xe" filled="true" fillcolor="#000000" stroked="false">
                <v:path arrowok="t"/>
                <v:fill type="solid"/>
              </v:shape>
            </v:group>
            <v:group style="position:absolute;left:5058;top:1738;width:10;height:20" coordorigin="5058,1738" coordsize="10,20">
              <v:shape style="position:absolute;left:5058;top:1738;width:10;height:20" coordorigin="5058,1738" coordsize="10,20" path="m5058,1757l5067,1757,5067,1738,5058,1738,5058,1757xe" filled="true" fillcolor="#000000" stroked="false">
                <v:path arrowok="t"/>
                <v:fill type="solid"/>
              </v:shape>
            </v:group>
            <v:group style="position:absolute;left:5058;top:1757;width:10;height:20" coordorigin="5058,1757" coordsize="10,20">
              <v:shape style="position:absolute;left:5058;top:1757;width:10;height:20" coordorigin="5058,1757" coordsize="10,20" path="m5058,1776l5067,1776,5067,1757,5058,1757,5058,1776xe" filled="true" fillcolor="#000000" stroked="false">
                <v:path arrowok="t"/>
                <v:fill type="solid"/>
              </v:shape>
            </v:group>
            <v:group style="position:absolute;left:5058;top:1776;width:10;height:20" coordorigin="5058,1776" coordsize="10,20">
              <v:shape style="position:absolute;left:5058;top:1776;width:10;height:20" coordorigin="5058,1776" coordsize="10,20" path="m5058,1796l5067,1796,5067,1776,5058,1776,5058,1796xe" filled="true" fillcolor="#000000" stroked="false">
                <v:path arrowok="t"/>
                <v:fill type="solid"/>
              </v:shape>
            </v:group>
            <v:group style="position:absolute;left:5058;top:1796;width:10;height:20" coordorigin="5058,1796" coordsize="10,20">
              <v:shape style="position:absolute;left:5058;top:1796;width:10;height:20" coordorigin="5058,1796" coordsize="10,20" path="m5058,1815l5067,1815,5067,1796,5058,1796,5058,1815xe" filled="true" fillcolor="#000000" stroked="false">
                <v:path arrowok="t"/>
                <v:fill type="solid"/>
              </v:shape>
            </v:group>
            <v:group style="position:absolute;left:5058;top:1815;width:10;height:20" coordorigin="5058,1815" coordsize="10,20">
              <v:shape style="position:absolute;left:5058;top:1815;width:10;height:20" coordorigin="5058,1815" coordsize="10,20" path="m5058,1834l5067,1834,5067,1815,5058,1815,5058,1834xe" filled="true" fillcolor="#000000" stroked="false">
                <v:path arrowok="t"/>
                <v:fill type="solid"/>
              </v:shape>
              <v:shape style="position:absolute;left:5058;top:1834;width:10;height:2" type="#_x0000_t75" stroked="false">
                <v:imagedata r:id="rId360" o:title=""/>
              </v:shape>
              <v:shape style="position:absolute;left:6702;top:1834;width:10;height:2" type="#_x0000_t75" stroked="false">
                <v:imagedata r:id="rId360" o:title=""/>
              </v:shape>
              <v:shape style="position:absolute;left:7897;top:1834;width:10;height:2" type="#_x0000_t75" stroked="false">
                <v:imagedata r:id="rId360" o:title=""/>
              </v:shape>
              <v:shape style="position:absolute;left:8846;top:1796;width:10;height:41" type="#_x0000_t75" stroked="false">
                <v:imagedata r:id="rId366" o:title=""/>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、外币预收款项余额情况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80" w:type="dxa"/>
        <w:tblLayout w:type="fixed"/>
        <w:tblCellMar>
          <w:top w:w="0" w:type="dxa"/>
          <w:left w:w="0" w:type="dxa"/>
          <w:bottom w:w="0" w:type="dxa"/>
          <w:right w:w="0" w:type="dxa"/>
        </w:tblCellMar>
        <w:tblLook w:val="01E0"/>
      </w:tblPr>
      <w:tblGrid>
        <w:gridCol w:w="1164"/>
        <w:gridCol w:w="1292"/>
        <w:gridCol w:w="1153"/>
        <w:gridCol w:w="1418"/>
        <w:gridCol w:w="1195"/>
        <w:gridCol w:w="949"/>
        <w:gridCol w:w="1634"/>
      </w:tblGrid>
      <w:tr>
        <w:trPr>
          <w:trHeight w:val="459" w:hRule="exact"/>
        </w:trPr>
        <w:tc>
          <w:tcPr>
            <w:tcW w:w="1164"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tc>
        <w:tc>
          <w:tcPr>
            <w:tcW w:w="1292"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tc>
        <w:tc>
          <w:tcPr>
            <w:tcW w:w="1153"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tc>
        <w:tc>
          <w:tcPr>
            <w:tcW w:w="1195"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tc>
        <w:tc>
          <w:tcPr>
            <w:tcW w:w="949"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年初余</w:t>
            </w:r>
          </w:p>
        </w:tc>
        <w:tc>
          <w:tcPr>
            <w:tcW w:w="163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额</w:t>
            </w:r>
          </w:p>
        </w:tc>
      </w:tr>
      <w:tr>
        <w:trPr>
          <w:trHeight w:val="24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12" w:lineRule="exact"/>
              <w:ind w:left="1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92"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1634" w:type="dxa"/>
            <w:tcBorders>
              <w:top w:val="nil" w:sz="6" w:space="0" w:color="auto"/>
              <w:left w:val="single" w:sz="4" w:space="0" w:color="000000"/>
              <w:bottom w:val="nil" w:sz="6" w:space="0" w:color="auto"/>
              <w:right w:val="nil" w:sz="6" w:space="0" w:color="auto"/>
            </w:tcBorders>
          </w:tcPr>
          <w:p>
            <w:pPr/>
          </w:p>
        </w:tc>
      </w:tr>
      <w:tr>
        <w:trPr>
          <w:trHeight w:val="367" w:hRule="exact"/>
        </w:trPr>
        <w:tc>
          <w:tcPr>
            <w:tcW w:w="1164" w:type="dxa"/>
            <w:tcBorders>
              <w:top w:val="nil" w:sz="6" w:space="0" w:color="auto"/>
              <w:left w:val="nil" w:sz="6" w:space="0" w:color="auto"/>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8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153" w:type="dxa"/>
            <w:tcBorders>
              <w:top w:val="nil" w:sz="6" w:space="0" w:color="auto"/>
              <w:left w:val="single" w:sz="4" w:space="0" w:color="000000"/>
              <w:bottom w:val="nil" w:sz="6" w:space="0" w:color="auto"/>
              <w:right w:val="nil" w:sz="6" w:space="0" w:color="auto"/>
            </w:tcBorders>
          </w:tcPr>
          <w:p>
            <w:pPr>
              <w:pStyle w:val="TableParagraph"/>
              <w:spacing w:line="212" w:lineRule="exact"/>
              <w:ind w:left="278" w:right="0"/>
              <w:jc w:val="left"/>
              <w:rPr>
                <w:rFonts w:ascii="宋体" w:hAnsi="宋体" w:cs="宋体" w:eastAsia="宋体" w:hint="default"/>
                <w:sz w:val="18"/>
                <w:szCs w:val="18"/>
              </w:rPr>
            </w:pPr>
            <w:r>
              <w:rPr>
                <w:rFonts w:ascii="宋体" w:hAnsi="宋体" w:cs="宋体" w:eastAsia="宋体" w:hint="default"/>
                <w:sz w:val="18"/>
                <w:szCs w:val="18"/>
              </w:rPr>
              <w:t>汇价</w:t>
            </w:r>
          </w:p>
        </w:tc>
        <w:tc>
          <w:tcPr>
            <w:tcW w:w="1418" w:type="dxa"/>
            <w:tcBorders>
              <w:top w:val="nil" w:sz="6" w:space="0" w:color="auto"/>
              <w:left w:val="nil" w:sz="6" w:space="0" w:color="auto"/>
              <w:bottom w:val="nil" w:sz="6" w:space="0" w:color="auto"/>
              <w:right w:val="single" w:sz="4" w:space="0" w:color="000000"/>
            </w:tcBorders>
          </w:tcPr>
          <w:p>
            <w:pPr>
              <w:pStyle w:val="TableParagraph"/>
              <w:spacing w:line="212" w:lineRule="exact"/>
              <w:ind w:right="0"/>
              <w:jc w:val="right"/>
              <w:rPr>
                <w:rFonts w:ascii="宋体" w:hAnsi="宋体" w:cs="宋体" w:eastAsia="宋体" w:hint="default"/>
                <w:sz w:val="18"/>
                <w:szCs w:val="18"/>
              </w:rPr>
            </w:pPr>
            <w:r>
              <w:rPr>
                <w:rFonts w:ascii="宋体" w:hAnsi="宋体" w:cs="宋体" w:eastAsia="宋体" w:hint="default"/>
                <w:sz w:val="18"/>
                <w:szCs w:val="18"/>
              </w:rPr>
              <w:t>折合人民币金额</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88" w:right="0"/>
              <w:jc w:val="left"/>
              <w:rPr>
                <w:rFonts w:ascii="宋体" w:hAnsi="宋体" w:cs="宋体" w:eastAsia="宋体" w:hint="default"/>
                <w:sz w:val="18"/>
                <w:szCs w:val="18"/>
              </w:rPr>
            </w:pPr>
            <w:r>
              <w:rPr>
                <w:rFonts w:ascii="宋体" w:hAnsi="宋体" w:cs="宋体" w:eastAsia="宋体" w:hint="default"/>
                <w:sz w:val="18"/>
                <w:szCs w:val="18"/>
              </w:rPr>
              <w:t>汇价</w:t>
            </w:r>
          </w:p>
        </w:tc>
        <w:tc>
          <w:tcPr>
            <w:tcW w:w="1634" w:type="dxa"/>
            <w:tcBorders>
              <w:top w:val="nil" w:sz="6" w:space="0" w:color="auto"/>
              <w:left w:val="single" w:sz="4" w:space="0" w:color="000000"/>
              <w:bottom w:val="nil" w:sz="6" w:space="0" w:color="auto"/>
              <w:right w:val="nil" w:sz="6" w:space="0" w:color="auto"/>
            </w:tcBorders>
          </w:tcPr>
          <w:p>
            <w:pPr>
              <w:pStyle w:val="TableParagraph"/>
              <w:spacing w:line="212" w:lineRule="exact"/>
              <w:ind w:right="0"/>
              <w:jc w:val="right"/>
              <w:rPr>
                <w:rFonts w:ascii="宋体" w:hAnsi="宋体" w:cs="宋体" w:eastAsia="宋体" w:hint="default"/>
                <w:sz w:val="18"/>
                <w:szCs w:val="18"/>
              </w:rPr>
            </w:pPr>
            <w:r>
              <w:rPr>
                <w:rFonts w:ascii="宋体" w:hAnsi="宋体" w:cs="宋体" w:eastAsia="宋体" w:hint="default"/>
                <w:sz w:val="18"/>
                <w:szCs w:val="18"/>
              </w:rPr>
              <w:t>折合人民币金额</w:t>
            </w:r>
          </w:p>
        </w:tc>
      </w:tr>
      <w:tr>
        <w:trPr>
          <w:trHeight w:val="420" w:hRule="exact"/>
        </w:trPr>
        <w:tc>
          <w:tcPr>
            <w:tcW w:w="1164" w:type="dxa"/>
            <w:tcBorders>
              <w:top w:val="nil" w:sz="6" w:space="0" w:color="auto"/>
              <w:left w:val="nil" w:sz="6" w:space="0" w:color="auto"/>
              <w:bottom w:val="single" w:sz="12" w:space="0" w:color="000000"/>
              <w:right w:val="single" w:sz="4" w:space="0" w:color="000000"/>
            </w:tcBorders>
          </w:tcPr>
          <w:p>
            <w:pPr>
              <w:pStyle w:val="TableParagraph"/>
              <w:spacing w:line="240" w:lineRule="auto" w:before="99"/>
              <w:ind w:left="14" w:right="0"/>
              <w:jc w:val="center"/>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9"/>
                <w:sz w:val="18"/>
                <w:szCs w:val="18"/>
              </w:rPr>
              <w:t> </w:t>
            </w:r>
            <w:r>
              <w:rPr>
                <w:rFonts w:ascii="宋体" w:hAnsi="宋体" w:cs="宋体" w:eastAsia="宋体" w:hint="default"/>
                <w:sz w:val="18"/>
                <w:szCs w:val="18"/>
              </w:rPr>
              <w:t>元</w:t>
            </w:r>
          </w:p>
        </w:tc>
        <w:tc>
          <w:tcPr>
            <w:tcW w:w="12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1"/>
              <w:ind w:left="523" w:right="0"/>
              <w:jc w:val="left"/>
              <w:rPr>
                <w:rFonts w:ascii="Times New Roman" w:hAnsi="Times New Roman" w:cs="Times New Roman" w:eastAsia="Times New Roman" w:hint="default"/>
                <w:sz w:val="18"/>
                <w:szCs w:val="18"/>
              </w:rPr>
            </w:pPr>
            <w:r>
              <w:rPr>
                <w:rFonts w:ascii="Times New Roman"/>
                <w:sz w:val="18"/>
              </w:rPr>
              <w:t>98,485.08</w:t>
            </w:r>
          </w:p>
        </w:tc>
        <w:tc>
          <w:tcPr>
            <w:tcW w:w="1153" w:type="dxa"/>
            <w:tcBorders>
              <w:top w:val="nil" w:sz="6" w:space="0" w:color="auto"/>
              <w:left w:val="single" w:sz="4" w:space="0" w:color="000000"/>
              <w:bottom w:val="single" w:sz="12" w:space="0" w:color="000000"/>
              <w:right w:val="nil" w:sz="6" w:space="0" w:color="auto"/>
            </w:tcBorders>
          </w:tcPr>
          <w:p>
            <w:pPr>
              <w:pStyle w:val="TableParagraph"/>
              <w:spacing w:line="240" w:lineRule="auto" w:before="151"/>
              <w:ind w:left="381" w:right="0"/>
              <w:jc w:val="left"/>
              <w:rPr>
                <w:rFonts w:ascii="Times New Roman" w:hAnsi="Times New Roman" w:cs="Times New Roman" w:eastAsia="Times New Roman" w:hint="default"/>
                <w:sz w:val="18"/>
                <w:szCs w:val="18"/>
              </w:rPr>
            </w:pPr>
            <w:r>
              <w:rPr>
                <w:rFonts w:ascii="Times New Roman"/>
                <w:sz w:val="18"/>
              </w:rPr>
              <w:t>6.6227</w:t>
            </w:r>
          </w:p>
        </w:tc>
        <w:tc>
          <w:tcPr>
            <w:tcW w:w="141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38"/>
              <w:jc w:val="right"/>
              <w:rPr>
                <w:rFonts w:ascii="Times New Roman" w:hAnsi="Times New Roman" w:cs="Times New Roman" w:eastAsia="Times New Roman" w:hint="default"/>
                <w:sz w:val="18"/>
                <w:szCs w:val="18"/>
              </w:rPr>
            </w:pPr>
            <w:r>
              <w:rPr>
                <w:rFonts w:ascii="Times New Roman"/>
                <w:spacing w:val="-1"/>
                <w:sz w:val="18"/>
              </w:rPr>
              <w:t>652,237.14</w:t>
            </w:r>
          </w:p>
        </w:tc>
        <w:tc>
          <w:tcPr>
            <w:tcW w:w="11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1"/>
              <w:ind w:left="424" w:right="0"/>
              <w:jc w:val="left"/>
              <w:rPr>
                <w:rFonts w:ascii="Times New Roman" w:hAnsi="Times New Roman" w:cs="Times New Roman" w:eastAsia="Times New Roman" w:hint="default"/>
                <w:sz w:val="18"/>
                <w:szCs w:val="18"/>
              </w:rPr>
            </w:pPr>
            <w:r>
              <w:rPr>
                <w:rFonts w:ascii="Times New Roman"/>
                <w:sz w:val="18"/>
              </w:rPr>
              <w:t>14,589.56</w:t>
            </w:r>
          </w:p>
        </w:tc>
        <w:tc>
          <w:tcPr>
            <w:tcW w:w="9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1"/>
              <w:ind w:right="36"/>
              <w:jc w:val="right"/>
              <w:rPr>
                <w:rFonts w:ascii="Times New Roman" w:hAnsi="Times New Roman" w:cs="Times New Roman" w:eastAsia="Times New Roman" w:hint="default"/>
                <w:sz w:val="18"/>
                <w:szCs w:val="18"/>
              </w:rPr>
            </w:pPr>
            <w:r>
              <w:rPr>
                <w:rFonts w:ascii="Times New Roman"/>
                <w:spacing w:val="-1"/>
                <w:sz w:val="18"/>
              </w:rPr>
              <w:t>6.8282</w:t>
            </w:r>
          </w:p>
        </w:tc>
        <w:tc>
          <w:tcPr>
            <w:tcW w:w="1634" w:type="dxa"/>
            <w:tcBorders>
              <w:top w:val="nil" w:sz="6" w:space="0" w:color="auto"/>
              <w:left w:val="single" w:sz="4" w:space="0" w:color="000000"/>
              <w:bottom w:val="single" w:sz="27" w:space="0" w:color="000000"/>
              <w:right w:val="nil" w:sz="6" w:space="0" w:color="auto"/>
            </w:tcBorders>
          </w:tcPr>
          <w:p>
            <w:pPr>
              <w:pStyle w:val="TableParagraph"/>
              <w:spacing w:line="240" w:lineRule="auto" w:before="136"/>
              <w:ind w:right="36"/>
              <w:jc w:val="right"/>
              <w:rPr>
                <w:rFonts w:ascii="Times New Roman" w:hAnsi="Times New Roman" w:cs="Times New Roman" w:eastAsia="Times New Roman" w:hint="default"/>
                <w:sz w:val="18"/>
                <w:szCs w:val="18"/>
              </w:rPr>
            </w:pPr>
            <w:r>
              <w:rPr>
                <w:rFonts w:ascii="Times New Roman"/>
                <w:spacing w:val="-1"/>
                <w:sz w:val="18"/>
              </w:rPr>
              <w:t>99,620.43</w:t>
            </w:r>
          </w:p>
        </w:tc>
      </w:tr>
    </w:tbl>
    <w:p>
      <w:pPr>
        <w:tabs>
          <w:tab w:pos="2954" w:val="left" w:leader="none"/>
        </w:tabs>
        <w:spacing w:before="114"/>
        <w:ind w:left="2417" w:right="1370" w:firstLine="0"/>
        <w:jc w:val="left"/>
        <w:rPr>
          <w:rFonts w:ascii="宋体" w:hAnsi="宋体" w:cs="宋体" w:eastAsia="宋体" w:hint="default"/>
          <w:sz w:val="21"/>
          <w:szCs w:val="21"/>
        </w:rPr>
      </w:pPr>
      <w:r>
        <w:rPr/>
        <w:pict>
          <v:shape style="position:absolute;margin-left:141.979996pt;margin-top:-2.556331pt;width:.48001pt;height:.12pt;mso-position-horizontal-relative:page;mso-position-vertical-relative:paragraph;z-index:-688936" type="#_x0000_t75" stroked="false">
            <v:imagedata r:id="rId360" o:title=""/>
          </v:shape>
        </w:pict>
      </w:r>
      <w:r>
        <w:rPr/>
        <w:pict>
          <v:shape style="position:absolute;margin-left:206.570007pt;margin-top:-2.556331pt;width:.48001pt;height:.12pt;mso-position-horizontal-relative:page;mso-position-vertical-relative:paragraph;z-index:-688912" type="#_x0000_t75" stroked="false">
            <v:imagedata r:id="rId360" o:title=""/>
          </v:shape>
        </w:pict>
      </w:r>
      <w:r>
        <w:rPr>
          <w:rFonts w:ascii="宋体" w:hAnsi="宋体" w:cs="宋体" w:eastAsia="宋体" w:hint="default"/>
          <w:b/>
          <w:bCs/>
          <w:sz w:val="21"/>
          <w:szCs w:val="21"/>
        </w:rPr>
        <w:t>3</w:t>
      </w:r>
      <w:r>
        <w:rPr>
          <w:rFonts w:ascii="宋体" w:hAnsi="宋体" w:cs="宋体" w:eastAsia="宋体" w:hint="default"/>
          <w:b/>
          <w:bCs/>
          <w:sz w:val="21"/>
          <w:szCs w:val="21"/>
        </w:rPr>
        <w:t>、</w:t>
        <w:tab/>
        <w:t>期末余额中无预收持本公司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tabs>
          <w:tab w:pos="3072"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期末余额中无预收关联方款项。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2954" w:val="left" w:leader="none"/>
        </w:tabs>
        <w:spacing w:before="0"/>
        <w:ind w:left="2417" w:right="352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tab/>
        <w:t>期末无账龄超过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3"/>
          <w:sz w:val="21"/>
          <w:szCs w:val="21"/>
        </w:rPr>
        <w:t> </w:t>
      </w:r>
      <w:r>
        <w:rPr>
          <w:rFonts w:ascii="宋体" w:hAnsi="宋体" w:cs="宋体" w:eastAsia="宋体" w:hint="default"/>
          <w:b/>
          <w:bCs/>
          <w:sz w:val="21"/>
          <w:szCs w:val="21"/>
        </w:rPr>
        <w:t>年的大额预收款项。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384" w:lineRule="auto" w:before="0"/>
        <w:ind w:left="2417" w:right="8066" w:hanging="632"/>
        <w:jc w:val="left"/>
        <w:rPr>
          <w:rFonts w:ascii="宋体" w:hAnsi="宋体" w:cs="宋体" w:eastAsia="宋体" w:hint="default"/>
          <w:sz w:val="21"/>
          <w:szCs w:val="21"/>
        </w:rPr>
      </w:pPr>
      <w:r>
        <w:rPr/>
        <w:pict>
          <v:shape style="position:absolute;margin-left:208.970001pt;margin-top:40.703682pt;width:.48pt;height:.12pt;mso-position-horizontal-relative:page;mso-position-vertical-relative:paragraph;z-index:10744" type="#_x0000_t75" stroked="false">
            <v:imagedata r:id="rId360" o:title=""/>
          </v:shape>
        </w:pict>
      </w:r>
      <w:r>
        <w:rPr/>
        <w:pict>
          <v:shape style="position:absolute;margin-left:284.450012pt;margin-top:40.703682pt;width:.48001pt;height:.12pt;mso-position-horizontal-relative:page;mso-position-vertical-relative:paragraph;z-index:10768" type="#_x0000_t75" stroked="false">
            <v:imagedata r:id="rId360" o:title=""/>
          </v:shape>
        </w:pict>
      </w:r>
      <w:r>
        <w:rPr/>
        <w:pict>
          <v:shape style="position:absolute;margin-left:367.98999pt;margin-top:40.703682pt;width:.47998pt;height:.12pt;mso-position-horizontal-relative:page;mso-position-vertical-relative:paragraph;z-index:10792" type="#_x0000_t75" stroked="false">
            <v:imagedata r:id="rId360" o:title=""/>
          </v:shape>
        </w:pict>
      </w:r>
      <w:r>
        <w:rPr/>
        <w:pict>
          <v:shape style="position:absolute;margin-left:446.73999pt;margin-top:40.703682pt;width:.48001pt;height:.12pt;mso-position-horizontal-relative:page;mso-position-vertical-relative:paragraph;z-index:10816" type="#_x0000_t75" stroked="false">
            <v:imagedata r:id="rId360" o:title=""/>
          </v:shape>
        </w:pict>
      </w:r>
      <w:r>
        <w:rPr/>
        <w:pict>
          <v:shape style="position:absolute;margin-left:83.903999pt;margin-top:39.26368pt;width:445.9pt;height:165.15pt;mso-position-horizontal-relative:page;mso-position-vertical-relative:paragraph;z-index:10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6"/>
                    <w:gridCol w:w="1510"/>
                    <w:gridCol w:w="1671"/>
                    <w:gridCol w:w="1575"/>
                    <w:gridCol w:w="1656"/>
                  </w:tblGrid>
                  <w:tr>
                    <w:trPr>
                      <w:trHeight w:val="474" w:hRule="exact"/>
                    </w:trPr>
                    <w:tc>
                      <w:tcPr>
                        <w:tcW w:w="2506"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37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7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4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left="4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1" w:hRule="exact"/>
                    </w:trPr>
                    <w:tc>
                      <w:tcPr>
                        <w:tcW w:w="2506"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4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50"/>
                          <w:jc w:val="right"/>
                          <w:rPr>
                            <w:rFonts w:ascii="Times New Roman" w:hAnsi="Times New Roman" w:cs="Times New Roman" w:eastAsia="Times New Roman" w:hint="default"/>
                            <w:sz w:val="18"/>
                            <w:szCs w:val="18"/>
                          </w:rPr>
                        </w:pPr>
                        <w:r>
                          <w:rPr>
                            <w:rFonts w:ascii="Times New Roman"/>
                            <w:spacing w:val="-1"/>
                            <w:sz w:val="18"/>
                          </w:rPr>
                          <w:t>6,335,379.82</w:t>
                        </w:r>
                      </w:p>
                    </w:tc>
                    <w:tc>
                      <w:tcPr>
                        <w:tcW w:w="1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51"/>
                          <w:jc w:val="right"/>
                          <w:rPr>
                            <w:rFonts w:ascii="Times New Roman" w:hAnsi="Times New Roman" w:cs="Times New Roman" w:eastAsia="Times New Roman" w:hint="default"/>
                            <w:sz w:val="18"/>
                            <w:szCs w:val="18"/>
                          </w:rPr>
                        </w:pPr>
                        <w:r>
                          <w:rPr>
                            <w:rFonts w:ascii="Times New Roman"/>
                            <w:spacing w:val="-1"/>
                            <w:sz w:val="18"/>
                          </w:rPr>
                          <w:t>32,258,353.41</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51"/>
                          <w:jc w:val="right"/>
                          <w:rPr>
                            <w:rFonts w:ascii="Times New Roman" w:hAnsi="Times New Roman" w:cs="Times New Roman" w:eastAsia="Times New Roman" w:hint="default"/>
                            <w:sz w:val="18"/>
                            <w:szCs w:val="18"/>
                          </w:rPr>
                        </w:pPr>
                        <w:r>
                          <w:rPr>
                            <w:rFonts w:ascii="Times New Roman"/>
                            <w:spacing w:val="-1"/>
                            <w:sz w:val="18"/>
                          </w:rPr>
                          <w:t>32,260,786.44</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55"/>
                          <w:jc w:val="right"/>
                          <w:rPr>
                            <w:rFonts w:ascii="Times New Roman" w:hAnsi="Times New Roman" w:cs="Times New Roman" w:eastAsia="Times New Roman" w:hint="default"/>
                            <w:sz w:val="18"/>
                            <w:szCs w:val="18"/>
                          </w:rPr>
                        </w:pPr>
                        <w:r>
                          <w:rPr>
                            <w:rFonts w:ascii="Times New Roman"/>
                            <w:spacing w:val="-1"/>
                            <w:sz w:val="18"/>
                          </w:rPr>
                          <w:t>6,332,946.79</w:t>
                        </w:r>
                      </w:p>
                    </w:tc>
                  </w:tr>
                  <w:tr>
                    <w:trPr>
                      <w:trHeight w:val="563" w:hRule="exact"/>
                    </w:trPr>
                    <w:tc>
                      <w:tcPr>
                        <w:tcW w:w="2506"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10" w:type="dxa"/>
                        <w:tcBorders>
                          <w:top w:val="nil" w:sz="6" w:space="0" w:color="auto"/>
                          <w:left w:val="single" w:sz="4" w:space="0" w:color="000000"/>
                          <w:bottom w:val="nil" w:sz="6" w:space="0" w:color="auto"/>
                          <w:right w:val="single" w:sz="4" w:space="0" w:color="000000"/>
                        </w:tcBorders>
                      </w:tcPr>
                      <w:p>
                        <w:pPr/>
                      </w:p>
                    </w:tc>
                    <w:tc>
                      <w:tcPr>
                        <w:tcW w:w="1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1,307,707.58</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1,307,707.58</w:t>
                        </w:r>
                      </w:p>
                    </w:tc>
                    <w:tc>
                      <w:tcPr>
                        <w:tcW w:w="1656" w:type="dxa"/>
                        <w:tcBorders>
                          <w:top w:val="nil" w:sz="6" w:space="0" w:color="auto"/>
                          <w:left w:val="single" w:sz="4" w:space="0" w:color="000000"/>
                          <w:bottom w:val="nil" w:sz="6" w:space="0" w:color="auto"/>
                          <w:right w:val="nil" w:sz="6" w:space="0" w:color="auto"/>
                        </w:tcBorders>
                      </w:tcPr>
                      <w:p>
                        <w:pPr/>
                      </w:p>
                    </w:tc>
                  </w:tr>
                  <w:tr>
                    <w:trPr>
                      <w:trHeight w:val="366" w:hRule="exact"/>
                    </w:trPr>
                    <w:tc>
                      <w:tcPr>
                        <w:tcW w:w="2506"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10" w:type="dxa"/>
                        <w:tcBorders>
                          <w:top w:val="nil" w:sz="6" w:space="0" w:color="auto"/>
                          <w:left w:val="single" w:sz="4" w:space="0" w:color="000000"/>
                          <w:bottom w:val="nil" w:sz="6" w:space="0" w:color="auto"/>
                          <w:right w:val="single" w:sz="4" w:space="0" w:color="000000"/>
                        </w:tcBorders>
                      </w:tcPr>
                      <w:p>
                        <w:pPr/>
                      </w:p>
                    </w:tc>
                    <w:tc>
                      <w:tcPr>
                        <w:tcW w:w="1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pacing w:val="-1"/>
                            <w:sz w:val="18"/>
                          </w:rPr>
                          <w:t>2,594,439.45</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1"/>
                          <w:jc w:val="right"/>
                          <w:rPr>
                            <w:rFonts w:ascii="Times New Roman" w:hAnsi="Times New Roman" w:cs="Times New Roman" w:eastAsia="Times New Roman" w:hint="default"/>
                            <w:sz w:val="18"/>
                            <w:szCs w:val="18"/>
                          </w:rPr>
                        </w:pPr>
                        <w:r>
                          <w:rPr>
                            <w:rFonts w:ascii="Times New Roman"/>
                            <w:spacing w:val="-1"/>
                            <w:sz w:val="18"/>
                          </w:rPr>
                          <w:t>2,594,439.45</w:t>
                        </w:r>
                      </w:p>
                    </w:tc>
                    <w:tc>
                      <w:tcPr>
                        <w:tcW w:w="1656"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50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single" w:sz="4" w:space="0" w:color="000000"/>
                        </w:tcBorders>
                      </w:tcPr>
                      <w:p>
                        <w:pPr/>
                      </w:p>
                    </w:tc>
                    <w:tc>
                      <w:tcPr>
                        <w:tcW w:w="1671"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06"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10" w:type="dxa"/>
                        <w:tcBorders>
                          <w:top w:val="nil" w:sz="6" w:space="0" w:color="auto"/>
                          <w:left w:val="single" w:sz="4" w:space="0" w:color="000000"/>
                          <w:bottom w:val="nil" w:sz="6" w:space="0" w:color="auto"/>
                          <w:right w:val="single" w:sz="4" w:space="0" w:color="000000"/>
                        </w:tcBorders>
                      </w:tcPr>
                      <w:p>
                        <w:pPr/>
                      </w:p>
                    </w:tc>
                    <w:tc>
                      <w:tcPr>
                        <w:tcW w:w="1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50"/>
                          <w:jc w:val="right"/>
                          <w:rPr>
                            <w:rFonts w:ascii="Times New Roman" w:hAnsi="Times New Roman" w:cs="Times New Roman" w:eastAsia="Times New Roman" w:hint="default"/>
                            <w:sz w:val="18"/>
                            <w:szCs w:val="18"/>
                          </w:rPr>
                        </w:pPr>
                        <w:r>
                          <w:rPr>
                            <w:rFonts w:ascii="Times New Roman"/>
                            <w:spacing w:val="-1"/>
                            <w:sz w:val="18"/>
                          </w:rPr>
                          <w:t>1,073,694.00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51"/>
                          <w:jc w:val="right"/>
                          <w:rPr>
                            <w:rFonts w:ascii="Times New Roman" w:hAnsi="Times New Roman" w:cs="Times New Roman" w:eastAsia="Times New Roman" w:hint="default"/>
                            <w:sz w:val="18"/>
                            <w:szCs w:val="18"/>
                          </w:rPr>
                        </w:pPr>
                        <w:r>
                          <w:rPr>
                            <w:rFonts w:ascii="Times New Roman"/>
                            <w:spacing w:val="-1"/>
                            <w:sz w:val="18"/>
                          </w:rPr>
                          <w:t>1,073,694.00</w:t>
                        </w:r>
                      </w:p>
                    </w:tc>
                    <w:tc>
                      <w:tcPr>
                        <w:tcW w:w="1656"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06"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）工会经费和教育经费</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pacing w:val="-1"/>
                            <w:sz w:val="18"/>
                          </w:rPr>
                          <w:t>621,103.39</w:t>
                        </w:r>
                      </w:p>
                    </w:tc>
                    <w:tc>
                      <w:tcPr>
                        <w:tcW w:w="1671" w:type="dxa"/>
                        <w:tcBorders>
                          <w:top w:val="nil" w:sz="6" w:space="0" w:color="auto"/>
                          <w:left w:val="single" w:sz="4" w:space="0" w:color="000000"/>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51"/>
                          <w:jc w:val="right"/>
                          <w:rPr>
                            <w:rFonts w:ascii="Times New Roman" w:hAnsi="Times New Roman" w:cs="Times New Roman" w:eastAsia="Times New Roman" w:hint="default"/>
                            <w:sz w:val="18"/>
                            <w:szCs w:val="18"/>
                          </w:rPr>
                        </w:pPr>
                        <w:r>
                          <w:rPr>
                            <w:rFonts w:ascii="Times New Roman"/>
                            <w:spacing w:val="-1"/>
                            <w:sz w:val="18"/>
                          </w:rPr>
                          <w:t>138,689.90</w:t>
                        </w:r>
                      </w:p>
                    </w:tc>
                    <w:tc>
                      <w:tcPr>
                        <w:tcW w:w="1656"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55"/>
                          <w:jc w:val="right"/>
                          <w:rPr>
                            <w:rFonts w:ascii="Times New Roman" w:hAnsi="Times New Roman" w:cs="Times New Roman" w:eastAsia="Times New Roman" w:hint="default"/>
                            <w:sz w:val="18"/>
                            <w:szCs w:val="18"/>
                          </w:rPr>
                        </w:pPr>
                        <w:r>
                          <w:rPr>
                            <w:rFonts w:ascii="Times New Roman"/>
                            <w:spacing w:val="-1"/>
                            <w:sz w:val="18"/>
                          </w:rPr>
                          <w:t>482,413.49</w:t>
                        </w:r>
                      </w:p>
                    </w:tc>
                  </w:tr>
                  <w:tr>
                    <w:trPr>
                      <w:trHeight w:val="470" w:hRule="exact"/>
                    </w:trPr>
                    <w:tc>
                      <w:tcPr>
                        <w:tcW w:w="2506"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15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50"/>
                          <w:jc w:val="right"/>
                          <w:rPr>
                            <w:rFonts w:ascii="Times New Roman" w:hAnsi="Times New Roman" w:cs="Times New Roman" w:eastAsia="Times New Roman" w:hint="default"/>
                            <w:sz w:val="18"/>
                            <w:szCs w:val="18"/>
                          </w:rPr>
                        </w:pPr>
                        <w:r>
                          <w:rPr>
                            <w:rFonts w:ascii="Times New Roman"/>
                            <w:spacing w:val="-1"/>
                            <w:sz w:val="18"/>
                          </w:rPr>
                          <w:t>6,956,483.21</w:t>
                        </w:r>
                      </w:p>
                    </w:tc>
                    <w:tc>
                      <w:tcPr>
                        <w:tcW w:w="16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51"/>
                          <w:jc w:val="right"/>
                          <w:rPr>
                            <w:rFonts w:ascii="Times New Roman" w:hAnsi="Times New Roman" w:cs="Times New Roman" w:eastAsia="Times New Roman" w:hint="default"/>
                            <w:sz w:val="18"/>
                            <w:szCs w:val="18"/>
                          </w:rPr>
                        </w:pPr>
                        <w:r>
                          <w:rPr>
                            <w:rFonts w:ascii="Times New Roman"/>
                            <w:spacing w:val="-1"/>
                            <w:sz w:val="18"/>
                          </w:rPr>
                          <w:t>37,234,194.44</w:t>
                        </w:r>
                      </w:p>
                    </w:tc>
                    <w:tc>
                      <w:tcPr>
                        <w:tcW w:w="15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51"/>
                          <w:jc w:val="right"/>
                          <w:rPr>
                            <w:rFonts w:ascii="Times New Roman" w:hAnsi="Times New Roman" w:cs="Times New Roman" w:eastAsia="Times New Roman" w:hint="default"/>
                            <w:sz w:val="18"/>
                            <w:szCs w:val="18"/>
                          </w:rPr>
                        </w:pPr>
                        <w:r>
                          <w:rPr>
                            <w:rFonts w:ascii="Times New Roman"/>
                            <w:spacing w:val="-1"/>
                            <w:sz w:val="18"/>
                          </w:rPr>
                          <w:t>37,375,317.37</w:t>
                        </w:r>
                      </w:p>
                    </w:tc>
                    <w:tc>
                      <w:tcPr>
                        <w:tcW w:w="165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55"/>
                          <w:jc w:val="right"/>
                          <w:rPr>
                            <w:rFonts w:ascii="Times New Roman" w:hAnsi="Times New Roman" w:cs="Times New Roman" w:eastAsia="Times New Roman" w:hint="default"/>
                            <w:sz w:val="18"/>
                            <w:szCs w:val="18"/>
                          </w:rPr>
                        </w:pPr>
                        <w:r>
                          <w:rPr>
                            <w:rFonts w:ascii="Times New Roman"/>
                            <w:spacing w:val="-1"/>
                            <w:sz w:val="18"/>
                          </w:rPr>
                          <w:t>6,815,360.28</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r>
      <w:r>
        <w:rPr>
          <w:rFonts w:ascii="宋体" w:hAnsi="宋体" w:cs="宋体" w:eastAsia="宋体" w:hint="default"/>
          <w:b/>
          <w:bCs/>
          <w:spacing w:val="31"/>
          <w:sz w:val="21"/>
          <w:szCs w:val="21"/>
        </w:rPr>
        <w:t> </w:t>
      </w:r>
      <w:r>
        <w:rPr>
          <w:rFonts w:ascii="宋体" w:hAnsi="宋体" w:cs="宋体" w:eastAsia="宋体" w:hint="default"/>
          <w:b/>
          <w:bCs/>
          <w:sz w:val="21"/>
          <w:szCs w:val="21"/>
        </w:rPr>
        <w:t>应付职工薪酬</w:t>
      </w:r>
      <w:r>
        <w:rPr>
          <w:rFonts w:ascii="宋体" w:hAnsi="宋体" w:cs="宋体" w:eastAsia="宋体" w:hint="default"/>
          <w:b/>
          <w:bCs/>
          <w:w w:val="100"/>
          <w:sz w:val="21"/>
          <w:szCs w:val="21"/>
        </w:rPr>
        <w:t> </w: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p>
      <w:pPr>
        <w:spacing w:line="20" w:lineRule="exact"/>
        <w:ind w:left="1692" w:right="0" w:firstLine="0"/>
        <w:rPr>
          <w:rFonts w:ascii="宋体" w:hAnsi="宋体" w:cs="宋体" w:eastAsia="宋体" w:hint="default"/>
          <w:sz w:val="2"/>
          <w:szCs w:val="2"/>
        </w:rPr>
      </w:pPr>
      <w:r>
        <w:rPr>
          <w:rFonts w:ascii="宋体" w:hAnsi="宋体" w:cs="宋体" w:eastAsia="宋体" w:hint="default"/>
          <w:sz w:val="2"/>
          <w:szCs w:val="2"/>
        </w:rPr>
        <w:pict>
          <v:group style="width:445.2pt;height:.5pt;mso-position-horizontal-relative:char;mso-position-vertical-relative:line" coordorigin="0,0" coordsize="8904,10">
            <v:shape style="position:absolute;left:0;top:0;width:2487;height:10" type="#_x0000_t75" stroked="false">
              <v:imagedata r:id="rId367" o:title=""/>
            </v:shape>
            <v:shape style="position:absolute;left:2482;top:0;width:1514;height:10" type="#_x0000_t75" stroked="false">
              <v:imagedata r:id="rId368" o:title=""/>
            </v:shape>
            <v:shape style="position:absolute;left:3992;top:0;width:1676;height:10" type="#_x0000_t75" stroked="false">
              <v:imagedata r:id="rId369" o:title=""/>
            </v:shape>
            <v:shape style="position:absolute;left:5663;top:0;width:3241;height:10" type="#_x0000_t75" stroked="false">
              <v:imagedata r:id="rId370" o:title=""/>
            </v:shape>
          </v:group>
        </w:pict>
      </w:r>
      <w:r>
        <w:rPr>
          <w:rFonts w:ascii="宋体" w:hAnsi="宋体" w:cs="宋体" w:eastAsia="宋体" w:hint="default"/>
          <w:sz w:val="2"/>
          <w:szCs w:val="2"/>
        </w:rPr>
      </w:r>
    </w:p>
    <w:p>
      <w:pPr>
        <w:spacing w:line="240" w:lineRule="auto" w:before="2"/>
        <w:rPr>
          <w:rFonts w:ascii="宋体" w:hAnsi="宋体" w:cs="宋体" w:eastAsia="宋体" w:hint="default"/>
          <w:b/>
          <w:bCs/>
          <w:sz w:val="27"/>
          <w:szCs w:val="27"/>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5.2pt;height:5.05pt;mso-position-horizontal-relative:char;mso-position-vertical-relative:line" coordorigin="0,0" coordsize="8904,101">
            <v:shape style="position:absolute;left:0;top:0;width:2506;height:101" type="#_x0000_t75" stroked="false">
              <v:imagedata r:id="rId371" o:title=""/>
            </v:shape>
            <v:shape style="position:absolute;left:2482;top:91;width:1514;height:10" type="#_x0000_t75" stroked="false">
              <v:imagedata r:id="rId368" o:title=""/>
            </v:shape>
            <v:shape style="position:absolute;left:3992;top:91;width:1676;height:10" type="#_x0000_t75" stroked="false">
              <v:imagedata r:id="rId369" o:title=""/>
            </v:shape>
            <v:shape style="position:absolute;left:5663;top:91;width:3241;height:10" type="#_x0000_t75" stroked="false">
              <v:imagedata r:id="rId37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20" w:lineRule="exact"/>
        <w:ind w:left="1692" w:right="0" w:firstLine="0"/>
        <w:rPr>
          <w:rFonts w:ascii="宋体" w:hAnsi="宋体" w:cs="宋体" w:eastAsia="宋体" w:hint="default"/>
          <w:sz w:val="2"/>
          <w:szCs w:val="2"/>
        </w:rPr>
      </w:pPr>
      <w:r>
        <w:rPr>
          <w:rFonts w:ascii="宋体" w:hAnsi="宋体" w:cs="宋体" w:eastAsia="宋体" w:hint="default"/>
          <w:sz w:val="2"/>
          <w:szCs w:val="2"/>
        </w:rPr>
        <w:pict>
          <v:group style="width:445.2pt;height:.5pt;mso-position-horizontal-relative:char;mso-position-vertical-relative:line" coordorigin="0,0" coordsize="8904,10">
            <v:shape style="position:absolute;left:0;top:0;width:2487;height:10" type="#_x0000_t75" stroked="false">
              <v:imagedata r:id="rId367" o:title=""/>
            </v:shape>
            <v:shape style="position:absolute;left:2482;top:0;width:1514;height:10" type="#_x0000_t75" stroked="false">
              <v:imagedata r:id="rId368" o:title=""/>
            </v:shape>
            <v:shape style="position:absolute;left:3992;top:0;width:1676;height:10" type="#_x0000_t75" stroked="false">
              <v:imagedata r:id="rId369" o:title=""/>
            </v:shape>
            <v:shape style="position:absolute;left:5663;top:0;width:3241;height:10" type="#_x0000_t75" stroked="false">
              <v:imagedata r:id="rId370"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7"/>
          <w:szCs w:val="27"/>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5.2pt;height:5.05pt;mso-position-horizontal-relative:char;mso-position-vertical-relative:line" coordorigin="0,0" coordsize="8904,101">
            <v:shape style="position:absolute;left:0;top:0;width:2506;height:101" type="#_x0000_t75" stroked="false">
              <v:imagedata r:id="rId371" o:title=""/>
            </v:shape>
            <v:shape style="position:absolute;left:2482;top:91;width:1514;height:10" type="#_x0000_t75" stroked="false">
              <v:imagedata r:id="rId368" o:title=""/>
            </v:shape>
            <v:shape style="position:absolute;left:3992;top:91;width:1676;height:10" type="#_x0000_t75" stroked="false">
              <v:imagedata r:id="rId369" o:title=""/>
            </v:shape>
            <v:shape style="position:absolute;left:5663;top:91;width:3241;height:10" type="#_x0000_t75" stroked="false">
              <v:imagedata r:id="rId37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20" w:lineRule="exact"/>
        <w:ind w:left="1692" w:right="0" w:firstLine="0"/>
        <w:rPr>
          <w:rFonts w:ascii="宋体" w:hAnsi="宋体" w:cs="宋体" w:eastAsia="宋体" w:hint="default"/>
          <w:sz w:val="2"/>
          <w:szCs w:val="2"/>
        </w:rPr>
      </w:pPr>
      <w:r>
        <w:rPr>
          <w:rFonts w:ascii="宋体" w:hAnsi="宋体" w:cs="宋体" w:eastAsia="宋体" w:hint="default"/>
          <w:sz w:val="2"/>
          <w:szCs w:val="2"/>
        </w:rPr>
        <w:pict>
          <v:group style="width:445.2pt;height:.5pt;mso-position-horizontal-relative:char;mso-position-vertical-relative:line" coordorigin="0,0" coordsize="8904,10">
            <v:shape style="position:absolute;left:0;top:0;width:2487;height:10" type="#_x0000_t75" stroked="false">
              <v:imagedata r:id="rId367" o:title=""/>
            </v:shape>
            <v:shape style="position:absolute;left:2482;top:0;width:1514;height:10" type="#_x0000_t75" stroked="false">
              <v:imagedata r:id="rId368" o:title=""/>
            </v:shape>
            <v:shape style="position:absolute;left:3992;top:0;width:1676;height:10" type="#_x0000_t75" stroked="false">
              <v:imagedata r:id="rId369" o:title=""/>
            </v:shape>
            <v:shape style="position:absolute;left:5663;top:0;width:3241;height:10" type="#_x0000_t75" stroked="false">
              <v:imagedata r:id="rId370" o:title=""/>
            </v:shape>
          </v:group>
        </w:pict>
      </w:r>
      <w:r>
        <w:rPr>
          <w:rFonts w:ascii="宋体" w:hAnsi="宋体" w:cs="宋体" w:eastAsia="宋体" w:hint="default"/>
          <w:sz w:val="2"/>
          <w:szCs w:val="2"/>
        </w:rPr>
      </w:r>
    </w:p>
    <w:p>
      <w:pPr>
        <w:spacing w:line="240" w:lineRule="auto" w:before="1"/>
        <w:rPr>
          <w:rFonts w:ascii="宋体" w:hAnsi="宋体" w:cs="宋体" w:eastAsia="宋体" w:hint="default"/>
          <w:b/>
          <w:bCs/>
          <w:sz w:val="27"/>
          <w:szCs w:val="27"/>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5.2pt;height:5.05pt;mso-position-horizontal-relative:char;mso-position-vertical-relative:line" coordorigin="0,0" coordsize="8904,101">
            <v:shape style="position:absolute;left:0;top:0;width:2506;height:101" type="#_x0000_t75" stroked="false">
              <v:imagedata r:id="rId371" o:title=""/>
            </v:shape>
            <v:shape style="position:absolute;left:2482;top:91;width:1514;height:10" type="#_x0000_t75" stroked="false">
              <v:imagedata r:id="rId368" o:title=""/>
            </v:shape>
            <v:shape style="position:absolute;left:3992;top:91;width:1676;height:10" type="#_x0000_t75" stroked="false">
              <v:imagedata r:id="rId369" o:title=""/>
            </v:shape>
            <v:shape style="position:absolute;left:5663;top:91;width:3241;height:10" type="#_x0000_t75" stroked="false">
              <v:imagedata r:id="rId370" o:title=""/>
            </v:shape>
          </v:group>
        </w:pict>
      </w:r>
      <w:r>
        <w:rPr>
          <w:rFonts w:ascii="宋体" w:hAnsi="宋体" w:cs="宋体" w:eastAsia="宋体" w:hint="default"/>
          <w:position w:val="-1"/>
          <w:sz w:val="10"/>
          <w:szCs w:val="10"/>
        </w:rPr>
      </w:r>
    </w:p>
    <w:p>
      <w:pPr>
        <w:spacing w:after="0" w:line="100" w:lineRule="exact"/>
        <w:rPr>
          <w:rFonts w:ascii="宋体" w:hAnsi="宋体" w:cs="宋体" w:eastAsia="宋体" w:hint="default"/>
          <w:sz w:val="10"/>
          <w:szCs w:val="10"/>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r>
        <w:rPr/>
        <w:pict>
          <v:group style="position:absolute;margin-left:84.624001pt;margin-top:709.059998pt;width:445.2pt;height:.5pt;mso-position-horizontal-relative:page;mso-position-vertical-relative:page;z-index:-688336" coordorigin="1692,14181" coordsize="8904,10">
            <v:shape style="position:absolute;left:1692;top:14181;width:2763;height:10" type="#_x0000_t75" stroked="false">
              <v:imagedata r:id="rId343" o:title=""/>
            </v:shape>
            <v:shape style="position:absolute;left:4451;top:14181;width:6145;height:10" type="#_x0000_t75" stroked="false">
              <v:imagedata r:id="rId344" o:title=""/>
            </v:shape>
            <w10:wrap type="none"/>
          </v:group>
        </w:pict>
      </w:r>
    </w:p>
    <w:p>
      <w:pPr>
        <w:spacing w:line="240" w:lineRule="auto" w:before="8"/>
        <w:rPr>
          <w:rFonts w:ascii="宋体" w:hAnsi="宋体" w:cs="宋体" w:eastAsia="宋体" w:hint="default"/>
          <w:b/>
          <w:bCs/>
          <w:sz w:val="15"/>
          <w:szCs w:val="15"/>
        </w:rPr>
      </w:pPr>
    </w:p>
    <w:p>
      <w:pPr>
        <w:spacing w:before="0"/>
        <w:ind w:left="2417" w:right="35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）期末应付职工薪酬中无属于拖欠性质的金额。</w:t>
      </w:r>
    </w:p>
    <w:p>
      <w:pPr>
        <w:spacing w:line="331" w:lineRule="auto" w:before="164"/>
        <w:ind w:left="2417" w:right="145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）应付职工薪酬预计发放时间、金额等安排：</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月末保留的工资和年终奖已</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之前全部发放。</w:t>
      </w:r>
    </w:p>
    <w:p>
      <w:pPr>
        <w:spacing w:before="6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pacing w:val="30"/>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before="166"/>
        <w:ind w:left="2417" w:right="3524" w:firstLine="0"/>
        <w:jc w:val="left"/>
        <w:rPr>
          <w:rFonts w:ascii="宋体" w:hAnsi="宋体" w:cs="宋体" w:eastAsia="宋体" w:hint="default"/>
          <w:sz w:val="21"/>
          <w:szCs w:val="21"/>
        </w:rPr>
      </w:pPr>
      <w:r>
        <w:rPr/>
        <w:pict>
          <v:shape style="position:absolute;margin-left:222.770004pt;margin-top:27.043674pt;width:.48pt;height:.12pt;mso-position-horizontal-relative:page;mso-position-vertical-relative:paragraph;z-index:-688768" type="#_x0000_t75" stroked="false">
            <v:imagedata r:id="rId360" o:title=""/>
          </v:shape>
        </w:pict>
      </w:r>
      <w:r>
        <w:rPr/>
        <w:pict>
          <v:shape style="position:absolute;margin-left:388.390015pt;margin-top:27.043674pt;width:.48001pt;height:.12pt;mso-position-horizontal-relative:page;mso-position-vertical-relative:paragraph;z-index:-688744" type="#_x0000_t75" stroked="false">
            <v:imagedata r:id="rId360" o:title=""/>
          </v:shape>
        </w:pict>
      </w:r>
      <w:r>
        <w:rPr/>
        <w:pict>
          <v:group style="position:absolute;margin-left:84.624001pt;margin-top:49.843636pt;width:445.2pt;height:.5pt;mso-position-horizontal-relative:page;mso-position-vertical-relative:paragraph;z-index:-688720" coordorigin="1692,997" coordsize="8904,10">
            <v:shape style="position:absolute;left:1692;top:997;width:2763;height:10" type="#_x0000_t75" stroked="false">
              <v:imagedata r:id="rId343" o:title=""/>
            </v:shape>
            <v:shape style="position:absolute;left:4451;top:997;width:6145;height:10" type="#_x0000_t75" stroked="false">
              <v:imagedata r:id="rId344" o:title=""/>
            </v:shape>
            <w10:wrap type="none"/>
          </v:group>
        </w:pict>
      </w:r>
      <w:r>
        <w:rPr/>
        <w:pict>
          <v:group style="position:absolute;margin-left:84.624001pt;margin-top:73.003693pt;width:445.2pt;height:.5pt;mso-position-horizontal-relative:page;mso-position-vertical-relative:paragraph;z-index:-688696" coordorigin="1692,1460" coordsize="8904,10">
            <v:shape style="position:absolute;left:1692;top:1460;width:2763;height:10" type="#_x0000_t75" stroked="false">
              <v:imagedata r:id="rId343" o:title=""/>
            </v:shape>
            <v:shape style="position:absolute;left:4451;top:1460;width:6145;height:10" type="#_x0000_t75" stroked="false">
              <v:imagedata r:id="rId359" o:title=""/>
            </v:shape>
            <w10:wrap type="none"/>
          </v:group>
        </w:pict>
      </w:r>
      <w:r>
        <w:rPr/>
        <w:pict>
          <v:group style="position:absolute;margin-left:84.624001pt;margin-top:91.723656pt;width:445.2pt;height:5.05pt;mso-position-horizontal-relative:page;mso-position-vertical-relative:paragraph;z-index:-688672" coordorigin="1692,1834" coordsize="8904,101">
            <v:shape style="position:absolute;left:1692;top:1834;width:2782;height:101" type="#_x0000_t75" stroked="false">
              <v:imagedata r:id="rId358" o:title=""/>
            </v:shape>
            <v:shape style="position:absolute;left:4451;top:1926;width:6145;height:10" type="#_x0000_t75" stroked="false">
              <v:imagedata r:id="rId359" o:title=""/>
            </v:shape>
            <w10:wrap type="none"/>
          </v:group>
        </w:pic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4" w:hRule="exact"/>
        </w:trPr>
        <w:tc>
          <w:tcPr>
            <w:tcW w:w="2782" w:type="dxa"/>
            <w:tcBorders>
              <w:top w:val="single" w:sz="12" w:space="0" w:color="000000"/>
              <w:left w:val="nil" w:sz="6" w:space="0" w:color="auto"/>
              <w:bottom w:val="nil" w:sz="6" w:space="0" w:color="auto"/>
              <w:right w:val="single" w:sz="4" w:space="0" w:color="000000"/>
            </w:tcBorders>
          </w:tcPr>
          <w:p>
            <w:pPr>
              <w:pStyle w:val="TableParagraph"/>
              <w:spacing w:line="240" w:lineRule="auto" w:before="62"/>
              <w:ind w:left="32"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33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9"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-3,735,646.53</w:t>
            </w:r>
          </w:p>
        </w:tc>
        <w:tc>
          <w:tcPr>
            <w:tcW w:w="2823" w:type="dxa"/>
            <w:tcBorders>
              <w:top w:val="nil" w:sz="6" w:space="0" w:color="auto"/>
              <w:left w:val="single" w:sz="4" w:space="0" w:color="000000"/>
              <w:bottom w:val="nil" w:sz="6" w:space="0" w:color="auto"/>
              <w:right w:val="nil" w:sz="6" w:space="0" w:color="auto"/>
            </w:tcBorders>
          </w:tcPr>
          <w:p>
            <w:pPr/>
          </w:p>
        </w:tc>
      </w:tr>
      <w:tr>
        <w:trPr>
          <w:trHeight w:val="366"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1,145,440.10</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8"/>
              <w:jc w:val="right"/>
              <w:rPr>
                <w:rFonts w:ascii="Times New Roman" w:hAnsi="Times New Roman" w:cs="Times New Roman" w:eastAsia="Times New Roman" w:hint="default"/>
                <w:sz w:val="18"/>
                <w:szCs w:val="18"/>
              </w:rPr>
            </w:pPr>
            <w:r>
              <w:rPr>
                <w:rFonts w:ascii="Times New Roman"/>
                <w:spacing w:val="-1"/>
                <w:sz w:val="18"/>
              </w:rPr>
              <w:t>2,856,462.73</w:t>
            </w:r>
          </w:p>
        </w:tc>
      </w:tr>
      <w:tr>
        <w:trPr>
          <w:trHeight w:val="563"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426,471.00</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426,471.00</w:t>
            </w:r>
          </w:p>
        </w:tc>
      </w:tr>
      <w:tr>
        <w:trPr>
          <w:trHeight w:val="467"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127,982.70</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pacing w:val="-1"/>
                <w:sz w:val="18"/>
              </w:rPr>
              <w:t>24,353.71</w:t>
            </w:r>
          </w:p>
        </w:tc>
      </w:tr>
      <w:tr>
        <w:trPr>
          <w:trHeight w:val="470" w:hRule="exact"/>
        </w:trPr>
        <w:tc>
          <w:tcPr>
            <w:tcW w:w="2782" w:type="dxa"/>
            <w:tcBorders>
              <w:top w:val="nil" w:sz="6" w:space="0" w:color="auto"/>
              <w:left w:val="nil" w:sz="6" w:space="0" w:color="auto"/>
              <w:bottom w:val="single" w:sz="12" w:space="0" w:color="000000"/>
              <w:right w:val="single" w:sz="4" w:space="0" w:color="000000"/>
            </w:tcBorders>
          </w:tcPr>
          <w:p>
            <w:pPr>
              <w:pStyle w:val="TableParagraph"/>
              <w:tabs>
                <w:tab w:pos="556" w:val="left" w:leader="none"/>
              </w:tabs>
              <w:spacing w:line="240" w:lineRule="auto" w:before="80"/>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-2,035,752.73</w:t>
            </w: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3,307,287.44</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before="0"/>
        <w:ind w:left="1786" w:right="3524" w:firstLine="0"/>
        <w:jc w:val="left"/>
        <w:rPr>
          <w:rFonts w:ascii="宋体" w:hAnsi="宋体" w:cs="宋体" w:eastAsia="宋体" w:hint="default"/>
          <w:sz w:val="21"/>
          <w:szCs w:val="21"/>
        </w:rPr>
      </w:pPr>
      <w:r>
        <w:rPr/>
        <w:pict>
          <v:group style="position:absolute;margin-left:84.624001pt;margin-top:-76.656326pt;width:445.2pt;height:.5pt;mso-position-horizontal-relative:page;mso-position-vertical-relative:paragraph;z-index:-688648" coordorigin="1692,-1533" coordsize="8904,10">
            <v:shape style="position:absolute;left:1692;top:-1533;width:2763;height:10" type="#_x0000_t75" stroked="false">
              <v:imagedata r:id="rId343" o:title=""/>
            </v:shape>
            <v:shape style="position:absolute;left:4451;top:-1533;width:6145;height:10" type="#_x0000_t75" stroked="false">
              <v:imagedata r:id="rId359" o:title=""/>
            </v:shape>
            <w10:wrap type="none"/>
          </v:group>
        </w:pict>
      </w:r>
      <w:r>
        <w:rPr/>
        <w:pict>
          <v:group style="position:absolute;margin-left:84.624001pt;margin-top:-57.936363pt;width:445.2pt;height:5.05pt;mso-position-horizontal-relative:page;mso-position-vertical-relative:paragraph;z-index:-688624" coordorigin="1692,-1159" coordsize="8904,101">
            <v:shape style="position:absolute;left:1692;top:-1159;width:2782;height:101" type="#_x0000_t75" stroked="false">
              <v:imagedata r:id="rId358" o:title=""/>
            </v:shape>
            <v:shape style="position:absolute;left:4451;top:-1068;width:6145;height:10" type="#_x0000_t75" stroked="false">
              <v:imagedata r:id="rId359"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r>
      <w:r>
        <w:rPr>
          <w:rFonts w:ascii="宋体" w:hAnsi="宋体" w:cs="宋体" w:eastAsia="宋体" w:hint="default"/>
          <w:b/>
          <w:bCs/>
          <w:spacing w:val="30"/>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tabs>
          <w:tab w:pos="3072" w:val="left" w:leader="none"/>
        </w:tabs>
        <w:spacing w:before="164"/>
        <w:ind w:left="2417" w:right="3524" w:firstLine="0"/>
        <w:jc w:val="left"/>
        <w:rPr>
          <w:rFonts w:ascii="宋体" w:hAnsi="宋体" w:cs="宋体" w:eastAsia="宋体" w:hint="default"/>
          <w:sz w:val="21"/>
          <w:szCs w:val="21"/>
        </w:rPr>
      </w:pPr>
      <w:r>
        <w:rPr/>
        <w:pict>
          <v:shape style="position:absolute;margin-left:222.770004pt;margin-top:26.943636pt;width:.47988pt;height:.12pt;mso-position-horizontal-relative:page;mso-position-vertical-relative:paragraph;z-index:-688600" type="#_x0000_t75" stroked="false">
            <v:imagedata r:id="rId360" o:title=""/>
          </v:shape>
        </w:pict>
      </w:r>
      <w:r>
        <w:rPr/>
        <w:pict>
          <v:shape style="position:absolute;margin-left:388.390015pt;margin-top:26.943636pt;width:.47989pt;height:.12pt;mso-position-horizontal-relative:page;mso-position-vertical-relative:paragraph;z-index:-688576" type="#_x0000_t75" stroked="false">
            <v:imagedata r:id="rId360" o:title=""/>
          </v:shape>
        </w:pict>
      </w:r>
      <w:r>
        <w:rPr/>
        <w:pict>
          <v:group style="position:absolute;margin-left:84.624001pt;margin-top:49.743656pt;width:445.2pt;height:.5pt;mso-position-horizontal-relative:page;mso-position-vertical-relative:paragraph;z-index:-688552" coordorigin="1692,995" coordsize="8904,10">
            <v:shape style="position:absolute;left:1692;top:995;width:2763;height:10" type="#_x0000_t75" stroked="false">
              <v:imagedata r:id="rId343" o:title=""/>
            </v:shape>
            <v:shape style="position:absolute;left:4451;top:995;width:6145;height:10" type="#_x0000_t75" stroked="false">
              <v:imagedata r:id="rId344"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4" w:hRule="exact"/>
        </w:trPr>
        <w:tc>
          <w:tcPr>
            <w:tcW w:w="2782" w:type="dxa"/>
            <w:tcBorders>
              <w:top w:val="single" w:sz="12" w:space="0" w:color="000000"/>
              <w:left w:val="nil" w:sz="6" w:space="0" w:color="auto"/>
              <w:bottom w:val="nil" w:sz="6" w:space="0" w:color="auto"/>
              <w:right w:val="single" w:sz="4" w:space="0" w:color="000000"/>
            </w:tcBorders>
          </w:tcPr>
          <w:p>
            <w:pPr>
              <w:pStyle w:val="TableParagraph"/>
              <w:spacing w:line="240" w:lineRule="auto" w:before="62"/>
              <w:ind w:left="3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726"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w:t>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息</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41,250.00</w:t>
            </w:r>
          </w:p>
        </w:tc>
        <w:tc>
          <w:tcPr>
            <w:tcW w:w="2823" w:type="dxa"/>
            <w:tcBorders>
              <w:top w:val="nil" w:sz="6" w:space="0" w:color="auto"/>
              <w:left w:val="single" w:sz="4" w:space="0" w:color="000000"/>
              <w:bottom w:val="nil" w:sz="6" w:space="0" w:color="auto"/>
              <w:right w:val="nil" w:sz="6" w:space="0" w:color="auto"/>
            </w:tcBorders>
          </w:tcPr>
          <w:p>
            <w:pPr/>
          </w:p>
        </w:tc>
      </w:tr>
      <w:tr>
        <w:trPr>
          <w:trHeight w:val="573"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89,980.31</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229,596.57</w:t>
            </w:r>
          </w:p>
        </w:tc>
      </w:tr>
      <w:tr>
        <w:trPr>
          <w:trHeight w:val="471" w:hRule="exact"/>
        </w:trPr>
        <w:tc>
          <w:tcPr>
            <w:tcW w:w="2782" w:type="dxa"/>
            <w:tcBorders>
              <w:top w:val="nil" w:sz="6" w:space="0" w:color="auto"/>
              <w:left w:val="nil" w:sz="6" w:space="0" w:color="auto"/>
              <w:bottom w:val="single" w:sz="12" w:space="0" w:color="000000"/>
              <w:right w:val="single" w:sz="4" w:space="0" w:color="000000"/>
            </w:tcBorders>
          </w:tcPr>
          <w:p>
            <w:pPr>
              <w:pStyle w:val="TableParagraph"/>
              <w:tabs>
                <w:tab w:pos="556" w:val="left" w:leader="none"/>
              </w:tabs>
              <w:spacing w:line="240" w:lineRule="auto" w:before="81"/>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131,230.31</w:t>
            </w: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pacing w:val="-1"/>
                <w:sz w:val="18"/>
              </w:rPr>
              <w:t>229,596.57</w:t>
            </w:r>
          </w:p>
        </w:tc>
      </w:tr>
    </w:tbl>
    <w:p>
      <w:pPr>
        <w:tabs>
          <w:tab w:pos="3072" w:val="left" w:leader="none"/>
        </w:tabs>
        <w:spacing w:before="134"/>
        <w:ind w:left="2417" w:right="3524" w:firstLine="0"/>
        <w:jc w:val="left"/>
        <w:rPr>
          <w:rFonts w:ascii="宋体" w:hAnsi="宋体" w:cs="宋体" w:eastAsia="宋体" w:hint="default"/>
          <w:sz w:val="21"/>
          <w:szCs w:val="21"/>
        </w:rPr>
      </w:pPr>
      <w:r>
        <w:rPr/>
        <w:pict>
          <v:group style="position:absolute;margin-left:84.624001pt;margin-top:-52.916309pt;width:445.2pt;height:5.55pt;mso-position-horizontal-relative:page;mso-position-vertical-relative:paragraph;z-index:-688528" coordorigin="1692,-1058" coordsize="8904,111">
            <v:shape style="position:absolute;left:1692;top:-1058;width:2782;height:110" type="#_x0000_t75" stroked="false">
              <v:imagedata r:id="rId372" o:title=""/>
            </v:shape>
            <v:shape style="position:absolute;left:4451;top:-962;width:3327;height:14" type="#_x0000_t75" stroked="false">
              <v:imagedata r:id="rId373" o:title=""/>
            </v:shape>
            <v:shape style="position:absolute;left:7763;top:-958;width:2833;height:10" type="#_x0000_t75" stroked="false">
              <v:imagedata r:id="rId374" o:title=""/>
            </v:shape>
            <w10:wrap type="none"/>
          </v:group>
        </w:pict>
      </w:r>
      <w:r>
        <w:rPr/>
        <w:pict>
          <v:group style="position:absolute;margin-left:84.624001pt;margin-top:-24.716328pt;width:445.2pt;height:.5pt;mso-position-horizontal-relative:page;mso-position-vertical-relative:paragraph;z-index:-688504" coordorigin="1692,-494" coordsize="8904,10">
            <v:shape style="position:absolute;left:1692;top:-494;width:2763;height:10" type="#_x0000_t75" stroked="false">
              <v:imagedata r:id="rId343" o:title=""/>
            </v:shape>
            <v:shape style="position:absolute;left:4451;top:-494;width:6145;height:10" type="#_x0000_t75" stroked="false">
              <v:imagedata r:id="rId344"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期末应付利息余额中无应付关联方款项。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2640"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w:t>
      </w:r>
      <w:r>
        <w:rPr>
          <w:rFonts w:ascii="宋体" w:hAnsi="宋体" w:cs="宋体" w:eastAsia="宋体" w:hint="default"/>
          <w:b/>
          <w:bCs/>
          <w:spacing w:val="-1"/>
          <w:sz w:val="21"/>
          <w:szCs w:val="21"/>
        </w:rPr>
        <w:t>)</w:t>
        <w:tab/>
      </w:r>
      <w:r>
        <w:rPr>
          <w:rFonts w:ascii="宋体" w:hAnsi="宋体" w:cs="宋体" w:eastAsia="宋体" w:hint="default"/>
          <w:b/>
          <w:bCs/>
          <w:sz w:val="21"/>
          <w:szCs w:val="21"/>
        </w:rPr>
        <w:t>其他应付款</w:t>
      </w:r>
      <w:r>
        <w:rPr>
          <w:rFonts w:ascii="宋体" w:hAnsi="宋体" w:cs="宋体" w:eastAsia="宋体" w:hint="default"/>
          <w:sz w:val="21"/>
          <w:szCs w:val="21"/>
        </w:rPr>
      </w:r>
    </w:p>
    <w:p>
      <w:pPr>
        <w:tabs>
          <w:tab w:pos="554" w:val="left" w:leader="none"/>
        </w:tabs>
        <w:spacing w:before="164"/>
        <w:ind w:left="0" w:right="5469" w:firstLine="0"/>
        <w:jc w:val="center"/>
        <w:rPr>
          <w:rFonts w:ascii="宋体" w:hAnsi="宋体" w:cs="宋体" w:eastAsia="宋体" w:hint="default"/>
          <w:sz w:val="21"/>
          <w:szCs w:val="21"/>
        </w:rPr>
      </w:pPr>
      <w:r>
        <w:rPr/>
        <w:pict>
          <v:shape style="position:absolute;margin-left:222.770004pt;margin-top:25.023666pt;width:.48pt;height:.12pt;mso-position-horizontal-relative:page;mso-position-vertical-relative:paragraph;z-index:-688480" type="#_x0000_t75" stroked="false">
            <v:imagedata r:id="rId360" o:title=""/>
          </v:shape>
        </w:pict>
      </w:r>
      <w:r>
        <w:rPr/>
        <w:pict>
          <v:shape style="position:absolute;margin-left:388.390015pt;margin-top:25.023666pt;width:.48001pt;height:.12pt;mso-position-horizontal-relative:page;mso-position-vertical-relative:paragraph;z-index:-688456" type="#_x0000_t75" stroked="false">
            <v:imagedata r:id="rId360" o:title=""/>
          </v:shape>
        </w:pict>
      </w:r>
      <w:r>
        <w:rPr/>
        <w:pict>
          <v:group style="position:absolute;margin-left:84.624001pt;margin-top:47.703625pt;width:445.2pt;height:.5pt;mso-position-horizontal-relative:page;mso-position-vertical-relative:paragraph;z-index:-688432" coordorigin="1692,954" coordsize="8904,10">
            <v:shape style="position:absolute;left:1692;top:954;width:2763;height:10" type="#_x0000_t75" stroked="false">
              <v:imagedata r:id="rId343" o:title=""/>
            </v:shape>
            <v:shape style="position:absolute;left:4451;top:954;width:6145;height:10" type="#_x0000_t75" stroked="false">
              <v:imagedata r:id="rId344" o:title=""/>
            </v:shape>
            <w10:wrap type="none"/>
          </v:group>
        </w:pict>
      </w:r>
      <w:r>
        <w:rPr/>
        <w:pict>
          <v:group style="position:absolute;margin-left:84.624001pt;margin-top:66.453644pt;width:445.2pt;height:5.05pt;mso-position-horizontal-relative:page;mso-position-vertical-relative:paragraph;z-index:-688408" coordorigin="1692,1329" coordsize="8904,101">
            <v:shape style="position:absolute;left:1692;top:1329;width:2782;height:101" type="#_x0000_t75" stroked="false">
              <v:imagedata r:id="rId375" o:title=""/>
            </v:shape>
            <v:shape style="position:absolute;left:4451;top:1420;width:6145;height:10" type="#_x0000_t75" stroked="false">
              <v:imagedata r:id="rId344" o:title=""/>
            </v:shape>
            <w10:wrap type="none"/>
          </v:group>
        </w:pict>
      </w:r>
      <w:r>
        <w:rPr/>
        <w:pict>
          <v:group style="position:absolute;margin-left:84.624001pt;margin-top:94.173683pt;width:445.2pt;height:.5pt;mso-position-horizontal-relative:page;mso-position-vertical-relative:paragraph;z-index:-688384" coordorigin="1692,1883" coordsize="8904,10">
            <v:shape style="position:absolute;left:1692;top:1883;width:2763;height:10" type="#_x0000_t75" stroked="false">
              <v:imagedata r:id="rId343" o:title=""/>
            </v:shape>
            <v:shape style="position:absolute;left:4451;top:1883;width:6145;height:10" type="#_x0000_t75" stroked="false">
              <v:imagedata r:id="rId344" o:title=""/>
            </v:shape>
            <w10:wrap type="none"/>
          </v:group>
        </w:pict>
      </w:r>
      <w:r>
        <w:rPr/>
        <w:pict>
          <v:group style="position:absolute;margin-left:84.624001pt;margin-top:112.893646pt;width:445.2pt;height:5.05pt;mso-position-horizontal-relative:page;mso-position-vertical-relative:paragraph;z-index:-688360" coordorigin="1692,2258" coordsize="8904,101">
            <v:shape style="position:absolute;left:1692;top:2258;width:2782;height:101" type="#_x0000_t75" stroked="false">
              <v:imagedata r:id="rId375" o:title=""/>
            </v:shape>
            <v:shape style="position:absolute;left:4451;top:2349;width:6145;height:10" type="#_x0000_t75" stroked="false">
              <v:imagedata r:id="rId344"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账龄分析</w:t>
      </w:r>
      <w:r>
        <w:rPr>
          <w:rFonts w:ascii="宋体" w:hAnsi="宋体" w:cs="宋体" w:eastAsia="宋体" w:hint="default"/>
          <w:sz w:val="21"/>
          <w:szCs w:val="21"/>
        </w:rPr>
      </w:r>
    </w:p>
    <w:tbl>
      <w:tblPr>
        <w:tblW w:w="0" w:type="auto"/>
        <w:jc w:val="left"/>
        <w:tblInd w:w="1678" w:type="dxa"/>
        <w:tblLayout w:type="fixed"/>
        <w:tblCellMar>
          <w:top w:w="0" w:type="dxa"/>
          <w:left w:w="0" w:type="dxa"/>
          <w:bottom w:w="0" w:type="dxa"/>
          <w:right w:w="0" w:type="dxa"/>
        </w:tblCellMar>
        <w:tblLook w:val="01E0"/>
      </w:tblPr>
      <w:tblGrid>
        <w:gridCol w:w="2782"/>
        <w:gridCol w:w="3312"/>
        <w:gridCol w:w="2823"/>
      </w:tblGrid>
      <w:tr>
        <w:trPr>
          <w:trHeight w:val="483" w:hRule="exact"/>
        </w:trPr>
        <w:tc>
          <w:tcPr>
            <w:tcW w:w="2782" w:type="dxa"/>
            <w:tcBorders>
              <w:top w:val="single" w:sz="12" w:space="0" w:color="000000"/>
              <w:left w:val="nil" w:sz="6" w:space="0" w:color="auto"/>
              <w:bottom w:val="nil" w:sz="6" w:space="0" w:color="auto"/>
              <w:right w:val="single" w:sz="4" w:space="0" w:color="000000"/>
            </w:tcBorders>
          </w:tcPr>
          <w:p>
            <w:pPr>
              <w:pStyle w:val="TableParagraph"/>
              <w:tabs>
                <w:tab w:pos="664" w:val="left" w:leader="none"/>
              </w:tabs>
              <w:spacing w:line="240" w:lineRule="auto" w:before="59"/>
              <w:ind w:left="3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37,318.16</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0"/>
              <w:ind w:right="108"/>
              <w:jc w:val="right"/>
              <w:rPr>
                <w:rFonts w:ascii="Times New Roman" w:hAnsi="Times New Roman" w:cs="Times New Roman" w:eastAsia="Times New Roman" w:hint="default"/>
                <w:sz w:val="18"/>
                <w:szCs w:val="18"/>
              </w:rPr>
            </w:pPr>
            <w:r>
              <w:rPr>
                <w:rFonts w:ascii="Times New Roman"/>
                <w:spacing w:val="-1"/>
                <w:sz w:val="18"/>
              </w:rPr>
              <w:t>2,316,275.77</w:t>
            </w:r>
          </w:p>
        </w:tc>
      </w:tr>
      <w:tr>
        <w:trPr>
          <w:trHeight w:val="564"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199,551.49</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7,768.62</w:t>
            </w:r>
          </w:p>
        </w:tc>
      </w:tr>
      <w:tr>
        <w:trPr>
          <w:trHeight w:val="465"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5,396.45</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w w:val="95"/>
                <w:sz w:val="18"/>
              </w:rPr>
              <w:t>3,896.45</w:t>
            </w:r>
          </w:p>
        </w:tc>
      </w:tr>
      <w:tr>
        <w:trPr>
          <w:trHeight w:val="463" w:hRule="exact"/>
        </w:trPr>
        <w:tc>
          <w:tcPr>
            <w:tcW w:w="2782"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7,208.97</w:t>
            </w:r>
          </w:p>
        </w:tc>
        <w:tc>
          <w:tcPr>
            <w:tcW w:w="282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8"/>
                <w:szCs w:val="18"/>
              </w:rPr>
            </w:pPr>
            <w:r>
              <w:rPr>
                <w:rFonts w:ascii="Times New Roman"/>
                <w:w w:val="95"/>
                <w:sz w:val="18"/>
              </w:rPr>
              <w:t>7,208.97</w:t>
            </w:r>
          </w:p>
        </w:tc>
      </w:tr>
      <w:tr>
        <w:trPr>
          <w:trHeight w:val="470" w:hRule="exact"/>
        </w:trPr>
        <w:tc>
          <w:tcPr>
            <w:tcW w:w="2782" w:type="dxa"/>
            <w:tcBorders>
              <w:top w:val="nil" w:sz="6" w:space="0" w:color="auto"/>
              <w:left w:val="nil" w:sz="6" w:space="0" w:color="auto"/>
              <w:bottom w:val="single" w:sz="12" w:space="0" w:color="000000"/>
              <w:right w:val="single" w:sz="4" w:space="0" w:color="000000"/>
            </w:tcBorders>
          </w:tcPr>
          <w:p>
            <w:pPr>
              <w:pStyle w:val="TableParagraph"/>
              <w:tabs>
                <w:tab w:pos="556" w:val="left" w:leader="none"/>
              </w:tabs>
              <w:spacing w:line="240" w:lineRule="auto" w:before="8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3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249,475.07</w:t>
            </w:r>
          </w:p>
        </w:tc>
        <w:tc>
          <w:tcPr>
            <w:tcW w:w="2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2,335,149.81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tabs>
          <w:tab w:pos="3072" w:val="left" w:leader="none"/>
        </w:tabs>
        <w:spacing w:before="0"/>
        <w:ind w:left="2518" w:right="13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期末余额中无欠持本公司</w:t>
      </w:r>
      <w:r>
        <w:rPr>
          <w:rFonts w:ascii="宋体" w:hAnsi="宋体" w:cs="宋体" w:eastAsia="宋体" w:hint="default"/>
          <w:b/>
          <w:bCs/>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以上（含</w:t>
      </w:r>
      <w:r>
        <w:rPr>
          <w:rFonts w:ascii="宋体" w:hAnsi="宋体" w:cs="宋体" w:eastAsia="宋体" w:hint="default"/>
          <w:b/>
          <w:bCs/>
          <w:spacing w:val="-76"/>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）表决权股份的股东单位款项。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期末其他应付款余额中无欠关联方款项。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期末无账龄超过一年的大额其他应付款情况。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期末无金额较大的其他应付款。</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tabs>
          <w:tab w:pos="3060" w:val="left" w:leader="none"/>
        </w:tabs>
        <w:spacing w:before="0"/>
        <w:ind w:left="1994"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二十一</w:t>
      </w:r>
      <w:r>
        <w:rPr>
          <w:rFonts w:ascii="宋体" w:hAnsi="宋体" w:cs="宋体" w:eastAsia="宋体" w:hint="default"/>
          <w:b/>
          <w:bCs/>
          <w:spacing w:val="-1"/>
          <w:sz w:val="21"/>
          <w:szCs w:val="21"/>
        </w:rPr>
        <w:t>)</w:t>
        <w:tab/>
      </w:r>
      <w:r>
        <w:rPr>
          <w:rFonts w:ascii="宋体" w:hAnsi="宋体" w:cs="宋体" w:eastAsia="宋体" w:hint="default"/>
          <w:b/>
          <w:bCs/>
          <w:sz w:val="21"/>
          <w:szCs w:val="21"/>
        </w:rPr>
        <w:t>长期借款</w:t>
      </w:r>
      <w:r>
        <w:rPr>
          <w:rFonts w:ascii="宋体" w:hAnsi="宋体" w:cs="宋体" w:eastAsia="宋体" w:hint="default"/>
          <w:sz w:val="21"/>
          <w:szCs w:val="21"/>
        </w:rPr>
      </w:r>
    </w:p>
    <w:p>
      <w:pPr>
        <w:tabs>
          <w:tab w:pos="2942" w:val="left" w:leader="none"/>
        </w:tabs>
        <w:spacing w:before="165"/>
        <w:ind w:left="2417" w:right="3524" w:firstLine="0"/>
        <w:jc w:val="left"/>
        <w:rPr>
          <w:rFonts w:ascii="宋体" w:hAnsi="宋体" w:cs="宋体" w:eastAsia="宋体" w:hint="default"/>
          <w:sz w:val="21"/>
          <w:szCs w:val="21"/>
        </w:rPr>
      </w:pPr>
      <w:r>
        <w:rPr/>
        <w:pict>
          <v:shape style="position:absolute;margin-left:273.410004pt;margin-top:26.993685pt;width:.48001pt;height:.12pt;mso-position-horizontal-relative:page;mso-position-vertical-relative:paragraph;z-index:-688312" type="#_x0000_t75" stroked="false">
            <v:imagedata r:id="rId376" o:title=""/>
          </v:shape>
        </w:pict>
      </w:r>
      <w:r>
        <w:rPr/>
        <w:pict>
          <v:shape style="position:absolute;margin-left:401.470001pt;margin-top:26.993685pt;width:.48001pt;height:.12pt;mso-position-horizontal-relative:page;mso-position-vertical-relative:paragraph;z-index:-688288" type="#_x0000_t75" stroked="false">
            <v:imagedata r:id="rId376" o:title=""/>
          </v:shape>
        </w:pict>
      </w:r>
      <w:r>
        <w:rPr/>
        <w:pict>
          <v:shape style="position:absolute;margin-left:84.624001pt;margin-top:49.793705pt;width:445.174549pt;height:.48pt;mso-position-horizontal-relative:page;mso-position-vertical-relative:paragraph;z-index:-688264" type="#_x0000_t75" stroked="false">
            <v:imagedata r:id="rId377" o:title=""/>
          </v:shape>
        </w:pict>
      </w:r>
      <w:r>
        <w:rPr/>
        <w:pict>
          <v:shape style="position:absolute;margin-left:84.624001pt;margin-top:68.513664pt;width:445.154234pt;height:5.04pt;mso-position-horizontal-relative:page;mso-position-vertical-relative:paragraph;z-index:-688240" type="#_x0000_t75" stroked="false">
            <v:imagedata r:id="rId378" o:title=""/>
          </v:shape>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678" w:type="dxa"/>
        <w:tblLayout w:type="fixed"/>
        <w:tblCellMar>
          <w:top w:w="0" w:type="dxa"/>
          <w:left w:w="0" w:type="dxa"/>
          <w:bottom w:w="0" w:type="dxa"/>
          <w:right w:w="0" w:type="dxa"/>
        </w:tblCellMar>
        <w:tblLook w:val="01E0"/>
      </w:tblPr>
      <w:tblGrid>
        <w:gridCol w:w="3795"/>
        <w:gridCol w:w="2561"/>
        <w:gridCol w:w="2561"/>
      </w:tblGrid>
      <w:tr>
        <w:trPr>
          <w:trHeight w:val="474" w:hRule="exact"/>
        </w:trPr>
        <w:tc>
          <w:tcPr>
            <w:tcW w:w="3795"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right="1526"/>
              <w:jc w:val="right"/>
              <w:rPr>
                <w:rFonts w:ascii="宋体" w:hAnsi="宋体" w:cs="宋体" w:eastAsia="宋体" w:hint="default"/>
                <w:sz w:val="18"/>
                <w:szCs w:val="18"/>
              </w:rPr>
            </w:pPr>
            <w:r>
              <w:rPr>
                <w:rFonts w:ascii="宋体" w:hAnsi="宋体" w:cs="宋体" w:eastAsia="宋体" w:hint="default"/>
                <w:sz w:val="18"/>
                <w:szCs w:val="18"/>
              </w:rPr>
              <w:t>借款类别</w:t>
            </w:r>
          </w:p>
        </w:tc>
        <w:tc>
          <w:tcPr>
            <w:tcW w:w="25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61" w:type="dxa"/>
            <w:vMerge w:val="restart"/>
            <w:tcBorders>
              <w:top w:val="single" w:sz="12" w:space="0" w:color="000000"/>
              <w:left w:val="single" w:sz="4" w:space="0" w:color="000000"/>
              <w:right w:val="nil" w:sz="6" w:space="0" w:color="auto"/>
            </w:tcBorders>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1" w:hRule="exact"/>
        </w:trPr>
        <w:tc>
          <w:tcPr>
            <w:tcW w:w="3795"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2561" w:type="dxa"/>
            <w:vMerge/>
            <w:tcBorders>
              <w:left w:val="single" w:sz="4" w:space="0" w:color="000000"/>
              <w:bottom w:val="nil" w:sz="6" w:space="0" w:color="auto"/>
              <w:right w:val="nil" w:sz="6" w:space="0" w:color="auto"/>
            </w:tcBorders>
          </w:tcPr>
          <w:p>
            <w:pPr/>
          </w:p>
        </w:tc>
      </w:tr>
      <w:tr>
        <w:trPr>
          <w:trHeight w:val="571" w:hRule="exact"/>
        </w:trPr>
        <w:tc>
          <w:tcPr>
            <w:tcW w:w="3795"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tabs>
                <w:tab w:pos="542" w:val="left" w:leader="none"/>
              </w:tabs>
              <w:spacing w:line="240" w:lineRule="auto"/>
              <w:ind w:right="152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2561"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1"/>
          <w:szCs w:val="21"/>
        </w:rPr>
      </w:pPr>
    </w:p>
    <w:p>
      <w:pPr>
        <w:tabs>
          <w:tab w:pos="2954" w:val="left" w:leader="none"/>
        </w:tabs>
        <w:spacing w:before="0"/>
        <w:ind w:left="2417" w:right="3524" w:firstLine="0"/>
        <w:jc w:val="left"/>
        <w:rPr>
          <w:rFonts w:ascii="宋体" w:hAnsi="宋体" w:cs="宋体" w:eastAsia="宋体" w:hint="default"/>
          <w:sz w:val="21"/>
          <w:szCs w:val="21"/>
        </w:rPr>
      </w:pPr>
      <w:r>
        <w:rPr/>
        <w:pict>
          <v:shape style="position:absolute;margin-left:168.380005pt;margin-top:18.743671pt;width:.48pt;height:.12pt;mso-position-horizontal-relative:page;mso-position-vertical-relative:paragraph;z-index:-688216" type="#_x0000_t75" stroked="false">
            <v:imagedata r:id="rId376" o:title=""/>
          </v:shape>
        </w:pict>
      </w:r>
      <w:r>
        <w:rPr/>
        <w:pict>
          <v:shape style="position:absolute;margin-left:256.25pt;margin-top:18.743671pt;width:.48001pt;height:.12pt;mso-position-horizontal-relative:page;mso-position-vertical-relative:paragraph;z-index:-688192" type="#_x0000_t75" stroked="false">
            <v:imagedata r:id="rId376" o:title=""/>
          </v:shape>
        </w:pict>
      </w:r>
      <w:r>
        <w:rPr/>
        <w:pict>
          <v:shape style="position:absolute;margin-left:324.549988pt;margin-top:18.743671pt;width:.48001pt;height:.12pt;mso-position-horizontal-relative:page;mso-position-vertical-relative:paragraph;z-index:-688168" type="#_x0000_t75" stroked="false">
            <v:imagedata r:id="rId376" o:title=""/>
          </v:shape>
        </w:pict>
      </w:r>
      <w:r>
        <w:rPr/>
        <w:pict>
          <v:shape style="position:absolute;margin-left:392.950012pt;margin-top:18.743671pt;width:.48001pt;height:.12pt;mso-position-horizontal-relative:page;mso-position-vertical-relative:paragraph;z-index:-688144" type="#_x0000_t75" stroked="false">
            <v:imagedata r:id="rId376" o:title=""/>
          </v:shape>
        </w:pict>
      </w:r>
      <w:r>
        <w:rPr/>
        <w:pict>
          <v:shape style="position:absolute;margin-left:461.26001pt;margin-top:18.743671pt;width:.47998pt;height:.12pt;mso-position-horizontal-relative:page;mso-position-vertical-relative:paragraph;z-index:-688120" type="#_x0000_t75" stroked="false">
            <v:imagedata r:id="rId376" o:title=""/>
          </v:shape>
        </w:pict>
      </w:r>
      <w:r>
        <w:rPr/>
        <w:pict>
          <v:group style="position:absolute;margin-left:84.624001pt;margin-top:53.443653pt;width:445.2pt;height:5.4pt;mso-position-horizontal-relative:page;mso-position-vertical-relative:paragraph;z-index:-688096" coordorigin="1692,1069" coordsize="8904,108">
            <v:shape style="position:absolute;left:1692;top:1069;width:1694;height:108" type="#_x0000_t75" stroked="false">
              <v:imagedata r:id="rId379" o:title=""/>
            </v:shape>
            <v:shape style="position:absolute;left:3363;top:1165;width:1772;height:12" type="#_x0000_t75" stroked="false">
              <v:imagedata r:id="rId380" o:title=""/>
            </v:shape>
            <v:shape style="position:absolute;left:5120;top:1165;width:1380;height:12" type="#_x0000_t75" stroked="false">
              <v:imagedata r:id="rId381" o:title=""/>
            </v:shape>
            <v:shape style="position:absolute;left:6486;top:1165;width:1382;height:12" type="#_x0000_t75" stroked="false">
              <v:imagedata r:id="rId382" o:title=""/>
            </v:shape>
            <v:shape style="position:absolute;left:7854;top:1165;width:1381;height:12" type="#_x0000_t75" stroked="false">
              <v:imagedata r:id="rId381" o:title=""/>
            </v:shape>
            <v:shape style="position:absolute;left:9220;top:1167;width:1375;height:10" type="#_x0000_t75" stroked="false">
              <v:imagedata r:id="rId383" o:title=""/>
            </v:shape>
            <w10:wrap type="none"/>
          </v:group>
        </w:pict>
      </w:r>
      <w:r>
        <w:rPr/>
        <w:pict>
          <v:group style="position:absolute;margin-left:84.624001pt;margin-top:77.083679pt;width:445.2pt;height:5.05pt;mso-position-horizontal-relative:page;mso-position-vertical-relative:paragraph;z-index:-688072" coordorigin="1692,1542" coordsize="8904,101">
            <v:shape style="position:absolute;left:1692;top:1542;width:1694;height:101" type="#_x0000_t75" stroked="false">
              <v:imagedata r:id="rId384" o:title=""/>
            </v:shape>
            <v:shape style="position:absolute;left:3363;top:1633;width:3128;height:10" type="#_x0000_t75" stroked="false">
              <v:imagedata r:id="rId385" o:title=""/>
            </v:shape>
            <v:shape style="position:absolute;left:6486;top:1633;width:1373;height:10" type="#_x0000_t75" stroked="false">
              <v:imagedata r:id="rId265" o:title=""/>
            </v:shape>
            <v:shape style="position:absolute;left:7854;top:1633;width:1371;height:10" type="#_x0000_t75" stroked="false">
              <v:imagedata r:id="rId266" o:title=""/>
            </v:shape>
            <v:shape style="position:absolute;left:9220;top:1633;width:1375;height:10" type="#_x0000_t75" stroked="false">
              <v:imagedata r:id="rId383"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月末重要长期借款：</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678" w:type="dxa"/>
        <w:tblLayout w:type="fixed"/>
        <w:tblCellMar>
          <w:top w:w="0" w:type="dxa"/>
          <w:left w:w="0" w:type="dxa"/>
          <w:bottom w:w="0" w:type="dxa"/>
          <w:right w:w="0" w:type="dxa"/>
        </w:tblCellMar>
        <w:tblLook w:val="01E0"/>
      </w:tblPr>
      <w:tblGrid>
        <w:gridCol w:w="1694"/>
        <w:gridCol w:w="1757"/>
        <w:gridCol w:w="1366"/>
        <w:gridCol w:w="1368"/>
        <w:gridCol w:w="1366"/>
        <w:gridCol w:w="1366"/>
      </w:tblGrid>
      <w:tr>
        <w:trPr>
          <w:trHeight w:val="708" w:hRule="exact"/>
        </w:trPr>
        <w:tc>
          <w:tcPr>
            <w:tcW w:w="1694" w:type="dxa"/>
            <w:tcBorders>
              <w:top w:val="single" w:sz="12"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75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3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13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36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12"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2010.12.31</w:t>
            </w:r>
          </w:p>
        </w:tc>
      </w:tr>
      <w:tr>
        <w:trPr>
          <w:trHeight w:val="574" w:hRule="exact"/>
        </w:trPr>
        <w:tc>
          <w:tcPr>
            <w:tcW w:w="169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5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2010.6.13</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2013.6.12</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5.40</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25,000,000.00</w:t>
            </w:r>
          </w:p>
        </w:tc>
      </w:tr>
      <w:tr>
        <w:trPr>
          <w:trHeight w:val="470" w:hRule="exact"/>
        </w:trPr>
        <w:tc>
          <w:tcPr>
            <w:tcW w:w="1694"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57" w:type="dxa"/>
            <w:tcBorders>
              <w:top w:val="nil" w:sz="6" w:space="0" w:color="auto"/>
              <w:left w:val="single" w:sz="4" w:space="0" w:color="000000"/>
              <w:bottom w:val="single" w:sz="12" w:space="0" w:color="000000"/>
              <w:right w:val="single" w:sz="4" w:space="0" w:color="000000"/>
            </w:tcBorders>
          </w:tcPr>
          <w:p>
            <w:pPr/>
          </w:p>
        </w:tc>
        <w:tc>
          <w:tcPr>
            <w:tcW w:w="1366" w:type="dxa"/>
            <w:tcBorders>
              <w:top w:val="nil" w:sz="6" w:space="0" w:color="auto"/>
              <w:left w:val="single" w:sz="4" w:space="0" w:color="000000"/>
              <w:bottom w:val="single" w:sz="12" w:space="0" w:color="000000"/>
              <w:right w:val="single" w:sz="4" w:space="0" w:color="000000"/>
            </w:tcBorders>
          </w:tcPr>
          <w:p>
            <w:pPr/>
          </w:p>
        </w:tc>
        <w:tc>
          <w:tcPr>
            <w:tcW w:w="1368" w:type="dxa"/>
            <w:tcBorders>
              <w:top w:val="nil" w:sz="6" w:space="0" w:color="auto"/>
              <w:left w:val="single" w:sz="4" w:space="0" w:color="000000"/>
              <w:bottom w:val="single" w:sz="12" w:space="0" w:color="000000"/>
              <w:right w:val="single" w:sz="4" w:space="0" w:color="000000"/>
            </w:tcBorders>
          </w:tcPr>
          <w:p>
            <w:pPr/>
          </w:p>
        </w:tc>
        <w:tc>
          <w:tcPr>
            <w:tcW w:w="1366" w:type="dxa"/>
            <w:tcBorders>
              <w:top w:val="nil" w:sz="6" w:space="0" w:color="auto"/>
              <w:left w:val="single" w:sz="4" w:space="0" w:color="000000"/>
              <w:bottom w:val="single" w:sz="12" w:space="0" w:color="000000"/>
              <w:right w:val="single" w:sz="4" w:space="0" w:color="000000"/>
            </w:tcBorders>
          </w:tcPr>
          <w:p>
            <w:pPr/>
          </w:p>
        </w:tc>
        <w:tc>
          <w:tcPr>
            <w:tcW w:w="136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left="216" w:right="0"/>
              <w:jc w:val="left"/>
              <w:rPr>
                <w:rFonts w:ascii="Times New Roman" w:hAnsi="Times New Roman" w:cs="Times New Roman" w:eastAsia="Times New Roman" w:hint="default"/>
                <w:sz w:val="18"/>
                <w:szCs w:val="18"/>
              </w:rPr>
            </w:pPr>
            <w:r>
              <w:rPr>
                <w:rFonts w:ascii="Times New Roman"/>
                <w:sz w:val="18"/>
              </w:rPr>
              <w:t>25,000,000.00</w:t>
            </w:r>
          </w:p>
        </w:tc>
      </w:tr>
    </w:tbl>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tabs>
          <w:tab w:pos="1274" w:val="left" w:leader="none"/>
        </w:tabs>
        <w:spacing w:before="165"/>
        <w:ind w:left="0" w:right="5579"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其他非流动负债</w:t>
      </w:r>
      <w:r>
        <w:rPr>
          <w:rFonts w:ascii="宋体" w:hAnsi="宋体" w:cs="宋体" w:eastAsia="宋体" w:hint="default"/>
          <w:sz w:val="21"/>
          <w:szCs w:val="21"/>
        </w:rPr>
      </w:r>
    </w:p>
    <w:p>
      <w:pPr>
        <w:tabs>
          <w:tab w:pos="3089" w:val="left" w:leader="none"/>
        </w:tabs>
        <w:spacing w:before="149"/>
        <w:ind w:left="2518" w:right="3524" w:firstLine="0"/>
        <w:jc w:val="left"/>
        <w:rPr>
          <w:rFonts w:ascii="宋体" w:hAnsi="宋体" w:cs="宋体" w:eastAsia="宋体" w:hint="default"/>
          <w:sz w:val="21"/>
          <w:szCs w:val="21"/>
        </w:rPr>
      </w:pPr>
      <w:r>
        <w:rPr/>
        <w:pict>
          <v:shape style="position:absolute;margin-left:327.429993pt;margin-top:24.273678pt;width:.47998pt;height:.12pt;mso-position-horizontal-relative:page;mso-position-vertical-relative:paragraph;z-index:-688048" type="#_x0000_t75" stroked="false">
            <v:imagedata r:id="rId386" o:title=""/>
          </v:shape>
        </w:pict>
      </w:r>
      <w:r>
        <w:rPr/>
        <w:pict>
          <v:shape style="position:absolute;margin-left:431.709991pt;margin-top:24.273678pt;width:.47998pt;height:.12pt;mso-position-horizontal-relative:page;mso-position-vertical-relative:paragraph;z-index:-688024" type="#_x0000_t75" stroked="false">
            <v:imagedata r:id="rId386" o:title=""/>
          </v:shape>
        </w:pict>
      </w:r>
      <w:r>
        <w:rPr/>
        <w:pict>
          <v:group style="position:absolute;margin-left:84.624001pt;margin-top:46.953697pt;width:451.65pt;height:.5pt;mso-position-horizontal-relative:page;mso-position-vertical-relative:paragraph;z-index:-688000" coordorigin="1692,939" coordsize="9033,10">
            <v:shape style="position:absolute;left:1692;top:939;width:6942;height:10" type="#_x0000_t75" stroked="false">
              <v:imagedata r:id="rId387" o:title=""/>
            </v:shape>
            <v:shape style="position:absolute;left:8629;top:939;width:2096;height:10" type="#_x0000_t75" stroked="false">
              <v:imagedata r:id="rId127" o:title=""/>
            </v:shape>
            <w10:wrap type="none"/>
          </v:group>
        </w:pict>
      </w:r>
      <w:r>
        <w:rPr>
          <w:rFonts w:ascii="宋体" w:hAnsi="宋体" w:cs="宋体" w:eastAsia="宋体" w:hint="default"/>
          <w:b/>
          <w:bCs/>
          <w:sz w:val="20"/>
          <w:szCs w:val="20"/>
        </w:rPr>
        <w:t>1</w:t>
      </w:r>
      <w:r>
        <w:rPr>
          <w:rFonts w:ascii="宋体" w:hAnsi="宋体" w:cs="宋体" w:eastAsia="宋体" w:hint="default"/>
          <w:b/>
          <w:bCs/>
          <w:sz w:val="20"/>
          <w:szCs w:val="20"/>
        </w:rPr>
        <w:t>、</w:t>
        <w:tab/>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678" w:type="dxa"/>
        <w:tblLayout w:type="fixed"/>
        <w:tblCellMar>
          <w:top w:w="0" w:type="dxa"/>
          <w:left w:w="0" w:type="dxa"/>
          <w:bottom w:w="0" w:type="dxa"/>
          <w:right w:w="0" w:type="dxa"/>
        </w:tblCellMar>
        <w:tblLook w:val="01E0"/>
      </w:tblPr>
      <w:tblGrid>
        <w:gridCol w:w="4875"/>
        <w:gridCol w:w="2086"/>
        <w:gridCol w:w="2086"/>
      </w:tblGrid>
      <w:tr>
        <w:trPr>
          <w:trHeight w:val="473" w:hRule="exact"/>
        </w:trPr>
        <w:tc>
          <w:tcPr>
            <w:tcW w:w="4875" w:type="dxa"/>
            <w:tcBorders>
              <w:top w:val="single" w:sz="12" w:space="0" w:color="000000"/>
              <w:left w:val="nil" w:sz="6" w:space="0" w:color="auto"/>
              <w:bottom w:val="nil" w:sz="6" w:space="0" w:color="auto"/>
              <w:right w:val="single" w:sz="4" w:space="0" w:color="000000"/>
            </w:tcBorders>
          </w:tcPr>
          <w:p>
            <w:pPr>
              <w:pStyle w:val="TableParagraph"/>
              <w:tabs>
                <w:tab w:pos="542" w:val="left" w:leader="none"/>
              </w:tabs>
              <w:spacing w:line="240" w:lineRule="auto" w:before="80"/>
              <w:ind w:right="206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0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left="6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86"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left="67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9" w:hRule="exact"/>
        </w:trPr>
        <w:tc>
          <w:tcPr>
            <w:tcW w:w="4875"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571" w:hRule="exact"/>
        </w:trPr>
        <w:tc>
          <w:tcPr>
            <w:tcW w:w="4875"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tabs>
                <w:tab w:pos="542" w:val="left" w:leader="none"/>
              </w:tabs>
              <w:spacing w:line="240" w:lineRule="auto"/>
              <w:ind w:right="206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20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600,000.00</w:t>
            </w:r>
          </w:p>
        </w:tc>
      </w:tr>
    </w:tbl>
    <w:p>
      <w:pPr>
        <w:spacing w:line="240" w:lineRule="auto" w:before="7"/>
        <w:rPr>
          <w:rFonts w:ascii="宋体" w:hAnsi="宋体" w:cs="宋体" w:eastAsia="宋体" w:hint="default"/>
          <w:b/>
          <w:bCs/>
          <w:sz w:val="17"/>
          <w:szCs w:val="17"/>
        </w:rPr>
      </w:pPr>
    </w:p>
    <w:p>
      <w:pPr>
        <w:spacing w:before="0"/>
        <w:ind w:left="2431" w:right="3524" w:firstLine="0"/>
        <w:jc w:val="left"/>
        <w:rPr>
          <w:rFonts w:ascii="宋体" w:hAnsi="宋体" w:cs="宋体" w:eastAsia="宋体" w:hint="default"/>
          <w:sz w:val="18"/>
          <w:szCs w:val="18"/>
        </w:rPr>
      </w:pPr>
      <w:r>
        <w:rPr/>
        <w:pict>
          <v:group style="position:absolute;margin-left:84.624001pt;margin-top:-40.728302pt;width:451.65pt;height:5.05pt;mso-position-horizontal-relative:page;mso-position-vertical-relative:paragraph;z-index:-687976" coordorigin="1692,-815" coordsize="9033,101">
            <v:shape style="position:absolute;left:1692;top:-815;width:6961;height:101" type="#_x0000_t75" stroked="false">
              <v:imagedata r:id="rId388" o:title=""/>
            </v:shape>
            <v:shape style="position:absolute;left:8629;top:-723;width:2096;height:10" type="#_x0000_t75" stroked="false">
              <v:imagedata r:id="rId127" o:title=""/>
            </v:shape>
            <w10:wrap type="none"/>
          </v:group>
        </w:pic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87"/>
          <w:sz w:val="18"/>
          <w:szCs w:val="18"/>
        </w:rPr>
        <w:t> </w:t>
      </w:r>
      <w:r>
        <w:rPr>
          <w:rFonts w:ascii="宋体" w:hAnsi="宋体" w:cs="宋体" w:eastAsia="宋体" w:hint="default"/>
          <w:b/>
          <w:bCs/>
          <w:sz w:val="18"/>
          <w:szCs w:val="18"/>
        </w:rPr>
        <w:t>其他非流动负债说明：</w:t>
      </w:r>
      <w:r>
        <w:rPr>
          <w:rFonts w:ascii="宋体" w:hAnsi="宋体" w:cs="宋体" w:eastAsia="宋体" w:hint="default"/>
          <w:sz w:val="18"/>
          <w:szCs w:val="18"/>
        </w:rPr>
      </w:r>
    </w:p>
    <w:p>
      <w:pPr>
        <w:spacing w:line="240" w:lineRule="auto" w:before="13"/>
        <w:rPr>
          <w:rFonts w:ascii="宋体" w:hAnsi="宋体" w:cs="宋体" w:eastAsia="宋体" w:hint="default"/>
          <w:b/>
          <w:bCs/>
          <w:sz w:val="14"/>
          <w:szCs w:val="14"/>
        </w:rPr>
      </w:pPr>
    </w:p>
    <w:p>
      <w:pPr>
        <w:spacing w:before="0"/>
        <w:ind w:left="2424" w:right="1370" w:firstLine="0"/>
        <w:jc w:val="left"/>
        <w:rPr>
          <w:rFonts w:ascii="宋体" w:hAnsi="宋体" w:cs="宋体" w:eastAsia="宋体" w:hint="default"/>
          <w:sz w:val="21"/>
          <w:szCs w:val="21"/>
        </w:rPr>
      </w:pPr>
      <w:r>
        <w:rPr>
          <w:rFonts w:ascii="宋体" w:hAnsi="宋体" w:cs="宋体" w:eastAsia="宋体" w:hint="default"/>
          <w:sz w:val="21"/>
          <w:szCs w:val="21"/>
        </w:rPr>
        <w:t>根据上海市经济和信息化委员会、上海市财政局、上海市国家税务局、上海市地方税务</w:t>
      </w:r>
    </w:p>
    <w:p>
      <w:pPr>
        <w:spacing w:after="0"/>
        <w:jc w:val="left"/>
        <w:rPr>
          <w:rFonts w:ascii="宋体" w:hAnsi="宋体" w:cs="宋体" w:eastAsia="宋体" w:hint="default"/>
          <w:sz w:val="21"/>
          <w:szCs w:val="21"/>
        </w:rPr>
        <w:sectPr>
          <w:pgSz w:w="11910" w:h="16840"/>
          <w:pgMar w:header="0" w:footer="980" w:top="1060" w:bottom="1160" w:left="0" w:right="0"/>
        </w:sectPr>
      </w:pPr>
    </w:p>
    <w:p>
      <w:pPr>
        <w:spacing w:line="240" w:lineRule="auto" w:before="0"/>
        <w:rPr>
          <w:rFonts w:ascii="宋体" w:hAnsi="宋体" w:cs="宋体" w:eastAsia="宋体" w:hint="default"/>
          <w:sz w:val="20"/>
          <w:szCs w:val="20"/>
        </w:rPr>
      </w:pPr>
      <w:r>
        <w:rPr/>
        <w:pict>
          <v:group style="position:absolute;margin-left:90.024002pt;margin-top:310.609955pt;width:434.4pt;height:5.05pt;mso-position-horizontal-relative:page;mso-position-vertical-relative:page;z-index:-687808" coordorigin="1800,6212" coordsize="8688,101">
            <v:shape style="position:absolute;left:1800;top:6212;width:2518;height:101" type="#_x0000_t75" stroked="false">
              <v:imagedata r:id="rId389" o:title=""/>
            </v:shape>
            <v:shape style="position:absolute;left:4295;top:6303;width:3416;height:10" type="#_x0000_t75" stroked="false">
              <v:imagedata r:id="rId390" o:title=""/>
            </v:shape>
            <v:shape style="position:absolute;left:7705;top:6303;width:2782;height:10" type="#_x0000_t75" stroked="false">
              <v:imagedata r:id="rId391" o:title=""/>
            </v:shape>
            <w10:wrap type="none"/>
          </v:group>
        </w:pict>
      </w:r>
      <w:r>
        <w:rPr/>
        <w:pict>
          <v:group style="position:absolute;margin-left:90.024002pt;margin-top:338.329987pt;width:434.4pt;height:.5pt;mso-position-horizontal-relative:page;mso-position-vertical-relative:page;z-index:-687784" coordorigin="1800,6767" coordsize="8688,10">
            <v:shape style="position:absolute;left:1800;top:6767;width:2499;height:10" type="#_x0000_t75" stroked="false">
              <v:imagedata r:id="rId392" o:title=""/>
            </v:shape>
            <v:shape style="position:absolute;left:4295;top:6767;width:3416;height:10" type="#_x0000_t75" stroked="false">
              <v:imagedata r:id="rId393" o:title=""/>
            </v:shape>
            <v:shape style="position:absolute;left:7705;top:6767;width:2782;height:10" type="#_x0000_t75" stroked="false">
              <v:imagedata r:id="rId394" o:title=""/>
            </v:shape>
            <w10:wrap type="none"/>
          </v:group>
        </w:pict>
      </w:r>
      <w:r>
        <w:rPr/>
        <w:pict>
          <v:group style="position:absolute;margin-left:90.024002pt;margin-top:357.049988pt;width:434.4pt;height:5.05pt;mso-position-horizontal-relative:page;mso-position-vertical-relative:page;z-index:-687760" coordorigin="1800,7141" coordsize="8688,101">
            <v:shape style="position:absolute;left:1800;top:7141;width:2518;height:101" type="#_x0000_t75" stroked="false">
              <v:imagedata r:id="rId395" o:title=""/>
            </v:shape>
            <v:shape style="position:absolute;left:4295;top:7232;width:3416;height:10" type="#_x0000_t75" stroked="false">
              <v:imagedata r:id="rId393" o:title=""/>
            </v:shape>
            <v:shape style="position:absolute;left:7705;top:7232;width:2782;height:10" type="#_x0000_t75" stroked="false">
              <v:imagedata r:id="rId394" o:title=""/>
            </v:shape>
            <w10:wrap type="none"/>
          </v:group>
        </w:pict>
      </w:r>
      <w:r>
        <w:rPr/>
        <w:pict>
          <v:group style="position:absolute;margin-left:90.024002pt;margin-top:384.769989pt;width:434.4pt;height:.5pt;mso-position-horizontal-relative:page;mso-position-vertical-relative:page;z-index:-687736" coordorigin="1800,7695" coordsize="8688,10">
            <v:shape style="position:absolute;left:1800;top:7695;width:2499;height:10" type="#_x0000_t75" stroked="false">
              <v:imagedata r:id="rId392" o:title=""/>
            </v:shape>
            <v:shape style="position:absolute;left:4295;top:7695;width:3416;height:10" type="#_x0000_t75" stroked="false">
              <v:imagedata r:id="rId393" o:title=""/>
            </v:shape>
            <v:shape style="position:absolute;left:7705;top:7695;width:2782;height:10" type="#_x0000_t75" stroked="false">
              <v:imagedata r:id="rId394" o:title=""/>
            </v:shape>
            <w10:wrap type="none"/>
          </v:group>
        </w:pict>
      </w:r>
      <w:r>
        <w:rPr/>
        <w:pict>
          <v:group style="position:absolute;margin-left:90.024002pt;margin-top:403.48999pt;width:434.4pt;height:5.05pt;mso-position-horizontal-relative:page;mso-position-vertical-relative:page;z-index:-687712" coordorigin="1800,8070" coordsize="8688,101">
            <v:shape style="position:absolute;left:1800;top:8070;width:2518;height:101" type="#_x0000_t75" stroked="false">
              <v:imagedata r:id="rId395" o:title=""/>
            </v:shape>
            <v:shape style="position:absolute;left:4295;top:8161;width:3416;height:10" type="#_x0000_t75" stroked="false">
              <v:imagedata r:id="rId393" o:title=""/>
            </v:shape>
            <v:shape style="position:absolute;left:7705;top:8161;width:2782;height:10" type="#_x0000_t75" stroked="false">
              <v:imagedata r:id="rId394" o:title=""/>
            </v:shape>
            <w10:wrap type="none"/>
          </v:group>
        </w:pict>
      </w:r>
      <w:r>
        <w:rPr/>
        <w:pict>
          <v:group style="position:absolute;margin-left:90.024002pt;margin-top:431.209991pt;width:434.4pt;height:.5pt;mso-position-horizontal-relative:page;mso-position-vertical-relative:page;z-index:-687688" coordorigin="1800,8624" coordsize="8688,10">
            <v:shape style="position:absolute;left:1800;top:8624;width:2499;height:10" type="#_x0000_t75" stroked="false">
              <v:imagedata r:id="rId392" o:title=""/>
            </v:shape>
            <v:shape style="position:absolute;left:4295;top:8624;width:3416;height:10" type="#_x0000_t75" stroked="false">
              <v:imagedata r:id="rId393" o:title=""/>
            </v:shape>
            <v:shape style="position:absolute;left:7705;top:8624;width:2782;height:10" type="#_x0000_t75" stroked="false">
              <v:imagedata r:id="rId394" o:title=""/>
            </v:shape>
            <w10:wrap type="none"/>
          </v:group>
        </w:pict>
      </w:r>
      <w:r>
        <w:rPr/>
        <w:pict>
          <v:group style="position:absolute;margin-left:90.024002pt;margin-top:449.949982pt;width:434.4pt;height:5.05pt;mso-position-horizontal-relative:page;mso-position-vertical-relative:page;z-index:-687664" coordorigin="1800,8999" coordsize="8688,101">
            <v:shape style="position:absolute;left:1800;top:8999;width:2518;height:101" type="#_x0000_t75" stroked="false">
              <v:imagedata r:id="rId395" o:title=""/>
            </v:shape>
            <v:shape style="position:absolute;left:4295;top:9090;width:3416;height:10" type="#_x0000_t75" stroked="false">
              <v:imagedata r:id="rId393" o:title=""/>
            </v:shape>
            <v:shape style="position:absolute;left:7705;top:9090;width:2782;height:10" type="#_x0000_t75" stroked="false">
              <v:imagedata r:id="rId394" o:title=""/>
            </v:shape>
            <w10:wrap type="none"/>
          </v:group>
        </w:pict>
      </w:r>
      <w:r>
        <w:rPr/>
        <w:pict>
          <v:group style="position:absolute;margin-left:90.024002pt;margin-top:477.669983pt;width:434.4pt;height:.5pt;mso-position-horizontal-relative:page;mso-position-vertical-relative:page;z-index:-687640" coordorigin="1800,9553" coordsize="8688,10">
            <v:shape style="position:absolute;left:1800;top:9553;width:2499;height:10" type="#_x0000_t75" stroked="false">
              <v:imagedata r:id="rId392" o:title=""/>
            </v:shape>
            <v:shape style="position:absolute;left:4295;top:9553;width:3416;height:10" type="#_x0000_t75" stroked="false">
              <v:imagedata r:id="rId393" o:title=""/>
            </v:shape>
            <v:shape style="position:absolute;left:7705;top:9553;width:2782;height:10" type="#_x0000_t75" stroked="false">
              <v:imagedata r:id="rId394" o:title=""/>
            </v:shape>
            <w10:wrap type="none"/>
          </v:group>
        </w:pict>
      </w:r>
      <w:r>
        <w:rPr/>
        <w:pict>
          <v:group style="position:absolute;margin-left:90.024002pt;margin-top:496.389984pt;width:434.4pt;height:5.05pt;mso-position-horizontal-relative:page;mso-position-vertical-relative:page;z-index:-687616" coordorigin="1800,9928" coordsize="8688,101">
            <v:shape style="position:absolute;left:1800;top:9928;width:2518;height:101" type="#_x0000_t75" stroked="false">
              <v:imagedata r:id="rId395" o:title=""/>
            </v:shape>
            <v:shape style="position:absolute;left:4295;top:10019;width:3416;height:10" type="#_x0000_t75" stroked="false">
              <v:imagedata r:id="rId393" o:title=""/>
            </v:shape>
            <v:shape style="position:absolute;left:7705;top:10019;width:2782;height:10" type="#_x0000_t75" stroked="false">
              <v:imagedata r:id="rId394" o:title=""/>
            </v:shape>
            <w10:wrap type="none"/>
          </v:group>
        </w:pict>
      </w:r>
      <w:r>
        <w:rPr/>
        <w:pict>
          <v:group style="position:absolute;margin-left:90.024002pt;margin-top:524.109985pt;width:434.4pt;height:.5pt;mso-position-horizontal-relative:page;mso-position-vertical-relative:page;z-index:-687592" coordorigin="1800,10482" coordsize="8688,10">
            <v:shape style="position:absolute;left:1800;top:10482;width:2499;height:10" type="#_x0000_t75" stroked="false">
              <v:imagedata r:id="rId392" o:title=""/>
            </v:shape>
            <v:shape style="position:absolute;left:4295;top:10482;width:3416;height:10" type="#_x0000_t75" stroked="false">
              <v:imagedata r:id="rId393" o:title=""/>
            </v:shape>
            <v:shape style="position:absolute;left:7705;top:10482;width:2782;height:10" type="#_x0000_t75" stroked="false">
              <v:imagedata r:id="rId394" o:title=""/>
            </v:shape>
            <w10:wrap type="none"/>
          </v:group>
        </w:pict>
      </w:r>
      <w:r>
        <w:rPr/>
        <w:pict>
          <v:group style="position:absolute;margin-left:90.024002pt;margin-top:542.829956pt;width:434.4pt;height:5.05pt;mso-position-horizontal-relative:page;mso-position-vertical-relative:page;z-index:-687568" coordorigin="1800,10857" coordsize="8688,101">
            <v:shape style="position:absolute;left:1800;top:10857;width:2518;height:101" type="#_x0000_t75" stroked="false">
              <v:imagedata r:id="rId389" o:title=""/>
            </v:shape>
            <v:shape style="position:absolute;left:4295;top:10948;width:3416;height:10" type="#_x0000_t75" stroked="false">
              <v:imagedata r:id="rId393" o:title=""/>
            </v:shape>
            <v:shape style="position:absolute;left:7705;top:10948;width:2782;height:10" type="#_x0000_t75" stroked="false">
              <v:imagedata r:id="rId394" o:title=""/>
            </v:shape>
            <w10:wrap type="none"/>
          </v:group>
        </w:pict>
      </w:r>
      <w:r>
        <w:rPr/>
        <w:pict>
          <v:group style="position:absolute;margin-left:90.024002pt;margin-top:570.549988pt;width:434.4pt;height:.5pt;mso-position-horizontal-relative:page;mso-position-vertical-relative:page;z-index:-687544" coordorigin="1800,11411" coordsize="8688,10">
            <v:shape style="position:absolute;left:1800;top:11411;width:2499;height:10" type="#_x0000_t75" stroked="false">
              <v:imagedata r:id="rId392" o:title=""/>
            </v:shape>
            <v:shape style="position:absolute;left:4295;top:11411;width:3416;height:10" type="#_x0000_t75" stroked="false">
              <v:imagedata r:id="rId390" o:title=""/>
            </v:shape>
            <v:shape style="position:absolute;left:7705;top:11411;width:2782;height:10" type="#_x0000_t75" stroked="false">
              <v:imagedata r:id="rId391" o:title=""/>
            </v:shape>
            <w10:wrap type="none"/>
          </v:group>
        </w:pict>
      </w:r>
      <w:r>
        <w:rPr/>
        <w:pict>
          <v:group style="position:absolute;margin-left:90.024002pt;margin-top:589.269958pt;width:434.4pt;height:5.05pt;mso-position-horizontal-relative:page;mso-position-vertical-relative:page;z-index:-687520" coordorigin="1800,11785" coordsize="8688,101">
            <v:shape style="position:absolute;left:1800;top:11785;width:2518;height:101" type="#_x0000_t75" stroked="false">
              <v:imagedata r:id="rId389" o:title=""/>
            </v:shape>
            <v:shape style="position:absolute;left:4295;top:11877;width:3416;height:10" type="#_x0000_t75" stroked="false">
              <v:imagedata r:id="rId390" o:title=""/>
            </v:shape>
            <v:shape style="position:absolute;left:7705;top:11877;width:2782;height:10" type="#_x0000_t75" stroked="false">
              <v:imagedata r:id="rId391" o:title=""/>
            </v:shape>
            <w10:wrap type="none"/>
          </v:group>
        </w:pict>
      </w:r>
      <w:r>
        <w:rPr/>
        <w:pict>
          <v:group style="position:absolute;margin-left:90.024002pt;margin-top:616.98999pt;width:434.4pt;height:.5pt;mso-position-horizontal-relative:page;mso-position-vertical-relative:page;z-index:-687496" coordorigin="1800,12340" coordsize="8688,10">
            <v:shape style="position:absolute;left:1800;top:12340;width:2499;height:10" type="#_x0000_t75" stroked="false">
              <v:imagedata r:id="rId392" o:title=""/>
            </v:shape>
            <v:shape style="position:absolute;left:4295;top:12340;width:3416;height:10" type="#_x0000_t75" stroked="false">
              <v:imagedata r:id="rId393" o:title=""/>
            </v:shape>
            <v:shape style="position:absolute;left:7705;top:12340;width:2782;height:10" type="#_x0000_t75" stroked="false">
              <v:imagedata r:id="rId394" o:title=""/>
            </v:shape>
            <w10:wrap type="none"/>
          </v:group>
        </w:pict>
      </w:r>
      <w:r>
        <w:rPr/>
        <w:pict>
          <v:group style="position:absolute;margin-left:90.024002pt;margin-top:635.740051pt;width:434.4pt;height:5.05pt;mso-position-horizontal-relative:page;mso-position-vertical-relative:page;z-index:-687472" coordorigin="1800,12715" coordsize="8688,101">
            <v:shape style="position:absolute;left:1800;top:12715;width:2518;height:101" type="#_x0000_t75" stroked="false">
              <v:imagedata r:id="rId389" o:title=""/>
            </v:shape>
            <v:shape style="position:absolute;left:4295;top:12806;width:3416;height:10" type="#_x0000_t75" stroked="false">
              <v:imagedata r:id="rId390" o:title=""/>
            </v:shape>
            <v:shape style="position:absolute;left:7705;top:12806;width:2782;height:10" type="#_x0000_t75" stroked="false">
              <v:imagedata r:id="rId391" o:title=""/>
            </v:shape>
            <w10:wrap type="none"/>
          </v:group>
        </w:pict>
      </w:r>
      <w:r>
        <w:rPr/>
        <w:pict>
          <v:group style="position:absolute;margin-left:90.024002pt;margin-top:663.460022pt;width:434.4pt;height:.5pt;mso-position-horizontal-relative:page;mso-position-vertical-relative:page;z-index:-687448" coordorigin="1800,13269" coordsize="8688,10">
            <v:shape style="position:absolute;left:1800;top:13269;width:2499;height:10" type="#_x0000_t75" stroked="false">
              <v:imagedata r:id="rId392" o:title=""/>
            </v:shape>
            <v:shape style="position:absolute;left:4295;top:13269;width:3416;height:10" type="#_x0000_t75" stroked="false">
              <v:imagedata r:id="rId393" o:title=""/>
            </v:shape>
            <v:shape style="position:absolute;left:7705;top:13269;width:2782;height:10" type="#_x0000_t75" stroked="false">
              <v:imagedata r:id="rId394" o:title=""/>
            </v:shape>
            <w10:wrap type="none"/>
          </v:group>
        </w:pict>
      </w:r>
      <w:r>
        <w:rPr/>
        <w:pict>
          <v:group style="position:absolute;margin-left:90.024002pt;margin-top:682.179993pt;width:434.4pt;height:5.05pt;mso-position-horizontal-relative:page;mso-position-vertical-relative:page;z-index:-687424" coordorigin="1800,13644" coordsize="8688,101">
            <v:shape style="position:absolute;left:1800;top:13644;width:2518;height:101" type="#_x0000_t75" stroked="false">
              <v:imagedata r:id="rId395" o:title=""/>
            </v:shape>
            <v:shape style="position:absolute;left:4295;top:13735;width:3416;height:10" type="#_x0000_t75" stroked="false">
              <v:imagedata r:id="rId393" o:title=""/>
            </v:shape>
            <v:shape style="position:absolute;left:7705;top:13735;width:2782;height:10" type="#_x0000_t75" stroked="false">
              <v:imagedata r:id="rId394" o:title=""/>
            </v:shape>
            <w10:wrap type="none"/>
          </v:group>
        </w:pict>
      </w:r>
      <w:r>
        <w:rPr/>
        <w:pict>
          <v:group style="position:absolute;margin-left:90.024002pt;margin-top:709.900024pt;width:434.4pt;height:.5pt;mso-position-horizontal-relative:page;mso-position-vertical-relative:page;z-index:-687400" coordorigin="1800,14198" coordsize="8688,10">
            <v:shape style="position:absolute;left:1800;top:14198;width:2499;height:10" type="#_x0000_t75" stroked="false">
              <v:imagedata r:id="rId392" o:title=""/>
            </v:shape>
            <v:shape style="position:absolute;left:4295;top:14198;width:3416;height:10" type="#_x0000_t75" stroked="false">
              <v:imagedata r:id="rId393" o:title=""/>
            </v:shape>
            <v:shape style="position:absolute;left:7705;top:14198;width:2782;height:10" type="#_x0000_t75" stroked="false">
              <v:imagedata r:id="rId394" o:title=""/>
            </v:shape>
            <w10:wrap type="none"/>
          </v:group>
        </w:pict>
      </w:r>
      <w:r>
        <w:rPr/>
        <w:pict>
          <v:group style="position:absolute;margin-left:90.024002pt;margin-top:728.619995pt;width:434.4pt;height:5.05pt;mso-position-horizontal-relative:page;mso-position-vertical-relative:page;z-index:-687376" coordorigin="1800,14572" coordsize="8688,101">
            <v:shape style="position:absolute;left:1800;top:14572;width:2518;height:101" type="#_x0000_t75" stroked="false">
              <v:imagedata r:id="rId395" o:title=""/>
            </v:shape>
            <v:shape style="position:absolute;left:4295;top:14664;width:3416;height:10" type="#_x0000_t75" stroked="false">
              <v:imagedata r:id="rId393" o:title=""/>
            </v:shape>
            <v:shape style="position:absolute;left:7705;top:14664;width:2782;height:10" type="#_x0000_t75" stroked="false">
              <v:imagedata r:id="rId394" o:title=""/>
            </v:shape>
            <w10:wrap type="none"/>
          </v:group>
        </w:pict>
      </w:r>
    </w:p>
    <w:p>
      <w:pPr>
        <w:spacing w:line="240" w:lineRule="auto" w:before="8"/>
        <w:rPr>
          <w:rFonts w:ascii="宋体" w:hAnsi="宋体" w:cs="宋体" w:eastAsia="宋体" w:hint="default"/>
          <w:sz w:val="15"/>
          <w:szCs w:val="15"/>
        </w:rPr>
      </w:pPr>
    </w:p>
    <w:p>
      <w:pPr>
        <w:spacing w:before="0"/>
        <w:ind w:left="2422" w:right="1370" w:firstLine="0"/>
        <w:jc w:val="left"/>
        <w:rPr>
          <w:rFonts w:ascii="宋体" w:hAnsi="宋体" w:cs="宋体" w:eastAsia="宋体" w:hint="default"/>
          <w:sz w:val="21"/>
          <w:szCs w:val="21"/>
        </w:rPr>
      </w:pPr>
      <w:r>
        <w:rPr>
          <w:rFonts w:ascii="宋体" w:hAnsi="宋体" w:cs="宋体" w:eastAsia="宋体" w:hint="default"/>
          <w:sz w:val="21"/>
          <w:szCs w:val="21"/>
        </w:rPr>
        <w:t>局、中华人民共和国上海海关文件沪经信技</w:t>
      </w:r>
      <w:r>
        <w:rPr>
          <w:rFonts w:ascii="Times New Roman" w:hAnsi="Times New Roman" w:cs="Times New Roman" w:eastAsia="Times New Roman" w:hint="default"/>
          <w:sz w:val="21"/>
          <w:szCs w:val="21"/>
        </w:rPr>
        <w:t>[2009]707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号文，公司于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p>
      <w:pPr>
        <w:spacing w:before="110"/>
        <w:ind w:left="2422" w:right="1370" w:firstLine="0"/>
        <w:jc w:val="left"/>
        <w:rPr>
          <w:rFonts w:ascii="宋体" w:hAnsi="宋体" w:cs="宋体" w:eastAsia="宋体" w:hint="default"/>
          <w:sz w:val="21"/>
          <w:szCs w:val="21"/>
        </w:rPr>
      </w:pPr>
      <w:r>
        <w:rPr>
          <w:rFonts w:ascii="宋体" w:hAnsi="宋体" w:cs="宋体" w:eastAsia="宋体" w:hint="default"/>
          <w:sz w:val="21"/>
          <w:szCs w:val="21"/>
        </w:rPr>
        <w:t>收到上海市企业技术创新服务中心所拨入技术中心建设专项补贴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万元。预计技术中心</w:t>
      </w:r>
    </w:p>
    <w:p>
      <w:pPr>
        <w:spacing w:before="107"/>
        <w:ind w:left="2422" w:right="3524" w:firstLine="0"/>
        <w:jc w:val="left"/>
        <w:rPr>
          <w:rFonts w:ascii="宋体" w:hAnsi="宋体" w:cs="宋体" w:eastAsia="宋体" w:hint="default"/>
          <w:sz w:val="21"/>
          <w:szCs w:val="21"/>
        </w:rPr>
      </w:pPr>
      <w:r>
        <w:rPr>
          <w:rFonts w:ascii="宋体" w:hAnsi="宋体" w:cs="宋体" w:eastAsia="宋体" w:hint="default"/>
          <w:sz w:val="21"/>
          <w:szCs w:val="21"/>
        </w:rPr>
        <w:t>将在</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年完成验收并投入使用。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tabs>
          <w:tab w:pos="3165" w:val="left" w:leader="none"/>
        </w:tabs>
        <w:spacing w:before="0"/>
        <w:ind w:left="1800"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二十三</w:t>
      </w:r>
      <w:r>
        <w:rPr>
          <w:rFonts w:ascii="宋体" w:hAnsi="宋体" w:cs="宋体" w:eastAsia="宋体" w:hint="default"/>
          <w:b/>
          <w:bCs/>
          <w:spacing w:val="-1"/>
          <w:sz w:val="21"/>
          <w:szCs w:val="21"/>
        </w:rPr>
        <w:t>)</w:t>
        <w:tab/>
      </w:r>
      <w:r>
        <w:rPr>
          <w:rFonts w:ascii="宋体" w:hAnsi="宋体" w:cs="宋体" w:eastAsia="宋体" w:hint="default"/>
          <w:b/>
          <w:bCs/>
          <w:sz w:val="21"/>
          <w:szCs w:val="21"/>
        </w:rPr>
        <w:t>股本</w:t>
      </w:r>
      <w:r>
        <w:rPr>
          <w:rFonts w:ascii="宋体" w:hAnsi="宋体" w:cs="宋体" w:eastAsia="宋体" w:hint="default"/>
          <w:sz w:val="21"/>
          <w:szCs w:val="21"/>
        </w:rPr>
      </w:r>
    </w:p>
    <w:p>
      <w:pPr>
        <w:tabs>
          <w:tab w:pos="3072" w:val="left" w:leader="none"/>
        </w:tabs>
        <w:spacing w:before="164"/>
        <w:ind w:left="2518" w:right="3524" w:firstLine="0"/>
        <w:jc w:val="left"/>
        <w:rPr>
          <w:rFonts w:ascii="宋体" w:hAnsi="宋体" w:cs="宋体" w:eastAsia="宋体" w:hint="default"/>
          <w:sz w:val="21"/>
          <w:szCs w:val="21"/>
        </w:rPr>
      </w:pPr>
      <w:r>
        <w:rPr/>
        <w:pict>
          <v:shape style="position:absolute;margin-left:214.970001pt;margin-top:25.023691pt;width:.48pt;height:.12pt;mso-position-horizontal-relative:page;mso-position-vertical-relative:paragraph;z-index:-687952" type="#_x0000_t75" stroked="false">
            <v:imagedata r:id="rId396" o:title=""/>
          </v:shape>
        </w:pict>
      </w:r>
      <w:r>
        <w:rPr/>
        <w:pict>
          <v:shape style="position:absolute;margin-left:385.51001pt;margin-top:25.023691pt;width:.48001pt;height:.12pt;mso-position-horizontal-relative:page;mso-position-vertical-relative:paragraph;z-index:-687928" type="#_x0000_t75" stroked="false">
            <v:imagedata r:id="rId396" o:title=""/>
          </v:shape>
        </w:pict>
      </w:r>
      <w:r>
        <w:rPr/>
        <w:pict>
          <v:group style="position:absolute;margin-left:90.024002pt;margin-top:47.82365pt;width:434.4pt;height:.5pt;mso-position-horizontal-relative:page;mso-position-vertical-relative:paragraph;z-index:-687904" coordorigin="1800,956" coordsize="8688,10">
            <v:shape style="position:absolute;left:1800;top:956;width:2499;height:10" type="#_x0000_t75" stroked="false">
              <v:imagedata r:id="rId392" o:title=""/>
            </v:shape>
            <v:shape style="position:absolute;left:4295;top:956;width:3416;height:10" type="#_x0000_t75" stroked="false">
              <v:imagedata r:id="rId393" o:title=""/>
            </v:shape>
            <v:shape style="position:absolute;left:7705;top:956;width:2782;height:10" type="#_x0000_t75" stroked="false">
              <v:imagedata r:id="rId394" o:title=""/>
            </v:shape>
            <w10:wrap type="none"/>
          </v:group>
        </w:pict>
      </w:r>
      <w:r>
        <w:rPr/>
        <w:pict>
          <v:group style="position:absolute;margin-left:90.024002pt;margin-top:70.983711pt;width:434.4pt;height:.5pt;mso-position-horizontal-relative:page;mso-position-vertical-relative:paragraph;z-index:-687880" coordorigin="1800,1420" coordsize="8688,10">
            <v:shape style="position:absolute;left:1800;top:1420;width:2499;height:10" type="#_x0000_t75" stroked="false">
              <v:imagedata r:id="rId392" o:title=""/>
            </v:shape>
            <v:shape style="position:absolute;left:4295;top:1420;width:3416;height:10" type="#_x0000_t75" stroked="false">
              <v:imagedata r:id="rId390" o:title=""/>
            </v:shape>
            <v:shape style="position:absolute;left:7705;top:1420;width:2782;height:10" type="#_x0000_t75" stroked="false">
              <v:imagedata r:id="rId391" o:title=""/>
            </v:shape>
            <w10:wrap type="none"/>
          </v:group>
        </w:pict>
      </w:r>
      <w:r>
        <w:rPr/>
        <w:pict>
          <v:group style="position:absolute;margin-left:90.024002pt;margin-top:89.703674pt;width:434.4pt;height:5.1pt;mso-position-horizontal-relative:page;mso-position-vertical-relative:paragraph;z-index:-687856" coordorigin="1800,1794" coordsize="8688,102">
            <v:shape style="position:absolute;left:1800;top:1794;width:2518;height:101" type="#_x0000_t75" stroked="false">
              <v:imagedata r:id="rId397" o:title=""/>
            </v:shape>
            <v:shape style="position:absolute;left:4295;top:1886;width:3416;height:10" type="#_x0000_t75" stroked="false">
              <v:imagedata r:id="rId390" o:title=""/>
            </v:shape>
            <v:shape style="position:absolute;left:7705;top:1886;width:2782;height:10" type="#_x0000_t75" stroked="false">
              <v:imagedata r:id="rId391" o:title=""/>
            </v:shape>
            <w10:wrap type="none"/>
          </v:group>
        </w:pict>
      </w:r>
      <w:r>
        <w:rPr/>
        <w:pict>
          <v:group style="position:absolute;margin-left:90.024002pt;margin-top:117.453712pt;width:434.4pt;height:.5pt;mso-position-horizontal-relative:page;mso-position-vertical-relative:paragraph;z-index:-687832" coordorigin="1800,2349" coordsize="8688,10">
            <v:shape style="position:absolute;left:1800;top:2349;width:2499;height:10" type="#_x0000_t75" stroked="false">
              <v:imagedata r:id="rId392" o:title=""/>
            </v:shape>
            <v:shape style="position:absolute;left:4295;top:2349;width:3416;height:10" type="#_x0000_t75" stroked="false">
              <v:imagedata r:id="rId390" o:title=""/>
            </v:shape>
            <v:shape style="position:absolute;left:7705;top:2349;width:2782;height:10" type="#_x0000_t75" stroked="false">
              <v:imagedata r:id="rId391"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tbl>
      <w:tblPr>
        <w:tblW w:w="0" w:type="auto"/>
        <w:jc w:val="left"/>
        <w:tblInd w:w="1786" w:type="dxa"/>
        <w:tblLayout w:type="fixed"/>
        <w:tblCellMar>
          <w:top w:w="0" w:type="dxa"/>
          <w:left w:w="0" w:type="dxa"/>
          <w:bottom w:w="0" w:type="dxa"/>
          <w:right w:w="0" w:type="dxa"/>
        </w:tblCellMar>
        <w:tblLook w:val="01E0"/>
      </w:tblPr>
      <w:tblGrid>
        <w:gridCol w:w="2518"/>
        <w:gridCol w:w="3411"/>
        <w:gridCol w:w="2772"/>
      </w:tblGrid>
      <w:tr>
        <w:trPr>
          <w:trHeight w:val="474" w:hRule="exact"/>
        </w:trPr>
        <w:tc>
          <w:tcPr>
            <w:tcW w:w="2518"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11" w:right="0"/>
              <w:jc w:val="center"/>
              <w:rPr>
                <w:rFonts w:ascii="宋体" w:hAnsi="宋体" w:cs="宋体" w:eastAsia="宋体" w:hint="default"/>
                <w:sz w:val="18"/>
                <w:szCs w:val="18"/>
              </w:rPr>
            </w:pPr>
            <w:r>
              <w:rPr>
                <w:rFonts w:ascii="宋体" w:hAnsi="宋体" w:cs="宋体" w:eastAsia="宋体" w:hint="default"/>
                <w:sz w:val="18"/>
                <w:szCs w:val="18"/>
              </w:rPr>
              <w:t>股东明细</w:t>
            </w:r>
          </w:p>
        </w:tc>
        <w:tc>
          <w:tcPr>
            <w:tcW w:w="34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2"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8"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1" w:right="0"/>
              <w:jc w:val="center"/>
              <w:rPr>
                <w:rFonts w:ascii="宋体" w:hAnsi="宋体" w:cs="宋体" w:eastAsia="宋体" w:hint="default"/>
                <w:sz w:val="18"/>
                <w:szCs w:val="18"/>
              </w:rPr>
            </w:pPr>
            <w:r>
              <w:rPr>
                <w:rFonts w:ascii="宋体" w:hAnsi="宋体" w:cs="宋体" w:eastAsia="宋体" w:hint="default"/>
                <w:sz w:val="18"/>
                <w:szCs w:val="18"/>
              </w:rPr>
              <w:t>华峰集团有限公司</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23,500,000.00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尤金焕</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right"/>
              <w:rPr>
                <w:rFonts w:ascii="Times New Roman" w:hAnsi="Times New Roman" w:cs="Times New Roman" w:eastAsia="Times New Roman" w:hint="default"/>
                <w:sz w:val="18"/>
                <w:szCs w:val="18"/>
              </w:rPr>
            </w:pPr>
            <w:r>
              <w:rPr>
                <w:rFonts w:ascii="Times New Roman"/>
                <w:spacing w:val="-1"/>
                <w:sz w:val="18"/>
              </w:rPr>
              <w:t>15,650,000.00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16,650,000.00</w:t>
            </w:r>
          </w:p>
        </w:tc>
      </w:tr>
      <w:tr>
        <w:trPr>
          <w:trHeight w:val="564"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尤小华</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11,100,000.00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12,600,000.00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陈林真</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6,500,000.00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段伟东</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杨从登</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杨清文</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叶芬弟</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5,800,000.00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尤小燕</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5,800,000.00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1" w:right="0"/>
              <w:jc w:val="center"/>
              <w:rPr>
                <w:rFonts w:ascii="宋体" w:hAnsi="宋体" w:cs="宋体" w:eastAsia="宋体" w:hint="default"/>
                <w:sz w:val="18"/>
                <w:szCs w:val="18"/>
              </w:rPr>
            </w:pPr>
            <w:r>
              <w:rPr>
                <w:rFonts w:ascii="宋体" w:hAnsi="宋体" w:cs="宋体" w:eastAsia="宋体" w:hint="default"/>
                <w:sz w:val="18"/>
                <w:szCs w:val="18"/>
              </w:rPr>
              <w:t>席青</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潘基础</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李德光</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950,000.00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950,000.00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周良金</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900,000.00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史忆群</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700,000.00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尤金明</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葛晟鹏</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3"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1" w:right="0"/>
              <w:jc w:val="center"/>
              <w:rPr>
                <w:rFonts w:ascii="宋体" w:hAnsi="宋体" w:cs="宋体" w:eastAsia="宋体" w:hint="default"/>
                <w:sz w:val="18"/>
                <w:szCs w:val="18"/>
              </w:rPr>
            </w:pPr>
            <w:r>
              <w:rPr>
                <w:rFonts w:ascii="宋体" w:hAnsi="宋体" w:cs="宋体" w:eastAsia="宋体" w:hint="default"/>
                <w:sz w:val="18"/>
                <w:szCs w:val="18"/>
              </w:rPr>
              <w:t>徐宁</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卓锐棉</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张玉钦</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夏岩林</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吉立军</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67"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张朝水</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70" w:hRule="exact"/>
        </w:trPr>
        <w:tc>
          <w:tcPr>
            <w:tcW w:w="2518"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曲向军</w:t>
            </w:r>
          </w:p>
        </w:tc>
        <w:tc>
          <w:tcPr>
            <w:tcW w:w="34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2"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6"/>
        <w:rPr>
          <w:rFonts w:ascii="宋体" w:hAnsi="宋体" w:cs="宋体" w:eastAsia="宋体" w:hint="default"/>
          <w:b/>
          <w:bCs/>
          <w:sz w:val="28"/>
          <w:szCs w:val="28"/>
        </w:rPr>
      </w:pPr>
      <w:r>
        <w:rPr/>
        <w:pict>
          <v:shape style="position:absolute;margin-left:214.970001pt;margin-top:73.439980pt;width:.48pt;height:.12pt;mso-position-horizontal-relative:page;mso-position-vertical-relative:page;z-index:-687352" type="#_x0000_t75" stroked="false">
            <v:imagedata r:id="rId398" o:title=""/>
          </v:shape>
        </w:pict>
      </w:r>
      <w:r>
        <w:rPr/>
        <w:pict>
          <v:shape style="position:absolute;margin-left:385.51001pt;margin-top:73.439980pt;width:.48001pt;height:.12pt;mso-position-horizontal-relative:page;mso-position-vertical-relative:page;z-index:-687328" type="#_x0000_t75" stroked="false">
            <v:imagedata r:id="rId398" o:title=""/>
          </v:shape>
        </w:pict>
      </w:r>
      <w:r>
        <w:rPr/>
        <w:pict>
          <v:group style="position:absolute;margin-left:90.024002pt;margin-top:96.259941pt;width:434.4pt;height:.5pt;mso-position-horizontal-relative:page;mso-position-vertical-relative:page;z-index:-687304" coordorigin="1800,1925" coordsize="8688,10">
            <v:shape style="position:absolute;left:1800;top:1925;width:2499;height:10" type="#_x0000_t75" stroked="false">
              <v:imagedata r:id="rId392" o:title=""/>
            </v:shape>
            <v:shape style="position:absolute;left:4295;top:1925;width:3416;height:10" type="#_x0000_t75" stroked="false">
              <v:imagedata r:id="rId393" o:title=""/>
            </v:shape>
            <v:shape style="position:absolute;left:7705;top:1925;width:2782;height:10" type="#_x0000_t75" stroked="false">
              <v:imagedata r:id="rId394" o:title=""/>
            </v:shape>
            <w10:wrap type="none"/>
          </v:group>
        </w:pict>
      </w:r>
      <w:r>
        <w:rPr/>
        <w:pict>
          <v:group style="position:absolute;margin-left:90.024002pt;margin-top:119.420006pt;width:434.4pt;height:.5pt;mso-position-horizontal-relative:page;mso-position-vertical-relative:page;z-index:-687280" coordorigin="1800,2388" coordsize="8688,10">
            <v:shape style="position:absolute;left:1800;top:2388;width:2499;height:10" type="#_x0000_t75" stroked="false">
              <v:imagedata r:id="rId392" o:title=""/>
            </v:shape>
            <v:shape style="position:absolute;left:4295;top:2388;width:3416;height:10" type="#_x0000_t75" stroked="false">
              <v:imagedata r:id="rId390" o:title=""/>
            </v:shape>
            <v:shape style="position:absolute;left:7705;top:2388;width:2782;height:10" type="#_x0000_t75" stroked="false">
              <v:imagedata r:id="rId391" o:title=""/>
            </v:shape>
            <w10:wrap type="none"/>
          </v:group>
        </w:pict>
      </w:r>
      <w:r>
        <w:rPr/>
        <w:pict>
          <v:group style="position:absolute;margin-left:90.024002pt;margin-top:138.139969pt;width:434.4pt;height:5.05pt;mso-position-horizontal-relative:page;mso-position-vertical-relative:page;z-index:-687256" coordorigin="1800,2763" coordsize="8688,101">
            <v:shape style="position:absolute;left:1800;top:2763;width:2518;height:101" type="#_x0000_t75" stroked="false">
              <v:imagedata r:id="rId389" o:title=""/>
            </v:shape>
            <v:shape style="position:absolute;left:4295;top:2854;width:3416;height:10" type="#_x0000_t75" stroked="false">
              <v:imagedata r:id="rId390" o:title=""/>
            </v:shape>
            <v:shape style="position:absolute;left:7705;top:2854;width:2782;height:10" type="#_x0000_t75" stroked="false">
              <v:imagedata r:id="rId391" o:title=""/>
            </v:shape>
            <w10:wrap type="none"/>
          </v:group>
        </w:pict>
      </w:r>
      <w:r>
        <w:rPr/>
        <w:pict>
          <v:group style="position:absolute;margin-left:90.024002pt;margin-top:165.860001pt;width:434.4pt;height:.5pt;mso-position-horizontal-relative:page;mso-position-vertical-relative:page;z-index:-687232" coordorigin="1800,3317" coordsize="8688,10">
            <v:shape style="position:absolute;left:1800;top:3317;width:2499;height:10" type="#_x0000_t75" stroked="false">
              <v:imagedata r:id="rId392" o:title=""/>
            </v:shape>
            <v:shape style="position:absolute;left:4295;top:3317;width:3416;height:10" type="#_x0000_t75" stroked="false">
              <v:imagedata r:id="rId393" o:title=""/>
            </v:shape>
            <v:shape style="position:absolute;left:7705;top:3317;width:2782;height:10" type="#_x0000_t75" stroked="false">
              <v:imagedata r:id="rId394" o:title=""/>
            </v:shape>
            <w10:wrap type="none"/>
          </v:group>
        </w:pict>
      </w:r>
      <w:r>
        <w:rPr/>
        <w:pict>
          <v:group style="position:absolute;margin-left:90.024002pt;margin-top:184.579956pt;width:434.4pt;height:5.05pt;mso-position-horizontal-relative:page;mso-position-vertical-relative:page;z-index:-687208" coordorigin="1800,3692" coordsize="8688,101">
            <v:shape style="position:absolute;left:1800;top:3692;width:2518;height:101" type="#_x0000_t75" stroked="false">
              <v:imagedata r:id="rId389" o:title=""/>
            </v:shape>
            <v:shape style="position:absolute;left:4295;top:3783;width:3416;height:10" type="#_x0000_t75" stroked="false">
              <v:imagedata r:id="rId390" o:title=""/>
            </v:shape>
            <v:shape style="position:absolute;left:7705;top:3783;width:2782;height:10" type="#_x0000_t75" stroked="false">
              <v:imagedata r:id="rId391" o:title=""/>
            </v:shape>
            <w10:wrap type="none"/>
          </v:group>
        </w:pict>
      </w:r>
      <w:r>
        <w:rPr/>
        <w:pict>
          <v:group style="position:absolute;margin-left:90.024002pt;margin-top:212.300003pt;width:434.4pt;height:.5pt;mso-position-horizontal-relative:page;mso-position-vertical-relative:page;z-index:-687184" coordorigin="1800,4246" coordsize="8688,10">
            <v:shape style="position:absolute;left:1800;top:4246;width:2499;height:10" type="#_x0000_t75" stroked="false">
              <v:imagedata r:id="rId392" o:title=""/>
            </v:shape>
            <v:shape style="position:absolute;left:4295;top:4246;width:3416;height:10" type="#_x0000_t75" stroked="false">
              <v:imagedata r:id="rId393" o:title=""/>
            </v:shape>
            <v:shape style="position:absolute;left:7705;top:4246;width:2782;height:10" type="#_x0000_t75" stroked="false">
              <v:imagedata r:id="rId394" o:title=""/>
            </v:shape>
            <w10:wrap type="none"/>
          </v:group>
        </w:pict>
      </w:r>
      <w:r>
        <w:rPr/>
        <w:pict>
          <v:group style="position:absolute;margin-left:90.024002pt;margin-top:231.019958pt;width:434.4pt;height:5.05pt;mso-position-horizontal-relative:page;mso-position-vertical-relative:page;z-index:-687160" coordorigin="1800,4620" coordsize="8688,101">
            <v:shape style="position:absolute;left:1800;top:4620;width:2518;height:101" type="#_x0000_t75" stroked="false">
              <v:imagedata r:id="rId395" o:title=""/>
            </v:shape>
            <v:shape style="position:absolute;left:4295;top:4712;width:3416;height:10" type="#_x0000_t75" stroked="false">
              <v:imagedata r:id="rId393" o:title=""/>
            </v:shape>
            <v:shape style="position:absolute;left:7705;top:4712;width:2782;height:10" type="#_x0000_t75" stroked="false">
              <v:imagedata r:id="rId394" o:title=""/>
            </v:shape>
            <w10:wrap type="none"/>
          </v:group>
        </w:pict>
      </w:r>
      <w:r>
        <w:rPr/>
        <w:pict>
          <v:group style="position:absolute;margin-left:90.024002pt;margin-top:258.739929pt;width:434.4pt;height:.5pt;mso-position-horizontal-relative:page;mso-position-vertical-relative:page;z-index:-687136" coordorigin="1800,5175" coordsize="8688,10">
            <v:shape style="position:absolute;left:1800;top:5175;width:2499;height:10" type="#_x0000_t75" stroked="false">
              <v:imagedata r:id="rId392" o:title=""/>
            </v:shape>
            <v:shape style="position:absolute;left:4295;top:5175;width:3416;height:10" type="#_x0000_t75" stroked="false">
              <v:imagedata r:id="rId393" o:title=""/>
            </v:shape>
            <v:shape style="position:absolute;left:7705;top:5175;width:2782;height:10" type="#_x0000_t75" stroked="false">
              <v:imagedata r:id="rId394" o:title=""/>
            </v:shape>
            <w10:wrap type="none"/>
          </v:group>
        </w:pict>
      </w:r>
      <w:r>
        <w:rPr/>
        <w:pict>
          <v:group style="position:absolute;margin-left:90.024002pt;margin-top:277.48996pt;width:434.4pt;height:5.05pt;mso-position-horizontal-relative:page;mso-position-vertical-relative:page;z-index:-687112" coordorigin="1800,5550" coordsize="8688,101">
            <v:shape style="position:absolute;left:1800;top:5550;width:2518;height:101" type="#_x0000_t75" stroked="false">
              <v:imagedata r:id="rId395" o:title=""/>
            </v:shape>
            <v:shape style="position:absolute;left:4295;top:5641;width:3416;height:10" type="#_x0000_t75" stroked="false">
              <v:imagedata r:id="rId393" o:title=""/>
            </v:shape>
            <v:shape style="position:absolute;left:7705;top:5641;width:2782;height:10" type="#_x0000_t75" stroked="false">
              <v:imagedata r:id="rId394" o:title=""/>
            </v:shape>
            <w10:wrap type="none"/>
          </v:group>
        </w:pict>
      </w:r>
      <w:r>
        <w:rPr/>
        <w:pict>
          <v:group style="position:absolute;margin-left:90.024002pt;margin-top:305.209991pt;width:434.4pt;height:.5pt;mso-position-horizontal-relative:page;mso-position-vertical-relative:page;z-index:-687088" coordorigin="1800,6104" coordsize="8688,10">
            <v:shape style="position:absolute;left:1800;top:6104;width:2499;height:10" type="#_x0000_t75" stroked="false">
              <v:imagedata r:id="rId392" o:title=""/>
            </v:shape>
            <v:shape style="position:absolute;left:4295;top:6104;width:3416;height:10" type="#_x0000_t75" stroked="false">
              <v:imagedata r:id="rId393" o:title=""/>
            </v:shape>
            <v:shape style="position:absolute;left:7705;top:6104;width:2782;height:10" type="#_x0000_t75" stroked="false">
              <v:imagedata r:id="rId394" o:title=""/>
            </v:shape>
            <w10:wrap type="none"/>
          </v:group>
        </w:pict>
      </w:r>
      <w:r>
        <w:rPr/>
        <w:pict>
          <v:group style="position:absolute;margin-left:90.024002pt;margin-top:323.930023pt;width:434.4pt;height:5.05pt;mso-position-horizontal-relative:page;mso-position-vertical-relative:page;z-index:-687064" coordorigin="1800,6479" coordsize="8688,101">
            <v:shape style="position:absolute;left:1800;top:6479;width:2518;height:101" type="#_x0000_t75" stroked="false">
              <v:imagedata r:id="rId395" o:title=""/>
            </v:shape>
            <v:shape style="position:absolute;left:4295;top:6570;width:3416;height:10" type="#_x0000_t75" stroked="false">
              <v:imagedata r:id="rId393" o:title=""/>
            </v:shape>
            <v:shape style="position:absolute;left:7705;top:6570;width:2782;height:10" type="#_x0000_t75" stroked="false">
              <v:imagedata r:id="rId394" o:title=""/>
            </v:shape>
            <w10:wrap type="none"/>
          </v:group>
        </w:pict>
      </w:r>
      <w:r>
        <w:rPr/>
        <w:pict>
          <v:group style="position:absolute;margin-left:90.024002pt;margin-top:351.649994pt;width:434.4pt;height:.5pt;mso-position-horizontal-relative:page;mso-position-vertical-relative:page;z-index:-687040" coordorigin="1800,7033" coordsize="8688,10">
            <v:shape style="position:absolute;left:1800;top:7033;width:2499;height:10" type="#_x0000_t75" stroked="false">
              <v:imagedata r:id="rId392" o:title=""/>
            </v:shape>
            <v:shape style="position:absolute;left:4295;top:7033;width:3416;height:10" type="#_x0000_t75" stroked="false">
              <v:imagedata r:id="rId393" o:title=""/>
            </v:shape>
            <v:shape style="position:absolute;left:7705;top:7033;width:2782;height:10" type="#_x0000_t75" stroked="false">
              <v:imagedata r:id="rId394" o:title=""/>
            </v:shape>
            <w10:wrap type="none"/>
          </v:group>
        </w:pict>
      </w:r>
      <w:r>
        <w:rPr/>
        <w:pict>
          <v:group style="position:absolute;margin-left:90.024002pt;margin-top:370.369995pt;width:434.4pt;height:5.05pt;mso-position-horizontal-relative:page;mso-position-vertical-relative:page;z-index:-687016" coordorigin="1800,7407" coordsize="8688,101">
            <v:shape style="position:absolute;left:1800;top:7407;width:2518;height:101" type="#_x0000_t75" stroked="false">
              <v:imagedata r:id="rId395" o:title=""/>
            </v:shape>
            <v:shape style="position:absolute;left:4295;top:7499;width:3416;height:10" type="#_x0000_t75" stroked="false">
              <v:imagedata r:id="rId393" o:title=""/>
            </v:shape>
            <v:shape style="position:absolute;left:7705;top:7499;width:2782;height:10" type="#_x0000_t75" stroked="false">
              <v:imagedata r:id="rId394" o:title=""/>
            </v:shape>
            <w10:wrap type="none"/>
          </v:group>
        </w:pict>
      </w:r>
      <w:r>
        <w:rPr/>
        <w:pict>
          <v:group style="position:absolute;margin-left:90.024002pt;margin-top:398.089996pt;width:434.4pt;height:.5pt;mso-position-horizontal-relative:page;mso-position-vertical-relative:page;z-index:-686992" coordorigin="1800,7962" coordsize="8688,10">
            <v:shape style="position:absolute;left:1800;top:7962;width:2499;height:10" type="#_x0000_t75" stroked="false">
              <v:imagedata r:id="rId392" o:title=""/>
            </v:shape>
            <v:shape style="position:absolute;left:4295;top:7962;width:3416;height:10" type="#_x0000_t75" stroked="false">
              <v:imagedata r:id="rId390" o:title=""/>
            </v:shape>
            <v:shape style="position:absolute;left:7705;top:7962;width:2782;height:10" type="#_x0000_t75" stroked="false">
              <v:imagedata r:id="rId391" o:title=""/>
            </v:shape>
            <w10:wrap type="none"/>
          </v:group>
        </w:pict>
      </w:r>
      <w:r>
        <w:rPr/>
        <w:pict>
          <v:group style="position:absolute;margin-left:90.024002pt;margin-top:416.809998pt;width:434.4pt;height:5.05pt;mso-position-horizontal-relative:page;mso-position-vertical-relative:page;z-index:-686968" coordorigin="1800,8336" coordsize="8688,101">
            <v:shape style="position:absolute;left:1800;top:8336;width:2518;height:101" type="#_x0000_t75" stroked="false">
              <v:imagedata r:id="rId389" o:title=""/>
            </v:shape>
            <v:shape style="position:absolute;left:4295;top:8427;width:3416;height:10" type="#_x0000_t75" stroked="false">
              <v:imagedata r:id="rId393" o:title=""/>
            </v:shape>
            <v:shape style="position:absolute;left:7705;top:8427;width:2782;height:10" type="#_x0000_t75" stroked="false">
              <v:imagedata r:id="rId394" o:title=""/>
            </v:shape>
            <w10:wrap type="none"/>
          </v:group>
        </w:pict>
      </w:r>
      <w:r>
        <w:rPr/>
        <w:pict>
          <v:group style="position:absolute;margin-left:90.024002pt;margin-top:444.529999pt;width:434.4pt;height:.5pt;mso-position-horizontal-relative:page;mso-position-vertical-relative:page;z-index:-686944" coordorigin="1800,8891" coordsize="8688,10">
            <v:shape style="position:absolute;left:1800;top:8891;width:2499;height:10" type="#_x0000_t75" stroked="false">
              <v:imagedata r:id="rId392" o:title=""/>
            </v:shape>
            <v:shape style="position:absolute;left:4295;top:8891;width:3416;height:10" type="#_x0000_t75" stroked="false">
              <v:imagedata r:id="rId390" o:title=""/>
            </v:shape>
            <v:shape style="position:absolute;left:7705;top:8891;width:2782;height:10" type="#_x0000_t75" stroked="false">
              <v:imagedata r:id="rId391" o:title=""/>
            </v:shape>
            <w10:wrap type="none"/>
          </v:group>
        </w:pict>
      </w:r>
      <w:r>
        <w:rPr/>
        <w:pict>
          <v:group style="position:absolute;margin-left:90.024002pt;margin-top:463.269989pt;width:434.4pt;height:5.05pt;mso-position-horizontal-relative:page;mso-position-vertical-relative:page;z-index:-686920" coordorigin="1800,9265" coordsize="8688,101">
            <v:shape style="position:absolute;left:1800;top:9265;width:2518;height:101" type="#_x0000_t75" stroked="false">
              <v:imagedata r:id="rId389" o:title=""/>
            </v:shape>
            <v:shape style="position:absolute;left:4295;top:9357;width:3416;height:10" type="#_x0000_t75" stroked="false">
              <v:imagedata r:id="rId390" o:title=""/>
            </v:shape>
            <v:shape style="position:absolute;left:7705;top:9357;width:2782;height:10" type="#_x0000_t75" stroked="false">
              <v:imagedata r:id="rId391" o:title=""/>
            </v:shape>
            <w10:wrap type="none"/>
          </v:group>
        </w:pict>
      </w:r>
      <w:r>
        <w:rPr/>
        <w:pict>
          <v:group style="position:absolute;margin-left:90.024002pt;margin-top:490.98999pt;width:434.4pt;height:.5pt;mso-position-horizontal-relative:page;mso-position-vertical-relative:page;z-index:-686896" coordorigin="1800,9820" coordsize="8688,10">
            <v:shape style="position:absolute;left:1800;top:9820;width:2499;height:10" type="#_x0000_t75" stroked="false">
              <v:imagedata r:id="rId392" o:title=""/>
            </v:shape>
            <v:shape style="position:absolute;left:4295;top:9820;width:3416;height:10" type="#_x0000_t75" stroked="false">
              <v:imagedata r:id="rId393" o:title=""/>
            </v:shape>
            <v:shape style="position:absolute;left:7705;top:9820;width:2782;height:10" type="#_x0000_t75" stroked="false">
              <v:imagedata r:id="rId394" o:title=""/>
            </v:shape>
            <w10:wrap type="none"/>
          </v:group>
        </w:pict>
      </w:r>
      <w:r>
        <w:rPr/>
        <w:pict>
          <v:group style="position:absolute;margin-left:90.024002pt;margin-top:509.709991pt;width:434.4pt;height:5.05pt;mso-position-horizontal-relative:page;mso-position-vertical-relative:page;z-index:-686872" coordorigin="1800,10194" coordsize="8688,101">
            <v:shape style="position:absolute;left:1800;top:10194;width:2518;height:101" type="#_x0000_t75" stroked="false">
              <v:imagedata r:id="rId389" o:title=""/>
            </v:shape>
            <v:shape style="position:absolute;left:4295;top:10285;width:3416;height:10" type="#_x0000_t75" stroked="false">
              <v:imagedata r:id="rId390" o:title=""/>
            </v:shape>
            <v:shape style="position:absolute;left:7705;top:10285;width:2782;height:10" type="#_x0000_t75" stroked="false">
              <v:imagedata r:id="rId391" o:title=""/>
            </v:shape>
            <w10:wrap type="none"/>
          </v:group>
        </w:pict>
      </w:r>
      <w:r>
        <w:rPr/>
        <w:pict>
          <v:group style="position:absolute;margin-left:90.024002pt;margin-top:537.429993pt;width:434.4pt;height:.5pt;mso-position-horizontal-relative:page;mso-position-vertical-relative:page;z-index:-686848" coordorigin="1800,10749" coordsize="8688,10">
            <v:shape style="position:absolute;left:1800;top:10749;width:2499;height:10" type="#_x0000_t75" stroked="false">
              <v:imagedata r:id="rId392" o:title=""/>
            </v:shape>
            <v:shape style="position:absolute;left:4295;top:10749;width:3416;height:10" type="#_x0000_t75" stroked="false">
              <v:imagedata r:id="rId393" o:title=""/>
            </v:shape>
            <v:shape style="position:absolute;left:7705;top:10749;width:2782;height:10" type="#_x0000_t75" stroked="false">
              <v:imagedata r:id="rId394" o:title=""/>
            </v:shape>
            <w10:wrap type="none"/>
          </v:group>
        </w:pict>
      </w:r>
      <w:r>
        <w:rPr/>
        <w:pict>
          <v:group style="position:absolute;margin-left:90.024002pt;margin-top:556.149963pt;width:434.4pt;height:5.05pt;mso-position-horizontal-relative:page;mso-position-vertical-relative:page;z-index:-686824" coordorigin="1800,11123" coordsize="8688,101">
            <v:shape style="position:absolute;left:1800;top:11123;width:2518;height:101" type="#_x0000_t75" stroked="false">
              <v:imagedata r:id="rId395" o:title=""/>
            </v:shape>
            <v:shape style="position:absolute;left:4295;top:11214;width:3416;height:10" type="#_x0000_t75" stroked="false">
              <v:imagedata r:id="rId393" o:title=""/>
            </v:shape>
            <v:shape style="position:absolute;left:7705;top:11214;width:2782;height:10" type="#_x0000_t75" stroked="false">
              <v:imagedata r:id="rId394" o:title=""/>
            </v:shape>
            <w10:wrap type="none"/>
          </v:group>
        </w:pict>
      </w:r>
      <w:r>
        <w:rPr/>
        <w:pict>
          <v:group style="position:absolute;margin-left:90.024002pt;margin-top:583.869995pt;width:434.4pt;height:.5pt;mso-position-horizontal-relative:page;mso-position-vertical-relative:page;z-index:-686800" coordorigin="1800,11677" coordsize="8688,10">
            <v:shape style="position:absolute;left:1800;top:11677;width:2499;height:10" type="#_x0000_t75" stroked="false">
              <v:imagedata r:id="rId392" o:title=""/>
            </v:shape>
            <v:shape style="position:absolute;left:4295;top:11677;width:3416;height:10" type="#_x0000_t75" stroked="false">
              <v:imagedata r:id="rId393" o:title=""/>
            </v:shape>
            <v:shape style="position:absolute;left:7705;top:11677;width:2782;height:10" type="#_x0000_t75" stroked="false">
              <v:imagedata r:id="rId394" o:title=""/>
            </v:shape>
            <w10:wrap type="none"/>
          </v:group>
        </w:pict>
      </w:r>
      <w:r>
        <w:rPr/>
        <w:pict>
          <v:group style="position:absolute;margin-left:90.024002pt;margin-top:602.589966pt;width:434.4pt;height:5.05pt;mso-position-horizontal-relative:page;mso-position-vertical-relative:page;z-index:-686776" coordorigin="1800,12052" coordsize="8688,101">
            <v:shape style="position:absolute;left:1800;top:12052;width:2518;height:101" type="#_x0000_t75" stroked="false">
              <v:imagedata r:id="rId395" o:title=""/>
            </v:shape>
            <v:shape style="position:absolute;left:4295;top:12143;width:3416;height:10" type="#_x0000_t75" stroked="false">
              <v:imagedata r:id="rId393" o:title=""/>
            </v:shape>
            <v:shape style="position:absolute;left:7705;top:12143;width:2782;height:10" type="#_x0000_t75" stroked="false">
              <v:imagedata r:id="rId394" o:title=""/>
            </v:shape>
            <w10:wrap type="none"/>
          </v:group>
        </w:pict>
      </w:r>
    </w:p>
    <w:tbl>
      <w:tblPr>
        <w:tblW w:w="0" w:type="auto"/>
        <w:jc w:val="left"/>
        <w:tblInd w:w="1786" w:type="dxa"/>
        <w:tblLayout w:type="fixed"/>
        <w:tblCellMar>
          <w:top w:w="0" w:type="dxa"/>
          <w:left w:w="0" w:type="dxa"/>
          <w:bottom w:w="0" w:type="dxa"/>
          <w:right w:w="0" w:type="dxa"/>
        </w:tblCellMar>
        <w:tblLook w:val="01E0"/>
      </w:tblPr>
      <w:tblGrid>
        <w:gridCol w:w="2518"/>
        <w:gridCol w:w="3411"/>
        <w:gridCol w:w="2773"/>
      </w:tblGrid>
      <w:tr>
        <w:trPr>
          <w:trHeight w:val="474" w:hRule="exact"/>
        </w:trPr>
        <w:tc>
          <w:tcPr>
            <w:tcW w:w="2518" w:type="dxa"/>
            <w:tcBorders>
              <w:top w:val="single" w:sz="12" w:space="0" w:color="000000"/>
              <w:left w:val="nil" w:sz="6" w:space="0" w:color="auto"/>
              <w:bottom w:val="nil" w:sz="6" w:space="0" w:color="auto"/>
              <w:right w:val="single" w:sz="4" w:space="0" w:color="000000"/>
            </w:tcBorders>
          </w:tcPr>
          <w:p>
            <w:pPr>
              <w:pStyle w:val="TableParagraph"/>
              <w:spacing w:line="240" w:lineRule="auto" w:before="82"/>
              <w:ind w:left="11" w:right="0"/>
              <w:jc w:val="center"/>
              <w:rPr>
                <w:rFonts w:ascii="宋体" w:hAnsi="宋体" w:cs="宋体" w:eastAsia="宋体" w:hint="default"/>
                <w:sz w:val="18"/>
                <w:szCs w:val="18"/>
              </w:rPr>
            </w:pPr>
            <w:r>
              <w:rPr>
                <w:rFonts w:ascii="宋体" w:hAnsi="宋体" w:cs="宋体" w:eastAsia="宋体" w:hint="default"/>
                <w:sz w:val="18"/>
                <w:szCs w:val="18"/>
              </w:rPr>
              <w:t>股东明细</w:t>
            </w:r>
          </w:p>
        </w:tc>
        <w:tc>
          <w:tcPr>
            <w:tcW w:w="341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3"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8"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8" w:right="0"/>
              <w:jc w:val="center"/>
              <w:rPr>
                <w:rFonts w:ascii="宋体" w:hAnsi="宋体" w:cs="宋体" w:eastAsia="宋体" w:hint="default"/>
                <w:sz w:val="18"/>
                <w:szCs w:val="18"/>
              </w:rPr>
            </w:pPr>
            <w:r>
              <w:rPr>
                <w:rFonts w:ascii="宋体" w:hAnsi="宋体" w:cs="宋体" w:eastAsia="宋体" w:hint="default"/>
                <w:sz w:val="18"/>
                <w:szCs w:val="18"/>
              </w:rPr>
              <w:t>王克亮</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孙向浩</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563"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杨建华</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赵鸿凯</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陈光莹</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尤小玲</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5,800,000.00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3"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刘勇胜</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马育平</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胡永快</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张松干</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温作荣</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陈士潘</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钱炳贤</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翁奕峰</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张存丰</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王道冲</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林建一</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陈恩之</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项金尧</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林朝强</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林孙林</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366"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唐志勇</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518"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single" w:sz="4" w:space="0" w:color="000000"/>
            </w:tcBorders>
          </w:tcPr>
          <w:p>
            <w:pPr/>
          </w:p>
        </w:tc>
        <w:tc>
          <w:tcPr>
            <w:tcW w:w="2773" w:type="dxa"/>
            <w:tcBorders>
              <w:top w:val="nil" w:sz="6" w:space="0" w:color="auto"/>
              <w:left w:val="single" w:sz="4" w:space="0" w:color="000000"/>
              <w:bottom w:val="nil" w:sz="6" w:space="0" w:color="auto"/>
              <w:right w:val="nil" w:sz="6" w:space="0" w:color="auto"/>
            </w:tcBorders>
          </w:tcPr>
          <w:p>
            <w:pPr/>
          </w:p>
        </w:tc>
      </w:tr>
      <w:tr>
        <w:trPr>
          <w:trHeight w:val="463"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袁水华</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林道友</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462" w:hRule="exact"/>
        </w:trPr>
        <w:tc>
          <w:tcPr>
            <w:tcW w:w="251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8" w:right="0"/>
              <w:jc w:val="center"/>
              <w:rPr>
                <w:rFonts w:ascii="宋体" w:hAnsi="宋体" w:cs="宋体" w:eastAsia="宋体" w:hint="default"/>
                <w:sz w:val="18"/>
                <w:szCs w:val="18"/>
              </w:rPr>
            </w:pPr>
            <w:r>
              <w:rPr>
                <w:rFonts w:ascii="宋体" w:hAnsi="宋体" w:cs="宋体" w:eastAsia="宋体" w:hint="default"/>
                <w:sz w:val="18"/>
                <w:szCs w:val="18"/>
              </w:rPr>
              <w:t>陈学通</w:t>
            </w:r>
          </w:p>
        </w:tc>
        <w:tc>
          <w:tcPr>
            <w:tcW w:w="3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773"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518" w:type="dxa"/>
            <w:tcBorders>
              <w:top w:val="nil" w:sz="6" w:space="0" w:color="auto"/>
              <w:left w:val="nil" w:sz="6" w:space="0" w:color="auto"/>
              <w:bottom w:val="single" w:sz="12"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pacing w:val="-1"/>
                <w:sz w:val="18"/>
              </w:rPr>
              <w:t>118,000,000.00</w:t>
            </w:r>
          </w:p>
        </w:tc>
        <w:tc>
          <w:tcPr>
            <w:tcW w:w="277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spacing w:val="-1"/>
                <w:sz w:val="18"/>
              </w:rPr>
              <w:t>118,000,000.00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2954" w:val="left" w:leader="none"/>
        </w:tabs>
        <w:spacing w:before="36"/>
        <w:ind w:left="2417" w:right="3524" w:firstLine="0"/>
        <w:jc w:val="left"/>
        <w:rPr>
          <w:rFonts w:ascii="宋体" w:hAnsi="宋体" w:cs="宋体" w:eastAsia="宋体" w:hint="default"/>
          <w:sz w:val="21"/>
          <w:szCs w:val="21"/>
        </w:rPr>
      </w:pPr>
      <w:r>
        <w:rPr/>
        <w:pict>
          <v:group style="position:absolute;margin-left:90.024002pt;margin-top:-98.012314pt;width:434.4pt;height:.5pt;mso-position-horizontal-relative:page;mso-position-vertical-relative:paragraph;z-index:-686752" coordorigin="1800,-1960" coordsize="8688,10">
            <v:shape style="position:absolute;left:1800;top:-1960;width:2499;height:10" type="#_x0000_t75" stroked="false">
              <v:imagedata r:id="rId392" o:title=""/>
            </v:shape>
            <v:shape style="position:absolute;left:4295;top:-1960;width:3416;height:10" type="#_x0000_t75" stroked="false">
              <v:imagedata r:id="rId393" o:title=""/>
            </v:shape>
            <v:shape style="position:absolute;left:7705;top:-1960;width:2782;height:10" type="#_x0000_t75" stroked="false">
              <v:imagedata r:id="rId394" o:title=""/>
            </v:shape>
            <w10:wrap type="none"/>
          </v:group>
        </w:pict>
      </w:r>
      <w:r>
        <w:rPr/>
        <w:pict>
          <v:group style="position:absolute;margin-left:90.024002pt;margin-top:-79.292290pt;width:434.4pt;height:5.05pt;mso-position-horizontal-relative:page;mso-position-vertical-relative:paragraph;z-index:-686728" coordorigin="1800,-1586" coordsize="8688,101">
            <v:shape style="position:absolute;left:1800;top:-1586;width:2518;height:101" type="#_x0000_t75" stroked="false">
              <v:imagedata r:id="rId395" o:title=""/>
            </v:shape>
            <v:shape style="position:absolute;left:4295;top:-1495;width:3416;height:10" type="#_x0000_t75" stroked="false">
              <v:imagedata r:id="rId393" o:title=""/>
            </v:shape>
            <v:shape style="position:absolute;left:7705;top:-1495;width:2782;height:10" type="#_x0000_t75" stroked="false">
              <v:imagedata r:id="rId394" o:title=""/>
            </v:shape>
            <w10:wrap type="none"/>
          </v:group>
        </w:pict>
      </w:r>
      <w:r>
        <w:rPr/>
        <w:pict>
          <v:group style="position:absolute;margin-left:90.024002pt;margin-top:-51.572311pt;width:434.4pt;height:.5pt;mso-position-horizontal-relative:page;mso-position-vertical-relative:paragraph;z-index:-686704" coordorigin="1800,-1031" coordsize="8688,10">
            <v:shape style="position:absolute;left:1800;top:-1031;width:2499;height:10" type="#_x0000_t75" stroked="false">
              <v:imagedata r:id="rId392" o:title=""/>
            </v:shape>
            <v:shape style="position:absolute;left:4295;top:-1031;width:3416;height:10" type="#_x0000_t75" stroked="false">
              <v:imagedata r:id="rId393" o:title=""/>
            </v:shape>
            <v:shape style="position:absolute;left:7705;top:-1031;width:2782;height:10" type="#_x0000_t75" stroked="false">
              <v:imagedata r:id="rId394"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变动情况说明：</w:t>
      </w:r>
      <w:r>
        <w:rPr>
          <w:rFonts w:ascii="宋体" w:hAnsi="宋体" w:cs="宋体" w:eastAsia="宋体" w:hint="default"/>
          <w:sz w:val="21"/>
          <w:szCs w:val="21"/>
        </w:rPr>
      </w:r>
    </w:p>
    <w:p>
      <w:pPr>
        <w:spacing w:before="141"/>
        <w:ind w:left="2880" w:right="13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月，华峰集团、尤金焕、尤小华分别与林建一等</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名自然人签订了《股权</w:t>
      </w:r>
    </w:p>
    <w:p>
      <w:pPr>
        <w:spacing w:after="0"/>
        <w:jc w:val="left"/>
        <w:rPr>
          <w:rFonts w:ascii="宋体" w:hAnsi="宋体" w:cs="宋体" w:eastAsia="宋体" w:hint="default"/>
          <w:sz w:val="21"/>
          <w:szCs w:val="21"/>
        </w:rPr>
        <w:sectPr>
          <w:pgSz w:w="11910" w:h="16840"/>
          <w:pgMar w:header="0" w:footer="980" w:top="1060" w:bottom="1160" w:left="0" w:right="0"/>
        </w:sectPr>
      </w:pPr>
    </w:p>
    <w:p>
      <w:pPr>
        <w:spacing w:line="240" w:lineRule="auto" w:before="0"/>
        <w:rPr>
          <w:rFonts w:ascii="宋体" w:hAnsi="宋体" w:cs="宋体" w:eastAsia="宋体" w:hint="default"/>
          <w:sz w:val="20"/>
          <w:szCs w:val="20"/>
        </w:rPr>
      </w:pPr>
    </w:p>
    <w:p>
      <w:pPr>
        <w:spacing w:before="194"/>
        <w:ind w:left="2880" w:right="1370" w:firstLine="0"/>
        <w:jc w:val="left"/>
        <w:rPr>
          <w:rFonts w:ascii="宋体" w:hAnsi="宋体" w:cs="宋体" w:eastAsia="宋体" w:hint="default"/>
          <w:sz w:val="21"/>
          <w:szCs w:val="21"/>
        </w:rPr>
      </w:pPr>
      <w:r>
        <w:rPr>
          <w:rFonts w:ascii="宋体" w:hAnsi="宋体" w:cs="宋体" w:eastAsia="宋体" w:hint="default"/>
          <w:w w:val="100"/>
          <w:sz w:val="21"/>
          <w:szCs w:val="21"/>
        </w:rPr>
        <w:t>转让</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公</w:t>
      </w:r>
      <w:r>
        <w:rPr>
          <w:rFonts w:ascii="宋体" w:hAnsi="宋体" w:cs="宋体" w:eastAsia="宋体" w:hint="default"/>
          <w:spacing w:val="-3"/>
          <w:w w:val="100"/>
          <w:sz w:val="21"/>
          <w:szCs w:val="21"/>
        </w:rPr>
        <w:t>司截</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经</w:t>
      </w:r>
      <w:r>
        <w:rPr>
          <w:rFonts w:ascii="宋体" w:hAnsi="宋体" w:cs="宋体" w:eastAsia="宋体" w:hint="default"/>
          <w:spacing w:val="-3"/>
          <w:w w:val="100"/>
          <w:sz w:val="21"/>
          <w:szCs w:val="21"/>
        </w:rPr>
        <w:t>立</w:t>
      </w:r>
      <w:r>
        <w:rPr>
          <w:rFonts w:ascii="宋体" w:hAnsi="宋体" w:cs="宋体" w:eastAsia="宋体" w:hint="default"/>
          <w:w w:val="100"/>
          <w:sz w:val="21"/>
          <w:szCs w:val="21"/>
        </w:rPr>
        <w:t>信会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的</w:t>
      </w:r>
      <w:r>
        <w:rPr>
          <w:rFonts w:ascii="宋体" w:hAnsi="宋体" w:cs="宋体" w:eastAsia="宋体" w:hint="default"/>
          <w:spacing w:val="-3"/>
          <w:w w:val="100"/>
          <w:sz w:val="21"/>
          <w:szCs w:val="21"/>
        </w:rPr>
        <w:t>净</w:t>
      </w:r>
      <w:r>
        <w:rPr>
          <w:rFonts w:ascii="宋体" w:hAnsi="宋体" w:cs="宋体" w:eastAsia="宋体" w:hint="default"/>
          <w:w w:val="100"/>
          <w:sz w:val="21"/>
          <w:szCs w:val="21"/>
        </w:rPr>
        <w:t>资产</w:t>
      </w:r>
    </w:p>
    <w:p>
      <w:pPr>
        <w:spacing w:before="101"/>
        <w:ind w:left="2880" w:right="13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27,476.92 </w:t>
      </w:r>
      <w:r>
        <w:rPr>
          <w:rFonts w:ascii="宋体" w:hAnsi="宋体" w:cs="宋体" w:eastAsia="宋体" w:hint="default"/>
          <w:sz w:val="21"/>
          <w:szCs w:val="21"/>
        </w:rPr>
        <w:t>万元作为定价依据，确定转让价格为 </w:t>
      </w:r>
      <w:r>
        <w:rPr>
          <w:rFonts w:ascii="Times New Roman" w:hAnsi="Times New Roman" w:cs="Times New Roman" w:eastAsia="Times New Roman" w:hint="default"/>
          <w:sz w:val="21"/>
          <w:szCs w:val="21"/>
        </w:rPr>
        <w:t>2.33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股，将其持有本公司的部分</w:t>
      </w:r>
    </w:p>
    <w:p>
      <w:pPr>
        <w:spacing w:before="98"/>
        <w:ind w:left="2880" w:right="1370" w:firstLine="0"/>
        <w:jc w:val="left"/>
        <w:rPr>
          <w:rFonts w:ascii="宋体" w:hAnsi="宋体" w:cs="宋体" w:eastAsia="宋体" w:hint="default"/>
          <w:sz w:val="21"/>
          <w:szCs w:val="21"/>
        </w:rPr>
      </w:pPr>
      <w:r>
        <w:rPr>
          <w:rFonts w:ascii="宋体" w:hAnsi="宋体" w:cs="宋体" w:eastAsia="宋体" w:hint="default"/>
          <w:sz w:val="21"/>
          <w:szCs w:val="21"/>
        </w:rPr>
        <w:t>股份分别转让给林建一等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名自然人。转让后的股权结构为：华峰集团有限公司出</w:t>
      </w:r>
    </w:p>
    <w:p>
      <w:pPr>
        <w:spacing w:before="100"/>
        <w:ind w:left="2880" w:right="1370" w:firstLine="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2,350</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万元，占注册资本</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19.92%</w:t>
      </w:r>
      <w:r>
        <w:rPr>
          <w:rFonts w:ascii="宋体" w:hAnsi="宋体" w:cs="宋体" w:eastAsia="宋体" w:hint="default"/>
          <w:spacing w:val="-4"/>
          <w:sz w:val="21"/>
          <w:szCs w:val="21"/>
        </w:rPr>
        <w:t>；尤金焕等</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位自然人出资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9,450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万元，占注册</w:t>
      </w:r>
    </w:p>
    <w:p>
      <w:pPr>
        <w:spacing w:line="324" w:lineRule="auto" w:before="98"/>
        <w:ind w:left="2880" w:right="1456" w:firstLine="0"/>
        <w:jc w:val="left"/>
        <w:rPr>
          <w:rFonts w:ascii="宋体" w:hAnsi="宋体" w:cs="宋体" w:eastAsia="宋体" w:hint="default"/>
          <w:sz w:val="21"/>
          <w:szCs w:val="21"/>
        </w:rPr>
      </w:pPr>
      <w:r>
        <w:rPr>
          <w:rFonts w:ascii="宋体" w:hAnsi="宋体" w:cs="宋体" w:eastAsia="宋体" w:hint="default"/>
          <w:sz w:val="21"/>
          <w:szCs w:val="21"/>
        </w:rPr>
        <w:t>资本的</w:t>
      </w:r>
      <w:r>
        <w:rPr>
          <w:rFonts w:ascii="宋体" w:hAnsi="宋体" w:cs="宋体" w:eastAsia="宋体" w:hint="default"/>
          <w:spacing w:val="-50"/>
          <w:sz w:val="21"/>
          <w:szCs w:val="21"/>
        </w:rPr>
        <w:t> </w:t>
      </w:r>
      <w:r>
        <w:rPr>
          <w:rFonts w:ascii="Times New Roman" w:hAnsi="Times New Roman" w:cs="Times New Roman" w:eastAsia="Times New Roman" w:hint="default"/>
          <w:spacing w:val="-6"/>
          <w:sz w:val="21"/>
          <w:szCs w:val="21"/>
        </w:rPr>
        <w:t>80.08%</w:t>
      </w:r>
      <w:r>
        <w:rPr>
          <w:rFonts w:ascii="宋体" w:hAnsi="宋体" w:cs="宋体" w:eastAsia="宋体" w:hint="default"/>
          <w:spacing w:val="-6"/>
          <w:sz w:val="21"/>
          <w:szCs w:val="21"/>
        </w:rPr>
        <w:t>。上述股东变更于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日在上海市工商行政管理局金山分</w:t>
      </w:r>
      <w:r>
        <w:rPr>
          <w:rFonts w:ascii="宋体" w:hAnsi="宋体" w:cs="宋体" w:eastAsia="宋体" w:hint="default"/>
          <w:w w:val="100"/>
          <w:sz w:val="21"/>
          <w:szCs w:val="21"/>
        </w:rPr>
        <w:t> </w:t>
      </w:r>
      <w:r>
        <w:rPr>
          <w:rFonts w:ascii="宋体" w:hAnsi="宋体" w:cs="宋体" w:eastAsia="宋体" w:hint="default"/>
          <w:sz w:val="21"/>
          <w:szCs w:val="21"/>
        </w:rPr>
        <w:t>局办理工商变更登记。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tabs>
          <w:tab w:pos="3072" w:val="left" w:leader="none"/>
        </w:tabs>
        <w:spacing w:before="154"/>
        <w:ind w:left="2518" w:right="3524" w:firstLine="0"/>
        <w:jc w:val="left"/>
        <w:rPr>
          <w:rFonts w:ascii="宋体" w:hAnsi="宋体" w:cs="宋体" w:eastAsia="宋体" w:hint="default"/>
          <w:sz w:val="21"/>
          <w:szCs w:val="21"/>
        </w:rPr>
      </w:pPr>
      <w:r>
        <w:rPr/>
        <w:pict>
          <v:shape style="position:absolute;margin-left:207.410004pt;margin-top:24.523653pt;width:.48pt;height:.12pt;mso-position-horizontal-relative:page;mso-position-vertical-relative:paragraph;z-index:-686680" type="#_x0000_t75" stroked="false">
            <v:imagedata r:id="rId398" o:title=""/>
          </v:shape>
        </w:pict>
      </w:r>
      <w:r>
        <w:rPr/>
        <w:pict>
          <v:shape style="position:absolute;margin-left:289.010010pt;margin-top:24.523653pt;width:.48001pt;height:.12pt;mso-position-horizontal-relative:page;mso-position-vertical-relative:paragraph;z-index:-686656" type="#_x0000_t75" stroked="false">
            <v:imagedata r:id="rId398" o:title=""/>
          </v:shape>
        </w:pict>
      </w:r>
      <w:r>
        <w:rPr/>
        <w:pict>
          <v:shape style="position:absolute;margin-left:372.670013pt;margin-top:24.523653pt;width:.48001pt;height:.12pt;mso-position-horizontal-relative:page;mso-position-vertical-relative:paragraph;z-index:-686632" type="#_x0000_t75" stroked="false">
            <v:imagedata r:id="rId398" o:title=""/>
          </v:shape>
        </w:pict>
      </w:r>
      <w:r>
        <w:rPr/>
        <w:pict>
          <v:shape style="position:absolute;margin-left:450.579987pt;margin-top:24.523653pt;width:.48001pt;height:.12pt;mso-position-horizontal-relative:page;mso-position-vertical-relative:paragraph;z-index:-686608" type="#_x0000_t75" stroked="false">
            <v:imagedata r:id="rId398" o:title=""/>
          </v:shape>
        </w:pict>
      </w:r>
      <w:r>
        <w:rPr/>
        <w:pict>
          <v:group style="position:absolute;margin-left:84.624001pt;margin-top:47.233673pt;width:445.2pt;height:.5pt;mso-position-horizontal-relative:page;mso-position-vertical-relative:paragraph;z-index:-686584" coordorigin="1692,945" coordsize="8904,10">
            <v:shape style="position:absolute;left:1692;top:945;width:2456;height:10" type="#_x0000_t75" stroked="false">
              <v:imagedata r:id="rId50" o:title=""/>
            </v:shape>
            <v:shape style="position:absolute;left:4143;top:945;width:3310;height:10" type="#_x0000_t75" stroked="false">
              <v:imagedata r:id="rId399" o:title=""/>
            </v:shape>
            <v:shape style="position:absolute;left:7449;top:945;width:3147;height:10" type="#_x0000_t75" stroked="false">
              <v:imagedata r:id="rId400" o:title=""/>
            </v:shape>
            <w10:wrap type="none"/>
          </v:group>
        </w:pict>
      </w:r>
      <w:r>
        <w:rPr/>
        <w:pict>
          <v:group style="position:absolute;margin-left:84.624001pt;margin-top:65.953690pt;width:445.2pt;height:5.05pt;mso-position-horizontal-relative:page;mso-position-vertical-relative:paragraph;z-index:-686560" coordorigin="1692,1319" coordsize="8904,101">
            <v:shape style="position:absolute;left:1692;top:1319;width:2475;height:101" type="#_x0000_t75" stroked="false">
              <v:imagedata r:id="rId401" o:title=""/>
            </v:shape>
            <v:shape style="position:absolute;left:4143;top:1410;width:3310;height:10" type="#_x0000_t75" stroked="false">
              <v:imagedata r:id="rId399" o:title=""/>
            </v:shape>
            <v:shape style="position:absolute;left:7449;top:1410;width:3147;height:10" type="#_x0000_t75" stroked="false">
              <v:imagedata r:id="rId400"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678" w:type="dxa"/>
        <w:tblLayout w:type="fixed"/>
        <w:tblCellMar>
          <w:top w:w="0" w:type="dxa"/>
          <w:left w:w="0" w:type="dxa"/>
          <w:bottom w:w="0" w:type="dxa"/>
          <w:right w:w="0" w:type="dxa"/>
        </w:tblCellMar>
        <w:tblLook w:val="01E0"/>
      </w:tblPr>
      <w:tblGrid>
        <w:gridCol w:w="2475"/>
        <w:gridCol w:w="1632"/>
        <w:gridCol w:w="1673"/>
        <w:gridCol w:w="1558"/>
        <w:gridCol w:w="1579"/>
      </w:tblGrid>
      <w:tr>
        <w:trPr>
          <w:trHeight w:val="474" w:hRule="exact"/>
        </w:trPr>
        <w:tc>
          <w:tcPr>
            <w:tcW w:w="2475" w:type="dxa"/>
            <w:tcBorders>
              <w:top w:val="single" w:sz="12" w:space="0" w:color="000000"/>
              <w:left w:val="nil" w:sz="6" w:space="0" w:color="auto"/>
              <w:bottom w:val="nil" w:sz="6" w:space="0" w:color="auto"/>
              <w:right w:val="single" w:sz="4" w:space="0" w:color="000000"/>
            </w:tcBorders>
          </w:tcPr>
          <w:p>
            <w:pPr>
              <w:pStyle w:val="TableParagraph"/>
              <w:tabs>
                <w:tab w:pos="542" w:val="left" w:leader="none"/>
              </w:tabs>
              <w:spacing w:line="240" w:lineRule="auto" w:before="80"/>
              <w:ind w:right="8"/>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32" w:type="dxa"/>
            <w:vMerge w:val="restart"/>
            <w:tcBorders>
              <w:top w:val="single" w:sz="12" w:space="0" w:color="000000"/>
              <w:left w:val="single" w:sz="4" w:space="0" w:color="000000"/>
              <w:right w:val="single" w:sz="4" w:space="0" w:color="000000"/>
            </w:tcBorders>
          </w:tcPr>
          <w:p>
            <w:pPr>
              <w:pStyle w:val="TableParagraph"/>
              <w:spacing w:line="240" w:lineRule="auto" w:before="80"/>
              <w:ind w:left="43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73" w:type="dxa"/>
            <w:vMerge w:val="restart"/>
            <w:tcBorders>
              <w:top w:val="single" w:sz="12" w:space="0" w:color="000000"/>
              <w:left w:val="single" w:sz="4" w:space="0" w:color="000000"/>
              <w:right w:val="single" w:sz="4" w:space="0" w:color="000000"/>
            </w:tcBorders>
          </w:tcPr>
          <w:p>
            <w:pPr>
              <w:pStyle w:val="TableParagraph"/>
              <w:spacing w:line="240" w:lineRule="auto" w:before="80"/>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vMerge w:val="restart"/>
            <w:tcBorders>
              <w:top w:val="single" w:sz="12" w:space="0" w:color="000000"/>
              <w:left w:val="single" w:sz="4" w:space="0" w:color="000000"/>
              <w:right w:val="single" w:sz="4" w:space="0" w:color="000000"/>
            </w:tcBorders>
          </w:tcPr>
          <w:p>
            <w:pPr>
              <w:pStyle w:val="TableParagraph"/>
              <w:spacing w:line="240" w:lineRule="auto" w:before="80"/>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9"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9" w:hRule="exact"/>
        </w:trPr>
        <w:tc>
          <w:tcPr>
            <w:tcW w:w="2475"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资本溢价（股本溢价</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632" w:type="dxa"/>
            <w:vMerge/>
            <w:tcBorders>
              <w:left w:val="single" w:sz="4" w:space="0" w:color="000000"/>
              <w:bottom w:val="nil" w:sz="6" w:space="0" w:color="auto"/>
              <w:right w:val="single" w:sz="4" w:space="0" w:color="000000"/>
            </w:tcBorders>
          </w:tcPr>
          <w:p>
            <w:pPr/>
          </w:p>
        </w:tc>
        <w:tc>
          <w:tcPr>
            <w:tcW w:w="1673"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79" w:type="dxa"/>
            <w:tcBorders>
              <w:top w:val="nil" w:sz="6" w:space="0" w:color="auto"/>
              <w:left w:val="single" w:sz="4" w:space="0" w:color="000000"/>
              <w:bottom w:val="nil" w:sz="6" w:space="0" w:color="auto"/>
              <w:right w:val="nil" w:sz="6" w:space="0" w:color="auto"/>
            </w:tcBorders>
          </w:tcPr>
          <w:p>
            <w:pPr/>
          </w:p>
        </w:tc>
      </w:tr>
      <w:tr>
        <w:trPr>
          <w:trHeight w:val="564" w:hRule="exact"/>
        </w:trPr>
        <w:tc>
          <w:tcPr>
            <w:tcW w:w="247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66,534,441.94</w:t>
            </w:r>
          </w:p>
        </w:tc>
        <w:tc>
          <w:tcPr>
            <w:tcW w:w="1673"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79"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66,534,441.94</w:t>
            </w:r>
          </w:p>
        </w:tc>
      </w:tr>
      <w:tr>
        <w:trPr>
          <w:trHeight w:val="465" w:hRule="exact"/>
        </w:trPr>
        <w:tc>
          <w:tcPr>
            <w:tcW w:w="2475"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4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pacing w:val="-1"/>
                <w:sz w:val="18"/>
              </w:rPr>
              <w:t>66,534,441.94</w:t>
            </w:r>
          </w:p>
        </w:tc>
        <w:tc>
          <w:tcPr>
            <w:tcW w:w="1673"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579"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55"/>
              <w:jc w:val="right"/>
              <w:rPr>
                <w:rFonts w:ascii="Times New Roman" w:hAnsi="Times New Roman" w:cs="Times New Roman" w:eastAsia="Times New Roman" w:hint="default"/>
                <w:sz w:val="18"/>
                <w:szCs w:val="18"/>
              </w:rPr>
            </w:pPr>
            <w:r>
              <w:rPr>
                <w:rFonts w:ascii="Times New Roman"/>
                <w:spacing w:val="-1"/>
                <w:sz w:val="18"/>
              </w:rPr>
              <w:t>66,534,441.94</w:t>
            </w:r>
          </w:p>
        </w:tc>
      </w:tr>
      <w:tr>
        <w:trPr>
          <w:trHeight w:val="470" w:hRule="exact"/>
        </w:trPr>
        <w:tc>
          <w:tcPr>
            <w:tcW w:w="2475" w:type="dxa"/>
            <w:tcBorders>
              <w:top w:val="nil" w:sz="6" w:space="0" w:color="auto"/>
              <w:left w:val="nil" w:sz="6" w:space="0" w:color="auto"/>
              <w:bottom w:val="single" w:sz="12" w:space="0" w:color="000000"/>
              <w:right w:val="single" w:sz="4" w:space="0" w:color="000000"/>
            </w:tcBorders>
          </w:tcPr>
          <w:p>
            <w:pPr>
              <w:pStyle w:val="TableParagraph"/>
              <w:tabs>
                <w:tab w:pos="1456" w:val="left" w:leader="none"/>
              </w:tabs>
              <w:spacing w:line="240" w:lineRule="auto" w:before="80"/>
              <w:ind w:left="82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50"/>
              <w:jc w:val="right"/>
              <w:rPr>
                <w:rFonts w:ascii="Times New Roman" w:hAnsi="Times New Roman" w:cs="Times New Roman" w:eastAsia="Times New Roman" w:hint="default"/>
                <w:sz w:val="18"/>
                <w:szCs w:val="18"/>
              </w:rPr>
            </w:pPr>
            <w:r>
              <w:rPr>
                <w:rFonts w:ascii="Times New Roman"/>
                <w:spacing w:val="-1"/>
                <w:sz w:val="18"/>
              </w:rPr>
              <w:t>66,534,441.94</w:t>
            </w:r>
          </w:p>
        </w:tc>
        <w:tc>
          <w:tcPr>
            <w:tcW w:w="1673" w:type="dxa"/>
            <w:vMerge/>
            <w:tcBorders>
              <w:left w:val="single" w:sz="4" w:space="0" w:color="000000"/>
              <w:bottom w:val="single" w:sz="12" w:space="0" w:color="000000"/>
              <w:right w:val="single" w:sz="4" w:space="0" w:color="000000"/>
            </w:tcBorders>
          </w:tcPr>
          <w:p>
            <w:pPr/>
          </w:p>
        </w:tc>
        <w:tc>
          <w:tcPr>
            <w:tcW w:w="1558" w:type="dxa"/>
            <w:vMerge/>
            <w:tcBorders>
              <w:left w:val="single" w:sz="4" w:space="0" w:color="000000"/>
              <w:bottom w:val="single" w:sz="12" w:space="0" w:color="000000"/>
              <w:right w:val="single" w:sz="4" w:space="0" w:color="000000"/>
            </w:tcBorders>
          </w:tcPr>
          <w:p>
            <w:pPr/>
          </w:p>
        </w:tc>
        <w:tc>
          <w:tcPr>
            <w:tcW w:w="1579"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55"/>
              <w:jc w:val="right"/>
              <w:rPr>
                <w:rFonts w:ascii="Times New Roman" w:hAnsi="Times New Roman" w:cs="Times New Roman" w:eastAsia="Times New Roman" w:hint="default"/>
                <w:sz w:val="18"/>
                <w:szCs w:val="18"/>
              </w:rPr>
            </w:pPr>
            <w:r>
              <w:rPr>
                <w:rFonts w:ascii="Times New Roman"/>
                <w:spacing w:val="-1"/>
                <w:sz w:val="18"/>
              </w:rPr>
              <w:t>66,534,441.94</w:t>
            </w:r>
          </w:p>
        </w:tc>
      </w:tr>
    </w:tbl>
    <w:p>
      <w:pPr>
        <w:tabs>
          <w:tab w:pos="2954" w:val="left" w:leader="none"/>
        </w:tabs>
        <w:spacing w:before="134"/>
        <w:ind w:left="2417" w:right="3524" w:firstLine="0"/>
        <w:jc w:val="left"/>
        <w:rPr>
          <w:rFonts w:ascii="宋体" w:hAnsi="宋体" w:cs="宋体" w:eastAsia="宋体" w:hint="default"/>
          <w:sz w:val="21"/>
          <w:szCs w:val="21"/>
        </w:rPr>
      </w:pPr>
      <w:r>
        <w:rPr/>
        <w:pict>
          <v:group style="position:absolute;margin-left:84.624001pt;margin-top:-47.996311pt;width:445.2pt;height:.5pt;mso-position-horizontal-relative:page;mso-position-vertical-relative:paragraph;z-index:-686536" coordorigin="1692,-960" coordsize="8904,10">
            <v:shape style="position:absolute;left:1692;top:-960;width:2456;height:10" type="#_x0000_t75" stroked="false">
              <v:imagedata r:id="rId50" o:title=""/>
            </v:shape>
            <v:shape style="position:absolute;left:4143;top:-960;width:3310;height:10" type="#_x0000_t75" stroked="false">
              <v:imagedata r:id="rId399" o:title=""/>
            </v:shape>
            <v:shape style="position:absolute;left:7449;top:-960;width:3147;height:10" type="#_x0000_t75" stroked="false">
              <v:imagedata r:id="rId400" o:title=""/>
            </v:shape>
            <w10:wrap type="none"/>
          </v:group>
        </w:pict>
      </w:r>
      <w:r>
        <w:rPr/>
        <w:pict>
          <v:group style="position:absolute;margin-left:84.624001pt;margin-top:-29.276321pt;width:445.2pt;height:5.05pt;mso-position-horizontal-relative:page;mso-position-vertical-relative:paragraph;z-index:-686512" coordorigin="1692,-586" coordsize="8904,101">
            <v:shape style="position:absolute;left:1692;top:-586;width:2475;height:101" type="#_x0000_t75" stroked="false">
              <v:imagedata r:id="rId401" o:title=""/>
            </v:shape>
            <v:shape style="position:absolute;left:4143;top:-494;width:3310;height:10" type="#_x0000_t75" stroked="false">
              <v:imagedata r:id="rId399" o:title=""/>
            </v:shape>
            <v:shape style="position:absolute;left:7449;top:-494;width:3147;height:10" type="#_x0000_t75" stroked="false">
              <v:imagedata r:id="rId400"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本期资本公积未发生变动。</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2"/>
          <w:szCs w:val="22"/>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tabs>
          <w:tab w:pos="3072" w:val="left" w:leader="none"/>
        </w:tabs>
        <w:spacing w:before="148"/>
        <w:ind w:left="2518" w:right="3524" w:firstLine="0"/>
        <w:jc w:val="left"/>
        <w:rPr>
          <w:rFonts w:ascii="宋体" w:hAnsi="宋体" w:cs="宋体" w:eastAsia="宋体" w:hint="default"/>
          <w:sz w:val="21"/>
          <w:szCs w:val="21"/>
        </w:rPr>
      </w:pPr>
      <w:r>
        <w:rPr/>
        <w:pict>
          <v:shape style="position:absolute;margin-left:207.410004pt;margin-top:24.103672pt;width:.48pt;height:.12pt;mso-position-horizontal-relative:page;mso-position-vertical-relative:paragraph;z-index:-686488" type="#_x0000_t75" stroked="false">
            <v:imagedata r:id="rId398" o:title=""/>
          </v:shape>
        </w:pict>
      </w:r>
      <w:r>
        <w:rPr/>
        <w:pict>
          <v:shape style="position:absolute;margin-left:289.010010pt;margin-top:24.103672pt;width:.48001pt;height:.12pt;mso-position-horizontal-relative:page;mso-position-vertical-relative:paragraph;z-index:-686464" type="#_x0000_t75" stroked="false">
            <v:imagedata r:id="rId398" o:title=""/>
          </v:shape>
        </w:pict>
      </w:r>
      <w:r>
        <w:rPr/>
        <w:pict>
          <v:shape style="position:absolute;margin-left:372.670013pt;margin-top:24.103672pt;width:.48001pt;height:.12pt;mso-position-horizontal-relative:page;mso-position-vertical-relative:paragraph;z-index:-686440" type="#_x0000_t75" stroked="false">
            <v:imagedata r:id="rId398" o:title=""/>
          </v:shape>
        </w:pict>
      </w:r>
      <w:r>
        <w:rPr/>
        <w:pict>
          <v:shape style="position:absolute;margin-left:450.579987pt;margin-top:24.103672pt;width:.48001pt;height:.12pt;mso-position-horizontal-relative:page;mso-position-vertical-relative:paragraph;z-index:-686416" type="#_x0000_t75" stroked="false">
            <v:imagedata r:id="rId398" o:title=""/>
          </v:shape>
        </w:pict>
      </w:r>
      <w:r>
        <w:rPr/>
        <w:pict>
          <v:group style="position:absolute;margin-left:84.624001pt;margin-top:42.463654pt;width:445.2pt;height:5.2pt;mso-position-horizontal-relative:page;mso-position-vertical-relative:paragraph;z-index:-686392" coordorigin="1692,849" coordsize="8904,104">
            <v:shape style="position:absolute;left:1692;top:849;width:2475;height:103" type="#_x0000_t75" stroked="false">
              <v:imagedata r:id="rId402" o:title=""/>
            </v:shape>
            <v:shape style="position:absolute;left:4143;top:943;width:3310;height:10" type="#_x0000_t75" stroked="false">
              <v:imagedata r:id="rId399" o:title=""/>
            </v:shape>
            <v:shape style="position:absolute;left:7449;top:943;width:3147;height:10" type="#_x0000_t75" stroked="false">
              <v:imagedata r:id="rId400" o:title=""/>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678" w:type="dxa"/>
        <w:tblLayout w:type="fixed"/>
        <w:tblCellMar>
          <w:top w:w="0" w:type="dxa"/>
          <w:left w:w="0" w:type="dxa"/>
          <w:bottom w:w="0" w:type="dxa"/>
          <w:right w:w="0" w:type="dxa"/>
        </w:tblCellMar>
        <w:tblLook w:val="01E0"/>
      </w:tblPr>
      <w:tblGrid>
        <w:gridCol w:w="2475"/>
        <w:gridCol w:w="1632"/>
        <w:gridCol w:w="1673"/>
        <w:gridCol w:w="1558"/>
        <w:gridCol w:w="1579"/>
      </w:tblGrid>
      <w:tr>
        <w:trPr>
          <w:trHeight w:val="382" w:hRule="exact"/>
        </w:trPr>
        <w:tc>
          <w:tcPr>
            <w:tcW w:w="2475" w:type="dxa"/>
            <w:tcBorders>
              <w:top w:val="single" w:sz="12" w:space="0" w:color="000000"/>
              <w:left w:val="nil" w:sz="6" w:space="0" w:color="auto"/>
              <w:bottom w:val="nil" w:sz="6" w:space="0" w:color="auto"/>
              <w:right w:val="single" w:sz="4" w:space="0" w:color="000000"/>
            </w:tcBorders>
          </w:tcPr>
          <w:p>
            <w:pPr>
              <w:pStyle w:val="TableParagraph"/>
              <w:tabs>
                <w:tab w:pos="542" w:val="left" w:leader="none"/>
              </w:tabs>
              <w:spacing w:line="240" w:lineRule="auto" w:before="154"/>
              <w:ind w:right="87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3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4"/>
              <w:ind w:left="43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7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4"/>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vMerge w:val="restart"/>
            <w:tcBorders>
              <w:top w:val="single" w:sz="12" w:space="0" w:color="000000"/>
              <w:left w:val="single" w:sz="4" w:space="0" w:color="000000"/>
              <w:right w:val="single" w:sz="4" w:space="0" w:color="000000"/>
            </w:tcBorders>
          </w:tcPr>
          <w:p>
            <w:pPr>
              <w:pStyle w:val="TableParagraph"/>
              <w:spacing w:line="240" w:lineRule="auto" w:before="154"/>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9" w:type="dxa"/>
            <w:tcBorders>
              <w:top w:val="single" w:sz="12" w:space="0" w:color="000000"/>
              <w:left w:val="single" w:sz="4" w:space="0" w:color="000000"/>
              <w:bottom w:val="nil" w:sz="6" w:space="0" w:color="auto"/>
              <w:right w:val="nil" w:sz="6" w:space="0" w:color="auto"/>
            </w:tcBorders>
          </w:tcPr>
          <w:p>
            <w:pPr>
              <w:pStyle w:val="TableParagraph"/>
              <w:spacing w:line="240" w:lineRule="auto" w:before="154"/>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74" w:hRule="exact"/>
        </w:trPr>
        <w:tc>
          <w:tcPr>
            <w:tcW w:w="2475"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9,023,475.19</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8,128,200.30</w:t>
            </w:r>
          </w:p>
        </w:tc>
        <w:tc>
          <w:tcPr>
            <w:tcW w:w="1558" w:type="dxa"/>
            <w:vMerge/>
            <w:tcBorders>
              <w:left w:val="single" w:sz="4" w:space="0" w:color="000000"/>
              <w:right w:val="single" w:sz="4" w:space="0" w:color="000000"/>
            </w:tcBorders>
          </w:tcPr>
          <w:p>
            <w:pPr/>
          </w:p>
        </w:tc>
        <w:tc>
          <w:tcPr>
            <w:tcW w:w="1579"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17,151,675.49</w:t>
            </w:r>
          </w:p>
        </w:tc>
      </w:tr>
      <w:tr>
        <w:trPr>
          <w:trHeight w:val="475" w:hRule="exact"/>
        </w:trPr>
        <w:tc>
          <w:tcPr>
            <w:tcW w:w="2475" w:type="dxa"/>
            <w:tcBorders>
              <w:top w:val="nil" w:sz="6" w:space="0" w:color="auto"/>
              <w:left w:val="nil" w:sz="6" w:space="0" w:color="auto"/>
              <w:bottom w:val="single" w:sz="12" w:space="0" w:color="000000"/>
              <w:right w:val="single" w:sz="4" w:space="0" w:color="000000"/>
            </w:tcBorders>
          </w:tcPr>
          <w:p>
            <w:pPr>
              <w:pStyle w:val="TableParagraph"/>
              <w:tabs>
                <w:tab w:pos="542" w:val="left" w:leader="none"/>
              </w:tabs>
              <w:spacing w:line="240" w:lineRule="auto" w:before="154"/>
              <w:ind w:right="87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9,023,475.19</w:t>
            </w:r>
          </w:p>
        </w:tc>
        <w:tc>
          <w:tcPr>
            <w:tcW w:w="16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8,128,200.30</w:t>
            </w:r>
          </w:p>
        </w:tc>
        <w:tc>
          <w:tcPr>
            <w:tcW w:w="1558" w:type="dxa"/>
            <w:vMerge/>
            <w:tcBorders>
              <w:left w:val="single" w:sz="4" w:space="0" w:color="000000"/>
              <w:bottom w:val="single" w:sz="12" w:space="0" w:color="000000"/>
              <w:right w:val="single" w:sz="4" w:space="0" w:color="000000"/>
            </w:tcBorders>
          </w:tcPr>
          <w:p>
            <w:pPr/>
          </w:p>
        </w:tc>
        <w:tc>
          <w:tcPr>
            <w:tcW w:w="1579"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17,151,675.49</w:t>
            </w:r>
          </w:p>
        </w:tc>
      </w:tr>
    </w:tbl>
    <w:p>
      <w:pPr>
        <w:tabs>
          <w:tab w:pos="3060" w:val="left" w:leader="none"/>
        </w:tabs>
        <w:spacing w:before="112"/>
        <w:ind w:left="2417" w:right="3524" w:firstLine="0"/>
        <w:jc w:val="left"/>
        <w:rPr>
          <w:rFonts w:ascii="宋体" w:hAnsi="宋体" w:cs="宋体" w:eastAsia="宋体" w:hint="default"/>
          <w:sz w:val="21"/>
          <w:szCs w:val="21"/>
        </w:rPr>
      </w:pPr>
      <w:r>
        <w:rPr/>
        <w:pict>
          <v:group style="position:absolute;margin-left:84.624001pt;margin-top:-29.776314pt;width:445.2pt;height:5.3pt;mso-position-horizontal-relative:page;mso-position-vertical-relative:paragraph;z-index:-686368" coordorigin="1692,-596" coordsize="8904,106">
            <v:shape style="position:absolute;left:1692;top:-596;width:2475;height:106" type="#_x0000_t75" stroked="false">
              <v:imagedata r:id="rId403" o:title=""/>
            </v:shape>
            <v:shape style="position:absolute;left:4143;top:-500;width:3310;height:10" type="#_x0000_t75" stroked="false">
              <v:imagedata r:id="rId399" o:title=""/>
            </v:shape>
            <v:shape style="position:absolute;left:7449;top:-500;width:3147;height:10" type="#_x0000_t75" stroked="false">
              <v:imagedata r:id="rId400"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变动情况说明：</w:t>
      </w:r>
      <w:r>
        <w:rPr>
          <w:rFonts w:ascii="宋体" w:hAnsi="宋体" w:cs="宋体" w:eastAsia="宋体" w:hint="default"/>
          <w:sz w:val="21"/>
          <w:szCs w:val="21"/>
        </w:rPr>
      </w:r>
    </w:p>
    <w:p>
      <w:pPr>
        <w:spacing w:before="131"/>
        <w:ind w:left="2880" w:right="1370" w:firstLine="0"/>
        <w:jc w:val="left"/>
        <w:rPr>
          <w:rFonts w:ascii="宋体" w:hAnsi="宋体" w:cs="宋体" w:eastAsia="宋体" w:hint="default"/>
          <w:sz w:val="21"/>
          <w:szCs w:val="21"/>
        </w:rPr>
      </w:pPr>
      <w:r>
        <w:rPr>
          <w:rFonts w:ascii="宋体" w:hAnsi="宋体" w:cs="宋体" w:eastAsia="宋体" w:hint="default"/>
          <w:spacing w:val="-2"/>
          <w:sz w:val="21"/>
          <w:szCs w:val="21"/>
        </w:rPr>
        <w:t>根据公司章程和董事会决议，按年度净利润的</w:t>
      </w:r>
      <w:r>
        <w:rPr>
          <w:rFonts w:ascii="宋体" w:hAnsi="宋体" w:cs="宋体" w:eastAsia="宋体" w:hint="default"/>
          <w:spacing w:val="9"/>
          <w:sz w:val="21"/>
          <w:szCs w:val="21"/>
        </w:rPr>
        <w:t> </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计提法定盈余公积。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1"/>
          <w:szCs w:val="21"/>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二十六</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tabs>
          <w:tab w:pos="2954" w:val="left" w:leader="none"/>
        </w:tabs>
        <w:spacing w:before="145"/>
        <w:ind w:left="2417" w:right="3524" w:firstLine="0"/>
        <w:jc w:val="left"/>
        <w:rPr>
          <w:rFonts w:ascii="宋体" w:hAnsi="宋体" w:cs="宋体" w:eastAsia="宋体" w:hint="default"/>
          <w:sz w:val="21"/>
          <w:szCs w:val="21"/>
        </w:rPr>
      </w:pPr>
      <w:r>
        <w:rPr/>
        <w:pict>
          <v:shape style="position:absolute;margin-left:227.690002pt;margin-top:25.993675pt;width:.48pt;height:.12pt;mso-position-horizontal-relative:page;mso-position-vertical-relative:paragraph;z-index:-686344" type="#_x0000_t75" stroked="false">
            <v:imagedata r:id="rId404" o:title=""/>
          </v:shape>
        </w:pict>
      </w:r>
      <w:r>
        <w:rPr/>
        <w:pict>
          <v:shape style="position:absolute;margin-left:399.190002pt;margin-top:25.993675pt;width:.48001pt;height:.12pt;mso-position-horizontal-relative:page;mso-position-vertical-relative:paragraph;z-index:-686320" type="#_x0000_t75" stroked="false">
            <v:imagedata r:id="rId404" o:title=""/>
          </v:shape>
        </w:pict>
      </w:r>
      <w:r>
        <w:rPr/>
        <w:pict>
          <v:group style="position:absolute;margin-left:90.024002pt;margin-top:44.353657pt;width:434.4pt;height:5.2pt;mso-position-horizontal-relative:page;mso-position-vertical-relative:paragraph;z-index:-686296" coordorigin="1800,887" coordsize="8688,104">
            <v:shape style="position:absolute;left:1800;top:887;width:2773;height:103" type="#_x0000_t75" stroked="false">
              <v:imagedata r:id="rId405" o:title=""/>
            </v:shape>
            <v:shape style="position:absolute;left:4549;top:981;width:3435;height:10" type="#_x0000_t75" stroked="false">
              <v:imagedata r:id="rId406" o:title=""/>
            </v:shape>
            <v:shape style="position:absolute;left:7979;top:981;width:2509;height:10" type="#_x0000_t75" stroked="false">
              <v:imagedata r:id="rId407" o:title=""/>
            </v:shape>
            <w10:wrap type="none"/>
          </v:group>
        </w:pict>
      </w:r>
      <w:r>
        <w:rPr/>
        <w:pict>
          <v:group style="position:absolute;margin-left:90.024002pt;margin-top:114.793655pt;width:434.4pt;height:5.3pt;mso-position-horizontal-relative:page;mso-position-vertical-relative:paragraph;z-index:-686272" coordorigin="1800,2296" coordsize="8688,106">
            <v:shape style="position:absolute;left:1800;top:2296;width:2773;height:106" type="#_x0000_t75" stroked="false">
              <v:imagedata r:id="rId408" o:title=""/>
            </v:shape>
            <v:shape style="position:absolute;left:4549;top:2392;width:3435;height:10" type="#_x0000_t75" stroked="false">
              <v:imagedata r:id="rId406" o:title=""/>
            </v:shape>
            <v:shape style="position:absolute;left:7979;top:2392;width:2509;height:10" type="#_x0000_t75" stroked="false">
              <v:imagedata r:id="rId407"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771" w:type="dxa"/>
        <w:tblLayout w:type="fixed"/>
        <w:tblCellMar>
          <w:top w:w="0" w:type="dxa"/>
          <w:left w:w="0" w:type="dxa"/>
          <w:bottom w:w="0" w:type="dxa"/>
          <w:right w:w="0" w:type="dxa"/>
        </w:tblCellMar>
        <w:tblLook w:val="01E0"/>
      </w:tblPr>
      <w:tblGrid>
        <w:gridCol w:w="2773"/>
        <w:gridCol w:w="3430"/>
        <w:gridCol w:w="2499"/>
      </w:tblGrid>
      <w:tr>
        <w:trPr>
          <w:trHeight w:val="382" w:hRule="exact"/>
        </w:trPr>
        <w:tc>
          <w:tcPr>
            <w:tcW w:w="2773" w:type="dxa"/>
            <w:tcBorders>
              <w:top w:val="single" w:sz="12" w:space="0" w:color="000000"/>
              <w:left w:val="nil" w:sz="6" w:space="0" w:color="auto"/>
              <w:bottom w:val="nil" w:sz="6" w:space="0" w:color="auto"/>
              <w:right w:val="single" w:sz="4" w:space="0" w:color="000000"/>
            </w:tcBorders>
          </w:tcPr>
          <w:p>
            <w:pPr>
              <w:pStyle w:val="TableParagraph"/>
              <w:tabs>
                <w:tab w:pos="628" w:val="left" w:leader="none"/>
              </w:tabs>
              <w:spacing w:line="240" w:lineRule="auto" w:before="157"/>
              <w:ind w:left="8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30" w:type="dxa"/>
            <w:tcBorders>
              <w:top w:val="single" w:sz="12" w:space="0" w:color="000000"/>
              <w:left w:val="single" w:sz="4" w:space="0" w:color="000000"/>
              <w:bottom w:val="nil" w:sz="6" w:space="0" w:color="auto"/>
              <w:right w:val="single" w:sz="4" w:space="0" w:color="000000"/>
            </w:tcBorders>
          </w:tcPr>
          <w:p>
            <w:pPr>
              <w:pStyle w:val="TableParagraph"/>
              <w:tabs>
                <w:tab w:pos="542" w:val="left" w:leader="none"/>
              </w:tabs>
              <w:spacing w:line="240" w:lineRule="auto" w:before="157"/>
              <w:ind w:right="1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499" w:type="dxa"/>
            <w:vMerge w:val="restart"/>
            <w:tcBorders>
              <w:top w:val="single" w:sz="12" w:space="0" w:color="000000"/>
              <w:left w:val="single" w:sz="4" w:space="0" w:color="000000"/>
              <w:right w:val="nil" w:sz="6" w:space="0" w:color="auto"/>
            </w:tcBorders>
          </w:tcPr>
          <w:p>
            <w:pPr>
              <w:pStyle w:val="TableParagraph"/>
              <w:spacing w:line="240" w:lineRule="auto" w:before="157"/>
              <w:ind w:left="779"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69" w:hRule="exact"/>
        </w:trPr>
        <w:tc>
          <w:tcPr>
            <w:tcW w:w="2773" w:type="dxa"/>
            <w:tcBorders>
              <w:top w:val="nil" w:sz="6" w:space="0" w:color="auto"/>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34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81,211,276.66</w:t>
            </w:r>
          </w:p>
        </w:tc>
        <w:tc>
          <w:tcPr>
            <w:tcW w:w="2499" w:type="dxa"/>
            <w:vMerge/>
            <w:tcBorders>
              <w:left w:val="single" w:sz="4" w:space="0" w:color="000000"/>
              <w:bottom w:val="single" w:sz="4" w:space="0" w:color="000000"/>
              <w:right w:val="nil" w:sz="6" w:space="0" w:color="auto"/>
            </w:tcBorders>
          </w:tcPr>
          <w:p>
            <w:pPr/>
          </w:p>
        </w:tc>
      </w:tr>
      <w:tr>
        <w:trPr>
          <w:trHeight w:val="470" w:hRule="exact"/>
        </w:trPr>
        <w:tc>
          <w:tcPr>
            <w:tcW w:w="27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84"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1"/>
                <w:sz w:val="18"/>
                <w:szCs w:val="18"/>
              </w:rPr>
              <w:t> </w:t>
            </w:r>
            <w:r>
              <w:rPr>
                <w:rFonts w:ascii="宋体" w:hAnsi="宋体" w:cs="宋体" w:eastAsia="宋体" w:hint="default"/>
                <w:sz w:val="18"/>
                <w:szCs w:val="18"/>
              </w:rPr>
              <w:t>年初未分配利润合计数</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341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25" name="image382.png" descr=""/>
                  <wp:cNvGraphicFramePr>
                    <a:graphicFrameLocks noChangeAspect="1"/>
                  </wp:cNvGraphicFramePr>
                  <a:graphic>
                    <a:graphicData uri="http://schemas.openxmlformats.org/drawingml/2006/picture">
                      <pic:pic>
                        <pic:nvPicPr>
                          <pic:cNvPr id="26" name="image382.png"/>
                          <pic:cNvPicPr/>
                        </pic:nvPicPr>
                        <pic:blipFill>
                          <a:blip r:embed="rId404"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0" w:lineRule="exact"/>
              <w:ind w:left="341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27" name="image382.png" descr=""/>
                  <wp:cNvGraphicFramePr>
                    <a:graphicFrameLocks noChangeAspect="1"/>
                  </wp:cNvGraphicFramePr>
                  <a:graphic>
                    <a:graphicData uri="http://schemas.openxmlformats.org/drawingml/2006/picture">
                      <pic:pic>
                        <pic:nvPicPr>
                          <pic:cNvPr id="28" name="image382.png"/>
                          <pic:cNvPicPr/>
                        </pic:nvPicPr>
                        <pic:blipFill>
                          <a:blip r:embed="rId404"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24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5"/>
                <w:szCs w:val="15"/>
              </w:rPr>
            </w:pPr>
          </w:p>
        </w:tc>
      </w:tr>
      <w:tr>
        <w:trPr>
          <w:trHeight w:val="370" w:hRule="exact"/>
        </w:trPr>
        <w:tc>
          <w:tcPr>
            <w:tcW w:w="2773"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84"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34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198" w:lineRule="exact"/>
              <w:ind w:right="12"/>
              <w:jc w:val="right"/>
              <w:rPr>
                <w:rFonts w:ascii="Times New Roman" w:hAnsi="Times New Roman" w:cs="Times New Roman" w:eastAsia="Times New Roman" w:hint="default"/>
                <w:sz w:val="18"/>
                <w:szCs w:val="18"/>
              </w:rPr>
            </w:pPr>
            <w:r>
              <w:rPr>
                <w:rFonts w:ascii="Times New Roman"/>
                <w:spacing w:val="-1"/>
                <w:sz w:val="18"/>
              </w:rPr>
              <w:t>81,211,276.66</w:t>
            </w:r>
          </w:p>
        </w:tc>
        <w:tc>
          <w:tcPr>
            <w:tcW w:w="24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r>
        <w:trPr>
          <w:trHeight w:val="581" w:hRule="exact"/>
        </w:trPr>
        <w:tc>
          <w:tcPr>
            <w:tcW w:w="2773"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b/>
                <w:bCs/>
                <w:sz w:val="18"/>
                <w:szCs w:val="18"/>
              </w:rPr>
              <w:t>加：</w:t>
            </w:r>
            <w:r>
              <w:rPr>
                <w:rFonts w:ascii="宋体" w:hAnsi="宋体" w:cs="宋体" w:eastAsia="宋体" w:hint="default"/>
                <w:sz w:val="18"/>
                <w:szCs w:val="18"/>
              </w:rPr>
              <w:t>本年净利润</w:t>
            </w:r>
          </w:p>
        </w:tc>
        <w:tc>
          <w:tcPr>
            <w:tcW w:w="34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81,282,003.04</w:t>
            </w:r>
          </w:p>
        </w:tc>
        <w:tc>
          <w:tcPr>
            <w:tcW w:w="2499" w:type="dxa"/>
            <w:vMerge/>
            <w:tcBorders>
              <w:left w:val="single" w:sz="4" w:space="0" w:color="000000"/>
              <w:bottom w:val="single" w:sz="12" w:space="0" w:color="000000"/>
              <w:right w:val="nil" w:sz="6" w:space="0" w:color="auto"/>
            </w:tcBorders>
          </w:tcPr>
          <w:p>
            <w:pPr/>
          </w:p>
        </w:tc>
      </w:tr>
    </w:tbl>
    <w:p>
      <w:pPr>
        <w:spacing w:after="0"/>
        <w:sectPr>
          <w:pgSz w:w="11910" w:h="16840"/>
          <w:pgMar w:header="0" w:footer="980" w:top="1060" w:bottom="1160" w:left="0" w:right="0"/>
        </w:sectPr>
      </w:pPr>
    </w:p>
    <w:p>
      <w:pPr>
        <w:spacing w:line="240" w:lineRule="auto" w:before="11"/>
        <w:rPr>
          <w:rFonts w:ascii="宋体" w:hAnsi="宋体" w:cs="宋体" w:eastAsia="宋体" w:hint="default"/>
          <w:b/>
          <w:bCs/>
          <w:sz w:val="2"/>
          <w:szCs w:val="2"/>
        </w:rPr>
      </w:pPr>
      <w:r>
        <w:rPr/>
        <w:pict>
          <v:shape style="position:absolute;margin-left:227.690002pt;margin-top:73.439980pt;width:.48pt;height:.12pt;mso-position-horizontal-relative:page;mso-position-vertical-relative:page;z-index:-686248" type="#_x0000_t75" stroked="false">
            <v:imagedata r:id="rId409" o:title=""/>
          </v:shape>
        </w:pict>
      </w:r>
      <w:r>
        <w:rPr/>
        <w:pict>
          <v:shape style="position:absolute;margin-left:399.190002pt;margin-top:73.439980pt;width:.48001pt;height:.12pt;mso-position-horizontal-relative:page;mso-position-vertical-relative:page;z-index:-686224" type="#_x0000_t75" stroked="false">
            <v:imagedata r:id="rId409" o:title=""/>
          </v:shape>
        </w:pict>
      </w:r>
      <w:r>
        <w:rPr/>
        <w:pict>
          <v:group style="position:absolute;margin-left:90.024002pt;margin-top:91.819962pt;width:434.4pt;height:5.2pt;mso-position-horizontal-relative:page;mso-position-vertical-relative:page;z-index:-686200" coordorigin="1800,1836" coordsize="8688,104">
            <v:shape style="position:absolute;left:1800;top:1836;width:2773;height:103" type="#_x0000_t75" stroked="false">
              <v:imagedata r:id="rId410" o:title=""/>
            </v:shape>
            <v:shape style="position:absolute;left:4549;top:1930;width:3435;height:10" type="#_x0000_t75" stroked="false">
              <v:imagedata r:id="rId406" o:title=""/>
            </v:shape>
            <v:shape style="position:absolute;left:7979;top:1930;width:2509;height:10" type="#_x0000_t75" stroked="false">
              <v:imagedata r:id="rId407" o:title=""/>
            </v:shape>
            <w10:wrap type="none"/>
          </v:group>
        </w:pict>
      </w:r>
      <w:r>
        <w:rPr/>
        <w:pict>
          <v:group style="position:absolute;margin-left:90.024002pt;margin-top:115.219963pt;width:434.4pt;height:5.3pt;mso-position-horizontal-relative:page;mso-position-vertical-relative:page;z-index:-686176" coordorigin="1800,2304" coordsize="8688,106">
            <v:shape style="position:absolute;left:1800;top:2304;width:2773;height:106" type="#_x0000_t75" stroked="false">
              <v:imagedata r:id="rId408" o:title=""/>
            </v:shape>
            <v:shape style="position:absolute;left:4549;top:2400;width:3435;height:10" type="#_x0000_t75" stroked="false">
              <v:imagedata r:id="rId406" o:title=""/>
            </v:shape>
            <v:shape style="position:absolute;left:7979;top:2400;width:2509;height:10" type="#_x0000_t75" stroked="false">
              <v:imagedata r:id="rId407" o:title=""/>
            </v:shape>
            <w10:wrap type="none"/>
          </v:group>
        </w:pict>
      </w:r>
      <w:r>
        <w:rPr/>
        <w:pict>
          <v:group style="position:absolute;margin-left:90.024002pt;margin-top:166.699936pt;width:434.4pt;height:.5pt;mso-position-horizontal-relative:page;mso-position-vertical-relative:page;z-index:-686152" coordorigin="1800,3334" coordsize="8688,10">
            <v:shape style="position:absolute;left:1800;top:3334;width:2753;height:10" type="#_x0000_t75" stroked="false">
              <v:imagedata r:id="rId411" o:title=""/>
            </v:shape>
            <v:shape style="position:absolute;left:4549;top:3334;width:3435;height:10" type="#_x0000_t75" stroked="false">
              <v:imagedata r:id="rId412" o:title=""/>
            </v:shape>
            <v:shape style="position:absolute;left:7979;top:3334;width:2509;height:10" type="#_x0000_t75" stroked="false">
              <v:imagedata r:id="rId29" o:title=""/>
            </v:shape>
            <w10:wrap type="none"/>
          </v:group>
        </w:pict>
      </w:r>
    </w:p>
    <w:tbl>
      <w:tblPr>
        <w:tblW w:w="0" w:type="auto"/>
        <w:jc w:val="left"/>
        <w:tblInd w:w="1771" w:type="dxa"/>
        <w:tblLayout w:type="fixed"/>
        <w:tblCellMar>
          <w:top w:w="0" w:type="dxa"/>
          <w:left w:w="0" w:type="dxa"/>
          <w:bottom w:w="0" w:type="dxa"/>
          <w:right w:w="0" w:type="dxa"/>
        </w:tblCellMar>
        <w:tblLook w:val="01E0"/>
      </w:tblPr>
      <w:tblGrid>
        <w:gridCol w:w="2787"/>
        <w:gridCol w:w="3430"/>
        <w:gridCol w:w="2528"/>
      </w:tblGrid>
      <w:tr>
        <w:trPr>
          <w:trHeight w:val="343" w:hRule="exact"/>
        </w:trPr>
        <w:tc>
          <w:tcPr>
            <w:tcW w:w="2787"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3430"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2528"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r>
      <w:tr>
        <w:trPr>
          <w:trHeight w:val="407" w:hRule="exact"/>
        </w:trPr>
        <w:tc>
          <w:tcPr>
            <w:tcW w:w="2787" w:type="dxa"/>
            <w:tcBorders>
              <w:top w:val="single" w:sz="12" w:space="0" w:color="000000"/>
              <w:left w:val="nil" w:sz="6" w:space="0" w:color="auto"/>
              <w:bottom w:val="nil" w:sz="6" w:space="0" w:color="auto"/>
              <w:right w:val="single" w:sz="4" w:space="0" w:color="000000"/>
            </w:tcBorders>
          </w:tcPr>
          <w:p>
            <w:pPr>
              <w:pStyle w:val="TableParagraph"/>
              <w:tabs>
                <w:tab w:pos="642" w:val="left" w:leader="none"/>
              </w:tabs>
              <w:spacing w:line="240" w:lineRule="auto" w:before="157"/>
              <w:ind w:left="10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30" w:type="dxa"/>
            <w:tcBorders>
              <w:top w:val="single" w:sz="12" w:space="0" w:color="000000"/>
              <w:left w:val="single" w:sz="4" w:space="0" w:color="000000"/>
              <w:bottom w:val="nil" w:sz="6" w:space="0" w:color="auto"/>
              <w:right w:val="single" w:sz="4" w:space="0" w:color="000000"/>
            </w:tcBorders>
          </w:tcPr>
          <w:p>
            <w:pPr>
              <w:pStyle w:val="TableParagraph"/>
              <w:tabs>
                <w:tab w:pos="542" w:val="left" w:leader="none"/>
              </w:tabs>
              <w:spacing w:line="240" w:lineRule="auto" w:before="157"/>
              <w:ind w:right="1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528" w:type="dxa"/>
            <w:tcBorders>
              <w:top w:val="single" w:sz="12" w:space="0" w:color="000000"/>
              <w:left w:val="single" w:sz="4" w:space="0" w:color="000000"/>
              <w:bottom w:val="nil" w:sz="6" w:space="0" w:color="auto"/>
              <w:right w:val="nil" w:sz="6" w:space="0" w:color="auto"/>
            </w:tcBorders>
          </w:tcPr>
          <w:p>
            <w:pPr>
              <w:pStyle w:val="TableParagraph"/>
              <w:spacing w:line="240" w:lineRule="auto" w:before="157"/>
              <w:ind w:left="779"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78" w:hRule="exact"/>
        </w:trPr>
        <w:tc>
          <w:tcPr>
            <w:tcW w:w="2787" w:type="dxa"/>
            <w:tcBorders>
              <w:top w:val="nil" w:sz="6" w:space="0" w:color="auto"/>
              <w:left w:val="nil" w:sz="6" w:space="0" w:color="auto"/>
              <w:bottom w:val="nil" w:sz="6" w:space="0" w:color="auto"/>
              <w:right w:val="nil" w:sz="6" w:space="0" w:color="auto"/>
            </w:tcBorders>
          </w:tcPr>
          <w:p>
            <w:pPr/>
          </w:p>
        </w:tc>
        <w:tc>
          <w:tcPr>
            <w:tcW w:w="3430" w:type="dxa"/>
            <w:tcBorders>
              <w:top w:val="nil" w:sz="6" w:space="0" w:color="auto"/>
              <w:left w:val="nil" w:sz="6" w:space="0" w:color="auto"/>
              <w:bottom w:val="nil" w:sz="6" w:space="0" w:color="auto"/>
              <w:right w:val="single" w:sz="4" w:space="0" w:color="000000"/>
            </w:tcBorders>
          </w:tcPr>
          <w:p>
            <w:pPr/>
          </w:p>
        </w:tc>
        <w:tc>
          <w:tcPr>
            <w:tcW w:w="2528"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787"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t>提取法定盈余公积</w:t>
            </w:r>
          </w:p>
        </w:tc>
        <w:tc>
          <w:tcPr>
            <w:tcW w:w="34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8,128,200.30</w:t>
            </w:r>
          </w:p>
        </w:tc>
        <w:tc>
          <w:tcPr>
            <w:tcW w:w="2528"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r>
          </w:p>
        </w:tc>
      </w:tr>
      <w:tr>
        <w:trPr>
          <w:trHeight w:val="61" w:hRule="exact"/>
        </w:trPr>
        <w:tc>
          <w:tcPr>
            <w:tcW w:w="2787" w:type="dxa"/>
            <w:tcBorders>
              <w:top w:val="nil" w:sz="6" w:space="0" w:color="auto"/>
              <w:left w:val="nil" w:sz="6" w:space="0" w:color="auto"/>
              <w:bottom w:val="nil" w:sz="6" w:space="0" w:color="auto"/>
              <w:right w:val="nil" w:sz="6" w:space="0" w:color="auto"/>
            </w:tcBorders>
          </w:tcPr>
          <w:p>
            <w:pPr/>
          </w:p>
        </w:tc>
        <w:tc>
          <w:tcPr>
            <w:tcW w:w="3430" w:type="dxa"/>
            <w:tcBorders>
              <w:top w:val="nil" w:sz="6" w:space="0" w:color="auto"/>
              <w:left w:val="nil" w:sz="6" w:space="0" w:color="auto"/>
              <w:bottom w:val="nil" w:sz="6" w:space="0" w:color="auto"/>
              <w:right w:val="single" w:sz="4" w:space="0" w:color="000000"/>
            </w:tcBorders>
          </w:tcPr>
          <w:p>
            <w:pPr/>
          </w:p>
        </w:tc>
        <w:tc>
          <w:tcPr>
            <w:tcW w:w="2528" w:type="dxa"/>
            <w:tcBorders>
              <w:top w:val="nil" w:sz="6" w:space="0" w:color="auto"/>
              <w:left w:val="single" w:sz="4" w:space="0" w:color="000000"/>
              <w:bottom w:val="nil" w:sz="6" w:space="0" w:color="auto"/>
              <w:right w:val="nil" w:sz="6" w:space="0" w:color="auto"/>
            </w:tcBorders>
          </w:tcPr>
          <w:p>
            <w:pPr/>
          </w:p>
        </w:tc>
      </w:tr>
      <w:tr>
        <w:trPr>
          <w:trHeight w:val="466" w:hRule="exact"/>
        </w:trPr>
        <w:tc>
          <w:tcPr>
            <w:tcW w:w="2787" w:type="dxa"/>
            <w:tcBorders>
              <w:top w:val="nil" w:sz="6" w:space="0" w:color="auto"/>
              <w:left w:val="nil" w:sz="6" w:space="0" w:color="auto"/>
              <w:bottom w:val="single" w:sz="4" w:space="0" w:color="000000"/>
              <w:right w:val="single" w:sz="4" w:space="0" w:color="000000"/>
            </w:tcBorders>
          </w:tcPr>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可供投资者分配的利润</w:t>
            </w:r>
          </w:p>
        </w:tc>
        <w:tc>
          <w:tcPr>
            <w:tcW w:w="34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154,365,079.40</w:t>
            </w:r>
          </w:p>
        </w:tc>
        <w:tc>
          <w:tcPr>
            <w:tcW w:w="2528"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5"/>
                <w:szCs w:val="15"/>
              </w:rPr>
            </w:pPr>
          </w:p>
        </w:tc>
      </w:tr>
      <w:tr>
        <w:trPr>
          <w:trHeight w:val="462" w:hRule="exact"/>
        </w:trPr>
        <w:tc>
          <w:tcPr>
            <w:tcW w:w="2787" w:type="dxa"/>
            <w:tcBorders>
              <w:top w:val="single" w:sz="4" w:space="0" w:color="000000"/>
              <w:left w:val="nil" w:sz="6" w:space="0" w:color="auto"/>
              <w:bottom w:val="nil" w:sz="6" w:space="0" w:color="auto"/>
              <w:right w:val="single" w:sz="4"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t>应付优先股股利</w:t>
            </w:r>
          </w:p>
        </w:tc>
        <w:tc>
          <w:tcPr>
            <w:tcW w:w="343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41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29" name="image391.png" descr=""/>
                  <wp:cNvGraphicFramePr>
                    <a:graphicFrameLocks noChangeAspect="1"/>
                  </wp:cNvGraphicFramePr>
                  <a:graphic>
                    <a:graphicData uri="http://schemas.openxmlformats.org/drawingml/2006/picture">
                      <pic:pic>
                        <pic:nvPicPr>
                          <pic:cNvPr id="30" name="image391.png"/>
                          <pic:cNvPicPr/>
                        </pic:nvPicPr>
                        <pic:blipFill>
                          <a:blip r:embed="rId41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tc>
        <w:tc>
          <w:tcPr>
            <w:tcW w:w="2528"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tc>
      </w:tr>
      <w:tr>
        <w:trPr>
          <w:trHeight w:val="371" w:hRule="exact"/>
        </w:trPr>
        <w:tc>
          <w:tcPr>
            <w:tcW w:w="2787"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430" w:type="dxa"/>
            <w:tcBorders>
              <w:top w:val="nil" w:sz="6" w:space="0" w:color="auto"/>
              <w:left w:val="single" w:sz="4" w:space="0" w:color="000000"/>
              <w:bottom w:val="nil" w:sz="6" w:space="0" w:color="auto"/>
              <w:right w:val="single" w:sz="4" w:space="0" w:color="000000"/>
            </w:tcBorders>
          </w:tcPr>
          <w:p>
            <w:pPr/>
          </w:p>
        </w:tc>
        <w:tc>
          <w:tcPr>
            <w:tcW w:w="2528"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787" w:type="dxa"/>
            <w:tcBorders>
              <w:top w:val="nil" w:sz="6" w:space="0" w:color="auto"/>
              <w:left w:val="nil" w:sz="6" w:space="0" w:color="auto"/>
              <w:bottom w:val="nil" w:sz="6" w:space="0" w:color="auto"/>
              <w:right w:val="nil" w:sz="6" w:space="0" w:color="auto"/>
            </w:tcBorders>
          </w:tcPr>
          <w:p>
            <w:pPr/>
          </w:p>
        </w:tc>
        <w:tc>
          <w:tcPr>
            <w:tcW w:w="3430" w:type="dxa"/>
            <w:tcBorders>
              <w:top w:val="nil" w:sz="6" w:space="0" w:color="auto"/>
              <w:left w:val="nil" w:sz="6" w:space="0" w:color="auto"/>
              <w:bottom w:val="nil" w:sz="6" w:space="0" w:color="auto"/>
              <w:right w:val="single" w:sz="4" w:space="0" w:color="000000"/>
            </w:tcBorders>
          </w:tcPr>
          <w:p>
            <w:pPr/>
          </w:p>
        </w:tc>
        <w:tc>
          <w:tcPr>
            <w:tcW w:w="2528" w:type="dxa"/>
            <w:tcBorders>
              <w:top w:val="nil" w:sz="6" w:space="0" w:color="auto"/>
              <w:left w:val="single" w:sz="4" w:space="0" w:color="000000"/>
              <w:bottom w:val="nil" w:sz="6" w:space="0" w:color="auto"/>
              <w:right w:val="nil" w:sz="6" w:space="0" w:color="auto"/>
            </w:tcBorders>
          </w:tcPr>
          <w:p>
            <w:pPr/>
          </w:p>
        </w:tc>
      </w:tr>
      <w:tr>
        <w:trPr>
          <w:trHeight w:val="457" w:hRule="exact"/>
        </w:trPr>
        <w:tc>
          <w:tcPr>
            <w:tcW w:w="2787"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430" w:type="dxa"/>
            <w:tcBorders>
              <w:top w:val="nil" w:sz="6" w:space="0" w:color="auto"/>
              <w:left w:val="single" w:sz="4" w:space="0" w:color="000000"/>
              <w:bottom w:val="nil" w:sz="6" w:space="0" w:color="auto"/>
              <w:right w:val="single" w:sz="4" w:space="0" w:color="000000"/>
            </w:tcBorders>
          </w:tcPr>
          <w:p>
            <w:pPr/>
          </w:p>
        </w:tc>
        <w:tc>
          <w:tcPr>
            <w:tcW w:w="2528"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787"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430" w:type="dxa"/>
            <w:tcBorders>
              <w:top w:val="nil" w:sz="6" w:space="0" w:color="auto"/>
              <w:left w:val="single" w:sz="4" w:space="0" w:color="000000"/>
              <w:bottom w:val="nil" w:sz="6" w:space="0" w:color="auto"/>
              <w:right w:val="single" w:sz="4" w:space="0" w:color="000000"/>
            </w:tcBorders>
          </w:tcPr>
          <w:p>
            <w:pPr/>
          </w:p>
        </w:tc>
        <w:tc>
          <w:tcPr>
            <w:tcW w:w="2528"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787" w:type="dxa"/>
            <w:tcBorders>
              <w:top w:val="nil" w:sz="6" w:space="0" w:color="auto"/>
              <w:left w:val="nil" w:sz="6" w:space="0" w:color="auto"/>
              <w:bottom w:val="nil" w:sz="6" w:space="0" w:color="auto"/>
              <w:right w:val="nil" w:sz="6" w:space="0" w:color="auto"/>
            </w:tcBorders>
          </w:tcPr>
          <w:p>
            <w:pPr/>
          </w:p>
        </w:tc>
        <w:tc>
          <w:tcPr>
            <w:tcW w:w="3430" w:type="dxa"/>
            <w:tcBorders>
              <w:top w:val="nil" w:sz="6" w:space="0" w:color="auto"/>
              <w:left w:val="nil" w:sz="6" w:space="0" w:color="auto"/>
              <w:bottom w:val="nil" w:sz="6" w:space="0" w:color="auto"/>
              <w:right w:val="single" w:sz="4" w:space="0" w:color="000000"/>
            </w:tcBorders>
          </w:tcPr>
          <w:p>
            <w:pPr/>
          </w:p>
        </w:tc>
        <w:tc>
          <w:tcPr>
            <w:tcW w:w="2528"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787"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4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2"/>
              <w:jc w:val="right"/>
              <w:rPr>
                <w:rFonts w:ascii="Times New Roman" w:hAnsi="Times New Roman" w:cs="Times New Roman" w:eastAsia="Times New Roman" w:hint="default"/>
                <w:sz w:val="18"/>
                <w:szCs w:val="18"/>
              </w:rPr>
            </w:pPr>
            <w:r>
              <w:rPr>
                <w:rFonts w:ascii="Times New Roman"/>
                <w:spacing w:val="-1"/>
                <w:sz w:val="18"/>
              </w:rPr>
              <w:t>154,365,079.40</w:t>
            </w:r>
          </w:p>
        </w:tc>
        <w:tc>
          <w:tcPr>
            <w:tcW w:w="2528"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tabs>
          <w:tab w:pos="3072" w:val="left" w:leader="none"/>
        </w:tabs>
        <w:spacing w:before="36"/>
        <w:ind w:left="2417" w:right="3524" w:firstLine="0"/>
        <w:jc w:val="left"/>
        <w:rPr>
          <w:rFonts w:ascii="宋体" w:hAnsi="宋体" w:cs="宋体" w:eastAsia="宋体" w:hint="default"/>
          <w:sz w:val="21"/>
          <w:szCs w:val="21"/>
        </w:rPr>
      </w:pPr>
      <w:r>
        <w:rPr/>
        <w:pict>
          <v:group style="position:absolute;margin-left:90.024002pt;margin-top:-102.60627pt;width:434.4pt;height:5.05pt;mso-position-horizontal-relative:page;mso-position-vertical-relative:paragraph;z-index:-686128" coordorigin="1800,-2052" coordsize="8688,101">
            <v:shape style="position:absolute;left:1800;top:-2052;width:2773;height:101" type="#_x0000_t75" stroked="false">
              <v:imagedata r:id="rId414" o:title=""/>
            </v:shape>
            <v:shape style="position:absolute;left:4549;top:-1961;width:3435;height:10" type="#_x0000_t75" stroked="false">
              <v:imagedata r:id="rId412" o:title=""/>
            </v:shape>
            <v:shape style="position:absolute;left:7979;top:-1961;width:2509;height:10" type="#_x0000_t75" stroked="false">
              <v:imagedata r:id="rId29" o:title=""/>
            </v:shape>
            <w10:wrap type="none"/>
          </v:group>
        </w:pict>
      </w:r>
      <w:r>
        <w:rPr/>
        <w:pict>
          <v:group style="position:absolute;margin-left:90.024002pt;margin-top:-74.886292pt;width:434.4pt;height:.5pt;mso-position-horizontal-relative:page;mso-position-vertical-relative:paragraph;z-index:-686104" coordorigin="1800,-1498" coordsize="8688,10">
            <v:shape style="position:absolute;left:1800;top:-1498;width:2753;height:10" type="#_x0000_t75" stroked="false">
              <v:imagedata r:id="rId411" o:title=""/>
            </v:shape>
            <v:shape style="position:absolute;left:4549;top:-1498;width:3435;height:10" type="#_x0000_t75" stroked="false">
              <v:imagedata r:id="rId412" o:title=""/>
            </v:shape>
            <v:shape style="position:absolute;left:7979;top:-1498;width:2509;height:10" type="#_x0000_t75" stroked="false">
              <v:imagedata r:id="rId29" o:title=""/>
            </v:shape>
            <w10:wrap type="none"/>
          </v:group>
        </w:pict>
      </w:r>
      <w:r>
        <w:rPr/>
        <w:pict>
          <v:group style="position:absolute;margin-left:90.024002pt;margin-top:-56.166332pt;width:434.4pt;height:5.05pt;mso-position-horizontal-relative:page;mso-position-vertical-relative:paragraph;z-index:-686080" coordorigin="1800,-1123" coordsize="8688,101">
            <v:shape style="position:absolute;left:1800;top:-1123;width:2773;height:101" type="#_x0000_t75" stroked="false">
              <v:imagedata r:id="rId414" o:title=""/>
            </v:shape>
            <v:shape style="position:absolute;left:4549;top:-1032;width:3435;height:10" type="#_x0000_t75" stroked="false">
              <v:imagedata r:id="rId412" o:title=""/>
            </v:shape>
            <v:shape style="position:absolute;left:7979;top:-1032;width:2509;height:10" type="#_x0000_t75" stroked="false">
              <v:imagedata r:id="rId29"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未分配利润的变动说明：</w:t>
      </w:r>
      <w:r>
        <w:rPr>
          <w:rFonts w:ascii="宋体" w:hAnsi="宋体" w:cs="宋体" w:eastAsia="宋体" w:hint="default"/>
          <w:spacing w:val="-1"/>
          <w:sz w:val="21"/>
          <w:szCs w:val="21"/>
        </w:rPr>
      </w:r>
    </w:p>
    <w:p>
      <w:pPr>
        <w:spacing w:before="148"/>
        <w:ind w:left="2880" w:right="137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：根据公司章程和董事会决议，按年度实现净利润的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％计提法定盈余公积；</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二十七</w:t>
      </w:r>
      <w:r>
        <w:rPr>
          <w:rFonts w:ascii="宋体" w:hAnsi="宋体" w:cs="宋体" w:eastAsia="宋体" w:hint="default"/>
          <w:b/>
          <w:bCs/>
          <w:sz w:val="21"/>
          <w:szCs w:val="21"/>
        </w:rPr>
        <w:t>)</w:t>
      </w:r>
      <w:r>
        <w:rPr>
          <w:rFonts w:ascii="宋体" w:hAnsi="宋体" w:cs="宋体" w:eastAsia="宋体" w:hint="default"/>
          <w:b/>
          <w:bCs/>
          <w:spacing w:val="12"/>
          <w:sz w:val="21"/>
          <w:szCs w:val="21"/>
        </w:rPr>
        <w:t> </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tabs>
          <w:tab w:pos="3072" w:val="left" w:leader="none"/>
        </w:tabs>
        <w:spacing w:before="164"/>
        <w:ind w:left="2518" w:right="3524" w:firstLine="0"/>
        <w:jc w:val="left"/>
        <w:rPr>
          <w:rFonts w:ascii="宋体" w:hAnsi="宋体" w:cs="宋体" w:eastAsia="宋体" w:hint="default"/>
          <w:sz w:val="21"/>
          <w:szCs w:val="21"/>
        </w:rPr>
      </w:pPr>
      <w:r>
        <w:rPr/>
        <w:pict>
          <v:shape style="position:absolute;margin-left:229.25pt;margin-top:25.023666pt;width:.48pt;height:.12pt;mso-position-horizontal-relative:page;mso-position-vertical-relative:paragraph;z-index:-686056" type="#_x0000_t75" stroked="false">
            <v:imagedata r:id="rId415" o:title=""/>
          </v:shape>
        </w:pict>
      </w:r>
      <w:r>
        <w:rPr/>
        <w:pict>
          <v:shape style="position:absolute;margin-left:379.390015pt;margin-top:25.023666pt;width:.48001pt;height:.12pt;mso-position-horizontal-relative:page;mso-position-vertical-relative:paragraph;z-index:-686032" type="#_x0000_t75" stroked="false">
            <v:imagedata r:id="rId415" o:title=""/>
          </v:shape>
        </w:pict>
      </w:r>
      <w:r>
        <w:rPr/>
        <w:pict>
          <v:group style="position:absolute;margin-left:84.624001pt;margin-top:53.583656pt;width:445.2pt;height:.5pt;mso-position-horizontal-relative:page;mso-position-vertical-relative:paragraph;z-index:-686008" coordorigin="1692,1072" coordsize="8904,10">
            <v:shape style="position:absolute;left:1692;top:1072;width:2893;height:10" type="#_x0000_t75" stroked="false">
              <v:imagedata r:id="rId416" o:title=""/>
            </v:shape>
            <v:shape style="position:absolute;left:4580;top:1072;width:3008;height:10" type="#_x0000_t75" stroked="false">
              <v:imagedata r:id="rId417" o:title=""/>
            </v:shape>
            <v:shape style="position:absolute;left:7583;top:1072;width:3013;height:10" type="#_x0000_t75" stroked="false">
              <v:imagedata r:id="rId418" o:title=""/>
            </v:shape>
            <w10:wrap type="none"/>
          </v:group>
        </w:pict>
      </w:r>
      <w:r>
        <w:rPr/>
        <w:pict>
          <v:group style="position:absolute;margin-left:84.624001pt;margin-top:78.083679pt;width:445.2pt;height:5.05pt;mso-position-horizontal-relative:page;mso-position-vertical-relative:paragraph;z-index:-685984" coordorigin="1692,1562" coordsize="8904,101">
            <v:shape style="position:absolute;left:1692;top:1562;width:2912;height:101" type="#_x0000_t75" stroked="false">
              <v:imagedata r:id="rId419" o:title=""/>
            </v:shape>
            <v:shape style="position:absolute;left:4580;top:1653;width:3008;height:10" type="#_x0000_t75" stroked="false">
              <v:imagedata r:id="rId420" o:title=""/>
            </v:shape>
            <v:shape style="position:absolute;left:7583;top:1653;width:3013;height:10" type="#_x0000_t75" stroked="false">
              <v:imagedata r:id="rId421"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营业收入</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营业成本</w:t>
      </w:r>
      <w:r>
        <w:rPr>
          <w:rFonts w:ascii="宋体" w:hAnsi="宋体" w:cs="宋体" w:eastAsia="宋体" w:hint="default"/>
          <w:spacing w:val="-1"/>
          <w:sz w:val="21"/>
          <w:szCs w:val="21"/>
        </w:rPr>
      </w:r>
    </w:p>
    <w:tbl>
      <w:tblPr>
        <w:tblW w:w="0" w:type="auto"/>
        <w:jc w:val="left"/>
        <w:tblInd w:w="1678" w:type="dxa"/>
        <w:tblLayout w:type="fixed"/>
        <w:tblCellMar>
          <w:top w:w="0" w:type="dxa"/>
          <w:left w:w="0" w:type="dxa"/>
          <w:bottom w:w="0" w:type="dxa"/>
          <w:right w:w="0" w:type="dxa"/>
        </w:tblCellMar>
        <w:tblLook w:val="01E0"/>
      </w:tblPr>
      <w:tblGrid>
        <w:gridCol w:w="2912"/>
        <w:gridCol w:w="3003"/>
        <w:gridCol w:w="3003"/>
      </w:tblGrid>
      <w:tr>
        <w:trPr>
          <w:trHeight w:val="646" w:hRule="exact"/>
        </w:trPr>
        <w:tc>
          <w:tcPr>
            <w:tcW w:w="2912" w:type="dxa"/>
            <w:tcBorders>
              <w:top w:val="single" w:sz="12"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tabs>
                <w:tab w:pos="623" w:val="left" w:leader="none"/>
              </w:tabs>
              <w:spacing w:line="240" w:lineRule="auto"/>
              <w:ind w:left="8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03" w:type="dxa"/>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0" w:hRule="exact"/>
        </w:trPr>
        <w:tc>
          <w:tcPr>
            <w:tcW w:w="2912"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0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410,924,594.40</w:t>
            </w:r>
          </w:p>
        </w:tc>
        <w:tc>
          <w:tcPr>
            <w:tcW w:w="3003"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345,054,337.92</w:t>
            </w:r>
          </w:p>
        </w:tc>
      </w:tr>
      <w:tr>
        <w:trPr>
          <w:trHeight w:val="682" w:hRule="exact"/>
        </w:trPr>
        <w:tc>
          <w:tcPr>
            <w:tcW w:w="291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22,257,839.39</w:t>
            </w:r>
          </w:p>
        </w:tc>
        <w:tc>
          <w:tcPr>
            <w:tcW w:w="3003"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16,516,565.41</w:t>
            </w:r>
          </w:p>
        </w:tc>
      </w:tr>
      <w:tr>
        <w:trPr>
          <w:trHeight w:val="586" w:hRule="exact"/>
        </w:trPr>
        <w:tc>
          <w:tcPr>
            <w:tcW w:w="2912"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0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286,593,382.63</w:t>
            </w:r>
          </w:p>
        </w:tc>
        <w:tc>
          <w:tcPr>
            <w:tcW w:w="3003"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238,606,769.18</w:t>
            </w:r>
          </w:p>
        </w:tc>
      </w:tr>
    </w:tbl>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tabs>
          <w:tab w:pos="3072" w:val="left" w:leader="none"/>
        </w:tabs>
        <w:spacing w:before="0"/>
        <w:ind w:left="2518" w:right="3524" w:firstLine="0"/>
        <w:jc w:val="left"/>
        <w:rPr>
          <w:rFonts w:ascii="宋体" w:hAnsi="宋体" w:cs="宋体" w:eastAsia="宋体" w:hint="default"/>
          <w:sz w:val="21"/>
          <w:szCs w:val="21"/>
        </w:rPr>
      </w:pPr>
      <w:r>
        <w:rPr/>
        <w:pict>
          <v:group style="position:absolute;margin-left:84.624001pt;margin-top:-63.69632pt;width:445.2pt;height:5.05pt;mso-position-horizontal-relative:page;mso-position-vertical-relative:paragraph;z-index:-685960" coordorigin="1692,-1274" coordsize="8904,101">
            <v:shape style="position:absolute;left:1692;top:-1274;width:2912;height:101" type="#_x0000_t75" stroked="false">
              <v:imagedata r:id="rId422" o:title=""/>
            </v:shape>
            <v:shape style="position:absolute;left:4580;top:-1183;width:3008;height:10" type="#_x0000_t75" stroked="false">
              <v:imagedata r:id="rId417" o:title=""/>
            </v:shape>
            <v:shape style="position:absolute;left:7583;top:-1183;width:3013;height:10" type="#_x0000_t75" stroked="false">
              <v:imagedata r:id="rId418" o:title=""/>
            </v:shape>
            <w10:wrap type="none"/>
          </v:group>
        </w:pict>
      </w:r>
      <w:r>
        <w:rPr/>
        <w:pict>
          <v:shape style="position:absolute;margin-left:188.660004pt;margin-top:16.823671pt;width:.504pt;height:.12pt;mso-position-horizontal-relative:page;mso-position-vertical-relative:paragraph;z-index:-685936" type="#_x0000_t75" stroked="false">
            <v:imagedata r:id="rId415" o:title=""/>
          </v:shape>
        </w:pict>
      </w:r>
      <w:r>
        <w:rPr/>
        <w:pict>
          <v:shape style="position:absolute;margin-left:359.109985pt;margin-top:16.823671pt;width:.48001pt;height:.12pt;mso-position-horizontal-relative:page;mso-position-vertical-relative:paragraph;z-index:-685912" type="#_x0000_t75" stroked="false">
            <v:imagedata r:id="rId415" o:title=""/>
          </v:shape>
        </w:pict>
      </w:r>
      <w:r>
        <w:rPr/>
        <w:pict>
          <v:shape style="position:absolute;margin-left:189.169998pt;margin-top:45.383694pt;width:340.624173pt;height:.48pt;mso-position-horizontal-relative:page;mso-position-vertical-relative:paragraph;z-index:-685888" type="#_x0000_t75" stroked="false">
            <v:imagedata r:id="rId423" o:title=""/>
          </v:shape>
        </w:pict>
      </w:r>
      <w:r>
        <w:rPr/>
        <w:pict>
          <v:group style="position:absolute;margin-left:84.624001pt;margin-top:69.863655pt;width:445.2pt;height:5.05pt;mso-position-horizontal-relative:page;mso-position-vertical-relative:paragraph;z-index:-685864" coordorigin="1692,1397" coordsize="8904,101">
            <v:shape style="position:absolute;left:1692;top:1397;width:2100;height:101" type="#_x0000_t75" stroked="false">
              <v:imagedata r:id="rId424" o:title=""/>
            </v:shape>
            <v:shape style="position:absolute;left:3768;top:1488;width:6827;height:10" type="#_x0000_t75" stroked="false">
              <v:imagedata r:id="rId425"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主营业务（分行业）</w:t>
      </w:r>
      <w:r>
        <w:rPr>
          <w:rFonts w:ascii="宋体" w:hAnsi="宋体" w:cs="宋体" w:eastAsia="宋体" w:hint="default"/>
          <w:sz w:val="21"/>
          <w:szCs w:val="21"/>
        </w:rPr>
      </w:r>
    </w:p>
    <w:tbl>
      <w:tblPr>
        <w:tblW w:w="0" w:type="auto"/>
        <w:jc w:val="left"/>
        <w:tblInd w:w="1678" w:type="dxa"/>
        <w:tblLayout w:type="fixed"/>
        <w:tblCellMar>
          <w:top w:w="0" w:type="dxa"/>
          <w:left w:w="0" w:type="dxa"/>
          <w:bottom w:w="0" w:type="dxa"/>
          <w:right w:w="0" w:type="dxa"/>
        </w:tblCellMar>
        <w:tblLook w:val="01E0"/>
      </w:tblPr>
      <w:tblGrid>
        <w:gridCol w:w="2100"/>
        <w:gridCol w:w="1704"/>
        <w:gridCol w:w="1704"/>
        <w:gridCol w:w="1705"/>
        <w:gridCol w:w="1704"/>
      </w:tblGrid>
      <w:tr>
        <w:trPr>
          <w:trHeight w:val="586" w:hRule="exact"/>
        </w:trPr>
        <w:tc>
          <w:tcPr>
            <w:tcW w:w="210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409"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409"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2100" w:type="dxa"/>
            <w:vMerge/>
            <w:tcBorders>
              <w:left w:val="nil" w:sz="6" w:space="0" w:color="auto"/>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738" w:hRule="exact"/>
        </w:trPr>
        <w:tc>
          <w:tcPr>
            <w:tcW w:w="210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410,924,594.40</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277,600,257.40</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345,054,337.92</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228,839,950.85</w:t>
            </w:r>
          </w:p>
        </w:tc>
      </w:tr>
      <w:tr>
        <w:trPr>
          <w:trHeight w:val="530" w:hRule="exact"/>
        </w:trPr>
        <w:tc>
          <w:tcPr>
            <w:tcW w:w="2100" w:type="dxa"/>
            <w:tcBorders>
              <w:top w:val="nil" w:sz="6" w:space="0" w:color="auto"/>
              <w:left w:val="nil" w:sz="6" w:space="0" w:color="auto"/>
              <w:bottom w:val="single" w:sz="12" w:space="0" w:color="000000"/>
              <w:right w:val="single" w:sz="4" w:space="0" w:color="000000"/>
            </w:tcBorders>
          </w:tcPr>
          <w:p>
            <w:pPr>
              <w:pStyle w:val="TableParagraph"/>
              <w:tabs>
                <w:tab w:pos="1226" w:val="left" w:leader="none"/>
              </w:tabs>
              <w:spacing w:line="240" w:lineRule="auto" w:before="140"/>
              <w:ind w:left="77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410,924,594.40</w:t>
            </w:r>
          </w:p>
        </w:tc>
        <w:tc>
          <w:tcPr>
            <w:tcW w:w="17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277,600,257.40</w:t>
            </w:r>
          </w:p>
        </w:tc>
        <w:tc>
          <w:tcPr>
            <w:tcW w:w="17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345,054,337.92</w:t>
            </w:r>
          </w:p>
        </w:tc>
        <w:tc>
          <w:tcPr>
            <w:tcW w:w="170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228,839,950.85</w:t>
            </w:r>
          </w:p>
        </w:tc>
      </w:tr>
    </w:tbl>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3"/>
          <w:szCs w:val="23"/>
        </w:rPr>
      </w:pPr>
    </w:p>
    <w:p>
      <w:pPr>
        <w:tabs>
          <w:tab w:pos="3072" w:val="left" w:leader="none"/>
        </w:tabs>
        <w:spacing w:before="0"/>
        <w:ind w:left="2518" w:right="3524" w:firstLine="0"/>
        <w:jc w:val="left"/>
        <w:rPr>
          <w:rFonts w:ascii="宋体" w:hAnsi="宋体" w:cs="宋体" w:eastAsia="宋体" w:hint="default"/>
          <w:sz w:val="21"/>
          <w:szCs w:val="21"/>
        </w:rPr>
      </w:pPr>
      <w:r>
        <w:rPr/>
        <w:pict>
          <v:group style="position:absolute;margin-left:84.624001pt;margin-top:-59.256306pt;width:445.2pt;height:.5pt;mso-position-horizontal-relative:page;mso-position-vertical-relative:paragraph;z-index:-685840" coordorigin="1692,-1185" coordsize="8904,10">
            <v:shape style="position:absolute;left:1692;top:-1185;width:2081;height:10" type="#_x0000_t75" stroked="false">
              <v:imagedata r:id="rId121" o:title=""/>
            </v:shape>
            <v:shape style="position:absolute;left:3768;top:-1185;width:6827;height:10" type="#_x0000_t75" stroked="false">
              <v:imagedata r:id="rId426" o:title=""/>
            </v:shape>
            <w10:wrap type="none"/>
          </v:group>
        </w:pict>
      </w:r>
      <w:r>
        <w:rPr/>
        <w:pict>
          <v:shape style="position:absolute;margin-left:188.660004pt;margin-top:16.703674pt;width:.504pt;height:.12pt;mso-position-horizontal-relative:page;mso-position-vertical-relative:paragraph;z-index:13816" type="#_x0000_t75" stroked="false">
            <v:imagedata r:id="rId427" o:title=""/>
          </v:shape>
        </w:pict>
      </w:r>
      <w:r>
        <w:rPr/>
        <w:pict>
          <v:shape style="position:absolute;margin-left:359.109985pt;margin-top:16.703674pt;width:.48001pt;height:.12pt;mso-position-horizontal-relative:page;mso-position-vertical-relative:paragraph;z-index:13840" type="#_x0000_t75" stroked="false">
            <v:imagedata r:id="rId427" o:titl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主营业务（分产品）</w:t>
      </w:r>
      <w:r>
        <w:rPr>
          <w:rFonts w:ascii="宋体" w:hAnsi="宋体" w:cs="宋体" w:eastAsia="宋体" w:hint="default"/>
          <w:sz w:val="21"/>
          <w:szCs w:val="21"/>
        </w:rPr>
      </w:r>
    </w:p>
    <w:tbl>
      <w:tblPr>
        <w:tblW w:w="0" w:type="auto"/>
        <w:jc w:val="left"/>
        <w:tblInd w:w="1692" w:type="dxa"/>
        <w:tblLayout w:type="fixed"/>
        <w:tblCellMar>
          <w:top w:w="0" w:type="dxa"/>
          <w:left w:w="0" w:type="dxa"/>
          <w:bottom w:w="0" w:type="dxa"/>
          <w:right w:w="0" w:type="dxa"/>
        </w:tblCellMar>
        <w:tblLook w:val="01E0"/>
      </w:tblPr>
      <w:tblGrid>
        <w:gridCol w:w="2086"/>
        <w:gridCol w:w="3409"/>
        <w:gridCol w:w="3408"/>
      </w:tblGrid>
      <w:tr>
        <w:trPr>
          <w:trHeight w:val="602" w:hRule="exact"/>
        </w:trPr>
        <w:tc>
          <w:tcPr>
            <w:tcW w:w="208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4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40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0" w:footer="980" w:top="1060" w:bottom="1160" w:left="0" w:right="0"/>
        </w:sectPr>
      </w:pPr>
    </w:p>
    <w:p>
      <w:pPr>
        <w:spacing w:line="240" w:lineRule="auto" w:before="11"/>
        <w:rPr>
          <w:rFonts w:ascii="宋体" w:hAnsi="宋体" w:cs="宋体" w:eastAsia="宋体" w:hint="default"/>
          <w:b/>
          <w:bCs/>
          <w:sz w:val="2"/>
          <w:szCs w:val="2"/>
        </w:rPr>
      </w:pPr>
      <w:r>
        <w:rPr/>
        <w:pict>
          <v:shape style="position:absolute;margin-left:188.660004pt;margin-top:73.439980pt;width:.504pt;height:.12pt;mso-position-horizontal-relative:page;mso-position-vertical-relative:page;z-index:-685744" type="#_x0000_t75" stroked="false">
            <v:imagedata r:id="rId428" o:title=""/>
          </v:shape>
        </w:pict>
      </w:r>
      <w:r>
        <w:rPr/>
        <w:pict>
          <v:shape style="position:absolute;margin-left:273.890015pt;margin-top:73.439980pt;width:.48001pt;height:.12pt;mso-position-horizontal-relative:page;mso-position-vertical-relative:page;z-index:-685720" type="#_x0000_t75" stroked="false">
            <v:imagedata r:id="rId428" o:title=""/>
          </v:shape>
        </w:pict>
      </w:r>
      <w:r>
        <w:rPr/>
        <w:pict>
          <v:shape style="position:absolute;margin-left:359.109985pt;margin-top:73.439980pt;width:.48001pt;height:.12pt;mso-position-horizontal-relative:page;mso-position-vertical-relative:page;z-index:-685696" type="#_x0000_t75" stroked="false">
            <v:imagedata r:id="rId428" o:title=""/>
          </v:shape>
        </w:pict>
      </w:r>
      <w:r>
        <w:rPr/>
        <w:pict>
          <v:shape style="position:absolute;margin-left:444.339996pt;margin-top:73.439980pt;width:.48001pt;height:.12pt;mso-position-horizontal-relative:page;mso-position-vertical-relative:page;z-index:-685672" type="#_x0000_t75" stroked="false">
            <v:imagedata r:id="rId428" o:title=""/>
          </v:shape>
        </w:pict>
      </w:r>
      <w:r>
        <w:rPr/>
        <w:pict>
          <v:group style="position:absolute;margin-left:84.624001pt;margin-top:102.020004pt;width:445.2pt;height:.5pt;mso-position-horizontal-relative:page;mso-position-vertical-relative:page;z-index:-685648" coordorigin="1692,2040" coordsize="8904,10">
            <v:shape style="position:absolute;left:1692;top:2040;width:2081;height:10" type="#_x0000_t75" stroked="false">
              <v:imagedata r:id="rId121" o:title=""/>
            </v:shape>
            <v:shape style="position:absolute;left:3768;top:2040;width:6827;height:10" type="#_x0000_t75" stroked="false">
              <v:imagedata r:id="rId426" o:title=""/>
            </v:shape>
            <w10:wrap type="none"/>
          </v:group>
        </w:pict>
      </w:r>
      <w:r>
        <w:rPr/>
        <w:pict>
          <v:group style="position:absolute;margin-left:84.624001pt;margin-top:126.499962pt;width:445.2pt;height:5.05pt;mso-position-horizontal-relative:page;mso-position-vertical-relative:page;z-index:-685624" coordorigin="1692,2530" coordsize="8904,101">
            <v:shape style="position:absolute;left:1692;top:2530;width:2100;height:101" type="#_x0000_t75" stroked="false">
              <v:imagedata r:id="rId424" o:title=""/>
            </v:shape>
            <v:shape style="position:absolute;left:3768;top:2621;width:6827;height:10" type="#_x0000_t75" stroked="false">
              <v:imagedata r:id="rId425" o:title=""/>
            </v:shape>
            <w10:wrap type="none"/>
          </v:group>
        </w:pict>
      </w:r>
      <w:r>
        <w:rPr/>
        <w:pict>
          <v:group style="position:absolute;margin-left:84.624001pt;margin-top:155.540024pt;width:445.2pt;height:5.05pt;mso-position-horizontal-relative:page;mso-position-vertical-relative:page;z-index:-685600" coordorigin="1692,3111" coordsize="8904,101">
            <v:shape style="position:absolute;left:1692;top:3111;width:2100;height:101" type="#_x0000_t75" stroked="false">
              <v:imagedata r:id="rId429" o:title=""/>
            </v:shape>
            <v:shape style="position:absolute;left:3768;top:3202;width:6827;height:10" type="#_x0000_t75" stroked="false">
              <v:imagedata r:id="rId426" o:title=""/>
            </v:shape>
            <w10:wrap type="none"/>
          </v:group>
        </w:pict>
      </w:r>
      <w:r>
        <w:rPr/>
        <w:pict>
          <v:group style="position:absolute;margin-left:84.624001pt;margin-top:184.579956pt;width:445.2pt;height:5.05pt;mso-position-horizontal-relative:page;mso-position-vertical-relative:page;z-index:-685576" coordorigin="1692,3692" coordsize="8904,101">
            <v:shape style="position:absolute;left:1692;top:3692;width:2100;height:101" type="#_x0000_t75" stroked="false">
              <v:imagedata r:id="rId424" o:title=""/>
            </v:shape>
            <v:shape style="position:absolute;left:3768;top:3783;width:6827;height:10" type="#_x0000_t75" stroked="false">
              <v:imagedata r:id="rId425" o:title=""/>
            </v:shape>
            <w10:wrap type="none"/>
          </v:group>
        </w:pict>
      </w:r>
    </w:p>
    <w:p>
      <w:pPr>
        <w:spacing w:line="20" w:lineRule="exact"/>
        <w:ind w:left="1764" w:right="0" w:firstLine="0"/>
        <w:rPr>
          <w:rFonts w:ascii="宋体" w:hAnsi="宋体" w:cs="宋体" w:eastAsia="宋体" w:hint="default"/>
          <w:sz w:val="2"/>
          <w:szCs w:val="2"/>
        </w:rPr>
      </w:pPr>
      <w:r>
        <w:rPr>
          <w:rFonts w:ascii="宋体" w:hAnsi="宋体" w:cs="宋体" w:eastAsia="宋体" w:hint="default"/>
          <w:sz w:val="2"/>
          <w:szCs w:val="2"/>
        </w:rPr>
        <w:pict>
          <v:group style="width:437.95pt;height:.75pt;mso-position-horizontal-relative:char;mso-position-vertical-relative:line" coordorigin="0,0" coordsize="8759,15">
            <v:group style="position:absolute;left:7;top:7;width:8745;height:2" coordorigin="7,7" coordsize="8745,2">
              <v:shape style="position:absolute;left:7;top:7;width:8745;height:2" coordorigin="7,7" coordsize="8745,0" path="m7,7l8752,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4"/>
          <w:szCs w:val="24"/>
        </w:rPr>
      </w:pPr>
    </w:p>
    <w:tbl>
      <w:tblPr>
        <w:tblW w:w="0" w:type="auto"/>
        <w:jc w:val="left"/>
        <w:tblInd w:w="1678" w:type="dxa"/>
        <w:tblLayout w:type="fixed"/>
        <w:tblCellMar>
          <w:top w:w="0" w:type="dxa"/>
          <w:left w:w="0" w:type="dxa"/>
          <w:bottom w:w="0" w:type="dxa"/>
          <w:right w:w="0" w:type="dxa"/>
        </w:tblCellMar>
        <w:tblLook w:val="01E0"/>
      </w:tblPr>
      <w:tblGrid>
        <w:gridCol w:w="2100"/>
        <w:gridCol w:w="1704"/>
        <w:gridCol w:w="1704"/>
        <w:gridCol w:w="1705"/>
        <w:gridCol w:w="1704"/>
      </w:tblGrid>
      <w:tr>
        <w:trPr>
          <w:trHeight w:val="652" w:hRule="exact"/>
        </w:trPr>
        <w:tc>
          <w:tcPr>
            <w:tcW w:w="210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7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4" w:type="dxa"/>
            <w:tcBorders>
              <w:top w:val="single" w:sz="12"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3" w:hRule="exact"/>
        </w:trPr>
        <w:tc>
          <w:tcPr>
            <w:tcW w:w="2100" w:type="dxa"/>
            <w:vMerge/>
            <w:tcBorders>
              <w:left w:val="nil" w:sz="6" w:space="0" w:color="auto"/>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204,003,488.27</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147,933,506.80</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183,404,370.69</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127,722,389.91</w:t>
            </w:r>
          </w:p>
        </w:tc>
      </w:tr>
      <w:tr>
        <w:trPr>
          <w:trHeight w:val="581" w:hRule="exact"/>
        </w:trPr>
        <w:tc>
          <w:tcPr>
            <w:tcW w:w="2100"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150,374,965.96</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1"/>
                <w:sz w:val="18"/>
              </w:rPr>
              <w:t>96,130,522.37</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118,701,871.51</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74,390,375.85</w:t>
            </w:r>
          </w:p>
        </w:tc>
      </w:tr>
      <w:tr>
        <w:trPr>
          <w:trHeight w:val="101" w:hRule="exact"/>
        </w:trPr>
        <w:tc>
          <w:tcPr>
            <w:tcW w:w="2100"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581" w:hRule="exact"/>
        </w:trPr>
        <w:tc>
          <w:tcPr>
            <w:tcW w:w="210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1"/>
                <w:sz w:val="18"/>
              </w:rPr>
              <w:t>56,546,140.17</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1"/>
                <w:sz w:val="18"/>
              </w:rPr>
              <w:t>33,536,228.23</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42,948,095.72</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26,727,185.09</w:t>
            </w:r>
          </w:p>
        </w:tc>
      </w:tr>
      <w:tr>
        <w:trPr>
          <w:trHeight w:val="586" w:hRule="exact"/>
        </w:trPr>
        <w:tc>
          <w:tcPr>
            <w:tcW w:w="21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tabs>
                <w:tab w:pos="1269" w:val="left" w:leader="none"/>
              </w:tabs>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410,924,594.40</w:t>
            </w:r>
          </w:p>
        </w:tc>
        <w:tc>
          <w:tcPr>
            <w:tcW w:w="17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277,600,257.40</w:t>
            </w:r>
          </w:p>
        </w:tc>
        <w:tc>
          <w:tcPr>
            <w:tcW w:w="17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345,054,337.92</w:t>
            </w:r>
          </w:p>
        </w:tc>
        <w:tc>
          <w:tcPr>
            <w:tcW w:w="1704"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228,839,950.85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tabs>
          <w:tab w:pos="3072" w:val="left" w:leader="none"/>
        </w:tabs>
        <w:spacing w:before="36"/>
        <w:ind w:left="2518" w:right="3524" w:firstLine="0"/>
        <w:jc w:val="left"/>
        <w:rPr>
          <w:rFonts w:ascii="宋体" w:hAnsi="宋体" w:cs="宋体" w:eastAsia="宋体" w:hint="default"/>
          <w:sz w:val="21"/>
          <w:szCs w:val="21"/>
        </w:rPr>
      </w:pPr>
      <w:r>
        <w:rPr/>
        <w:pict>
          <v:shape style="position:absolute;margin-left:188.660004pt;margin-top:18.623686pt;width:.504pt;height:.12pt;mso-position-horizontal-relative:page;mso-position-vertical-relative:paragraph;z-index:-685552" type="#_x0000_t75" stroked="false">
            <v:imagedata r:id="rId430" o:title=""/>
          </v:shape>
        </w:pict>
      </w:r>
      <w:r>
        <w:rPr/>
        <w:pict>
          <v:shape style="position:absolute;margin-left:359.109985pt;margin-top:18.623686pt;width:.48001pt;height:.12pt;mso-position-horizontal-relative:page;mso-position-vertical-relative:paragraph;z-index:-685528" type="#_x0000_t75" stroked="false">
            <v:imagedata r:id="rId430" o:title=""/>
          </v:shape>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主营业务（分地区）</w:t>
      </w:r>
      <w:r>
        <w:rPr>
          <w:rFonts w:ascii="宋体" w:hAnsi="宋体" w:cs="宋体" w:eastAsia="宋体" w:hint="default"/>
          <w:sz w:val="21"/>
          <w:szCs w:val="21"/>
        </w:rPr>
      </w:r>
    </w:p>
    <w:tbl>
      <w:tblPr>
        <w:tblW w:w="0" w:type="auto"/>
        <w:jc w:val="left"/>
        <w:tblInd w:w="1678" w:type="dxa"/>
        <w:tblLayout w:type="fixed"/>
        <w:tblCellMar>
          <w:top w:w="0" w:type="dxa"/>
          <w:left w:w="0" w:type="dxa"/>
          <w:bottom w:w="0" w:type="dxa"/>
          <w:right w:w="0" w:type="dxa"/>
        </w:tblCellMar>
        <w:tblLook w:val="01E0"/>
      </w:tblPr>
      <w:tblGrid>
        <w:gridCol w:w="2100"/>
        <w:gridCol w:w="2109"/>
        <w:gridCol w:w="1300"/>
        <w:gridCol w:w="1705"/>
        <w:gridCol w:w="1704"/>
      </w:tblGrid>
      <w:tr>
        <w:trPr>
          <w:trHeight w:val="501" w:hRule="exact"/>
        </w:trPr>
        <w:tc>
          <w:tcPr>
            <w:tcW w:w="2100"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tc>
        <w:tc>
          <w:tcPr>
            <w:tcW w:w="2109" w:type="dxa"/>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31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00"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tc>
        <w:tc>
          <w:tcPr>
            <w:tcW w:w="3409"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0" w:hRule="exact"/>
        </w:trPr>
        <w:tc>
          <w:tcPr>
            <w:tcW w:w="2100" w:type="dxa"/>
            <w:tcBorders>
              <w:top w:val="nil" w:sz="6" w:space="0" w:color="auto"/>
              <w:left w:val="nil" w:sz="6" w:space="0" w:color="auto"/>
              <w:bottom w:val="nil" w:sz="6" w:space="0" w:color="auto"/>
              <w:right w:val="single" w:sz="4" w:space="0" w:color="000000"/>
            </w:tcBorders>
          </w:tcPr>
          <w:p>
            <w:pPr>
              <w:pStyle w:val="TableParagraph"/>
              <w:spacing w:line="235" w:lineRule="exact"/>
              <w:ind w:right="647"/>
              <w:jc w:val="right"/>
              <w:rPr>
                <w:rFonts w:ascii="宋体" w:hAnsi="宋体" w:cs="宋体" w:eastAsia="宋体" w:hint="default"/>
                <w:sz w:val="18"/>
                <w:szCs w:val="18"/>
              </w:rPr>
            </w:pPr>
            <w:r>
              <w:rPr>
                <w:rFonts w:ascii="宋体" w:hAnsi="宋体" w:cs="宋体" w:eastAsia="宋体" w:hint="default"/>
                <w:sz w:val="18"/>
                <w:szCs w:val="18"/>
              </w:rPr>
              <w:t>产品名称</w:t>
            </w:r>
          </w:p>
        </w:tc>
        <w:tc>
          <w:tcPr>
            <w:tcW w:w="2109" w:type="dxa"/>
            <w:tcBorders>
              <w:top w:val="nil" w:sz="6" w:space="0" w:color="auto"/>
              <w:left w:val="single" w:sz="4" w:space="0" w:color="000000"/>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100" w:type="dxa"/>
            <w:tcBorders>
              <w:top w:val="nil" w:sz="6" w:space="0" w:color="auto"/>
              <w:left w:val="nil" w:sz="6" w:space="0" w:color="auto"/>
              <w:bottom w:val="nil" w:sz="6" w:space="0" w:color="auto"/>
              <w:right w:val="single" w:sz="4" w:space="0" w:color="000000"/>
            </w:tcBorders>
          </w:tcPr>
          <w:p>
            <w:pPr/>
          </w:p>
        </w:tc>
        <w:tc>
          <w:tcPr>
            <w:tcW w:w="2109" w:type="dxa"/>
            <w:tcBorders>
              <w:top w:val="nil" w:sz="6" w:space="0" w:color="auto"/>
              <w:left w:val="single" w:sz="4" w:space="0" w:color="000000"/>
              <w:bottom w:val="nil" w:sz="6" w:space="0" w:color="auto"/>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0" w:type="dxa"/>
            <w:tcBorders>
              <w:top w:val="nil" w:sz="6" w:space="0" w:color="auto"/>
              <w:left w:val="nil" w:sz="6" w:space="0" w:color="auto"/>
              <w:bottom w:val="nil" w:sz="6" w:space="0" w:color="auto"/>
              <w:right w:val="single" w:sz="4" w:space="0" w:color="000000"/>
            </w:tcBorders>
          </w:tcPr>
          <w:p>
            <w:pPr>
              <w:pStyle w:val="TableParagraph"/>
              <w:spacing w:line="235" w:lineRule="exact"/>
              <w:ind w:left="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101" w:hRule="exact"/>
        </w:trPr>
        <w:tc>
          <w:tcPr>
            <w:tcW w:w="2100" w:type="dxa"/>
            <w:tcBorders>
              <w:top w:val="nil" w:sz="6" w:space="0" w:color="auto"/>
              <w:left w:val="nil" w:sz="6" w:space="0" w:color="auto"/>
              <w:bottom w:val="nil" w:sz="6" w:space="0" w:color="auto"/>
              <w:right w:val="nil" w:sz="6" w:space="0" w:color="auto"/>
            </w:tcBorders>
          </w:tcPr>
          <w:p>
            <w:pPr/>
          </w:p>
        </w:tc>
        <w:tc>
          <w:tcPr>
            <w:tcW w:w="210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480" w:hRule="exact"/>
        </w:trPr>
        <w:tc>
          <w:tcPr>
            <w:tcW w:w="210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10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333,039,754.22</w:t>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234,482,885.43</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290,149,728.42</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196,645,637.65</w:t>
            </w:r>
          </w:p>
        </w:tc>
      </w:tr>
      <w:tr>
        <w:trPr>
          <w:trHeight w:val="101" w:hRule="exact"/>
        </w:trPr>
        <w:tc>
          <w:tcPr>
            <w:tcW w:w="2100" w:type="dxa"/>
            <w:tcBorders>
              <w:top w:val="nil" w:sz="6" w:space="0" w:color="auto"/>
              <w:left w:val="nil" w:sz="6" w:space="0" w:color="auto"/>
              <w:bottom w:val="nil" w:sz="6" w:space="0" w:color="auto"/>
              <w:right w:val="nil" w:sz="6" w:space="0" w:color="auto"/>
            </w:tcBorders>
          </w:tcPr>
          <w:p>
            <w:pPr/>
          </w:p>
        </w:tc>
        <w:tc>
          <w:tcPr>
            <w:tcW w:w="210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480" w:hRule="exact"/>
        </w:trPr>
        <w:tc>
          <w:tcPr>
            <w:tcW w:w="2100"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10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77,884,840.18</w:t>
            </w:r>
          </w:p>
        </w:tc>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43,117,371.97</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54,904,609.50</w:t>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32,194,313.20</w:t>
            </w:r>
          </w:p>
        </w:tc>
      </w:tr>
      <w:tr>
        <w:trPr>
          <w:trHeight w:val="101" w:hRule="exact"/>
        </w:trPr>
        <w:tc>
          <w:tcPr>
            <w:tcW w:w="2100" w:type="dxa"/>
            <w:tcBorders>
              <w:top w:val="nil" w:sz="6" w:space="0" w:color="auto"/>
              <w:left w:val="nil" w:sz="6" w:space="0" w:color="auto"/>
              <w:bottom w:val="nil" w:sz="6" w:space="0" w:color="auto"/>
              <w:right w:val="nil" w:sz="6" w:space="0" w:color="auto"/>
            </w:tcBorders>
          </w:tcPr>
          <w:p>
            <w:pPr/>
          </w:p>
        </w:tc>
        <w:tc>
          <w:tcPr>
            <w:tcW w:w="210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586" w:hRule="exact"/>
        </w:trPr>
        <w:tc>
          <w:tcPr>
            <w:tcW w:w="21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tabs>
                <w:tab w:pos="542" w:val="left" w:leader="none"/>
              </w:tabs>
              <w:spacing w:line="240" w:lineRule="auto"/>
              <w:ind w:right="64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09"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410,924,594.40</w:t>
            </w:r>
          </w:p>
        </w:tc>
        <w:tc>
          <w:tcPr>
            <w:tcW w:w="1300"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277,600,257.40</w:t>
            </w:r>
          </w:p>
        </w:tc>
        <w:tc>
          <w:tcPr>
            <w:tcW w:w="17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345,054,337.92</w:t>
            </w:r>
          </w:p>
        </w:tc>
        <w:tc>
          <w:tcPr>
            <w:tcW w:w="1704"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228,839,950.85</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tabs>
          <w:tab w:pos="2954" w:val="left" w:leader="none"/>
        </w:tabs>
        <w:spacing w:before="36"/>
        <w:ind w:left="2417" w:right="3524" w:firstLine="0"/>
        <w:jc w:val="left"/>
        <w:rPr>
          <w:rFonts w:ascii="宋体" w:hAnsi="宋体" w:cs="宋体" w:eastAsia="宋体" w:hint="default"/>
          <w:sz w:val="21"/>
          <w:szCs w:val="21"/>
        </w:rPr>
      </w:pPr>
      <w:r>
        <w:rPr/>
        <w:pict>
          <v:group style="position:absolute;margin-left:84.624001pt;margin-top:-142.436325pt;width:445.2pt;height:115.5pt;mso-position-horizontal-relative:page;mso-position-vertical-relative:paragraph;z-index:-685504" coordorigin="1692,-2849" coordsize="8904,2310">
            <v:group style="position:absolute;left:5478;top:-2844;width:10;height:2" coordorigin="5478,-2844" coordsize="10,2">
              <v:shape style="position:absolute;left:5478;top:-2844;width:10;height:2" coordorigin="5478,-2844" coordsize="10,0" path="m5478,-2844l5487,-2844e" filled="false" stroked="true" strokeweight=".47998pt" strokecolor="#000000">
                <v:path arrowok="t"/>
              </v:shape>
              <v:shape style="position:absolute;left:3783;top:-2849;width:6812;height:10" type="#_x0000_t75" stroked="false">
                <v:imagedata r:id="rId423" o:title=""/>
              </v:shape>
            </v:group>
            <v:group style="position:absolute;left:5478;top:-2839;width:10;height:20" coordorigin="5478,-2839" coordsize="10,20">
              <v:shape style="position:absolute;left:5478;top:-2839;width:10;height:20" coordorigin="5478,-2839" coordsize="10,20" path="m5478,-2820l5487,-2820,5487,-2839,5478,-2839,5478,-2820xe" filled="true" fillcolor="#000000" stroked="false">
                <v:path arrowok="t"/>
                <v:fill type="solid"/>
              </v:shape>
            </v:group>
            <v:group style="position:absolute;left:5478;top:-2820;width:10;height:20" coordorigin="5478,-2820" coordsize="10,20">
              <v:shape style="position:absolute;left:5478;top:-2820;width:10;height:20" coordorigin="5478,-2820" coordsize="10,20" path="m5478,-2801l5487,-2801,5487,-2820,5478,-2820,5478,-2801xe" filled="true" fillcolor="#000000" stroked="false">
                <v:path arrowok="t"/>
                <v:fill type="solid"/>
              </v:shape>
            </v:group>
            <v:group style="position:absolute;left:5478;top:-2801;width:10;height:20" coordorigin="5478,-2801" coordsize="10,20">
              <v:shape style="position:absolute;left:5478;top:-2801;width:10;height:20" coordorigin="5478,-2801" coordsize="10,20" path="m5478,-2782l5487,-2782,5487,-2801,5478,-2801,5478,-2782xe" filled="true" fillcolor="#000000" stroked="false">
                <v:path arrowok="t"/>
                <v:fill type="solid"/>
              </v:shape>
            </v:group>
            <v:group style="position:absolute;left:5478;top:-2782;width:10;height:20" coordorigin="5478,-2782" coordsize="10,20">
              <v:shape style="position:absolute;left:5478;top:-2782;width:10;height:20" coordorigin="5478,-2782" coordsize="10,20" path="m5478,-2762l5487,-2762,5487,-2782,5478,-2782,5478,-2762xe" filled="true" fillcolor="#000000" stroked="false">
                <v:path arrowok="t"/>
                <v:fill type="solid"/>
              </v:shape>
            </v:group>
            <v:group style="position:absolute;left:5478;top:-2762;width:10;height:20" coordorigin="5478,-2762" coordsize="10,20">
              <v:shape style="position:absolute;left:5478;top:-2762;width:10;height:20" coordorigin="5478,-2762" coordsize="10,20" path="m5478,-2743l5487,-2743,5487,-2762,5478,-2762,5478,-2743xe" filled="true" fillcolor="#000000" stroked="false">
                <v:path arrowok="t"/>
                <v:fill type="solid"/>
              </v:shape>
            </v:group>
            <v:group style="position:absolute;left:5478;top:-2743;width:10;height:20" coordorigin="5478,-2743" coordsize="10,20">
              <v:shape style="position:absolute;left:5478;top:-2743;width:10;height:20" coordorigin="5478,-2743" coordsize="10,20" path="m5478,-2724l5487,-2724,5487,-2743,5478,-2743,5478,-2724xe" filled="true" fillcolor="#000000" stroked="false">
                <v:path arrowok="t"/>
                <v:fill type="solid"/>
              </v:shape>
            </v:group>
            <v:group style="position:absolute;left:5478;top:-2724;width:10;height:20" coordorigin="5478,-2724" coordsize="10,20">
              <v:shape style="position:absolute;left:5478;top:-2724;width:10;height:20" coordorigin="5478,-2724" coordsize="10,20" path="m5478,-2705l5487,-2705,5487,-2724,5478,-2724,5478,-2705xe" filled="true" fillcolor="#000000" stroked="false">
                <v:path arrowok="t"/>
                <v:fill type="solid"/>
              </v:shape>
            </v:group>
            <v:group style="position:absolute;left:5478;top:-2705;width:10;height:20" coordorigin="5478,-2705" coordsize="10,20">
              <v:shape style="position:absolute;left:5478;top:-2705;width:10;height:20" coordorigin="5478,-2705" coordsize="10,20" path="m5478,-2686l5487,-2686,5487,-2705,5478,-2705,5478,-2686xe" filled="true" fillcolor="#000000" stroked="false">
                <v:path arrowok="t"/>
                <v:fill type="solid"/>
              </v:shape>
            </v:group>
            <v:group style="position:absolute;left:5478;top:-2686;width:10;height:20" coordorigin="5478,-2686" coordsize="10,20">
              <v:shape style="position:absolute;left:5478;top:-2686;width:10;height:20" coordorigin="5478,-2686" coordsize="10,20" path="m5478,-2666l5487,-2666,5487,-2686,5478,-2686,5478,-2666xe" filled="true" fillcolor="#000000" stroked="false">
                <v:path arrowok="t"/>
                <v:fill type="solid"/>
              </v:shape>
            </v:group>
            <v:group style="position:absolute;left:5478;top:-2666;width:10;height:20" coordorigin="5478,-2666" coordsize="10,20">
              <v:shape style="position:absolute;left:5478;top:-2666;width:10;height:20" coordorigin="5478,-2666" coordsize="10,20" path="m5478,-2647l5487,-2647,5487,-2666,5478,-2666,5478,-2647xe" filled="true" fillcolor="#000000" stroked="false">
                <v:path arrowok="t"/>
                <v:fill type="solid"/>
              </v:shape>
            </v:group>
            <v:group style="position:absolute;left:5478;top:-2647;width:10;height:20" coordorigin="5478,-2647" coordsize="10,20">
              <v:shape style="position:absolute;left:5478;top:-2647;width:10;height:20" coordorigin="5478,-2647" coordsize="10,20" path="m5478,-2628l5487,-2628,5487,-2647,5478,-2647,5478,-2628xe" filled="true" fillcolor="#000000" stroked="false">
                <v:path arrowok="t"/>
                <v:fill type="solid"/>
              </v:shape>
            </v:group>
            <v:group style="position:absolute;left:5478;top:-2628;width:10;height:20" coordorigin="5478,-2628" coordsize="10,20">
              <v:shape style="position:absolute;left:5478;top:-2628;width:10;height:20" coordorigin="5478,-2628" coordsize="10,20" path="m5478,-2609l5487,-2609,5487,-2628,5478,-2628,5478,-2609xe" filled="true" fillcolor="#000000" stroked="false">
                <v:path arrowok="t"/>
                <v:fill type="solid"/>
              </v:shape>
            </v:group>
            <v:group style="position:absolute;left:5478;top:-2609;width:10;height:20" coordorigin="5478,-2609" coordsize="10,20">
              <v:shape style="position:absolute;left:5478;top:-2609;width:10;height:20" coordorigin="5478,-2609" coordsize="10,20" path="m5478,-2590l5487,-2590,5487,-2609,5478,-2609,5478,-2590xe" filled="true" fillcolor="#000000" stroked="false">
                <v:path arrowok="t"/>
                <v:fill type="solid"/>
              </v:shape>
            </v:group>
            <v:group style="position:absolute;left:5478;top:-2590;width:10;height:20" coordorigin="5478,-2590" coordsize="10,20">
              <v:shape style="position:absolute;left:5478;top:-2590;width:10;height:20" coordorigin="5478,-2590" coordsize="10,20" path="m5478,-2570l5487,-2570,5487,-2590,5478,-2590,5478,-2570xe" filled="true" fillcolor="#000000" stroked="false">
                <v:path arrowok="t"/>
                <v:fill type="solid"/>
              </v:shape>
            </v:group>
            <v:group style="position:absolute;left:5478;top:-2570;width:10;height:20" coordorigin="5478,-2570" coordsize="10,20">
              <v:shape style="position:absolute;left:5478;top:-2570;width:10;height:20" coordorigin="5478,-2570" coordsize="10,20" path="m5478,-2551l5487,-2551,5487,-2570,5478,-2570,5478,-2551xe" filled="true" fillcolor="#000000" stroked="false">
                <v:path arrowok="t"/>
                <v:fill type="solid"/>
              </v:shape>
            </v:group>
            <v:group style="position:absolute;left:5478;top:-2551;width:10;height:20" coordorigin="5478,-2551" coordsize="10,20">
              <v:shape style="position:absolute;left:5478;top:-2551;width:10;height:20" coordorigin="5478,-2551" coordsize="10,20" path="m5478,-2532l5487,-2532,5487,-2551,5478,-2551,5478,-2532xe" filled="true" fillcolor="#000000" stroked="false">
                <v:path arrowok="t"/>
                <v:fill type="solid"/>
              </v:shape>
            </v:group>
            <v:group style="position:absolute;left:5478;top:-2532;width:10;height:20" coordorigin="5478,-2532" coordsize="10,20">
              <v:shape style="position:absolute;left:5478;top:-2532;width:10;height:20" coordorigin="5478,-2532" coordsize="10,20" path="m5478,-2513l5487,-2513,5487,-2532,5478,-2532,5478,-2513xe" filled="true" fillcolor="#000000" stroked="false">
                <v:path arrowok="t"/>
                <v:fill type="solid"/>
              </v:shape>
            </v:group>
            <v:group style="position:absolute;left:5478;top:-2513;width:10;height:20" coordorigin="5478,-2513" coordsize="10,20">
              <v:shape style="position:absolute;left:5478;top:-2513;width:10;height:20" coordorigin="5478,-2513" coordsize="10,20" path="m5478,-2494l5487,-2494,5487,-2513,5478,-2513,5478,-2494xe" filled="true" fillcolor="#000000" stroked="false">
                <v:path arrowok="t"/>
                <v:fill type="solid"/>
              </v:shape>
            </v:group>
            <v:group style="position:absolute;left:5478;top:-2494;width:10;height:20" coordorigin="5478,-2494" coordsize="10,20">
              <v:shape style="position:absolute;left:5478;top:-2494;width:10;height:20" coordorigin="5478,-2494" coordsize="10,20" path="m5478,-2474l5487,-2474,5487,-2494,5478,-2494,5478,-2474xe" filled="true" fillcolor="#000000" stroked="false">
                <v:path arrowok="t"/>
                <v:fill type="solid"/>
              </v:shape>
            </v:group>
            <v:group style="position:absolute;left:5478;top:-2474;width:10;height:20" coordorigin="5478,-2474" coordsize="10,20">
              <v:shape style="position:absolute;left:5478;top:-2474;width:10;height:20" coordorigin="5478,-2474" coordsize="10,20" path="m5478,-2455l5487,-2455,5487,-2474,5478,-2474,5478,-2455xe" filled="true" fillcolor="#000000" stroked="false">
                <v:path arrowok="t"/>
                <v:fill type="solid"/>
              </v:shape>
            </v:group>
            <v:group style="position:absolute;left:5478;top:-2455;width:10;height:20" coordorigin="5478,-2455" coordsize="10,20">
              <v:shape style="position:absolute;left:5478;top:-2455;width:10;height:20" coordorigin="5478,-2455" coordsize="10,20" path="m5478,-2436l5487,-2436,5487,-2455,5478,-2455,5478,-2436xe" filled="true" fillcolor="#000000" stroked="false">
                <v:path arrowok="t"/>
                <v:fill type="solid"/>
              </v:shape>
            </v:group>
            <v:group style="position:absolute;left:5478;top:-2436;width:10;height:20" coordorigin="5478,-2436" coordsize="10,20">
              <v:shape style="position:absolute;left:5478;top:-2436;width:10;height:20" coordorigin="5478,-2436" coordsize="10,20" path="m5478,-2417l5487,-2417,5487,-2436,5478,-2436,5478,-2417xe" filled="true" fillcolor="#000000" stroked="false">
                <v:path arrowok="t"/>
                <v:fill type="solid"/>
              </v:shape>
            </v:group>
            <v:group style="position:absolute;left:5478;top:-2417;width:10;height:20" coordorigin="5478,-2417" coordsize="10,20">
              <v:shape style="position:absolute;left:5478;top:-2417;width:10;height:20" coordorigin="5478,-2417" coordsize="10,20" path="m5478,-2398l5487,-2398,5487,-2417,5478,-2417,5478,-2398xe" filled="true" fillcolor="#000000" stroked="false">
                <v:path arrowok="t"/>
                <v:fill type="solid"/>
              </v:shape>
            </v:group>
            <v:group style="position:absolute;left:5478;top:-2398;width:10;height:20" coordorigin="5478,-2398" coordsize="10,20">
              <v:shape style="position:absolute;left:5478;top:-2398;width:10;height:20" coordorigin="5478,-2398" coordsize="10,20" path="m5478,-2378l5487,-2378,5487,-2398,5478,-2398,5478,-2378xe" filled="true" fillcolor="#000000" stroked="false">
                <v:path arrowok="t"/>
                <v:fill type="solid"/>
              </v:shape>
            </v:group>
            <v:group style="position:absolute;left:5478;top:-2378;width:10;height:20" coordorigin="5478,-2378" coordsize="10,20">
              <v:shape style="position:absolute;left:5478;top:-2378;width:10;height:20" coordorigin="5478,-2378" coordsize="10,20" path="m5478,-2359l5487,-2359,5487,-2378,5478,-2378,5478,-2359xe" filled="true" fillcolor="#000000" stroked="false">
                <v:path arrowok="t"/>
                <v:fill type="solid"/>
              </v:shape>
            </v:group>
            <v:group style="position:absolute;left:5478;top:-2359;width:10;height:20" coordorigin="5478,-2359" coordsize="10,20">
              <v:shape style="position:absolute;left:5478;top:-2359;width:10;height:20" coordorigin="5478,-2359" coordsize="10,20" path="m5478,-2340l5487,-2340,5487,-2359,5478,-2359,5478,-2340xe" filled="true" fillcolor="#000000" stroked="false">
                <v:path arrowok="t"/>
                <v:fill type="solid"/>
              </v:shape>
            </v:group>
            <v:group style="position:absolute;left:5478;top:-2340;width:10;height:20" coordorigin="5478,-2340" coordsize="10,20">
              <v:shape style="position:absolute;left:5478;top:-2340;width:10;height:20" coordorigin="5478,-2340" coordsize="10,20" path="m5478,-2321l5487,-2321,5487,-2340,5478,-2340,5478,-2321xe" filled="true" fillcolor="#000000" stroked="false">
                <v:path arrowok="t"/>
                <v:fill type="solid"/>
              </v:shape>
            </v:group>
            <v:group style="position:absolute;left:5478;top:-2321;width:10;height:20" coordorigin="5478,-2321" coordsize="10,20">
              <v:shape style="position:absolute;left:5478;top:-2321;width:10;height:20" coordorigin="5478,-2321" coordsize="10,20" path="m5478,-2302l5487,-2302,5487,-2321,5478,-2321,5478,-2302xe" filled="true" fillcolor="#000000" stroked="false">
                <v:path arrowok="t"/>
                <v:fill type="solid"/>
              </v:shape>
            </v:group>
            <v:group style="position:absolute;left:5478;top:-2302;width:10;height:20" coordorigin="5478,-2302" coordsize="10,20">
              <v:shape style="position:absolute;left:5478;top:-2302;width:10;height:20" coordorigin="5478,-2302" coordsize="10,20" path="m5478,-2282l5487,-2282,5487,-2302,5478,-2302,5478,-2282xe" filled="true" fillcolor="#000000" stroked="false">
                <v:path arrowok="t"/>
                <v:fill type="solid"/>
              </v:shape>
            </v:group>
            <v:group style="position:absolute;left:5478;top:-2275;width:10;height:2" coordorigin="5478,-2275" coordsize="10,2">
              <v:shape style="position:absolute;left:5478;top:-2275;width:10;height:2" coordorigin="5478,-2275" coordsize="10,0" path="m5478,-2275l5487,-2275e" filled="false" stroked="true" strokeweight=".72pt" strokecolor="#000000">
                <v:path arrowok="t"/>
              </v:shape>
              <v:shape style="position:absolute;left:1692;top:-2359;width:2100;height:101" type="#_x0000_t75" stroked="false">
                <v:imagedata r:id="rId431" o:title=""/>
              </v:shape>
              <v:shape style="position:absolute;left:3768;top:-2268;width:6827;height:10" type="#_x0000_t75" stroked="false">
                <v:imagedata r:id="rId426" o:title=""/>
              </v:shape>
            </v:group>
            <v:group style="position:absolute;left:5478;top:-2258;width:10;height:20" coordorigin="5478,-2258" coordsize="10,20">
              <v:shape style="position:absolute;left:5478;top:-2258;width:10;height:20" coordorigin="5478,-2258" coordsize="10,20" path="m5478,-2239l5487,-2239,5487,-2258,5478,-2258,5478,-2239xe" filled="true" fillcolor="#000000" stroked="false">
                <v:path arrowok="t"/>
                <v:fill type="solid"/>
              </v:shape>
            </v:group>
            <v:group style="position:absolute;left:5478;top:-2239;width:10;height:20" coordorigin="5478,-2239" coordsize="10,20">
              <v:shape style="position:absolute;left:5478;top:-2239;width:10;height:20" coordorigin="5478,-2239" coordsize="10,20" path="m5478,-2220l5487,-2220,5487,-2239,5478,-2239,5478,-2220xe" filled="true" fillcolor="#000000" stroked="false">
                <v:path arrowok="t"/>
                <v:fill type="solid"/>
              </v:shape>
            </v:group>
            <v:group style="position:absolute;left:5478;top:-2220;width:10;height:20" coordorigin="5478,-2220" coordsize="10,20">
              <v:shape style="position:absolute;left:5478;top:-2220;width:10;height:20" coordorigin="5478,-2220" coordsize="10,20" path="m5478,-2201l5487,-2201,5487,-2220,5478,-2220,5478,-2201xe" filled="true" fillcolor="#000000" stroked="false">
                <v:path arrowok="t"/>
                <v:fill type="solid"/>
              </v:shape>
            </v:group>
            <v:group style="position:absolute;left:5478;top:-2201;width:10;height:20" coordorigin="5478,-2201" coordsize="10,20">
              <v:shape style="position:absolute;left:5478;top:-2201;width:10;height:20" coordorigin="5478,-2201" coordsize="10,20" path="m5478,-2182l5487,-2182,5487,-2201,5478,-2201,5478,-2182xe" filled="true" fillcolor="#000000" stroked="false">
                <v:path arrowok="t"/>
                <v:fill type="solid"/>
              </v:shape>
            </v:group>
            <v:group style="position:absolute;left:5478;top:-2182;width:10;height:20" coordorigin="5478,-2182" coordsize="10,20">
              <v:shape style="position:absolute;left:5478;top:-2182;width:10;height:20" coordorigin="5478,-2182" coordsize="10,20" path="m5478,-2162l5487,-2162,5487,-2182,5478,-2182,5478,-2162xe" filled="true" fillcolor="#000000" stroked="false">
                <v:path arrowok="t"/>
                <v:fill type="solid"/>
              </v:shape>
            </v:group>
            <v:group style="position:absolute;left:5478;top:-2162;width:10;height:20" coordorigin="5478,-2162" coordsize="10,20">
              <v:shape style="position:absolute;left:5478;top:-2162;width:10;height:20" coordorigin="5478,-2162" coordsize="10,20" path="m5478,-2143l5487,-2143,5487,-2162,5478,-2162,5478,-2143xe" filled="true" fillcolor="#000000" stroked="false">
                <v:path arrowok="t"/>
                <v:fill type="solid"/>
              </v:shape>
            </v:group>
            <v:group style="position:absolute;left:5478;top:-2143;width:10;height:20" coordorigin="5478,-2143" coordsize="10,20">
              <v:shape style="position:absolute;left:5478;top:-2143;width:10;height:20" coordorigin="5478,-2143" coordsize="10,20" path="m5478,-2124l5487,-2124,5487,-2143,5478,-2143,5478,-2124xe" filled="true" fillcolor="#000000" stroked="false">
                <v:path arrowok="t"/>
                <v:fill type="solid"/>
              </v:shape>
            </v:group>
            <v:group style="position:absolute;left:5478;top:-2124;width:10;height:20" coordorigin="5478,-2124" coordsize="10,20">
              <v:shape style="position:absolute;left:5478;top:-2124;width:10;height:20" coordorigin="5478,-2124" coordsize="10,20" path="m5478,-2105l5487,-2105,5487,-2124,5478,-2124,5478,-2105xe" filled="true" fillcolor="#000000" stroked="false">
                <v:path arrowok="t"/>
                <v:fill type="solid"/>
              </v:shape>
            </v:group>
            <v:group style="position:absolute;left:5478;top:-2105;width:10;height:20" coordorigin="5478,-2105" coordsize="10,20">
              <v:shape style="position:absolute;left:5478;top:-2105;width:10;height:20" coordorigin="5478,-2105" coordsize="10,20" path="m5478,-2086l5487,-2086,5487,-2105,5478,-2105,5478,-2086xe" filled="true" fillcolor="#000000" stroked="false">
                <v:path arrowok="t"/>
                <v:fill type="solid"/>
              </v:shape>
            </v:group>
            <v:group style="position:absolute;left:5478;top:-2086;width:10;height:20" coordorigin="5478,-2086" coordsize="10,20">
              <v:shape style="position:absolute;left:5478;top:-2086;width:10;height:20" coordorigin="5478,-2086" coordsize="10,20" path="m5478,-2066l5487,-2066,5487,-2086,5478,-2086,5478,-2066xe" filled="true" fillcolor="#000000" stroked="false">
                <v:path arrowok="t"/>
                <v:fill type="solid"/>
              </v:shape>
            </v:group>
            <v:group style="position:absolute;left:5478;top:-2066;width:10;height:20" coordorigin="5478,-2066" coordsize="10,20">
              <v:shape style="position:absolute;left:5478;top:-2066;width:10;height:20" coordorigin="5478,-2066" coordsize="10,20" path="m5478,-2047l5487,-2047,5487,-2066,5478,-2066,5478,-2047xe" filled="true" fillcolor="#000000" stroked="false">
                <v:path arrowok="t"/>
                <v:fill type="solid"/>
              </v:shape>
            </v:group>
            <v:group style="position:absolute;left:5478;top:-2047;width:10;height:20" coordorigin="5478,-2047" coordsize="10,20">
              <v:shape style="position:absolute;left:5478;top:-2047;width:10;height:20" coordorigin="5478,-2047" coordsize="10,20" path="m5478,-2028l5487,-2028,5487,-2047,5478,-2047,5478,-2028xe" filled="true" fillcolor="#000000" stroked="false">
                <v:path arrowok="t"/>
                <v:fill type="solid"/>
              </v:shape>
            </v:group>
            <v:group style="position:absolute;left:5478;top:-2028;width:10;height:20" coordorigin="5478,-2028" coordsize="10,20">
              <v:shape style="position:absolute;left:5478;top:-2028;width:10;height:20" coordorigin="5478,-2028" coordsize="10,20" path="m5478,-2009l5487,-2009,5487,-2028,5478,-2028,5478,-2009xe" filled="true" fillcolor="#000000" stroked="false">
                <v:path arrowok="t"/>
                <v:fill type="solid"/>
              </v:shape>
            </v:group>
            <v:group style="position:absolute;left:5478;top:-2009;width:10;height:20" coordorigin="5478,-2009" coordsize="10,20">
              <v:shape style="position:absolute;left:5478;top:-2009;width:10;height:20" coordorigin="5478,-2009" coordsize="10,20" path="m5478,-1990l5487,-1990,5487,-2009,5478,-2009,5478,-1990xe" filled="true" fillcolor="#000000" stroked="false">
                <v:path arrowok="t"/>
                <v:fill type="solid"/>
              </v:shape>
            </v:group>
            <v:group style="position:absolute;left:5478;top:-1990;width:10;height:20" coordorigin="5478,-1990" coordsize="10,20">
              <v:shape style="position:absolute;left:5478;top:-1990;width:10;height:20" coordorigin="5478,-1990" coordsize="10,20" path="m5478,-1970l5487,-1970,5487,-1990,5478,-1990,5478,-1970xe" filled="true" fillcolor="#000000" stroked="false">
                <v:path arrowok="t"/>
                <v:fill type="solid"/>
              </v:shape>
            </v:group>
            <v:group style="position:absolute;left:5478;top:-1970;width:10;height:20" coordorigin="5478,-1970" coordsize="10,20">
              <v:shape style="position:absolute;left:5478;top:-1970;width:10;height:20" coordorigin="5478,-1970" coordsize="10,20" path="m5478,-1951l5487,-1951,5487,-1970,5478,-1970,5478,-1951xe" filled="true" fillcolor="#000000" stroked="false">
                <v:path arrowok="t"/>
                <v:fill type="solid"/>
              </v:shape>
            </v:group>
            <v:group style="position:absolute;left:5478;top:-1951;width:10;height:20" coordorigin="5478,-1951" coordsize="10,20">
              <v:shape style="position:absolute;left:5478;top:-1951;width:10;height:20" coordorigin="5478,-1951" coordsize="10,20" path="m5478,-1932l5487,-1932,5487,-1951,5478,-1951,5478,-1932xe" filled="true" fillcolor="#000000" stroked="false">
                <v:path arrowok="t"/>
                <v:fill type="solid"/>
              </v:shape>
            </v:group>
            <v:group style="position:absolute;left:5478;top:-1932;width:10;height:20" coordorigin="5478,-1932" coordsize="10,20">
              <v:shape style="position:absolute;left:5478;top:-1932;width:10;height:20" coordorigin="5478,-1932" coordsize="10,20" path="m5478,-1913l5487,-1913,5487,-1932,5478,-1932,5478,-1913xe" filled="true" fillcolor="#000000" stroked="false">
                <v:path arrowok="t"/>
                <v:fill type="solid"/>
              </v:shape>
            </v:group>
            <v:group style="position:absolute;left:5478;top:-1913;width:10;height:20" coordorigin="5478,-1913" coordsize="10,20">
              <v:shape style="position:absolute;left:5478;top:-1913;width:10;height:20" coordorigin="5478,-1913" coordsize="10,20" path="m5478,-1894l5487,-1894,5487,-1913,5478,-1913,5478,-1894xe" filled="true" fillcolor="#000000" stroked="false">
                <v:path arrowok="t"/>
                <v:fill type="solid"/>
              </v:shape>
            </v:group>
            <v:group style="position:absolute;left:5478;top:-1894;width:10;height:20" coordorigin="5478,-1894" coordsize="10,20">
              <v:shape style="position:absolute;left:5478;top:-1894;width:10;height:20" coordorigin="5478,-1894" coordsize="10,20" path="m5478,-1874l5487,-1874,5487,-1894,5478,-1894,5478,-1874xe" filled="true" fillcolor="#000000" stroked="false">
                <v:path arrowok="t"/>
                <v:fill type="solid"/>
              </v:shape>
            </v:group>
            <v:group style="position:absolute;left:5478;top:-1874;width:10;height:20" coordorigin="5478,-1874" coordsize="10,20">
              <v:shape style="position:absolute;left:5478;top:-1874;width:10;height:20" coordorigin="5478,-1874" coordsize="10,20" path="m5478,-1855l5487,-1855,5487,-1874,5478,-1874,5478,-1855xe" filled="true" fillcolor="#000000" stroked="false">
                <v:path arrowok="t"/>
                <v:fill type="solid"/>
              </v:shape>
            </v:group>
            <v:group style="position:absolute;left:5478;top:-1855;width:10;height:20" coordorigin="5478,-1855" coordsize="10,20">
              <v:shape style="position:absolute;left:5478;top:-1855;width:10;height:20" coordorigin="5478,-1855" coordsize="10,20" path="m5478,-1836l5487,-1836,5487,-1855,5478,-1855,5478,-1836xe" filled="true" fillcolor="#000000" stroked="false">
                <v:path arrowok="t"/>
                <v:fill type="solid"/>
              </v:shape>
            </v:group>
            <v:group style="position:absolute;left:5478;top:-1836;width:10;height:20" coordorigin="5478,-1836" coordsize="10,20">
              <v:shape style="position:absolute;left:5478;top:-1836;width:10;height:20" coordorigin="5478,-1836" coordsize="10,20" path="m5478,-1817l5487,-1817,5487,-1836,5478,-1836,5478,-1817xe" filled="true" fillcolor="#000000" stroked="false">
                <v:path arrowok="t"/>
                <v:fill type="solid"/>
              </v:shape>
            </v:group>
            <v:group style="position:absolute;left:5478;top:-1817;width:10;height:20" coordorigin="5478,-1817" coordsize="10,20">
              <v:shape style="position:absolute;left:5478;top:-1817;width:10;height:20" coordorigin="5478,-1817" coordsize="10,20" path="m5478,-1798l5487,-1798,5487,-1817,5478,-1817,5478,-1798xe" filled="true" fillcolor="#000000" stroked="false">
                <v:path arrowok="t"/>
                <v:fill type="solid"/>
              </v:shape>
            </v:group>
            <v:group style="position:absolute;left:5478;top:-1798;width:10;height:20" coordorigin="5478,-1798" coordsize="10,20">
              <v:shape style="position:absolute;left:5478;top:-1798;width:10;height:20" coordorigin="5478,-1798" coordsize="10,20" path="m5478,-1778l5487,-1778,5487,-1798,5478,-1798,5478,-1778xe" filled="true" fillcolor="#000000" stroked="false">
                <v:path arrowok="t"/>
                <v:fill type="solid"/>
              </v:shape>
            </v:group>
            <v:group style="position:absolute;left:5478;top:-1778;width:10;height:20" coordorigin="5478,-1778" coordsize="10,20">
              <v:shape style="position:absolute;left:5478;top:-1778;width:10;height:20" coordorigin="5478,-1778" coordsize="10,20" path="m5478,-1759l5487,-1759,5487,-1778,5478,-1778,5478,-1759xe" filled="true" fillcolor="#000000" stroked="false">
                <v:path arrowok="t"/>
                <v:fill type="solid"/>
              </v:shape>
            </v:group>
            <v:group style="position:absolute;left:5478;top:-1759;width:10;height:20" coordorigin="5478,-1759" coordsize="10,20">
              <v:shape style="position:absolute;left:5478;top:-1759;width:10;height:20" coordorigin="5478,-1759" coordsize="10,20" path="m5478,-1740l5487,-1740,5487,-1759,5478,-1759,5478,-1740xe" filled="true" fillcolor="#000000" stroked="false">
                <v:path arrowok="t"/>
                <v:fill type="solid"/>
              </v:shape>
            </v:group>
            <v:group style="position:absolute;left:5478;top:-1740;width:10;height:20" coordorigin="5478,-1740" coordsize="10,20">
              <v:shape style="position:absolute;left:5478;top:-1740;width:10;height:20" coordorigin="5478,-1740" coordsize="10,20" path="m5478,-1721l5487,-1721,5487,-1740,5478,-1740,5478,-1721xe" filled="true" fillcolor="#000000" stroked="false">
                <v:path arrowok="t"/>
                <v:fill type="solid"/>
              </v:shape>
            </v:group>
            <v:group style="position:absolute;left:5478;top:-1721;width:10;height:20" coordorigin="5478,-1721" coordsize="10,20">
              <v:shape style="position:absolute;left:5478;top:-1721;width:10;height:20" coordorigin="5478,-1721" coordsize="10,20" path="m5478,-1702l5487,-1702,5487,-1721,5478,-1721,5478,-1702xe" filled="true" fillcolor="#000000" stroked="false">
                <v:path arrowok="t"/>
                <v:fill type="solid"/>
              </v:shape>
            </v:group>
            <v:group style="position:absolute;left:5478;top:-1694;width:10;height:2" coordorigin="5478,-1694" coordsize="10,2">
              <v:shape style="position:absolute;left:5478;top:-1694;width:10;height:2" coordorigin="5478,-1694" coordsize="10,0" path="m5478,-1694l5487,-1694e" filled="false" stroked="true" strokeweight=".72pt" strokecolor="#000000">
                <v:path arrowok="t"/>
              </v:shape>
              <v:shape style="position:absolute;left:1692;top:-1778;width:2100;height:101" type="#_x0000_t75" stroked="false">
                <v:imagedata r:id="rId424" o:title=""/>
              </v:shape>
              <v:shape style="position:absolute;left:3768;top:-1687;width:6827;height:10" type="#_x0000_t75" stroked="false">
                <v:imagedata r:id="rId425" o:title=""/>
              </v:shape>
            </v:group>
            <v:group style="position:absolute;left:5478;top:-1678;width:10;height:20" coordorigin="5478,-1678" coordsize="10,20">
              <v:shape style="position:absolute;left:5478;top:-1678;width:10;height:20" coordorigin="5478,-1678" coordsize="10,20" path="m5478,-1658l5487,-1658,5487,-1678,5478,-1678,5478,-1658xe" filled="true" fillcolor="#000000" stroked="false">
                <v:path arrowok="t"/>
                <v:fill type="solid"/>
              </v:shape>
            </v:group>
            <v:group style="position:absolute;left:5478;top:-1658;width:10;height:20" coordorigin="5478,-1658" coordsize="10,20">
              <v:shape style="position:absolute;left:5478;top:-1658;width:10;height:20" coordorigin="5478,-1658" coordsize="10,20" path="m5478,-1639l5487,-1639,5487,-1658,5478,-1658,5478,-1639xe" filled="true" fillcolor="#000000" stroked="false">
                <v:path arrowok="t"/>
                <v:fill type="solid"/>
              </v:shape>
            </v:group>
            <v:group style="position:absolute;left:5478;top:-1639;width:10;height:20" coordorigin="5478,-1639" coordsize="10,20">
              <v:shape style="position:absolute;left:5478;top:-1639;width:10;height:20" coordorigin="5478,-1639" coordsize="10,20" path="m5478,-1620l5487,-1620,5487,-1639,5478,-1639,5478,-1620xe" filled="true" fillcolor="#000000" stroked="false">
                <v:path arrowok="t"/>
                <v:fill type="solid"/>
              </v:shape>
            </v:group>
            <v:group style="position:absolute;left:5478;top:-1620;width:10;height:20" coordorigin="5478,-1620" coordsize="10,20">
              <v:shape style="position:absolute;left:5478;top:-1620;width:10;height:20" coordorigin="5478,-1620" coordsize="10,20" path="m5478,-1601l5487,-1601,5487,-1620,5478,-1620,5478,-1601xe" filled="true" fillcolor="#000000" stroked="false">
                <v:path arrowok="t"/>
                <v:fill type="solid"/>
              </v:shape>
            </v:group>
            <v:group style="position:absolute;left:5478;top:-1601;width:10;height:20" coordorigin="5478,-1601" coordsize="10,20">
              <v:shape style="position:absolute;left:5478;top:-1601;width:10;height:20" coordorigin="5478,-1601" coordsize="10,20" path="m5478,-1582l5487,-1582,5487,-1601,5478,-1601,5478,-1582xe" filled="true" fillcolor="#000000" stroked="false">
                <v:path arrowok="t"/>
                <v:fill type="solid"/>
              </v:shape>
            </v:group>
            <v:group style="position:absolute;left:5478;top:-1582;width:10;height:20" coordorigin="5478,-1582" coordsize="10,20">
              <v:shape style="position:absolute;left:5478;top:-1582;width:10;height:20" coordorigin="5478,-1582" coordsize="10,20" path="m5478,-1562l5487,-1562,5487,-1582,5478,-1582,5478,-1562xe" filled="true" fillcolor="#000000" stroked="false">
                <v:path arrowok="t"/>
                <v:fill type="solid"/>
              </v:shape>
            </v:group>
            <v:group style="position:absolute;left:5478;top:-1562;width:10;height:20" coordorigin="5478,-1562" coordsize="10,20">
              <v:shape style="position:absolute;left:5478;top:-1562;width:10;height:20" coordorigin="5478,-1562" coordsize="10,20" path="m5478,-1543l5487,-1543,5487,-1562,5478,-1562,5478,-1543xe" filled="true" fillcolor="#000000" stroked="false">
                <v:path arrowok="t"/>
                <v:fill type="solid"/>
              </v:shape>
            </v:group>
            <v:group style="position:absolute;left:5478;top:-1543;width:10;height:20" coordorigin="5478,-1543" coordsize="10,20">
              <v:shape style="position:absolute;left:5478;top:-1543;width:10;height:20" coordorigin="5478,-1543" coordsize="10,20" path="m5478,-1524l5487,-1524,5487,-1543,5478,-1543,5478,-1524xe" filled="true" fillcolor="#000000" stroked="false">
                <v:path arrowok="t"/>
                <v:fill type="solid"/>
              </v:shape>
            </v:group>
            <v:group style="position:absolute;left:5478;top:-1524;width:10;height:20" coordorigin="5478,-1524" coordsize="10,20">
              <v:shape style="position:absolute;left:5478;top:-1524;width:10;height:20" coordorigin="5478,-1524" coordsize="10,20" path="m5478,-1504l5487,-1504,5487,-1524,5478,-1524,5478,-1504xe" filled="true" fillcolor="#000000" stroked="false">
                <v:path arrowok="t"/>
                <v:fill type="solid"/>
              </v:shape>
            </v:group>
            <v:group style="position:absolute;left:5478;top:-1504;width:10;height:20" coordorigin="5478,-1504" coordsize="10,20">
              <v:shape style="position:absolute;left:5478;top:-1504;width:10;height:20" coordorigin="5478,-1504" coordsize="10,20" path="m5478,-1485l5487,-1485,5487,-1504,5478,-1504,5478,-1485xe" filled="true" fillcolor="#000000" stroked="false">
                <v:path arrowok="t"/>
                <v:fill type="solid"/>
              </v:shape>
            </v:group>
            <v:group style="position:absolute;left:5478;top:-1485;width:10;height:20" coordorigin="5478,-1485" coordsize="10,20">
              <v:shape style="position:absolute;left:5478;top:-1485;width:10;height:20" coordorigin="5478,-1485" coordsize="10,20" path="m5478,-1466l5487,-1466,5487,-1485,5478,-1485,5478,-1466xe" filled="true" fillcolor="#000000" stroked="false">
                <v:path arrowok="t"/>
                <v:fill type="solid"/>
              </v:shape>
            </v:group>
            <v:group style="position:absolute;left:5478;top:-1466;width:10;height:20" coordorigin="5478,-1466" coordsize="10,20">
              <v:shape style="position:absolute;left:5478;top:-1466;width:10;height:20" coordorigin="5478,-1466" coordsize="10,20" path="m5478,-1447l5487,-1447,5487,-1466,5478,-1466,5478,-1447xe" filled="true" fillcolor="#000000" stroked="false">
                <v:path arrowok="t"/>
                <v:fill type="solid"/>
              </v:shape>
            </v:group>
            <v:group style="position:absolute;left:5478;top:-1447;width:10;height:20" coordorigin="5478,-1447" coordsize="10,20">
              <v:shape style="position:absolute;left:5478;top:-1447;width:10;height:20" coordorigin="5478,-1447" coordsize="10,20" path="m5478,-1428l5487,-1428,5487,-1447,5478,-1447,5478,-1428xe" filled="true" fillcolor="#000000" stroked="false">
                <v:path arrowok="t"/>
                <v:fill type="solid"/>
              </v:shape>
            </v:group>
            <v:group style="position:absolute;left:5478;top:-1428;width:10;height:20" coordorigin="5478,-1428" coordsize="10,20">
              <v:shape style="position:absolute;left:5478;top:-1428;width:10;height:20" coordorigin="5478,-1428" coordsize="10,20" path="m5478,-1408l5487,-1408,5487,-1428,5478,-1428,5478,-1408xe" filled="true" fillcolor="#000000" stroked="false">
                <v:path arrowok="t"/>
                <v:fill type="solid"/>
              </v:shape>
            </v:group>
            <v:group style="position:absolute;left:5478;top:-1408;width:10;height:20" coordorigin="5478,-1408" coordsize="10,20">
              <v:shape style="position:absolute;left:5478;top:-1408;width:10;height:20" coordorigin="5478,-1408" coordsize="10,20" path="m5478,-1389l5487,-1389,5487,-1408,5478,-1408,5478,-1389xe" filled="true" fillcolor="#000000" stroked="false">
                <v:path arrowok="t"/>
                <v:fill type="solid"/>
              </v:shape>
            </v:group>
            <v:group style="position:absolute;left:5478;top:-1389;width:10;height:20" coordorigin="5478,-1389" coordsize="10,20">
              <v:shape style="position:absolute;left:5478;top:-1389;width:10;height:20" coordorigin="5478,-1389" coordsize="10,20" path="m5478,-1370l5487,-1370,5487,-1389,5478,-1389,5478,-1370xe" filled="true" fillcolor="#000000" stroked="false">
                <v:path arrowok="t"/>
                <v:fill type="solid"/>
              </v:shape>
            </v:group>
            <v:group style="position:absolute;left:5478;top:-1370;width:10;height:20" coordorigin="5478,-1370" coordsize="10,20">
              <v:shape style="position:absolute;left:5478;top:-1370;width:10;height:20" coordorigin="5478,-1370" coordsize="10,20" path="m5478,-1351l5487,-1351,5487,-1370,5478,-1370,5478,-1351xe" filled="true" fillcolor="#000000" stroked="false">
                <v:path arrowok="t"/>
                <v:fill type="solid"/>
              </v:shape>
            </v:group>
            <v:group style="position:absolute;left:5478;top:-1351;width:10;height:20" coordorigin="5478,-1351" coordsize="10,20">
              <v:shape style="position:absolute;left:5478;top:-1351;width:10;height:20" coordorigin="5478,-1351" coordsize="10,20" path="m5478,-1332l5487,-1332,5487,-1351,5478,-1351,5478,-1332xe" filled="true" fillcolor="#000000" stroked="false">
                <v:path arrowok="t"/>
                <v:fill type="solid"/>
              </v:shape>
            </v:group>
            <v:group style="position:absolute;left:5478;top:-1332;width:10;height:20" coordorigin="5478,-1332" coordsize="10,20">
              <v:shape style="position:absolute;left:5478;top:-1332;width:10;height:20" coordorigin="5478,-1332" coordsize="10,20" path="m5478,-1312l5487,-1312,5487,-1332,5478,-1332,5478,-1312xe" filled="true" fillcolor="#000000" stroked="false">
                <v:path arrowok="t"/>
                <v:fill type="solid"/>
              </v:shape>
            </v:group>
            <v:group style="position:absolute;left:5478;top:-1312;width:10;height:20" coordorigin="5478,-1312" coordsize="10,20">
              <v:shape style="position:absolute;left:5478;top:-1312;width:10;height:20" coordorigin="5478,-1312" coordsize="10,20" path="m5478,-1293l5487,-1293,5487,-1312,5478,-1312,5478,-1293xe" filled="true" fillcolor="#000000" stroked="false">
                <v:path arrowok="t"/>
                <v:fill type="solid"/>
              </v:shape>
            </v:group>
            <v:group style="position:absolute;left:5478;top:-1293;width:10;height:20" coordorigin="5478,-1293" coordsize="10,20">
              <v:shape style="position:absolute;left:5478;top:-1293;width:10;height:20" coordorigin="5478,-1293" coordsize="10,20" path="m5478,-1274l5487,-1274,5487,-1293,5478,-1293,5478,-1274xe" filled="true" fillcolor="#000000" stroked="false">
                <v:path arrowok="t"/>
                <v:fill type="solid"/>
              </v:shape>
            </v:group>
            <v:group style="position:absolute;left:5478;top:-1274;width:10;height:20" coordorigin="5478,-1274" coordsize="10,20">
              <v:shape style="position:absolute;left:5478;top:-1274;width:10;height:20" coordorigin="5478,-1274" coordsize="10,20" path="m5478,-1255l5487,-1255,5487,-1274,5478,-1274,5478,-1255xe" filled="true" fillcolor="#000000" stroked="false">
                <v:path arrowok="t"/>
                <v:fill type="solid"/>
              </v:shape>
            </v:group>
            <v:group style="position:absolute;left:5478;top:-1255;width:10;height:20" coordorigin="5478,-1255" coordsize="10,20">
              <v:shape style="position:absolute;left:5478;top:-1255;width:10;height:20" coordorigin="5478,-1255" coordsize="10,20" path="m5478,-1236l5487,-1236,5487,-1255,5478,-1255,5478,-1236xe" filled="true" fillcolor="#000000" stroked="false">
                <v:path arrowok="t"/>
                <v:fill type="solid"/>
              </v:shape>
            </v:group>
            <v:group style="position:absolute;left:5478;top:-1236;width:10;height:20" coordorigin="5478,-1236" coordsize="10,20">
              <v:shape style="position:absolute;left:5478;top:-1236;width:10;height:20" coordorigin="5478,-1236" coordsize="10,20" path="m5478,-1216l5487,-1216,5487,-1236,5478,-1236,5478,-1216xe" filled="true" fillcolor="#000000" stroked="false">
                <v:path arrowok="t"/>
                <v:fill type="solid"/>
              </v:shape>
            </v:group>
            <v:group style="position:absolute;left:5478;top:-1216;width:10;height:20" coordorigin="5478,-1216" coordsize="10,20">
              <v:shape style="position:absolute;left:5478;top:-1216;width:10;height:20" coordorigin="5478,-1216" coordsize="10,20" path="m5478,-1197l5487,-1197,5487,-1216,5478,-1216,5478,-1197xe" filled="true" fillcolor="#000000" stroked="false">
                <v:path arrowok="t"/>
                <v:fill type="solid"/>
              </v:shape>
            </v:group>
            <v:group style="position:absolute;left:5478;top:-1197;width:10;height:20" coordorigin="5478,-1197" coordsize="10,20">
              <v:shape style="position:absolute;left:5478;top:-1197;width:10;height:20" coordorigin="5478,-1197" coordsize="10,20" path="m5478,-1178l5487,-1178,5487,-1197,5478,-1197,5478,-1178xe" filled="true" fillcolor="#000000" stroked="false">
                <v:path arrowok="t"/>
                <v:fill type="solid"/>
              </v:shape>
            </v:group>
            <v:group style="position:absolute;left:5478;top:-1178;width:10;height:20" coordorigin="5478,-1178" coordsize="10,20">
              <v:shape style="position:absolute;left:5478;top:-1178;width:10;height:20" coordorigin="5478,-1178" coordsize="10,20" path="m5478,-1159l5487,-1159,5487,-1178,5478,-1178,5478,-1159xe" filled="true" fillcolor="#000000" stroked="false">
                <v:path arrowok="t"/>
                <v:fill type="solid"/>
              </v:shape>
            </v:group>
            <v:group style="position:absolute;left:5478;top:-1159;width:10;height:20" coordorigin="5478,-1159" coordsize="10,20">
              <v:shape style="position:absolute;left:5478;top:-1159;width:10;height:20" coordorigin="5478,-1159" coordsize="10,20" path="m5478,-1140l5487,-1140,5487,-1159,5478,-1159,5478,-1140xe" filled="true" fillcolor="#000000" stroked="false">
                <v:path arrowok="t"/>
                <v:fill type="solid"/>
              </v:shape>
            </v:group>
            <v:group style="position:absolute;left:5478;top:-1140;width:10;height:20" coordorigin="5478,-1140" coordsize="10,20">
              <v:shape style="position:absolute;left:5478;top:-1140;width:10;height:20" coordorigin="5478,-1140" coordsize="10,20" path="m5478,-1120l5487,-1120,5487,-1140,5478,-1140,5478,-1120xe" filled="true" fillcolor="#000000" stroked="false">
                <v:path arrowok="t"/>
                <v:fill type="solid"/>
              </v:shape>
            </v:group>
            <v:group style="position:absolute;left:5478;top:-1113;width:10;height:2" coordorigin="5478,-1113" coordsize="10,2">
              <v:shape style="position:absolute;left:5478;top:-1113;width:10;height:2" coordorigin="5478,-1113" coordsize="10,0" path="m5478,-1113l5487,-1113e" filled="false" stroked="true" strokeweight=".72pt" strokecolor="#000000">
                <v:path arrowok="t"/>
              </v:shape>
              <v:shape style="position:absolute;left:1692;top:-1197;width:2100;height:101" type="#_x0000_t75" stroked="false">
                <v:imagedata r:id="rId431" o:title=""/>
              </v:shape>
              <v:shape style="position:absolute;left:3768;top:-1106;width:6827;height:10" type="#_x0000_t75" stroked="false">
                <v:imagedata r:id="rId426" o:title=""/>
              </v:shape>
            </v:group>
            <v:group style="position:absolute;left:5478;top:-1096;width:10;height:20" coordorigin="5478,-1096" coordsize="10,20">
              <v:shape style="position:absolute;left:5478;top:-1096;width:10;height:20" coordorigin="5478,-1096" coordsize="10,20" path="m5478,-1077l5487,-1077,5487,-1096,5478,-1096,5478,-1077xe" filled="true" fillcolor="#000000" stroked="false">
                <v:path arrowok="t"/>
                <v:fill type="solid"/>
              </v:shape>
            </v:group>
            <v:group style="position:absolute;left:5478;top:-1077;width:10;height:20" coordorigin="5478,-1077" coordsize="10,20">
              <v:shape style="position:absolute;left:5478;top:-1077;width:10;height:20" coordorigin="5478,-1077" coordsize="10,20" path="m5478,-1058l5487,-1058,5487,-1077,5478,-1077,5478,-1058xe" filled="true" fillcolor="#000000" stroked="false">
                <v:path arrowok="t"/>
                <v:fill type="solid"/>
              </v:shape>
            </v:group>
            <v:group style="position:absolute;left:5478;top:-1058;width:10;height:20" coordorigin="5478,-1058" coordsize="10,20">
              <v:shape style="position:absolute;left:5478;top:-1058;width:10;height:20" coordorigin="5478,-1058" coordsize="10,20" path="m5478,-1039l5487,-1039,5487,-1058,5478,-1058,5478,-1039xe" filled="true" fillcolor="#000000" stroked="false">
                <v:path arrowok="t"/>
                <v:fill type="solid"/>
              </v:shape>
            </v:group>
            <v:group style="position:absolute;left:5478;top:-1039;width:10;height:20" coordorigin="5478,-1039" coordsize="10,20">
              <v:shape style="position:absolute;left:5478;top:-1039;width:10;height:20" coordorigin="5478,-1039" coordsize="10,20" path="m5478,-1020l5487,-1020,5487,-1039,5478,-1039,5478,-1020xe" filled="true" fillcolor="#000000" stroked="false">
                <v:path arrowok="t"/>
                <v:fill type="solid"/>
              </v:shape>
            </v:group>
            <v:group style="position:absolute;left:5478;top:-1020;width:10;height:20" coordorigin="5478,-1020" coordsize="10,20">
              <v:shape style="position:absolute;left:5478;top:-1020;width:10;height:20" coordorigin="5478,-1020" coordsize="10,20" path="m5478,-1000l5487,-1000,5487,-1020,5478,-1020,5478,-1000xe" filled="true" fillcolor="#000000" stroked="false">
                <v:path arrowok="t"/>
                <v:fill type="solid"/>
              </v:shape>
            </v:group>
            <v:group style="position:absolute;left:5478;top:-1000;width:10;height:20" coordorigin="5478,-1000" coordsize="10,20">
              <v:shape style="position:absolute;left:5478;top:-1000;width:10;height:20" coordorigin="5478,-1000" coordsize="10,20" path="m5478,-981l5487,-981,5487,-1000,5478,-1000,5478,-981xe" filled="true" fillcolor="#000000" stroked="false">
                <v:path arrowok="t"/>
                <v:fill type="solid"/>
              </v:shape>
            </v:group>
            <v:group style="position:absolute;left:5478;top:-981;width:10;height:20" coordorigin="5478,-981" coordsize="10,20">
              <v:shape style="position:absolute;left:5478;top:-981;width:10;height:20" coordorigin="5478,-981" coordsize="10,20" path="m5478,-962l5487,-962,5487,-981,5478,-981,5478,-962xe" filled="true" fillcolor="#000000" stroked="false">
                <v:path arrowok="t"/>
                <v:fill type="solid"/>
              </v:shape>
            </v:group>
            <v:group style="position:absolute;left:5478;top:-962;width:10;height:20" coordorigin="5478,-962" coordsize="10,20">
              <v:shape style="position:absolute;left:5478;top:-962;width:10;height:20" coordorigin="5478,-962" coordsize="10,20" path="m5478,-943l5487,-943,5487,-962,5478,-962,5478,-943xe" filled="true" fillcolor="#000000" stroked="false">
                <v:path arrowok="t"/>
                <v:fill type="solid"/>
              </v:shape>
            </v:group>
            <v:group style="position:absolute;left:5478;top:-943;width:10;height:20" coordorigin="5478,-943" coordsize="10,20">
              <v:shape style="position:absolute;left:5478;top:-943;width:10;height:20" coordorigin="5478,-943" coordsize="10,20" path="m5478,-924l5487,-924,5487,-943,5478,-943,5478,-924xe" filled="true" fillcolor="#000000" stroked="false">
                <v:path arrowok="t"/>
                <v:fill type="solid"/>
              </v:shape>
            </v:group>
            <v:group style="position:absolute;left:5478;top:-924;width:10;height:20" coordorigin="5478,-924" coordsize="10,20">
              <v:shape style="position:absolute;left:5478;top:-924;width:10;height:20" coordorigin="5478,-924" coordsize="10,20" path="m5478,-904l5487,-904,5487,-924,5478,-924,5478,-904xe" filled="true" fillcolor="#000000" stroked="false">
                <v:path arrowok="t"/>
                <v:fill type="solid"/>
              </v:shape>
            </v:group>
            <v:group style="position:absolute;left:5478;top:-904;width:10;height:20" coordorigin="5478,-904" coordsize="10,20">
              <v:shape style="position:absolute;left:5478;top:-904;width:10;height:20" coordorigin="5478,-904" coordsize="10,20" path="m5478,-885l5487,-885,5487,-904,5478,-904,5478,-885xe" filled="true" fillcolor="#000000" stroked="false">
                <v:path arrowok="t"/>
                <v:fill type="solid"/>
              </v:shape>
            </v:group>
            <v:group style="position:absolute;left:5478;top:-885;width:10;height:20" coordorigin="5478,-885" coordsize="10,20">
              <v:shape style="position:absolute;left:5478;top:-885;width:10;height:20" coordorigin="5478,-885" coordsize="10,20" path="m5478,-866l5487,-866,5487,-885,5478,-885,5478,-866xe" filled="true" fillcolor="#000000" stroked="false">
                <v:path arrowok="t"/>
                <v:fill type="solid"/>
              </v:shape>
            </v:group>
            <v:group style="position:absolute;left:5478;top:-866;width:10;height:20" coordorigin="5478,-866" coordsize="10,20">
              <v:shape style="position:absolute;left:5478;top:-866;width:10;height:20" coordorigin="5478,-866" coordsize="10,20" path="m5478,-847l5487,-847,5487,-866,5478,-866,5478,-847xe" filled="true" fillcolor="#000000" stroked="false">
                <v:path arrowok="t"/>
                <v:fill type="solid"/>
              </v:shape>
            </v:group>
            <v:group style="position:absolute;left:5478;top:-847;width:10;height:20" coordorigin="5478,-847" coordsize="10,20">
              <v:shape style="position:absolute;left:5478;top:-847;width:10;height:20" coordorigin="5478,-847" coordsize="10,20" path="m5478,-828l5487,-828,5487,-847,5478,-847,5478,-828xe" filled="true" fillcolor="#000000" stroked="false">
                <v:path arrowok="t"/>
                <v:fill type="solid"/>
              </v:shape>
            </v:group>
            <v:group style="position:absolute;left:5478;top:-828;width:10;height:20" coordorigin="5478,-828" coordsize="10,20">
              <v:shape style="position:absolute;left:5478;top:-828;width:10;height:20" coordorigin="5478,-828" coordsize="10,20" path="m5478,-808l5487,-808,5487,-828,5478,-828,5478,-808xe" filled="true" fillcolor="#000000" stroked="false">
                <v:path arrowok="t"/>
                <v:fill type="solid"/>
              </v:shape>
            </v:group>
            <v:group style="position:absolute;left:5478;top:-808;width:10;height:20" coordorigin="5478,-808" coordsize="10,20">
              <v:shape style="position:absolute;left:5478;top:-808;width:10;height:20" coordorigin="5478,-808" coordsize="10,20" path="m5478,-789l5487,-789,5487,-808,5478,-808,5478,-789xe" filled="true" fillcolor="#000000" stroked="false">
                <v:path arrowok="t"/>
                <v:fill type="solid"/>
              </v:shape>
            </v:group>
            <v:group style="position:absolute;left:5478;top:-789;width:10;height:20" coordorigin="5478,-789" coordsize="10,20">
              <v:shape style="position:absolute;left:5478;top:-789;width:10;height:20" coordorigin="5478,-789" coordsize="10,20" path="m5478,-770l5487,-770,5487,-789,5478,-789,5478,-770xe" filled="true" fillcolor="#000000" stroked="false">
                <v:path arrowok="t"/>
                <v:fill type="solid"/>
              </v:shape>
            </v:group>
            <v:group style="position:absolute;left:5478;top:-770;width:10;height:20" coordorigin="5478,-770" coordsize="10,20">
              <v:shape style="position:absolute;left:5478;top:-770;width:10;height:20" coordorigin="5478,-770" coordsize="10,20" path="m5478,-751l5487,-751,5487,-770,5478,-770,5478,-751xe" filled="true" fillcolor="#000000" stroked="false">
                <v:path arrowok="t"/>
                <v:fill type="solid"/>
              </v:shape>
            </v:group>
            <v:group style="position:absolute;left:5478;top:-751;width:10;height:20" coordorigin="5478,-751" coordsize="10,20">
              <v:shape style="position:absolute;left:5478;top:-751;width:10;height:20" coordorigin="5478,-751" coordsize="10,20" path="m5478,-732l5487,-732,5487,-751,5478,-751,5478,-732xe" filled="true" fillcolor="#000000" stroked="false">
                <v:path arrowok="t"/>
                <v:fill type="solid"/>
              </v:shape>
            </v:group>
            <v:group style="position:absolute;left:5478;top:-732;width:10;height:20" coordorigin="5478,-732" coordsize="10,20">
              <v:shape style="position:absolute;left:5478;top:-732;width:10;height:20" coordorigin="5478,-732" coordsize="10,20" path="m5478,-712l5487,-712,5487,-732,5478,-732,5478,-712xe" filled="true" fillcolor="#000000" stroked="false">
                <v:path arrowok="t"/>
                <v:fill type="solid"/>
              </v:shape>
            </v:group>
            <v:group style="position:absolute;left:5478;top:-712;width:10;height:20" coordorigin="5478,-712" coordsize="10,20">
              <v:shape style="position:absolute;left:5478;top:-712;width:10;height:20" coordorigin="5478,-712" coordsize="10,20" path="m5478,-693l5487,-693,5487,-712,5478,-712,5478,-693xe" filled="true" fillcolor="#000000" stroked="false">
                <v:path arrowok="t"/>
                <v:fill type="solid"/>
              </v:shape>
            </v:group>
            <v:group style="position:absolute;left:5478;top:-693;width:10;height:20" coordorigin="5478,-693" coordsize="10,20">
              <v:shape style="position:absolute;left:5478;top:-693;width:10;height:20" coordorigin="5478,-693" coordsize="10,20" path="m5478,-674l5487,-674,5487,-693,5478,-693,5478,-674xe" filled="true" fillcolor="#000000" stroked="false">
                <v:path arrowok="t"/>
                <v:fill type="solid"/>
              </v:shape>
            </v:group>
            <v:group style="position:absolute;left:5478;top:-674;width:10;height:20" coordorigin="5478,-674" coordsize="10,20">
              <v:shape style="position:absolute;left:5478;top:-674;width:10;height:20" coordorigin="5478,-674" coordsize="10,20" path="m5478,-655l5487,-655,5487,-674,5478,-674,5478,-655xe" filled="true" fillcolor="#000000" stroked="false">
                <v:path arrowok="t"/>
                <v:fill type="solid"/>
              </v:shape>
            </v:group>
            <v:group style="position:absolute;left:5478;top:-655;width:10;height:20" coordorigin="5478,-655" coordsize="10,20">
              <v:shape style="position:absolute;left:5478;top:-655;width:10;height:20" coordorigin="5478,-655" coordsize="10,20" path="m5478,-636l5487,-636,5487,-655,5478,-655,5478,-636xe" filled="true" fillcolor="#000000" stroked="false">
                <v:path arrowok="t"/>
                <v:fill type="solid"/>
              </v:shape>
            </v:group>
            <v:group style="position:absolute;left:5478;top:-636;width:10;height:20" coordorigin="5478,-636" coordsize="10,20">
              <v:shape style="position:absolute;left:5478;top:-636;width:10;height:20" coordorigin="5478,-636" coordsize="10,20" path="m5478,-616l5487,-616,5487,-636,5478,-636,5478,-616xe" filled="true" fillcolor="#000000" stroked="false">
                <v:path arrowok="t"/>
                <v:fill type="solid"/>
              </v:shape>
            </v:group>
            <v:group style="position:absolute;left:5478;top:-616;width:10;height:20" coordorigin="5478,-616" coordsize="10,20">
              <v:shape style="position:absolute;left:5478;top:-616;width:10;height:20" coordorigin="5478,-616" coordsize="10,20" path="m5478,-597l5487,-597,5487,-616,5478,-616,5478,-597xe" filled="true" fillcolor="#000000" stroked="false">
                <v:path arrowok="t"/>
                <v:fill type="solid"/>
              </v:shape>
            </v:group>
            <v:group style="position:absolute;left:5478;top:-597;width:10;height:20" coordorigin="5478,-597" coordsize="10,20">
              <v:shape style="position:absolute;left:5478;top:-597;width:10;height:20" coordorigin="5478,-597" coordsize="10,20" path="m5478,-578l5487,-578,5487,-597,5478,-597,5478,-578xe" filled="true" fillcolor="#000000" stroked="false">
                <v:path arrowok="t"/>
                <v:fill type="solid"/>
              </v:shape>
            </v:group>
            <v:group style="position:absolute;left:5478;top:-578;width:10;height:20" coordorigin="5478,-578" coordsize="10,20">
              <v:shape style="position:absolute;left:5478;top:-578;width:10;height:20" coordorigin="5478,-578" coordsize="10,20" path="m5478,-559l5487,-559,5487,-578,5478,-578,5478,-559xe" filled="true" fillcolor="#000000" stroked="false">
                <v:path arrowok="t"/>
                <v:fill type="solid"/>
              </v:shape>
            </v:group>
            <v:group style="position:absolute;left:5478;top:-559;width:10;height:20" coordorigin="5478,-559" coordsize="10,20">
              <v:shape style="position:absolute;left:5478;top:-559;width:10;height:20" coordorigin="5478,-559" coordsize="10,20" path="m5478,-540l5487,-540,5487,-559,5478,-559,5478,-540xe" filled="true" fillcolor="#000000" stroked="false">
                <v:path arrowok="t"/>
                <v:fill type="solid"/>
              </v:shape>
            </v:group>
            <w10:wrap type="none"/>
          </v:group>
        </w:pict>
      </w:r>
      <w:r>
        <w:rPr/>
        <w:pict>
          <v:shape style="position:absolute;margin-left:273.529999pt;margin-top:20.66366pt;width:.47998pt;height:.12pt;mso-position-horizontal-relative:page;mso-position-vertical-relative:paragraph;z-index:-685480" type="#_x0000_t75" stroked="false">
            <v:imagedata r:id="rId432" o:title=""/>
          </v:shape>
        </w:pict>
      </w:r>
      <w:r>
        <w:rPr/>
        <w:pict>
          <v:shape style="position:absolute;margin-left:376.98999pt;margin-top:20.66366pt;width:.47998pt;height:.12pt;mso-position-horizontal-relative:page;mso-position-vertical-relative:paragraph;z-index:-685456" type="#_x0000_t75" stroked="false">
            <v:imagedata r:id="rId432" o:title=""/>
          </v:shape>
        </w:pict>
      </w:r>
      <w:r>
        <w:rPr/>
        <w:pict>
          <v:group style="position:absolute;margin-left:84.624001pt;margin-top:38.063641pt;width:445.2pt;height:5.05pt;mso-position-horizontal-relative:page;mso-position-vertical-relative:paragraph;z-index:-685432" coordorigin="1692,761" coordsize="8904,101">
            <v:shape style="position:absolute;left:1692;top:761;width:3797;height:101" type="#_x0000_t75" stroked="false">
              <v:imagedata r:id="rId433" o:title=""/>
            </v:shape>
            <v:shape style="position:absolute;left:5466;top:852;width:5130;height:10" type="#_x0000_t75" stroked="false">
              <v:imagedata r:id="rId434" o:title=""/>
            </v:shape>
            <w10:wrap type="none"/>
          </v:group>
        </w:pict>
      </w:r>
      <w:r>
        <w:rPr/>
        <w:pict>
          <v:group style="position:absolute;margin-left:84.624001pt;margin-top:60.38364pt;width:445.2pt;height:5.3pt;mso-position-horizontal-relative:page;mso-position-vertical-relative:paragraph;z-index:-685408" coordorigin="1692,1208" coordsize="8904,106">
            <v:shape style="position:absolute;left:1692;top:1208;width:3797;height:106" type="#_x0000_t75" stroked="false">
              <v:imagedata r:id="rId435" o:title=""/>
            </v:shape>
            <v:shape style="position:absolute;left:5466;top:1304;width:5130;height:10" type="#_x0000_t75" stroked="false">
              <v:imagedata r:id="rId436" o:title=""/>
            </v:shape>
            <w10:wrap type="none"/>
          </v:group>
        </w:pict>
      </w:r>
      <w:r>
        <w:rPr/>
        <w:pict>
          <v:group style="position:absolute;margin-left:84.624001pt;margin-top:82.943642pt;width:445.2pt;height:5.2pt;mso-position-horizontal-relative:page;mso-position-vertical-relative:paragraph;z-index:-685384" coordorigin="1692,1659" coordsize="8904,104">
            <v:shape style="position:absolute;left:1692;top:1659;width:3797;height:103" type="#_x0000_t75" stroked="false">
              <v:imagedata r:id="rId437" o:title=""/>
            </v:shape>
            <v:shape style="position:absolute;left:5466;top:1752;width:5130;height:10" type="#_x0000_t75" stroked="false">
              <v:imagedata r:id="rId434" o:title=""/>
            </v:shape>
            <w10:wrap type="none"/>
          </v:group>
        </w:pic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tab/>
      </w:r>
      <w:r>
        <w:rPr>
          <w:rFonts w:ascii="宋体" w:hAnsi="宋体" w:cs="宋体" w:eastAsia="宋体" w:hint="default"/>
          <w:b/>
          <w:bCs/>
          <w:spacing w:val="-1"/>
          <w:sz w:val="21"/>
          <w:szCs w:val="21"/>
        </w:rPr>
        <w:t>公司前五名客户的营业收入情况</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4"/>
          <w:szCs w:val="4"/>
        </w:rPr>
      </w:pPr>
    </w:p>
    <w:tbl>
      <w:tblPr>
        <w:tblW w:w="0" w:type="auto"/>
        <w:jc w:val="left"/>
        <w:tblInd w:w="1678" w:type="dxa"/>
        <w:tblLayout w:type="fixed"/>
        <w:tblCellMar>
          <w:top w:w="0" w:type="dxa"/>
          <w:left w:w="0" w:type="dxa"/>
          <w:bottom w:w="0" w:type="dxa"/>
          <w:right w:w="0" w:type="dxa"/>
        </w:tblCellMar>
        <w:tblLook w:val="01E0"/>
      </w:tblPr>
      <w:tblGrid>
        <w:gridCol w:w="3797"/>
        <w:gridCol w:w="2069"/>
        <w:gridCol w:w="3051"/>
      </w:tblGrid>
      <w:tr>
        <w:trPr>
          <w:trHeight w:val="362" w:hRule="exact"/>
        </w:trPr>
        <w:tc>
          <w:tcPr>
            <w:tcW w:w="3797" w:type="dxa"/>
            <w:tcBorders>
              <w:top w:val="single" w:sz="12" w:space="0" w:color="000000"/>
              <w:left w:val="nil" w:sz="6" w:space="0" w:color="auto"/>
              <w:bottom w:val="nil" w:sz="6" w:space="0" w:color="auto"/>
              <w:right w:val="single"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06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left="48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51" w:type="dxa"/>
            <w:tcBorders>
              <w:top w:val="single" w:sz="12" w:space="0" w:color="000000"/>
              <w:left w:val="single" w:sz="4" w:space="0" w:color="000000"/>
              <w:bottom w:val="nil" w:sz="6" w:space="0" w:color="auto"/>
              <w:right w:val="nil" w:sz="6" w:space="0" w:color="auto"/>
            </w:tcBorders>
          </w:tcPr>
          <w:p>
            <w:pPr>
              <w:pStyle w:val="TableParagraph"/>
              <w:spacing w:line="240" w:lineRule="auto" w:before="135"/>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94" w:hRule="exact"/>
        </w:trPr>
        <w:tc>
          <w:tcPr>
            <w:tcW w:w="3797"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安安</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0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95,316,249.95</w:t>
            </w:r>
          </w:p>
        </w:tc>
        <w:tc>
          <w:tcPr>
            <w:tcW w:w="3051"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22.00</w:t>
            </w:r>
          </w:p>
        </w:tc>
      </w:tr>
      <w:tr>
        <w:trPr>
          <w:trHeight w:val="58" w:hRule="exact"/>
        </w:trPr>
        <w:tc>
          <w:tcPr>
            <w:tcW w:w="3797"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single" w:sz="4" w:space="0" w:color="000000"/>
            </w:tcBorders>
          </w:tcPr>
          <w:p>
            <w:pPr/>
          </w:p>
        </w:tc>
        <w:tc>
          <w:tcPr>
            <w:tcW w:w="3051" w:type="dxa"/>
            <w:tcBorders>
              <w:top w:val="nil" w:sz="6" w:space="0" w:color="auto"/>
              <w:left w:val="single" w:sz="4" w:space="0" w:color="000000"/>
              <w:bottom w:val="nil" w:sz="6" w:space="0" w:color="auto"/>
              <w:right w:val="nil" w:sz="6" w:space="0" w:color="auto"/>
            </w:tcBorders>
          </w:tcPr>
          <w:p>
            <w:pPr/>
          </w:p>
        </w:tc>
      </w:tr>
      <w:tr>
        <w:trPr>
          <w:trHeight w:val="449" w:hRule="exact"/>
        </w:trPr>
        <w:tc>
          <w:tcPr>
            <w:tcW w:w="379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206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17,961,629.40</w:t>
            </w:r>
          </w:p>
        </w:tc>
        <w:tc>
          <w:tcPr>
            <w:tcW w:w="3051"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4.15</w:t>
            </w:r>
          </w:p>
        </w:tc>
      </w:tr>
      <w:tr>
        <w:trPr>
          <w:trHeight w:val="447" w:hRule="exact"/>
        </w:trPr>
        <w:tc>
          <w:tcPr>
            <w:tcW w:w="3797"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江苏常隆化工有限公司</w:t>
            </w:r>
          </w:p>
        </w:tc>
        <w:tc>
          <w:tcPr>
            <w:tcW w:w="20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15,721,363.68</w:t>
            </w:r>
          </w:p>
        </w:tc>
        <w:tc>
          <w:tcPr>
            <w:tcW w:w="3051"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3.63</w:t>
            </w:r>
          </w:p>
        </w:tc>
      </w:tr>
      <w:tr>
        <w:trPr>
          <w:trHeight w:val="350" w:hRule="exact"/>
        </w:trPr>
        <w:tc>
          <w:tcPr>
            <w:tcW w:w="3797"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198" w:lineRule="exact"/>
              <w:ind w:left="122" w:right="0"/>
              <w:jc w:val="left"/>
              <w:rPr>
                <w:rFonts w:ascii="Times New Roman" w:hAnsi="Times New Roman" w:cs="Times New Roman" w:eastAsia="Times New Roman" w:hint="default"/>
                <w:sz w:val="18"/>
                <w:szCs w:val="18"/>
              </w:rPr>
            </w:pPr>
            <w:r>
              <w:rPr>
                <w:rFonts w:ascii="Times New Roman"/>
                <w:sz w:val="18"/>
              </w:rPr>
              <w:t>DAE WON CHEMICAL CO,</w:t>
            </w:r>
            <w:r>
              <w:rPr>
                <w:rFonts w:ascii="Times New Roman"/>
                <w:spacing w:val="-14"/>
                <w:sz w:val="18"/>
              </w:rPr>
              <w:t> </w:t>
            </w:r>
            <w:r>
              <w:rPr>
                <w:rFonts w:ascii="Times New Roman"/>
                <w:spacing w:val="-6"/>
                <w:sz w:val="18"/>
              </w:rPr>
              <w:t>LTD</w:t>
            </w:r>
          </w:p>
        </w:tc>
        <w:tc>
          <w:tcPr>
            <w:tcW w:w="2069"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20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31" name="image410.png" descr=""/>
                  <wp:cNvGraphicFramePr>
                    <a:graphicFrameLocks noChangeAspect="1"/>
                  </wp:cNvGraphicFramePr>
                  <a:graphic>
                    <a:graphicData uri="http://schemas.openxmlformats.org/drawingml/2006/picture">
                      <pic:pic>
                        <pic:nvPicPr>
                          <pic:cNvPr id="32" name="image410.png"/>
                          <pic:cNvPicPr/>
                        </pic:nvPicPr>
                        <pic:blipFill>
                          <a:blip r:embed="rId432"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3"/>
                <w:szCs w:val="13"/>
              </w:rPr>
            </w:pPr>
          </w:p>
          <w:p>
            <w:pPr>
              <w:pStyle w:val="TableParagraph"/>
              <w:spacing w:line="198" w:lineRule="exact"/>
              <w:ind w:right="103"/>
              <w:jc w:val="right"/>
              <w:rPr>
                <w:rFonts w:ascii="Times New Roman" w:hAnsi="Times New Roman" w:cs="Times New Roman" w:eastAsia="Times New Roman" w:hint="default"/>
                <w:sz w:val="18"/>
                <w:szCs w:val="18"/>
              </w:rPr>
            </w:pPr>
            <w:r>
              <w:rPr>
                <w:rFonts w:ascii="Times New Roman"/>
                <w:spacing w:val="-1"/>
                <w:sz w:val="18"/>
              </w:rPr>
              <w:t>16,716,720.72</w:t>
            </w:r>
          </w:p>
        </w:tc>
        <w:tc>
          <w:tcPr>
            <w:tcW w:w="3051"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198" w:lineRule="exact"/>
              <w:ind w:right="105"/>
              <w:jc w:val="right"/>
              <w:rPr>
                <w:rFonts w:ascii="Times New Roman" w:hAnsi="Times New Roman" w:cs="Times New Roman" w:eastAsia="Times New Roman" w:hint="default"/>
                <w:sz w:val="18"/>
                <w:szCs w:val="18"/>
              </w:rPr>
            </w:pPr>
            <w:r>
              <w:rPr>
                <w:rFonts w:ascii="Times New Roman"/>
                <w:spacing w:val="-1"/>
                <w:sz w:val="18"/>
              </w:rPr>
              <w:t>3.86</w:t>
            </w:r>
          </w:p>
        </w:tc>
      </w:tr>
      <w:tr>
        <w:trPr>
          <w:trHeight w:val="550" w:hRule="exact"/>
        </w:trPr>
        <w:tc>
          <w:tcPr>
            <w:tcW w:w="3797" w:type="dxa"/>
            <w:tcBorders>
              <w:top w:val="nil" w:sz="6" w:space="0" w:color="auto"/>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福建省晋江市中南皮革贸易有限公司</w:t>
            </w:r>
          </w:p>
        </w:tc>
        <w:tc>
          <w:tcPr>
            <w:tcW w:w="20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12,066,597.01</w:t>
            </w:r>
          </w:p>
        </w:tc>
        <w:tc>
          <w:tcPr>
            <w:tcW w:w="3051"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2.79</w:t>
            </w:r>
          </w:p>
        </w:tc>
      </w:tr>
      <w:tr>
        <w:trPr>
          <w:trHeight w:val="461" w:hRule="exact"/>
        </w:trPr>
        <w:tc>
          <w:tcPr>
            <w:tcW w:w="37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9"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20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33" name="image410.png" descr=""/>
                  <wp:cNvGraphicFramePr>
                    <a:graphicFrameLocks noChangeAspect="1"/>
                  </wp:cNvGraphicFramePr>
                  <a:graphic>
                    <a:graphicData uri="http://schemas.openxmlformats.org/drawingml/2006/picture">
                      <pic:pic>
                        <pic:nvPicPr>
                          <pic:cNvPr id="34" name="image410.png"/>
                          <pic:cNvPicPr/>
                        </pic:nvPicPr>
                        <pic:blipFill>
                          <a:blip r:embed="rId432"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157,782,560.76</w:t>
            </w:r>
          </w:p>
        </w:tc>
        <w:tc>
          <w:tcPr>
            <w:tcW w:w="30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36.43</w:t>
            </w:r>
          </w:p>
        </w:tc>
      </w:tr>
    </w:tbl>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8"/>
          <w:szCs w:val="18"/>
        </w:rPr>
      </w:pPr>
    </w:p>
    <w:p>
      <w:pPr>
        <w:spacing w:line="386" w:lineRule="auto" w:before="0"/>
        <w:ind w:left="2417" w:right="7664" w:hanging="632"/>
        <w:jc w:val="left"/>
        <w:rPr>
          <w:rFonts w:ascii="宋体" w:hAnsi="宋体" w:cs="宋体" w:eastAsia="宋体" w:hint="default"/>
          <w:sz w:val="21"/>
          <w:szCs w:val="21"/>
        </w:rPr>
      </w:pPr>
      <w:r>
        <w:rPr/>
        <w:pict>
          <v:group style="position:absolute;margin-left:84.624001pt;margin-top:-77.852287pt;width:445.2pt;height:5.2pt;mso-position-horizontal-relative:page;mso-position-vertical-relative:paragraph;z-index:-685360" coordorigin="1692,-1557" coordsize="8904,104">
            <v:shape style="position:absolute;left:1692;top:-1557;width:3797;height:103" type="#_x0000_t75" stroked="false">
              <v:imagedata r:id="rId437" o:title=""/>
            </v:shape>
            <v:shape style="position:absolute;left:5466;top:-1463;width:5130;height:10" type="#_x0000_t75" stroked="false">
              <v:imagedata r:id="rId434"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二十八</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b/>
          <w:bCs/>
          <w:sz w:val="21"/>
          <w:szCs w:val="21"/>
        </w:rPr>
        <w:t>营业税金及附加</w:t>
      </w:r>
      <w:r>
        <w:rPr>
          <w:rFonts w:ascii="宋体" w:hAnsi="宋体" w:cs="宋体" w:eastAsia="宋体" w:hint="default"/>
          <w:b/>
          <w:bCs/>
          <w:w w:val="100"/>
          <w:sz w:val="21"/>
          <w:szCs w:val="21"/>
        </w:rPr>
        <w:t> </w:t>
      </w:r>
      <w:r>
        <w:rPr>
          <w:rFonts w:ascii="宋体" w:hAnsi="宋体" w:cs="宋体" w:eastAsia="宋体" w:hint="default"/>
          <w:b/>
          <w:bCs/>
          <w:sz w:val="21"/>
          <w:szCs w:val="21"/>
        </w:rPr>
        <w:t>明细情况</w:t>
      </w:r>
      <w:r>
        <w:rPr>
          <w:rFonts w:ascii="宋体" w:hAnsi="宋体" w:cs="宋体" w:eastAsia="宋体" w:hint="default"/>
          <w:sz w:val="21"/>
          <w:szCs w:val="21"/>
        </w:rPr>
      </w:r>
    </w:p>
    <w:p>
      <w:pPr>
        <w:spacing w:after="0" w:line="386" w:lineRule="auto"/>
        <w:jc w:val="left"/>
        <w:rPr>
          <w:rFonts w:ascii="宋体" w:hAnsi="宋体" w:cs="宋体" w:eastAsia="宋体" w:hint="default"/>
          <w:sz w:val="21"/>
          <w:szCs w:val="21"/>
        </w:rPr>
        <w:sectPr>
          <w:pgSz w:w="11910" w:h="16840"/>
          <w:pgMar w:header="0" w:footer="980" w:top="1060" w:bottom="1160" w:left="0" w:right="0"/>
        </w:sectPr>
      </w:pPr>
    </w:p>
    <w:p>
      <w:pPr>
        <w:spacing w:line="240" w:lineRule="auto" w:before="6"/>
        <w:rPr>
          <w:rFonts w:ascii="宋体" w:hAnsi="宋体" w:cs="宋体" w:eastAsia="宋体" w:hint="default"/>
          <w:b/>
          <w:bCs/>
          <w:sz w:val="28"/>
          <w:szCs w:val="28"/>
        </w:rPr>
      </w:pPr>
      <w:r>
        <w:rPr/>
        <w:pict>
          <v:shape style="position:absolute;margin-left:216.529999pt;margin-top:73.439980pt;width:.48pt;height:.12pt;mso-position-horizontal-relative:page;mso-position-vertical-relative:page;z-index:-685336" type="#_x0000_t75" stroked="false">
            <v:imagedata r:id="rId432" o:title=""/>
          </v:shape>
        </w:pict>
      </w:r>
      <w:r>
        <w:rPr/>
        <w:pict>
          <v:shape style="position:absolute;margin-left:361.390015pt;margin-top:73.439980pt;width:.48001pt;height:.12pt;mso-position-horizontal-relative:page;mso-position-vertical-relative:page;z-index:-685312" type="#_x0000_t75" stroked="false">
            <v:imagedata r:id="rId432" o:title=""/>
          </v:shape>
        </w:pict>
      </w:r>
      <w:r>
        <w:rPr/>
        <w:pict>
          <v:shape style="position:absolute;margin-left:439.630005pt;margin-top:73.439980pt;width:.48001pt;height:.12pt;mso-position-horizontal-relative:page;mso-position-vertical-relative:page;z-index:-685288" type="#_x0000_t75" stroked="false">
            <v:imagedata r:id="rId432" o:title=""/>
          </v:shape>
        </w:pict>
      </w:r>
      <w:r>
        <w:rPr/>
        <w:pict>
          <v:group style="position:absolute;margin-left:84.624001pt;margin-top:615.429993pt;width:445.2pt;height:.5pt;mso-position-horizontal-relative:page;mso-position-vertical-relative:page;z-index:-684808" coordorigin="1692,12309" coordsize="8904,10">
            <v:shape style="position:absolute;left:1692;top:12309;width:2177;height:10" type="#_x0000_t75" stroked="false">
              <v:imagedata r:id="rId62" o:title=""/>
            </v:shape>
            <v:shape style="position:absolute;left:3865;top:12309;width:3677;height:10" type="#_x0000_t75" stroked="false">
              <v:imagedata r:id="rId438" o:title=""/>
            </v:shape>
            <v:shape style="position:absolute;left:7537;top:12309;width:3058;height:10" type="#_x0000_t75" stroked="false">
              <v:imagedata r:id="rId439" o:title=""/>
            </v:shape>
            <w10:wrap type="none"/>
          </v:group>
        </w:pict>
      </w:r>
      <w:r>
        <w:rPr/>
        <w:pict>
          <v:group style="position:absolute;margin-left:84.624001pt;margin-top:633.219971pt;width:445.2pt;height:5.05pt;mso-position-horizontal-relative:page;mso-position-vertical-relative:page;z-index:-684784" coordorigin="1692,12664" coordsize="8904,101">
            <v:shape style="position:absolute;left:1692;top:12664;width:2197;height:101" type="#_x0000_t75" stroked="false">
              <v:imagedata r:id="rId440" o:title=""/>
            </v:shape>
            <v:shape style="position:absolute;left:3865;top:12756;width:3677;height:10" type="#_x0000_t75" stroked="false">
              <v:imagedata r:id="rId438" o:title=""/>
            </v:shape>
            <v:shape style="position:absolute;left:7537;top:12756;width:3058;height:10" type="#_x0000_t75" stroked="false">
              <v:imagedata r:id="rId439" o:title=""/>
            </v:shape>
            <w10:wrap type="none"/>
          </v:group>
        </w:pict>
      </w:r>
      <w:r>
        <w:rPr/>
        <w:pict>
          <v:group style="position:absolute;margin-left:84.624001pt;margin-top:655.540039pt;width:445.2pt;height:5.05pt;mso-position-horizontal-relative:page;mso-position-vertical-relative:page;z-index:-684760" coordorigin="1692,13111" coordsize="8904,101">
            <v:shape style="position:absolute;left:1692;top:13111;width:2197;height:101" type="#_x0000_t75" stroked="false">
              <v:imagedata r:id="rId441" o:title=""/>
            </v:shape>
            <v:shape style="position:absolute;left:3865;top:13202;width:3677;height:10" type="#_x0000_t75" stroked="false">
              <v:imagedata r:id="rId438" o:title=""/>
            </v:shape>
            <v:shape style="position:absolute;left:7537;top:13202;width:3058;height:10" type="#_x0000_t75" stroked="false">
              <v:imagedata r:id="rId439" o:title=""/>
            </v:shape>
            <w10:wrap type="none"/>
          </v:group>
        </w:pict>
      </w:r>
      <w:r>
        <w:rPr/>
        <w:pict>
          <v:group style="position:absolute;margin-left:84.624001pt;margin-top:677.860046pt;width:445.2pt;height:5.05pt;mso-position-horizontal-relative:page;mso-position-vertical-relative:page;z-index:-684736" coordorigin="1692,13557" coordsize="8904,101">
            <v:shape style="position:absolute;left:1692;top:13557;width:2197;height:101" type="#_x0000_t75" stroked="false">
              <v:imagedata r:id="rId441" o:title=""/>
            </v:shape>
            <v:shape style="position:absolute;left:3865;top:13648;width:3677;height:10" type="#_x0000_t75" stroked="false">
              <v:imagedata r:id="rId438" o:title=""/>
            </v:shape>
            <v:shape style="position:absolute;left:7537;top:13648;width:3058;height:10" type="#_x0000_t75" stroked="false">
              <v:imagedata r:id="rId439" o:title=""/>
            </v:shape>
            <w10:wrap type="none"/>
          </v:group>
        </w:pict>
      </w:r>
      <w:r>
        <w:rPr/>
        <w:pict>
          <v:group style="position:absolute;margin-left:84.624001pt;margin-top:700.179993pt;width:445.2pt;height:5.05pt;mso-position-horizontal-relative:page;mso-position-vertical-relative:page;z-index:-684712" coordorigin="1692,14004" coordsize="8904,101">
            <v:shape style="position:absolute;left:1692;top:14004;width:2197;height:101" type="#_x0000_t75" stroked="false">
              <v:imagedata r:id="rId441" o:title=""/>
            </v:shape>
            <v:shape style="position:absolute;left:3865;top:14095;width:3677;height:10" type="#_x0000_t75" stroked="false">
              <v:imagedata r:id="rId438" o:title=""/>
            </v:shape>
            <v:shape style="position:absolute;left:7537;top:14095;width:3058;height:10" type="#_x0000_t75" stroked="false">
              <v:imagedata r:id="rId439" o:title=""/>
            </v:shape>
            <w10:wrap type="none"/>
          </v:group>
        </w:pict>
      </w:r>
      <w:r>
        <w:rPr/>
        <w:pict>
          <v:group style="position:absolute;margin-left:84.624001pt;margin-top:722.499939pt;width:445.2pt;height:5.05pt;mso-position-horizontal-relative:page;mso-position-vertical-relative:page;z-index:-684688" coordorigin="1692,14450" coordsize="8904,101">
            <v:shape style="position:absolute;left:1692;top:14450;width:2197;height:101" type="#_x0000_t75" stroked="false">
              <v:imagedata r:id="rId441" o:title=""/>
            </v:shape>
            <v:shape style="position:absolute;left:3865;top:14541;width:3677;height:10" type="#_x0000_t75" stroked="false">
              <v:imagedata r:id="rId438" o:title=""/>
            </v:shape>
            <v:shape style="position:absolute;left:7537;top:14541;width:3058;height:10" type="#_x0000_t75" stroked="false">
              <v:imagedata r:id="rId439" o:title=""/>
            </v:shape>
            <w10:wrap type="none"/>
          </v:group>
        </w:pict>
      </w:r>
    </w:p>
    <w:tbl>
      <w:tblPr>
        <w:tblW w:w="0" w:type="auto"/>
        <w:jc w:val="left"/>
        <w:tblInd w:w="1678" w:type="dxa"/>
        <w:tblLayout w:type="fixed"/>
        <w:tblCellMar>
          <w:top w:w="0" w:type="dxa"/>
          <w:left w:w="0" w:type="dxa"/>
          <w:bottom w:w="0" w:type="dxa"/>
          <w:right w:w="0" w:type="dxa"/>
        </w:tblCellMar>
        <w:tblLook w:val="01E0"/>
      </w:tblPr>
      <w:tblGrid>
        <w:gridCol w:w="2657"/>
        <w:gridCol w:w="2897"/>
        <w:gridCol w:w="1565"/>
        <w:gridCol w:w="1798"/>
      </w:tblGrid>
      <w:tr>
        <w:trPr>
          <w:trHeight w:val="520" w:hRule="exact"/>
        </w:trPr>
        <w:tc>
          <w:tcPr>
            <w:tcW w:w="2657" w:type="dxa"/>
            <w:tcBorders>
              <w:top w:val="single" w:sz="12" w:space="0" w:color="000000"/>
              <w:left w:val="nil" w:sz="6" w:space="0" w:color="auto"/>
              <w:bottom w:val="nil" w:sz="6" w:space="0" w:color="auto"/>
              <w:right w:val="single" w:sz="4" w:space="0" w:color="000000"/>
            </w:tcBorders>
          </w:tcPr>
          <w:p>
            <w:pPr>
              <w:pStyle w:val="TableParagraph"/>
              <w:tabs>
                <w:tab w:pos="633" w:val="left" w:leader="none"/>
              </w:tabs>
              <w:spacing w:line="240" w:lineRule="auto" w:before="138"/>
              <w:ind w:right="91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9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8"/>
              <w:ind w:right="24"/>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56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8"/>
              <w:ind w:left="403"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98" w:type="dxa"/>
            <w:tcBorders>
              <w:top w:val="single" w:sz="12" w:space="0" w:color="000000"/>
              <w:left w:val="single" w:sz="4" w:space="0" w:color="000000"/>
              <w:bottom w:val="nil" w:sz="6" w:space="0" w:color="auto"/>
              <w:right w:val="nil" w:sz="6" w:space="0" w:color="auto"/>
            </w:tcBorders>
          </w:tcPr>
          <w:p>
            <w:pPr>
              <w:pStyle w:val="TableParagraph"/>
              <w:spacing w:line="240" w:lineRule="auto" w:before="138"/>
              <w:ind w:left="523"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287" w:hRule="exact"/>
        </w:trPr>
        <w:tc>
          <w:tcPr>
            <w:tcW w:w="2657"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spacing w:val="-1"/>
                <w:sz w:val="18"/>
              </w:rPr>
              <w:t>100,870.29</w:t>
            </w:r>
          </w:p>
        </w:tc>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36"/>
              <w:jc w:val="right"/>
              <w:rPr>
                <w:rFonts w:ascii="Times New Roman" w:hAnsi="Times New Roman" w:cs="Times New Roman" w:eastAsia="Times New Roman" w:hint="default"/>
                <w:sz w:val="18"/>
                <w:szCs w:val="18"/>
              </w:rPr>
            </w:pPr>
            <w:r>
              <w:rPr>
                <w:rFonts w:ascii="Times New Roman"/>
                <w:spacing w:val="-1"/>
                <w:sz w:val="18"/>
              </w:rPr>
              <w:t>168,568.38</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36"/>
              <w:jc w:val="right"/>
              <w:rPr>
                <w:rFonts w:ascii="宋体" w:hAnsi="宋体" w:cs="宋体" w:eastAsia="宋体" w:hint="default"/>
                <w:sz w:val="18"/>
                <w:szCs w:val="18"/>
              </w:rPr>
            </w:pPr>
            <w:r>
              <w:rPr>
                <w:rFonts w:ascii="宋体" w:hAnsi="宋体" w:cs="宋体" w:eastAsia="宋体" w:hint="default"/>
                <w:sz w:val="18"/>
                <w:szCs w:val="18"/>
              </w:rPr>
              <w:t>详见附注三</w:t>
            </w:r>
          </w:p>
        </w:tc>
      </w:tr>
      <w:tr>
        <w:trPr>
          <w:trHeight w:val="547" w:hRule="exact"/>
        </w:trPr>
        <w:tc>
          <w:tcPr>
            <w:tcW w:w="2657"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302,610.89</w:t>
            </w:r>
          </w:p>
        </w:tc>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505,705.12</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详见附注三</w:t>
            </w:r>
          </w:p>
        </w:tc>
      </w:tr>
      <w:tr>
        <w:trPr>
          <w:trHeight w:val="451" w:hRule="exact"/>
        </w:trPr>
        <w:tc>
          <w:tcPr>
            <w:tcW w:w="2657" w:type="dxa"/>
            <w:tcBorders>
              <w:top w:val="nil" w:sz="6" w:space="0" w:color="auto"/>
              <w:left w:val="nil" w:sz="6" w:space="0" w:color="auto"/>
              <w:bottom w:val="single" w:sz="12" w:space="0" w:color="000000"/>
              <w:right w:val="single" w:sz="4" w:space="0" w:color="000000"/>
            </w:tcBorders>
          </w:tcPr>
          <w:p>
            <w:pPr>
              <w:pStyle w:val="TableParagraph"/>
              <w:tabs>
                <w:tab w:pos="633" w:val="left" w:leader="none"/>
              </w:tabs>
              <w:spacing w:line="240" w:lineRule="auto" w:before="135"/>
              <w:ind w:right="91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9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403,481.18</w:t>
            </w:r>
          </w:p>
        </w:tc>
        <w:tc>
          <w:tcPr>
            <w:tcW w:w="15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pacing w:val="-1"/>
                <w:sz w:val="18"/>
              </w:rPr>
              <w:t>674,273.50</w:t>
            </w:r>
          </w:p>
        </w:tc>
        <w:tc>
          <w:tcPr>
            <w:tcW w:w="1798"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36"/>
        <w:ind w:left="1786" w:right="3524" w:firstLine="0"/>
        <w:jc w:val="left"/>
        <w:rPr>
          <w:rFonts w:ascii="宋体" w:hAnsi="宋体" w:cs="宋体" w:eastAsia="宋体" w:hint="default"/>
          <w:sz w:val="21"/>
          <w:szCs w:val="21"/>
        </w:rPr>
      </w:pPr>
      <w:r>
        <w:rPr/>
        <w:pict>
          <v:group style="position:absolute;margin-left:84.624001pt;margin-top:-95.256317pt;width:445.2pt;height:.5pt;mso-position-horizontal-relative:page;mso-position-vertical-relative:paragraph;z-index:-685264" coordorigin="1692,-1905" coordsize="8904,10">
            <v:shape style="position:absolute;left:1692;top:-1905;width:2638;height:10" type="#_x0000_t75" stroked="false">
              <v:imagedata r:id="rId442" o:title=""/>
            </v:shape>
            <v:shape style="position:absolute;left:4326;top:-1905;width:6270;height:10" type="#_x0000_t75" stroked="false">
              <v:imagedata r:id="rId443" o:title=""/>
            </v:shape>
            <w10:wrap type="none"/>
          </v:group>
        </w:pict>
      </w:r>
      <w:r>
        <w:rPr/>
        <w:pict>
          <v:group style="position:absolute;margin-left:84.624001pt;margin-top:-77.4963pt;width:445.2pt;height:5.05pt;mso-position-horizontal-relative:page;mso-position-vertical-relative:paragraph;z-index:-685240" coordorigin="1692,-1550" coordsize="8904,101">
            <v:shape style="position:absolute;left:1692;top:-1550;width:2657;height:101" type="#_x0000_t75" stroked="false">
              <v:imagedata r:id="rId444" o:title=""/>
            </v:shape>
            <v:shape style="position:absolute;left:4326;top:-1459;width:6270;height:10" type="#_x0000_t75" stroked="false">
              <v:imagedata r:id="rId443" o:title=""/>
            </v:shape>
            <w10:wrap type="none"/>
          </v:group>
        </w:pict>
      </w:r>
      <w:r>
        <w:rPr/>
        <w:pict>
          <v:group style="position:absolute;margin-left:84.624001pt;margin-top:-55.176361pt;width:445.2pt;height:5.05pt;mso-position-horizontal-relative:page;mso-position-vertical-relative:paragraph;z-index:-685216" coordorigin="1692,-1104" coordsize="8904,101">
            <v:shape style="position:absolute;left:1692;top:-1104;width:2657;height:101" type="#_x0000_t75" stroked="false">
              <v:imagedata r:id="rId445" o:title=""/>
            </v:shape>
            <v:shape style="position:absolute;left:4326;top:-1012;width:6270;height:10" type="#_x0000_t75" stroked="false">
              <v:imagedata r:id="rId44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二十九</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before="166"/>
        <w:ind w:left="2417" w:right="3524" w:firstLine="0"/>
        <w:jc w:val="left"/>
        <w:rPr>
          <w:rFonts w:ascii="宋体" w:hAnsi="宋体" w:cs="宋体" w:eastAsia="宋体" w:hint="default"/>
          <w:sz w:val="21"/>
          <w:szCs w:val="21"/>
        </w:rPr>
      </w:pPr>
      <w:r>
        <w:rPr/>
        <w:pict>
          <v:shape style="position:absolute;margin-left:193.490005pt;margin-top:27.043642pt;width:.48pt;height:.12pt;mso-position-horizontal-relative:page;mso-position-vertical-relative:paragraph;z-index:-685192" type="#_x0000_t75" stroked="false">
            <v:imagedata r:id="rId446" o:title=""/>
          </v:shape>
        </w:pict>
      </w:r>
      <w:r>
        <w:rPr/>
        <w:pict>
          <v:shape style="position:absolute;margin-left:377.109985pt;margin-top:27.043642pt;width:.48001pt;height:.12pt;mso-position-horizontal-relative:page;mso-position-vertical-relative:paragraph;z-index:-685168" type="#_x0000_t75" stroked="false">
            <v:imagedata r:id="rId446" o:title=""/>
          </v:shape>
        </w:pict>
      </w:r>
      <w:r>
        <w:rPr/>
        <w:pict>
          <v:group style="position:absolute;margin-left:84.624001pt;margin-top:48.883663pt;width:445.2pt;height:.5pt;mso-position-horizontal-relative:page;mso-position-vertical-relative:paragraph;z-index:-685144" coordorigin="1692,978" coordsize="8904,10">
            <v:shape style="position:absolute;left:1692;top:978;width:2177;height:10" type="#_x0000_t75" stroked="false">
              <v:imagedata r:id="rId62" o:title=""/>
            </v:shape>
            <v:shape style="position:absolute;left:3865;top:978;width:3677;height:10" type="#_x0000_t75" stroked="false">
              <v:imagedata r:id="rId438" o:title=""/>
            </v:shape>
            <v:shape style="position:absolute;left:7537;top:978;width:3058;height:10" type="#_x0000_t75" stroked="false">
              <v:imagedata r:id="rId439" o:title=""/>
            </v:shape>
            <w10:wrap type="none"/>
          </v:group>
        </w:pict>
      </w:r>
      <w:r>
        <w:rPr/>
        <w:pict>
          <v:group style="position:absolute;margin-left:84.624001pt;margin-top:66.673683pt;width:445.2pt;height:5.05pt;mso-position-horizontal-relative:page;mso-position-vertical-relative:paragraph;z-index:-685120" coordorigin="1692,1333" coordsize="8904,101">
            <v:shape style="position:absolute;left:1692;top:1333;width:2197;height:101" type="#_x0000_t75" stroked="false">
              <v:imagedata r:id="rId440" o:title=""/>
            </v:shape>
            <v:shape style="position:absolute;left:3865;top:1425;width:3677;height:10" type="#_x0000_t75" stroked="false">
              <v:imagedata r:id="rId438" o:title=""/>
            </v:shape>
            <v:shape style="position:absolute;left:7537;top:1425;width:3058;height:10" type="#_x0000_t75" stroked="false">
              <v:imagedata r:id="rId439" o:title=""/>
            </v:shape>
            <w10:wrap type="none"/>
          </v:group>
        </w:pict>
      </w:r>
      <w:r>
        <w:rPr/>
        <w:pict>
          <v:group style="position:absolute;margin-left:84.624001pt;margin-top:88.993622pt;width:445.2pt;height:5.05pt;mso-position-horizontal-relative:page;mso-position-vertical-relative:paragraph;z-index:-685096" coordorigin="1692,1780" coordsize="8904,101">
            <v:shape style="position:absolute;left:1692;top:1780;width:2197;height:101" type="#_x0000_t75" stroked="false">
              <v:imagedata r:id="rId441" o:title=""/>
            </v:shape>
            <v:shape style="position:absolute;left:3865;top:1871;width:3677;height:10" type="#_x0000_t75" stroked="false">
              <v:imagedata r:id="rId438" o:title=""/>
            </v:shape>
            <v:shape style="position:absolute;left:7537;top:1871;width:3058;height:10" type="#_x0000_t75" stroked="false">
              <v:imagedata r:id="rId439" o:title=""/>
            </v:shape>
            <w10:wrap type="none"/>
          </v:group>
        </w:pict>
      </w:r>
      <w:r>
        <w:rPr/>
        <w:pict>
          <v:group style="position:absolute;margin-left:84.624001pt;margin-top:111.313622pt;width:445.2pt;height:5.05pt;mso-position-horizontal-relative:page;mso-position-vertical-relative:paragraph;z-index:-685072" coordorigin="1692,2226" coordsize="8904,101">
            <v:shape style="position:absolute;left:1692;top:2226;width:2197;height:101" type="#_x0000_t75" stroked="false">
              <v:imagedata r:id="rId440" o:title=""/>
            </v:shape>
            <v:shape style="position:absolute;left:3865;top:2317;width:3677;height:10" type="#_x0000_t75" stroked="false">
              <v:imagedata r:id="rId438" o:title=""/>
            </v:shape>
            <v:shape style="position:absolute;left:7537;top:2317;width:3058;height:10" type="#_x0000_t75" stroked="false">
              <v:imagedata r:id="rId439" o:title=""/>
            </v:shape>
            <w10:wrap type="none"/>
          </v:group>
        </w:pict>
      </w:r>
      <w:r>
        <w:rPr/>
        <w:pict>
          <v:group style="position:absolute;margin-left:84.624001pt;margin-top:138.073669pt;width:445.2pt;height:.5pt;mso-position-horizontal-relative:page;mso-position-vertical-relative:paragraph;z-index:-685048" coordorigin="1692,2761" coordsize="8904,10">
            <v:shape style="position:absolute;left:1692;top:2761;width:2177;height:10" type="#_x0000_t75" stroked="false">
              <v:imagedata r:id="rId62" o:title=""/>
            </v:shape>
            <v:shape style="position:absolute;left:3865;top:2761;width:3677;height:10" type="#_x0000_t75" stroked="false">
              <v:imagedata r:id="rId438" o:title=""/>
            </v:shape>
            <v:shape style="position:absolute;left:7537;top:2761;width:3058;height:10" type="#_x0000_t75" stroked="false">
              <v:imagedata r:id="rId439" o:title=""/>
            </v:shape>
            <w10:wrap type="none"/>
          </v:group>
        </w:pic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197"/>
        <w:gridCol w:w="3672"/>
        <w:gridCol w:w="3048"/>
      </w:tblGrid>
      <w:tr>
        <w:trPr>
          <w:trHeight w:val="495" w:hRule="exact"/>
        </w:trPr>
        <w:tc>
          <w:tcPr>
            <w:tcW w:w="2197" w:type="dxa"/>
            <w:tcBorders>
              <w:top w:val="single" w:sz="12" w:space="0" w:color="000000"/>
              <w:left w:val="nil" w:sz="6" w:space="0" w:color="auto"/>
              <w:bottom w:val="nil" w:sz="6" w:space="0" w:color="auto"/>
              <w:right w:val="single" w:sz="4" w:space="0" w:color="000000"/>
            </w:tcBorders>
          </w:tcPr>
          <w:p>
            <w:pPr>
              <w:pStyle w:val="TableParagraph"/>
              <w:tabs>
                <w:tab w:pos="633" w:val="left" w:leader="none"/>
              </w:tabs>
              <w:spacing w:line="240" w:lineRule="auto" w:before="135"/>
              <w:ind w:right="68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6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right="2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48" w:type="dxa"/>
            <w:tcBorders>
              <w:top w:val="single" w:sz="12" w:space="0" w:color="000000"/>
              <w:left w:val="single" w:sz="4" w:space="0" w:color="000000"/>
              <w:bottom w:val="nil" w:sz="6" w:space="0" w:color="auto"/>
              <w:right w:val="nil" w:sz="6" w:space="0" w:color="auto"/>
            </w:tcBorders>
          </w:tcPr>
          <w:p>
            <w:pPr>
              <w:pStyle w:val="TableParagraph"/>
              <w:spacing w:line="240" w:lineRule="auto" w:before="135"/>
              <w:ind w:right="2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2"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31"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53"/>
              <w:jc w:val="right"/>
              <w:rPr>
                <w:rFonts w:ascii="Times New Roman" w:hAnsi="Times New Roman" w:cs="Times New Roman" w:eastAsia="Times New Roman" w:hint="default"/>
                <w:sz w:val="18"/>
                <w:szCs w:val="18"/>
              </w:rPr>
            </w:pPr>
            <w:r>
              <w:rPr>
                <w:rFonts w:ascii="Times New Roman"/>
                <w:spacing w:val="-1"/>
                <w:sz w:val="18"/>
              </w:rPr>
              <w:t>2,006,877.31</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38"/>
              <w:jc w:val="right"/>
              <w:rPr>
                <w:rFonts w:ascii="Times New Roman" w:hAnsi="Times New Roman" w:cs="Times New Roman" w:eastAsia="Times New Roman" w:hint="default"/>
                <w:sz w:val="18"/>
                <w:szCs w:val="18"/>
              </w:rPr>
            </w:pPr>
            <w:r>
              <w:rPr>
                <w:rFonts w:ascii="Times New Roman"/>
                <w:spacing w:val="-1"/>
                <w:sz w:val="18"/>
              </w:rPr>
              <w:t>1,141,565.93</w:t>
            </w:r>
          </w:p>
        </w:tc>
      </w:tr>
      <w:tr>
        <w:trPr>
          <w:trHeight w:val="482"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513,394.30</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579,603.98</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2"/>
              <w:jc w:val="right"/>
              <w:rPr>
                <w:rFonts w:ascii="Times New Roman" w:hAnsi="Times New Roman" w:cs="Times New Roman" w:eastAsia="Times New Roman" w:hint="default"/>
                <w:sz w:val="18"/>
                <w:szCs w:val="18"/>
              </w:rPr>
            </w:pPr>
            <w:r>
              <w:rPr>
                <w:rFonts w:ascii="Times New Roman"/>
                <w:spacing w:val="-1"/>
                <w:sz w:val="18"/>
              </w:rPr>
              <w:t>339,338.30</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527,870.00</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2"/>
              <w:jc w:val="right"/>
              <w:rPr>
                <w:rFonts w:ascii="Times New Roman" w:hAnsi="Times New Roman" w:cs="Times New Roman" w:eastAsia="Times New Roman" w:hint="default"/>
                <w:sz w:val="18"/>
                <w:szCs w:val="18"/>
              </w:rPr>
            </w:pPr>
            <w:r>
              <w:rPr>
                <w:rFonts w:ascii="Times New Roman"/>
                <w:spacing w:val="-1"/>
                <w:sz w:val="18"/>
              </w:rPr>
              <w:t>498,408.15</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973,416.05</w:t>
            </w:r>
          </w:p>
        </w:tc>
      </w:tr>
      <w:tr>
        <w:trPr>
          <w:trHeight w:val="342"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96"/>
              <w:ind w:left="3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52"/>
              <w:jc w:val="right"/>
              <w:rPr>
                <w:rFonts w:ascii="Times New Roman" w:hAnsi="Times New Roman" w:cs="Times New Roman" w:eastAsia="Times New Roman" w:hint="default"/>
                <w:sz w:val="18"/>
                <w:szCs w:val="18"/>
              </w:rPr>
            </w:pPr>
            <w:r>
              <w:rPr>
                <w:rFonts w:ascii="Times New Roman"/>
                <w:spacing w:val="-1"/>
                <w:sz w:val="18"/>
              </w:rPr>
              <w:t>677,785.51</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138"/>
              <w:ind w:right="38"/>
              <w:jc w:val="right"/>
              <w:rPr>
                <w:rFonts w:ascii="Times New Roman" w:hAnsi="Times New Roman" w:cs="Times New Roman" w:eastAsia="Times New Roman" w:hint="default"/>
                <w:sz w:val="18"/>
                <w:szCs w:val="18"/>
              </w:rPr>
            </w:pPr>
            <w:r>
              <w:rPr>
                <w:rFonts w:ascii="Times New Roman"/>
                <w:spacing w:val="-1"/>
                <w:sz w:val="18"/>
              </w:rPr>
              <w:t>458,852.22</w:t>
            </w:r>
          </w:p>
        </w:tc>
      </w:tr>
      <w:tr>
        <w:trPr>
          <w:trHeight w:val="63"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53"/>
              <w:jc w:val="right"/>
              <w:rPr>
                <w:rFonts w:ascii="Times New Roman" w:hAnsi="Times New Roman" w:cs="Times New Roman" w:eastAsia="Times New Roman" w:hint="default"/>
                <w:sz w:val="18"/>
                <w:szCs w:val="18"/>
              </w:rPr>
            </w:pPr>
            <w:r>
              <w:rPr>
                <w:rFonts w:ascii="Times New Roman"/>
                <w:spacing w:val="-1"/>
                <w:sz w:val="18"/>
              </w:rPr>
              <w:t>1,541,903.01</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1,483,138.95</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446"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2"/>
              <w:jc w:val="right"/>
              <w:rPr>
                <w:rFonts w:ascii="Times New Roman" w:hAnsi="Times New Roman" w:cs="Times New Roman" w:eastAsia="Times New Roman" w:hint="default"/>
                <w:sz w:val="18"/>
                <w:szCs w:val="18"/>
              </w:rPr>
            </w:pPr>
            <w:r>
              <w:rPr>
                <w:rFonts w:ascii="Times New Roman"/>
                <w:spacing w:val="-1"/>
                <w:sz w:val="18"/>
              </w:rPr>
              <w:t>957,883.39</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113,880.20</w:t>
            </w:r>
          </w:p>
        </w:tc>
      </w:tr>
      <w:tr>
        <w:trPr>
          <w:trHeight w:val="451" w:hRule="exact"/>
        </w:trPr>
        <w:tc>
          <w:tcPr>
            <w:tcW w:w="2197" w:type="dxa"/>
            <w:tcBorders>
              <w:top w:val="nil" w:sz="6" w:space="0" w:color="auto"/>
              <w:left w:val="nil" w:sz="6" w:space="0" w:color="auto"/>
              <w:bottom w:val="single" w:sz="12" w:space="0" w:color="000000"/>
              <w:right w:val="single" w:sz="4" w:space="0" w:color="000000"/>
            </w:tcBorders>
          </w:tcPr>
          <w:p>
            <w:pPr>
              <w:pStyle w:val="TableParagraph"/>
              <w:tabs>
                <w:tab w:pos="633" w:val="left" w:leader="none"/>
              </w:tabs>
              <w:spacing w:line="240" w:lineRule="auto" w:before="135"/>
              <w:ind w:right="68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0"/>
              <w:ind w:right="53"/>
              <w:jc w:val="right"/>
              <w:rPr>
                <w:rFonts w:ascii="Times New Roman" w:hAnsi="Times New Roman" w:cs="Times New Roman" w:eastAsia="Times New Roman" w:hint="default"/>
                <w:sz w:val="18"/>
                <w:szCs w:val="18"/>
              </w:rPr>
            </w:pPr>
            <w:r>
              <w:rPr>
                <w:rFonts w:ascii="Times New Roman"/>
                <w:spacing w:val="-1"/>
                <w:sz w:val="18"/>
              </w:rPr>
              <w:t>6,535,589.97</w:t>
            </w:r>
          </w:p>
        </w:tc>
        <w:tc>
          <w:tcPr>
            <w:tcW w:w="3048"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5,278,327.33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before="0"/>
        <w:ind w:left="1786" w:right="3524" w:firstLine="0"/>
        <w:jc w:val="left"/>
        <w:rPr>
          <w:rFonts w:ascii="宋体" w:hAnsi="宋体" w:cs="宋体" w:eastAsia="宋体" w:hint="default"/>
          <w:sz w:val="21"/>
          <w:szCs w:val="21"/>
        </w:rPr>
      </w:pPr>
      <w:r>
        <w:rPr/>
        <w:pict>
          <v:group style="position:absolute;margin-left:84.624001pt;margin-top:-101.63636pt;width:445.2pt;height:5.05pt;mso-position-horizontal-relative:page;mso-position-vertical-relative:paragraph;z-index:-685024" coordorigin="1692,-2033" coordsize="8904,101">
            <v:shape style="position:absolute;left:1692;top:-2033;width:2197;height:101" type="#_x0000_t75" stroked="false">
              <v:imagedata r:id="rId440" o:title=""/>
            </v:shape>
            <v:shape style="position:absolute;left:3865;top:-1942;width:3677;height:10" type="#_x0000_t75" stroked="false">
              <v:imagedata r:id="rId447" o:title=""/>
            </v:shape>
            <v:shape style="position:absolute;left:7537;top:-1942;width:3058;height:10" type="#_x0000_t75" stroked="false">
              <v:imagedata r:id="rId448" o:title=""/>
            </v:shape>
            <w10:wrap type="none"/>
          </v:group>
        </w:pict>
      </w:r>
      <w:r>
        <w:rPr/>
        <w:pict>
          <v:group style="position:absolute;margin-left:84.624001pt;margin-top:-79.316330pt;width:445.2pt;height:5.05pt;mso-position-horizontal-relative:page;mso-position-vertical-relative:paragraph;z-index:-685000" coordorigin="1692,-1586" coordsize="8904,101">
            <v:shape style="position:absolute;left:1692;top:-1586;width:2197;height:101" type="#_x0000_t75" stroked="false">
              <v:imagedata r:id="rId449" o:title=""/>
            </v:shape>
            <v:shape style="position:absolute;left:3865;top:-1495;width:3677;height:10" type="#_x0000_t75" stroked="false">
              <v:imagedata r:id="rId438" o:title=""/>
            </v:shape>
            <v:shape style="position:absolute;left:7537;top:-1495;width:3058;height:10" type="#_x0000_t75" stroked="false">
              <v:imagedata r:id="rId439" o:title=""/>
            </v:shape>
            <w10:wrap type="none"/>
          </v:group>
        </w:pict>
      </w:r>
      <w:r>
        <w:rPr/>
        <w:pict>
          <v:group style="position:absolute;margin-left:84.624001pt;margin-top:-56.99633pt;width:445.2pt;height:5.05pt;mso-position-horizontal-relative:page;mso-position-vertical-relative:paragraph;z-index:-684976" coordorigin="1692,-1140" coordsize="8904,101">
            <v:shape style="position:absolute;left:1692;top:-1140;width:2197;height:101" type="#_x0000_t75" stroked="false">
              <v:imagedata r:id="rId440" o:title=""/>
            </v:shape>
            <v:shape style="position:absolute;left:3865;top:-1049;width:3677;height:10" type="#_x0000_t75" stroked="false">
              <v:imagedata r:id="rId447" o:title=""/>
            </v:shape>
            <v:shape style="position:absolute;left:7537;top:-1049;width:3058;height:10" type="#_x0000_t75" stroked="false">
              <v:imagedata r:id="rId448"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三十</w:t>
      </w:r>
      <w:r>
        <w:rPr>
          <w:rFonts w:ascii="宋体" w:hAnsi="宋体" w:cs="宋体" w:eastAsia="宋体" w:hint="default"/>
          <w:b/>
          <w:bCs/>
          <w:sz w:val="21"/>
          <w:szCs w:val="21"/>
        </w:rPr>
        <w:t>)</w:t>
      </w:r>
      <w:r>
        <w:rPr>
          <w:rFonts w:ascii="宋体" w:hAnsi="宋体" w:cs="宋体" w:eastAsia="宋体" w:hint="default"/>
          <w:b/>
          <w:bCs/>
          <w:spacing w:val="93"/>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spacing w:before="166"/>
        <w:ind w:left="2417" w:right="3524" w:firstLine="0"/>
        <w:jc w:val="left"/>
        <w:rPr>
          <w:rFonts w:ascii="宋体" w:hAnsi="宋体" w:cs="宋体" w:eastAsia="宋体" w:hint="default"/>
          <w:sz w:val="21"/>
          <w:szCs w:val="21"/>
        </w:rPr>
      </w:pPr>
      <w:r>
        <w:rPr/>
        <w:pict>
          <v:shape style="position:absolute;margin-left:193.490005pt;margin-top:27.043673pt;width:.48pt;height:.12pt;mso-position-horizontal-relative:page;mso-position-vertical-relative:paragraph;z-index:-684952" type="#_x0000_t75" stroked="false">
            <v:imagedata r:id="rId450" o:title=""/>
          </v:shape>
        </w:pict>
      </w:r>
      <w:r>
        <w:rPr/>
        <w:pict>
          <v:shape style="position:absolute;margin-left:377.109985pt;margin-top:27.043673pt;width:.48001pt;height:.12pt;mso-position-horizontal-relative:page;mso-position-vertical-relative:paragraph;z-index:-684928" type="#_x0000_t75" stroked="false">
            <v:imagedata r:id="rId450" o:title=""/>
          </v:shape>
        </w:pict>
      </w:r>
      <w:r>
        <w:rPr/>
        <w:pict>
          <v:group style="position:absolute;margin-left:84.624001pt;margin-top:48.883633pt;width:445.2pt;height:.5pt;mso-position-horizontal-relative:page;mso-position-vertical-relative:paragraph;z-index:-684904" coordorigin="1692,978" coordsize="8904,10">
            <v:shape style="position:absolute;left:1692;top:978;width:2177;height:10" type="#_x0000_t75" stroked="false">
              <v:imagedata r:id="rId62" o:title=""/>
            </v:shape>
            <v:shape style="position:absolute;left:3865;top:978;width:3677;height:10" type="#_x0000_t75" stroked="false">
              <v:imagedata r:id="rId447" o:title=""/>
            </v:shape>
            <v:shape style="position:absolute;left:7537;top:978;width:3058;height:10" type="#_x0000_t75" stroked="false">
              <v:imagedata r:id="rId448" o:title=""/>
            </v:shape>
            <w10:wrap type="none"/>
          </v:group>
        </w:pict>
      </w:r>
      <w:r>
        <w:rPr/>
        <w:pict>
          <v:group style="position:absolute;margin-left:84.624001pt;margin-top:66.643654pt;width:445.2pt;height:5.05pt;mso-position-horizontal-relative:page;mso-position-vertical-relative:paragraph;z-index:-684880" coordorigin="1692,1333" coordsize="8904,101">
            <v:shape style="position:absolute;left:1692;top:1333;width:2197;height:101" type="#_x0000_t75" stroked="false">
              <v:imagedata r:id="rId449" o:title=""/>
            </v:shape>
            <v:shape style="position:absolute;left:3865;top:1424;width:3677;height:10" type="#_x0000_t75" stroked="false">
              <v:imagedata r:id="rId438" o:title=""/>
            </v:shape>
            <v:shape style="position:absolute;left:7537;top:1424;width:3058;height:10" type="#_x0000_t75" stroked="false">
              <v:imagedata r:id="rId439" o:title=""/>
            </v:shape>
            <w10:wrap type="none"/>
          </v:group>
        </w:pict>
      </w:r>
      <w:r>
        <w:rPr/>
        <w:pict>
          <v:group style="position:absolute;margin-left:84.624001pt;margin-top:88.963654pt;width:445.2pt;height:5.05pt;mso-position-horizontal-relative:page;mso-position-vertical-relative:paragraph;z-index:-684856" coordorigin="1692,1779" coordsize="8904,101">
            <v:shape style="position:absolute;left:1692;top:1779;width:2197;height:101" type="#_x0000_t75" stroked="false">
              <v:imagedata r:id="rId440" o:title=""/>
            </v:shape>
            <v:shape style="position:absolute;left:3865;top:1870;width:3677;height:10" type="#_x0000_t75" stroked="false">
              <v:imagedata r:id="rId447" o:title=""/>
            </v:shape>
            <v:shape style="position:absolute;left:7537;top:1870;width:3058;height:10" type="#_x0000_t75" stroked="false">
              <v:imagedata r:id="rId448" o:title=""/>
            </v:shape>
            <w10:wrap type="none"/>
          </v:group>
        </w:pict>
      </w:r>
      <w:r>
        <w:rPr/>
        <w:pict>
          <v:group style="position:absolute;margin-left:84.624001pt;margin-top:111.283653pt;width:445.2pt;height:5.05pt;mso-position-horizontal-relative:page;mso-position-vertical-relative:paragraph;z-index:-684832" coordorigin="1692,2226" coordsize="8904,101">
            <v:shape style="position:absolute;left:1692;top:2226;width:2197;height:101" type="#_x0000_t75" stroked="false">
              <v:imagedata r:id="rId449" o:title=""/>
            </v:shape>
            <v:shape style="position:absolute;left:3865;top:2317;width:3677;height:10" type="#_x0000_t75" stroked="false">
              <v:imagedata r:id="rId438" o:title=""/>
            </v:shape>
            <v:shape style="position:absolute;left:7537;top:2317;width:3058;height:10" type="#_x0000_t75" stroked="false">
              <v:imagedata r:id="rId439" o:title=""/>
            </v:shape>
            <w10:wrap type="none"/>
          </v:group>
        </w:pic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197"/>
        <w:gridCol w:w="3672"/>
        <w:gridCol w:w="3048"/>
      </w:tblGrid>
      <w:tr>
        <w:trPr>
          <w:trHeight w:val="495" w:hRule="exact"/>
        </w:trPr>
        <w:tc>
          <w:tcPr>
            <w:tcW w:w="2197" w:type="dxa"/>
            <w:tcBorders>
              <w:top w:val="single" w:sz="12" w:space="0" w:color="000000"/>
              <w:left w:val="nil" w:sz="6" w:space="0" w:color="auto"/>
              <w:bottom w:val="nil" w:sz="6" w:space="0" w:color="auto"/>
              <w:right w:val="single" w:sz="4" w:space="0" w:color="000000"/>
            </w:tcBorders>
          </w:tcPr>
          <w:p>
            <w:pPr>
              <w:pStyle w:val="TableParagraph"/>
              <w:tabs>
                <w:tab w:pos="1319" w:val="left" w:leader="none"/>
              </w:tabs>
              <w:spacing w:line="240" w:lineRule="auto" w:before="135"/>
              <w:ind w:left="68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6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right="2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48" w:type="dxa"/>
            <w:tcBorders>
              <w:top w:val="single" w:sz="12" w:space="0" w:color="000000"/>
              <w:left w:val="single" w:sz="4" w:space="0" w:color="000000"/>
              <w:bottom w:val="nil" w:sz="6" w:space="0" w:color="auto"/>
              <w:right w:val="nil" w:sz="6" w:space="0" w:color="auto"/>
            </w:tcBorders>
          </w:tcPr>
          <w:p>
            <w:pPr>
              <w:pStyle w:val="TableParagraph"/>
              <w:spacing w:line="240" w:lineRule="auto" w:before="135"/>
              <w:ind w:right="2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2"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left="31"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53"/>
              <w:jc w:val="right"/>
              <w:rPr>
                <w:rFonts w:ascii="Times New Roman" w:hAnsi="Times New Roman" w:cs="Times New Roman" w:eastAsia="Times New Roman" w:hint="default"/>
                <w:sz w:val="18"/>
                <w:szCs w:val="18"/>
              </w:rPr>
            </w:pPr>
            <w:r>
              <w:rPr>
                <w:rFonts w:ascii="Times New Roman"/>
                <w:spacing w:val="-1"/>
                <w:sz w:val="18"/>
              </w:rPr>
              <w:t>17,062,501.15</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38"/>
              <w:jc w:val="right"/>
              <w:rPr>
                <w:rFonts w:ascii="Times New Roman" w:hAnsi="Times New Roman" w:cs="Times New Roman" w:eastAsia="Times New Roman" w:hint="default"/>
                <w:sz w:val="18"/>
                <w:szCs w:val="18"/>
              </w:rPr>
            </w:pPr>
            <w:r>
              <w:rPr>
                <w:rFonts w:ascii="Times New Roman"/>
                <w:spacing w:val="-1"/>
                <w:sz w:val="18"/>
              </w:rPr>
              <w:t>10,902,047.06</w:t>
            </w:r>
          </w:p>
        </w:tc>
      </w:tr>
      <w:tr>
        <w:trPr>
          <w:trHeight w:val="482"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pacing w:val="-1"/>
                <w:sz w:val="18"/>
              </w:rPr>
              <w:t>3,012,976.56</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1,822,260.42</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3"/>
              <w:jc w:val="right"/>
              <w:rPr>
                <w:rFonts w:ascii="Times New Roman" w:hAnsi="Times New Roman" w:cs="Times New Roman" w:eastAsia="Times New Roman" w:hint="default"/>
                <w:sz w:val="18"/>
                <w:szCs w:val="18"/>
              </w:rPr>
            </w:pPr>
            <w:r>
              <w:rPr>
                <w:rFonts w:ascii="Times New Roman"/>
                <w:spacing w:val="-1"/>
                <w:sz w:val="18"/>
              </w:rPr>
              <w:t>12,430,159.35</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9,603,033.26</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3"/>
              <w:jc w:val="right"/>
              <w:rPr>
                <w:rFonts w:ascii="Times New Roman" w:hAnsi="Times New Roman" w:cs="Times New Roman" w:eastAsia="Times New Roman" w:hint="default"/>
                <w:sz w:val="18"/>
                <w:szCs w:val="18"/>
              </w:rPr>
            </w:pPr>
            <w:r>
              <w:rPr>
                <w:rFonts w:ascii="Times New Roman"/>
                <w:spacing w:val="-1"/>
                <w:sz w:val="18"/>
              </w:rPr>
              <w:t>3,133,160.05</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2,332,337.05</w:t>
            </w:r>
          </w:p>
        </w:tc>
      </w:tr>
      <w:tr>
        <w:trPr>
          <w:trHeight w:val="342"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1"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52"/>
              <w:jc w:val="right"/>
              <w:rPr>
                <w:rFonts w:ascii="Times New Roman" w:hAnsi="Times New Roman" w:cs="Times New Roman" w:eastAsia="Times New Roman" w:hint="default"/>
                <w:sz w:val="18"/>
                <w:szCs w:val="18"/>
              </w:rPr>
            </w:pPr>
            <w:r>
              <w:rPr>
                <w:rFonts w:ascii="Times New Roman"/>
                <w:spacing w:val="-1"/>
                <w:sz w:val="18"/>
              </w:rPr>
              <w:t>565,900.00</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139"/>
              <w:ind w:right="38"/>
              <w:jc w:val="right"/>
              <w:rPr>
                <w:rFonts w:ascii="Times New Roman" w:hAnsi="Times New Roman" w:cs="Times New Roman" w:eastAsia="Times New Roman" w:hint="default"/>
                <w:sz w:val="18"/>
                <w:szCs w:val="18"/>
              </w:rPr>
            </w:pPr>
            <w:r>
              <w:rPr>
                <w:rFonts w:ascii="Times New Roman"/>
                <w:spacing w:val="-1"/>
                <w:sz w:val="18"/>
              </w:rPr>
              <w:t>771,000.00</w:t>
            </w:r>
          </w:p>
        </w:tc>
      </w:tr>
      <w:tr>
        <w:trPr>
          <w:trHeight w:val="63"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52"/>
              <w:jc w:val="right"/>
              <w:rPr>
                <w:rFonts w:ascii="Times New Roman" w:hAnsi="Times New Roman" w:cs="Times New Roman" w:eastAsia="Times New Roman" w:hint="default"/>
                <w:sz w:val="18"/>
                <w:szCs w:val="18"/>
              </w:rPr>
            </w:pPr>
            <w:r>
              <w:rPr>
                <w:rFonts w:ascii="Times New Roman"/>
                <w:spacing w:val="-1"/>
                <w:sz w:val="18"/>
              </w:rPr>
              <w:t>974,845.90</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915,960.00</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2"/>
              <w:jc w:val="right"/>
              <w:rPr>
                <w:rFonts w:ascii="Times New Roman" w:hAnsi="Times New Roman" w:cs="Times New Roman" w:eastAsia="Times New Roman" w:hint="default"/>
                <w:sz w:val="18"/>
                <w:szCs w:val="18"/>
              </w:rPr>
            </w:pPr>
            <w:r>
              <w:rPr>
                <w:rFonts w:ascii="Times New Roman"/>
                <w:spacing w:val="-1"/>
                <w:sz w:val="18"/>
              </w:rPr>
              <w:t>623,451.29</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710,154.37</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2"/>
              <w:jc w:val="right"/>
              <w:rPr>
                <w:rFonts w:ascii="Times New Roman" w:hAnsi="Times New Roman" w:cs="Times New Roman" w:eastAsia="Times New Roman" w:hint="default"/>
                <w:sz w:val="18"/>
                <w:szCs w:val="18"/>
              </w:rPr>
            </w:pPr>
            <w:r>
              <w:rPr>
                <w:rFonts w:ascii="Times New Roman"/>
                <w:spacing w:val="-1"/>
                <w:sz w:val="18"/>
              </w:rPr>
              <w:t>425,091.65</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254,036.01</w:t>
            </w:r>
          </w:p>
        </w:tc>
      </w:tr>
      <w:tr>
        <w:trPr>
          <w:trHeight w:val="66" w:hRule="exact"/>
        </w:trPr>
        <w:tc>
          <w:tcPr>
            <w:tcW w:w="2197" w:type="dxa"/>
            <w:tcBorders>
              <w:top w:val="nil" w:sz="6" w:space="0" w:color="auto"/>
              <w:left w:val="nil" w:sz="6" w:space="0" w:color="auto"/>
              <w:bottom w:val="nil" w:sz="6" w:space="0" w:color="auto"/>
              <w:right w:val="nil" w:sz="6" w:space="0" w:color="auto"/>
            </w:tcBorders>
          </w:tcPr>
          <w:p>
            <w:pPr/>
          </w:p>
        </w:tc>
        <w:tc>
          <w:tcPr>
            <w:tcW w:w="3672" w:type="dxa"/>
            <w:tcBorders>
              <w:top w:val="nil" w:sz="6" w:space="0" w:color="auto"/>
              <w:left w:val="nil" w:sz="6" w:space="0" w:color="auto"/>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
        </w:tc>
      </w:tr>
      <w:tr>
        <w:trPr>
          <w:trHeight w:val="446"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53"/>
              <w:jc w:val="right"/>
              <w:rPr>
                <w:rFonts w:ascii="Times New Roman" w:hAnsi="Times New Roman" w:cs="Times New Roman" w:eastAsia="Times New Roman" w:hint="default"/>
                <w:sz w:val="18"/>
                <w:szCs w:val="18"/>
              </w:rPr>
            </w:pPr>
            <w:r>
              <w:rPr>
                <w:rFonts w:ascii="Times New Roman"/>
                <w:spacing w:val="-1"/>
                <w:sz w:val="18"/>
              </w:rPr>
              <w:t>2,718,655.60</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2,694,875.41</w:t>
            </w:r>
          </w:p>
        </w:tc>
      </w:tr>
      <w:tr>
        <w:trPr>
          <w:trHeight w:val="451" w:hRule="exact"/>
        </w:trPr>
        <w:tc>
          <w:tcPr>
            <w:tcW w:w="2197"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6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0"/>
              <w:ind w:right="52"/>
              <w:jc w:val="right"/>
              <w:rPr>
                <w:rFonts w:ascii="Times New Roman" w:hAnsi="Times New Roman" w:cs="Times New Roman" w:eastAsia="Times New Roman" w:hint="default"/>
                <w:sz w:val="18"/>
                <w:szCs w:val="18"/>
              </w:rPr>
            </w:pPr>
            <w:r>
              <w:rPr>
                <w:rFonts w:ascii="Times New Roman"/>
                <w:spacing w:val="-1"/>
                <w:sz w:val="18"/>
              </w:rPr>
              <w:t>806,062.99</w:t>
            </w:r>
          </w:p>
        </w:tc>
        <w:tc>
          <w:tcPr>
            <w:tcW w:w="3048"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917,078.89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6"/>
        <w:rPr>
          <w:rFonts w:ascii="宋体" w:hAnsi="宋体" w:cs="宋体" w:eastAsia="宋体" w:hint="default"/>
          <w:b/>
          <w:bCs/>
          <w:sz w:val="28"/>
          <w:szCs w:val="28"/>
        </w:rPr>
      </w:pPr>
      <w:r>
        <w:rPr/>
        <w:pict>
          <v:group style="position:absolute;margin-left:84.624001pt;margin-top:703.779968pt;width:445.2pt;height:5.05pt;mso-position-horizontal-relative:page;mso-position-vertical-relative:page;z-index:-684112" coordorigin="1692,14076" coordsize="8904,101">
            <v:shape style="position:absolute;left:1692;top:14076;width:2650;height:101" type="#_x0000_t75" stroked="false">
              <v:imagedata r:id="rId451" o:title=""/>
            </v:shape>
            <v:shape style="position:absolute;left:4319;top:14167;width:3612;height:10" type="#_x0000_t75" stroked="false">
              <v:imagedata r:id="rId452" o:title=""/>
            </v:shape>
            <v:shape style="position:absolute;left:7926;top:14167;width:2669;height:10" type="#_x0000_t75" stroked="false">
              <v:imagedata r:id="rId453" o:title=""/>
            </v:shape>
            <w10:wrap type="none"/>
          </v:group>
        </w:pict>
      </w:r>
      <w:r>
        <w:rPr/>
        <w:pict>
          <v:group style="position:absolute;margin-left:84.624001pt;margin-top:726.099976pt;width:445.2pt;height:5.05pt;mso-position-horizontal-relative:page;mso-position-vertical-relative:page;z-index:-684088" coordorigin="1692,14522" coordsize="8904,101">
            <v:shape style="position:absolute;left:1692;top:14522;width:2650;height:101" type="#_x0000_t75" stroked="false">
              <v:imagedata r:id="rId454" o:title=""/>
            </v:shape>
            <v:shape style="position:absolute;left:4319;top:14613;width:3612;height:10" type="#_x0000_t75" stroked="false">
              <v:imagedata r:id="rId455" o:title=""/>
            </v:shape>
            <v:shape style="position:absolute;left:7926;top:14613;width:2669;height:10" type="#_x0000_t75" stroked="false">
              <v:imagedata r:id="rId456" o:title=""/>
            </v:shape>
            <w10:wrap type="none"/>
          </v:group>
        </w:pict>
      </w:r>
    </w:p>
    <w:tbl>
      <w:tblPr>
        <w:tblW w:w="0" w:type="auto"/>
        <w:jc w:val="left"/>
        <w:tblInd w:w="1678" w:type="dxa"/>
        <w:tblLayout w:type="fixed"/>
        <w:tblCellMar>
          <w:top w:w="0" w:type="dxa"/>
          <w:left w:w="0" w:type="dxa"/>
          <w:bottom w:w="0" w:type="dxa"/>
          <w:right w:w="0" w:type="dxa"/>
        </w:tblCellMar>
        <w:tblLook w:val="01E0"/>
      </w:tblPr>
      <w:tblGrid>
        <w:gridCol w:w="2197"/>
        <w:gridCol w:w="3672"/>
        <w:gridCol w:w="3048"/>
      </w:tblGrid>
      <w:tr>
        <w:trPr>
          <w:trHeight w:val="501" w:hRule="exact"/>
        </w:trPr>
        <w:tc>
          <w:tcPr>
            <w:tcW w:w="2197" w:type="dxa"/>
            <w:tcBorders>
              <w:top w:val="single" w:sz="12" w:space="0" w:color="000000"/>
              <w:left w:val="nil" w:sz="6" w:space="0" w:color="auto"/>
              <w:bottom w:val="nil" w:sz="6" w:space="0" w:color="auto"/>
              <w:right w:val="single" w:sz="4" w:space="0" w:color="000000"/>
            </w:tcBorders>
          </w:tcPr>
          <w:p>
            <w:pPr>
              <w:pStyle w:val="TableParagraph"/>
              <w:spacing w:line="240" w:lineRule="auto" w:before="138"/>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2"/>
              <w:ind w:right="53"/>
              <w:jc w:val="right"/>
              <w:rPr>
                <w:rFonts w:ascii="Times New Roman" w:hAnsi="Times New Roman" w:cs="Times New Roman" w:eastAsia="Times New Roman" w:hint="default"/>
                <w:sz w:val="18"/>
                <w:szCs w:val="18"/>
              </w:rPr>
            </w:pPr>
            <w:r>
              <w:rPr>
                <w:rFonts w:ascii="Times New Roman"/>
                <w:spacing w:val="-1"/>
                <w:sz w:val="18"/>
              </w:rPr>
              <w:t>1,062,999.67</w:t>
            </w:r>
          </w:p>
        </w:tc>
        <w:tc>
          <w:tcPr>
            <w:tcW w:w="3048"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524,002.56</w:t>
            </w:r>
          </w:p>
        </w:tc>
      </w:tr>
      <w:tr>
        <w:trPr>
          <w:trHeight w:val="414" w:hRule="exact"/>
        </w:trPr>
        <w:tc>
          <w:tcPr>
            <w:tcW w:w="2197" w:type="dxa"/>
            <w:tcBorders>
              <w:top w:val="nil" w:sz="6" w:space="0" w:color="auto"/>
              <w:left w:val="nil" w:sz="6" w:space="0" w:color="auto"/>
              <w:bottom w:val="single" w:sz="12" w:space="0" w:color="000000"/>
              <w:right w:val="single" w:sz="4" w:space="0" w:color="000000"/>
            </w:tcBorders>
          </w:tcPr>
          <w:p>
            <w:pPr>
              <w:pStyle w:val="TableParagraph"/>
              <w:tabs>
                <w:tab w:pos="1319" w:val="left" w:leader="none"/>
              </w:tabs>
              <w:spacing w:line="240" w:lineRule="auto" w:before="95"/>
              <w:ind w:left="68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0"/>
              <w:ind w:right="53"/>
              <w:jc w:val="right"/>
              <w:rPr>
                <w:rFonts w:ascii="Times New Roman" w:hAnsi="Times New Roman" w:cs="Times New Roman" w:eastAsia="Times New Roman" w:hint="default"/>
                <w:sz w:val="18"/>
                <w:szCs w:val="18"/>
              </w:rPr>
            </w:pPr>
            <w:r>
              <w:rPr>
                <w:rFonts w:ascii="Times New Roman"/>
                <w:spacing w:val="-1"/>
                <w:sz w:val="18"/>
              </w:rPr>
              <w:t>42,815,804.21</w:t>
            </w:r>
          </w:p>
        </w:tc>
        <w:tc>
          <w:tcPr>
            <w:tcW w:w="3048" w:type="dxa"/>
            <w:tcBorders>
              <w:top w:val="nil" w:sz="6" w:space="0" w:color="auto"/>
              <w:left w:val="single" w:sz="4" w:space="0" w:color="000000"/>
              <w:bottom w:val="single" w:sz="12" w:space="0" w:color="000000"/>
              <w:right w:val="nil" w:sz="6" w:space="0" w:color="auto"/>
            </w:tcBorders>
          </w:tcPr>
          <w:p>
            <w:pPr>
              <w:pStyle w:val="TableParagraph"/>
              <w:spacing w:line="240" w:lineRule="auto" w:before="137"/>
              <w:ind w:right="38"/>
              <w:jc w:val="right"/>
              <w:rPr>
                <w:rFonts w:ascii="Times New Roman" w:hAnsi="Times New Roman" w:cs="Times New Roman" w:eastAsia="Times New Roman" w:hint="default"/>
                <w:sz w:val="18"/>
                <w:szCs w:val="18"/>
              </w:rPr>
            </w:pPr>
            <w:r>
              <w:rPr>
                <w:rFonts w:ascii="Times New Roman"/>
                <w:spacing w:val="-1"/>
                <w:sz w:val="18"/>
              </w:rPr>
              <w:t>31,446,785.03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36"/>
        <w:ind w:left="1786" w:right="3524" w:firstLine="0"/>
        <w:jc w:val="left"/>
        <w:rPr>
          <w:rFonts w:ascii="宋体" w:hAnsi="宋体" w:cs="宋体" w:eastAsia="宋体" w:hint="default"/>
          <w:sz w:val="21"/>
          <w:szCs w:val="21"/>
        </w:rPr>
      </w:pPr>
      <w:r>
        <w:rPr/>
        <w:pict>
          <v:shape style="position:absolute;margin-left:193.490005pt;margin-top:-72.596321pt;width:.48pt;height:.12pt;mso-position-horizontal-relative:page;mso-position-vertical-relative:paragraph;z-index:-684568" type="#_x0000_t75" stroked="false">
            <v:imagedata r:id="rId450" o:title=""/>
          </v:shape>
        </w:pict>
      </w:r>
      <w:r>
        <w:rPr/>
        <w:pict>
          <v:shape style="position:absolute;margin-left:377.109985pt;margin-top:-72.596321pt;width:.48001pt;height:.12pt;mso-position-horizontal-relative:page;mso-position-vertical-relative:paragraph;z-index:-684544" type="#_x0000_t75" stroked="false">
            <v:imagedata r:id="rId450" o:title=""/>
          </v:shape>
        </w:pict>
      </w:r>
      <w:r>
        <w:rPr/>
        <w:pict>
          <v:group style="position:absolute;margin-left:84.624001pt;margin-top:-50.736301pt;width:445.2pt;height:.5pt;mso-position-horizontal-relative:page;mso-position-vertical-relative:paragraph;z-index:-684520" coordorigin="1692,-1015" coordsize="8904,10">
            <v:shape style="position:absolute;left:1692;top:-1015;width:2177;height:10" type="#_x0000_t75" stroked="false">
              <v:imagedata r:id="rId62" o:title=""/>
            </v:shape>
            <v:shape style="position:absolute;left:3865;top:-1015;width:3677;height:10" type="#_x0000_t75" stroked="false">
              <v:imagedata r:id="rId438" o:title=""/>
            </v:shape>
            <v:shape style="position:absolute;left:7537;top:-1015;width:3058;height:10" type="#_x0000_t75" stroked="false">
              <v:imagedata r:id="rId439"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三十一</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before="164"/>
        <w:ind w:left="2417" w:right="3524" w:firstLine="0"/>
        <w:jc w:val="left"/>
        <w:rPr>
          <w:rFonts w:ascii="宋体" w:hAnsi="宋体" w:cs="宋体" w:eastAsia="宋体" w:hint="default"/>
          <w:sz w:val="21"/>
          <w:szCs w:val="21"/>
        </w:rPr>
      </w:pPr>
      <w:r>
        <w:rPr/>
        <w:pict>
          <v:shape style="position:absolute;margin-left:193.970001pt;margin-top:26.943657pt;width:.48pt;height:.12pt;mso-position-horizontal-relative:page;mso-position-vertical-relative:paragraph;z-index:-684496" type="#_x0000_t75" stroked="false">
            <v:imagedata r:id="rId450" o:title=""/>
          </v:shape>
        </w:pict>
      </w:r>
      <w:r>
        <w:rPr/>
        <w:pict>
          <v:shape style="position:absolute;margin-left:377.230011pt;margin-top:26.943657pt;width:.48001pt;height:.12pt;mso-position-horizontal-relative:page;mso-position-vertical-relative:paragraph;z-index:-684472" type="#_x0000_t75" stroked="false">
            <v:imagedata r:id="rId450" o:title=""/>
          </v:shape>
        </w:pict>
      </w:r>
      <w:r>
        <w:rPr/>
        <w:pict>
          <v:group style="position:absolute;margin-left:84.624001pt;margin-top:48.783619pt;width:445.2pt;height:.5pt;mso-position-horizontal-relative:page;mso-position-vertical-relative:paragraph;z-index:-684448" coordorigin="1692,976" coordsize="8904,10">
            <v:shape style="position:absolute;left:1692;top:976;width:2187;height:10" type="#_x0000_t75" stroked="false">
              <v:imagedata r:id="rId457" o:title=""/>
            </v:shape>
            <v:shape style="position:absolute;left:3875;top:976;width:6721;height:10" type="#_x0000_t75" stroked="false">
              <v:imagedata r:id="rId458" o:title=""/>
            </v:shape>
            <w10:wrap type="none"/>
          </v:group>
        </w:pict>
      </w:r>
      <w:r>
        <w:rPr/>
        <w:pict>
          <v:group style="position:absolute;margin-left:84.624001pt;margin-top:66.54364pt;width:445.2pt;height:5.05pt;mso-position-horizontal-relative:page;mso-position-vertical-relative:paragraph;z-index:-684424" coordorigin="1692,1331" coordsize="8904,101">
            <v:shape style="position:absolute;left:1692;top:1331;width:2206;height:101" type="#_x0000_t75" stroked="false">
              <v:imagedata r:id="rId459" o:title=""/>
            </v:shape>
            <v:shape style="position:absolute;left:3875;top:1422;width:6721;height:10" type="#_x0000_t75" stroked="false">
              <v:imagedata r:id="rId460" o:title=""/>
            </v:shape>
            <w10:wrap type="none"/>
          </v:group>
        </w:pict>
      </w:r>
      <w:r>
        <w:rPr/>
        <w:pict>
          <v:group style="position:absolute;margin-left:84.624001pt;margin-top:88.86364pt;width:445.2pt;height:5.05pt;mso-position-horizontal-relative:page;mso-position-vertical-relative:paragraph;z-index:-684400" coordorigin="1692,1777" coordsize="8904,101">
            <v:shape style="position:absolute;left:1692;top:1777;width:2206;height:101" type="#_x0000_t75" stroked="false">
              <v:imagedata r:id="rId461" o:title=""/>
            </v:shape>
            <v:shape style="position:absolute;left:3875;top:1868;width:6721;height:10" type="#_x0000_t75" stroked="false">
              <v:imagedata r:id="rId458" o:title=""/>
            </v:shape>
            <w10:wrap type="none"/>
          </v:group>
        </w:pict>
      </w:r>
      <w:r>
        <w:rPr/>
        <w:pict>
          <v:group style="position:absolute;margin-left:84.624001pt;margin-top:111.213699pt;width:445.2pt;height:5.05pt;mso-position-horizontal-relative:page;mso-position-vertical-relative:paragraph;z-index:-684376" coordorigin="1692,2224" coordsize="8904,101">
            <v:shape style="position:absolute;left:1692;top:2224;width:2206;height:101" type="#_x0000_t75" stroked="false">
              <v:imagedata r:id="rId462" o:title=""/>
            </v:shape>
            <v:shape style="position:absolute;left:3875;top:2315;width:6721;height:10" type="#_x0000_t75" stroked="false">
              <v:imagedata r:id="rId458" o:title=""/>
            </v:shape>
            <w10:wrap type="none"/>
          </v:group>
        </w:pic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206"/>
        <w:gridCol w:w="3665"/>
        <w:gridCol w:w="3046"/>
      </w:tblGrid>
      <w:tr>
        <w:trPr>
          <w:trHeight w:val="521" w:hRule="exact"/>
        </w:trPr>
        <w:tc>
          <w:tcPr>
            <w:tcW w:w="2206" w:type="dxa"/>
            <w:tcBorders>
              <w:top w:val="single" w:sz="12" w:space="0" w:color="000000"/>
              <w:left w:val="nil" w:sz="6" w:space="0" w:color="auto"/>
              <w:bottom w:val="nil" w:sz="6" w:space="0" w:color="auto"/>
              <w:right w:val="single" w:sz="4" w:space="0" w:color="000000"/>
            </w:tcBorders>
          </w:tcPr>
          <w:p>
            <w:pPr>
              <w:pStyle w:val="TableParagraph"/>
              <w:tabs>
                <w:tab w:pos="633" w:val="left" w:leader="none"/>
              </w:tabs>
              <w:spacing w:line="240" w:lineRule="auto" w:before="137"/>
              <w:ind w:right="694"/>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366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7"/>
              <w:ind w:right="24"/>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46" w:type="dxa"/>
            <w:tcBorders>
              <w:top w:val="single" w:sz="12" w:space="0" w:color="000000"/>
              <w:left w:val="single" w:sz="4" w:space="0" w:color="000000"/>
              <w:bottom w:val="nil" w:sz="6" w:space="0" w:color="auto"/>
              <w:right w:val="nil" w:sz="6" w:space="0" w:color="auto"/>
            </w:tcBorders>
          </w:tcPr>
          <w:p>
            <w:pPr>
              <w:pStyle w:val="TableParagraph"/>
              <w:spacing w:line="240" w:lineRule="auto" w:before="137"/>
              <w:ind w:right="29"/>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5"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3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665" w:type="dxa"/>
            <w:tcBorders>
              <w:top w:val="nil" w:sz="6" w:space="0" w:color="auto"/>
              <w:left w:val="single" w:sz="4" w:space="0" w:color="000000"/>
              <w:bottom w:val="nil" w:sz="6" w:space="0" w:color="auto"/>
              <w:right w:val="single" w:sz="4" w:space="0" w:color="000000"/>
            </w:tcBorders>
          </w:tcPr>
          <w:p>
            <w:pPr>
              <w:pStyle w:val="TableParagraph"/>
              <w:spacing w:line="206" w:lineRule="exact" w:before="120"/>
              <w:ind w:right="33"/>
              <w:jc w:val="right"/>
              <w:rPr>
                <w:rFonts w:ascii="Times New Roman" w:hAnsi="Times New Roman" w:cs="Times New Roman" w:eastAsia="Times New Roman" w:hint="default"/>
                <w:sz w:val="18"/>
                <w:szCs w:val="18"/>
              </w:rPr>
            </w:pPr>
            <w:r>
              <w:rPr>
                <w:rFonts w:ascii="Times New Roman"/>
                <w:spacing w:val="-1"/>
                <w:sz w:val="18"/>
              </w:rPr>
              <w:t>3,066,221.34</w:t>
            </w:r>
          </w:p>
        </w:tc>
        <w:tc>
          <w:tcPr>
            <w:tcW w:w="3046" w:type="dxa"/>
            <w:tcBorders>
              <w:top w:val="nil" w:sz="6" w:space="0" w:color="auto"/>
              <w:left w:val="single" w:sz="4" w:space="0" w:color="000000"/>
              <w:bottom w:val="nil" w:sz="6" w:space="0" w:color="auto"/>
              <w:right w:val="nil" w:sz="6" w:space="0" w:color="auto"/>
            </w:tcBorders>
          </w:tcPr>
          <w:p>
            <w:pPr>
              <w:pStyle w:val="TableParagraph"/>
              <w:spacing w:line="206" w:lineRule="exact" w:before="120"/>
              <w:ind w:right="38"/>
              <w:jc w:val="right"/>
              <w:rPr>
                <w:rFonts w:ascii="Times New Roman" w:hAnsi="Times New Roman" w:cs="Times New Roman" w:eastAsia="Times New Roman" w:hint="default"/>
                <w:sz w:val="18"/>
                <w:szCs w:val="18"/>
              </w:rPr>
            </w:pPr>
            <w:r>
              <w:rPr>
                <w:rFonts w:ascii="Times New Roman"/>
                <w:spacing w:val="-1"/>
                <w:sz w:val="18"/>
              </w:rPr>
              <w:t>2,219,660.55</w:t>
            </w:r>
          </w:p>
        </w:tc>
      </w:tr>
      <w:tr>
        <w:trPr>
          <w:trHeight w:val="482"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66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192,515.07</w:t>
            </w:r>
          </w:p>
        </w:tc>
        <w:tc>
          <w:tcPr>
            <w:tcW w:w="304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584,718.92</w:t>
            </w:r>
          </w:p>
        </w:tc>
      </w:tr>
      <w:tr>
        <w:trPr>
          <w:trHeight w:val="66" w:hRule="exact"/>
        </w:trPr>
        <w:tc>
          <w:tcPr>
            <w:tcW w:w="2206"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31" w:right="0"/>
              <w:jc w:val="left"/>
              <w:rPr>
                <w:rFonts w:ascii="宋体" w:hAnsi="宋体" w:cs="宋体" w:eastAsia="宋体" w:hint="default"/>
                <w:sz w:val="18"/>
                <w:szCs w:val="18"/>
              </w:rPr>
            </w:pPr>
            <w:r>
              <w:rPr>
                <w:rFonts w:ascii="宋体" w:hAnsi="宋体" w:cs="宋体" w:eastAsia="宋体" w:hint="default"/>
                <w:sz w:val="18"/>
                <w:szCs w:val="18"/>
              </w:rPr>
              <w:t>贴现支出</w:t>
            </w:r>
          </w:p>
        </w:tc>
        <w:tc>
          <w:tcPr>
            <w:tcW w:w="366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962,140.36</w:t>
            </w:r>
          </w:p>
        </w:tc>
        <w:tc>
          <w:tcPr>
            <w:tcW w:w="304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951,709.22</w:t>
            </w:r>
          </w:p>
        </w:tc>
      </w:tr>
      <w:tr>
        <w:trPr>
          <w:trHeight w:val="66" w:hRule="exact"/>
        </w:trPr>
        <w:tc>
          <w:tcPr>
            <w:tcW w:w="2206"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6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364,576.57</w:t>
            </w:r>
          </w:p>
        </w:tc>
        <w:tc>
          <w:tcPr>
            <w:tcW w:w="304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99,409.29</w:t>
            </w:r>
          </w:p>
        </w:tc>
      </w:tr>
      <w:tr>
        <w:trPr>
          <w:trHeight w:val="66" w:hRule="exact"/>
        </w:trPr>
        <w:tc>
          <w:tcPr>
            <w:tcW w:w="2206" w:type="dxa"/>
            <w:tcBorders>
              <w:top w:val="nil" w:sz="6" w:space="0" w:color="auto"/>
              <w:left w:val="nil" w:sz="6" w:space="0" w:color="auto"/>
              <w:bottom w:val="nil" w:sz="6" w:space="0" w:color="auto"/>
              <w:right w:val="nil" w:sz="6" w:space="0" w:color="auto"/>
            </w:tcBorders>
          </w:tcPr>
          <w:p>
            <w:pPr/>
          </w:p>
        </w:tc>
        <w:tc>
          <w:tcPr>
            <w:tcW w:w="3665" w:type="dxa"/>
            <w:tcBorders>
              <w:top w:val="nil" w:sz="6" w:space="0" w:color="auto"/>
              <w:left w:val="nil" w:sz="6" w:space="0" w:color="auto"/>
              <w:bottom w:val="nil" w:sz="6" w:space="0" w:color="auto"/>
              <w:right w:val="single" w:sz="4" w:space="0" w:color="000000"/>
            </w:tcBorders>
          </w:tcPr>
          <w:p>
            <w:pPr/>
          </w:p>
        </w:tc>
        <w:tc>
          <w:tcPr>
            <w:tcW w:w="3046" w:type="dxa"/>
            <w:tcBorders>
              <w:top w:val="nil" w:sz="6" w:space="0" w:color="auto"/>
              <w:left w:val="single" w:sz="4" w:space="0" w:color="000000"/>
              <w:bottom w:val="nil" w:sz="6" w:space="0" w:color="auto"/>
              <w:right w:val="nil" w:sz="6" w:space="0" w:color="auto"/>
            </w:tcBorders>
          </w:tcPr>
          <w:p>
            <w:pPr/>
          </w:p>
        </w:tc>
      </w:tr>
      <w:tr>
        <w:trPr>
          <w:trHeight w:val="446" w:hRule="exact"/>
        </w:trPr>
        <w:tc>
          <w:tcPr>
            <w:tcW w:w="220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206,740.93</w:t>
            </w:r>
          </w:p>
        </w:tc>
        <w:tc>
          <w:tcPr>
            <w:tcW w:w="304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144,667.16</w:t>
            </w:r>
          </w:p>
        </w:tc>
      </w:tr>
      <w:tr>
        <w:trPr>
          <w:trHeight w:val="451" w:hRule="exact"/>
        </w:trPr>
        <w:tc>
          <w:tcPr>
            <w:tcW w:w="2206" w:type="dxa"/>
            <w:tcBorders>
              <w:top w:val="nil" w:sz="6" w:space="0" w:color="auto"/>
              <w:left w:val="nil" w:sz="6" w:space="0" w:color="auto"/>
              <w:bottom w:val="single" w:sz="12" w:space="0" w:color="000000"/>
              <w:right w:val="single" w:sz="4" w:space="0" w:color="000000"/>
            </w:tcBorders>
          </w:tcPr>
          <w:p>
            <w:pPr>
              <w:pStyle w:val="TableParagraph"/>
              <w:tabs>
                <w:tab w:pos="633" w:val="left" w:leader="none"/>
              </w:tabs>
              <w:spacing w:line="240" w:lineRule="auto" w:before="135"/>
              <w:ind w:right="69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6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4,407,164.13</w:t>
            </w:r>
          </w:p>
        </w:tc>
        <w:tc>
          <w:tcPr>
            <w:tcW w:w="3046"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2,830,727.30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line="384" w:lineRule="auto" w:before="36"/>
        <w:ind w:left="2417" w:right="7876" w:hanging="632"/>
        <w:jc w:val="left"/>
        <w:rPr>
          <w:rFonts w:ascii="宋体" w:hAnsi="宋体" w:cs="宋体" w:eastAsia="宋体" w:hint="default"/>
          <w:sz w:val="21"/>
          <w:szCs w:val="21"/>
        </w:rPr>
      </w:pPr>
      <w:r>
        <w:rPr/>
        <w:pict>
          <v:group style="position:absolute;margin-left:84.624001pt;margin-top:-77.496338pt;width:445.2pt;height:5.05pt;mso-position-horizontal-relative:page;mso-position-vertical-relative:paragraph;z-index:-684352" coordorigin="1692,-1550" coordsize="8904,101">
            <v:shape style="position:absolute;left:1692;top:-1550;width:2206;height:101" type="#_x0000_t75" stroked="false">
              <v:imagedata r:id="rId461" o:title=""/>
            </v:shape>
            <v:shape style="position:absolute;left:3875;top:-1459;width:6721;height:10" type="#_x0000_t75" stroked="false">
              <v:imagedata r:id="rId458" o:title=""/>
            </v:shape>
            <w10:wrap type="none"/>
          </v:group>
        </w:pict>
      </w:r>
      <w:r>
        <w:rPr/>
        <w:pict>
          <v:group style="position:absolute;margin-left:84.624001pt;margin-top:-55.176338pt;width:445.2pt;height:5.05pt;mso-position-horizontal-relative:page;mso-position-vertical-relative:paragraph;z-index:-684328" coordorigin="1692,-1104" coordsize="8904,101">
            <v:shape style="position:absolute;left:1692;top:-1104;width:2206;height:101" type="#_x0000_t75" stroked="false">
              <v:imagedata r:id="rId463" o:title=""/>
            </v:shape>
            <v:shape style="position:absolute;left:3875;top:-1012;width:6721;height:10" type="#_x0000_t75" stroked="false">
              <v:imagedata r:id="rId458" o:title=""/>
            </v:shape>
            <w10:wrap type="none"/>
          </v:group>
        </w:pict>
      </w:r>
      <w:r>
        <w:rPr/>
        <w:pict>
          <v:shape style="position:absolute;margin-left:193.490005pt;margin-top:42.623653pt;width:.48pt;height:.12003pt;mso-position-horizontal-relative:page;mso-position-vertical-relative:paragraph;z-index:-684304" type="#_x0000_t75" stroked="false">
            <v:imagedata r:id="rId450" o:title=""/>
          </v:shape>
        </w:pict>
      </w:r>
      <w:r>
        <w:rPr/>
        <w:pict>
          <v:shape style="position:absolute;margin-left:377.109985pt;margin-top:42.623653pt;width:.48001pt;height:.12003pt;mso-position-horizontal-relative:page;mso-position-vertical-relative:paragraph;z-index:15352" type="#_x0000_t75" stroked="false">
            <v:imagedata r:id="rId450" o:title=""/>
          </v:shape>
        </w:pict>
      </w:r>
      <w:r>
        <w:rPr/>
        <w:pict>
          <v:shape style="position:absolute;margin-left:83.903999pt;margin-top:41.183681pt;width:445.9pt;height:114.05pt;mso-position-horizontal-relative:page;mso-position-vertical-relative:paragraph;z-index:15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7"/>
                    <w:gridCol w:w="3672"/>
                    <w:gridCol w:w="3048"/>
                  </w:tblGrid>
                  <w:tr>
                    <w:trPr>
                      <w:trHeight w:val="495" w:hRule="exact"/>
                    </w:trPr>
                    <w:tc>
                      <w:tcPr>
                        <w:tcW w:w="2197" w:type="dxa"/>
                        <w:tcBorders>
                          <w:top w:val="single" w:sz="12" w:space="0" w:color="000000"/>
                          <w:left w:val="nil" w:sz="6" w:space="0" w:color="auto"/>
                          <w:bottom w:val="nil" w:sz="6" w:space="0" w:color="auto"/>
                          <w:right w:val="single" w:sz="4" w:space="0" w:color="000000"/>
                        </w:tcBorders>
                      </w:tcPr>
                      <w:p>
                        <w:pPr>
                          <w:pStyle w:val="TableParagraph"/>
                          <w:tabs>
                            <w:tab w:pos="633" w:val="left" w:leader="none"/>
                          </w:tabs>
                          <w:spacing w:line="240" w:lineRule="auto" w:before="135"/>
                          <w:ind w:right="68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6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5"/>
                          <w:ind w:right="2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48" w:type="dxa"/>
                        <w:tcBorders>
                          <w:top w:val="single" w:sz="12" w:space="0" w:color="000000"/>
                          <w:left w:val="single" w:sz="4" w:space="0" w:color="000000"/>
                          <w:bottom w:val="nil" w:sz="6" w:space="0" w:color="auto"/>
                          <w:right w:val="nil" w:sz="6" w:space="0" w:color="auto"/>
                        </w:tcBorders>
                      </w:tcPr>
                      <w:p>
                        <w:pPr>
                          <w:pStyle w:val="TableParagraph"/>
                          <w:spacing w:line="240" w:lineRule="auto" w:before="135"/>
                          <w:ind w:right="2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2"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left="3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53"/>
                          <w:jc w:val="right"/>
                          <w:rPr>
                            <w:rFonts w:ascii="Times New Roman" w:hAnsi="Times New Roman" w:cs="Times New Roman" w:eastAsia="Times New Roman" w:hint="default"/>
                            <w:sz w:val="18"/>
                            <w:szCs w:val="18"/>
                          </w:rPr>
                        </w:pPr>
                        <w:r>
                          <w:rPr>
                            <w:rFonts w:ascii="Times New Roman"/>
                            <w:spacing w:val="-1"/>
                            <w:sz w:val="18"/>
                          </w:rPr>
                          <w:t>-1,382,782.56</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38"/>
                          <w:jc w:val="right"/>
                          <w:rPr>
                            <w:rFonts w:ascii="Times New Roman" w:hAnsi="Times New Roman" w:cs="Times New Roman" w:eastAsia="Times New Roman" w:hint="default"/>
                            <w:sz w:val="18"/>
                            <w:szCs w:val="18"/>
                          </w:rPr>
                        </w:pPr>
                        <w:r>
                          <w:rPr>
                            <w:rFonts w:ascii="Times New Roman"/>
                            <w:spacing w:val="-1"/>
                            <w:sz w:val="18"/>
                          </w:rPr>
                          <w:t>1,943,401.99</w:t>
                        </w:r>
                      </w:p>
                    </w:tc>
                  </w:tr>
                  <w:tr>
                    <w:trPr>
                      <w:trHeight w:val="610"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448,619.01</w:t>
                        </w: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3,493,310.76</w:t>
                        </w:r>
                      </w:p>
                    </w:tc>
                  </w:tr>
                  <w:tr>
                    <w:trPr>
                      <w:trHeight w:val="38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31"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672" w:type="dxa"/>
                        <w:tcBorders>
                          <w:top w:val="nil" w:sz="6" w:space="0" w:color="auto"/>
                          <w:left w:val="single" w:sz="4" w:space="0" w:color="000000"/>
                          <w:bottom w:val="nil" w:sz="6" w:space="0" w:color="auto"/>
                          <w:right w:val="single" w:sz="4" w:space="0" w:color="000000"/>
                        </w:tcBorders>
                      </w:tcPr>
                      <w:p>
                        <w:pPr/>
                      </w:p>
                    </w:tc>
                    <w:tc>
                      <w:tcPr>
                        <w:tcW w:w="3048"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38"/>
                          <w:jc w:val="right"/>
                          <w:rPr>
                            <w:rFonts w:ascii="Times New Roman" w:hAnsi="Times New Roman" w:cs="Times New Roman" w:eastAsia="Times New Roman" w:hint="default"/>
                            <w:sz w:val="18"/>
                            <w:szCs w:val="18"/>
                          </w:rPr>
                        </w:pPr>
                        <w:r>
                          <w:rPr>
                            <w:rFonts w:ascii="Times New Roman"/>
                            <w:spacing w:val="-1"/>
                            <w:sz w:val="18"/>
                          </w:rPr>
                          <w:t>3,945,981.53</w:t>
                        </w:r>
                      </w:p>
                    </w:tc>
                  </w:tr>
                  <w:tr>
                    <w:trPr>
                      <w:trHeight w:val="454" w:hRule="exact"/>
                    </w:trPr>
                    <w:tc>
                      <w:tcPr>
                        <w:tcW w:w="2197" w:type="dxa"/>
                        <w:tcBorders>
                          <w:top w:val="nil" w:sz="6" w:space="0" w:color="auto"/>
                          <w:left w:val="nil" w:sz="6" w:space="0" w:color="auto"/>
                          <w:bottom w:val="single" w:sz="12" w:space="0" w:color="000000"/>
                          <w:right w:val="single" w:sz="4" w:space="0" w:color="000000"/>
                        </w:tcBorders>
                      </w:tcPr>
                      <w:p>
                        <w:pPr>
                          <w:pStyle w:val="TableParagraph"/>
                          <w:tabs>
                            <w:tab w:pos="633" w:val="left" w:leader="none"/>
                          </w:tabs>
                          <w:spacing w:line="240" w:lineRule="auto" w:before="135"/>
                          <w:ind w:right="68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53"/>
                          <w:jc w:val="right"/>
                          <w:rPr>
                            <w:rFonts w:ascii="Times New Roman" w:hAnsi="Times New Roman" w:cs="Times New Roman" w:eastAsia="Times New Roman" w:hint="default"/>
                            <w:sz w:val="18"/>
                            <w:szCs w:val="18"/>
                          </w:rPr>
                        </w:pPr>
                        <w:r>
                          <w:rPr>
                            <w:rFonts w:ascii="Times New Roman"/>
                            <w:spacing w:val="-1"/>
                            <w:sz w:val="18"/>
                          </w:rPr>
                          <w:t>-934,163.55</w:t>
                        </w:r>
                      </w:p>
                    </w:tc>
                    <w:tc>
                      <w:tcPr>
                        <w:tcW w:w="3048"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9,382,694.28</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三十二</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资产减值损失</w:t>
      </w:r>
      <w:r>
        <w:rPr>
          <w:rFonts w:ascii="宋体" w:hAnsi="宋体" w:cs="宋体" w:eastAsia="宋体" w:hint="default"/>
          <w:b/>
          <w:bCs/>
          <w:w w:val="100"/>
          <w:sz w:val="21"/>
          <w:szCs w:val="21"/>
        </w:rPr>
        <w:t> </w: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p>
      <w:pPr>
        <w:spacing w:line="20" w:lineRule="exact"/>
        <w:ind w:left="1692" w:right="0" w:firstLine="0"/>
        <w:rPr>
          <w:rFonts w:ascii="宋体" w:hAnsi="宋体" w:cs="宋体" w:eastAsia="宋体" w:hint="default"/>
          <w:sz w:val="2"/>
          <w:szCs w:val="2"/>
        </w:rPr>
      </w:pPr>
      <w:r>
        <w:rPr>
          <w:rFonts w:ascii="宋体" w:hAnsi="宋体" w:cs="宋体" w:eastAsia="宋体" w:hint="default"/>
          <w:sz w:val="2"/>
          <w:szCs w:val="2"/>
        </w:rPr>
        <w:pict>
          <v:group style="width:445.2pt;height:.5pt;mso-position-horizontal-relative:char;mso-position-vertical-relative:line" coordorigin="0,0" coordsize="8904,10">
            <v:shape style="position:absolute;left:0;top:0;width:2177;height:10" type="#_x0000_t75" stroked="false">
              <v:imagedata r:id="rId62" o:title=""/>
            </v:shape>
            <v:shape style="position:absolute;left:2173;top:0;width:3677;height:10" type="#_x0000_t75" stroked="false">
              <v:imagedata r:id="rId447" o:title=""/>
            </v:shape>
            <v:shape style="position:absolute;left:5845;top:0;width:3058;height:10" type="#_x0000_t75" stroked="false">
              <v:imagedata r:id="rId448" o:title=""/>
            </v:shape>
          </v:group>
        </w:pict>
      </w:r>
      <w:r>
        <w:rPr>
          <w:rFonts w:ascii="宋体" w:hAnsi="宋体" w:cs="宋体" w:eastAsia="宋体" w:hint="default"/>
          <w:sz w:val="2"/>
          <w:szCs w:val="2"/>
        </w:rPr>
      </w:r>
    </w:p>
    <w:p>
      <w:pPr>
        <w:spacing w:line="240" w:lineRule="auto" w:before="8"/>
        <w:rPr>
          <w:rFonts w:ascii="宋体" w:hAnsi="宋体" w:cs="宋体" w:eastAsia="宋体" w:hint="default"/>
          <w:b/>
          <w:bCs/>
          <w:sz w:val="25"/>
          <w:szCs w:val="25"/>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5.2pt;height:5.05pt;mso-position-horizontal-relative:char;mso-position-vertical-relative:line" coordorigin="0,0" coordsize="8904,101">
            <v:shape style="position:absolute;left:0;top:0;width:2197;height:101" type="#_x0000_t75" stroked="false">
              <v:imagedata r:id="rId449" o:title=""/>
            </v:shape>
            <v:shape style="position:absolute;left:2173;top:91;width:3677;height:10" type="#_x0000_t75" stroked="false">
              <v:imagedata r:id="rId438" o:title=""/>
            </v:shape>
            <v:shape style="position:absolute;left:5845;top:91;width:3058;height:10" type="#_x0000_t75" stroked="false">
              <v:imagedata r:id="rId43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p>
      <w:pPr>
        <w:spacing w:line="20" w:lineRule="exact"/>
        <w:ind w:left="1692" w:right="0" w:firstLine="0"/>
        <w:rPr>
          <w:rFonts w:ascii="宋体" w:hAnsi="宋体" w:cs="宋体" w:eastAsia="宋体" w:hint="default"/>
          <w:sz w:val="2"/>
          <w:szCs w:val="2"/>
        </w:rPr>
      </w:pPr>
      <w:r>
        <w:rPr>
          <w:rFonts w:ascii="宋体" w:hAnsi="宋体" w:cs="宋体" w:eastAsia="宋体" w:hint="default"/>
          <w:sz w:val="2"/>
          <w:szCs w:val="2"/>
        </w:rPr>
        <w:pict>
          <v:group style="width:445.2pt;height:.5pt;mso-position-horizontal-relative:char;mso-position-vertical-relative:line" coordorigin="0,0" coordsize="8904,10">
            <v:shape style="position:absolute;left:0;top:0;width:2177;height:10" type="#_x0000_t75" stroked="false">
              <v:imagedata r:id="rId62" o:title=""/>
            </v:shape>
            <v:shape style="position:absolute;left:2173;top:0;width:3677;height:10" type="#_x0000_t75" stroked="false">
              <v:imagedata r:id="rId447" o:title=""/>
            </v:shape>
            <v:shape style="position:absolute;left:5845;top:0;width:3058;height:10" type="#_x0000_t75" stroked="false">
              <v:imagedata r:id="rId448" o:title=""/>
            </v:shape>
          </v:group>
        </w:pict>
      </w:r>
      <w:r>
        <w:rPr>
          <w:rFonts w:ascii="宋体" w:hAnsi="宋体" w:cs="宋体" w:eastAsia="宋体" w:hint="default"/>
          <w:sz w:val="2"/>
          <w:szCs w:val="2"/>
        </w:rPr>
      </w:r>
    </w:p>
    <w:p>
      <w:pPr>
        <w:spacing w:line="240" w:lineRule="auto" w:before="8"/>
        <w:rPr>
          <w:rFonts w:ascii="宋体" w:hAnsi="宋体" w:cs="宋体" w:eastAsia="宋体" w:hint="default"/>
          <w:b/>
          <w:bCs/>
          <w:sz w:val="25"/>
          <w:szCs w:val="25"/>
        </w:rPr>
      </w:pPr>
    </w:p>
    <w:p>
      <w:pPr>
        <w:spacing w:line="100" w:lineRule="exact"/>
        <w:ind w:left="169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5.2pt;height:5.05pt;mso-position-horizontal-relative:char;mso-position-vertical-relative:line" coordorigin="0,0" coordsize="8904,101">
            <v:shape style="position:absolute;left:0;top:0;width:2197;height:101" type="#_x0000_t75" stroked="false">
              <v:imagedata r:id="rId449" o:title=""/>
            </v:shape>
            <v:shape style="position:absolute;left:2173;top:91;width:3677;height:10" type="#_x0000_t75" stroked="false">
              <v:imagedata r:id="rId438" o:title=""/>
            </v:shape>
            <v:shape style="position:absolute;left:5845;top:91;width:3058;height:10" type="#_x0000_t75" stroked="false">
              <v:imagedata r:id="rId43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三十三</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tabs>
          <w:tab w:pos="2954" w:val="left" w:leader="none"/>
        </w:tabs>
        <w:spacing w:before="164"/>
        <w:ind w:left="2417" w:right="3524" w:firstLine="0"/>
        <w:jc w:val="left"/>
        <w:rPr>
          <w:rFonts w:ascii="宋体" w:hAnsi="宋体" w:cs="宋体" w:eastAsia="宋体" w:hint="default"/>
          <w:sz w:val="21"/>
          <w:szCs w:val="21"/>
        </w:rPr>
      </w:pPr>
      <w:r>
        <w:rPr/>
        <w:pict>
          <v:shape style="position:absolute;margin-left:216.169998pt;margin-top:26.943678pt;width:.48pt;height:.12pt;mso-position-horizontal-relative:page;mso-position-vertical-relative:paragraph;z-index:-684256" type="#_x0000_t75" stroked="false">
            <v:imagedata r:id="rId450" o:title=""/>
          </v:shape>
        </w:pict>
      </w:r>
      <w:r>
        <w:rPr/>
        <w:pict>
          <v:shape style="position:absolute;margin-left:396.549988pt;margin-top:26.943678pt;width:.48001pt;height:.12pt;mso-position-horizontal-relative:page;mso-position-vertical-relative:paragraph;z-index:-684232" type="#_x0000_t75" stroked="false">
            <v:imagedata r:id="rId450" o:title=""/>
          </v:shape>
        </w:pict>
      </w:r>
      <w:r>
        <w:rPr/>
        <w:pict>
          <v:group style="position:absolute;margin-left:84.624001pt;margin-top:48.783638pt;width:445.2pt;height:.5pt;mso-position-horizontal-relative:page;mso-position-vertical-relative:paragraph;z-index:-684208" coordorigin="1692,976" coordsize="8904,10">
            <v:shape style="position:absolute;left:1692;top:976;width:2631;height:10" type="#_x0000_t75" stroked="false">
              <v:imagedata r:id="rId464" o:title=""/>
            </v:shape>
            <v:shape style="position:absolute;left:4319;top:976;width:3612;height:10" type="#_x0000_t75" stroked="false">
              <v:imagedata r:id="rId452" o:title=""/>
            </v:shape>
            <v:shape style="position:absolute;left:7926;top:976;width:2669;height:10" type="#_x0000_t75" stroked="false">
              <v:imagedata r:id="rId453" o:title=""/>
            </v:shape>
            <w10:wrap type="none"/>
          </v:group>
        </w:pict>
      </w:r>
      <w:r>
        <w:rPr/>
        <w:pict>
          <v:group style="position:absolute;margin-left:84.624001pt;margin-top:66.573662pt;width:445.2pt;height:5.05pt;mso-position-horizontal-relative:page;mso-position-vertical-relative:paragraph;z-index:-684184" coordorigin="1692,1331" coordsize="8904,101">
            <v:shape style="position:absolute;left:1692;top:1331;width:2650;height:101" type="#_x0000_t75" stroked="false">
              <v:imagedata r:id="rId454" o:title=""/>
            </v:shape>
            <v:shape style="position:absolute;left:4319;top:1423;width:3612;height:10" type="#_x0000_t75" stroked="false">
              <v:imagedata r:id="rId455" o:title=""/>
            </v:shape>
            <v:shape style="position:absolute;left:7926;top:1423;width:2669;height:10" type="#_x0000_t75" stroked="false">
              <v:imagedata r:id="rId456" o:title=""/>
            </v:shape>
            <w10:wrap type="none"/>
          </v:group>
        </w:pict>
      </w:r>
      <w:r>
        <w:rPr/>
        <w:pict>
          <v:group style="position:absolute;margin-left:84.624001pt;margin-top:88.893661pt;width:445.2pt;height:5.05pt;mso-position-horizontal-relative:page;mso-position-vertical-relative:paragraph;z-index:-684160" coordorigin="1692,1778" coordsize="8904,101">
            <v:shape style="position:absolute;left:1692;top:1778;width:2650;height:101" type="#_x0000_t75" stroked="false">
              <v:imagedata r:id="rId451" o:title=""/>
            </v:shape>
            <v:shape style="position:absolute;left:4319;top:1869;width:3612;height:10" type="#_x0000_t75" stroked="false">
              <v:imagedata r:id="rId452" o:title=""/>
            </v:shape>
            <v:shape style="position:absolute;left:7926;top:1869;width:2669;height:10" type="#_x0000_t75" stroked="false">
              <v:imagedata r:id="rId453" o:title=""/>
            </v:shape>
            <w10:wrap type="none"/>
          </v:group>
        </w:pict>
      </w:r>
      <w:r>
        <w:rPr/>
        <w:pict>
          <v:group style="position:absolute;margin-left:84.624001pt;margin-top:111.213661pt;width:445.2pt;height:5.05pt;mso-position-horizontal-relative:page;mso-position-vertical-relative:paragraph;z-index:-684136" coordorigin="1692,2224" coordsize="8904,101">
            <v:shape style="position:absolute;left:1692;top:2224;width:2650;height:101" type="#_x0000_t75" stroked="false">
              <v:imagedata r:id="rId454" o:title=""/>
            </v:shape>
            <v:shape style="position:absolute;left:4319;top:2315;width:3612;height:10" type="#_x0000_t75" stroked="false">
              <v:imagedata r:id="rId455" o:title=""/>
            </v:shape>
            <v:shape style="position:absolute;left:7926;top:2315;width:2669;height:10" type="#_x0000_t75" stroked="false">
              <v:imagedata r:id="rId456"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明细情况</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678" w:type="dxa"/>
        <w:tblLayout w:type="fixed"/>
        <w:tblCellMar>
          <w:top w:w="0" w:type="dxa"/>
          <w:left w:w="0" w:type="dxa"/>
          <w:bottom w:w="0" w:type="dxa"/>
          <w:right w:w="0" w:type="dxa"/>
        </w:tblCellMar>
        <w:tblLook w:val="01E0"/>
      </w:tblPr>
      <w:tblGrid>
        <w:gridCol w:w="2650"/>
        <w:gridCol w:w="3608"/>
        <w:gridCol w:w="2660"/>
      </w:tblGrid>
      <w:tr>
        <w:trPr>
          <w:trHeight w:val="521" w:hRule="exact"/>
        </w:trPr>
        <w:tc>
          <w:tcPr>
            <w:tcW w:w="2650" w:type="dxa"/>
            <w:tcBorders>
              <w:top w:val="single" w:sz="12" w:space="0" w:color="000000"/>
              <w:left w:val="nil" w:sz="6" w:space="0" w:color="auto"/>
              <w:bottom w:val="nil" w:sz="6" w:space="0" w:color="auto"/>
              <w:right w:val="single" w:sz="4" w:space="0" w:color="000000"/>
            </w:tcBorders>
          </w:tcPr>
          <w:p>
            <w:pPr>
              <w:pStyle w:val="TableParagraph"/>
              <w:tabs>
                <w:tab w:pos="654" w:val="left" w:leader="none"/>
              </w:tabs>
              <w:spacing w:line="240" w:lineRule="auto" w:before="137"/>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6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60" w:type="dxa"/>
            <w:tcBorders>
              <w:top w:val="single" w:sz="12" w:space="0" w:color="000000"/>
              <w:left w:val="single" w:sz="4" w:space="0" w:color="000000"/>
              <w:bottom w:val="nil" w:sz="6" w:space="0" w:color="auto"/>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6" w:hRule="exact"/>
        </w:trPr>
        <w:tc>
          <w:tcPr>
            <w:tcW w:w="2650"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608" w:type="dxa"/>
            <w:tcBorders>
              <w:top w:val="nil" w:sz="6" w:space="0" w:color="auto"/>
              <w:left w:val="single" w:sz="4" w:space="0" w:color="000000"/>
              <w:bottom w:val="nil" w:sz="6" w:space="0" w:color="auto"/>
              <w:right w:val="single" w:sz="4" w:space="0" w:color="000000"/>
            </w:tcBorders>
          </w:tcPr>
          <w:p>
            <w:pPr>
              <w:pStyle w:val="TableParagraph"/>
              <w:spacing w:line="206" w:lineRule="exact" w:before="120"/>
              <w:ind w:right="100"/>
              <w:jc w:val="right"/>
              <w:rPr>
                <w:rFonts w:ascii="Times New Roman" w:hAnsi="Times New Roman" w:cs="Times New Roman" w:eastAsia="Times New Roman" w:hint="default"/>
                <w:sz w:val="18"/>
                <w:szCs w:val="18"/>
              </w:rPr>
            </w:pPr>
            <w:r>
              <w:rPr>
                <w:rFonts w:ascii="Times New Roman"/>
                <w:w w:val="95"/>
                <w:sz w:val="18"/>
              </w:rPr>
              <w:t>6,307.69</w:t>
            </w:r>
          </w:p>
        </w:tc>
        <w:tc>
          <w:tcPr>
            <w:tcW w:w="2660" w:type="dxa"/>
            <w:tcBorders>
              <w:top w:val="nil" w:sz="6" w:space="0" w:color="auto"/>
              <w:left w:val="single" w:sz="4" w:space="0" w:color="000000"/>
              <w:bottom w:val="nil" w:sz="6" w:space="0" w:color="auto"/>
              <w:right w:val="nil" w:sz="6" w:space="0" w:color="auto"/>
            </w:tcBorders>
          </w:tcPr>
          <w:p>
            <w:pPr/>
          </w:p>
        </w:tc>
      </w:tr>
      <w:tr>
        <w:trPr>
          <w:trHeight w:val="482" w:hRule="exact"/>
        </w:trPr>
        <w:tc>
          <w:tcPr>
            <w:tcW w:w="2650"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36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6,307.69</w:t>
            </w:r>
          </w:p>
        </w:tc>
        <w:tc>
          <w:tcPr>
            <w:tcW w:w="2660" w:type="dxa"/>
            <w:tcBorders>
              <w:top w:val="nil" w:sz="6" w:space="0" w:color="auto"/>
              <w:left w:val="single" w:sz="4" w:space="0" w:color="000000"/>
              <w:bottom w:val="nil" w:sz="6" w:space="0" w:color="auto"/>
              <w:right w:val="nil" w:sz="6" w:space="0" w:color="auto"/>
            </w:tcBorders>
          </w:tcPr>
          <w:p>
            <w:pPr/>
          </w:p>
        </w:tc>
      </w:tr>
      <w:tr>
        <w:trPr>
          <w:trHeight w:val="66" w:hRule="exact"/>
        </w:trPr>
        <w:tc>
          <w:tcPr>
            <w:tcW w:w="2650" w:type="dxa"/>
            <w:tcBorders>
              <w:top w:val="nil" w:sz="6" w:space="0" w:color="auto"/>
              <w:left w:val="nil" w:sz="6" w:space="0" w:color="auto"/>
              <w:bottom w:val="nil" w:sz="6" w:space="0" w:color="auto"/>
              <w:right w:val="nil" w:sz="6" w:space="0" w:color="auto"/>
            </w:tcBorders>
          </w:tcPr>
          <w:p>
            <w:pPr/>
          </w:p>
        </w:tc>
        <w:tc>
          <w:tcPr>
            <w:tcW w:w="3608" w:type="dxa"/>
            <w:tcBorders>
              <w:top w:val="nil" w:sz="6" w:space="0" w:color="auto"/>
              <w:left w:val="nil" w:sz="6" w:space="0" w:color="auto"/>
              <w:bottom w:val="nil" w:sz="6" w:space="0" w:color="auto"/>
              <w:right w:val="single" w:sz="4" w:space="0" w:color="000000"/>
            </w:tcBorders>
          </w:tcPr>
          <w:p>
            <w:pPr/>
          </w:p>
        </w:tc>
        <w:tc>
          <w:tcPr>
            <w:tcW w:w="266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650"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36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38,994.06</w:t>
            </w:r>
          </w:p>
        </w:tc>
        <w:tc>
          <w:tcPr>
            <w:tcW w:w="2660" w:type="dxa"/>
            <w:tcBorders>
              <w:top w:val="nil" w:sz="6" w:space="0" w:color="auto"/>
              <w:left w:val="single" w:sz="4" w:space="0" w:color="000000"/>
              <w:bottom w:val="nil" w:sz="6" w:space="0" w:color="auto"/>
              <w:right w:val="nil" w:sz="6" w:space="0" w:color="auto"/>
            </w:tcBorders>
          </w:tcPr>
          <w:p>
            <w:pPr/>
          </w:p>
        </w:tc>
      </w:tr>
      <w:tr>
        <w:trPr>
          <w:trHeight w:val="66" w:hRule="exact"/>
        </w:trPr>
        <w:tc>
          <w:tcPr>
            <w:tcW w:w="2650" w:type="dxa"/>
            <w:tcBorders>
              <w:top w:val="nil" w:sz="6" w:space="0" w:color="auto"/>
              <w:left w:val="nil" w:sz="6" w:space="0" w:color="auto"/>
              <w:bottom w:val="nil" w:sz="6" w:space="0" w:color="auto"/>
              <w:right w:val="nil" w:sz="6" w:space="0" w:color="auto"/>
            </w:tcBorders>
          </w:tcPr>
          <w:p>
            <w:pPr/>
          </w:p>
        </w:tc>
        <w:tc>
          <w:tcPr>
            <w:tcW w:w="3608" w:type="dxa"/>
            <w:tcBorders>
              <w:top w:val="nil" w:sz="6" w:space="0" w:color="auto"/>
              <w:left w:val="nil" w:sz="6" w:space="0" w:color="auto"/>
              <w:bottom w:val="nil" w:sz="6" w:space="0" w:color="auto"/>
              <w:right w:val="single" w:sz="4" w:space="0" w:color="000000"/>
            </w:tcBorders>
          </w:tcPr>
          <w:p>
            <w:pPr/>
          </w:p>
        </w:tc>
        <w:tc>
          <w:tcPr>
            <w:tcW w:w="2660"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650"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6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6,863,290.00</w:t>
            </w:r>
          </w:p>
        </w:tc>
        <w:tc>
          <w:tcPr>
            <w:tcW w:w="266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3,748,873.90</w:t>
            </w:r>
          </w:p>
        </w:tc>
      </w:tr>
      <w:tr>
        <w:trPr>
          <w:trHeight w:val="66" w:hRule="exact"/>
        </w:trPr>
        <w:tc>
          <w:tcPr>
            <w:tcW w:w="2650" w:type="dxa"/>
            <w:tcBorders>
              <w:top w:val="nil" w:sz="6" w:space="0" w:color="auto"/>
              <w:left w:val="nil" w:sz="6" w:space="0" w:color="auto"/>
              <w:bottom w:val="nil" w:sz="6" w:space="0" w:color="auto"/>
              <w:right w:val="nil" w:sz="6" w:space="0" w:color="auto"/>
            </w:tcBorders>
          </w:tcPr>
          <w:p>
            <w:pPr/>
          </w:p>
        </w:tc>
        <w:tc>
          <w:tcPr>
            <w:tcW w:w="3608" w:type="dxa"/>
            <w:tcBorders>
              <w:top w:val="nil" w:sz="6" w:space="0" w:color="auto"/>
              <w:left w:val="nil" w:sz="6" w:space="0" w:color="auto"/>
              <w:bottom w:val="nil" w:sz="6" w:space="0" w:color="auto"/>
              <w:right w:val="single" w:sz="4" w:space="0" w:color="000000"/>
            </w:tcBorders>
          </w:tcPr>
          <w:p>
            <w:pPr/>
          </w:p>
        </w:tc>
        <w:tc>
          <w:tcPr>
            <w:tcW w:w="2660" w:type="dxa"/>
            <w:tcBorders>
              <w:top w:val="nil" w:sz="6" w:space="0" w:color="auto"/>
              <w:left w:val="single" w:sz="4" w:space="0" w:color="000000"/>
              <w:bottom w:val="nil" w:sz="6" w:space="0" w:color="auto"/>
              <w:right w:val="nil" w:sz="6" w:space="0" w:color="auto"/>
            </w:tcBorders>
          </w:tcPr>
          <w:p>
            <w:pPr/>
          </w:p>
        </w:tc>
      </w:tr>
      <w:tr>
        <w:trPr>
          <w:trHeight w:val="446" w:hRule="exact"/>
        </w:trPr>
        <w:tc>
          <w:tcPr>
            <w:tcW w:w="2650"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9,000.00</w:t>
            </w:r>
          </w:p>
        </w:tc>
        <w:tc>
          <w:tcPr>
            <w:tcW w:w="266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2,882.87</w:t>
            </w:r>
          </w:p>
        </w:tc>
      </w:tr>
      <w:tr>
        <w:trPr>
          <w:trHeight w:val="451" w:hRule="exact"/>
        </w:trPr>
        <w:tc>
          <w:tcPr>
            <w:tcW w:w="2650" w:type="dxa"/>
            <w:tcBorders>
              <w:top w:val="nil" w:sz="6" w:space="0" w:color="auto"/>
              <w:left w:val="nil" w:sz="6" w:space="0" w:color="auto"/>
              <w:bottom w:val="single" w:sz="12" w:space="0" w:color="000000"/>
              <w:right w:val="single" w:sz="4" w:space="0" w:color="000000"/>
            </w:tcBorders>
          </w:tcPr>
          <w:p>
            <w:pPr>
              <w:pStyle w:val="TableParagraph"/>
              <w:tabs>
                <w:tab w:pos="654" w:val="left" w:leader="none"/>
              </w:tabs>
              <w:spacing w:line="240" w:lineRule="auto" w:before="13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6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6,917,591.75</w:t>
            </w:r>
          </w:p>
        </w:tc>
        <w:tc>
          <w:tcPr>
            <w:tcW w:w="2660"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3,751,756.77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tabs>
          <w:tab w:pos="2954" w:val="left" w:leader="none"/>
        </w:tabs>
        <w:spacing w:before="36"/>
        <w:ind w:left="2417" w:right="3524" w:firstLine="0"/>
        <w:jc w:val="left"/>
        <w:rPr>
          <w:rFonts w:ascii="宋体" w:hAnsi="宋体" w:cs="宋体" w:eastAsia="宋体" w:hint="default"/>
          <w:sz w:val="21"/>
          <w:szCs w:val="21"/>
        </w:rPr>
      </w:pPr>
      <w:r>
        <w:rPr/>
        <w:pict>
          <v:shape style="position:absolute;margin-left:238.25pt;margin-top:20.663631pt;width:.47976pt;height:.12pt;mso-position-horizontal-relative:page;mso-position-vertical-relative:paragraph;z-index:-684040" type="#_x0000_t75" stroked="false">
            <v:imagedata r:id="rId450" o:title=""/>
          </v:shape>
        </w:pict>
      </w:r>
      <w:r>
        <w:rPr/>
        <w:pict>
          <v:shape style="position:absolute;margin-left:394.98999pt;margin-top:20.663631pt;width:.47974pt;height:.12pt;mso-position-horizontal-relative:page;mso-position-vertical-relative:paragraph;z-index:-684016" type="#_x0000_t75" stroked="false">
            <v:imagedata r:id="rId450" o:title=""/>
          </v:shape>
        </w:pict>
      </w:r>
      <w:r>
        <w:rPr/>
        <w:pict>
          <v:group style="position:absolute;margin-left:88.463997pt;margin-top:39.98373pt;width:437.4pt;height:5.2pt;mso-position-horizontal-relative:page;mso-position-vertical-relative:paragraph;z-index:-683992" coordorigin="1769,800" coordsize="8748,104">
            <v:shape style="position:absolute;left:1769;top:800;width:3015;height:103" type="#_x0000_t75" stroked="false">
              <v:imagedata r:id="rId465" o:title=""/>
            </v:shape>
            <v:shape style="position:absolute;left:4760;top:893;width:3140;height:10" type="#_x0000_t75" stroked="false">
              <v:imagedata r:id="rId466" o:title=""/>
            </v:shape>
            <v:shape style="position:absolute;left:7895;top:893;width:2621;height:10" type="#_x0000_t75" stroked="false">
              <v:imagedata r:id="rId467" o:title=""/>
            </v:shape>
            <w10:wrap type="none"/>
          </v:group>
        </w:pict>
      </w:r>
      <w:r>
        <w:rPr/>
        <w:pict>
          <v:group style="position:absolute;margin-left:88.463997pt;margin-top:88.82373pt;width:437.4pt;height:5.4pt;mso-position-horizontal-relative:page;mso-position-vertical-relative:paragraph;z-index:-683968" coordorigin="1769,1776" coordsize="8748,108">
            <v:shape style="position:absolute;left:1769;top:1776;width:3015;height:108" type="#_x0000_t75" stroked="false">
              <v:imagedata r:id="rId468" o:title=""/>
            </v:shape>
            <v:shape style="position:absolute;left:4760;top:1872;width:3149;height:12" type="#_x0000_t75" stroked="false">
              <v:imagedata r:id="rId469" o:title=""/>
            </v:shape>
            <v:shape style="position:absolute;left:7895;top:1875;width:2621;height:10" type="#_x0000_t75" stroked="false">
              <v:imagedata r:id="rId467" o:title=""/>
            </v:shape>
            <w10:wrap type="none"/>
          </v:group>
        </w:pict>
      </w:r>
      <w:r>
        <w:rPr/>
        <w:pict>
          <v:group style="position:absolute;margin-left:88.463997pt;margin-top:113.423668pt;width:437.4pt;height:5.3pt;mso-position-horizontal-relative:page;mso-position-vertical-relative:paragraph;z-index:-683944" coordorigin="1769,2268" coordsize="8748,106">
            <v:shape style="position:absolute;left:1769;top:2268;width:3015;height:106" type="#_x0000_t75" stroked="false">
              <v:imagedata r:id="rId470" o:title=""/>
            </v:shape>
            <v:shape style="position:absolute;left:4760;top:2364;width:3140;height:10" type="#_x0000_t75" stroked="false">
              <v:imagedata r:id="rId471" o:title=""/>
            </v:shape>
            <v:shape style="position:absolute;left:7895;top:2364;width:2621;height:10" type="#_x0000_t75" stroked="false">
              <v:imagedata r:id="rId472" o:title=""/>
            </v:shape>
            <w10:wrap type="none"/>
          </v:group>
        </w:pict>
      </w:r>
      <w:r>
        <w:rPr/>
        <w:pict>
          <v:group style="position:absolute;margin-left:88.463997pt;margin-top:162.383667pt;width:437.4pt;height:5.3pt;mso-position-horizontal-relative:page;mso-position-vertical-relative:paragraph;z-index:-683920" coordorigin="1769,3248" coordsize="8748,106">
            <v:shape style="position:absolute;left:1769;top:3248;width:3015;height:106" type="#_x0000_t75" stroked="false">
              <v:imagedata r:id="rId470" o:title=""/>
            </v:shape>
            <v:shape style="position:absolute;left:4760;top:3344;width:3140;height:10" type="#_x0000_t75" stroked="false">
              <v:imagedata r:id="rId466" o:title=""/>
            </v:shape>
            <v:shape style="position:absolute;left:7895;top:3344;width:2621;height:10" type="#_x0000_t75" stroked="false">
              <v:imagedata r:id="rId467" o:title=""/>
            </v:shape>
            <w10:wrap type="none"/>
          </v:group>
        </w:pict>
      </w:r>
      <w:r>
        <w:rPr/>
        <w:pict>
          <v:group style="position:absolute;margin-left:88.463997pt;margin-top:186.893677pt;width:437.4pt;height:5.3pt;mso-position-horizontal-relative:page;mso-position-vertical-relative:paragraph;z-index:-683896" coordorigin="1769,3738" coordsize="8748,106">
            <v:shape style="position:absolute;left:1769;top:3738;width:3015;height:106" type="#_x0000_t75" stroked="false">
              <v:imagedata r:id="rId473" o:title=""/>
            </v:shape>
            <v:shape style="position:absolute;left:4760;top:3834;width:3140;height:10" type="#_x0000_t75" stroked="false">
              <v:imagedata r:id="rId471" o:title=""/>
            </v:shape>
            <v:shape style="position:absolute;left:7895;top:3834;width:2621;height:10" type="#_x0000_t75" stroked="false">
              <v:imagedata r:id="rId472" o:title=""/>
            </v:shape>
            <w10:wrap type="none"/>
          </v:group>
        </w:pict>
      </w:r>
      <w:r>
        <w:rPr/>
        <w:pict>
          <v:group style="position:absolute;margin-left:88.463997pt;margin-top:211.373672pt;width:437.4pt;height:5.3pt;mso-position-horizontal-relative:page;mso-position-vertical-relative:paragraph;z-index:-683872" coordorigin="1769,4227" coordsize="8748,106">
            <v:shape style="position:absolute;left:1769;top:4227;width:3015;height:106" type="#_x0000_t75" stroked="false">
              <v:imagedata r:id="rId470" o:title=""/>
            </v:shape>
            <v:shape style="position:absolute;left:4760;top:4323;width:3140;height:10" type="#_x0000_t75" stroked="false">
              <v:imagedata r:id="rId466" o:title=""/>
            </v:shape>
            <v:shape style="position:absolute;left:7895;top:4323;width:2621;height:10" type="#_x0000_t75" stroked="false">
              <v:imagedata r:id="rId467"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政府补助明细</w:t>
      </w:r>
      <w:r>
        <w:rPr>
          <w:rFonts w:ascii="宋体" w:hAnsi="宋体" w:cs="宋体" w:eastAsia="宋体" w:hint="default"/>
          <w:sz w:val="21"/>
          <w:szCs w:val="21"/>
        </w:rPr>
      </w:r>
    </w:p>
    <w:p>
      <w:pPr>
        <w:spacing w:line="240" w:lineRule="auto" w:before="5"/>
        <w:rPr>
          <w:rFonts w:ascii="宋体" w:hAnsi="宋体" w:cs="宋体" w:eastAsia="宋体" w:hint="default"/>
          <w:b/>
          <w:bCs/>
          <w:sz w:val="4"/>
          <w:szCs w:val="4"/>
        </w:rPr>
      </w:pPr>
    </w:p>
    <w:tbl>
      <w:tblPr>
        <w:tblW w:w="0" w:type="auto"/>
        <w:jc w:val="left"/>
        <w:tblInd w:w="1754" w:type="dxa"/>
        <w:tblLayout w:type="fixed"/>
        <w:tblCellMar>
          <w:top w:w="0" w:type="dxa"/>
          <w:left w:w="0" w:type="dxa"/>
          <w:bottom w:w="0" w:type="dxa"/>
          <w:right w:w="0" w:type="dxa"/>
        </w:tblCellMar>
        <w:tblLook w:val="01E0"/>
      </w:tblPr>
      <w:tblGrid>
        <w:gridCol w:w="3015"/>
        <w:gridCol w:w="3135"/>
        <w:gridCol w:w="2612"/>
      </w:tblGrid>
      <w:tr>
        <w:trPr>
          <w:trHeight w:val="426" w:hRule="exact"/>
        </w:trPr>
        <w:tc>
          <w:tcPr>
            <w:tcW w:w="3015" w:type="dxa"/>
            <w:tcBorders>
              <w:top w:val="single" w:sz="12"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tabs>
                <w:tab w:pos="654"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3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12" w:type="dxa"/>
            <w:tcBorders>
              <w:top w:val="single" w:sz="12"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7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85" w:hRule="exact"/>
        </w:trPr>
        <w:tc>
          <w:tcPr>
            <w:tcW w:w="3015"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．收到的与资产相关的政府补助</w:t>
            </w:r>
          </w:p>
        </w:tc>
        <w:tc>
          <w:tcPr>
            <w:tcW w:w="3135" w:type="dxa"/>
            <w:tcBorders>
              <w:top w:val="nil" w:sz="6" w:space="0" w:color="auto"/>
              <w:left w:val="single" w:sz="4" w:space="0" w:color="000000"/>
              <w:bottom w:val="single" w:sz="4" w:space="0" w:color="000000"/>
              <w:right w:val="single" w:sz="4" w:space="0" w:color="000000"/>
            </w:tcBorders>
          </w:tcPr>
          <w:p>
            <w:pPr/>
          </w:p>
        </w:tc>
        <w:tc>
          <w:tcPr>
            <w:tcW w:w="2612" w:type="dxa"/>
            <w:tcBorders>
              <w:top w:val="nil" w:sz="6" w:space="0" w:color="auto"/>
              <w:left w:val="single" w:sz="4" w:space="0" w:color="000000"/>
              <w:bottom w:val="single" w:sz="4" w:space="0" w:color="000000"/>
              <w:right w:val="nil" w:sz="6" w:space="0" w:color="auto"/>
            </w:tcBorders>
          </w:tcPr>
          <w:p>
            <w:pPr/>
          </w:p>
        </w:tc>
      </w:tr>
      <w:tr>
        <w:trPr>
          <w:trHeight w:val="438" w:hRule="exact"/>
        </w:trPr>
        <w:tc>
          <w:tcPr>
            <w:tcW w:w="3015" w:type="dxa"/>
            <w:tcBorders>
              <w:top w:val="single" w:sz="4"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技术中心建设专项拨款</w:t>
            </w:r>
          </w:p>
        </w:tc>
        <w:tc>
          <w:tcPr>
            <w:tcW w:w="3135" w:type="dxa"/>
            <w:tcBorders>
              <w:top w:val="single" w:sz="4" w:space="0" w:color="000000"/>
              <w:left w:val="single" w:sz="4" w:space="0" w:color="000000"/>
              <w:bottom w:val="nil" w:sz="6" w:space="0" w:color="auto"/>
              <w:right w:val="single" w:sz="4" w:space="0" w:color="000000"/>
            </w:tcBorders>
          </w:tcPr>
          <w:p>
            <w:pPr/>
          </w:p>
        </w:tc>
        <w:tc>
          <w:tcPr>
            <w:tcW w:w="2612"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5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31" w:hRule="exact"/>
        </w:trPr>
        <w:tc>
          <w:tcPr>
            <w:tcW w:w="3015"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35" w:type="dxa"/>
            <w:tcBorders>
              <w:top w:val="nil" w:sz="6" w:space="0" w:color="auto"/>
              <w:left w:val="single" w:sz="4" w:space="0" w:color="000000"/>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5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85" w:hRule="exact"/>
        </w:trPr>
        <w:tc>
          <w:tcPr>
            <w:tcW w:w="3015"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．收到的与收益相关的政府补助</w:t>
            </w:r>
          </w:p>
        </w:tc>
        <w:tc>
          <w:tcPr>
            <w:tcW w:w="3135" w:type="dxa"/>
            <w:tcBorders>
              <w:top w:val="nil" w:sz="6" w:space="0" w:color="auto"/>
              <w:left w:val="single" w:sz="4" w:space="0" w:color="000000"/>
              <w:bottom w:val="single" w:sz="4" w:space="0" w:color="000000"/>
              <w:right w:val="single" w:sz="4" w:space="0" w:color="000000"/>
            </w:tcBorders>
          </w:tcPr>
          <w:p>
            <w:pPr/>
          </w:p>
        </w:tc>
        <w:tc>
          <w:tcPr>
            <w:tcW w:w="2612" w:type="dxa"/>
            <w:tcBorders>
              <w:top w:val="nil" w:sz="6" w:space="0" w:color="auto"/>
              <w:left w:val="single" w:sz="4" w:space="0" w:color="000000"/>
              <w:bottom w:val="single" w:sz="4" w:space="0" w:color="000000"/>
              <w:right w:val="nil" w:sz="6" w:space="0" w:color="auto"/>
            </w:tcBorders>
          </w:tcPr>
          <w:p>
            <w:pPr/>
          </w:p>
        </w:tc>
      </w:tr>
      <w:tr>
        <w:trPr>
          <w:trHeight w:val="436" w:hRule="exact"/>
        </w:trPr>
        <w:tc>
          <w:tcPr>
            <w:tcW w:w="3015"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6,309,000.00</w:t>
            </w:r>
          </w:p>
        </w:tc>
        <w:tc>
          <w:tcPr>
            <w:tcW w:w="2612"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2,756,700.00</w:t>
            </w:r>
          </w:p>
        </w:tc>
      </w:tr>
      <w:tr>
        <w:trPr>
          <w:trHeight w:val="5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32" w:hRule="exact"/>
        </w:trPr>
        <w:tc>
          <w:tcPr>
            <w:tcW w:w="3015"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高新技术补贴</w:t>
            </w:r>
          </w:p>
        </w:tc>
        <w:tc>
          <w:tcPr>
            <w:tcW w:w="3135" w:type="dxa"/>
            <w:tcBorders>
              <w:top w:val="nil" w:sz="6" w:space="0" w:color="auto"/>
              <w:left w:val="single" w:sz="4" w:space="0" w:color="000000"/>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34,000.00</w:t>
            </w:r>
          </w:p>
        </w:tc>
      </w:tr>
      <w:tr>
        <w:trPr>
          <w:trHeight w:val="5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31" w:hRule="exact"/>
        </w:trPr>
        <w:tc>
          <w:tcPr>
            <w:tcW w:w="3015"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科技发展基金</w:t>
            </w:r>
          </w:p>
        </w:tc>
        <w:tc>
          <w:tcPr>
            <w:tcW w:w="3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550,000.00</w:t>
            </w:r>
          </w:p>
        </w:tc>
        <w:tc>
          <w:tcPr>
            <w:tcW w:w="2612"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5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34" w:hRule="exact"/>
        </w:trPr>
        <w:tc>
          <w:tcPr>
            <w:tcW w:w="3015"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新增固定资产专项补贴</w:t>
            </w:r>
          </w:p>
        </w:tc>
        <w:tc>
          <w:tcPr>
            <w:tcW w:w="3135" w:type="dxa"/>
            <w:tcBorders>
              <w:top w:val="nil" w:sz="6" w:space="0" w:color="auto"/>
              <w:left w:val="single" w:sz="4" w:space="0" w:color="000000"/>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136,000.00</w:t>
            </w:r>
          </w:p>
        </w:tc>
      </w:tr>
      <w:tr>
        <w:trPr>
          <w:trHeight w:val="5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85" w:hRule="exact"/>
        </w:trPr>
        <w:tc>
          <w:tcPr>
            <w:tcW w:w="3015"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清洁生产专项拨款</w:t>
            </w:r>
          </w:p>
        </w:tc>
        <w:tc>
          <w:tcPr>
            <w:tcW w:w="3135" w:type="dxa"/>
            <w:tcBorders>
              <w:top w:val="nil" w:sz="6" w:space="0" w:color="auto"/>
              <w:left w:val="single" w:sz="4" w:space="0" w:color="000000"/>
              <w:bottom w:val="single" w:sz="4" w:space="0" w:color="000000"/>
              <w:right w:val="single" w:sz="4" w:space="0" w:color="000000"/>
            </w:tcBorders>
          </w:tcPr>
          <w:p>
            <w:pPr/>
          </w:p>
        </w:tc>
        <w:tc>
          <w:tcPr>
            <w:tcW w:w="2612"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9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除尘改造补贴</w:t>
            </w:r>
          </w:p>
        </w:tc>
        <w:tc>
          <w:tcPr>
            <w:tcW w:w="3135"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9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发明专利奖</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4,290.00</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9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社会保险补贴</w:t>
            </w:r>
          </w:p>
        </w:tc>
        <w:tc>
          <w:tcPr>
            <w:tcW w:w="3135"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7,173.90</w:t>
            </w:r>
          </w:p>
        </w:tc>
      </w:tr>
      <w:tr>
        <w:trPr>
          <w:trHeight w:val="49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科技工作先进集体奖</w:t>
            </w:r>
          </w:p>
        </w:tc>
        <w:tc>
          <w:tcPr>
            <w:tcW w:w="3135"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5,000.00</w:t>
            </w:r>
          </w:p>
        </w:tc>
      </w:tr>
      <w:tr>
        <w:trPr>
          <w:trHeight w:val="438" w:hRule="exact"/>
        </w:trPr>
        <w:tc>
          <w:tcPr>
            <w:tcW w:w="3015" w:type="dxa"/>
            <w:tcBorders>
              <w:top w:val="single" w:sz="4"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6,863,290.00</w:t>
            </w:r>
          </w:p>
        </w:tc>
        <w:tc>
          <w:tcPr>
            <w:tcW w:w="2612"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3,748,873.90</w:t>
            </w:r>
          </w:p>
        </w:tc>
      </w:tr>
      <w:tr>
        <w:trPr>
          <w:trHeight w:val="58" w:hRule="exact"/>
        </w:trPr>
        <w:tc>
          <w:tcPr>
            <w:tcW w:w="3015"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single" w:sz="4" w:space="0" w:color="000000"/>
            </w:tcBorders>
          </w:tcPr>
          <w:p>
            <w:pPr/>
          </w:p>
        </w:tc>
        <w:tc>
          <w:tcPr>
            <w:tcW w:w="2612" w:type="dxa"/>
            <w:tcBorders>
              <w:top w:val="nil" w:sz="6" w:space="0" w:color="auto"/>
              <w:left w:val="single" w:sz="4" w:space="0" w:color="000000"/>
              <w:bottom w:val="nil" w:sz="6" w:space="0" w:color="auto"/>
              <w:right w:val="nil" w:sz="6" w:space="0" w:color="auto"/>
            </w:tcBorders>
          </w:tcPr>
          <w:p>
            <w:pPr/>
          </w:p>
        </w:tc>
      </w:tr>
      <w:tr>
        <w:trPr>
          <w:trHeight w:val="494" w:hRule="exact"/>
        </w:trPr>
        <w:tc>
          <w:tcPr>
            <w:tcW w:w="3015" w:type="dxa"/>
            <w:tcBorders>
              <w:top w:val="nil" w:sz="6" w:space="0" w:color="auto"/>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tabs>
                <w:tab w:pos="654"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6,863,290.00</w:t>
            </w:r>
          </w:p>
        </w:tc>
        <w:tc>
          <w:tcPr>
            <w:tcW w:w="2612"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4,348,873.90</w:t>
            </w:r>
          </w:p>
        </w:tc>
      </w:tr>
    </w:tbl>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1"/>
          <w:szCs w:val="21"/>
        </w:rPr>
      </w:pPr>
    </w:p>
    <w:p>
      <w:pPr>
        <w:tabs>
          <w:tab w:pos="2954" w:val="left" w:leader="none"/>
        </w:tabs>
        <w:spacing w:before="0"/>
        <w:ind w:left="2417" w:right="3524" w:firstLine="0"/>
        <w:jc w:val="left"/>
        <w:rPr>
          <w:rFonts w:ascii="宋体" w:hAnsi="宋体" w:cs="宋体" w:eastAsia="宋体" w:hint="default"/>
          <w:sz w:val="21"/>
          <w:szCs w:val="21"/>
        </w:rPr>
      </w:pPr>
      <w:r>
        <w:rPr/>
        <w:pict>
          <v:group style="position:absolute;margin-left:88.463997pt;margin-top:-206.516342pt;width:437.4pt;height:5.4pt;mso-position-horizontal-relative:page;mso-position-vertical-relative:paragraph;z-index:-683848" coordorigin="1769,-4130" coordsize="8748,108">
            <v:shape style="position:absolute;left:1769;top:-4130;width:3015;height:108" type="#_x0000_t75" stroked="false">
              <v:imagedata r:id="rId474" o:title=""/>
            </v:shape>
            <v:shape style="position:absolute;left:4760;top:-4034;width:3149;height:12" type="#_x0000_t75" stroked="false">
              <v:imagedata r:id="rId469" o:title=""/>
            </v:shape>
            <v:shape style="position:absolute;left:7895;top:-4032;width:2621;height:10" type="#_x0000_t75" stroked="false">
              <v:imagedata r:id="rId467" o:title=""/>
            </v:shape>
            <w10:wrap type="none"/>
          </v:group>
        </w:pict>
      </w:r>
      <w:r>
        <w:rPr/>
        <w:pict>
          <v:group style="position:absolute;margin-left:88.463997pt;margin-top:-59.496307pt;width:437.4pt;height:5.4pt;mso-position-horizontal-relative:page;mso-position-vertical-relative:paragraph;z-index:-683824" coordorigin="1769,-1190" coordsize="8748,108">
            <v:shape style="position:absolute;left:1769;top:-1190;width:3015;height:108" type="#_x0000_t75" stroked="false">
              <v:imagedata r:id="rId475" o:title=""/>
            </v:shape>
            <v:shape style="position:absolute;left:4760;top:-1094;width:3149;height:12" type="#_x0000_t75" stroked="false">
              <v:imagedata r:id="rId476" o:title=""/>
            </v:shape>
            <v:shape style="position:absolute;left:7895;top:-1092;width:2621;height:10" type="#_x0000_t75" stroked="false">
              <v:imagedata r:id="rId472" o:title=""/>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公司本期内取得的政府补助种类及金额如下：</w:t>
      </w:r>
      <w:r>
        <w:rPr>
          <w:rFonts w:ascii="宋体" w:hAnsi="宋体" w:cs="宋体" w:eastAsia="宋体" w:hint="default"/>
          <w:spacing w:val="-1"/>
          <w:sz w:val="21"/>
          <w:szCs w:val="21"/>
        </w:rPr>
      </w:r>
    </w:p>
    <w:p>
      <w:pPr>
        <w:spacing w:before="151"/>
        <w:ind w:left="2424"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日收到上海市财政局拨入专利项目奖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before="148"/>
        <w:ind w:left="2424"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日收到上海市财政局拨入专利项目奖</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48"/>
        <w:ind w:left="2424"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日收到上海市财政局拨入科技发展基金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17.5 </w:t>
      </w:r>
      <w:r>
        <w:rPr>
          <w:rFonts w:ascii="宋体" w:hAnsi="宋体" w:cs="宋体" w:eastAsia="宋体" w:hint="default"/>
          <w:spacing w:val="-3"/>
          <w:sz w:val="21"/>
          <w:szCs w:val="21"/>
        </w:rPr>
        <w:t>万元。</w:t>
      </w:r>
      <w:r>
        <w:rPr>
          <w:rFonts w:ascii="宋体" w:hAnsi="宋体" w:cs="宋体" w:eastAsia="宋体" w:hint="default"/>
          <w:sz w:val="21"/>
          <w:szCs w:val="21"/>
        </w:rPr>
      </w:r>
    </w:p>
    <w:p>
      <w:pPr>
        <w:spacing w:before="151"/>
        <w:ind w:left="2424"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日收到上海市科学技术委员会拨入科技专项资金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before="148"/>
        <w:ind w:left="2424" w:right="137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）根据《上海市促进高新技术成果转化的若干规定》公司于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日收到上</w:t>
      </w:r>
    </w:p>
    <w:p>
      <w:pPr>
        <w:spacing w:before="110"/>
        <w:ind w:left="2422" w:right="3524" w:firstLine="0"/>
        <w:jc w:val="left"/>
        <w:rPr>
          <w:rFonts w:ascii="宋体" w:hAnsi="宋体" w:cs="宋体" w:eastAsia="宋体" w:hint="default"/>
          <w:sz w:val="21"/>
          <w:szCs w:val="21"/>
        </w:rPr>
      </w:pPr>
      <w:r>
        <w:rPr>
          <w:rFonts w:ascii="宋体" w:hAnsi="宋体" w:cs="宋体" w:eastAsia="宋体" w:hint="default"/>
          <w:sz w:val="21"/>
          <w:szCs w:val="21"/>
        </w:rPr>
        <w:t>海市财政局拨入扶持资金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630.9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before="148"/>
        <w:ind w:left="2424"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日收到上海市财政局拨入科技专项资金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三十四</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0"/>
        <w:ind w:left="2417" w:right="3524" w:firstLine="0"/>
        <w:jc w:val="left"/>
        <w:rPr>
          <w:rFonts w:ascii="宋体" w:hAnsi="宋体" w:cs="宋体" w:eastAsia="宋体" w:hint="default"/>
          <w:sz w:val="21"/>
          <w:szCs w:val="21"/>
        </w:rPr>
      </w:pPr>
      <w:r>
        <w:rPr/>
        <w:pict>
          <v:shape style="position:absolute;margin-left:205.369995pt;margin-top:18.763672pt;width:.48001pt;height:.12pt;mso-position-horizontal-relative:page;mso-position-vertical-relative:paragraph;z-index:-683800" type="#_x0000_t75" stroked="false">
            <v:imagedata r:id="rId450" o:title=""/>
          </v:shape>
        </w:pict>
      </w:r>
      <w:r>
        <w:rPr/>
        <w:pict>
          <v:shape style="position:absolute;margin-left:377.350006pt;margin-top:18.763672pt;width:.48001pt;height:.12pt;mso-position-horizontal-relative:page;mso-position-vertical-relative:paragraph;z-index:-683776" type="#_x0000_t75" stroked="false">
            <v:imagedata r:id="rId450" o:title=""/>
          </v:shape>
        </w:pict>
      </w:r>
      <w:r>
        <w:rPr/>
        <w:pict>
          <v:group style="position:absolute;margin-left:84.624001pt;margin-top:41.56369pt;width:445.2pt;height:.5pt;mso-position-horizontal-relative:page;mso-position-vertical-relative:paragraph;z-index:-683752" coordorigin="1692,831" coordsize="8904,10">
            <v:shape style="position:absolute;left:1692;top:831;width:2415;height:10" type="#_x0000_t75" stroked="false">
              <v:imagedata r:id="rId477" o:title=""/>
            </v:shape>
            <v:shape style="position:absolute;left:4103;top:831;width:6493;height:10" type="#_x0000_t75" stroked="false">
              <v:imagedata r:id="rId478" o:title=""/>
            </v:shape>
            <w10:wrap type="none"/>
          </v:group>
        </w:pict>
      </w:r>
      <w:r>
        <w:rPr/>
        <w:pict>
          <v:group style="position:absolute;margin-left:84.624001pt;margin-top:60.28371pt;width:445.2pt;height:5.05pt;mso-position-horizontal-relative:page;mso-position-vertical-relative:paragraph;z-index:-683728" coordorigin="1692,1206" coordsize="8904,101">
            <v:shape style="position:absolute;left:1692;top:1206;width:2434;height:101" type="#_x0000_t75" stroked="false">
              <v:imagedata r:id="rId479" o:title=""/>
            </v:shape>
            <v:shape style="position:absolute;left:4103;top:1297;width:6493;height:10" type="#_x0000_t75" stroked="false">
              <v:imagedata r:id="rId478" o:title=""/>
            </v:shape>
            <w10:wrap type="none"/>
          </v:group>
        </w:pict>
      </w:r>
      <w:r>
        <w:rPr/>
        <w:pict>
          <v:group style="position:absolute;margin-left:84.624001pt;margin-top:88.003693pt;width:445.2pt;height:.5pt;mso-position-horizontal-relative:page;mso-position-vertical-relative:paragraph;z-index:-683704" coordorigin="1692,1760" coordsize="8904,10">
            <v:shape style="position:absolute;left:1692;top:1760;width:2415;height:10" type="#_x0000_t75" stroked="false">
              <v:imagedata r:id="rId477" o:title=""/>
            </v:shape>
            <v:shape style="position:absolute;left:4103;top:1760;width:6493;height:10" type="#_x0000_t75" stroked="false">
              <v:imagedata r:id="rId478" o:title=""/>
            </v:shape>
            <w10:wrap type="none"/>
          </v:group>
        </w:pict>
      </w:r>
      <w:r>
        <w:rPr>
          <w:rFonts w:ascii="宋体" w:hAnsi="宋体" w:cs="宋体" w:eastAsia="宋体" w:hint="default"/>
          <w:b/>
          <w:bCs/>
          <w:sz w:val="21"/>
          <w:szCs w:val="21"/>
        </w:rPr>
        <w:t>明细情况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434"/>
        <w:gridCol w:w="3440"/>
        <w:gridCol w:w="3044"/>
      </w:tblGrid>
      <w:tr>
        <w:trPr>
          <w:trHeight w:val="474" w:hRule="exact"/>
        </w:trPr>
        <w:tc>
          <w:tcPr>
            <w:tcW w:w="2434" w:type="dxa"/>
            <w:tcBorders>
              <w:top w:val="single" w:sz="12" w:space="0" w:color="000000"/>
              <w:left w:val="nil" w:sz="6" w:space="0" w:color="auto"/>
              <w:bottom w:val="nil" w:sz="6" w:space="0" w:color="auto"/>
              <w:right w:val="single" w:sz="4" w:space="0" w:color="000000"/>
            </w:tcBorders>
          </w:tcPr>
          <w:p>
            <w:pPr>
              <w:pStyle w:val="TableParagraph"/>
              <w:tabs>
                <w:tab w:pos="1451" w:val="left" w:leader="none"/>
              </w:tabs>
              <w:spacing w:line="240" w:lineRule="auto" w:before="82"/>
              <w:ind w:left="81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44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44"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1" w:hRule="exact"/>
        </w:trPr>
        <w:tc>
          <w:tcPr>
            <w:tcW w:w="2434"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230,000.00</w:t>
            </w:r>
          </w:p>
        </w:tc>
        <w:tc>
          <w:tcPr>
            <w:tcW w:w="3044"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563" w:hRule="exact"/>
        </w:trPr>
        <w:tc>
          <w:tcPr>
            <w:tcW w:w="243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5,754,863.65</w:t>
            </w:r>
          </w:p>
        </w:tc>
        <w:tc>
          <w:tcPr>
            <w:tcW w:w="3044"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434"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30,000.00</w:t>
            </w:r>
          </w:p>
        </w:tc>
        <w:tc>
          <w:tcPr>
            <w:tcW w:w="3044"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37,109.23</w:t>
            </w:r>
          </w:p>
        </w:tc>
      </w:tr>
      <w:tr>
        <w:trPr>
          <w:trHeight w:val="470" w:hRule="exact"/>
        </w:trPr>
        <w:tc>
          <w:tcPr>
            <w:tcW w:w="2434" w:type="dxa"/>
            <w:tcBorders>
              <w:top w:val="nil" w:sz="6" w:space="0" w:color="auto"/>
              <w:left w:val="nil" w:sz="6" w:space="0" w:color="auto"/>
              <w:bottom w:val="single" w:sz="12" w:space="0" w:color="000000"/>
              <w:right w:val="single" w:sz="4" w:space="0" w:color="000000"/>
            </w:tcBorders>
          </w:tcPr>
          <w:p>
            <w:pPr>
              <w:pStyle w:val="TableParagraph"/>
              <w:tabs>
                <w:tab w:pos="1451" w:val="left" w:leader="none"/>
              </w:tabs>
              <w:spacing w:line="240" w:lineRule="auto" w:before="80"/>
              <w:ind w:left="81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6,014,863.65</w:t>
            </w:r>
          </w:p>
        </w:tc>
        <w:tc>
          <w:tcPr>
            <w:tcW w:w="304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177,109.23</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before="0"/>
        <w:ind w:left="1786" w:right="3524" w:firstLine="0"/>
        <w:jc w:val="left"/>
        <w:rPr>
          <w:rFonts w:ascii="宋体" w:hAnsi="宋体" w:cs="宋体" w:eastAsia="宋体" w:hint="default"/>
          <w:sz w:val="21"/>
          <w:szCs w:val="21"/>
        </w:rPr>
      </w:pPr>
      <w:r>
        <w:rPr/>
        <w:pict>
          <v:group style="position:absolute;margin-left:84.624001pt;margin-top:-57.936321pt;width:445.2pt;height:5.05pt;mso-position-horizontal-relative:page;mso-position-vertical-relative:paragraph;z-index:-683680" coordorigin="1692,-1159" coordsize="8904,101">
            <v:shape style="position:absolute;left:1692;top:-1159;width:2434;height:101" type="#_x0000_t75" stroked="false">
              <v:imagedata r:id="rId479" o:title=""/>
            </v:shape>
            <v:shape style="position:absolute;left:4103;top:-1068;width:6493;height:10" type="#_x0000_t75" stroked="false">
              <v:imagedata r:id="rId478" o:title=""/>
            </v:shape>
            <w10:wrap type="none"/>
          </v:group>
        </w:pict>
      </w:r>
      <w:r>
        <w:rPr/>
        <w:pict>
          <v:shape style="position:absolute;margin-left:210.410004pt;margin-top:18.743698pt;width:.48pt;height:.12pt;mso-position-horizontal-relative:page;mso-position-vertical-relative:paragraph;z-index:-683656" type="#_x0000_t75" stroked="false">
            <v:imagedata r:id="rId480" o:title=""/>
          </v:shape>
        </w:pict>
      </w:r>
      <w:r>
        <w:rPr/>
        <w:pict>
          <v:shape style="position:absolute;margin-left:401.709991pt;margin-top:18.743698pt;width:.47998pt;height:.12pt;mso-position-horizontal-relative:page;mso-position-vertical-relative:paragraph;z-index:-683632" type="#_x0000_t75" stroked="false">
            <v:imagedata r:id="rId480" o:title=""/>
          </v:shape>
        </w:pict>
      </w:r>
      <w:r>
        <w:rPr/>
        <w:pict>
          <v:group style="position:absolute;margin-left:84.624001pt;margin-top:41.573719pt;width:445.2pt;height:.5pt;mso-position-horizontal-relative:page;mso-position-vertical-relative:paragraph;z-index:-683608" coordorigin="1692,831" coordsize="8904,10">
            <v:shape style="position:absolute;left:1692;top:831;width:2516;height:10" type="#_x0000_t75" stroked="false">
              <v:imagedata r:id="rId481" o:title=""/>
            </v:shape>
            <v:shape style="position:absolute;left:4203;top:831;width:3831;height:10" type="#_x0000_t75" stroked="false">
              <v:imagedata r:id="rId482" o:title=""/>
            </v:shape>
            <v:shape style="position:absolute;left:8029;top:831;width:2566;height:10" type="#_x0000_t75" stroked="false">
              <v:imagedata r:id="rId483" o:title=""/>
            </v:shape>
            <w10:wrap type="none"/>
          </v:group>
        </w:pict>
      </w:r>
      <w:r>
        <w:rPr/>
        <w:pict>
          <v:group style="position:absolute;margin-left:84.624001pt;margin-top:78.533615pt;width:445.2pt;height:5.4pt;mso-position-horizontal-relative:page;mso-position-vertical-relative:paragraph;z-index:-683584" coordorigin="1692,1571" coordsize="8904,108">
            <v:shape style="position:absolute;left:1692;top:1571;width:2535;height:108" type="#_x0000_t75" stroked="false">
              <v:imagedata r:id="rId484" o:title=""/>
            </v:shape>
            <v:shape style="position:absolute;left:4203;top:1667;width:3840;height:12" type="#_x0000_t75" stroked="false">
              <v:imagedata r:id="rId485" o:title=""/>
            </v:shape>
            <v:shape style="position:absolute;left:8029;top:1669;width:2566;height:10" type="#_x0000_t75" stroked="false">
              <v:imagedata r:id="rId486"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三十五</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535"/>
        <w:gridCol w:w="3826"/>
        <w:gridCol w:w="2556"/>
      </w:tblGrid>
      <w:tr>
        <w:trPr>
          <w:trHeight w:val="474" w:hRule="exact"/>
        </w:trPr>
        <w:tc>
          <w:tcPr>
            <w:tcW w:w="2535" w:type="dxa"/>
            <w:tcBorders>
              <w:top w:val="single" w:sz="12" w:space="0" w:color="000000"/>
              <w:left w:val="nil" w:sz="6" w:space="0" w:color="auto"/>
              <w:bottom w:val="nil" w:sz="6" w:space="0" w:color="auto"/>
              <w:right w:val="single" w:sz="4" w:space="0" w:color="000000"/>
            </w:tcBorders>
          </w:tcPr>
          <w:p>
            <w:pPr>
              <w:pStyle w:val="TableParagraph"/>
              <w:tabs>
                <w:tab w:pos="633" w:val="left" w:leader="none"/>
              </w:tabs>
              <w:spacing w:line="240" w:lineRule="auto" w:before="80"/>
              <w:ind w:right="84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8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56"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737"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11"/>
                <w:sz w:val="18"/>
                <w:szCs w:val="18"/>
              </w:rPr>
              <w:t>按税法及相关规定计算的当</w:t>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期应交所得税</w:t>
            </w: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12,927,772.27</w:t>
            </w:r>
          </w:p>
        </w:tc>
        <w:tc>
          <w:tcPr>
            <w:tcW w:w="255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12,438,775.59</w:t>
            </w:r>
          </w:p>
        </w:tc>
      </w:tr>
      <w:tr>
        <w:trPr>
          <w:trHeight w:val="574" w:hRule="exact"/>
        </w:trPr>
        <w:tc>
          <w:tcPr>
            <w:tcW w:w="2535"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54,128.01</w:t>
            </w:r>
          </w:p>
        </w:tc>
        <w:tc>
          <w:tcPr>
            <w:tcW w:w="255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-1,571,002.28</w:t>
            </w:r>
          </w:p>
        </w:tc>
      </w:tr>
      <w:tr>
        <w:trPr>
          <w:trHeight w:val="470" w:hRule="exact"/>
        </w:trPr>
        <w:tc>
          <w:tcPr>
            <w:tcW w:w="2535" w:type="dxa"/>
            <w:tcBorders>
              <w:top w:val="nil" w:sz="6" w:space="0" w:color="auto"/>
              <w:left w:val="nil" w:sz="6" w:space="0" w:color="auto"/>
              <w:bottom w:val="single" w:sz="12" w:space="0" w:color="000000"/>
              <w:right w:val="single" w:sz="4" w:space="0" w:color="000000"/>
            </w:tcBorders>
          </w:tcPr>
          <w:p>
            <w:pPr>
              <w:pStyle w:val="TableParagraph"/>
              <w:tabs>
                <w:tab w:pos="633" w:val="left" w:leader="none"/>
              </w:tabs>
              <w:spacing w:line="240" w:lineRule="auto" w:before="80"/>
              <w:ind w:right="84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8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12,981,900.28</w:t>
            </w:r>
          </w:p>
        </w:tc>
        <w:tc>
          <w:tcPr>
            <w:tcW w:w="255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10,867,773.31</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before="0"/>
        <w:ind w:left="1786" w:right="3524" w:firstLine="0"/>
        <w:jc w:val="left"/>
        <w:rPr>
          <w:rFonts w:ascii="宋体" w:hAnsi="宋体" w:cs="宋体" w:eastAsia="宋体" w:hint="default"/>
          <w:sz w:val="21"/>
          <w:szCs w:val="21"/>
        </w:rPr>
      </w:pPr>
      <w:r>
        <w:rPr/>
        <w:pict>
          <v:group style="position:absolute;margin-left:84.624001pt;margin-top:-57.936306pt;width:445.2pt;height:5.05pt;mso-position-horizontal-relative:page;mso-position-vertical-relative:paragraph;z-index:-683560" coordorigin="1692,-1159" coordsize="8904,101">
            <v:shape style="position:absolute;left:1692;top:-1159;width:2535;height:101" type="#_x0000_t75" stroked="false">
              <v:imagedata r:id="rId487" o:title=""/>
            </v:shape>
            <v:shape style="position:absolute;left:4203;top:-1068;width:3831;height:10" type="#_x0000_t75" stroked="false">
              <v:imagedata r:id="rId488" o:title=""/>
            </v:shape>
            <v:shape style="position:absolute;left:8029;top:-1068;width:2566;height:10" type="#_x0000_t75" stroked="false">
              <v:imagedata r:id="rId486" o:title=""/>
            </v:shape>
            <w10:wrap type="none"/>
          </v:group>
        </w:pict>
      </w:r>
      <w:r>
        <w:rPr/>
        <w:pict>
          <v:shape style="position:absolute;margin-left:235.369995pt;margin-top:18.743683pt;width:.48001pt;height:.12pt;mso-position-horizontal-relative:page;mso-position-vertical-relative:paragraph;z-index:-683536" type="#_x0000_t75" stroked="false">
            <v:imagedata r:id="rId480" o:title=""/>
          </v:shape>
        </w:pict>
      </w:r>
      <w:r>
        <w:rPr/>
        <w:pict>
          <v:shape style="position:absolute;margin-left:332.470001pt;margin-top:18.743683pt;width:.48001pt;height:.12pt;mso-position-horizontal-relative:page;mso-position-vertical-relative:paragraph;z-index:-683512" type="#_x0000_t75" stroked="false">
            <v:imagedata r:id="rId480" o:title=""/>
          </v:shape>
        </w:pict>
      </w:r>
      <w:r>
        <w:rPr/>
        <w:pict>
          <v:group style="position:absolute;margin-left:332.950012pt;margin-top:41.543674pt;width:196.85pt;height:.5pt;mso-position-horizontal-relative:page;mso-position-vertical-relative:paragraph;z-index:-683488" coordorigin="6659,831" coordsize="3937,10">
            <v:shape style="position:absolute;left:6659;top:831;width:2086;height:10" type="#_x0000_t75" stroked="false">
              <v:imagedata r:id="rId489" o:title=""/>
            </v:shape>
            <v:shape style="position:absolute;left:8740;top:831;width:1856;height:10" type="#_x0000_t75" stroked="false">
              <v:imagedata r:id="rId490" o:title=""/>
            </v:shape>
            <w10:wrap type="none"/>
          </v:group>
        </w:pict>
      </w:r>
      <w:r>
        <w:rPr/>
        <w:pict>
          <v:group style="position:absolute;margin-left:84.624001pt;margin-top:64.723701pt;width:445.2pt;height:.5pt;mso-position-horizontal-relative:page;mso-position-vertical-relative:paragraph;z-index:-683464" coordorigin="1692,1294" coordsize="8904,10">
            <v:shape style="position:absolute;left:1692;top:1294;width:7052;height:10" type="#_x0000_t75" stroked="false">
              <v:imagedata r:id="rId491" o:title=""/>
            </v:shape>
            <v:shape style="position:absolute;left:8740;top:1294;width:1856;height:10" type="#_x0000_t75" stroked="false">
              <v:imagedata r:id="rId490"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三十六</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3034"/>
        <w:gridCol w:w="1942"/>
        <w:gridCol w:w="2095"/>
        <w:gridCol w:w="1846"/>
      </w:tblGrid>
      <w:tr>
        <w:trPr>
          <w:trHeight w:val="480" w:hRule="exact"/>
        </w:trPr>
        <w:tc>
          <w:tcPr>
            <w:tcW w:w="3034"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42" w:type="dxa"/>
            <w:vMerge w:val="restart"/>
            <w:tcBorders>
              <w:top w:val="single" w:sz="12" w:space="0" w:color="000000"/>
              <w:left w:val="single" w:sz="4" w:space="0" w:color="000000"/>
              <w:right w:val="single" w:sz="4" w:space="0" w:color="000000"/>
            </w:tcBorders>
          </w:tcPr>
          <w:p>
            <w:pPr>
              <w:pStyle w:val="TableParagraph"/>
              <w:spacing w:line="420" w:lineRule="auto" w:before="106"/>
              <w:ind w:left="436" w:right="336" w:hanging="104"/>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41"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82"/>
              <w:ind w:left="1219"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65" w:hRule="exact"/>
        </w:trPr>
        <w:tc>
          <w:tcPr>
            <w:tcW w:w="3034" w:type="dxa"/>
            <w:vMerge/>
            <w:tcBorders>
              <w:left w:val="nil" w:sz="6" w:space="0" w:color="auto"/>
              <w:bottom w:val="nil" w:sz="6" w:space="0" w:color="auto"/>
              <w:right w:val="single" w:sz="4" w:space="0" w:color="000000"/>
            </w:tcBorders>
          </w:tcPr>
          <w:p>
            <w:pPr/>
          </w:p>
        </w:tc>
        <w:tc>
          <w:tcPr>
            <w:tcW w:w="1942" w:type="dxa"/>
            <w:vMerge/>
            <w:tcBorders>
              <w:left w:val="single" w:sz="4" w:space="0" w:color="000000"/>
              <w:bottom w:val="nil" w:sz="6" w:space="0" w:color="auto"/>
              <w:right w:val="single" w:sz="4" w:space="0" w:color="000000"/>
            </w:tcBorders>
          </w:tcPr>
          <w:p>
            <w:pPr/>
          </w:p>
        </w:tc>
        <w:tc>
          <w:tcPr>
            <w:tcW w:w="2095"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46"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83" w:hRule="exact"/>
        </w:trPr>
        <w:tc>
          <w:tcPr>
            <w:tcW w:w="3034"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194" w:lineRule="exact"/>
              <w:ind w:right="2"/>
              <w:jc w:val="center"/>
              <w:rPr>
                <w:rFonts w:ascii="Times New Roman" w:hAnsi="Times New Roman" w:cs="Times New Roman" w:eastAsia="Times New Roman" w:hint="default"/>
                <w:sz w:val="18"/>
                <w:szCs w:val="18"/>
              </w:rPr>
            </w:pPr>
            <w:r>
              <w:rPr>
                <w:rFonts w:ascii="Times New Roman"/>
                <w:sz w:val="18"/>
              </w:rPr>
              <w:t>25.77</w:t>
            </w:r>
          </w:p>
        </w:tc>
        <w:tc>
          <w:tcPr>
            <w:tcW w:w="2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0.69</w:t>
            </w:r>
          </w:p>
        </w:tc>
        <w:tc>
          <w:tcPr>
            <w:tcW w:w="184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
              <w:jc w:val="center"/>
              <w:rPr>
                <w:rFonts w:ascii="Times New Roman" w:hAnsi="Times New Roman" w:cs="Times New Roman" w:eastAsia="Times New Roman" w:hint="default"/>
                <w:sz w:val="18"/>
                <w:szCs w:val="18"/>
              </w:rPr>
            </w:pPr>
            <w:r>
              <w:rPr>
                <w:rFonts w:ascii="Times New Roman"/>
                <w:sz w:val="18"/>
              </w:rPr>
              <w:t>0.69</w:t>
            </w:r>
          </w:p>
        </w:tc>
      </w:tr>
      <w:tr>
        <w:trPr>
          <w:trHeight w:val="953" w:hRule="exact"/>
        </w:trPr>
        <w:tc>
          <w:tcPr>
            <w:tcW w:w="3034" w:type="dxa"/>
            <w:tcBorders>
              <w:top w:val="nil" w:sz="6" w:space="0" w:color="auto"/>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79" w:lineRule="auto"/>
              <w:ind w:left="122" w:right="94"/>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 </w:t>
            </w:r>
            <w:r>
              <w:rPr>
                <w:rFonts w:ascii="宋体" w:hAnsi="宋体" w:cs="宋体" w:eastAsia="宋体" w:hint="default"/>
                <w:sz w:val="18"/>
                <w:szCs w:val="18"/>
              </w:rPr>
              <w:t>通股股东的净利润</w:t>
            </w:r>
          </w:p>
        </w:tc>
        <w:tc>
          <w:tcPr>
            <w:tcW w:w="194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25.53</w:t>
            </w:r>
          </w:p>
        </w:tc>
        <w:tc>
          <w:tcPr>
            <w:tcW w:w="2095"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0.68</w:t>
            </w:r>
          </w:p>
        </w:tc>
        <w:tc>
          <w:tcPr>
            <w:tcW w:w="1846"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0.68</w:t>
            </w:r>
          </w:p>
        </w:tc>
      </w:tr>
    </w:tbl>
    <w:p>
      <w:pPr>
        <w:spacing w:before="134"/>
        <w:ind w:left="2520" w:right="3524" w:firstLine="0"/>
        <w:jc w:val="left"/>
        <w:rPr>
          <w:rFonts w:ascii="宋体" w:hAnsi="宋体" w:cs="宋体" w:eastAsia="宋体" w:hint="default"/>
          <w:sz w:val="21"/>
          <w:szCs w:val="21"/>
        </w:rPr>
      </w:pPr>
      <w:r>
        <w:rPr/>
        <w:pict>
          <v:group style="position:absolute;margin-left:84.624001pt;margin-top:-48.356331pt;width:445.2pt;height:5.4pt;mso-position-horizontal-relative:page;mso-position-vertical-relative:paragraph;z-index:-683440" coordorigin="1692,-967" coordsize="8904,108">
            <v:shape style="position:absolute;left:1692;top:-967;width:3034;height:108" type="#_x0000_t75" stroked="false">
              <v:imagedata r:id="rId492" o:title=""/>
            </v:shape>
            <v:shape style="position:absolute;left:4703;top:-871;width:1956;height:12" type="#_x0000_t75" stroked="false">
              <v:imagedata r:id="rId493" o:title=""/>
            </v:shape>
            <v:shape style="position:absolute;left:6645;top:-871;width:2110;height:12" type="#_x0000_t75" stroked="false">
              <v:imagedata r:id="rId494" o:title=""/>
            </v:shape>
            <v:shape style="position:absolute;left:8740;top:-869;width:1856;height:10" type="#_x0000_t75" stroked="false">
              <v:imagedata r:id="rId490" o:title=""/>
            </v:shape>
            <w10:wrap type="none"/>
          </v:group>
        </w:pict>
      </w:r>
      <w:r>
        <w:rPr/>
        <w:pict>
          <v:shape style="position:absolute;margin-left:235.369995pt;margin-top:-1.676329pt;width:.48003pt;height:.24pt;mso-position-horizontal-relative:page;mso-position-vertical-relative:paragraph;z-index:-683416" type="#_x0000_t75" stroked="false">
            <v:imagedata r:id="rId480" o:title=""/>
          </v:shape>
        </w:pict>
      </w:r>
      <w:r>
        <w:rPr/>
        <w:pict>
          <v:shape style="position:absolute;margin-left:332.470001pt;margin-top:-1.676329pt;width:.48003pt;height:.24pt;mso-position-horizontal-relative:page;mso-position-vertical-relative:paragraph;z-index:-683392" type="#_x0000_t75" stroked="false">
            <v:imagedata r:id="rId480" o:title=""/>
          </v:shape>
        </w:pict>
      </w:r>
      <w:r>
        <w:rPr/>
        <w:pict>
          <v:shape style="position:absolute;margin-left:437.230011pt;margin-top:-1.676329pt;width:.48003pt;height:.24pt;mso-position-horizontal-relative:page;mso-position-vertical-relative:paragraph;z-index:-683368" type="#_x0000_t75" stroked="false">
            <v:imagedata r:id="rId480" o:title=""/>
          </v:shape>
        </w:pict>
      </w:r>
      <w:r>
        <w:rPr>
          <w:rFonts w:ascii="宋体" w:hAnsi="宋体" w:cs="宋体" w:eastAsia="宋体" w:hint="default"/>
          <w:sz w:val="21"/>
          <w:szCs w:val="21"/>
        </w:rPr>
        <w:t>计算方法</w:t>
      </w:r>
    </w:p>
    <w:p>
      <w:pPr>
        <w:spacing w:line="333" w:lineRule="auto" w:before="164"/>
        <w:ind w:left="2414" w:right="137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=P</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/(E</w:t>
      </w:r>
      <w:r>
        <w:rPr>
          <w:rFonts w:ascii="Times New Roman" w:hAnsi="Times New Roman" w:cs="Times New Roman" w:eastAsia="Times New Roman" w:hint="default"/>
          <w:position w:val="-2"/>
          <w:sz w:val="14"/>
          <w:szCs w:val="14"/>
        </w:rPr>
        <w:t>0</w:t>
      </w:r>
      <w:r>
        <w:rPr>
          <w:rFonts w:ascii="宋体" w:hAnsi="宋体" w:cs="宋体" w:eastAsia="宋体" w:hint="default"/>
          <w:sz w:val="21"/>
          <w:szCs w:val="21"/>
        </w:rPr>
        <w:t>＋</w:t>
      </w:r>
      <w:r>
        <w:rPr>
          <w:rFonts w:ascii="Times New Roman" w:hAnsi="Times New Roman" w:cs="Times New Roman" w:eastAsia="Times New Roman" w:hint="default"/>
          <w:sz w:val="21"/>
          <w:szCs w:val="21"/>
        </w:rPr>
        <w:t>NP÷2</w:t>
      </w:r>
      <w:r>
        <w:rPr>
          <w:rFonts w:ascii="宋体" w:hAnsi="宋体" w:cs="宋体" w:eastAsia="宋体" w:hint="default"/>
          <w:sz w:val="21"/>
          <w:szCs w:val="21"/>
        </w:rPr>
        <w:t>＋</w:t>
      </w:r>
      <w:r>
        <w:rPr>
          <w:rFonts w:ascii="Times New Roman" w:hAnsi="Times New Roman" w:cs="Times New Roman" w:eastAsia="Times New Roman" w:hint="default"/>
          <w:sz w:val="21"/>
          <w:szCs w:val="21"/>
        </w:rPr>
        <w:t>E</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E</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±E</w:t>
      </w:r>
      <w:r>
        <w:rPr>
          <w:rFonts w:ascii="Times New Roman" w:hAnsi="Times New Roman" w:cs="Times New Roman" w:eastAsia="Times New Roman" w:hint="default"/>
          <w:position w:val="-2"/>
          <w:sz w:val="14"/>
          <w:szCs w:val="14"/>
        </w:rPr>
        <w:t>k</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k</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其中：</w:t>
      </w:r>
      <w:r>
        <w:rPr>
          <w:rFonts w:ascii="Times New Roman" w:hAnsi="Times New Roman" w:cs="Times New Roman" w:eastAsia="Times New Roman" w:hint="default"/>
          <w:spacing w:val="-3"/>
          <w:sz w:val="21"/>
          <w:szCs w:val="21"/>
        </w:rPr>
        <w:t>P0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分别对应于归属于公司普通股股东的净利润、扣除非经常性损益后归属于公司</w:t>
      </w:r>
      <w:r>
        <w:rPr>
          <w:rFonts w:ascii="宋体" w:hAnsi="宋体" w:cs="宋体" w:eastAsia="宋体" w:hint="default"/>
          <w:w w:val="100"/>
          <w:sz w:val="21"/>
          <w:szCs w:val="21"/>
        </w:rPr>
        <w:t> </w:t>
      </w:r>
      <w:r>
        <w:rPr>
          <w:rFonts w:ascii="宋体" w:hAnsi="宋体" w:cs="宋体" w:eastAsia="宋体" w:hint="default"/>
          <w:sz w:val="21"/>
          <w:szCs w:val="21"/>
        </w:rPr>
        <w:t>普通股股东的净利润；</w:t>
      </w:r>
      <w:r>
        <w:rPr>
          <w:rFonts w:ascii="Times New Roman" w:hAnsi="Times New Roman" w:cs="Times New Roman" w:eastAsia="Times New Roman" w:hint="default"/>
          <w:sz w:val="21"/>
          <w:szCs w:val="21"/>
        </w:rPr>
        <w:t>NP </w:t>
      </w:r>
      <w:r>
        <w:rPr>
          <w:rFonts w:ascii="宋体" w:hAnsi="宋体" w:cs="宋体" w:eastAsia="宋体" w:hint="default"/>
          <w:sz w:val="21"/>
          <w:szCs w:val="21"/>
        </w:rPr>
        <w:t>为归属于公司普通股股东的净利润；</w:t>
      </w:r>
      <w:r>
        <w:rPr>
          <w:rFonts w:ascii="Times New Roman" w:hAnsi="Times New Roman" w:cs="Times New Roman" w:eastAsia="Times New Roman" w:hint="default"/>
          <w:sz w:val="21"/>
          <w:szCs w:val="21"/>
        </w:rPr>
        <w:t>E0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为归属于公司普通股</w:t>
      </w:r>
      <w:r>
        <w:rPr>
          <w:rFonts w:ascii="宋体" w:hAnsi="宋体" w:cs="宋体" w:eastAsia="宋体" w:hint="default"/>
          <w:w w:val="100"/>
          <w:sz w:val="21"/>
          <w:szCs w:val="21"/>
        </w:rPr>
        <w:t> </w:t>
      </w:r>
      <w:r>
        <w:rPr>
          <w:rFonts w:ascii="宋体" w:hAnsi="宋体" w:cs="宋体" w:eastAsia="宋体" w:hint="default"/>
          <w:sz w:val="21"/>
          <w:szCs w:val="21"/>
        </w:rPr>
        <w:t>股东的期初净资产；</w:t>
      </w:r>
      <w:r>
        <w:rPr>
          <w:rFonts w:ascii="Times New Roman" w:hAnsi="Times New Roman" w:cs="Times New Roman" w:eastAsia="Times New Roman" w:hint="default"/>
          <w:sz w:val="21"/>
          <w:szCs w:val="21"/>
        </w:rPr>
        <w:t>Ei</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为报告期发行新股或债转股等新增的、归属于公司普通股股东的</w:t>
      </w:r>
      <w:r>
        <w:rPr>
          <w:rFonts w:ascii="宋体" w:hAnsi="宋体" w:cs="宋体" w:eastAsia="宋体" w:hint="default"/>
          <w:w w:val="100"/>
          <w:sz w:val="21"/>
          <w:szCs w:val="21"/>
        </w:rPr>
        <w:t> </w:t>
      </w:r>
      <w:r>
        <w:rPr>
          <w:rFonts w:ascii="宋体" w:hAnsi="宋体" w:cs="宋体" w:eastAsia="宋体" w:hint="default"/>
          <w:sz w:val="21"/>
          <w:szCs w:val="21"/>
        </w:rPr>
        <w:t>净资产；</w:t>
      </w:r>
      <w:r>
        <w:rPr>
          <w:rFonts w:ascii="Times New Roman" w:hAnsi="Times New Roman" w:cs="Times New Roman" w:eastAsia="Times New Roman" w:hint="default"/>
          <w:sz w:val="21"/>
          <w:szCs w:val="21"/>
        </w:rPr>
        <w:t>Ej </w:t>
      </w:r>
      <w:r>
        <w:rPr>
          <w:rFonts w:ascii="宋体" w:hAnsi="宋体" w:cs="宋体" w:eastAsia="宋体" w:hint="default"/>
          <w:sz w:val="21"/>
          <w:szCs w:val="21"/>
        </w:rPr>
        <w:t>为报告期回购或现金分红等减少的、归属于公司普通股股东的净资产；</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为报告期月份数；</w:t>
      </w:r>
      <w:r>
        <w:rPr>
          <w:rFonts w:ascii="Times New Roman" w:hAnsi="Times New Roman" w:cs="Times New Roman" w:eastAsia="Times New Roman" w:hint="default"/>
          <w:sz w:val="21"/>
          <w:szCs w:val="21"/>
        </w:rPr>
        <w:t>Mi </w:t>
      </w:r>
      <w:r>
        <w:rPr>
          <w:rFonts w:ascii="宋体" w:hAnsi="宋体" w:cs="宋体" w:eastAsia="宋体" w:hint="default"/>
          <w:sz w:val="21"/>
          <w:szCs w:val="21"/>
        </w:rPr>
        <w:t>为新增净资产次月起至报告期期末的累计月数；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为减少净资产</w:t>
      </w:r>
      <w:r>
        <w:rPr>
          <w:rFonts w:ascii="宋体" w:hAnsi="宋体" w:cs="宋体" w:eastAsia="宋体" w:hint="default"/>
          <w:w w:val="100"/>
          <w:sz w:val="21"/>
          <w:szCs w:val="21"/>
        </w:rPr>
        <w:t> </w:t>
      </w:r>
      <w:r>
        <w:rPr>
          <w:rFonts w:ascii="宋体" w:hAnsi="宋体" w:cs="宋体" w:eastAsia="宋体" w:hint="default"/>
          <w:spacing w:val="-3"/>
          <w:sz w:val="21"/>
          <w:szCs w:val="21"/>
        </w:rPr>
        <w:t>次月起至报告期期末的累计月数；</w:t>
      </w:r>
      <w:r>
        <w:rPr>
          <w:rFonts w:ascii="Times New Roman" w:hAnsi="Times New Roman" w:cs="Times New Roman" w:eastAsia="Times New Roman" w:hint="default"/>
          <w:spacing w:val="-3"/>
          <w:sz w:val="21"/>
          <w:szCs w:val="21"/>
        </w:rPr>
        <w:t>Ek </w:t>
      </w:r>
      <w:r>
        <w:rPr>
          <w:rFonts w:ascii="宋体" w:hAnsi="宋体" w:cs="宋体" w:eastAsia="宋体" w:hint="default"/>
          <w:spacing w:val="-3"/>
          <w:sz w:val="21"/>
          <w:szCs w:val="21"/>
        </w:rPr>
        <w:t>为因其他交易或事项引起的、归属于公司普通股股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东的净资产增减变动；</w:t>
      </w:r>
      <w:r>
        <w:rPr>
          <w:rFonts w:ascii="Times New Roman" w:hAnsi="Times New Roman" w:cs="Times New Roman" w:eastAsia="Times New Roman" w:hint="default"/>
          <w:spacing w:val="-2"/>
          <w:sz w:val="21"/>
          <w:szCs w:val="21"/>
        </w:rPr>
        <w:t>Mk</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为发生其他净资产增减变动次月起至报告期期末的累计月数。</w:t>
      </w:r>
    </w:p>
    <w:p>
      <w:pPr>
        <w:spacing w:before="58"/>
        <w:ind w:left="2414" w:right="352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P</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÷S</w:t>
      </w:r>
    </w:p>
    <w:p>
      <w:pPr>
        <w:spacing w:before="136"/>
        <w:ind w:left="2520" w:right="352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Sj×Mj÷M0-Sk</w:t>
      </w:r>
    </w:p>
    <w:p>
      <w:pPr>
        <w:spacing w:after="0"/>
        <w:jc w:val="left"/>
        <w:rPr>
          <w:rFonts w:ascii="Times New Roman" w:hAnsi="Times New Roman" w:cs="Times New Roman" w:eastAsia="Times New Roman" w:hint="default"/>
          <w:sz w:val="21"/>
          <w:szCs w:val="21"/>
        </w:rPr>
        <w:sectPr>
          <w:pgSz w:w="11910" w:h="16840"/>
          <w:pgMar w:header="0" w:footer="980"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line="331" w:lineRule="auto" w:before="36"/>
        <w:ind w:left="2417" w:right="1222" w:hanging="3"/>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Times New Roman" w:hAnsi="Times New Roman" w:cs="Times New Roman" w:eastAsia="Times New Roman" w:hint="default"/>
          <w:spacing w:val="-5"/>
          <w:sz w:val="21"/>
          <w:szCs w:val="21"/>
        </w:rPr>
        <w:t>P0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为归属于公司普通股股东的净利润或扣除非经常性损益后归属于普通股股东的</w:t>
      </w:r>
      <w:r>
        <w:rPr>
          <w:rFonts w:ascii="宋体" w:hAnsi="宋体" w:cs="宋体" w:eastAsia="宋体" w:hint="default"/>
          <w:w w:val="100"/>
          <w:sz w:val="21"/>
          <w:szCs w:val="21"/>
        </w:rPr>
        <w:t> </w:t>
      </w:r>
      <w:r>
        <w:rPr>
          <w:rFonts w:ascii="宋体" w:hAnsi="宋体" w:cs="宋体" w:eastAsia="宋体" w:hint="default"/>
          <w:spacing w:val="-4"/>
          <w:sz w:val="21"/>
          <w:szCs w:val="21"/>
        </w:rPr>
        <w:t>净利润；</w:t>
      </w:r>
      <w:r>
        <w:rPr>
          <w:rFonts w:ascii="Times New Roman" w:hAnsi="Times New Roman" w:cs="Times New Roman" w:eastAsia="Times New Roman" w:hint="default"/>
          <w:spacing w:val="-4"/>
          <w:sz w:val="21"/>
          <w:szCs w:val="21"/>
        </w:rPr>
        <w:t>S </w:t>
      </w:r>
      <w:r>
        <w:rPr>
          <w:rFonts w:ascii="宋体" w:hAnsi="宋体" w:cs="宋体" w:eastAsia="宋体" w:hint="default"/>
          <w:spacing w:val="-3"/>
          <w:sz w:val="21"/>
          <w:szCs w:val="21"/>
        </w:rPr>
        <w:t>为发行在外的普通股加权平均数；</w:t>
      </w:r>
      <w:r>
        <w:rPr>
          <w:rFonts w:ascii="Times New Roman" w:hAnsi="Times New Roman" w:cs="Times New Roman" w:eastAsia="Times New Roman" w:hint="default"/>
          <w:spacing w:val="-3"/>
          <w:sz w:val="21"/>
          <w:szCs w:val="21"/>
        </w:rPr>
        <w:t>S0 </w:t>
      </w:r>
      <w:r>
        <w:rPr>
          <w:rFonts w:ascii="宋体" w:hAnsi="宋体" w:cs="宋体" w:eastAsia="宋体" w:hint="default"/>
          <w:spacing w:val="-3"/>
          <w:sz w:val="21"/>
          <w:szCs w:val="21"/>
        </w:rPr>
        <w:t>为期初股份总数；</w:t>
      </w:r>
      <w:r>
        <w:rPr>
          <w:rFonts w:ascii="Times New Roman" w:hAnsi="Times New Roman" w:cs="Times New Roman" w:eastAsia="Times New Roman" w:hint="default"/>
          <w:spacing w:val="-3"/>
          <w:sz w:val="21"/>
          <w:szCs w:val="21"/>
        </w:rPr>
        <w:t>S1 </w:t>
      </w:r>
      <w:r>
        <w:rPr>
          <w:rFonts w:ascii="宋体" w:hAnsi="宋体" w:cs="宋体" w:eastAsia="宋体" w:hint="default"/>
          <w:sz w:val="21"/>
          <w:szCs w:val="21"/>
        </w:rPr>
        <w:t>为报告期因公积金</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6"/>
          <w:sz w:val="21"/>
          <w:szCs w:val="21"/>
        </w:rPr>
        <w:t>转增股本或股票股利分配等增加股份数；</w:t>
      </w:r>
      <w:r>
        <w:rPr>
          <w:rFonts w:ascii="Times New Roman" w:hAnsi="Times New Roman" w:cs="Times New Roman" w:eastAsia="Times New Roman" w:hint="default"/>
          <w:spacing w:val="-6"/>
          <w:sz w:val="21"/>
          <w:szCs w:val="21"/>
        </w:rPr>
        <w:t>Si</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为报告期因发行新股或债转股等增加股份数；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z w:val="21"/>
          <w:szCs w:val="21"/>
        </w:rPr>
        <w:t>Sj </w:t>
      </w:r>
      <w:r>
        <w:rPr>
          <w:rFonts w:ascii="宋体" w:hAnsi="宋体" w:cs="宋体" w:eastAsia="宋体" w:hint="default"/>
          <w:spacing w:val="-3"/>
          <w:sz w:val="21"/>
          <w:szCs w:val="21"/>
        </w:rPr>
        <w:t>为报告期因回购等减少股份数；</w:t>
      </w:r>
      <w:r>
        <w:rPr>
          <w:rFonts w:ascii="Times New Roman" w:hAnsi="Times New Roman" w:cs="Times New Roman" w:eastAsia="Times New Roman" w:hint="default"/>
          <w:spacing w:val="-3"/>
          <w:sz w:val="21"/>
          <w:szCs w:val="21"/>
        </w:rPr>
        <w:t>Sk </w:t>
      </w:r>
      <w:r>
        <w:rPr>
          <w:rFonts w:ascii="宋体" w:hAnsi="宋体" w:cs="宋体" w:eastAsia="宋体" w:hint="default"/>
          <w:spacing w:val="-3"/>
          <w:sz w:val="21"/>
          <w:szCs w:val="21"/>
        </w:rPr>
        <w:t>为报告期缩股数；</w:t>
      </w:r>
      <w:r>
        <w:rPr>
          <w:rFonts w:ascii="Times New Roman" w:hAnsi="Times New Roman" w:cs="Times New Roman" w:eastAsia="Times New Roman" w:hint="default"/>
          <w:spacing w:val="-3"/>
          <w:sz w:val="21"/>
          <w:szCs w:val="21"/>
        </w:rPr>
        <w:t>M0 </w:t>
      </w:r>
      <w:r>
        <w:rPr>
          <w:rFonts w:ascii="宋体" w:hAnsi="宋体" w:cs="宋体" w:eastAsia="宋体" w:hint="default"/>
          <w:spacing w:val="-4"/>
          <w:sz w:val="21"/>
          <w:szCs w:val="21"/>
        </w:rPr>
        <w:t>报告期月份数；</w:t>
      </w:r>
      <w:r>
        <w:rPr>
          <w:rFonts w:ascii="Times New Roman" w:hAnsi="Times New Roman" w:cs="Times New Roman" w:eastAsia="Times New Roman" w:hint="default"/>
          <w:spacing w:val="-4"/>
          <w:sz w:val="21"/>
          <w:szCs w:val="21"/>
        </w:rPr>
        <w:t>Mi </w:t>
      </w:r>
      <w:r>
        <w:rPr>
          <w:rFonts w:ascii="宋体" w:hAnsi="宋体" w:cs="宋体" w:eastAsia="宋体" w:hint="default"/>
          <w:sz w:val="21"/>
          <w:szCs w:val="21"/>
        </w:rPr>
        <w:t>为增加股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份次月起至报告期期末的累计月数；</w:t>
      </w:r>
      <w:r>
        <w:rPr>
          <w:rFonts w:ascii="Times New Roman" w:hAnsi="Times New Roman" w:cs="Times New Roman" w:eastAsia="Times New Roman" w:hint="default"/>
          <w:spacing w:val="-2"/>
          <w:sz w:val="21"/>
          <w:szCs w:val="21"/>
        </w:rPr>
        <w:t>Mj</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pacing w:val="-2"/>
          <w:sz w:val="21"/>
          <w:szCs w:val="21"/>
        </w:rPr>
        <w:t>为减少股份次月起至报告期期末的累计月数。</w:t>
      </w:r>
    </w:p>
    <w:p>
      <w:pPr>
        <w:spacing w:line="328" w:lineRule="auto" w:before="60"/>
        <w:ind w:left="2417" w:right="1457" w:hanging="3"/>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=[P+</w:t>
      </w:r>
      <w:r>
        <w:rPr>
          <w:rFonts w:ascii="宋体" w:hAnsi="宋体" w:cs="宋体" w:eastAsia="宋体" w:hint="default"/>
          <w:sz w:val="21"/>
          <w:szCs w:val="21"/>
        </w:rPr>
        <w:t>（已确认为费用的稀释性潜在普通股利息－转换费用</w:t>
      </w:r>
      <w:r>
        <w:rPr>
          <w:rFonts w:ascii="宋体" w:hAnsi="宋体" w:cs="宋体" w:eastAsia="宋体" w:hint="default"/>
          <w:b/>
          <w:bCs/>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w:t>
      </w:r>
      <w:r>
        <w:rPr>
          <w:rFonts w:ascii="宋体" w:hAnsi="宋体" w:cs="宋体" w:eastAsia="宋体" w:hint="default"/>
          <w:spacing w:val="-43"/>
          <w:sz w:val="21"/>
          <w:szCs w:val="21"/>
        </w:rPr>
        <w:t> </w:t>
      </w:r>
      <w:r>
        <w:rPr>
          <w:rFonts w:ascii="宋体" w:hAnsi="宋体" w:cs="宋体" w:eastAsia="宋体" w:hint="default"/>
          <w:spacing w:val="-2"/>
          <w:sz w:val="21"/>
          <w:szCs w:val="21"/>
        </w:rPr>
        <w:t>得税率）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Si×Mi÷M0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Sj×Mj÷M0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Sk+</w:t>
      </w:r>
      <w:r>
        <w:rPr>
          <w:rFonts w:ascii="宋体" w:hAnsi="宋体" w:cs="宋体" w:eastAsia="宋体" w:hint="default"/>
          <w:spacing w:val="-2"/>
          <w:sz w:val="21"/>
          <w:szCs w:val="21"/>
        </w:rPr>
        <w:t>认股权证、股份期权、可转换债券等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增加的普通股加权平均数）</w:t>
      </w:r>
    </w:p>
    <w:p>
      <w:pPr>
        <w:spacing w:line="331" w:lineRule="auto" w:before="89"/>
        <w:ind w:left="2417" w:right="1222" w:hanging="3"/>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 </w:t>
      </w:r>
      <w:r>
        <w:rPr>
          <w:rFonts w:ascii="宋体" w:hAnsi="宋体" w:cs="宋体" w:eastAsia="宋体" w:hint="default"/>
          <w:sz w:val="21"/>
          <w:szCs w:val="21"/>
        </w:rPr>
        <w:t>为归属于公司普通股股东的净利润或扣除非经常性损益后归属于普通股股东的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净利润；</w:t>
      </w:r>
      <w:r>
        <w:rPr>
          <w:rFonts w:ascii="Times New Roman" w:hAnsi="Times New Roman" w:cs="Times New Roman" w:eastAsia="Times New Roman" w:hint="default"/>
          <w:spacing w:val="-4"/>
          <w:sz w:val="21"/>
          <w:szCs w:val="21"/>
        </w:rPr>
        <w:t>S </w:t>
      </w:r>
      <w:r>
        <w:rPr>
          <w:rFonts w:ascii="宋体" w:hAnsi="宋体" w:cs="宋体" w:eastAsia="宋体" w:hint="default"/>
          <w:spacing w:val="-3"/>
          <w:sz w:val="21"/>
          <w:szCs w:val="21"/>
        </w:rPr>
        <w:t>为发行在外的普通股加权平均数；</w:t>
      </w:r>
      <w:r>
        <w:rPr>
          <w:rFonts w:ascii="Times New Roman" w:hAnsi="Times New Roman" w:cs="Times New Roman" w:eastAsia="Times New Roman" w:hint="default"/>
          <w:spacing w:val="-3"/>
          <w:sz w:val="21"/>
          <w:szCs w:val="21"/>
        </w:rPr>
        <w:t>S0 </w:t>
      </w:r>
      <w:r>
        <w:rPr>
          <w:rFonts w:ascii="宋体" w:hAnsi="宋体" w:cs="宋体" w:eastAsia="宋体" w:hint="default"/>
          <w:spacing w:val="-3"/>
          <w:sz w:val="21"/>
          <w:szCs w:val="21"/>
        </w:rPr>
        <w:t>为期初股份总数；</w:t>
      </w:r>
      <w:r>
        <w:rPr>
          <w:rFonts w:ascii="Times New Roman" w:hAnsi="Times New Roman" w:cs="Times New Roman" w:eastAsia="Times New Roman" w:hint="default"/>
          <w:spacing w:val="-3"/>
          <w:sz w:val="21"/>
          <w:szCs w:val="21"/>
        </w:rPr>
        <w:t>S1 </w:t>
      </w:r>
      <w:r>
        <w:rPr>
          <w:rFonts w:ascii="宋体" w:hAnsi="宋体" w:cs="宋体" w:eastAsia="宋体" w:hint="default"/>
          <w:sz w:val="21"/>
          <w:szCs w:val="21"/>
        </w:rPr>
        <w:t>为报告期因公积金</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6"/>
          <w:sz w:val="21"/>
          <w:szCs w:val="21"/>
        </w:rPr>
        <w:t>转增股本或股票股利分配等增加股份数；</w:t>
      </w:r>
      <w:r>
        <w:rPr>
          <w:rFonts w:ascii="Times New Roman" w:hAnsi="Times New Roman" w:cs="Times New Roman" w:eastAsia="Times New Roman" w:hint="default"/>
          <w:spacing w:val="-6"/>
          <w:sz w:val="21"/>
          <w:szCs w:val="21"/>
        </w:rPr>
        <w:t>Si</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为报告期因发行新股或债转股等增加股份数；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z w:val="21"/>
          <w:szCs w:val="21"/>
        </w:rPr>
        <w:t>Sj </w:t>
      </w:r>
      <w:r>
        <w:rPr>
          <w:rFonts w:ascii="宋体" w:hAnsi="宋体" w:cs="宋体" w:eastAsia="宋体" w:hint="default"/>
          <w:spacing w:val="-3"/>
          <w:sz w:val="21"/>
          <w:szCs w:val="21"/>
        </w:rPr>
        <w:t>为报告期因回购等减少股份数；</w:t>
      </w:r>
      <w:r>
        <w:rPr>
          <w:rFonts w:ascii="Times New Roman" w:hAnsi="Times New Roman" w:cs="Times New Roman" w:eastAsia="Times New Roman" w:hint="default"/>
          <w:spacing w:val="-3"/>
          <w:sz w:val="21"/>
          <w:szCs w:val="21"/>
        </w:rPr>
        <w:t>Sk </w:t>
      </w:r>
      <w:r>
        <w:rPr>
          <w:rFonts w:ascii="宋体" w:hAnsi="宋体" w:cs="宋体" w:eastAsia="宋体" w:hint="default"/>
          <w:spacing w:val="-3"/>
          <w:sz w:val="21"/>
          <w:szCs w:val="21"/>
        </w:rPr>
        <w:t>为报告期缩股数；</w:t>
      </w:r>
      <w:r>
        <w:rPr>
          <w:rFonts w:ascii="Times New Roman" w:hAnsi="Times New Roman" w:cs="Times New Roman" w:eastAsia="Times New Roman" w:hint="default"/>
          <w:spacing w:val="-3"/>
          <w:sz w:val="21"/>
          <w:szCs w:val="21"/>
        </w:rPr>
        <w:t>M0 </w:t>
      </w:r>
      <w:r>
        <w:rPr>
          <w:rFonts w:ascii="宋体" w:hAnsi="宋体" w:cs="宋体" w:eastAsia="宋体" w:hint="default"/>
          <w:spacing w:val="-4"/>
          <w:sz w:val="21"/>
          <w:szCs w:val="21"/>
        </w:rPr>
        <w:t>报告期月份数；</w:t>
      </w:r>
      <w:r>
        <w:rPr>
          <w:rFonts w:ascii="Times New Roman" w:hAnsi="Times New Roman" w:cs="Times New Roman" w:eastAsia="Times New Roman" w:hint="default"/>
          <w:spacing w:val="-4"/>
          <w:sz w:val="21"/>
          <w:szCs w:val="21"/>
        </w:rPr>
        <w:t>Mi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为增加股</w:t>
      </w:r>
    </w:p>
    <w:p>
      <w:pPr>
        <w:spacing w:line="331" w:lineRule="auto" w:before="19"/>
        <w:ind w:left="2417" w:right="1370" w:firstLine="0"/>
        <w:jc w:val="left"/>
        <w:rPr>
          <w:rFonts w:ascii="宋体" w:hAnsi="宋体" w:cs="宋体" w:eastAsia="宋体" w:hint="default"/>
          <w:sz w:val="21"/>
          <w:szCs w:val="21"/>
        </w:rPr>
      </w:pPr>
      <w:r>
        <w:rPr>
          <w:rFonts w:ascii="宋体" w:hAnsi="宋体" w:cs="宋体" w:eastAsia="宋体" w:hint="default"/>
          <w:sz w:val="21"/>
          <w:szCs w:val="21"/>
        </w:rPr>
        <w:t>份下一月份起至报告期期末的月份数；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为减少股份下一月份起至报告期期末的月份</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数。</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三十七</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15"/>
          <w:szCs w:val="15"/>
        </w:rPr>
      </w:pPr>
    </w:p>
    <w:p>
      <w:pPr>
        <w:spacing w:before="0"/>
        <w:ind w:left="1786" w:right="3524" w:firstLine="633"/>
        <w:jc w:val="left"/>
        <w:rPr>
          <w:rFonts w:ascii="宋体" w:hAnsi="宋体" w:cs="宋体" w:eastAsia="宋体" w:hint="default"/>
          <w:sz w:val="18"/>
          <w:szCs w:val="18"/>
        </w:rPr>
      </w:pPr>
      <w:r>
        <w:rPr>
          <w:rFonts w:ascii="宋体" w:hAnsi="宋体" w:cs="宋体" w:eastAsia="宋体" w:hint="default"/>
          <w:b/>
          <w:bCs/>
          <w:sz w:val="18"/>
          <w:szCs w:val="18"/>
        </w:rPr>
        <w:t>报告期内无其他综合收益。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tabs>
          <w:tab w:pos="3060" w:val="left" w:leader="none"/>
        </w:tabs>
        <w:spacing w:before="132"/>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三十八</w:t>
      </w:r>
      <w:r>
        <w:rPr>
          <w:rFonts w:ascii="宋体" w:hAnsi="宋体" w:cs="宋体" w:eastAsia="宋体" w:hint="default"/>
          <w:b/>
          <w:bCs/>
          <w:spacing w:val="-1"/>
          <w:sz w:val="21"/>
          <w:szCs w:val="21"/>
        </w:rPr>
        <w:t>)</w:t>
        <w:tab/>
      </w:r>
      <w:r>
        <w:rPr>
          <w:rFonts w:ascii="宋体" w:hAnsi="宋体" w:cs="宋体" w:eastAsia="宋体" w:hint="default"/>
          <w:b/>
          <w:bCs/>
          <w:sz w:val="21"/>
          <w:szCs w:val="21"/>
        </w:rPr>
        <w:t>现金流量表附注</w:t>
      </w:r>
      <w:r>
        <w:rPr>
          <w:rFonts w:ascii="宋体" w:hAnsi="宋体" w:cs="宋体" w:eastAsia="宋体" w:hint="default"/>
          <w:sz w:val="21"/>
          <w:szCs w:val="21"/>
        </w:rPr>
      </w:r>
    </w:p>
    <w:p>
      <w:pPr>
        <w:tabs>
          <w:tab w:pos="3072" w:val="left" w:leader="none"/>
        </w:tabs>
        <w:spacing w:before="164"/>
        <w:ind w:left="2518" w:right="3524" w:firstLine="0"/>
        <w:jc w:val="left"/>
        <w:rPr>
          <w:rFonts w:ascii="宋体" w:hAnsi="宋体" w:cs="宋体" w:eastAsia="宋体" w:hint="default"/>
          <w:sz w:val="21"/>
          <w:szCs w:val="21"/>
        </w:rPr>
      </w:pPr>
      <w:r>
        <w:rPr/>
        <w:pict>
          <v:group style="position:absolute;margin-left:320.709991pt;margin-top:25.023664pt;width:.5pt;height:138.15pt;mso-position-horizontal-relative:page;mso-position-vertical-relative:paragraph;z-index:-683344" coordorigin="6414,500" coordsize="10,2763">
            <v:shape style="position:absolute;left:6414;top:500;width:10;height:2" type="#_x0000_t75" stroked="false">
              <v:imagedata r:id="rId480" o:title=""/>
            </v:shape>
            <v:group style="position:absolute;left:6414;top:522;width:10;height:20" coordorigin="6414,522" coordsize="10,20">
              <v:shape style="position:absolute;left:6414;top:522;width:10;height:20" coordorigin="6414,522" coordsize="10,20" path="m6414,541l6424,541,6424,522,6414,522,6414,541xe" filled="true" fillcolor="#000000" stroked="false">
                <v:path arrowok="t"/>
                <v:fill type="solid"/>
              </v:shape>
            </v:group>
            <v:group style="position:absolute;left:6414;top:541;width:10;height:20" coordorigin="6414,541" coordsize="10,20">
              <v:shape style="position:absolute;left:6414;top:541;width:10;height:20" coordorigin="6414,541" coordsize="10,20" path="m6414,560l6424,560,6424,541,6414,541,6414,560xe" filled="true" fillcolor="#000000" stroked="false">
                <v:path arrowok="t"/>
                <v:fill type="solid"/>
              </v:shape>
            </v:group>
            <v:group style="position:absolute;left:6414;top:560;width:10;height:20" coordorigin="6414,560" coordsize="10,20">
              <v:shape style="position:absolute;left:6414;top:560;width:10;height:20" coordorigin="6414,560" coordsize="10,20" path="m6414,580l6424,580,6424,560,6414,560,6414,580xe" filled="true" fillcolor="#000000" stroked="false">
                <v:path arrowok="t"/>
                <v:fill type="solid"/>
              </v:shape>
            </v:group>
            <v:group style="position:absolute;left:6414;top:580;width:10;height:20" coordorigin="6414,580" coordsize="10,20">
              <v:shape style="position:absolute;left:6414;top:580;width:10;height:20" coordorigin="6414,580" coordsize="10,20" path="m6414,599l6424,599,6424,580,6414,580,6414,599xe" filled="true" fillcolor="#000000" stroked="false">
                <v:path arrowok="t"/>
                <v:fill type="solid"/>
              </v:shape>
            </v:group>
            <v:group style="position:absolute;left:6414;top:599;width:10;height:20" coordorigin="6414,599" coordsize="10,20">
              <v:shape style="position:absolute;left:6414;top:599;width:10;height:20" coordorigin="6414,599" coordsize="10,20" path="m6414,618l6424,618,6424,599,6414,599,6414,618xe" filled="true" fillcolor="#000000" stroked="false">
                <v:path arrowok="t"/>
                <v:fill type="solid"/>
              </v:shape>
            </v:group>
            <v:group style="position:absolute;left:6414;top:618;width:10;height:20" coordorigin="6414,618" coordsize="10,20">
              <v:shape style="position:absolute;left:6414;top:618;width:10;height:20" coordorigin="6414,618" coordsize="10,20" path="m6414,637l6424,637,6424,618,6414,618,6414,637xe" filled="true" fillcolor="#000000" stroked="false">
                <v:path arrowok="t"/>
                <v:fill type="solid"/>
              </v:shape>
            </v:group>
            <v:group style="position:absolute;left:6414;top:637;width:10;height:20" coordorigin="6414,637" coordsize="10,20">
              <v:shape style="position:absolute;left:6414;top:637;width:10;height:20" coordorigin="6414,637" coordsize="10,20" path="m6414,656l6424,656,6424,637,6414,637,6414,656xe" filled="true" fillcolor="#000000" stroked="false">
                <v:path arrowok="t"/>
                <v:fill type="solid"/>
              </v:shape>
            </v:group>
            <v:group style="position:absolute;left:6414;top:656;width:10;height:20" coordorigin="6414,656" coordsize="10,20">
              <v:shape style="position:absolute;left:6414;top:656;width:10;height:20" coordorigin="6414,656" coordsize="10,20" path="m6414,676l6424,676,6424,656,6414,656,6414,676xe" filled="true" fillcolor="#000000" stroked="false">
                <v:path arrowok="t"/>
                <v:fill type="solid"/>
              </v:shape>
            </v:group>
            <v:group style="position:absolute;left:6414;top:676;width:10;height:20" coordorigin="6414,676" coordsize="10,20">
              <v:shape style="position:absolute;left:6414;top:676;width:10;height:20" coordorigin="6414,676" coordsize="10,20" path="m6414,695l6424,695,6424,676,6414,676,6414,695xe" filled="true" fillcolor="#000000" stroked="false">
                <v:path arrowok="t"/>
                <v:fill type="solid"/>
              </v:shape>
            </v:group>
            <v:group style="position:absolute;left:6414;top:695;width:10;height:20" coordorigin="6414,695" coordsize="10,20">
              <v:shape style="position:absolute;left:6414;top:695;width:10;height:20" coordorigin="6414,695" coordsize="10,20" path="m6414,714l6424,714,6424,695,6414,695,6414,714xe" filled="true" fillcolor="#000000" stroked="false">
                <v:path arrowok="t"/>
                <v:fill type="solid"/>
              </v:shape>
            </v:group>
            <v:group style="position:absolute;left:6414;top:714;width:10;height:20" coordorigin="6414,714" coordsize="10,20">
              <v:shape style="position:absolute;left:6414;top:714;width:10;height:20" coordorigin="6414,714" coordsize="10,20" path="m6414,733l6424,733,6424,714,6414,714,6414,733xe" filled="true" fillcolor="#000000" stroked="false">
                <v:path arrowok="t"/>
                <v:fill type="solid"/>
              </v:shape>
            </v:group>
            <v:group style="position:absolute;left:6414;top:733;width:10;height:20" coordorigin="6414,733" coordsize="10,20">
              <v:shape style="position:absolute;left:6414;top:733;width:10;height:20" coordorigin="6414,733" coordsize="10,20" path="m6414,752l6424,752,6424,733,6414,733,6414,752xe" filled="true" fillcolor="#000000" stroked="false">
                <v:path arrowok="t"/>
                <v:fill type="solid"/>
              </v:shape>
            </v:group>
            <v:group style="position:absolute;left:6414;top:752;width:10;height:20" coordorigin="6414,752" coordsize="10,20">
              <v:shape style="position:absolute;left:6414;top:752;width:10;height:20" coordorigin="6414,752" coordsize="10,20" path="m6414,772l6424,772,6424,752,6414,752,6414,772xe" filled="true" fillcolor="#000000" stroked="false">
                <v:path arrowok="t"/>
                <v:fill type="solid"/>
              </v:shape>
            </v:group>
            <v:group style="position:absolute;left:6414;top:772;width:10;height:20" coordorigin="6414,772" coordsize="10,20">
              <v:shape style="position:absolute;left:6414;top:772;width:10;height:20" coordorigin="6414,772" coordsize="10,20" path="m6414,791l6424,791,6424,772,6414,772,6414,791xe" filled="true" fillcolor="#000000" stroked="false">
                <v:path arrowok="t"/>
                <v:fill type="solid"/>
              </v:shape>
            </v:group>
            <v:group style="position:absolute;left:6414;top:791;width:10;height:20" coordorigin="6414,791" coordsize="10,20">
              <v:shape style="position:absolute;left:6414;top:791;width:10;height:20" coordorigin="6414,791" coordsize="10,20" path="m6414,810l6424,810,6424,791,6414,791,6414,810xe" filled="true" fillcolor="#000000" stroked="false">
                <v:path arrowok="t"/>
                <v:fill type="solid"/>
              </v:shape>
            </v:group>
            <v:group style="position:absolute;left:6414;top:810;width:10;height:20" coordorigin="6414,810" coordsize="10,20">
              <v:shape style="position:absolute;left:6414;top:810;width:10;height:20" coordorigin="6414,810" coordsize="10,20" path="m6414,829l6424,829,6424,810,6414,810,6414,829xe" filled="true" fillcolor="#000000" stroked="false">
                <v:path arrowok="t"/>
                <v:fill type="solid"/>
              </v:shape>
            </v:group>
            <v:group style="position:absolute;left:6414;top:829;width:10;height:20" coordorigin="6414,829" coordsize="10,20">
              <v:shape style="position:absolute;left:6414;top:829;width:10;height:20" coordorigin="6414,829" coordsize="10,20" path="m6414,848l6424,848,6424,829,6414,829,6414,848xe" filled="true" fillcolor="#000000" stroked="false">
                <v:path arrowok="t"/>
                <v:fill type="solid"/>
              </v:shape>
            </v:group>
            <v:group style="position:absolute;left:6414;top:848;width:10;height:20" coordorigin="6414,848" coordsize="10,20">
              <v:shape style="position:absolute;left:6414;top:848;width:10;height:20" coordorigin="6414,848" coordsize="10,20" path="m6414,868l6424,868,6424,848,6414,848,6414,868xe" filled="true" fillcolor="#000000" stroked="false">
                <v:path arrowok="t"/>
                <v:fill type="solid"/>
              </v:shape>
            </v:group>
            <v:group style="position:absolute;left:6414;top:868;width:10;height:20" coordorigin="6414,868" coordsize="10,20">
              <v:shape style="position:absolute;left:6414;top:868;width:10;height:20" coordorigin="6414,868" coordsize="10,20" path="m6414,887l6424,887,6424,868,6414,868,6414,887xe" filled="true" fillcolor="#000000" stroked="false">
                <v:path arrowok="t"/>
                <v:fill type="solid"/>
              </v:shape>
            </v:group>
            <v:group style="position:absolute;left:6414;top:887;width:10;height:20" coordorigin="6414,887" coordsize="10,20">
              <v:shape style="position:absolute;left:6414;top:887;width:10;height:20" coordorigin="6414,887" coordsize="10,20" path="m6414,906l6424,906,6424,887,6414,887,6414,906xe" filled="true" fillcolor="#000000" stroked="false">
                <v:path arrowok="t"/>
                <v:fill type="solid"/>
              </v:shape>
            </v:group>
            <v:group style="position:absolute;left:6414;top:906;width:10;height:20" coordorigin="6414,906" coordsize="10,20">
              <v:shape style="position:absolute;left:6414;top:906;width:10;height:20" coordorigin="6414,906" coordsize="10,20" path="m6414,925l6424,925,6424,906,6414,906,6414,925xe" filled="true" fillcolor="#000000" stroked="false">
                <v:path arrowok="t"/>
                <v:fill type="solid"/>
              </v:shape>
            </v:group>
            <v:group style="position:absolute;left:6414;top:983;width:10;height:20" coordorigin="6414,983" coordsize="10,20">
              <v:shape style="position:absolute;left:6414;top:983;width:10;height:20" coordorigin="6414,983" coordsize="10,20" path="m6414,1002l6424,1002,6424,983,6414,983,6414,1002xe" filled="true" fillcolor="#000000" stroked="false">
                <v:path arrowok="t"/>
                <v:fill type="solid"/>
              </v:shape>
            </v:group>
            <v:group style="position:absolute;left:6414;top:1002;width:10;height:20" coordorigin="6414,1002" coordsize="10,20">
              <v:shape style="position:absolute;left:6414;top:1002;width:10;height:20" coordorigin="6414,1002" coordsize="10,20" path="m6414,1021l6424,1021,6424,1002,6414,1002,6414,1021xe" filled="true" fillcolor="#000000" stroked="false">
                <v:path arrowok="t"/>
                <v:fill type="solid"/>
              </v:shape>
            </v:group>
            <v:group style="position:absolute;left:6414;top:1021;width:10;height:20" coordorigin="6414,1021" coordsize="10,20">
              <v:shape style="position:absolute;left:6414;top:1021;width:10;height:20" coordorigin="6414,1021" coordsize="10,20" path="m6414,1040l6424,1040,6424,1021,6414,1021,6414,1040xe" filled="true" fillcolor="#000000" stroked="false">
                <v:path arrowok="t"/>
                <v:fill type="solid"/>
              </v:shape>
            </v:group>
            <v:group style="position:absolute;left:6414;top:1040;width:10;height:20" coordorigin="6414,1040" coordsize="10,20">
              <v:shape style="position:absolute;left:6414;top:1040;width:10;height:20" coordorigin="6414,1040" coordsize="10,20" path="m6414,1060l6424,1060,6424,1040,6414,1040,6414,1060xe" filled="true" fillcolor="#000000" stroked="false">
                <v:path arrowok="t"/>
                <v:fill type="solid"/>
              </v:shape>
            </v:group>
            <v:group style="position:absolute;left:6414;top:1060;width:10;height:20" coordorigin="6414,1060" coordsize="10,20">
              <v:shape style="position:absolute;left:6414;top:1060;width:10;height:20" coordorigin="6414,1060" coordsize="10,20" path="m6414,1079l6424,1079,6424,1060,6414,1060,6414,1079xe" filled="true" fillcolor="#000000" stroked="false">
                <v:path arrowok="t"/>
                <v:fill type="solid"/>
              </v:shape>
            </v:group>
            <v:group style="position:absolute;left:6414;top:1079;width:10;height:20" coordorigin="6414,1079" coordsize="10,20">
              <v:shape style="position:absolute;left:6414;top:1079;width:10;height:20" coordorigin="6414,1079" coordsize="10,20" path="m6414,1098l6424,1098,6424,1079,6414,1079,6414,1098xe" filled="true" fillcolor="#000000" stroked="false">
                <v:path arrowok="t"/>
                <v:fill type="solid"/>
              </v:shape>
            </v:group>
            <v:group style="position:absolute;left:6414;top:1098;width:10;height:20" coordorigin="6414,1098" coordsize="10,20">
              <v:shape style="position:absolute;left:6414;top:1098;width:10;height:20" coordorigin="6414,1098" coordsize="10,20" path="m6414,1117l6424,1117,6424,1098,6414,1098,6414,1117xe" filled="true" fillcolor="#000000" stroked="false">
                <v:path arrowok="t"/>
                <v:fill type="solid"/>
              </v:shape>
            </v:group>
            <v:group style="position:absolute;left:6414;top:1117;width:10;height:20" coordorigin="6414,1117" coordsize="10,20">
              <v:shape style="position:absolute;left:6414;top:1117;width:10;height:20" coordorigin="6414,1117" coordsize="10,20" path="m6414,1136l6424,1136,6424,1117,6414,1117,6414,1136xe" filled="true" fillcolor="#000000" stroked="false">
                <v:path arrowok="t"/>
                <v:fill type="solid"/>
              </v:shape>
            </v:group>
            <v:group style="position:absolute;left:6414;top:1136;width:10;height:20" coordorigin="6414,1136" coordsize="10,20">
              <v:shape style="position:absolute;left:6414;top:1136;width:10;height:20" coordorigin="6414,1136" coordsize="10,20" path="m6414,1156l6424,1156,6424,1136,6414,1136,6414,1156xe" filled="true" fillcolor="#000000" stroked="false">
                <v:path arrowok="t"/>
                <v:fill type="solid"/>
              </v:shape>
            </v:group>
            <v:group style="position:absolute;left:6414;top:1156;width:10;height:20" coordorigin="6414,1156" coordsize="10,20">
              <v:shape style="position:absolute;left:6414;top:1156;width:10;height:20" coordorigin="6414,1156" coordsize="10,20" path="m6414,1175l6424,1175,6424,1156,6414,1156,6414,1175xe" filled="true" fillcolor="#000000" stroked="false">
                <v:path arrowok="t"/>
                <v:fill type="solid"/>
              </v:shape>
            </v:group>
            <v:group style="position:absolute;left:6414;top:1175;width:10;height:20" coordorigin="6414,1175" coordsize="10,20">
              <v:shape style="position:absolute;left:6414;top:1175;width:10;height:20" coordorigin="6414,1175" coordsize="10,20" path="m6414,1194l6424,1194,6424,1175,6414,1175,6414,1194xe" filled="true" fillcolor="#000000" stroked="false">
                <v:path arrowok="t"/>
                <v:fill type="solid"/>
              </v:shape>
            </v:group>
            <v:group style="position:absolute;left:6414;top:1194;width:10;height:20" coordorigin="6414,1194" coordsize="10,20">
              <v:shape style="position:absolute;left:6414;top:1194;width:10;height:20" coordorigin="6414,1194" coordsize="10,20" path="m6414,1213l6424,1213,6424,1194,6414,1194,6414,1213xe" filled="true" fillcolor="#000000" stroked="false">
                <v:path arrowok="t"/>
                <v:fill type="solid"/>
              </v:shape>
            </v:group>
            <v:group style="position:absolute;left:6414;top:1213;width:10;height:20" coordorigin="6414,1213" coordsize="10,20">
              <v:shape style="position:absolute;left:6414;top:1213;width:10;height:20" coordorigin="6414,1213" coordsize="10,20" path="m6414,1232l6424,1232,6424,1213,6414,1213,6414,1232xe" filled="true" fillcolor="#000000" stroked="false">
                <v:path arrowok="t"/>
                <v:fill type="solid"/>
              </v:shape>
            </v:group>
            <v:group style="position:absolute;left:6414;top:1232;width:10;height:20" coordorigin="6414,1232" coordsize="10,20">
              <v:shape style="position:absolute;left:6414;top:1232;width:10;height:20" coordorigin="6414,1232" coordsize="10,20" path="m6414,1252l6424,1252,6424,1232,6414,1232,6414,1252xe" filled="true" fillcolor="#000000" stroked="false">
                <v:path arrowok="t"/>
                <v:fill type="solid"/>
              </v:shape>
            </v:group>
            <v:group style="position:absolute;left:6414;top:1252;width:10;height:20" coordorigin="6414,1252" coordsize="10,20">
              <v:shape style="position:absolute;left:6414;top:1252;width:10;height:20" coordorigin="6414,1252" coordsize="10,20" path="m6414,1271l6424,1271,6424,1252,6414,1252,6414,1271xe" filled="true" fillcolor="#000000" stroked="false">
                <v:path arrowok="t"/>
                <v:fill type="solid"/>
              </v:shape>
            </v:group>
            <v:group style="position:absolute;left:6414;top:1271;width:10;height:20" coordorigin="6414,1271" coordsize="10,20">
              <v:shape style="position:absolute;left:6414;top:1271;width:10;height:20" coordorigin="6414,1271" coordsize="10,20" path="m6414,1290l6424,1290,6424,1271,6414,1271,6414,1290xe" filled="true" fillcolor="#000000" stroked="false">
                <v:path arrowok="t"/>
                <v:fill type="solid"/>
              </v:shape>
            </v:group>
            <v:group style="position:absolute;left:6414;top:1290;width:10;height:20" coordorigin="6414,1290" coordsize="10,20">
              <v:shape style="position:absolute;left:6414;top:1290;width:10;height:20" coordorigin="6414,1290" coordsize="10,20" path="m6414,1309l6424,1309,6424,1290,6414,1290,6414,1309xe" filled="true" fillcolor="#000000" stroked="false">
                <v:path arrowok="t"/>
                <v:fill type="solid"/>
              </v:shape>
            </v:group>
            <v:group style="position:absolute;left:6414;top:1309;width:10;height:20" coordorigin="6414,1309" coordsize="10,20">
              <v:shape style="position:absolute;left:6414;top:1309;width:10;height:20" coordorigin="6414,1309" coordsize="10,20" path="m6414,1328l6424,1328,6424,1309,6414,1309,6414,1328xe" filled="true" fillcolor="#000000" stroked="false">
                <v:path arrowok="t"/>
                <v:fill type="solid"/>
              </v:shape>
            </v:group>
            <v:group style="position:absolute;left:6414;top:1328;width:10;height:20" coordorigin="6414,1328" coordsize="10,20">
              <v:shape style="position:absolute;left:6414;top:1328;width:10;height:20" coordorigin="6414,1328" coordsize="10,20" path="m6414,1348l6424,1348,6424,1328,6414,1328,6414,1348xe" filled="true" fillcolor="#000000" stroked="false">
                <v:path arrowok="t"/>
                <v:fill type="solid"/>
              </v:shape>
            </v:group>
            <v:group style="position:absolute;left:6414;top:1348;width:10;height:20" coordorigin="6414,1348" coordsize="10,20">
              <v:shape style="position:absolute;left:6414;top:1348;width:10;height:20" coordorigin="6414,1348" coordsize="10,20" path="m6414,1367l6424,1367,6424,1348,6414,1348,6414,1367xe" filled="true" fillcolor="#000000" stroked="false">
                <v:path arrowok="t"/>
                <v:fill type="solid"/>
              </v:shape>
            </v:group>
            <v:group style="position:absolute;left:6414;top:1367;width:10;height:20" coordorigin="6414,1367" coordsize="10,20">
              <v:shape style="position:absolute;left:6414;top:1367;width:10;height:20" coordorigin="6414,1367" coordsize="10,20" path="m6414,1386l6424,1386,6424,1367,6414,1367,6414,1386xe" filled="true" fillcolor="#000000" stroked="false">
                <v:path arrowok="t"/>
                <v:fill type="solid"/>
              </v:shape>
            </v:group>
            <v:group style="position:absolute;left:6414;top:1448;width:10;height:20" coordorigin="6414,1448" coordsize="10,20">
              <v:shape style="position:absolute;left:6414;top:1448;width:10;height:20" coordorigin="6414,1448" coordsize="10,20" path="m6414,1468l6424,1468,6424,1448,6414,1448,6414,1468xe" filled="true" fillcolor="#000000" stroked="false">
                <v:path arrowok="t"/>
                <v:fill type="solid"/>
              </v:shape>
            </v:group>
            <v:group style="position:absolute;left:6414;top:1468;width:10;height:20" coordorigin="6414,1468" coordsize="10,20">
              <v:shape style="position:absolute;left:6414;top:1468;width:10;height:20" coordorigin="6414,1468" coordsize="10,20" path="m6414,1487l6424,1487,6424,1468,6414,1468,6414,1487xe" filled="true" fillcolor="#000000" stroked="false">
                <v:path arrowok="t"/>
                <v:fill type="solid"/>
              </v:shape>
            </v:group>
            <v:group style="position:absolute;left:6414;top:1487;width:10;height:20" coordorigin="6414,1487" coordsize="10,20">
              <v:shape style="position:absolute;left:6414;top:1487;width:10;height:20" coordorigin="6414,1487" coordsize="10,20" path="m6414,1506l6424,1506,6424,1487,6414,1487,6414,1506xe" filled="true" fillcolor="#000000" stroked="false">
                <v:path arrowok="t"/>
                <v:fill type="solid"/>
              </v:shape>
            </v:group>
            <v:group style="position:absolute;left:6414;top:1506;width:10;height:20" coordorigin="6414,1506" coordsize="10,20">
              <v:shape style="position:absolute;left:6414;top:1506;width:10;height:20" coordorigin="6414,1506" coordsize="10,20" path="m6414,1525l6424,1525,6424,1506,6414,1506,6414,1525xe" filled="true" fillcolor="#000000" stroked="false">
                <v:path arrowok="t"/>
                <v:fill type="solid"/>
              </v:shape>
            </v:group>
            <v:group style="position:absolute;left:6414;top:1525;width:10;height:20" coordorigin="6414,1525" coordsize="10,20">
              <v:shape style="position:absolute;left:6414;top:1525;width:10;height:20" coordorigin="6414,1525" coordsize="10,20" path="m6414,1544l6424,1544,6424,1525,6414,1525,6414,1544xe" filled="true" fillcolor="#000000" stroked="false">
                <v:path arrowok="t"/>
                <v:fill type="solid"/>
              </v:shape>
            </v:group>
            <v:group style="position:absolute;left:6414;top:1544;width:10;height:20" coordorigin="6414,1544" coordsize="10,20">
              <v:shape style="position:absolute;left:6414;top:1544;width:10;height:20" coordorigin="6414,1544" coordsize="10,20" path="m6414,1564l6424,1564,6424,1544,6414,1544,6414,1564xe" filled="true" fillcolor="#000000" stroked="false">
                <v:path arrowok="t"/>
                <v:fill type="solid"/>
              </v:shape>
            </v:group>
            <v:group style="position:absolute;left:6414;top:1564;width:10;height:20" coordorigin="6414,1564" coordsize="10,20">
              <v:shape style="position:absolute;left:6414;top:1564;width:10;height:20" coordorigin="6414,1564" coordsize="10,20" path="m6414,1583l6424,1583,6424,1564,6414,1564,6414,1583xe" filled="true" fillcolor="#000000" stroked="false">
                <v:path arrowok="t"/>
                <v:fill type="solid"/>
              </v:shape>
            </v:group>
            <v:group style="position:absolute;left:6414;top:1583;width:10;height:20" coordorigin="6414,1583" coordsize="10,20">
              <v:shape style="position:absolute;left:6414;top:1583;width:10;height:20" coordorigin="6414,1583" coordsize="10,20" path="m6414,1602l6424,1602,6424,1583,6414,1583,6414,1602xe" filled="true" fillcolor="#000000" stroked="false">
                <v:path arrowok="t"/>
                <v:fill type="solid"/>
              </v:shape>
            </v:group>
            <v:group style="position:absolute;left:6414;top:1602;width:10;height:20" coordorigin="6414,1602" coordsize="10,20">
              <v:shape style="position:absolute;left:6414;top:1602;width:10;height:20" coordorigin="6414,1602" coordsize="10,20" path="m6414,1621l6424,1621,6424,1602,6414,1602,6414,1621xe" filled="true" fillcolor="#000000" stroked="false">
                <v:path arrowok="t"/>
                <v:fill type="solid"/>
              </v:shape>
            </v:group>
            <v:group style="position:absolute;left:6414;top:1621;width:10;height:20" coordorigin="6414,1621" coordsize="10,20">
              <v:shape style="position:absolute;left:6414;top:1621;width:10;height:20" coordorigin="6414,1621" coordsize="10,20" path="m6414,1640l6424,1640,6424,1621,6414,1621,6414,1640xe" filled="true" fillcolor="#000000" stroked="false">
                <v:path arrowok="t"/>
                <v:fill type="solid"/>
              </v:shape>
            </v:group>
            <v:group style="position:absolute;left:6414;top:1640;width:10;height:20" coordorigin="6414,1640" coordsize="10,20">
              <v:shape style="position:absolute;left:6414;top:1640;width:10;height:20" coordorigin="6414,1640" coordsize="10,20" path="m6414,1660l6424,1660,6424,1640,6414,1640,6414,1660xe" filled="true" fillcolor="#000000" stroked="false">
                <v:path arrowok="t"/>
                <v:fill type="solid"/>
              </v:shape>
            </v:group>
            <v:group style="position:absolute;left:6414;top:1660;width:10;height:20" coordorigin="6414,1660" coordsize="10,20">
              <v:shape style="position:absolute;left:6414;top:1660;width:10;height:20" coordorigin="6414,1660" coordsize="10,20" path="m6414,1679l6424,1679,6424,1660,6414,1660,6414,1679xe" filled="true" fillcolor="#000000" stroked="false">
                <v:path arrowok="t"/>
                <v:fill type="solid"/>
              </v:shape>
            </v:group>
            <v:group style="position:absolute;left:6414;top:1679;width:10;height:20" coordorigin="6414,1679" coordsize="10,20">
              <v:shape style="position:absolute;left:6414;top:1679;width:10;height:20" coordorigin="6414,1679" coordsize="10,20" path="m6414,1698l6424,1698,6424,1679,6414,1679,6414,1698xe" filled="true" fillcolor="#000000" stroked="false">
                <v:path arrowok="t"/>
                <v:fill type="solid"/>
              </v:shape>
            </v:group>
            <v:group style="position:absolute;left:6414;top:1698;width:10;height:20" coordorigin="6414,1698" coordsize="10,20">
              <v:shape style="position:absolute;left:6414;top:1698;width:10;height:20" coordorigin="6414,1698" coordsize="10,20" path="m6414,1717l6424,1717,6424,1698,6414,1698,6414,1717xe" filled="true" fillcolor="#000000" stroked="false">
                <v:path arrowok="t"/>
                <v:fill type="solid"/>
              </v:shape>
            </v:group>
            <v:group style="position:absolute;left:6414;top:1717;width:10;height:20" coordorigin="6414,1717" coordsize="10,20">
              <v:shape style="position:absolute;left:6414;top:1717;width:10;height:20" coordorigin="6414,1717" coordsize="10,20" path="m6414,1736l6424,1736,6424,1717,6414,1717,6414,1736xe" filled="true" fillcolor="#000000" stroked="false">
                <v:path arrowok="t"/>
                <v:fill type="solid"/>
              </v:shape>
            </v:group>
            <v:group style="position:absolute;left:6414;top:1736;width:10;height:20" coordorigin="6414,1736" coordsize="10,20">
              <v:shape style="position:absolute;left:6414;top:1736;width:10;height:20" coordorigin="6414,1736" coordsize="10,20" path="m6414,1756l6424,1756,6424,1736,6414,1736,6414,1756xe" filled="true" fillcolor="#000000" stroked="false">
                <v:path arrowok="t"/>
                <v:fill type="solid"/>
              </v:shape>
            </v:group>
            <v:group style="position:absolute;left:6414;top:1756;width:10;height:20" coordorigin="6414,1756" coordsize="10,20">
              <v:shape style="position:absolute;left:6414;top:1756;width:10;height:20" coordorigin="6414,1756" coordsize="10,20" path="m6414,1775l6424,1775,6424,1756,6414,1756,6414,1775xe" filled="true" fillcolor="#000000" stroked="false">
                <v:path arrowok="t"/>
                <v:fill type="solid"/>
              </v:shape>
            </v:group>
            <v:group style="position:absolute;left:6414;top:1775;width:10;height:20" coordorigin="6414,1775" coordsize="10,20">
              <v:shape style="position:absolute;left:6414;top:1775;width:10;height:20" coordorigin="6414,1775" coordsize="10,20" path="m6414,1794l6424,1794,6424,1775,6414,1775,6414,1794xe" filled="true" fillcolor="#000000" stroked="false">
                <v:path arrowok="t"/>
                <v:fill type="solid"/>
              </v:shape>
            </v:group>
            <v:group style="position:absolute;left:6414;top:1794;width:10;height:20" coordorigin="6414,1794" coordsize="10,20">
              <v:shape style="position:absolute;left:6414;top:1794;width:10;height:20" coordorigin="6414,1794" coordsize="10,20" path="m6414,1813l6424,1813,6424,1794,6414,1794,6414,1813xe" filled="true" fillcolor="#000000" stroked="false">
                <v:path arrowok="t"/>
                <v:fill type="solid"/>
              </v:shape>
            </v:group>
            <v:group style="position:absolute;left:6414;top:1813;width:10;height:20" coordorigin="6414,1813" coordsize="10,20">
              <v:shape style="position:absolute;left:6414;top:1813;width:10;height:20" coordorigin="6414,1813" coordsize="10,20" path="m6414,1832l6424,1832,6424,1813,6414,1813,6414,1832xe" filled="true" fillcolor="#000000" stroked="false">
                <v:path arrowok="t"/>
                <v:fill type="solid"/>
              </v:shape>
            </v:group>
            <v:group style="position:absolute;left:6414;top:1832;width:10;height:20" coordorigin="6414,1832" coordsize="10,20">
              <v:shape style="position:absolute;left:6414;top:1832;width:10;height:20" coordorigin="6414,1832" coordsize="10,20" path="m6414,1852l6424,1852,6424,1832,6414,1832,6414,1852xe" filled="true" fillcolor="#000000" stroked="false">
                <v:path arrowok="t"/>
                <v:fill type="solid"/>
              </v:shape>
            </v:group>
            <v:group style="position:absolute;left:6414;top:1912;width:10;height:20" coordorigin="6414,1912" coordsize="10,20">
              <v:shape style="position:absolute;left:6414;top:1912;width:10;height:20" coordorigin="6414,1912" coordsize="10,20" path="m6414,1931l6424,1931,6424,1912,6414,1912,6414,1931xe" filled="true" fillcolor="#000000" stroked="false">
                <v:path arrowok="t"/>
                <v:fill type="solid"/>
              </v:shape>
            </v:group>
            <v:group style="position:absolute;left:6414;top:1931;width:10;height:20" coordorigin="6414,1931" coordsize="10,20">
              <v:shape style="position:absolute;left:6414;top:1931;width:10;height:20" coordorigin="6414,1931" coordsize="10,20" path="m6414,1950l6424,1950,6424,1931,6414,1931,6414,1950xe" filled="true" fillcolor="#000000" stroked="false">
                <v:path arrowok="t"/>
                <v:fill type="solid"/>
              </v:shape>
            </v:group>
            <v:group style="position:absolute;left:6414;top:1950;width:10;height:20" coordorigin="6414,1950" coordsize="10,20">
              <v:shape style="position:absolute;left:6414;top:1950;width:10;height:20" coordorigin="6414,1950" coordsize="10,20" path="m6414,1969l6424,1969,6424,1950,6414,1950,6414,1969xe" filled="true" fillcolor="#000000" stroked="false">
                <v:path arrowok="t"/>
                <v:fill type="solid"/>
              </v:shape>
            </v:group>
            <v:group style="position:absolute;left:6414;top:1969;width:10;height:20" coordorigin="6414,1969" coordsize="10,20">
              <v:shape style="position:absolute;left:6414;top:1969;width:10;height:20" coordorigin="6414,1969" coordsize="10,20" path="m6414,1988l6424,1988,6424,1969,6414,1969,6414,1988xe" filled="true" fillcolor="#000000" stroked="false">
                <v:path arrowok="t"/>
                <v:fill type="solid"/>
              </v:shape>
            </v:group>
            <v:group style="position:absolute;left:6414;top:1988;width:10;height:20" coordorigin="6414,1988" coordsize="10,20">
              <v:shape style="position:absolute;left:6414;top:1988;width:10;height:20" coordorigin="6414,1988" coordsize="10,20" path="m6414,2008l6424,2008,6424,1988,6414,1988,6414,2008xe" filled="true" fillcolor="#000000" stroked="false">
                <v:path arrowok="t"/>
                <v:fill type="solid"/>
              </v:shape>
            </v:group>
            <v:group style="position:absolute;left:6414;top:2008;width:10;height:20" coordorigin="6414,2008" coordsize="10,20">
              <v:shape style="position:absolute;left:6414;top:2008;width:10;height:20" coordorigin="6414,2008" coordsize="10,20" path="m6414,2027l6424,2027,6424,2008,6414,2008,6414,2027xe" filled="true" fillcolor="#000000" stroked="false">
                <v:path arrowok="t"/>
                <v:fill type="solid"/>
              </v:shape>
            </v:group>
            <v:group style="position:absolute;left:6414;top:2027;width:10;height:20" coordorigin="6414,2027" coordsize="10,20">
              <v:shape style="position:absolute;left:6414;top:2027;width:10;height:20" coordorigin="6414,2027" coordsize="10,20" path="m6414,2046l6424,2046,6424,2027,6414,2027,6414,2046xe" filled="true" fillcolor="#000000" stroked="false">
                <v:path arrowok="t"/>
                <v:fill type="solid"/>
              </v:shape>
            </v:group>
            <v:group style="position:absolute;left:6414;top:2046;width:10;height:20" coordorigin="6414,2046" coordsize="10,20">
              <v:shape style="position:absolute;left:6414;top:2046;width:10;height:20" coordorigin="6414,2046" coordsize="10,20" path="m6414,2065l6424,2065,6424,2046,6414,2046,6414,2065xe" filled="true" fillcolor="#000000" stroked="false">
                <v:path arrowok="t"/>
                <v:fill type="solid"/>
              </v:shape>
            </v:group>
            <v:group style="position:absolute;left:6414;top:2065;width:10;height:20" coordorigin="6414,2065" coordsize="10,20">
              <v:shape style="position:absolute;left:6414;top:2065;width:10;height:20" coordorigin="6414,2065" coordsize="10,20" path="m6414,2084l6424,2084,6424,2065,6414,2065,6414,2084xe" filled="true" fillcolor="#000000" stroked="false">
                <v:path arrowok="t"/>
                <v:fill type="solid"/>
              </v:shape>
            </v:group>
            <v:group style="position:absolute;left:6414;top:2084;width:10;height:20" coordorigin="6414,2084" coordsize="10,20">
              <v:shape style="position:absolute;left:6414;top:2084;width:10;height:20" coordorigin="6414,2084" coordsize="10,20" path="m6414,2104l6424,2104,6424,2084,6414,2084,6414,2104xe" filled="true" fillcolor="#000000" stroked="false">
                <v:path arrowok="t"/>
                <v:fill type="solid"/>
              </v:shape>
            </v:group>
            <v:group style="position:absolute;left:6414;top:2104;width:10;height:20" coordorigin="6414,2104" coordsize="10,20">
              <v:shape style="position:absolute;left:6414;top:2104;width:10;height:20" coordorigin="6414,2104" coordsize="10,20" path="m6414,2123l6424,2123,6424,2104,6414,2104,6414,2123xe" filled="true" fillcolor="#000000" stroked="false">
                <v:path arrowok="t"/>
                <v:fill type="solid"/>
              </v:shape>
            </v:group>
            <v:group style="position:absolute;left:6414;top:2123;width:10;height:20" coordorigin="6414,2123" coordsize="10,20">
              <v:shape style="position:absolute;left:6414;top:2123;width:10;height:20" coordorigin="6414,2123" coordsize="10,20" path="m6414,2142l6424,2142,6424,2123,6414,2123,6414,2142xe" filled="true" fillcolor="#000000" stroked="false">
                <v:path arrowok="t"/>
                <v:fill type="solid"/>
              </v:shape>
            </v:group>
            <v:group style="position:absolute;left:6414;top:2142;width:10;height:20" coordorigin="6414,2142" coordsize="10,20">
              <v:shape style="position:absolute;left:6414;top:2142;width:10;height:20" coordorigin="6414,2142" coordsize="10,20" path="m6414,2161l6424,2161,6424,2142,6414,2142,6414,2161xe" filled="true" fillcolor="#000000" stroked="false">
                <v:path arrowok="t"/>
                <v:fill type="solid"/>
              </v:shape>
            </v:group>
            <v:group style="position:absolute;left:6414;top:2161;width:10;height:20" coordorigin="6414,2161" coordsize="10,20">
              <v:shape style="position:absolute;left:6414;top:2161;width:10;height:20" coordorigin="6414,2161" coordsize="10,20" path="m6414,2180l6424,2180,6424,2161,6414,2161,6414,2180xe" filled="true" fillcolor="#000000" stroked="false">
                <v:path arrowok="t"/>
                <v:fill type="solid"/>
              </v:shape>
            </v:group>
            <v:group style="position:absolute;left:6414;top:2180;width:10;height:20" coordorigin="6414,2180" coordsize="10,20">
              <v:shape style="position:absolute;left:6414;top:2180;width:10;height:20" coordorigin="6414,2180" coordsize="10,20" path="m6414,2200l6424,2200,6424,2180,6414,2180,6414,2200xe" filled="true" fillcolor="#000000" stroked="false">
                <v:path arrowok="t"/>
                <v:fill type="solid"/>
              </v:shape>
            </v:group>
            <v:group style="position:absolute;left:6414;top:2200;width:10;height:20" coordorigin="6414,2200" coordsize="10,20">
              <v:shape style="position:absolute;left:6414;top:2200;width:10;height:20" coordorigin="6414,2200" coordsize="10,20" path="m6414,2219l6424,2219,6424,2200,6414,2200,6414,2219xe" filled="true" fillcolor="#000000" stroked="false">
                <v:path arrowok="t"/>
                <v:fill type="solid"/>
              </v:shape>
            </v:group>
            <v:group style="position:absolute;left:6414;top:2219;width:10;height:20" coordorigin="6414,2219" coordsize="10,20">
              <v:shape style="position:absolute;left:6414;top:2219;width:10;height:20" coordorigin="6414,2219" coordsize="10,20" path="m6414,2238l6424,2238,6424,2219,6414,2219,6414,2238xe" filled="true" fillcolor="#000000" stroked="false">
                <v:path arrowok="t"/>
                <v:fill type="solid"/>
              </v:shape>
            </v:group>
            <v:group style="position:absolute;left:6414;top:2238;width:10;height:20" coordorigin="6414,2238" coordsize="10,20">
              <v:shape style="position:absolute;left:6414;top:2238;width:10;height:20" coordorigin="6414,2238" coordsize="10,20" path="m6414,2257l6424,2257,6424,2238,6414,2238,6414,2257xe" filled="true" fillcolor="#000000" stroked="false">
                <v:path arrowok="t"/>
                <v:fill type="solid"/>
              </v:shape>
            </v:group>
            <v:group style="position:absolute;left:6414;top:2257;width:10;height:20" coordorigin="6414,2257" coordsize="10,20">
              <v:shape style="position:absolute;left:6414;top:2257;width:10;height:20" coordorigin="6414,2257" coordsize="10,20" path="m6414,2276l6424,2276,6424,2257,6414,2257,6414,2276xe" filled="true" fillcolor="#000000" stroked="false">
                <v:path arrowok="t"/>
                <v:fill type="solid"/>
              </v:shape>
            </v:group>
            <v:group style="position:absolute;left:6414;top:2276;width:10;height:20" coordorigin="6414,2276" coordsize="10,20">
              <v:shape style="position:absolute;left:6414;top:2276;width:10;height:20" coordorigin="6414,2276" coordsize="10,20" path="m6414,2296l6424,2296,6424,2276,6414,2276,6414,2296xe" filled="true" fillcolor="#000000" stroked="false">
                <v:path arrowok="t"/>
                <v:fill type="solid"/>
              </v:shape>
            </v:group>
            <v:group style="position:absolute;left:6414;top:2296;width:10;height:20" coordorigin="6414,2296" coordsize="10,20">
              <v:shape style="position:absolute;left:6414;top:2296;width:10;height:20" coordorigin="6414,2296" coordsize="10,20" path="m6414,2315l6424,2315,6424,2296,6414,2296,6414,2315xe" filled="true" fillcolor="#000000" stroked="false">
                <v:path arrowok="t"/>
                <v:fill type="solid"/>
              </v:shape>
            </v:group>
            <v:group style="position:absolute;left:6414;top:2377;width:10;height:20" coordorigin="6414,2377" coordsize="10,20">
              <v:shape style="position:absolute;left:6414;top:2377;width:10;height:20" coordorigin="6414,2377" coordsize="10,20" path="m6414,2396l6424,2396,6424,2377,6414,2377,6414,2396xe" filled="true" fillcolor="#000000" stroked="false">
                <v:path arrowok="t"/>
                <v:fill type="solid"/>
              </v:shape>
            </v:group>
            <v:group style="position:absolute;left:6414;top:2396;width:10;height:20" coordorigin="6414,2396" coordsize="10,20">
              <v:shape style="position:absolute;left:6414;top:2396;width:10;height:20" coordorigin="6414,2396" coordsize="10,20" path="m6414,2416l6424,2416,6424,2396,6414,2396,6414,2416xe" filled="true" fillcolor="#000000" stroked="false">
                <v:path arrowok="t"/>
                <v:fill type="solid"/>
              </v:shape>
            </v:group>
            <v:group style="position:absolute;left:6414;top:2416;width:10;height:20" coordorigin="6414,2416" coordsize="10,20">
              <v:shape style="position:absolute;left:6414;top:2416;width:10;height:20" coordorigin="6414,2416" coordsize="10,20" path="m6414,2435l6424,2435,6424,2416,6414,2416,6414,2435xe" filled="true" fillcolor="#000000" stroked="false">
                <v:path arrowok="t"/>
                <v:fill type="solid"/>
              </v:shape>
            </v:group>
            <v:group style="position:absolute;left:6414;top:2435;width:10;height:20" coordorigin="6414,2435" coordsize="10,20">
              <v:shape style="position:absolute;left:6414;top:2435;width:10;height:20" coordorigin="6414,2435" coordsize="10,20" path="m6414,2454l6424,2454,6424,2435,6414,2435,6414,2454xe" filled="true" fillcolor="#000000" stroked="false">
                <v:path arrowok="t"/>
                <v:fill type="solid"/>
              </v:shape>
            </v:group>
            <v:group style="position:absolute;left:6414;top:2454;width:10;height:20" coordorigin="6414,2454" coordsize="10,20">
              <v:shape style="position:absolute;left:6414;top:2454;width:10;height:20" coordorigin="6414,2454" coordsize="10,20" path="m6414,2473l6424,2473,6424,2454,6414,2454,6414,2473xe" filled="true" fillcolor="#000000" stroked="false">
                <v:path arrowok="t"/>
                <v:fill type="solid"/>
              </v:shape>
            </v:group>
            <v:group style="position:absolute;left:6414;top:2473;width:10;height:20" coordorigin="6414,2473" coordsize="10,20">
              <v:shape style="position:absolute;left:6414;top:2473;width:10;height:20" coordorigin="6414,2473" coordsize="10,20" path="m6414,2492l6424,2492,6424,2473,6414,2473,6414,2492xe" filled="true" fillcolor="#000000" stroked="false">
                <v:path arrowok="t"/>
                <v:fill type="solid"/>
              </v:shape>
            </v:group>
            <v:group style="position:absolute;left:6414;top:2492;width:10;height:20" coordorigin="6414,2492" coordsize="10,20">
              <v:shape style="position:absolute;left:6414;top:2492;width:10;height:20" coordorigin="6414,2492" coordsize="10,20" path="m6414,2512l6424,2512,6424,2492,6414,2492,6414,2512xe" filled="true" fillcolor="#000000" stroked="false">
                <v:path arrowok="t"/>
                <v:fill type="solid"/>
              </v:shape>
            </v:group>
            <v:group style="position:absolute;left:6414;top:2512;width:10;height:20" coordorigin="6414,2512" coordsize="10,20">
              <v:shape style="position:absolute;left:6414;top:2512;width:10;height:20" coordorigin="6414,2512" coordsize="10,20" path="m6414,2531l6424,2531,6424,2512,6414,2512,6414,2531xe" filled="true" fillcolor="#000000" stroked="false">
                <v:path arrowok="t"/>
                <v:fill type="solid"/>
              </v:shape>
            </v:group>
            <v:group style="position:absolute;left:6414;top:2531;width:10;height:20" coordorigin="6414,2531" coordsize="10,20">
              <v:shape style="position:absolute;left:6414;top:2531;width:10;height:20" coordorigin="6414,2531" coordsize="10,20" path="m6414,2550l6424,2550,6424,2531,6414,2531,6414,2550xe" filled="true" fillcolor="#000000" stroked="false">
                <v:path arrowok="t"/>
                <v:fill type="solid"/>
              </v:shape>
            </v:group>
            <v:group style="position:absolute;left:6414;top:2550;width:10;height:20" coordorigin="6414,2550" coordsize="10,20">
              <v:shape style="position:absolute;left:6414;top:2550;width:10;height:20" coordorigin="6414,2550" coordsize="10,20" path="m6414,2569l6424,2569,6424,2550,6414,2550,6414,2569xe" filled="true" fillcolor="#000000" stroked="false">
                <v:path arrowok="t"/>
                <v:fill type="solid"/>
              </v:shape>
            </v:group>
            <v:group style="position:absolute;left:6414;top:2569;width:10;height:20" coordorigin="6414,2569" coordsize="10,20">
              <v:shape style="position:absolute;left:6414;top:2569;width:10;height:20" coordorigin="6414,2569" coordsize="10,20" path="m6414,2588l6424,2588,6424,2569,6414,2569,6414,2588xe" filled="true" fillcolor="#000000" stroked="false">
                <v:path arrowok="t"/>
                <v:fill type="solid"/>
              </v:shape>
            </v:group>
            <v:group style="position:absolute;left:6414;top:2588;width:10;height:20" coordorigin="6414,2588" coordsize="10,20">
              <v:shape style="position:absolute;left:6414;top:2588;width:10;height:20" coordorigin="6414,2588" coordsize="10,20" path="m6414,2608l6424,2608,6424,2588,6414,2588,6414,2608xe" filled="true" fillcolor="#000000" stroked="false">
                <v:path arrowok="t"/>
                <v:fill type="solid"/>
              </v:shape>
            </v:group>
            <v:group style="position:absolute;left:6414;top:2608;width:10;height:20" coordorigin="6414,2608" coordsize="10,20">
              <v:shape style="position:absolute;left:6414;top:2608;width:10;height:20" coordorigin="6414,2608" coordsize="10,20" path="m6414,2627l6424,2627,6424,2608,6414,2608,6414,2627xe" filled="true" fillcolor="#000000" stroked="false">
                <v:path arrowok="t"/>
                <v:fill type="solid"/>
              </v:shape>
            </v:group>
            <v:group style="position:absolute;left:6414;top:2627;width:10;height:20" coordorigin="6414,2627" coordsize="10,20">
              <v:shape style="position:absolute;left:6414;top:2627;width:10;height:20" coordorigin="6414,2627" coordsize="10,20" path="m6414,2646l6424,2646,6424,2627,6414,2627,6414,2646xe" filled="true" fillcolor="#000000" stroked="false">
                <v:path arrowok="t"/>
                <v:fill type="solid"/>
              </v:shape>
            </v:group>
            <v:group style="position:absolute;left:6414;top:2646;width:10;height:20" coordorigin="6414,2646" coordsize="10,20">
              <v:shape style="position:absolute;left:6414;top:2646;width:10;height:20" coordorigin="6414,2646" coordsize="10,20" path="m6414,2665l6424,2665,6424,2646,6414,2646,6414,2665xe" filled="true" fillcolor="#000000" stroked="false">
                <v:path arrowok="t"/>
                <v:fill type="solid"/>
              </v:shape>
            </v:group>
            <v:group style="position:absolute;left:6414;top:2665;width:10;height:20" coordorigin="6414,2665" coordsize="10,20">
              <v:shape style="position:absolute;left:6414;top:2665;width:10;height:20" coordorigin="6414,2665" coordsize="10,20" path="m6414,2684l6424,2684,6424,2665,6414,2665,6414,2684xe" filled="true" fillcolor="#000000" stroked="false">
                <v:path arrowok="t"/>
                <v:fill type="solid"/>
              </v:shape>
            </v:group>
            <v:group style="position:absolute;left:6414;top:2684;width:10;height:20" coordorigin="6414,2684" coordsize="10,20">
              <v:shape style="position:absolute;left:6414;top:2684;width:10;height:20" coordorigin="6414,2684" coordsize="10,20" path="m6414,2704l6424,2704,6424,2684,6414,2684,6414,2704xe" filled="true" fillcolor="#000000" stroked="false">
                <v:path arrowok="t"/>
                <v:fill type="solid"/>
              </v:shape>
            </v:group>
            <v:group style="position:absolute;left:6414;top:2704;width:10;height:20" coordorigin="6414,2704" coordsize="10,20">
              <v:shape style="position:absolute;left:6414;top:2704;width:10;height:20" coordorigin="6414,2704" coordsize="10,20" path="m6414,2723l6424,2723,6424,2704,6414,2704,6414,2723xe" filled="true" fillcolor="#000000" stroked="false">
                <v:path arrowok="t"/>
                <v:fill type="solid"/>
              </v:shape>
            </v:group>
            <v:group style="position:absolute;left:6414;top:2723;width:10;height:20" coordorigin="6414,2723" coordsize="10,20">
              <v:shape style="position:absolute;left:6414;top:2723;width:10;height:20" coordorigin="6414,2723" coordsize="10,20" path="m6414,2742l6424,2742,6424,2723,6414,2723,6414,2742xe" filled="true" fillcolor="#000000" stroked="false">
                <v:path arrowok="t"/>
                <v:fill type="solid"/>
              </v:shape>
            </v:group>
            <v:group style="position:absolute;left:6414;top:2742;width:10;height:20" coordorigin="6414,2742" coordsize="10,20">
              <v:shape style="position:absolute;left:6414;top:2742;width:10;height:20" coordorigin="6414,2742" coordsize="10,20" path="m6414,2761l6424,2761,6424,2742,6414,2742,6414,2761xe" filled="true" fillcolor="#000000" stroked="false">
                <v:path arrowok="t"/>
                <v:fill type="solid"/>
              </v:shape>
            </v:group>
            <v:group style="position:absolute;left:6414;top:2761;width:10;height:20" coordorigin="6414,2761" coordsize="10,20">
              <v:shape style="position:absolute;left:6414;top:2761;width:10;height:20" coordorigin="6414,2761" coordsize="10,20" path="m6414,2780l6424,2780,6424,2761,6414,2761,6414,2780xe" filled="true" fillcolor="#000000" stroked="false">
                <v:path arrowok="t"/>
                <v:fill type="solid"/>
              </v:shape>
            </v:group>
            <v:group style="position:absolute;left:6414;top:2840;width:10;height:20" coordorigin="6414,2840" coordsize="10,20">
              <v:shape style="position:absolute;left:6414;top:2840;width:10;height:20" coordorigin="6414,2840" coordsize="10,20" path="m6414,2860l6424,2860,6424,2840,6414,2840,6414,2860xe" filled="true" fillcolor="#000000" stroked="false">
                <v:path arrowok="t"/>
                <v:fill type="solid"/>
              </v:shape>
            </v:group>
            <v:group style="position:absolute;left:6414;top:2860;width:10;height:20" coordorigin="6414,2860" coordsize="10,20">
              <v:shape style="position:absolute;left:6414;top:2860;width:10;height:20" coordorigin="6414,2860" coordsize="10,20" path="m6414,2879l6424,2879,6424,2860,6414,2860,6414,2879xe" filled="true" fillcolor="#000000" stroked="false">
                <v:path arrowok="t"/>
                <v:fill type="solid"/>
              </v:shape>
            </v:group>
            <v:group style="position:absolute;left:6414;top:2879;width:10;height:20" coordorigin="6414,2879" coordsize="10,20">
              <v:shape style="position:absolute;left:6414;top:2879;width:10;height:20" coordorigin="6414,2879" coordsize="10,20" path="m6414,2898l6424,2898,6424,2879,6414,2879,6414,2898xe" filled="true" fillcolor="#000000" stroked="false">
                <v:path arrowok="t"/>
                <v:fill type="solid"/>
              </v:shape>
            </v:group>
            <v:group style="position:absolute;left:6414;top:2898;width:10;height:20" coordorigin="6414,2898" coordsize="10,20">
              <v:shape style="position:absolute;left:6414;top:2898;width:10;height:20" coordorigin="6414,2898" coordsize="10,20" path="m6414,2917l6424,2917,6424,2898,6414,2898,6414,2917xe" filled="true" fillcolor="#000000" stroked="false">
                <v:path arrowok="t"/>
                <v:fill type="solid"/>
              </v:shape>
            </v:group>
            <v:group style="position:absolute;left:6414;top:2917;width:10;height:20" coordorigin="6414,2917" coordsize="10,20">
              <v:shape style="position:absolute;left:6414;top:2917;width:10;height:20" coordorigin="6414,2917" coordsize="10,20" path="m6414,2936l6424,2936,6424,2917,6414,2917,6414,2936xe" filled="true" fillcolor="#000000" stroked="false">
                <v:path arrowok="t"/>
                <v:fill type="solid"/>
              </v:shape>
            </v:group>
            <v:group style="position:absolute;left:6414;top:2936;width:10;height:20" coordorigin="6414,2936" coordsize="10,20">
              <v:shape style="position:absolute;left:6414;top:2936;width:10;height:20" coordorigin="6414,2936" coordsize="10,20" path="m6414,2956l6424,2956,6424,2936,6414,2936,6414,2956xe" filled="true" fillcolor="#000000" stroked="false">
                <v:path arrowok="t"/>
                <v:fill type="solid"/>
              </v:shape>
            </v:group>
            <v:group style="position:absolute;left:6414;top:2956;width:10;height:20" coordorigin="6414,2956" coordsize="10,20">
              <v:shape style="position:absolute;left:6414;top:2956;width:10;height:20" coordorigin="6414,2956" coordsize="10,20" path="m6414,2975l6424,2975,6424,2956,6414,2956,6414,2975xe" filled="true" fillcolor="#000000" stroked="false">
                <v:path arrowok="t"/>
                <v:fill type="solid"/>
              </v:shape>
            </v:group>
            <v:group style="position:absolute;left:6414;top:2975;width:10;height:20" coordorigin="6414,2975" coordsize="10,20">
              <v:shape style="position:absolute;left:6414;top:2975;width:10;height:20" coordorigin="6414,2975" coordsize="10,20" path="m6414,2994l6424,2994,6424,2975,6414,2975,6414,2994xe" filled="true" fillcolor="#000000" stroked="false">
                <v:path arrowok="t"/>
                <v:fill type="solid"/>
              </v:shape>
            </v:group>
            <v:group style="position:absolute;left:6414;top:2994;width:10;height:20" coordorigin="6414,2994" coordsize="10,20">
              <v:shape style="position:absolute;left:6414;top:2994;width:10;height:20" coordorigin="6414,2994" coordsize="10,20" path="m6414,3013l6424,3013,6424,2994,6414,2994,6414,3013xe" filled="true" fillcolor="#000000" stroked="false">
                <v:path arrowok="t"/>
                <v:fill type="solid"/>
              </v:shape>
            </v:group>
            <v:group style="position:absolute;left:6414;top:3013;width:10;height:20" coordorigin="6414,3013" coordsize="10,20">
              <v:shape style="position:absolute;left:6414;top:3013;width:10;height:20" coordorigin="6414,3013" coordsize="10,20" path="m6414,3032l6424,3032,6424,3013,6414,3013,6414,3032xe" filled="true" fillcolor="#000000" stroked="false">
                <v:path arrowok="t"/>
                <v:fill type="solid"/>
              </v:shape>
            </v:group>
            <v:group style="position:absolute;left:6414;top:3032;width:10;height:20" coordorigin="6414,3032" coordsize="10,20">
              <v:shape style="position:absolute;left:6414;top:3032;width:10;height:20" coordorigin="6414,3032" coordsize="10,20" path="m6414,3052l6424,3052,6424,3032,6414,3032,6414,3052xe" filled="true" fillcolor="#000000" stroked="false">
                <v:path arrowok="t"/>
                <v:fill type="solid"/>
              </v:shape>
            </v:group>
            <v:group style="position:absolute;left:6414;top:3052;width:10;height:20" coordorigin="6414,3052" coordsize="10,20">
              <v:shape style="position:absolute;left:6414;top:3052;width:10;height:20" coordorigin="6414,3052" coordsize="10,20" path="m6414,3071l6424,3071,6424,3052,6414,3052,6414,3071xe" filled="true" fillcolor="#000000" stroked="false">
                <v:path arrowok="t"/>
                <v:fill type="solid"/>
              </v:shape>
            </v:group>
            <v:group style="position:absolute;left:6414;top:3071;width:10;height:20" coordorigin="6414,3071" coordsize="10,20">
              <v:shape style="position:absolute;left:6414;top:3071;width:10;height:20" coordorigin="6414,3071" coordsize="10,20" path="m6414,3090l6424,3090,6424,3071,6414,3071,6414,3090xe" filled="true" fillcolor="#000000" stroked="false">
                <v:path arrowok="t"/>
                <v:fill type="solid"/>
              </v:shape>
            </v:group>
            <v:group style="position:absolute;left:6414;top:3090;width:10;height:20" coordorigin="6414,3090" coordsize="10,20">
              <v:shape style="position:absolute;left:6414;top:3090;width:10;height:20" coordorigin="6414,3090" coordsize="10,20" path="m6414,3109l6424,3109,6424,3090,6414,3090,6414,3109xe" filled="true" fillcolor="#000000" stroked="false">
                <v:path arrowok="t"/>
                <v:fill type="solid"/>
              </v:shape>
            </v:group>
            <v:group style="position:absolute;left:6414;top:3109;width:10;height:20" coordorigin="6414,3109" coordsize="10,20">
              <v:shape style="position:absolute;left:6414;top:3109;width:10;height:20" coordorigin="6414,3109" coordsize="10,20" path="m6414,3128l6424,3128,6424,3109,6414,3109,6414,3128xe" filled="true" fillcolor="#000000" stroked="false">
                <v:path arrowok="t"/>
                <v:fill type="solid"/>
              </v:shape>
            </v:group>
            <v:group style="position:absolute;left:6414;top:3128;width:10;height:20" coordorigin="6414,3128" coordsize="10,20">
              <v:shape style="position:absolute;left:6414;top:3128;width:10;height:20" coordorigin="6414,3128" coordsize="10,20" path="m6414,3148l6424,3148,6424,3128,6414,3128,6414,3148xe" filled="true" fillcolor="#000000" stroked="false">
                <v:path arrowok="t"/>
                <v:fill type="solid"/>
              </v:shape>
            </v:group>
            <v:group style="position:absolute;left:6414;top:3148;width:10;height:20" coordorigin="6414,3148" coordsize="10,20">
              <v:shape style="position:absolute;left:6414;top:3148;width:10;height:20" coordorigin="6414,3148" coordsize="10,20" path="m6414,3167l6424,3167,6424,3148,6414,3148,6414,3167xe" filled="true" fillcolor="#000000" stroked="false">
                <v:path arrowok="t"/>
                <v:fill type="solid"/>
              </v:shape>
            </v:group>
            <v:group style="position:absolute;left:6414;top:3167;width:10;height:20" coordorigin="6414,3167" coordsize="10,20">
              <v:shape style="position:absolute;left:6414;top:3167;width:10;height:20" coordorigin="6414,3167" coordsize="10,20" path="m6414,3186l6424,3186,6424,3167,6414,3167,6414,3186xe" filled="true" fillcolor="#000000" stroked="false">
                <v:path arrowok="t"/>
                <v:fill type="solid"/>
              </v:shape>
            </v:group>
            <v:group style="position:absolute;left:6414;top:3186;width:10;height:20" coordorigin="6414,3186" coordsize="10,20">
              <v:shape style="position:absolute;left:6414;top:3186;width:10;height:20" coordorigin="6414,3186" coordsize="10,20" path="m6414,3206l6424,3206,6424,3186,6414,3186,6414,3206xe" filled="true" fillcolor="#000000" stroked="false">
                <v:path arrowok="t"/>
                <v:fill type="solid"/>
              </v:shape>
            </v:group>
            <v:group style="position:absolute;left:6414;top:3206;width:10;height:20" coordorigin="6414,3206" coordsize="10,20">
              <v:shape style="position:absolute;left:6414;top:3206;width:10;height:20" coordorigin="6414,3206" coordsize="10,20" path="m6414,3225l6424,3225,6424,3206,6414,3206,6414,3225xe" filled="true" fillcolor="#000000" stroked="false">
                <v:path arrowok="t"/>
                <v:fill type="solid"/>
              </v:shape>
            </v:group>
            <v:group style="position:absolute;left:6414;top:3225;width:10;height:20" coordorigin="6414,3225" coordsize="10,20">
              <v:shape style="position:absolute;left:6414;top:3225;width:10;height:20" coordorigin="6414,3225" coordsize="10,20" path="m6414,3244l6424,3244,6424,3225,6414,3225,6414,3244xe" filled="true" fillcolor="#000000" stroked="false">
                <v:path arrowok="t"/>
                <v:fill type="solid"/>
              </v:shape>
            </v:group>
            <v:group style="position:absolute;left:6414;top:3244;width:10;height:20" coordorigin="6414,3244" coordsize="10,20">
              <v:shape style="position:absolute;left:6414;top:3244;width:10;height:20" coordorigin="6414,3244" coordsize="10,20" path="m6414,3263l6424,3263,6424,3244,6414,3244,6414,3263xe" filled="true" fillcolor="#000000" stroked="false">
                <v:path arrowok="t"/>
                <v:fill type="solid"/>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r>
      <w:r>
        <w:rPr>
          <w:rFonts w:ascii="宋体" w:hAnsi="宋体" w:cs="宋体" w:eastAsia="宋体" w:hint="default"/>
          <w:b/>
          <w:bCs/>
          <w:spacing w:val="-1"/>
          <w:sz w:val="21"/>
          <w:szCs w:val="21"/>
        </w:rPr>
        <w:t>收到的其他与经营活动有关的现金</w:t>
      </w:r>
      <w:r>
        <w:rPr>
          <w:rFonts w:ascii="宋体" w:hAnsi="宋体" w:cs="宋体" w:eastAsia="宋体" w:hint="default"/>
          <w:spacing w:val="-1"/>
          <w:sz w:val="21"/>
          <w:szCs w:val="21"/>
        </w:rPr>
      </w:r>
    </w:p>
    <w:tbl>
      <w:tblPr>
        <w:tblW w:w="0" w:type="auto"/>
        <w:jc w:val="left"/>
        <w:tblInd w:w="1692" w:type="dxa"/>
        <w:tblLayout w:type="fixed"/>
        <w:tblCellMar>
          <w:top w:w="0" w:type="dxa"/>
          <w:left w:w="0" w:type="dxa"/>
          <w:bottom w:w="0" w:type="dxa"/>
          <w:right w:w="0" w:type="dxa"/>
        </w:tblCellMar>
        <w:tblLook w:val="01E0"/>
      </w:tblPr>
      <w:tblGrid>
        <w:gridCol w:w="4612"/>
        <w:gridCol w:w="4291"/>
      </w:tblGrid>
      <w:tr>
        <w:trPr>
          <w:trHeight w:val="473" w:hRule="exact"/>
        </w:trPr>
        <w:tc>
          <w:tcPr>
            <w:tcW w:w="4612" w:type="dxa"/>
            <w:tcBorders>
              <w:top w:val="single" w:sz="12" w:space="0" w:color="000000"/>
              <w:left w:val="nil" w:sz="6" w:space="0" w:color="auto"/>
              <w:bottom w:val="single" w:sz="4" w:space="0" w:color="000000"/>
              <w:right w:val="nil" w:sz="6" w:space="0" w:color="auto"/>
            </w:tcBorders>
          </w:tcPr>
          <w:p>
            <w:pPr>
              <w:pStyle w:val="TableParagraph"/>
              <w:tabs>
                <w:tab w:pos="634" w:val="left" w:leader="none"/>
              </w:tabs>
              <w:spacing w:line="240" w:lineRule="auto" w:before="80"/>
              <w:ind w:right="184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291" w:type="dxa"/>
            <w:tcBorders>
              <w:top w:val="single" w:sz="12" w:space="0" w:color="000000"/>
              <w:left w:val="nil" w:sz="6" w:space="0" w:color="auto"/>
              <w:bottom w:val="single" w:sz="8" w:space="0" w:color="000000"/>
              <w:right w:val="nil" w:sz="6" w:space="0" w:color="auto"/>
            </w:tcBorders>
          </w:tcPr>
          <w:p>
            <w:pPr>
              <w:pStyle w:val="TableParagraph"/>
              <w:spacing w:line="240" w:lineRule="auto" w:before="80"/>
              <w:ind w:left="11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66" w:hRule="exact"/>
        </w:trPr>
        <w:tc>
          <w:tcPr>
            <w:tcW w:w="4612"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收到的保证金和职工备用金</w:t>
            </w:r>
          </w:p>
        </w:tc>
        <w:tc>
          <w:tcPr>
            <w:tcW w:w="4291" w:type="dxa"/>
            <w:tcBorders>
              <w:top w:val="single" w:sz="8" w:space="0" w:color="000000"/>
              <w:left w:val="nil" w:sz="6" w:space="0" w:color="auto"/>
              <w:bottom w:val="single" w:sz="8"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796,782.20</w:t>
            </w:r>
          </w:p>
        </w:tc>
      </w:tr>
      <w:tr>
        <w:trPr>
          <w:trHeight w:val="463" w:hRule="exact"/>
        </w:trPr>
        <w:tc>
          <w:tcPr>
            <w:tcW w:w="4612"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4291"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6,863,290.00</w:t>
            </w:r>
          </w:p>
        </w:tc>
      </w:tr>
      <w:tr>
        <w:trPr>
          <w:trHeight w:val="466" w:hRule="exact"/>
        </w:trPr>
        <w:tc>
          <w:tcPr>
            <w:tcW w:w="4612"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291" w:type="dxa"/>
            <w:tcBorders>
              <w:top w:val="single" w:sz="8" w:space="0" w:color="000000"/>
              <w:left w:val="nil" w:sz="6" w:space="0" w:color="auto"/>
              <w:bottom w:val="single" w:sz="8"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192,515.07</w:t>
            </w:r>
          </w:p>
        </w:tc>
      </w:tr>
      <w:tr>
        <w:trPr>
          <w:trHeight w:val="463" w:hRule="exact"/>
        </w:trPr>
        <w:tc>
          <w:tcPr>
            <w:tcW w:w="4612"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91"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47,994.06</w:t>
            </w:r>
          </w:p>
        </w:tc>
      </w:tr>
      <w:tr>
        <w:trPr>
          <w:trHeight w:val="476" w:hRule="exact"/>
        </w:trPr>
        <w:tc>
          <w:tcPr>
            <w:tcW w:w="4612" w:type="dxa"/>
            <w:tcBorders>
              <w:top w:val="single" w:sz="4" w:space="0" w:color="000000"/>
              <w:left w:val="nil" w:sz="6" w:space="0" w:color="auto"/>
              <w:bottom w:val="single" w:sz="12" w:space="0" w:color="000000"/>
              <w:right w:val="nil" w:sz="6" w:space="0" w:color="auto"/>
            </w:tcBorders>
          </w:tcPr>
          <w:p>
            <w:pPr>
              <w:pStyle w:val="TableParagraph"/>
              <w:tabs>
                <w:tab w:pos="634" w:val="left" w:leader="none"/>
              </w:tabs>
              <w:spacing w:line="240" w:lineRule="auto" w:before="82"/>
              <w:ind w:right="184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291" w:type="dxa"/>
            <w:tcBorders>
              <w:top w:val="single" w:sz="8" w:space="0" w:color="000000"/>
              <w:left w:val="nil" w:sz="6" w:space="0" w:color="auto"/>
              <w:bottom w:val="single" w:sz="12"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7,900,581.33</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tabs>
          <w:tab w:pos="3072" w:val="left" w:leader="none"/>
        </w:tabs>
        <w:spacing w:before="36"/>
        <w:ind w:left="2518" w:right="3524" w:firstLine="0"/>
        <w:jc w:val="left"/>
        <w:rPr>
          <w:rFonts w:ascii="宋体" w:hAnsi="宋体" w:cs="宋体" w:eastAsia="宋体" w:hint="default"/>
          <w:sz w:val="21"/>
          <w:szCs w:val="21"/>
        </w:rPr>
      </w:pPr>
      <w:r>
        <w:rPr/>
        <w:pict>
          <v:group style="position:absolute;margin-left:319.869995pt;margin-top:18.623671pt;width:.75pt;height:91.8pt;mso-position-horizontal-relative:page;mso-position-vertical-relative:paragraph;z-index:-683320" coordorigin="6397,372" coordsize="15,1836">
            <v:shape style="position:absolute;left:6402;top:372;width:10;height:2" type="#_x0000_t75" stroked="false">
              <v:imagedata r:id="rId495" o:title=""/>
            </v:shape>
            <v:group style="position:absolute;left:6402;top:394;width:10;height:20" coordorigin="6402,394" coordsize="10,20">
              <v:shape style="position:absolute;left:6402;top:394;width:10;height:20" coordorigin="6402,394" coordsize="10,20" path="m6402,413l6412,413,6412,394,6402,394,6402,413xe" filled="true" fillcolor="#000000" stroked="false">
                <v:path arrowok="t"/>
                <v:fill type="solid"/>
              </v:shape>
            </v:group>
            <v:group style="position:absolute;left:6402;top:413;width:10;height:20" coordorigin="6402,413" coordsize="10,20">
              <v:shape style="position:absolute;left:6402;top:413;width:10;height:20" coordorigin="6402,413" coordsize="10,20" path="m6402,432l6412,432,6412,413,6402,413,6402,432xe" filled="true" fillcolor="#000000" stroked="false">
                <v:path arrowok="t"/>
                <v:fill type="solid"/>
              </v:shape>
            </v:group>
            <v:group style="position:absolute;left:6402;top:432;width:10;height:20" coordorigin="6402,432" coordsize="10,20">
              <v:shape style="position:absolute;left:6402;top:432;width:10;height:20" coordorigin="6402,432" coordsize="10,20" path="m6402,452l6412,452,6412,432,6402,432,6402,452xe" filled="true" fillcolor="#000000" stroked="false">
                <v:path arrowok="t"/>
                <v:fill type="solid"/>
              </v:shape>
            </v:group>
            <v:group style="position:absolute;left:6402;top:452;width:10;height:20" coordorigin="6402,452" coordsize="10,20">
              <v:shape style="position:absolute;left:6402;top:452;width:10;height:20" coordorigin="6402,452" coordsize="10,20" path="m6402,471l6412,471,6412,452,6402,452,6402,471xe" filled="true" fillcolor="#000000" stroked="false">
                <v:path arrowok="t"/>
                <v:fill type="solid"/>
              </v:shape>
            </v:group>
            <v:group style="position:absolute;left:6402;top:471;width:10;height:20" coordorigin="6402,471" coordsize="10,20">
              <v:shape style="position:absolute;left:6402;top:471;width:10;height:20" coordorigin="6402,471" coordsize="10,20" path="m6402,490l6412,490,6412,471,6402,471,6402,490xe" filled="true" fillcolor="#000000" stroked="false">
                <v:path arrowok="t"/>
                <v:fill type="solid"/>
              </v:shape>
            </v:group>
            <v:group style="position:absolute;left:6402;top:490;width:10;height:20" coordorigin="6402,490" coordsize="10,20">
              <v:shape style="position:absolute;left:6402;top:490;width:10;height:20" coordorigin="6402,490" coordsize="10,20" path="m6402,509l6412,509,6412,490,6402,490,6402,509xe" filled="true" fillcolor="#000000" stroked="false">
                <v:path arrowok="t"/>
                <v:fill type="solid"/>
              </v:shape>
            </v:group>
            <v:group style="position:absolute;left:6402;top:509;width:10;height:20" coordorigin="6402,509" coordsize="10,20">
              <v:shape style="position:absolute;left:6402;top:509;width:10;height:20" coordorigin="6402,509" coordsize="10,20" path="m6402,528l6412,528,6412,509,6402,509,6402,528xe" filled="true" fillcolor="#000000" stroked="false">
                <v:path arrowok="t"/>
                <v:fill type="solid"/>
              </v:shape>
            </v:group>
            <v:group style="position:absolute;left:6402;top:528;width:10;height:20" coordorigin="6402,528" coordsize="10,20">
              <v:shape style="position:absolute;left:6402;top:528;width:10;height:20" coordorigin="6402,528" coordsize="10,20" path="m6402,548l6412,548,6412,528,6402,528,6402,548xe" filled="true" fillcolor="#000000" stroked="false">
                <v:path arrowok="t"/>
                <v:fill type="solid"/>
              </v:shape>
            </v:group>
            <v:group style="position:absolute;left:6402;top:548;width:10;height:20" coordorigin="6402,548" coordsize="10,20">
              <v:shape style="position:absolute;left:6402;top:548;width:10;height:20" coordorigin="6402,548" coordsize="10,20" path="m6402,567l6412,567,6412,548,6402,548,6402,567xe" filled="true" fillcolor="#000000" stroked="false">
                <v:path arrowok="t"/>
                <v:fill type="solid"/>
              </v:shape>
            </v:group>
            <v:group style="position:absolute;left:6402;top:567;width:10;height:20" coordorigin="6402,567" coordsize="10,20">
              <v:shape style="position:absolute;left:6402;top:567;width:10;height:20" coordorigin="6402,567" coordsize="10,20" path="m6402,586l6412,586,6412,567,6402,567,6402,586xe" filled="true" fillcolor="#000000" stroked="false">
                <v:path arrowok="t"/>
                <v:fill type="solid"/>
              </v:shape>
            </v:group>
            <v:group style="position:absolute;left:6402;top:586;width:10;height:20" coordorigin="6402,586" coordsize="10,20">
              <v:shape style="position:absolute;left:6402;top:586;width:10;height:20" coordorigin="6402,586" coordsize="10,20" path="m6402,605l6412,605,6412,586,6402,586,6402,605xe" filled="true" fillcolor="#000000" stroked="false">
                <v:path arrowok="t"/>
                <v:fill type="solid"/>
              </v:shape>
            </v:group>
            <v:group style="position:absolute;left:6402;top:605;width:10;height:20" coordorigin="6402,605" coordsize="10,20">
              <v:shape style="position:absolute;left:6402;top:605;width:10;height:20" coordorigin="6402,605" coordsize="10,20" path="m6402,624l6412,624,6412,605,6402,605,6402,624xe" filled="true" fillcolor="#000000" stroked="false">
                <v:path arrowok="t"/>
                <v:fill type="solid"/>
              </v:shape>
            </v:group>
            <v:group style="position:absolute;left:6402;top:624;width:10;height:20" coordorigin="6402,624" coordsize="10,20">
              <v:shape style="position:absolute;left:6402;top:624;width:10;height:20" coordorigin="6402,624" coordsize="10,20" path="m6402,644l6412,644,6412,624,6402,624,6402,644xe" filled="true" fillcolor="#000000" stroked="false">
                <v:path arrowok="t"/>
                <v:fill type="solid"/>
              </v:shape>
            </v:group>
            <v:group style="position:absolute;left:6402;top:644;width:10;height:20" coordorigin="6402,644" coordsize="10,20">
              <v:shape style="position:absolute;left:6402;top:644;width:10;height:20" coordorigin="6402,644" coordsize="10,20" path="m6402,663l6412,663,6412,644,6402,644,6402,663xe" filled="true" fillcolor="#000000" stroked="false">
                <v:path arrowok="t"/>
                <v:fill type="solid"/>
              </v:shape>
            </v:group>
            <v:group style="position:absolute;left:6402;top:663;width:10;height:20" coordorigin="6402,663" coordsize="10,20">
              <v:shape style="position:absolute;left:6402;top:663;width:10;height:20" coordorigin="6402,663" coordsize="10,20" path="m6402,682l6412,682,6412,663,6402,663,6402,682xe" filled="true" fillcolor="#000000" stroked="false">
                <v:path arrowok="t"/>
                <v:fill type="solid"/>
              </v:shape>
            </v:group>
            <v:group style="position:absolute;left:6402;top:682;width:10;height:20" coordorigin="6402,682" coordsize="10,20">
              <v:shape style="position:absolute;left:6402;top:682;width:10;height:20" coordorigin="6402,682" coordsize="10,20" path="m6402,701l6412,701,6412,682,6402,682,6402,701xe" filled="true" fillcolor="#000000" stroked="false">
                <v:path arrowok="t"/>
                <v:fill type="solid"/>
              </v:shape>
            </v:group>
            <v:group style="position:absolute;left:6402;top:701;width:10;height:20" coordorigin="6402,701" coordsize="10,20">
              <v:shape style="position:absolute;left:6402;top:701;width:10;height:20" coordorigin="6402,701" coordsize="10,20" path="m6402,720l6412,720,6412,701,6402,701,6402,720xe" filled="true" fillcolor="#000000" stroked="false">
                <v:path arrowok="t"/>
                <v:fill type="solid"/>
              </v:shape>
            </v:group>
            <v:group style="position:absolute;left:6402;top:720;width:10;height:20" coordorigin="6402,720" coordsize="10,20">
              <v:shape style="position:absolute;left:6402;top:720;width:10;height:20" coordorigin="6402,720" coordsize="10,20" path="m6402,740l6412,740,6412,720,6402,720,6402,740xe" filled="true" fillcolor="#000000" stroked="false">
                <v:path arrowok="t"/>
                <v:fill type="solid"/>
              </v:shape>
            </v:group>
            <v:group style="position:absolute;left:6402;top:740;width:10;height:20" coordorigin="6402,740" coordsize="10,20">
              <v:shape style="position:absolute;left:6402;top:740;width:10;height:20" coordorigin="6402,740" coordsize="10,20" path="m6402,759l6412,759,6412,740,6402,740,6402,759xe" filled="true" fillcolor="#000000" stroked="false">
                <v:path arrowok="t"/>
                <v:fill type="solid"/>
              </v:shape>
            </v:group>
            <v:group style="position:absolute;left:6402;top:759;width:10;height:20" coordorigin="6402,759" coordsize="10,20">
              <v:shape style="position:absolute;left:6402;top:759;width:10;height:20" coordorigin="6402,759" coordsize="10,20" path="m6402,778l6412,778,6412,759,6402,759,6402,778xe" filled="true" fillcolor="#000000" stroked="false">
                <v:path arrowok="t"/>
                <v:fill type="solid"/>
              </v:shape>
            </v:group>
            <v:group style="position:absolute;left:6402;top:778;width:10;height:20" coordorigin="6402,778" coordsize="10,20">
              <v:shape style="position:absolute;left:6402;top:778;width:10;height:20" coordorigin="6402,778" coordsize="10,20" path="m6402,797l6412,797,6412,778,6402,778,6402,797xe" filled="true" fillcolor="#000000" stroked="false">
                <v:path arrowok="t"/>
                <v:fill type="solid"/>
              </v:shape>
              <v:shape style="position:absolute;left:6397;top:828;width:5;height:10" type="#_x0000_t75" stroked="false">
                <v:imagedata r:id="rId495" o:title=""/>
              </v:shape>
            </v:group>
            <v:group style="position:absolute;left:6402;top:857;width:10;height:20" coordorigin="6402,857" coordsize="10,20">
              <v:shape style="position:absolute;left:6402;top:857;width:10;height:20" coordorigin="6402,857" coordsize="10,20" path="m6402,876l6412,876,6412,857,6402,857,6402,876xe" filled="true" fillcolor="#000000" stroked="false">
                <v:path arrowok="t"/>
                <v:fill type="solid"/>
              </v:shape>
            </v:group>
            <v:group style="position:absolute;left:6402;top:876;width:10;height:20" coordorigin="6402,876" coordsize="10,20">
              <v:shape style="position:absolute;left:6402;top:876;width:10;height:20" coordorigin="6402,876" coordsize="10,20" path="m6402,896l6412,896,6412,876,6402,876,6402,896xe" filled="true" fillcolor="#000000" stroked="false">
                <v:path arrowok="t"/>
                <v:fill type="solid"/>
              </v:shape>
            </v:group>
            <v:group style="position:absolute;left:6402;top:896;width:10;height:20" coordorigin="6402,896" coordsize="10,20">
              <v:shape style="position:absolute;left:6402;top:896;width:10;height:20" coordorigin="6402,896" coordsize="10,20" path="m6402,915l6412,915,6412,896,6402,896,6402,915xe" filled="true" fillcolor="#000000" stroked="false">
                <v:path arrowok="t"/>
                <v:fill type="solid"/>
              </v:shape>
            </v:group>
            <v:group style="position:absolute;left:6402;top:915;width:10;height:20" coordorigin="6402,915" coordsize="10,20">
              <v:shape style="position:absolute;left:6402;top:915;width:10;height:20" coordorigin="6402,915" coordsize="10,20" path="m6402,934l6412,934,6412,915,6402,915,6402,934xe" filled="true" fillcolor="#000000" stroked="false">
                <v:path arrowok="t"/>
                <v:fill type="solid"/>
              </v:shape>
            </v:group>
            <v:group style="position:absolute;left:6402;top:934;width:10;height:20" coordorigin="6402,934" coordsize="10,20">
              <v:shape style="position:absolute;left:6402;top:934;width:10;height:20" coordorigin="6402,934" coordsize="10,20" path="m6402,953l6412,953,6412,934,6402,934,6402,953xe" filled="true" fillcolor="#000000" stroked="false">
                <v:path arrowok="t"/>
                <v:fill type="solid"/>
              </v:shape>
            </v:group>
            <v:group style="position:absolute;left:6402;top:953;width:10;height:20" coordorigin="6402,953" coordsize="10,20">
              <v:shape style="position:absolute;left:6402;top:953;width:10;height:20" coordorigin="6402,953" coordsize="10,20" path="m6402,972l6412,972,6412,953,6402,953,6402,972xe" filled="true" fillcolor="#000000" stroked="false">
                <v:path arrowok="t"/>
                <v:fill type="solid"/>
              </v:shape>
            </v:group>
            <v:group style="position:absolute;left:6402;top:972;width:10;height:20" coordorigin="6402,972" coordsize="10,20">
              <v:shape style="position:absolute;left:6402;top:972;width:10;height:20" coordorigin="6402,972" coordsize="10,20" path="m6402,992l6412,992,6412,972,6402,972,6402,992xe" filled="true" fillcolor="#000000" stroked="false">
                <v:path arrowok="t"/>
                <v:fill type="solid"/>
              </v:shape>
            </v:group>
            <v:group style="position:absolute;left:6402;top:992;width:10;height:20" coordorigin="6402,992" coordsize="10,20">
              <v:shape style="position:absolute;left:6402;top:992;width:10;height:20" coordorigin="6402,992" coordsize="10,20" path="m6402,1011l6412,1011,6412,992,6402,992,6402,1011xe" filled="true" fillcolor="#000000" stroked="false">
                <v:path arrowok="t"/>
                <v:fill type="solid"/>
              </v:shape>
            </v:group>
            <v:group style="position:absolute;left:6402;top:1011;width:10;height:20" coordorigin="6402,1011" coordsize="10,20">
              <v:shape style="position:absolute;left:6402;top:1011;width:10;height:20" coordorigin="6402,1011" coordsize="10,20" path="m6402,1030l6412,1030,6412,1011,6402,1011,6402,1030xe" filled="true" fillcolor="#000000" stroked="false">
                <v:path arrowok="t"/>
                <v:fill type="solid"/>
              </v:shape>
            </v:group>
            <v:group style="position:absolute;left:6402;top:1030;width:10;height:20" coordorigin="6402,1030" coordsize="10,20">
              <v:shape style="position:absolute;left:6402;top:1030;width:10;height:20" coordorigin="6402,1030" coordsize="10,20" path="m6402,1049l6412,1049,6412,1030,6402,1030,6402,1049xe" filled="true" fillcolor="#000000" stroked="false">
                <v:path arrowok="t"/>
                <v:fill type="solid"/>
              </v:shape>
            </v:group>
            <v:group style="position:absolute;left:6402;top:1049;width:10;height:20" coordorigin="6402,1049" coordsize="10,20">
              <v:shape style="position:absolute;left:6402;top:1049;width:10;height:20" coordorigin="6402,1049" coordsize="10,20" path="m6402,1068l6412,1068,6412,1049,6402,1049,6402,1068xe" filled="true" fillcolor="#000000" stroked="false">
                <v:path arrowok="t"/>
                <v:fill type="solid"/>
              </v:shape>
            </v:group>
            <v:group style="position:absolute;left:6402;top:1068;width:10;height:20" coordorigin="6402,1068" coordsize="10,20">
              <v:shape style="position:absolute;left:6402;top:1068;width:10;height:20" coordorigin="6402,1068" coordsize="10,20" path="m6402,1088l6412,1088,6412,1068,6402,1068,6402,1088xe" filled="true" fillcolor="#000000" stroked="false">
                <v:path arrowok="t"/>
                <v:fill type="solid"/>
              </v:shape>
            </v:group>
            <v:group style="position:absolute;left:6402;top:1088;width:10;height:20" coordorigin="6402,1088" coordsize="10,20">
              <v:shape style="position:absolute;left:6402;top:1088;width:10;height:20" coordorigin="6402,1088" coordsize="10,20" path="m6402,1107l6412,1107,6412,1088,6402,1088,6402,1107xe" filled="true" fillcolor="#000000" stroked="false">
                <v:path arrowok="t"/>
                <v:fill type="solid"/>
              </v:shape>
            </v:group>
            <v:group style="position:absolute;left:6402;top:1107;width:10;height:20" coordorigin="6402,1107" coordsize="10,20">
              <v:shape style="position:absolute;left:6402;top:1107;width:10;height:20" coordorigin="6402,1107" coordsize="10,20" path="m6402,1126l6412,1126,6412,1107,6402,1107,6402,1126xe" filled="true" fillcolor="#000000" stroked="false">
                <v:path arrowok="t"/>
                <v:fill type="solid"/>
              </v:shape>
            </v:group>
            <v:group style="position:absolute;left:6402;top:1126;width:10;height:20" coordorigin="6402,1126" coordsize="10,20">
              <v:shape style="position:absolute;left:6402;top:1126;width:10;height:20" coordorigin="6402,1126" coordsize="10,20" path="m6402,1145l6412,1145,6412,1126,6402,1126,6402,1145xe" filled="true" fillcolor="#000000" stroked="false">
                <v:path arrowok="t"/>
                <v:fill type="solid"/>
              </v:shape>
            </v:group>
            <v:group style="position:absolute;left:6402;top:1145;width:10;height:20" coordorigin="6402,1145" coordsize="10,20">
              <v:shape style="position:absolute;left:6402;top:1145;width:10;height:20" coordorigin="6402,1145" coordsize="10,20" path="m6402,1164l6412,1164,6412,1145,6402,1145,6402,1164xe" filled="true" fillcolor="#000000" stroked="false">
                <v:path arrowok="t"/>
                <v:fill type="solid"/>
              </v:shape>
            </v:group>
            <v:group style="position:absolute;left:6402;top:1164;width:10;height:20" coordorigin="6402,1164" coordsize="10,20">
              <v:shape style="position:absolute;left:6402;top:1164;width:10;height:20" coordorigin="6402,1164" coordsize="10,20" path="m6402,1184l6412,1184,6412,1164,6402,1164,6402,1184xe" filled="true" fillcolor="#000000" stroked="false">
                <v:path arrowok="t"/>
                <v:fill type="solid"/>
              </v:shape>
            </v:group>
            <v:group style="position:absolute;left:6402;top:1184;width:10;height:20" coordorigin="6402,1184" coordsize="10,20">
              <v:shape style="position:absolute;left:6402;top:1184;width:10;height:20" coordorigin="6402,1184" coordsize="10,20" path="m6402,1203l6412,1203,6412,1184,6402,1184,6402,1203xe" filled="true" fillcolor="#000000" stroked="false">
                <v:path arrowok="t"/>
                <v:fill type="solid"/>
              </v:shape>
            </v:group>
            <v:group style="position:absolute;left:6402;top:1203;width:10;height:20" coordorigin="6402,1203" coordsize="10,20">
              <v:shape style="position:absolute;left:6402;top:1203;width:10;height:20" coordorigin="6402,1203" coordsize="10,20" path="m6402,1222l6412,1222,6412,1203,6402,1203,6402,1222xe" filled="true" fillcolor="#000000" stroked="false">
                <v:path arrowok="t"/>
                <v:fill type="solid"/>
              </v:shape>
            </v:group>
            <v:group style="position:absolute;left:6402;top:1222;width:10;height:20" coordorigin="6402,1222" coordsize="10,20">
              <v:shape style="position:absolute;left:6402;top:1222;width:10;height:20" coordorigin="6402,1222" coordsize="10,20" path="m6402,1241l6412,1241,6412,1222,6402,1222,6402,1241xe" filled="true" fillcolor="#000000" stroked="false">
                <v:path arrowok="t"/>
                <v:fill type="solid"/>
              </v:shape>
            </v:group>
            <v:group style="position:absolute;left:6402;top:1241;width:10;height:20" coordorigin="6402,1241" coordsize="10,20">
              <v:shape style="position:absolute;left:6402;top:1241;width:10;height:20" coordorigin="6402,1241" coordsize="10,20" path="m6402,1260l6412,1260,6412,1241,6402,1241,6402,1260xe" filled="true" fillcolor="#000000" stroked="false">
                <v:path arrowok="t"/>
                <v:fill type="solid"/>
              </v:shape>
              <v:shape style="position:absolute;left:6397;top:1292;width:5;height:10" type="#_x0000_t75" stroked="false">
                <v:imagedata r:id="rId495" o:title=""/>
              </v:shape>
            </v:group>
            <v:group style="position:absolute;left:6402;top:1320;width:10;height:20" coordorigin="6402,1320" coordsize="10,20">
              <v:shape style="position:absolute;left:6402;top:1320;width:10;height:20" coordorigin="6402,1320" coordsize="10,20" path="m6402,1340l6412,1340,6412,1320,6402,1320,6402,1340xe" filled="true" fillcolor="#000000" stroked="false">
                <v:path arrowok="t"/>
                <v:fill type="solid"/>
              </v:shape>
            </v:group>
            <v:group style="position:absolute;left:6402;top:1340;width:10;height:20" coordorigin="6402,1340" coordsize="10,20">
              <v:shape style="position:absolute;left:6402;top:1340;width:10;height:20" coordorigin="6402,1340" coordsize="10,20" path="m6402,1359l6412,1359,6412,1340,6402,1340,6402,1359xe" filled="true" fillcolor="#000000" stroked="false">
                <v:path arrowok="t"/>
                <v:fill type="solid"/>
              </v:shape>
            </v:group>
            <v:group style="position:absolute;left:6402;top:1359;width:10;height:20" coordorigin="6402,1359" coordsize="10,20">
              <v:shape style="position:absolute;left:6402;top:1359;width:10;height:20" coordorigin="6402,1359" coordsize="10,20" path="m6402,1378l6412,1378,6412,1359,6402,1359,6402,1378xe" filled="true" fillcolor="#000000" stroked="false">
                <v:path arrowok="t"/>
                <v:fill type="solid"/>
              </v:shape>
            </v:group>
            <v:group style="position:absolute;left:6402;top:1378;width:10;height:20" coordorigin="6402,1378" coordsize="10,20">
              <v:shape style="position:absolute;left:6402;top:1378;width:10;height:20" coordorigin="6402,1378" coordsize="10,20" path="m6402,1397l6412,1397,6412,1378,6402,1378,6402,1397xe" filled="true" fillcolor="#000000" stroked="false">
                <v:path arrowok="t"/>
                <v:fill type="solid"/>
              </v:shape>
            </v:group>
            <v:group style="position:absolute;left:6402;top:1397;width:10;height:20" coordorigin="6402,1397" coordsize="10,20">
              <v:shape style="position:absolute;left:6402;top:1397;width:10;height:20" coordorigin="6402,1397" coordsize="10,20" path="m6402,1416l6412,1416,6412,1397,6402,1397,6402,1416xe" filled="true" fillcolor="#000000" stroked="false">
                <v:path arrowok="t"/>
                <v:fill type="solid"/>
              </v:shape>
            </v:group>
            <v:group style="position:absolute;left:6402;top:1416;width:10;height:20" coordorigin="6402,1416" coordsize="10,20">
              <v:shape style="position:absolute;left:6402;top:1416;width:10;height:20" coordorigin="6402,1416" coordsize="10,20" path="m6402,1436l6412,1436,6412,1416,6402,1416,6402,1436xe" filled="true" fillcolor="#000000" stroked="false">
                <v:path arrowok="t"/>
                <v:fill type="solid"/>
              </v:shape>
            </v:group>
            <v:group style="position:absolute;left:6402;top:1436;width:10;height:20" coordorigin="6402,1436" coordsize="10,20">
              <v:shape style="position:absolute;left:6402;top:1436;width:10;height:20" coordorigin="6402,1436" coordsize="10,20" path="m6402,1455l6412,1455,6412,1436,6402,1436,6402,1455xe" filled="true" fillcolor="#000000" stroked="false">
                <v:path arrowok="t"/>
                <v:fill type="solid"/>
              </v:shape>
            </v:group>
            <v:group style="position:absolute;left:6402;top:1455;width:10;height:20" coordorigin="6402,1455" coordsize="10,20">
              <v:shape style="position:absolute;left:6402;top:1455;width:10;height:20" coordorigin="6402,1455" coordsize="10,20" path="m6402,1474l6412,1474,6412,1455,6402,1455,6402,1474xe" filled="true" fillcolor="#000000" stroked="false">
                <v:path arrowok="t"/>
                <v:fill type="solid"/>
              </v:shape>
            </v:group>
            <v:group style="position:absolute;left:6402;top:1474;width:10;height:20" coordorigin="6402,1474" coordsize="10,20">
              <v:shape style="position:absolute;left:6402;top:1474;width:10;height:20" coordorigin="6402,1474" coordsize="10,20" path="m6402,1493l6412,1493,6412,1474,6402,1474,6402,1493xe" filled="true" fillcolor="#000000" stroked="false">
                <v:path arrowok="t"/>
                <v:fill type="solid"/>
              </v:shape>
            </v:group>
            <v:group style="position:absolute;left:6402;top:1493;width:10;height:20" coordorigin="6402,1493" coordsize="10,20">
              <v:shape style="position:absolute;left:6402;top:1493;width:10;height:20" coordorigin="6402,1493" coordsize="10,20" path="m6402,1512l6412,1512,6412,1493,6402,1493,6402,1512xe" filled="true" fillcolor="#000000" stroked="false">
                <v:path arrowok="t"/>
                <v:fill type="solid"/>
              </v:shape>
            </v:group>
            <v:group style="position:absolute;left:6402;top:1512;width:10;height:20" coordorigin="6402,1512" coordsize="10,20">
              <v:shape style="position:absolute;left:6402;top:1512;width:10;height:20" coordorigin="6402,1512" coordsize="10,20" path="m6402,1532l6412,1532,6412,1512,6402,1512,6402,1532xe" filled="true" fillcolor="#000000" stroked="false">
                <v:path arrowok="t"/>
                <v:fill type="solid"/>
              </v:shape>
            </v:group>
            <v:group style="position:absolute;left:6402;top:1532;width:10;height:20" coordorigin="6402,1532" coordsize="10,20">
              <v:shape style="position:absolute;left:6402;top:1532;width:10;height:20" coordorigin="6402,1532" coordsize="10,20" path="m6402,1551l6412,1551,6412,1532,6402,1532,6402,1551xe" filled="true" fillcolor="#000000" stroked="false">
                <v:path arrowok="t"/>
                <v:fill type="solid"/>
              </v:shape>
            </v:group>
            <v:group style="position:absolute;left:6402;top:1551;width:10;height:20" coordorigin="6402,1551" coordsize="10,20">
              <v:shape style="position:absolute;left:6402;top:1551;width:10;height:20" coordorigin="6402,1551" coordsize="10,20" path="m6402,1570l6412,1570,6412,1551,6402,1551,6402,1570xe" filled="true" fillcolor="#000000" stroked="false">
                <v:path arrowok="t"/>
                <v:fill type="solid"/>
              </v:shape>
            </v:group>
            <v:group style="position:absolute;left:6402;top:1570;width:10;height:20" coordorigin="6402,1570" coordsize="10,20">
              <v:shape style="position:absolute;left:6402;top:1570;width:10;height:20" coordorigin="6402,1570" coordsize="10,20" path="m6402,1589l6412,1589,6412,1570,6402,1570,6402,1589xe" filled="true" fillcolor="#000000" stroked="false">
                <v:path arrowok="t"/>
                <v:fill type="solid"/>
              </v:shape>
            </v:group>
            <v:group style="position:absolute;left:6402;top:1589;width:10;height:20" coordorigin="6402,1589" coordsize="10,20">
              <v:shape style="position:absolute;left:6402;top:1589;width:10;height:20" coordorigin="6402,1589" coordsize="10,20" path="m6402,1608l6412,1608,6412,1589,6402,1589,6402,1608xe" filled="true" fillcolor="#000000" stroked="false">
                <v:path arrowok="t"/>
                <v:fill type="solid"/>
              </v:shape>
            </v:group>
            <v:group style="position:absolute;left:6402;top:1608;width:10;height:20" coordorigin="6402,1608" coordsize="10,20">
              <v:shape style="position:absolute;left:6402;top:1608;width:10;height:20" coordorigin="6402,1608" coordsize="10,20" path="m6402,1628l6412,1628,6412,1608,6402,1608,6402,1628xe" filled="true" fillcolor="#000000" stroked="false">
                <v:path arrowok="t"/>
                <v:fill type="solid"/>
              </v:shape>
            </v:group>
            <v:group style="position:absolute;left:6402;top:1628;width:10;height:20" coordorigin="6402,1628" coordsize="10,20">
              <v:shape style="position:absolute;left:6402;top:1628;width:10;height:20" coordorigin="6402,1628" coordsize="10,20" path="m6402,1647l6412,1647,6412,1628,6402,1628,6402,1647xe" filled="true" fillcolor="#000000" stroked="false">
                <v:path arrowok="t"/>
                <v:fill type="solid"/>
              </v:shape>
            </v:group>
            <v:group style="position:absolute;left:6402;top:1647;width:10;height:20" coordorigin="6402,1647" coordsize="10,20">
              <v:shape style="position:absolute;left:6402;top:1647;width:10;height:20" coordorigin="6402,1647" coordsize="10,20" path="m6402,1666l6412,1666,6412,1647,6402,1647,6402,1666xe" filled="true" fillcolor="#000000" stroked="false">
                <v:path arrowok="t"/>
                <v:fill type="solid"/>
              </v:shape>
            </v:group>
            <v:group style="position:absolute;left:6402;top:1666;width:10;height:20" coordorigin="6402,1666" coordsize="10,20">
              <v:shape style="position:absolute;left:6402;top:1666;width:10;height:20" coordorigin="6402,1666" coordsize="10,20" path="m6402,1685l6412,1685,6412,1666,6402,1666,6402,1685xe" filled="true" fillcolor="#000000" stroked="false">
                <v:path arrowok="t"/>
                <v:fill type="solid"/>
              </v:shape>
            </v:group>
            <v:group style="position:absolute;left:6402;top:1685;width:10;height:20" coordorigin="6402,1685" coordsize="10,20">
              <v:shape style="position:absolute;left:6402;top:1685;width:10;height:20" coordorigin="6402,1685" coordsize="10,20" path="m6402,1704l6412,1704,6412,1685,6402,1685,6402,1704xe" filled="true" fillcolor="#000000" stroked="false">
                <v:path arrowok="t"/>
                <v:fill type="solid"/>
              </v:shape>
            </v:group>
            <v:group style="position:absolute;left:6402;top:1704;width:10;height:20" coordorigin="6402,1704" coordsize="10,20">
              <v:shape style="position:absolute;left:6402;top:1704;width:10;height:20" coordorigin="6402,1704" coordsize="10,20" path="m6402,1724l6412,1724,6412,1704,6402,1704,6402,1724xe" filled="true" fillcolor="#000000" stroked="false">
                <v:path arrowok="t"/>
                <v:fill type="solid"/>
              </v:shape>
              <v:shape style="position:absolute;left:6397;top:1757;width:5;height:10" type="#_x0000_t75" stroked="false">
                <v:imagedata r:id="rId495" o:title=""/>
              </v:shape>
            </v:group>
            <v:group style="position:absolute;left:6402;top:1786;width:10;height:20" coordorigin="6402,1786" coordsize="10,20">
              <v:shape style="position:absolute;left:6402;top:1786;width:10;height:20" coordorigin="6402,1786" coordsize="10,20" path="m6402,1805l6412,1805,6412,1786,6402,1786,6402,1805xe" filled="true" fillcolor="#000000" stroked="false">
                <v:path arrowok="t"/>
                <v:fill type="solid"/>
              </v:shape>
            </v:group>
            <v:group style="position:absolute;left:6402;top:1805;width:10;height:20" coordorigin="6402,1805" coordsize="10,20">
              <v:shape style="position:absolute;left:6402;top:1805;width:10;height:20" coordorigin="6402,1805" coordsize="10,20" path="m6402,1824l6412,1824,6412,1805,6402,1805,6402,1824xe" filled="true" fillcolor="#000000" stroked="false">
                <v:path arrowok="t"/>
                <v:fill type="solid"/>
              </v:shape>
            </v:group>
            <v:group style="position:absolute;left:6402;top:1824;width:10;height:20" coordorigin="6402,1824" coordsize="10,20">
              <v:shape style="position:absolute;left:6402;top:1824;width:10;height:20" coordorigin="6402,1824" coordsize="10,20" path="m6402,1844l6412,1844,6412,1824,6402,1824,6402,1844xe" filled="true" fillcolor="#000000" stroked="false">
                <v:path arrowok="t"/>
                <v:fill type="solid"/>
              </v:shape>
            </v:group>
            <v:group style="position:absolute;left:6402;top:1844;width:10;height:20" coordorigin="6402,1844" coordsize="10,20">
              <v:shape style="position:absolute;left:6402;top:1844;width:10;height:20" coordorigin="6402,1844" coordsize="10,20" path="m6402,1863l6412,1863,6412,1844,6402,1844,6402,1863xe" filled="true" fillcolor="#000000" stroked="false">
                <v:path arrowok="t"/>
                <v:fill type="solid"/>
              </v:shape>
            </v:group>
            <v:group style="position:absolute;left:6402;top:1863;width:10;height:20" coordorigin="6402,1863" coordsize="10,20">
              <v:shape style="position:absolute;left:6402;top:1863;width:10;height:20" coordorigin="6402,1863" coordsize="10,20" path="m6402,1882l6412,1882,6412,1863,6402,1863,6402,1882xe" filled="true" fillcolor="#000000" stroked="false">
                <v:path arrowok="t"/>
                <v:fill type="solid"/>
              </v:shape>
            </v:group>
            <v:group style="position:absolute;left:6402;top:1882;width:10;height:20" coordorigin="6402,1882" coordsize="10,20">
              <v:shape style="position:absolute;left:6402;top:1882;width:10;height:20" coordorigin="6402,1882" coordsize="10,20" path="m6402,1901l6412,1901,6412,1882,6402,1882,6402,1901xe" filled="true" fillcolor="#000000" stroked="false">
                <v:path arrowok="t"/>
                <v:fill type="solid"/>
              </v:shape>
            </v:group>
            <v:group style="position:absolute;left:6402;top:1901;width:10;height:20" coordorigin="6402,1901" coordsize="10,20">
              <v:shape style="position:absolute;left:6402;top:1901;width:10;height:20" coordorigin="6402,1901" coordsize="10,20" path="m6402,1920l6412,1920,6412,1901,6402,1901,6402,1920xe" filled="true" fillcolor="#000000" stroked="false">
                <v:path arrowok="t"/>
                <v:fill type="solid"/>
              </v:shape>
            </v:group>
            <v:group style="position:absolute;left:6402;top:1920;width:10;height:20" coordorigin="6402,1920" coordsize="10,20">
              <v:shape style="position:absolute;left:6402;top:1920;width:10;height:20" coordorigin="6402,1920" coordsize="10,20" path="m6402,1940l6412,1940,6412,1920,6402,1920,6402,1940xe" filled="true" fillcolor="#000000" stroked="false">
                <v:path arrowok="t"/>
                <v:fill type="solid"/>
              </v:shape>
            </v:group>
            <v:group style="position:absolute;left:6402;top:1940;width:10;height:20" coordorigin="6402,1940" coordsize="10,20">
              <v:shape style="position:absolute;left:6402;top:1940;width:10;height:20" coordorigin="6402,1940" coordsize="10,20" path="m6402,1959l6412,1959,6412,1940,6402,1940,6402,1959xe" filled="true" fillcolor="#000000" stroked="false">
                <v:path arrowok="t"/>
                <v:fill type="solid"/>
              </v:shape>
            </v:group>
            <v:group style="position:absolute;left:6402;top:1959;width:10;height:20" coordorigin="6402,1959" coordsize="10,20">
              <v:shape style="position:absolute;left:6402;top:1959;width:10;height:20" coordorigin="6402,1959" coordsize="10,20" path="m6402,1978l6412,1978,6412,1959,6402,1959,6402,1978xe" filled="true" fillcolor="#000000" stroked="false">
                <v:path arrowok="t"/>
                <v:fill type="solid"/>
              </v:shape>
            </v:group>
            <v:group style="position:absolute;left:6402;top:1978;width:10;height:20" coordorigin="6402,1978" coordsize="10,20">
              <v:shape style="position:absolute;left:6402;top:1978;width:10;height:20" coordorigin="6402,1978" coordsize="10,20" path="m6402,1997l6412,1997,6412,1978,6402,1978,6402,1997xe" filled="true" fillcolor="#000000" stroked="false">
                <v:path arrowok="t"/>
                <v:fill type="solid"/>
              </v:shape>
            </v:group>
            <v:group style="position:absolute;left:6402;top:1997;width:10;height:20" coordorigin="6402,1997" coordsize="10,20">
              <v:shape style="position:absolute;left:6402;top:1997;width:10;height:20" coordorigin="6402,1997" coordsize="10,20" path="m6402,2016l6412,2016,6412,1997,6402,1997,6402,2016xe" filled="true" fillcolor="#000000" stroked="false">
                <v:path arrowok="t"/>
                <v:fill type="solid"/>
              </v:shape>
            </v:group>
            <v:group style="position:absolute;left:6402;top:2016;width:10;height:20" coordorigin="6402,2016" coordsize="10,20">
              <v:shape style="position:absolute;left:6402;top:2016;width:10;height:20" coordorigin="6402,2016" coordsize="10,20" path="m6402,2036l6412,2036,6412,2016,6402,2016,6402,2036xe" filled="true" fillcolor="#000000" stroked="false">
                <v:path arrowok="t"/>
                <v:fill type="solid"/>
              </v:shape>
            </v:group>
            <v:group style="position:absolute;left:6402;top:2036;width:10;height:20" coordorigin="6402,2036" coordsize="10,20">
              <v:shape style="position:absolute;left:6402;top:2036;width:10;height:20" coordorigin="6402,2036" coordsize="10,20" path="m6402,2055l6412,2055,6412,2036,6402,2036,6402,2055xe" filled="true" fillcolor="#000000" stroked="false">
                <v:path arrowok="t"/>
                <v:fill type="solid"/>
              </v:shape>
            </v:group>
            <v:group style="position:absolute;left:6402;top:2055;width:10;height:20" coordorigin="6402,2055" coordsize="10,20">
              <v:shape style="position:absolute;left:6402;top:2055;width:10;height:20" coordorigin="6402,2055" coordsize="10,20" path="m6402,2074l6412,2074,6412,2055,6402,2055,6402,2074xe" filled="true" fillcolor="#000000" stroked="false">
                <v:path arrowok="t"/>
                <v:fill type="solid"/>
              </v:shape>
            </v:group>
            <v:group style="position:absolute;left:6402;top:2074;width:10;height:20" coordorigin="6402,2074" coordsize="10,20">
              <v:shape style="position:absolute;left:6402;top:2074;width:10;height:20" coordorigin="6402,2074" coordsize="10,20" path="m6402,2093l6412,2093,6412,2074,6402,2074,6402,2093xe" filled="true" fillcolor="#000000" stroked="false">
                <v:path arrowok="t"/>
                <v:fill type="solid"/>
              </v:shape>
            </v:group>
            <v:group style="position:absolute;left:6402;top:2093;width:10;height:20" coordorigin="6402,2093" coordsize="10,20">
              <v:shape style="position:absolute;left:6402;top:2093;width:10;height:20" coordorigin="6402,2093" coordsize="10,20" path="m6402,2112l6412,2112,6412,2093,6402,2093,6402,2112xe" filled="true" fillcolor="#000000" stroked="false">
                <v:path arrowok="t"/>
                <v:fill type="solid"/>
              </v:shape>
            </v:group>
            <v:group style="position:absolute;left:6402;top:2112;width:10;height:20" coordorigin="6402,2112" coordsize="10,20">
              <v:shape style="position:absolute;left:6402;top:2112;width:10;height:20" coordorigin="6402,2112" coordsize="10,20" path="m6402,2132l6412,2132,6412,2112,6402,2112,6402,2132xe" filled="true" fillcolor="#000000" stroked="false">
                <v:path arrowok="t"/>
                <v:fill type="solid"/>
              </v:shape>
            </v:group>
            <v:group style="position:absolute;left:6402;top:2132;width:10;height:20" coordorigin="6402,2132" coordsize="10,20">
              <v:shape style="position:absolute;left:6402;top:2132;width:10;height:20" coordorigin="6402,2132" coordsize="10,20" path="m6402,2151l6412,2151,6412,2132,6402,2132,6402,2151xe" filled="true" fillcolor="#000000" stroked="false">
                <v:path arrowok="t"/>
                <v:fill type="solid"/>
              </v:shape>
            </v:group>
            <v:group style="position:absolute;left:6402;top:2151;width:10;height:20" coordorigin="6402,2151" coordsize="10,20">
              <v:shape style="position:absolute;left:6402;top:2151;width:10;height:20" coordorigin="6402,2151" coordsize="10,20" path="m6402,2170l6412,2170,6412,2151,6402,2151,6402,2170xe" filled="true" fillcolor="#000000" stroked="false">
                <v:path arrowok="t"/>
                <v:fill type="solid"/>
              </v:shape>
            </v:group>
            <v:group style="position:absolute;left:6402;top:2170;width:10;height:20" coordorigin="6402,2170" coordsize="10,20">
              <v:shape style="position:absolute;left:6402;top:2170;width:10;height:20" coordorigin="6402,2170" coordsize="10,20" path="m6402,2189l6412,2189,6412,2170,6402,2170,6402,2189xe" filled="true" fillcolor="#000000" stroked="false">
                <v:path arrowok="t"/>
                <v:fill type="solid"/>
              </v:shape>
            </v:group>
            <v:group style="position:absolute;left:6402;top:2189;width:10;height:20" coordorigin="6402,2189" coordsize="10,20">
              <v:shape style="position:absolute;left:6402;top:2189;width:10;height:20" coordorigin="6402,2189" coordsize="10,20" path="m6402,2208l6412,2208,6412,2189,6402,2189,6402,2208xe" filled="true" fillcolor="#000000" stroked="false">
                <v:path arrowok="t"/>
                <v:fill type="solid"/>
              </v:shape>
            </v:group>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支付的其他与经营活动有关的现金</w:t>
      </w:r>
      <w:r>
        <w:rPr>
          <w:rFonts w:ascii="宋体" w:hAnsi="宋体" w:cs="宋体" w:eastAsia="宋体" w:hint="default"/>
          <w:spacing w:val="-1"/>
          <w:sz w:val="21"/>
          <w:szCs w:val="21"/>
        </w:rPr>
      </w:r>
    </w:p>
    <w:tbl>
      <w:tblPr>
        <w:tblW w:w="0" w:type="auto"/>
        <w:jc w:val="left"/>
        <w:tblInd w:w="1692" w:type="dxa"/>
        <w:tblLayout w:type="fixed"/>
        <w:tblCellMar>
          <w:top w:w="0" w:type="dxa"/>
          <w:left w:w="0" w:type="dxa"/>
          <w:bottom w:w="0" w:type="dxa"/>
          <w:right w:w="0" w:type="dxa"/>
        </w:tblCellMar>
        <w:tblLook w:val="01E0"/>
      </w:tblPr>
      <w:tblGrid>
        <w:gridCol w:w="4606"/>
        <w:gridCol w:w="4297"/>
      </w:tblGrid>
      <w:tr>
        <w:trPr>
          <w:trHeight w:val="475" w:hRule="exact"/>
        </w:trPr>
        <w:tc>
          <w:tcPr>
            <w:tcW w:w="4606" w:type="dxa"/>
            <w:tcBorders>
              <w:top w:val="single" w:sz="12" w:space="0" w:color="000000"/>
              <w:left w:val="nil" w:sz="6" w:space="0" w:color="auto"/>
              <w:bottom w:val="single" w:sz="4" w:space="0" w:color="000000"/>
              <w:right w:val="nil" w:sz="6" w:space="0" w:color="auto"/>
            </w:tcBorders>
          </w:tcPr>
          <w:p>
            <w:pPr>
              <w:pStyle w:val="TableParagraph"/>
              <w:tabs>
                <w:tab w:pos="744" w:val="left" w:leader="none"/>
              </w:tabs>
              <w:spacing w:line="240" w:lineRule="auto" w:before="82"/>
              <w:ind w:left="11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297" w:type="dxa"/>
            <w:tcBorders>
              <w:top w:val="single" w:sz="12" w:space="0" w:color="000000"/>
              <w:left w:val="nil" w:sz="6" w:space="0" w:color="auto"/>
              <w:bottom w:val="single" w:sz="8" w:space="0" w:color="000000"/>
              <w:right w:val="nil" w:sz="6" w:space="0" w:color="auto"/>
            </w:tcBorders>
          </w:tcPr>
          <w:p>
            <w:pPr>
              <w:pStyle w:val="TableParagraph"/>
              <w:spacing w:line="240" w:lineRule="auto" w:before="82"/>
              <w:ind w:left="105"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63" w:hRule="exact"/>
        </w:trPr>
        <w:tc>
          <w:tcPr>
            <w:tcW w:w="4606"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支付的保证金和职工备用金</w:t>
            </w:r>
          </w:p>
        </w:tc>
        <w:tc>
          <w:tcPr>
            <w:tcW w:w="4297"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3,964,097.28</w:t>
            </w:r>
          </w:p>
        </w:tc>
      </w:tr>
      <w:tr>
        <w:trPr>
          <w:trHeight w:val="466" w:hRule="exact"/>
        </w:trPr>
        <w:tc>
          <w:tcPr>
            <w:tcW w:w="460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运输及维修费</w:t>
            </w:r>
          </w:p>
        </w:tc>
        <w:tc>
          <w:tcPr>
            <w:tcW w:w="4297" w:type="dxa"/>
            <w:tcBorders>
              <w:top w:val="single" w:sz="8" w:space="0" w:color="000000"/>
              <w:left w:val="nil" w:sz="6" w:space="0" w:color="auto"/>
              <w:bottom w:val="single" w:sz="8"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3,747,083.03</w:t>
            </w:r>
          </w:p>
        </w:tc>
      </w:tr>
      <w:tr>
        <w:trPr>
          <w:trHeight w:val="475" w:hRule="exact"/>
        </w:trPr>
        <w:tc>
          <w:tcPr>
            <w:tcW w:w="4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297" w:type="dxa"/>
            <w:tcBorders>
              <w:top w:val="single" w:sz="8" w:space="0" w:color="000000"/>
              <w:left w:val="nil" w:sz="6" w:space="0" w:color="auto"/>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1,488,240.20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3"/>
        <w:rPr>
          <w:rFonts w:ascii="宋体" w:hAnsi="宋体" w:cs="宋体" w:eastAsia="宋体" w:hint="default"/>
          <w:b/>
          <w:bCs/>
          <w:sz w:val="2"/>
          <w:szCs w:val="2"/>
        </w:rPr>
      </w:pPr>
      <w:r>
        <w:rPr/>
        <w:pict>
          <v:group style="position:absolute;margin-left:88.584pt;margin-top:55.559982pt;width:437.25pt;height:.1pt;mso-position-horizontal-relative:page;mso-position-vertical-relative:page;z-index:-683296" coordorigin="1772,1111" coordsize="8745,2">
            <v:shape style="position:absolute;left:1772;top:1111;width:8745;height:2" coordorigin="1772,1111" coordsize="8745,0" path="m1772,1111l10516,1111e" filled="false" stroked="true" strokeweight=".72pt" strokecolor="#000000">
              <v:path arrowok="t"/>
            </v:shape>
            <w10:wrap type="none"/>
          </v:group>
        </w:pict>
      </w:r>
      <w:r>
        <w:rPr/>
        <w:pict>
          <v:group style="position:absolute;margin-left:84.624001pt;margin-top:505.629974pt;width:445.2pt;height:5.55pt;mso-position-horizontal-relative:page;mso-position-vertical-relative:page;z-index:-683080" coordorigin="1692,10113" coordsize="8904,111">
            <v:shape style="position:absolute;left:1692;top:10113;width:4011;height:110" type="#_x0000_t75" stroked="false">
              <v:imagedata r:id="rId496" o:title=""/>
            </v:shape>
            <v:shape style="position:absolute;left:5679;top:10209;width:2379;height:14" type="#_x0000_t75" stroked="false">
              <v:imagedata r:id="rId497" o:title=""/>
            </v:shape>
            <v:shape style="position:absolute;left:8044;top:10213;width:2552;height:10" type="#_x0000_t75" stroked="false">
              <v:imagedata r:id="rId498" o:title=""/>
            </v:shape>
            <w10:wrap type="none"/>
          </v:group>
        </w:pict>
      </w:r>
      <w:r>
        <w:rPr/>
        <w:pict>
          <v:group style="position:absolute;margin-left:84.624001pt;margin-top:533.829956pt;width:445.2pt;height:.5pt;mso-position-horizontal-relative:page;mso-position-vertical-relative:page;z-index:-683056" coordorigin="1692,10677" coordsize="8904,10">
            <v:shape style="position:absolute;left:1692;top:10677;width:3992;height:10" type="#_x0000_t75" stroked="false">
              <v:imagedata r:id="rId499" o:title=""/>
            </v:shape>
            <v:shape style="position:absolute;left:5679;top:10677;width:2369;height:10" type="#_x0000_t75" stroked="false">
              <v:imagedata r:id="rId500" o:title=""/>
            </v:shape>
            <v:shape style="position:absolute;left:8044;top:10677;width:2552;height:10" type="#_x0000_t75" stroked="false">
              <v:imagedata r:id="rId501" o:title=""/>
            </v:shape>
            <w10:wrap type="none"/>
          </v:group>
        </w:pict>
      </w:r>
      <w:r>
        <w:rPr/>
        <w:pict>
          <v:group style="position:absolute;margin-left:84.624001pt;margin-top:552.549988pt;width:445.2pt;height:5.05pt;mso-position-horizontal-relative:page;mso-position-vertical-relative:page;z-index:-683032" coordorigin="1692,11051" coordsize="8904,101">
            <v:shape style="position:absolute;left:1692;top:11051;width:4011;height:101" type="#_x0000_t75" stroked="false">
              <v:imagedata r:id="rId502" o:title=""/>
            </v:shape>
            <v:shape style="position:absolute;left:5679;top:11142;width:2369;height:10" type="#_x0000_t75" stroked="false">
              <v:imagedata r:id="rId503" o:title=""/>
            </v:shape>
            <v:shape style="position:absolute;left:8044;top:11142;width:2552;height:10" type="#_x0000_t75" stroked="false">
              <v:imagedata r:id="rId498" o:title=""/>
            </v:shape>
            <w10:wrap type="none"/>
          </v:group>
        </w:pict>
      </w:r>
      <w:r>
        <w:rPr/>
        <w:pict>
          <v:group style="position:absolute;margin-left:84.624001pt;margin-top:594.070007pt;width:445.2pt;height:5.4pt;mso-position-horizontal-relative:page;mso-position-vertical-relative:page;z-index:-683008" coordorigin="1692,11881" coordsize="8904,108">
            <v:shape style="position:absolute;left:1692;top:11881;width:4011;height:108" type="#_x0000_t75" stroked="false">
              <v:imagedata r:id="rId504" o:title=""/>
            </v:shape>
            <v:shape style="position:absolute;left:5679;top:11977;width:2379;height:12" type="#_x0000_t75" stroked="false">
              <v:imagedata r:id="rId505" o:title=""/>
            </v:shape>
            <v:shape style="position:absolute;left:8044;top:11980;width:2552;height:10" type="#_x0000_t75" stroked="false">
              <v:imagedata r:id="rId498" o:title=""/>
            </v:shape>
            <w10:wrap type="none"/>
          </v:group>
        </w:pict>
      </w:r>
      <w:r>
        <w:rPr/>
        <w:pict>
          <v:group style="position:absolute;margin-left:84.624001pt;margin-top:617.709961pt;width:445.2pt;height:5.05pt;mso-position-horizontal-relative:page;mso-position-vertical-relative:page;z-index:-682984" coordorigin="1692,12354" coordsize="8904,101">
            <v:shape style="position:absolute;left:1692;top:12354;width:4011;height:101" type="#_x0000_t75" stroked="false">
              <v:imagedata r:id="rId502" o:title=""/>
            </v:shape>
            <v:shape style="position:absolute;left:5679;top:12445;width:2369;height:10" type="#_x0000_t75" stroked="false">
              <v:imagedata r:id="rId500" o:title=""/>
            </v:shape>
            <v:shape style="position:absolute;left:8044;top:12445;width:2552;height:10" type="#_x0000_t75" stroked="false">
              <v:imagedata r:id="rId501" o:title=""/>
            </v:shape>
            <w10:wrap type="none"/>
          </v:group>
        </w:pict>
      </w:r>
      <w:r>
        <w:rPr/>
        <w:pict>
          <v:group style="position:absolute;margin-left:84.624001pt;margin-top:645.460022pt;width:445.2pt;height:.5pt;mso-position-horizontal-relative:page;mso-position-vertical-relative:page;z-index:-682960" coordorigin="1692,12909" coordsize="8904,10">
            <v:shape style="position:absolute;left:1692;top:12909;width:3992;height:10" type="#_x0000_t75" stroked="false">
              <v:imagedata r:id="rId499" o:title=""/>
            </v:shape>
            <v:shape style="position:absolute;left:5679;top:12909;width:2369;height:10" type="#_x0000_t75" stroked="false">
              <v:imagedata r:id="rId503" o:title=""/>
            </v:shape>
            <v:shape style="position:absolute;left:8044;top:12909;width:2552;height:10" type="#_x0000_t75" stroked="false">
              <v:imagedata r:id="rId498" o:title=""/>
            </v:shape>
            <w10:wrap type="none"/>
          </v:group>
        </w:pict>
      </w:r>
      <w:r>
        <w:rPr/>
        <w:pict>
          <v:group style="position:absolute;margin-left:84.624001pt;margin-top:664.179993pt;width:445.2pt;height:5.05pt;mso-position-horizontal-relative:page;mso-position-vertical-relative:page;z-index:-682936" coordorigin="1692,13284" coordsize="8904,101">
            <v:shape style="position:absolute;left:1692;top:13284;width:4011;height:101" type="#_x0000_t75" stroked="false">
              <v:imagedata r:id="rId506" o:title=""/>
            </v:shape>
            <v:shape style="position:absolute;left:5679;top:13375;width:2369;height:10" type="#_x0000_t75" stroked="false">
              <v:imagedata r:id="rId503" o:title=""/>
            </v:shape>
            <v:shape style="position:absolute;left:8044;top:13375;width:2552;height:10" type="#_x0000_t75" stroked="false">
              <v:imagedata r:id="rId498" o:title=""/>
            </v:shape>
            <w10:wrap type="none"/>
          </v:group>
        </w:pict>
      </w:r>
      <w:r>
        <w:rPr/>
        <w:pict>
          <v:group style="position:absolute;margin-left:84.624001pt;margin-top:691.900024pt;width:445.2pt;height:.5pt;mso-position-horizontal-relative:page;mso-position-vertical-relative:page;z-index:-682912" coordorigin="1692,13838" coordsize="8904,10">
            <v:shape style="position:absolute;left:1692;top:13838;width:3992;height:10" type="#_x0000_t75" stroked="false">
              <v:imagedata r:id="rId499" o:title=""/>
            </v:shape>
            <v:shape style="position:absolute;left:5679;top:13838;width:2369;height:10" type="#_x0000_t75" stroked="false">
              <v:imagedata r:id="rId503" o:title=""/>
            </v:shape>
            <v:shape style="position:absolute;left:8044;top:13838;width:2552;height:10" type="#_x0000_t75" stroked="false">
              <v:imagedata r:id="rId498" o:title=""/>
            </v:shape>
            <w10:wrap type="none"/>
          </v:group>
        </w:pict>
      </w:r>
      <w:r>
        <w:rPr/>
        <w:pict>
          <v:group style="position:absolute;margin-left:84.624001pt;margin-top:710.619995pt;width:445.2pt;height:5.05pt;mso-position-horizontal-relative:page;mso-position-vertical-relative:page;z-index:-682888" coordorigin="1692,14212" coordsize="8904,101">
            <v:shape style="position:absolute;left:1692;top:14212;width:4011;height:101" type="#_x0000_t75" stroked="false">
              <v:imagedata r:id="rId506" o:title=""/>
            </v:shape>
            <v:shape style="position:absolute;left:5679;top:14304;width:2369;height:10" type="#_x0000_t75" stroked="false">
              <v:imagedata r:id="rId503" o:title=""/>
            </v:shape>
            <v:shape style="position:absolute;left:8044;top:14304;width:2552;height:10" type="#_x0000_t75" stroked="false">
              <v:imagedata r:id="rId498" o:title=""/>
            </v:shape>
            <w10:wrap type="none"/>
          </v:group>
        </w:pict>
      </w:r>
      <w:r>
        <w:rPr/>
        <w:pict>
          <v:group style="position:absolute;margin-left:84.624001pt;margin-top:738.340027pt;width:445.2pt;height:.5pt;mso-position-horizontal-relative:page;mso-position-vertical-relative:page;z-index:-682864" coordorigin="1692,14767" coordsize="8904,10">
            <v:shape style="position:absolute;left:1692;top:14767;width:3992;height:10" type="#_x0000_t75" stroked="false">
              <v:imagedata r:id="rId499" o:title=""/>
            </v:shape>
            <v:shape style="position:absolute;left:5679;top:14767;width:2369;height:10" type="#_x0000_t75" stroked="false">
              <v:imagedata r:id="rId503" o:title=""/>
            </v:shape>
            <v:shape style="position:absolute;left:8044;top:14767;width:2552;height:10" type="#_x0000_t75" stroked="false">
              <v:imagedata r:id="rId498" o:title=""/>
            </v:shape>
            <w10:wrap type="none"/>
          </v:group>
        </w:pict>
      </w:r>
    </w:p>
    <w:tbl>
      <w:tblPr>
        <w:tblW w:w="0" w:type="auto"/>
        <w:jc w:val="left"/>
        <w:tblInd w:w="1692" w:type="dxa"/>
        <w:tblLayout w:type="fixed"/>
        <w:tblCellMar>
          <w:top w:w="0" w:type="dxa"/>
          <w:left w:w="0" w:type="dxa"/>
          <w:bottom w:w="0" w:type="dxa"/>
          <w:right w:w="0" w:type="dxa"/>
        </w:tblCellMar>
        <w:tblLook w:val="01E0"/>
      </w:tblPr>
      <w:tblGrid>
        <w:gridCol w:w="5263"/>
        <w:gridCol w:w="3640"/>
      </w:tblGrid>
      <w:tr>
        <w:trPr>
          <w:trHeight w:val="819" w:hRule="exact"/>
        </w:trPr>
        <w:tc>
          <w:tcPr>
            <w:tcW w:w="5263" w:type="dxa"/>
            <w:tcBorders>
              <w:top w:val="single" w:sz="12" w:space="0" w:color="000000"/>
              <w:left w:val="nil" w:sz="6" w:space="0" w:color="auto"/>
              <w:bottom w:val="single" w:sz="8"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640" w:type="dxa"/>
            <w:tcBorders>
              <w:top w:val="single" w:sz="12" w:space="0" w:color="000000"/>
              <w:left w:val="nil" w:sz="6" w:space="0" w:color="auto"/>
              <w:bottom w:val="single" w:sz="4"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806,062.99</w:t>
            </w:r>
          </w:p>
        </w:tc>
      </w:tr>
      <w:tr>
        <w:trPr>
          <w:trHeight w:val="463" w:hRule="exact"/>
        </w:trPr>
        <w:tc>
          <w:tcPr>
            <w:tcW w:w="5263"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6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1,061,274.41</w:t>
            </w:r>
          </w:p>
        </w:tc>
      </w:tr>
      <w:tr>
        <w:trPr>
          <w:trHeight w:val="466" w:hRule="exact"/>
        </w:trPr>
        <w:tc>
          <w:tcPr>
            <w:tcW w:w="5263"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6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1,234,622.02</w:t>
            </w:r>
          </w:p>
        </w:tc>
      </w:tr>
      <w:tr>
        <w:trPr>
          <w:trHeight w:val="463" w:hRule="exact"/>
        </w:trPr>
        <w:tc>
          <w:tcPr>
            <w:tcW w:w="5263"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6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2,929,058.60</w:t>
            </w:r>
          </w:p>
        </w:tc>
      </w:tr>
      <w:tr>
        <w:trPr>
          <w:trHeight w:val="475" w:hRule="exact"/>
        </w:trPr>
        <w:tc>
          <w:tcPr>
            <w:tcW w:w="5263" w:type="dxa"/>
            <w:tcBorders>
              <w:top w:val="single" w:sz="8" w:space="0" w:color="000000"/>
              <w:left w:val="nil" w:sz="6" w:space="0" w:color="auto"/>
              <w:bottom w:val="single" w:sz="12" w:space="0" w:color="000000"/>
              <w:right w:val="nil" w:sz="6" w:space="0" w:color="auto"/>
            </w:tcBorders>
          </w:tcPr>
          <w:p>
            <w:pPr>
              <w:pStyle w:val="TableParagraph"/>
              <w:tabs>
                <w:tab w:pos="634" w:val="left" w:leader="none"/>
              </w:tabs>
              <w:spacing w:line="240" w:lineRule="auto" w:before="75"/>
              <w:ind w:right="54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6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15,230,438.53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3072" w:val="left" w:leader="none"/>
        </w:tabs>
        <w:spacing w:before="36"/>
        <w:ind w:left="2518" w:right="3524" w:firstLine="0"/>
        <w:jc w:val="left"/>
        <w:rPr>
          <w:rFonts w:ascii="宋体" w:hAnsi="宋体" w:cs="宋体" w:eastAsia="宋体" w:hint="default"/>
          <w:sz w:val="21"/>
          <w:szCs w:val="21"/>
        </w:rPr>
      </w:pPr>
      <w:r>
        <w:rPr/>
        <w:pict>
          <v:group style="position:absolute;margin-left:319.869995pt;margin-top:-143.996338pt;width:.75pt;height:115pt;mso-position-horizontal-relative:page;mso-position-vertical-relative:paragraph;z-index:-683272" coordorigin="6397,-2880" coordsize="15,2300">
            <v:shape style="position:absolute;left:6402;top:-2880;width:10;height:2" type="#_x0000_t75" stroked="false">
              <v:imagedata r:id="rId495" o:title=""/>
            </v:shape>
            <v:group style="position:absolute;left:6402;top:-2858;width:10;height:20" coordorigin="6402,-2858" coordsize="10,20">
              <v:shape style="position:absolute;left:6402;top:-2858;width:10;height:20" coordorigin="6402,-2858" coordsize="10,20" path="m6402,-2839l6412,-2839,6412,-2858,6402,-2858,6402,-2839xe" filled="true" fillcolor="#000000" stroked="false">
                <v:path arrowok="t"/>
                <v:fill type="solid"/>
              </v:shape>
            </v:group>
            <v:group style="position:absolute;left:6402;top:-2839;width:10;height:20" coordorigin="6402,-2839" coordsize="10,20">
              <v:shape style="position:absolute;left:6402;top:-2839;width:10;height:20" coordorigin="6402,-2839" coordsize="10,20" path="m6402,-2820l6412,-2820,6412,-2839,6402,-2839,6402,-2820xe" filled="true" fillcolor="#000000" stroked="false">
                <v:path arrowok="t"/>
                <v:fill type="solid"/>
              </v:shape>
            </v:group>
            <v:group style="position:absolute;left:6402;top:-2820;width:10;height:20" coordorigin="6402,-2820" coordsize="10,20">
              <v:shape style="position:absolute;left:6402;top:-2820;width:10;height:20" coordorigin="6402,-2820" coordsize="10,20" path="m6402,-2801l6412,-2801,6412,-2820,6402,-2820,6402,-2801xe" filled="true" fillcolor="#000000" stroked="false">
                <v:path arrowok="t"/>
                <v:fill type="solid"/>
              </v:shape>
            </v:group>
            <v:group style="position:absolute;left:6402;top:-2801;width:10;height:20" coordorigin="6402,-2801" coordsize="10,20">
              <v:shape style="position:absolute;left:6402;top:-2801;width:10;height:20" coordorigin="6402,-2801" coordsize="10,20" path="m6402,-2782l6412,-2782,6412,-2801,6402,-2801,6402,-2782xe" filled="true" fillcolor="#000000" stroked="false">
                <v:path arrowok="t"/>
                <v:fill type="solid"/>
              </v:shape>
            </v:group>
            <v:group style="position:absolute;left:6402;top:-2782;width:10;height:20" coordorigin="6402,-2782" coordsize="10,20">
              <v:shape style="position:absolute;left:6402;top:-2782;width:10;height:20" coordorigin="6402,-2782" coordsize="10,20" path="m6402,-2762l6412,-2762,6412,-2782,6402,-2782,6402,-2762xe" filled="true" fillcolor="#000000" stroked="false">
                <v:path arrowok="t"/>
                <v:fill type="solid"/>
              </v:shape>
            </v:group>
            <v:group style="position:absolute;left:6402;top:-2762;width:10;height:20" coordorigin="6402,-2762" coordsize="10,20">
              <v:shape style="position:absolute;left:6402;top:-2762;width:10;height:20" coordorigin="6402,-2762" coordsize="10,20" path="m6402,-2743l6412,-2743,6412,-2762,6402,-2762,6402,-2743xe" filled="true" fillcolor="#000000" stroked="false">
                <v:path arrowok="t"/>
                <v:fill type="solid"/>
              </v:shape>
            </v:group>
            <v:group style="position:absolute;left:6402;top:-2743;width:10;height:20" coordorigin="6402,-2743" coordsize="10,20">
              <v:shape style="position:absolute;left:6402;top:-2743;width:10;height:20" coordorigin="6402,-2743" coordsize="10,20" path="m6402,-2724l6412,-2724,6412,-2743,6402,-2743,6402,-2724xe" filled="true" fillcolor="#000000" stroked="false">
                <v:path arrowok="t"/>
                <v:fill type="solid"/>
              </v:shape>
            </v:group>
            <v:group style="position:absolute;left:6402;top:-2724;width:10;height:20" coordorigin="6402,-2724" coordsize="10,20">
              <v:shape style="position:absolute;left:6402;top:-2724;width:10;height:20" coordorigin="6402,-2724" coordsize="10,20" path="m6402,-2705l6412,-2705,6412,-2724,6402,-2724,6402,-2705xe" filled="true" fillcolor="#000000" stroked="false">
                <v:path arrowok="t"/>
                <v:fill type="solid"/>
              </v:shape>
            </v:group>
            <v:group style="position:absolute;left:6402;top:-2705;width:10;height:20" coordorigin="6402,-2705" coordsize="10,20">
              <v:shape style="position:absolute;left:6402;top:-2705;width:10;height:20" coordorigin="6402,-2705" coordsize="10,20" path="m6402,-2686l6412,-2686,6412,-2705,6402,-2705,6402,-2686xe" filled="true" fillcolor="#000000" stroked="false">
                <v:path arrowok="t"/>
                <v:fill type="solid"/>
              </v:shape>
            </v:group>
            <v:group style="position:absolute;left:6402;top:-2686;width:10;height:20" coordorigin="6402,-2686" coordsize="10,20">
              <v:shape style="position:absolute;left:6402;top:-2686;width:10;height:20" coordorigin="6402,-2686" coordsize="10,20" path="m6402,-2666l6412,-2666,6412,-2686,6402,-2686,6402,-2666xe" filled="true" fillcolor="#000000" stroked="false">
                <v:path arrowok="t"/>
                <v:fill type="solid"/>
              </v:shape>
            </v:group>
            <v:group style="position:absolute;left:6402;top:-2666;width:10;height:20" coordorigin="6402,-2666" coordsize="10,20">
              <v:shape style="position:absolute;left:6402;top:-2666;width:10;height:20" coordorigin="6402,-2666" coordsize="10,20" path="m6402,-2647l6412,-2647,6412,-2666,6402,-2666,6402,-2647xe" filled="true" fillcolor="#000000" stroked="false">
                <v:path arrowok="t"/>
                <v:fill type="solid"/>
              </v:shape>
            </v:group>
            <v:group style="position:absolute;left:6402;top:-2647;width:10;height:20" coordorigin="6402,-2647" coordsize="10,20">
              <v:shape style="position:absolute;left:6402;top:-2647;width:10;height:20" coordorigin="6402,-2647" coordsize="10,20" path="m6402,-2628l6412,-2628,6412,-2647,6402,-2647,6402,-2628xe" filled="true" fillcolor="#000000" stroked="false">
                <v:path arrowok="t"/>
                <v:fill type="solid"/>
              </v:shape>
            </v:group>
            <v:group style="position:absolute;left:6402;top:-2628;width:10;height:20" coordorigin="6402,-2628" coordsize="10,20">
              <v:shape style="position:absolute;left:6402;top:-2628;width:10;height:20" coordorigin="6402,-2628" coordsize="10,20" path="m6402,-2609l6412,-2609,6412,-2628,6402,-2628,6402,-2609xe" filled="true" fillcolor="#000000" stroked="false">
                <v:path arrowok="t"/>
                <v:fill type="solid"/>
              </v:shape>
            </v:group>
            <v:group style="position:absolute;left:6402;top:-2609;width:10;height:20" coordorigin="6402,-2609" coordsize="10,20">
              <v:shape style="position:absolute;left:6402;top:-2609;width:10;height:20" coordorigin="6402,-2609" coordsize="10,20" path="m6402,-2590l6412,-2590,6412,-2609,6402,-2609,6402,-2590xe" filled="true" fillcolor="#000000" stroked="false">
                <v:path arrowok="t"/>
                <v:fill type="solid"/>
              </v:shape>
            </v:group>
            <v:group style="position:absolute;left:6402;top:-2590;width:10;height:20" coordorigin="6402,-2590" coordsize="10,20">
              <v:shape style="position:absolute;left:6402;top:-2590;width:10;height:20" coordorigin="6402,-2590" coordsize="10,20" path="m6402,-2570l6412,-2570,6412,-2590,6402,-2590,6402,-2570xe" filled="true" fillcolor="#000000" stroked="false">
                <v:path arrowok="t"/>
                <v:fill type="solid"/>
              </v:shape>
            </v:group>
            <v:group style="position:absolute;left:6402;top:-2570;width:10;height:20" coordorigin="6402,-2570" coordsize="10,20">
              <v:shape style="position:absolute;left:6402;top:-2570;width:10;height:20" coordorigin="6402,-2570" coordsize="10,20" path="m6402,-2551l6412,-2551,6412,-2570,6402,-2570,6402,-2551xe" filled="true" fillcolor="#000000" stroked="false">
                <v:path arrowok="t"/>
                <v:fill type="solid"/>
              </v:shape>
            </v:group>
            <v:group style="position:absolute;left:6402;top:-2551;width:10;height:20" coordorigin="6402,-2551" coordsize="10,20">
              <v:shape style="position:absolute;left:6402;top:-2551;width:10;height:20" coordorigin="6402,-2551" coordsize="10,20" path="m6402,-2532l6412,-2532,6412,-2551,6402,-2551,6402,-2532xe" filled="true" fillcolor="#000000" stroked="false">
                <v:path arrowok="t"/>
                <v:fill type="solid"/>
              </v:shape>
            </v:group>
            <v:group style="position:absolute;left:6402;top:-2532;width:10;height:20" coordorigin="6402,-2532" coordsize="10,20">
              <v:shape style="position:absolute;left:6402;top:-2532;width:10;height:20" coordorigin="6402,-2532" coordsize="10,20" path="m6402,-2512l6412,-2512,6412,-2532,6402,-2532,6402,-2512xe" filled="true" fillcolor="#000000" stroked="false">
                <v:path arrowok="t"/>
                <v:fill type="solid"/>
              </v:shape>
            </v:group>
            <v:group style="position:absolute;left:6402;top:-2512;width:10;height:20" coordorigin="6402,-2512" coordsize="10,20">
              <v:shape style="position:absolute;left:6402;top:-2512;width:10;height:20" coordorigin="6402,-2512" coordsize="10,20" path="m6402,-2493l6412,-2493,6412,-2512,6402,-2512,6402,-2493xe" filled="true" fillcolor="#000000" stroked="false">
                <v:path arrowok="t"/>
                <v:fill type="solid"/>
              </v:shape>
            </v:group>
            <v:group style="position:absolute;left:6402;top:-2493;width:10;height:20" coordorigin="6402,-2493" coordsize="10,20">
              <v:shape style="position:absolute;left:6402;top:-2493;width:10;height:20" coordorigin="6402,-2493" coordsize="10,20" path="m6402,-2474l6412,-2474,6412,-2493,6402,-2493,6402,-2474xe" filled="true" fillcolor="#000000" stroked="false">
                <v:path arrowok="t"/>
                <v:fill type="solid"/>
              </v:shape>
            </v:group>
            <v:group style="position:absolute;left:6402;top:-2474;width:10;height:20" coordorigin="6402,-2474" coordsize="10,20">
              <v:shape style="position:absolute;left:6402;top:-2474;width:10;height:20" coordorigin="6402,-2474" coordsize="10,20" path="m6402,-2455l6412,-2455,6412,-2474,6402,-2474,6402,-2455xe" filled="true" fillcolor="#000000" stroked="false">
                <v:path arrowok="t"/>
                <v:fill type="solid"/>
              </v:shape>
              <v:shape style="position:absolute;left:6397;top:-2424;width:5;height:10" type="#_x0000_t75" stroked="false">
                <v:imagedata r:id="rId495" o:title=""/>
              </v:shape>
            </v:group>
            <v:group style="position:absolute;left:6402;top:-2395;width:10;height:20" coordorigin="6402,-2395" coordsize="10,20">
              <v:shape style="position:absolute;left:6402;top:-2395;width:10;height:20" coordorigin="6402,-2395" coordsize="10,20" path="m6402,-2376l6412,-2376,6412,-2395,6402,-2395,6402,-2376xe" filled="true" fillcolor="#000000" stroked="false">
                <v:path arrowok="t"/>
                <v:fill type="solid"/>
              </v:shape>
            </v:group>
            <v:group style="position:absolute;left:6402;top:-2376;width:10;height:20" coordorigin="6402,-2376" coordsize="10,20">
              <v:shape style="position:absolute;left:6402;top:-2376;width:10;height:20" coordorigin="6402,-2376" coordsize="10,20" path="m6402,-2356l6412,-2356,6412,-2376,6402,-2376,6402,-2356xe" filled="true" fillcolor="#000000" stroked="false">
                <v:path arrowok="t"/>
                <v:fill type="solid"/>
              </v:shape>
            </v:group>
            <v:group style="position:absolute;left:6402;top:-2356;width:10;height:20" coordorigin="6402,-2356" coordsize="10,20">
              <v:shape style="position:absolute;left:6402;top:-2356;width:10;height:20" coordorigin="6402,-2356" coordsize="10,20" path="m6402,-2337l6412,-2337,6412,-2356,6402,-2356,6402,-2337xe" filled="true" fillcolor="#000000" stroked="false">
                <v:path arrowok="t"/>
                <v:fill type="solid"/>
              </v:shape>
            </v:group>
            <v:group style="position:absolute;left:6402;top:-2337;width:10;height:20" coordorigin="6402,-2337" coordsize="10,20">
              <v:shape style="position:absolute;left:6402;top:-2337;width:10;height:20" coordorigin="6402,-2337" coordsize="10,20" path="m6402,-2318l6412,-2318,6412,-2337,6402,-2337,6402,-2318xe" filled="true" fillcolor="#000000" stroked="false">
                <v:path arrowok="t"/>
                <v:fill type="solid"/>
              </v:shape>
            </v:group>
            <v:group style="position:absolute;left:6402;top:-2318;width:10;height:20" coordorigin="6402,-2318" coordsize="10,20">
              <v:shape style="position:absolute;left:6402;top:-2318;width:10;height:20" coordorigin="6402,-2318" coordsize="10,20" path="m6402,-2299l6412,-2299,6412,-2318,6402,-2318,6402,-2299xe" filled="true" fillcolor="#000000" stroked="false">
                <v:path arrowok="t"/>
                <v:fill type="solid"/>
              </v:shape>
            </v:group>
            <v:group style="position:absolute;left:6402;top:-2299;width:10;height:20" coordorigin="6402,-2299" coordsize="10,20">
              <v:shape style="position:absolute;left:6402;top:-2299;width:10;height:20" coordorigin="6402,-2299" coordsize="10,20" path="m6402,-2280l6412,-2280,6412,-2299,6402,-2299,6402,-2280xe" filled="true" fillcolor="#000000" stroked="false">
                <v:path arrowok="t"/>
                <v:fill type="solid"/>
              </v:shape>
            </v:group>
            <v:group style="position:absolute;left:6402;top:-2280;width:10;height:20" coordorigin="6402,-2280" coordsize="10,20">
              <v:shape style="position:absolute;left:6402;top:-2280;width:10;height:20" coordorigin="6402,-2280" coordsize="10,20" path="m6402,-2260l6412,-2260,6412,-2280,6402,-2280,6402,-2260xe" filled="true" fillcolor="#000000" stroked="false">
                <v:path arrowok="t"/>
                <v:fill type="solid"/>
              </v:shape>
            </v:group>
            <v:group style="position:absolute;left:6402;top:-2260;width:10;height:20" coordorigin="6402,-2260" coordsize="10,20">
              <v:shape style="position:absolute;left:6402;top:-2260;width:10;height:20" coordorigin="6402,-2260" coordsize="10,20" path="m6402,-2241l6412,-2241,6412,-2260,6402,-2260,6402,-2241xe" filled="true" fillcolor="#000000" stroked="false">
                <v:path arrowok="t"/>
                <v:fill type="solid"/>
              </v:shape>
            </v:group>
            <v:group style="position:absolute;left:6402;top:-2241;width:10;height:20" coordorigin="6402,-2241" coordsize="10,20">
              <v:shape style="position:absolute;left:6402;top:-2241;width:10;height:20" coordorigin="6402,-2241" coordsize="10,20" path="m6402,-2222l6412,-2222,6412,-2241,6402,-2241,6402,-2222xe" filled="true" fillcolor="#000000" stroked="false">
                <v:path arrowok="t"/>
                <v:fill type="solid"/>
              </v:shape>
            </v:group>
            <v:group style="position:absolute;left:6402;top:-2222;width:10;height:20" coordorigin="6402,-2222" coordsize="10,20">
              <v:shape style="position:absolute;left:6402;top:-2222;width:10;height:20" coordorigin="6402,-2222" coordsize="10,20" path="m6402,-2203l6412,-2203,6412,-2222,6402,-2222,6402,-2203xe" filled="true" fillcolor="#000000" stroked="false">
                <v:path arrowok="t"/>
                <v:fill type="solid"/>
              </v:shape>
            </v:group>
            <v:group style="position:absolute;left:6402;top:-2203;width:10;height:20" coordorigin="6402,-2203" coordsize="10,20">
              <v:shape style="position:absolute;left:6402;top:-2203;width:10;height:20" coordorigin="6402,-2203" coordsize="10,20" path="m6402,-2184l6412,-2184,6412,-2203,6402,-2203,6402,-2184xe" filled="true" fillcolor="#000000" stroked="false">
                <v:path arrowok="t"/>
                <v:fill type="solid"/>
              </v:shape>
            </v:group>
            <v:group style="position:absolute;left:6402;top:-2184;width:10;height:20" coordorigin="6402,-2184" coordsize="10,20">
              <v:shape style="position:absolute;left:6402;top:-2184;width:10;height:20" coordorigin="6402,-2184" coordsize="10,20" path="m6402,-2164l6412,-2164,6412,-2184,6402,-2184,6402,-2164xe" filled="true" fillcolor="#000000" stroked="false">
                <v:path arrowok="t"/>
                <v:fill type="solid"/>
              </v:shape>
            </v:group>
            <v:group style="position:absolute;left:6402;top:-2164;width:10;height:20" coordorigin="6402,-2164" coordsize="10,20">
              <v:shape style="position:absolute;left:6402;top:-2164;width:10;height:20" coordorigin="6402,-2164" coordsize="10,20" path="m6402,-2145l6412,-2145,6412,-2164,6402,-2164,6402,-2145xe" filled="true" fillcolor="#000000" stroked="false">
                <v:path arrowok="t"/>
                <v:fill type="solid"/>
              </v:shape>
            </v:group>
            <v:group style="position:absolute;left:6402;top:-2145;width:10;height:20" coordorigin="6402,-2145" coordsize="10,20">
              <v:shape style="position:absolute;left:6402;top:-2145;width:10;height:20" coordorigin="6402,-2145" coordsize="10,20" path="m6402,-2126l6412,-2126,6412,-2145,6402,-2145,6402,-2126xe" filled="true" fillcolor="#000000" stroked="false">
                <v:path arrowok="t"/>
                <v:fill type="solid"/>
              </v:shape>
            </v:group>
            <v:group style="position:absolute;left:6402;top:-2126;width:10;height:20" coordorigin="6402,-2126" coordsize="10,20">
              <v:shape style="position:absolute;left:6402;top:-2126;width:10;height:20" coordorigin="6402,-2126" coordsize="10,20" path="m6402,-2107l6412,-2107,6412,-2126,6402,-2126,6402,-2107xe" filled="true" fillcolor="#000000" stroked="false">
                <v:path arrowok="t"/>
                <v:fill type="solid"/>
              </v:shape>
            </v:group>
            <v:group style="position:absolute;left:6402;top:-2107;width:10;height:20" coordorigin="6402,-2107" coordsize="10,20">
              <v:shape style="position:absolute;left:6402;top:-2107;width:10;height:20" coordorigin="6402,-2107" coordsize="10,20" path="m6402,-2088l6412,-2088,6412,-2107,6402,-2107,6402,-2088xe" filled="true" fillcolor="#000000" stroked="false">
                <v:path arrowok="t"/>
                <v:fill type="solid"/>
              </v:shape>
            </v:group>
            <v:group style="position:absolute;left:6402;top:-2088;width:10;height:20" coordorigin="6402,-2088" coordsize="10,20">
              <v:shape style="position:absolute;left:6402;top:-2088;width:10;height:20" coordorigin="6402,-2088" coordsize="10,20" path="m6402,-2068l6412,-2068,6412,-2088,6402,-2088,6402,-2068xe" filled="true" fillcolor="#000000" stroked="false">
                <v:path arrowok="t"/>
                <v:fill type="solid"/>
              </v:shape>
            </v:group>
            <v:group style="position:absolute;left:6402;top:-2068;width:10;height:20" coordorigin="6402,-2068" coordsize="10,20">
              <v:shape style="position:absolute;left:6402;top:-2068;width:10;height:20" coordorigin="6402,-2068" coordsize="10,20" path="m6402,-2049l6412,-2049,6412,-2068,6402,-2068,6402,-2049xe" filled="true" fillcolor="#000000" stroked="false">
                <v:path arrowok="t"/>
                <v:fill type="solid"/>
              </v:shape>
            </v:group>
            <v:group style="position:absolute;left:6402;top:-2049;width:10;height:20" coordorigin="6402,-2049" coordsize="10,20">
              <v:shape style="position:absolute;left:6402;top:-2049;width:10;height:20" coordorigin="6402,-2049" coordsize="10,20" path="m6402,-2030l6412,-2030,6412,-2049,6402,-2049,6402,-2030xe" filled="true" fillcolor="#000000" stroked="false">
                <v:path arrowok="t"/>
                <v:fill type="solid"/>
              </v:shape>
            </v:group>
            <v:group style="position:absolute;left:6402;top:-2030;width:10;height:20" coordorigin="6402,-2030" coordsize="10,20">
              <v:shape style="position:absolute;left:6402;top:-2030;width:10;height:20" coordorigin="6402,-2030" coordsize="10,20" path="m6402,-2011l6412,-2011,6412,-2030,6402,-2030,6402,-2011xe" filled="true" fillcolor="#000000" stroked="false">
                <v:path arrowok="t"/>
                <v:fill type="solid"/>
              </v:shape>
            </v:group>
            <v:group style="position:absolute;left:6402;top:-2011;width:10;height:20" coordorigin="6402,-2011" coordsize="10,20">
              <v:shape style="position:absolute;left:6402;top:-2011;width:10;height:20" coordorigin="6402,-2011" coordsize="10,20" path="m6402,-1992l6412,-1992,6412,-2011,6402,-2011,6402,-1992xe" filled="true" fillcolor="#000000" stroked="false">
                <v:path arrowok="t"/>
                <v:fill type="solid"/>
              </v:shape>
            </v:group>
            <v:group style="position:absolute;left:6402;top:-1932;width:10;height:20" coordorigin="6402,-1932" coordsize="10,20">
              <v:shape style="position:absolute;left:6402;top:-1932;width:10;height:20" coordorigin="6402,-1932" coordsize="10,20" path="m6402,-1912l6412,-1912,6412,-1932,6402,-1932,6402,-1912xe" filled="true" fillcolor="#000000" stroked="false">
                <v:path arrowok="t"/>
                <v:fill type="solid"/>
              </v:shape>
            </v:group>
            <v:group style="position:absolute;left:6402;top:-1912;width:10;height:20" coordorigin="6402,-1912" coordsize="10,20">
              <v:shape style="position:absolute;left:6402;top:-1912;width:10;height:20" coordorigin="6402,-1912" coordsize="10,20" path="m6402,-1893l6412,-1893,6412,-1912,6402,-1912,6402,-1893xe" filled="true" fillcolor="#000000" stroked="false">
                <v:path arrowok="t"/>
                <v:fill type="solid"/>
              </v:shape>
            </v:group>
            <v:group style="position:absolute;left:6402;top:-1893;width:10;height:20" coordorigin="6402,-1893" coordsize="10,20">
              <v:shape style="position:absolute;left:6402;top:-1893;width:10;height:20" coordorigin="6402,-1893" coordsize="10,20" path="m6402,-1874l6412,-1874,6412,-1893,6402,-1893,6402,-1874xe" filled="true" fillcolor="#000000" stroked="false">
                <v:path arrowok="t"/>
                <v:fill type="solid"/>
              </v:shape>
            </v:group>
            <v:group style="position:absolute;left:6402;top:-1874;width:10;height:20" coordorigin="6402,-1874" coordsize="10,20">
              <v:shape style="position:absolute;left:6402;top:-1874;width:10;height:20" coordorigin="6402,-1874" coordsize="10,20" path="m6402,-1855l6412,-1855,6412,-1874,6402,-1874,6402,-1855xe" filled="true" fillcolor="#000000" stroked="false">
                <v:path arrowok="t"/>
                <v:fill type="solid"/>
              </v:shape>
            </v:group>
            <v:group style="position:absolute;left:6402;top:-1855;width:10;height:20" coordorigin="6402,-1855" coordsize="10,20">
              <v:shape style="position:absolute;left:6402;top:-1855;width:10;height:20" coordorigin="6402,-1855" coordsize="10,20" path="m6402,-1836l6412,-1836,6412,-1855,6402,-1855,6402,-1836xe" filled="true" fillcolor="#000000" stroked="false">
                <v:path arrowok="t"/>
                <v:fill type="solid"/>
              </v:shape>
            </v:group>
            <v:group style="position:absolute;left:6402;top:-1836;width:10;height:20" coordorigin="6402,-1836" coordsize="10,20">
              <v:shape style="position:absolute;left:6402;top:-1836;width:10;height:20" coordorigin="6402,-1836" coordsize="10,20" path="m6402,-1816l6412,-1816,6412,-1836,6402,-1836,6402,-1816xe" filled="true" fillcolor="#000000" stroked="false">
                <v:path arrowok="t"/>
                <v:fill type="solid"/>
              </v:shape>
            </v:group>
            <v:group style="position:absolute;left:6402;top:-1816;width:10;height:20" coordorigin="6402,-1816" coordsize="10,20">
              <v:shape style="position:absolute;left:6402;top:-1816;width:10;height:20" coordorigin="6402,-1816" coordsize="10,20" path="m6402,-1797l6412,-1797,6412,-1816,6402,-1816,6402,-1797xe" filled="true" fillcolor="#000000" stroked="false">
                <v:path arrowok="t"/>
                <v:fill type="solid"/>
              </v:shape>
            </v:group>
            <v:group style="position:absolute;left:6402;top:-1797;width:10;height:20" coordorigin="6402,-1797" coordsize="10,20">
              <v:shape style="position:absolute;left:6402;top:-1797;width:10;height:20" coordorigin="6402,-1797" coordsize="10,20" path="m6402,-1778l6412,-1778,6412,-1797,6402,-1797,6402,-1778xe" filled="true" fillcolor="#000000" stroked="false">
                <v:path arrowok="t"/>
                <v:fill type="solid"/>
              </v:shape>
            </v:group>
            <v:group style="position:absolute;left:6402;top:-1778;width:10;height:20" coordorigin="6402,-1778" coordsize="10,20">
              <v:shape style="position:absolute;left:6402;top:-1778;width:10;height:20" coordorigin="6402,-1778" coordsize="10,20" path="m6402,-1759l6412,-1759,6412,-1778,6402,-1778,6402,-1759xe" filled="true" fillcolor="#000000" stroked="false">
                <v:path arrowok="t"/>
                <v:fill type="solid"/>
              </v:shape>
            </v:group>
            <v:group style="position:absolute;left:6402;top:-1759;width:10;height:20" coordorigin="6402,-1759" coordsize="10,20">
              <v:shape style="position:absolute;left:6402;top:-1759;width:10;height:20" coordorigin="6402,-1759" coordsize="10,20" path="m6402,-1740l6412,-1740,6412,-1759,6402,-1759,6402,-1740xe" filled="true" fillcolor="#000000" stroked="false">
                <v:path arrowok="t"/>
                <v:fill type="solid"/>
              </v:shape>
            </v:group>
            <v:group style="position:absolute;left:6402;top:-1740;width:10;height:20" coordorigin="6402,-1740" coordsize="10,20">
              <v:shape style="position:absolute;left:6402;top:-1740;width:10;height:20" coordorigin="6402,-1740" coordsize="10,20" path="m6402,-1720l6412,-1720,6412,-1740,6402,-1740,6402,-1720xe" filled="true" fillcolor="#000000" stroked="false">
                <v:path arrowok="t"/>
                <v:fill type="solid"/>
              </v:shape>
            </v:group>
            <v:group style="position:absolute;left:6402;top:-1720;width:10;height:20" coordorigin="6402,-1720" coordsize="10,20">
              <v:shape style="position:absolute;left:6402;top:-1720;width:10;height:20" coordorigin="6402,-1720" coordsize="10,20" path="m6402,-1701l6412,-1701,6412,-1720,6402,-1720,6402,-1701xe" filled="true" fillcolor="#000000" stroked="false">
                <v:path arrowok="t"/>
                <v:fill type="solid"/>
              </v:shape>
            </v:group>
            <v:group style="position:absolute;left:6402;top:-1701;width:10;height:20" coordorigin="6402,-1701" coordsize="10,20">
              <v:shape style="position:absolute;left:6402;top:-1701;width:10;height:20" coordorigin="6402,-1701" coordsize="10,20" path="m6402,-1682l6412,-1682,6412,-1701,6402,-1701,6402,-1682xe" filled="true" fillcolor="#000000" stroked="false">
                <v:path arrowok="t"/>
                <v:fill type="solid"/>
              </v:shape>
            </v:group>
            <v:group style="position:absolute;left:6402;top:-1682;width:10;height:20" coordorigin="6402,-1682" coordsize="10,20">
              <v:shape style="position:absolute;left:6402;top:-1682;width:10;height:20" coordorigin="6402,-1682" coordsize="10,20" path="m6402,-1663l6412,-1663,6412,-1682,6402,-1682,6402,-1663xe" filled="true" fillcolor="#000000" stroked="false">
                <v:path arrowok="t"/>
                <v:fill type="solid"/>
              </v:shape>
            </v:group>
            <v:group style="position:absolute;left:6402;top:-1663;width:10;height:20" coordorigin="6402,-1663" coordsize="10,20">
              <v:shape style="position:absolute;left:6402;top:-1663;width:10;height:20" coordorigin="6402,-1663" coordsize="10,20" path="m6402,-1644l6412,-1644,6412,-1663,6402,-1663,6402,-1644xe" filled="true" fillcolor="#000000" stroked="false">
                <v:path arrowok="t"/>
                <v:fill type="solid"/>
              </v:shape>
            </v:group>
            <v:group style="position:absolute;left:6402;top:-1644;width:10;height:20" coordorigin="6402,-1644" coordsize="10,20">
              <v:shape style="position:absolute;left:6402;top:-1644;width:10;height:20" coordorigin="6402,-1644" coordsize="10,20" path="m6402,-1624l6412,-1624,6412,-1644,6402,-1644,6402,-1624xe" filled="true" fillcolor="#000000" stroked="false">
                <v:path arrowok="t"/>
                <v:fill type="solid"/>
              </v:shape>
            </v:group>
            <v:group style="position:absolute;left:6402;top:-1624;width:10;height:20" coordorigin="6402,-1624" coordsize="10,20">
              <v:shape style="position:absolute;left:6402;top:-1624;width:10;height:20" coordorigin="6402,-1624" coordsize="10,20" path="m6402,-1605l6412,-1605,6412,-1624,6402,-1624,6402,-1605xe" filled="true" fillcolor="#000000" stroked="false">
                <v:path arrowok="t"/>
                <v:fill type="solid"/>
              </v:shape>
            </v:group>
            <v:group style="position:absolute;left:6402;top:-1605;width:10;height:20" coordorigin="6402,-1605" coordsize="10,20">
              <v:shape style="position:absolute;left:6402;top:-1605;width:10;height:20" coordorigin="6402,-1605" coordsize="10,20" path="m6402,-1586l6412,-1586,6412,-1605,6402,-1605,6402,-1586xe" filled="true" fillcolor="#000000" stroked="false">
                <v:path arrowok="t"/>
                <v:fill type="solid"/>
              </v:shape>
            </v:group>
            <v:group style="position:absolute;left:6402;top:-1586;width:10;height:20" coordorigin="6402,-1586" coordsize="10,20">
              <v:shape style="position:absolute;left:6402;top:-1586;width:10;height:20" coordorigin="6402,-1586" coordsize="10,20" path="m6402,-1567l6412,-1567,6412,-1586,6402,-1586,6402,-1567xe" filled="true" fillcolor="#000000" stroked="false">
                <v:path arrowok="t"/>
                <v:fill type="solid"/>
              </v:shape>
            </v:group>
            <v:group style="position:absolute;left:6402;top:-1567;width:10;height:20" coordorigin="6402,-1567" coordsize="10,20">
              <v:shape style="position:absolute;left:6402;top:-1567;width:10;height:20" coordorigin="6402,-1567" coordsize="10,20" path="m6402,-1548l6412,-1548,6412,-1567,6402,-1567,6402,-1548xe" filled="true" fillcolor="#000000" stroked="false">
                <v:path arrowok="t"/>
                <v:fill type="solid"/>
              </v:shape>
            </v:group>
            <v:group style="position:absolute;left:6402;top:-1548;width:10;height:20" coordorigin="6402,-1548" coordsize="10,20">
              <v:shape style="position:absolute;left:6402;top:-1548;width:10;height:20" coordorigin="6402,-1548" coordsize="10,20" path="m6402,-1528l6412,-1528,6412,-1548,6402,-1548,6402,-1528xe" filled="true" fillcolor="#000000" stroked="false">
                <v:path arrowok="t"/>
                <v:fill type="solid"/>
              </v:shape>
              <v:shape style="position:absolute;left:6397;top:-1495;width:5;height:10" type="#_x0000_t75" stroked="false">
                <v:imagedata r:id="rId495" o:title=""/>
              </v:shape>
            </v:group>
            <v:group style="position:absolute;left:6402;top:-1466;width:10;height:20" coordorigin="6402,-1466" coordsize="10,20">
              <v:shape style="position:absolute;left:6402;top:-1466;width:10;height:20" coordorigin="6402,-1466" coordsize="10,20" path="m6402,-1447l6412,-1447,6412,-1466,6402,-1466,6402,-1447xe" filled="true" fillcolor="#000000" stroked="false">
                <v:path arrowok="t"/>
                <v:fill type="solid"/>
              </v:shape>
            </v:group>
            <v:group style="position:absolute;left:6402;top:-1447;width:10;height:20" coordorigin="6402,-1447" coordsize="10,20">
              <v:shape style="position:absolute;left:6402;top:-1447;width:10;height:20" coordorigin="6402,-1447" coordsize="10,20" path="m6402,-1428l6412,-1428,6412,-1447,6402,-1447,6402,-1428xe" filled="true" fillcolor="#000000" stroked="false">
                <v:path arrowok="t"/>
                <v:fill type="solid"/>
              </v:shape>
            </v:group>
            <v:group style="position:absolute;left:6402;top:-1428;width:10;height:20" coordorigin="6402,-1428" coordsize="10,20">
              <v:shape style="position:absolute;left:6402;top:-1428;width:10;height:20" coordorigin="6402,-1428" coordsize="10,20" path="m6402,-1408l6412,-1408,6412,-1428,6402,-1428,6402,-1408xe" filled="true" fillcolor="#000000" stroked="false">
                <v:path arrowok="t"/>
                <v:fill type="solid"/>
              </v:shape>
            </v:group>
            <v:group style="position:absolute;left:6402;top:-1408;width:10;height:20" coordorigin="6402,-1408" coordsize="10,20">
              <v:shape style="position:absolute;left:6402;top:-1408;width:10;height:20" coordorigin="6402,-1408" coordsize="10,20" path="m6402,-1389l6412,-1389,6412,-1408,6402,-1408,6402,-1389xe" filled="true" fillcolor="#000000" stroked="false">
                <v:path arrowok="t"/>
                <v:fill type="solid"/>
              </v:shape>
            </v:group>
            <v:group style="position:absolute;left:6402;top:-1389;width:10;height:20" coordorigin="6402,-1389" coordsize="10,20">
              <v:shape style="position:absolute;left:6402;top:-1389;width:10;height:20" coordorigin="6402,-1389" coordsize="10,20" path="m6402,-1370l6412,-1370,6412,-1389,6402,-1389,6402,-1370xe" filled="true" fillcolor="#000000" stroked="false">
                <v:path arrowok="t"/>
                <v:fill type="solid"/>
              </v:shape>
            </v:group>
            <v:group style="position:absolute;left:6402;top:-1370;width:10;height:20" coordorigin="6402,-1370" coordsize="10,20">
              <v:shape style="position:absolute;left:6402;top:-1370;width:10;height:20" coordorigin="6402,-1370" coordsize="10,20" path="m6402,-1351l6412,-1351,6412,-1370,6402,-1370,6402,-1351xe" filled="true" fillcolor="#000000" stroked="false">
                <v:path arrowok="t"/>
                <v:fill type="solid"/>
              </v:shape>
            </v:group>
            <v:group style="position:absolute;left:6402;top:-1351;width:10;height:20" coordorigin="6402,-1351" coordsize="10,20">
              <v:shape style="position:absolute;left:6402;top:-1351;width:10;height:20" coordorigin="6402,-1351" coordsize="10,20" path="m6402,-1332l6412,-1332,6412,-1351,6402,-1351,6402,-1332xe" filled="true" fillcolor="#000000" stroked="false">
                <v:path arrowok="t"/>
                <v:fill type="solid"/>
              </v:shape>
            </v:group>
            <v:group style="position:absolute;left:6402;top:-1332;width:10;height:20" coordorigin="6402,-1332" coordsize="10,20">
              <v:shape style="position:absolute;left:6402;top:-1332;width:10;height:20" coordorigin="6402,-1332" coordsize="10,20" path="m6402,-1312l6412,-1312,6412,-1332,6402,-1332,6402,-1312xe" filled="true" fillcolor="#000000" stroked="false">
                <v:path arrowok="t"/>
                <v:fill type="solid"/>
              </v:shape>
            </v:group>
            <v:group style="position:absolute;left:6402;top:-1312;width:10;height:20" coordorigin="6402,-1312" coordsize="10,20">
              <v:shape style="position:absolute;left:6402;top:-1312;width:10;height:20" coordorigin="6402,-1312" coordsize="10,20" path="m6402,-1293l6412,-1293,6412,-1312,6402,-1312,6402,-1293xe" filled="true" fillcolor="#000000" stroked="false">
                <v:path arrowok="t"/>
                <v:fill type="solid"/>
              </v:shape>
            </v:group>
            <v:group style="position:absolute;left:6402;top:-1293;width:10;height:20" coordorigin="6402,-1293" coordsize="10,20">
              <v:shape style="position:absolute;left:6402;top:-1293;width:10;height:20" coordorigin="6402,-1293" coordsize="10,20" path="m6402,-1274l6412,-1274,6412,-1293,6402,-1293,6402,-1274xe" filled="true" fillcolor="#000000" stroked="false">
                <v:path arrowok="t"/>
                <v:fill type="solid"/>
              </v:shape>
            </v:group>
            <v:group style="position:absolute;left:6402;top:-1274;width:10;height:20" coordorigin="6402,-1274" coordsize="10,20">
              <v:shape style="position:absolute;left:6402;top:-1274;width:10;height:20" coordorigin="6402,-1274" coordsize="10,20" path="m6402,-1255l6412,-1255,6412,-1274,6402,-1274,6402,-1255xe" filled="true" fillcolor="#000000" stroked="false">
                <v:path arrowok="t"/>
                <v:fill type="solid"/>
              </v:shape>
            </v:group>
            <v:group style="position:absolute;left:6402;top:-1255;width:10;height:20" coordorigin="6402,-1255" coordsize="10,20">
              <v:shape style="position:absolute;left:6402;top:-1255;width:10;height:20" coordorigin="6402,-1255" coordsize="10,20" path="m6402,-1236l6412,-1236,6412,-1255,6402,-1255,6402,-1236xe" filled="true" fillcolor="#000000" stroked="false">
                <v:path arrowok="t"/>
                <v:fill type="solid"/>
              </v:shape>
            </v:group>
            <v:group style="position:absolute;left:6402;top:-1236;width:10;height:20" coordorigin="6402,-1236" coordsize="10,20">
              <v:shape style="position:absolute;left:6402;top:-1236;width:10;height:20" coordorigin="6402,-1236" coordsize="10,20" path="m6402,-1216l6412,-1216,6412,-1236,6402,-1236,6402,-1216xe" filled="true" fillcolor="#000000" stroked="false">
                <v:path arrowok="t"/>
                <v:fill type="solid"/>
              </v:shape>
            </v:group>
            <v:group style="position:absolute;left:6402;top:-1216;width:10;height:20" coordorigin="6402,-1216" coordsize="10,20">
              <v:shape style="position:absolute;left:6402;top:-1216;width:10;height:20" coordorigin="6402,-1216" coordsize="10,20" path="m6402,-1197l6412,-1197,6412,-1216,6402,-1216,6402,-1197xe" filled="true" fillcolor="#000000" stroked="false">
                <v:path arrowok="t"/>
                <v:fill type="solid"/>
              </v:shape>
            </v:group>
            <v:group style="position:absolute;left:6402;top:-1197;width:10;height:20" coordorigin="6402,-1197" coordsize="10,20">
              <v:shape style="position:absolute;left:6402;top:-1197;width:10;height:20" coordorigin="6402,-1197" coordsize="10,20" path="m6402,-1178l6412,-1178,6412,-1197,6402,-1197,6402,-1178xe" filled="true" fillcolor="#000000" stroked="false">
                <v:path arrowok="t"/>
                <v:fill type="solid"/>
              </v:shape>
            </v:group>
            <v:group style="position:absolute;left:6402;top:-1178;width:10;height:20" coordorigin="6402,-1178" coordsize="10,20">
              <v:shape style="position:absolute;left:6402;top:-1178;width:10;height:20" coordorigin="6402,-1178" coordsize="10,20" path="m6402,-1159l6412,-1159,6412,-1178,6402,-1178,6402,-1159xe" filled="true" fillcolor="#000000" stroked="false">
                <v:path arrowok="t"/>
                <v:fill type="solid"/>
              </v:shape>
            </v:group>
            <v:group style="position:absolute;left:6402;top:-1159;width:10;height:20" coordorigin="6402,-1159" coordsize="10,20">
              <v:shape style="position:absolute;left:6402;top:-1159;width:10;height:20" coordorigin="6402,-1159" coordsize="10,20" path="m6402,-1140l6412,-1140,6412,-1159,6402,-1159,6402,-1140xe" filled="true" fillcolor="#000000" stroked="false">
                <v:path arrowok="t"/>
                <v:fill type="solid"/>
              </v:shape>
            </v:group>
            <v:group style="position:absolute;left:6402;top:-1140;width:10;height:20" coordorigin="6402,-1140" coordsize="10,20">
              <v:shape style="position:absolute;left:6402;top:-1140;width:10;height:20" coordorigin="6402,-1140" coordsize="10,20" path="m6402,-1120l6412,-1120,6412,-1140,6402,-1140,6402,-1120xe" filled="true" fillcolor="#000000" stroked="false">
                <v:path arrowok="t"/>
                <v:fill type="solid"/>
              </v:shape>
            </v:group>
            <v:group style="position:absolute;left:6402;top:-1120;width:10;height:20" coordorigin="6402,-1120" coordsize="10,20">
              <v:shape style="position:absolute;left:6402;top:-1120;width:10;height:20" coordorigin="6402,-1120" coordsize="10,20" path="m6402,-1101l6412,-1101,6412,-1120,6402,-1120,6402,-1101xe" filled="true" fillcolor="#000000" stroked="false">
                <v:path arrowok="t"/>
                <v:fill type="solid"/>
              </v:shape>
            </v:group>
            <v:group style="position:absolute;left:6402;top:-1101;width:10;height:20" coordorigin="6402,-1101" coordsize="10,20">
              <v:shape style="position:absolute;left:6402;top:-1101;width:10;height:20" coordorigin="6402,-1101" coordsize="10,20" path="m6402,-1082l6412,-1082,6412,-1101,6402,-1101,6402,-1082xe" filled="true" fillcolor="#000000" stroked="false">
                <v:path arrowok="t"/>
                <v:fill type="solid"/>
              </v:shape>
            </v:group>
            <v:group style="position:absolute;left:6402;top:-1082;width:10;height:20" coordorigin="6402,-1082" coordsize="10,20">
              <v:shape style="position:absolute;left:6402;top:-1082;width:10;height:20" coordorigin="6402,-1082" coordsize="10,20" path="m6402,-1063l6412,-1063,6412,-1082,6402,-1082,6402,-1063xe" filled="true" fillcolor="#000000" stroked="false">
                <v:path arrowok="t"/>
                <v:fill type="solid"/>
              </v:shape>
            </v:group>
            <v:group style="position:absolute;left:6402;top:-1003;width:10;height:20" coordorigin="6402,-1003" coordsize="10,20">
              <v:shape style="position:absolute;left:6402;top:-1003;width:10;height:20" coordorigin="6402,-1003" coordsize="10,20" path="m6402,-984l6412,-984,6412,-1003,6402,-1003,6402,-984xe" filled="true" fillcolor="#000000" stroked="false">
                <v:path arrowok="t"/>
                <v:fill type="solid"/>
              </v:shape>
            </v:group>
            <v:group style="position:absolute;left:6402;top:-984;width:10;height:20" coordorigin="6402,-984" coordsize="10,20">
              <v:shape style="position:absolute;left:6402;top:-984;width:10;height:20" coordorigin="6402,-984" coordsize="10,20" path="m6402,-964l6412,-964,6412,-984,6402,-984,6402,-964xe" filled="true" fillcolor="#000000" stroked="false">
                <v:path arrowok="t"/>
                <v:fill type="solid"/>
              </v:shape>
            </v:group>
            <v:group style="position:absolute;left:6402;top:-964;width:10;height:20" coordorigin="6402,-964" coordsize="10,20">
              <v:shape style="position:absolute;left:6402;top:-964;width:10;height:20" coordorigin="6402,-964" coordsize="10,20" path="m6402,-945l6412,-945,6412,-964,6402,-964,6402,-945xe" filled="true" fillcolor="#000000" stroked="false">
                <v:path arrowok="t"/>
                <v:fill type="solid"/>
              </v:shape>
            </v:group>
            <v:group style="position:absolute;left:6402;top:-945;width:10;height:20" coordorigin="6402,-945" coordsize="10,20">
              <v:shape style="position:absolute;left:6402;top:-945;width:10;height:20" coordorigin="6402,-945" coordsize="10,20" path="m6402,-926l6412,-926,6412,-945,6402,-945,6402,-926xe" filled="true" fillcolor="#000000" stroked="false">
                <v:path arrowok="t"/>
                <v:fill type="solid"/>
              </v:shape>
            </v:group>
            <v:group style="position:absolute;left:6402;top:-926;width:10;height:20" coordorigin="6402,-926" coordsize="10,20">
              <v:shape style="position:absolute;left:6402;top:-926;width:10;height:20" coordorigin="6402,-926" coordsize="10,20" path="m6402,-907l6412,-907,6412,-926,6402,-926,6402,-907xe" filled="true" fillcolor="#000000" stroked="false">
                <v:path arrowok="t"/>
                <v:fill type="solid"/>
              </v:shape>
            </v:group>
            <v:group style="position:absolute;left:6402;top:-907;width:10;height:20" coordorigin="6402,-907" coordsize="10,20">
              <v:shape style="position:absolute;left:6402;top:-907;width:10;height:20" coordorigin="6402,-907" coordsize="10,20" path="m6402,-888l6412,-888,6412,-907,6402,-907,6402,-888xe" filled="true" fillcolor="#000000" stroked="false">
                <v:path arrowok="t"/>
                <v:fill type="solid"/>
              </v:shape>
            </v:group>
            <v:group style="position:absolute;left:6402;top:-888;width:10;height:20" coordorigin="6402,-888" coordsize="10,20">
              <v:shape style="position:absolute;left:6402;top:-888;width:10;height:20" coordorigin="6402,-888" coordsize="10,20" path="m6402,-868l6412,-868,6412,-888,6402,-888,6402,-868xe" filled="true" fillcolor="#000000" stroked="false">
                <v:path arrowok="t"/>
                <v:fill type="solid"/>
              </v:shape>
            </v:group>
            <v:group style="position:absolute;left:6402;top:-868;width:10;height:20" coordorigin="6402,-868" coordsize="10,20">
              <v:shape style="position:absolute;left:6402;top:-868;width:10;height:20" coordorigin="6402,-868" coordsize="10,20" path="m6402,-849l6412,-849,6412,-868,6402,-868,6402,-849xe" filled="true" fillcolor="#000000" stroked="false">
                <v:path arrowok="t"/>
                <v:fill type="solid"/>
              </v:shape>
            </v:group>
            <v:group style="position:absolute;left:6402;top:-849;width:10;height:20" coordorigin="6402,-849" coordsize="10,20">
              <v:shape style="position:absolute;left:6402;top:-849;width:10;height:20" coordorigin="6402,-849" coordsize="10,20" path="m6402,-830l6412,-830,6412,-849,6402,-849,6402,-830xe" filled="true" fillcolor="#000000" stroked="false">
                <v:path arrowok="t"/>
                <v:fill type="solid"/>
              </v:shape>
            </v:group>
            <v:group style="position:absolute;left:6402;top:-830;width:10;height:20" coordorigin="6402,-830" coordsize="10,20">
              <v:shape style="position:absolute;left:6402;top:-830;width:10;height:20" coordorigin="6402,-830" coordsize="10,20" path="m6402,-811l6412,-811,6412,-830,6402,-830,6402,-811xe" filled="true" fillcolor="#000000" stroked="false">
                <v:path arrowok="t"/>
                <v:fill type="solid"/>
              </v:shape>
            </v:group>
            <v:group style="position:absolute;left:6402;top:-811;width:10;height:20" coordorigin="6402,-811" coordsize="10,20">
              <v:shape style="position:absolute;left:6402;top:-811;width:10;height:20" coordorigin="6402,-811" coordsize="10,20" path="m6402,-792l6412,-792,6412,-811,6402,-811,6402,-792xe" filled="true" fillcolor="#000000" stroked="false">
                <v:path arrowok="t"/>
                <v:fill type="solid"/>
              </v:shape>
            </v:group>
            <v:group style="position:absolute;left:6402;top:-792;width:10;height:20" coordorigin="6402,-792" coordsize="10,20">
              <v:shape style="position:absolute;left:6402;top:-792;width:10;height:20" coordorigin="6402,-792" coordsize="10,20" path="m6402,-772l6412,-772,6412,-792,6402,-792,6402,-772xe" filled="true" fillcolor="#000000" stroked="false">
                <v:path arrowok="t"/>
                <v:fill type="solid"/>
              </v:shape>
            </v:group>
            <v:group style="position:absolute;left:6402;top:-772;width:10;height:20" coordorigin="6402,-772" coordsize="10,20">
              <v:shape style="position:absolute;left:6402;top:-772;width:10;height:20" coordorigin="6402,-772" coordsize="10,20" path="m6402,-753l6412,-753,6412,-772,6402,-772,6402,-753xe" filled="true" fillcolor="#000000" stroked="false">
                <v:path arrowok="t"/>
                <v:fill type="solid"/>
              </v:shape>
            </v:group>
            <v:group style="position:absolute;left:6402;top:-753;width:10;height:20" coordorigin="6402,-753" coordsize="10,20">
              <v:shape style="position:absolute;left:6402;top:-753;width:10;height:20" coordorigin="6402,-753" coordsize="10,20" path="m6402,-734l6412,-734,6412,-753,6402,-753,6402,-734xe" filled="true" fillcolor="#000000" stroked="false">
                <v:path arrowok="t"/>
                <v:fill type="solid"/>
              </v:shape>
            </v:group>
            <v:group style="position:absolute;left:6402;top:-734;width:10;height:20" coordorigin="6402,-734" coordsize="10,20">
              <v:shape style="position:absolute;left:6402;top:-734;width:10;height:20" coordorigin="6402,-734" coordsize="10,20" path="m6402,-715l6412,-715,6412,-734,6402,-734,6402,-715xe" filled="true" fillcolor="#000000" stroked="false">
                <v:path arrowok="t"/>
                <v:fill type="solid"/>
              </v:shape>
            </v:group>
            <v:group style="position:absolute;left:6402;top:-715;width:10;height:20" coordorigin="6402,-715" coordsize="10,20">
              <v:shape style="position:absolute;left:6402;top:-715;width:10;height:20" coordorigin="6402,-715" coordsize="10,20" path="m6402,-696l6412,-696,6412,-715,6402,-715,6402,-696xe" filled="true" fillcolor="#000000" stroked="false">
                <v:path arrowok="t"/>
                <v:fill type="solid"/>
              </v:shape>
            </v:group>
            <v:group style="position:absolute;left:6402;top:-696;width:10;height:20" coordorigin="6402,-696" coordsize="10,20">
              <v:shape style="position:absolute;left:6402;top:-696;width:10;height:20" coordorigin="6402,-696" coordsize="10,20" path="m6402,-676l6412,-676,6412,-696,6402,-696,6402,-676xe" filled="true" fillcolor="#000000" stroked="false">
                <v:path arrowok="t"/>
                <v:fill type="solid"/>
              </v:shape>
            </v:group>
            <v:group style="position:absolute;left:6402;top:-676;width:10;height:20" coordorigin="6402,-676" coordsize="10,20">
              <v:shape style="position:absolute;left:6402;top:-676;width:10;height:20" coordorigin="6402,-676" coordsize="10,20" path="m6402,-657l6412,-657,6412,-676,6402,-676,6402,-657xe" filled="true" fillcolor="#000000" stroked="false">
                <v:path arrowok="t"/>
                <v:fill type="solid"/>
              </v:shape>
            </v:group>
            <v:group style="position:absolute;left:6402;top:-657;width:10;height:20" coordorigin="6402,-657" coordsize="10,20">
              <v:shape style="position:absolute;left:6402;top:-657;width:10;height:20" coordorigin="6402,-657" coordsize="10,20" path="m6402,-638l6412,-638,6412,-657,6402,-657,6402,-638xe" filled="true" fillcolor="#000000" stroked="false">
                <v:path arrowok="t"/>
                <v:fill type="solid"/>
              </v:shape>
            </v:group>
            <v:group style="position:absolute;left:6402;top:-638;width:10;height:20" coordorigin="6402,-638" coordsize="10,20">
              <v:shape style="position:absolute;left:6402;top:-638;width:10;height:20" coordorigin="6402,-638" coordsize="10,20" path="m6402,-619l6412,-619,6412,-638,6402,-638,6402,-619xe" filled="true" fillcolor="#000000" stroked="false">
                <v:path arrowok="t"/>
                <v:fill type="solid"/>
              </v:shape>
            </v:group>
            <v:group style="position:absolute;left:6402;top:-619;width:10;height:20" coordorigin="6402,-619" coordsize="10,20">
              <v:shape style="position:absolute;left:6402;top:-619;width:10;height:20" coordorigin="6402,-619" coordsize="10,20" path="m6402,-600l6412,-600,6412,-619,6402,-619,6402,-600xe" filled="true" fillcolor="#000000" stroked="false">
                <v:path arrowok="t"/>
                <v:fill type="solid"/>
              </v:shape>
            </v:group>
            <v:group style="position:absolute;left:6402;top:-600;width:10;height:20" coordorigin="6402,-600" coordsize="10,20">
              <v:shape style="position:absolute;left:6402;top:-600;width:10;height:20" coordorigin="6402,-600" coordsize="10,20" path="m6402,-580l6412,-580,6412,-600,6402,-600,6402,-580xe" filled="true" fillcolor="#000000" stroked="false">
                <v:path arrowok="t"/>
                <v:fill type="solid"/>
              </v:shape>
            </v:group>
            <w10:wrap type="none"/>
          </v:group>
        </w:pict>
      </w:r>
      <w:r>
        <w:rPr/>
        <w:pict>
          <v:group style="position:absolute;margin-left:306.049988pt;margin-top:18.623655pt;width:.5pt;height:68.55pt;mso-position-horizontal-relative:page;mso-position-vertical-relative:paragraph;z-index:-683248" coordorigin="6121,372" coordsize="10,1371">
            <v:shape style="position:absolute;left:6121;top:372;width:10;height:2" type="#_x0000_t75" stroked="false">
              <v:imagedata r:id="rId507" o:title=""/>
            </v:shape>
            <v:group style="position:absolute;left:6121;top:394;width:10;height:20" coordorigin="6121,394" coordsize="10,20">
              <v:shape style="position:absolute;left:6121;top:394;width:10;height:20" coordorigin="6121,394" coordsize="10,20" path="m6121,413l6131,413,6131,394,6121,394,6121,413xe" filled="true" fillcolor="#000000" stroked="false">
                <v:path arrowok="t"/>
                <v:fill type="solid"/>
              </v:shape>
            </v:group>
            <v:group style="position:absolute;left:6121;top:413;width:10;height:20" coordorigin="6121,413" coordsize="10,20">
              <v:shape style="position:absolute;left:6121;top:413;width:10;height:20" coordorigin="6121,413" coordsize="10,20" path="m6121,432l6131,432,6131,413,6121,413,6121,432xe" filled="true" fillcolor="#000000" stroked="false">
                <v:path arrowok="t"/>
                <v:fill type="solid"/>
              </v:shape>
            </v:group>
            <v:group style="position:absolute;left:6121;top:432;width:10;height:20" coordorigin="6121,432" coordsize="10,20">
              <v:shape style="position:absolute;left:6121;top:432;width:10;height:20" coordorigin="6121,432" coordsize="10,20" path="m6121,452l6131,452,6131,432,6121,432,6121,452xe" filled="true" fillcolor="#000000" stroked="false">
                <v:path arrowok="t"/>
                <v:fill type="solid"/>
              </v:shape>
            </v:group>
            <v:group style="position:absolute;left:6121;top:452;width:10;height:20" coordorigin="6121,452" coordsize="10,20">
              <v:shape style="position:absolute;left:6121;top:452;width:10;height:20" coordorigin="6121,452" coordsize="10,20" path="m6121,471l6131,471,6131,452,6121,452,6121,471xe" filled="true" fillcolor="#000000" stroked="false">
                <v:path arrowok="t"/>
                <v:fill type="solid"/>
              </v:shape>
            </v:group>
            <v:group style="position:absolute;left:6121;top:471;width:10;height:20" coordorigin="6121,471" coordsize="10,20">
              <v:shape style="position:absolute;left:6121;top:471;width:10;height:20" coordorigin="6121,471" coordsize="10,20" path="m6121,490l6131,490,6131,471,6121,471,6121,490xe" filled="true" fillcolor="#000000" stroked="false">
                <v:path arrowok="t"/>
                <v:fill type="solid"/>
              </v:shape>
            </v:group>
            <v:group style="position:absolute;left:6121;top:490;width:10;height:20" coordorigin="6121,490" coordsize="10,20">
              <v:shape style="position:absolute;left:6121;top:490;width:10;height:20" coordorigin="6121,490" coordsize="10,20" path="m6121,509l6131,509,6131,490,6121,490,6121,509xe" filled="true" fillcolor="#000000" stroked="false">
                <v:path arrowok="t"/>
                <v:fill type="solid"/>
              </v:shape>
            </v:group>
            <v:group style="position:absolute;left:6121;top:509;width:10;height:20" coordorigin="6121,509" coordsize="10,20">
              <v:shape style="position:absolute;left:6121;top:509;width:10;height:20" coordorigin="6121,509" coordsize="10,20" path="m6121,528l6131,528,6131,509,6121,509,6121,528xe" filled="true" fillcolor="#000000" stroked="false">
                <v:path arrowok="t"/>
                <v:fill type="solid"/>
              </v:shape>
            </v:group>
            <v:group style="position:absolute;left:6121;top:528;width:10;height:20" coordorigin="6121,528" coordsize="10,20">
              <v:shape style="position:absolute;left:6121;top:528;width:10;height:20" coordorigin="6121,528" coordsize="10,20" path="m6121,548l6131,548,6131,528,6121,528,6121,548xe" filled="true" fillcolor="#000000" stroked="false">
                <v:path arrowok="t"/>
                <v:fill type="solid"/>
              </v:shape>
            </v:group>
            <v:group style="position:absolute;left:6121;top:548;width:10;height:20" coordorigin="6121,548" coordsize="10,20">
              <v:shape style="position:absolute;left:6121;top:548;width:10;height:20" coordorigin="6121,548" coordsize="10,20" path="m6121,567l6131,567,6131,548,6121,548,6121,567xe" filled="true" fillcolor="#000000" stroked="false">
                <v:path arrowok="t"/>
                <v:fill type="solid"/>
              </v:shape>
            </v:group>
            <v:group style="position:absolute;left:6121;top:567;width:10;height:20" coordorigin="6121,567" coordsize="10,20">
              <v:shape style="position:absolute;left:6121;top:567;width:10;height:20" coordorigin="6121,567" coordsize="10,20" path="m6121,586l6131,586,6131,567,6121,567,6121,586xe" filled="true" fillcolor="#000000" stroked="false">
                <v:path arrowok="t"/>
                <v:fill type="solid"/>
              </v:shape>
            </v:group>
            <v:group style="position:absolute;left:6121;top:586;width:10;height:20" coordorigin="6121,586" coordsize="10,20">
              <v:shape style="position:absolute;left:6121;top:586;width:10;height:20" coordorigin="6121,586" coordsize="10,20" path="m6121,605l6131,605,6131,586,6121,586,6121,605xe" filled="true" fillcolor="#000000" stroked="false">
                <v:path arrowok="t"/>
                <v:fill type="solid"/>
              </v:shape>
            </v:group>
            <v:group style="position:absolute;left:6121;top:605;width:10;height:20" coordorigin="6121,605" coordsize="10,20">
              <v:shape style="position:absolute;left:6121;top:605;width:10;height:20" coordorigin="6121,605" coordsize="10,20" path="m6121,624l6131,624,6131,605,6121,605,6121,624xe" filled="true" fillcolor="#000000" stroked="false">
                <v:path arrowok="t"/>
                <v:fill type="solid"/>
              </v:shape>
            </v:group>
            <v:group style="position:absolute;left:6121;top:624;width:10;height:20" coordorigin="6121,624" coordsize="10,20">
              <v:shape style="position:absolute;left:6121;top:624;width:10;height:20" coordorigin="6121,624" coordsize="10,20" path="m6121,644l6131,644,6131,624,6121,624,6121,644xe" filled="true" fillcolor="#000000" stroked="false">
                <v:path arrowok="t"/>
                <v:fill type="solid"/>
              </v:shape>
            </v:group>
            <v:group style="position:absolute;left:6121;top:644;width:10;height:20" coordorigin="6121,644" coordsize="10,20">
              <v:shape style="position:absolute;left:6121;top:644;width:10;height:20" coordorigin="6121,644" coordsize="10,20" path="m6121,663l6131,663,6131,644,6121,644,6121,663xe" filled="true" fillcolor="#000000" stroked="false">
                <v:path arrowok="t"/>
                <v:fill type="solid"/>
              </v:shape>
            </v:group>
            <v:group style="position:absolute;left:6121;top:663;width:10;height:20" coordorigin="6121,663" coordsize="10,20">
              <v:shape style="position:absolute;left:6121;top:663;width:10;height:20" coordorigin="6121,663" coordsize="10,20" path="m6121,682l6131,682,6131,663,6121,663,6121,682xe" filled="true" fillcolor="#000000" stroked="false">
                <v:path arrowok="t"/>
                <v:fill type="solid"/>
              </v:shape>
            </v:group>
            <v:group style="position:absolute;left:6121;top:682;width:10;height:20" coordorigin="6121,682" coordsize="10,20">
              <v:shape style="position:absolute;left:6121;top:682;width:10;height:20" coordorigin="6121,682" coordsize="10,20" path="m6121,701l6131,701,6131,682,6121,682,6121,701xe" filled="true" fillcolor="#000000" stroked="false">
                <v:path arrowok="t"/>
                <v:fill type="solid"/>
              </v:shape>
            </v:group>
            <v:group style="position:absolute;left:6121;top:701;width:10;height:20" coordorigin="6121,701" coordsize="10,20">
              <v:shape style="position:absolute;left:6121;top:701;width:10;height:20" coordorigin="6121,701" coordsize="10,20" path="m6121,720l6131,720,6131,701,6121,701,6121,720xe" filled="true" fillcolor="#000000" stroked="false">
                <v:path arrowok="t"/>
                <v:fill type="solid"/>
              </v:shape>
            </v:group>
            <v:group style="position:absolute;left:6121;top:720;width:10;height:20" coordorigin="6121,720" coordsize="10,20">
              <v:shape style="position:absolute;left:6121;top:720;width:10;height:20" coordorigin="6121,720" coordsize="10,20" path="m6121,740l6131,740,6131,720,6121,720,6121,740xe" filled="true" fillcolor="#000000" stroked="false">
                <v:path arrowok="t"/>
                <v:fill type="solid"/>
              </v:shape>
            </v:group>
            <v:group style="position:absolute;left:6121;top:740;width:10;height:20" coordorigin="6121,740" coordsize="10,20">
              <v:shape style="position:absolute;left:6121;top:740;width:10;height:20" coordorigin="6121,740" coordsize="10,20" path="m6121,759l6131,759,6131,740,6121,740,6121,759xe" filled="true" fillcolor="#000000" stroked="false">
                <v:path arrowok="t"/>
                <v:fill type="solid"/>
              </v:shape>
            </v:group>
            <v:group style="position:absolute;left:6121;top:759;width:10;height:20" coordorigin="6121,759" coordsize="10,20">
              <v:shape style="position:absolute;left:6121;top:759;width:10;height:20" coordorigin="6121,759" coordsize="10,20" path="m6121,778l6131,778,6131,759,6121,759,6121,778xe" filled="true" fillcolor="#000000" stroked="false">
                <v:path arrowok="t"/>
                <v:fill type="solid"/>
              </v:shape>
            </v:group>
            <v:group style="position:absolute;left:6121;top:778;width:10;height:20" coordorigin="6121,778" coordsize="10,20">
              <v:shape style="position:absolute;left:6121;top:778;width:10;height:20" coordorigin="6121,778" coordsize="10,20" path="m6121,797l6131,797,6131,778,6121,778,6121,797xe" filled="true" fillcolor="#000000" stroked="false">
                <v:path arrowok="t"/>
                <v:fill type="solid"/>
              </v:shape>
            </v:group>
            <v:group style="position:absolute;left:6121;top:857;width:10;height:20" coordorigin="6121,857" coordsize="10,20">
              <v:shape style="position:absolute;left:6121;top:857;width:10;height:20" coordorigin="6121,857" coordsize="10,20" path="m6121,876l6131,876,6131,857,6121,857,6121,876xe" filled="true" fillcolor="#000000" stroked="false">
                <v:path arrowok="t"/>
                <v:fill type="solid"/>
              </v:shape>
            </v:group>
            <v:group style="position:absolute;left:6121;top:876;width:10;height:20" coordorigin="6121,876" coordsize="10,20">
              <v:shape style="position:absolute;left:6121;top:876;width:10;height:20" coordorigin="6121,876" coordsize="10,20" path="m6121,896l6131,896,6131,876,6121,876,6121,896xe" filled="true" fillcolor="#000000" stroked="false">
                <v:path arrowok="t"/>
                <v:fill type="solid"/>
              </v:shape>
            </v:group>
            <v:group style="position:absolute;left:6121;top:896;width:10;height:20" coordorigin="6121,896" coordsize="10,20">
              <v:shape style="position:absolute;left:6121;top:896;width:10;height:20" coordorigin="6121,896" coordsize="10,20" path="m6121,915l6131,915,6131,896,6121,896,6121,915xe" filled="true" fillcolor="#000000" stroked="false">
                <v:path arrowok="t"/>
                <v:fill type="solid"/>
              </v:shape>
            </v:group>
            <v:group style="position:absolute;left:6121;top:915;width:10;height:20" coordorigin="6121,915" coordsize="10,20">
              <v:shape style="position:absolute;left:6121;top:915;width:10;height:20" coordorigin="6121,915" coordsize="10,20" path="m6121,934l6131,934,6131,915,6121,915,6121,934xe" filled="true" fillcolor="#000000" stroked="false">
                <v:path arrowok="t"/>
                <v:fill type="solid"/>
              </v:shape>
            </v:group>
            <v:group style="position:absolute;left:6121;top:934;width:10;height:20" coordorigin="6121,934" coordsize="10,20">
              <v:shape style="position:absolute;left:6121;top:934;width:10;height:20" coordorigin="6121,934" coordsize="10,20" path="m6121,953l6131,953,6131,934,6121,934,6121,953xe" filled="true" fillcolor="#000000" stroked="false">
                <v:path arrowok="t"/>
                <v:fill type="solid"/>
              </v:shape>
            </v:group>
            <v:group style="position:absolute;left:6121;top:953;width:10;height:20" coordorigin="6121,953" coordsize="10,20">
              <v:shape style="position:absolute;left:6121;top:953;width:10;height:20" coordorigin="6121,953" coordsize="10,20" path="m6121,972l6131,972,6131,953,6121,953,6121,972xe" filled="true" fillcolor="#000000" stroked="false">
                <v:path arrowok="t"/>
                <v:fill type="solid"/>
              </v:shape>
            </v:group>
            <v:group style="position:absolute;left:6121;top:972;width:10;height:20" coordorigin="6121,972" coordsize="10,20">
              <v:shape style="position:absolute;left:6121;top:972;width:10;height:20" coordorigin="6121,972" coordsize="10,20" path="m6121,992l6131,992,6131,972,6121,972,6121,992xe" filled="true" fillcolor="#000000" stroked="false">
                <v:path arrowok="t"/>
                <v:fill type="solid"/>
              </v:shape>
            </v:group>
            <v:group style="position:absolute;left:6121;top:992;width:10;height:20" coordorigin="6121,992" coordsize="10,20">
              <v:shape style="position:absolute;left:6121;top:992;width:10;height:20" coordorigin="6121,992" coordsize="10,20" path="m6121,1011l6131,1011,6131,992,6121,992,6121,1011xe" filled="true" fillcolor="#000000" stroked="false">
                <v:path arrowok="t"/>
                <v:fill type="solid"/>
              </v:shape>
            </v:group>
            <v:group style="position:absolute;left:6121;top:1011;width:10;height:20" coordorigin="6121,1011" coordsize="10,20">
              <v:shape style="position:absolute;left:6121;top:1011;width:10;height:20" coordorigin="6121,1011" coordsize="10,20" path="m6121,1031l6131,1031,6131,1011,6121,1011,6121,1031xe" filled="true" fillcolor="#000000" stroked="false">
                <v:path arrowok="t"/>
                <v:fill type="solid"/>
              </v:shape>
            </v:group>
            <v:group style="position:absolute;left:6121;top:1031;width:10;height:20" coordorigin="6121,1031" coordsize="10,20">
              <v:shape style="position:absolute;left:6121;top:1031;width:10;height:20" coordorigin="6121,1031" coordsize="10,20" path="m6121,1050l6131,1050,6131,1031,6121,1031,6121,1050xe" filled="true" fillcolor="#000000" stroked="false">
                <v:path arrowok="t"/>
                <v:fill type="solid"/>
              </v:shape>
            </v:group>
            <v:group style="position:absolute;left:6121;top:1050;width:10;height:20" coordorigin="6121,1050" coordsize="10,20">
              <v:shape style="position:absolute;left:6121;top:1050;width:10;height:20" coordorigin="6121,1050" coordsize="10,20" path="m6121,1069l6131,1069,6131,1050,6121,1050,6121,1069xe" filled="true" fillcolor="#000000" stroked="false">
                <v:path arrowok="t"/>
                <v:fill type="solid"/>
              </v:shape>
            </v:group>
            <v:group style="position:absolute;left:6121;top:1069;width:10;height:20" coordorigin="6121,1069" coordsize="10,20">
              <v:shape style="position:absolute;left:6121;top:1069;width:10;height:20" coordorigin="6121,1069" coordsize="10,20" path="m6121,1088l6131,1088,6131,1069,6121,1069,6121,1088xe" filled="true" fillcolor="#000000" stroked="false">
                <v:path arrowok="t"/>
                <v:fill type="solid"/>
              </v:shape>
            </v:group>
            <v:group style="position:absolute;left:6121;top:1088;width:10;height:20" coordorigin="6121,1088" coordsize="10,20">
              <v:shape style="position:absolute;left:6121;top:1088;width:10;height:20" coordorigin="6121,1088" coordsize="10,20" path="m6121,1107l6131,1107,6131,1088,6121,1088,6121,1107xe" filled="true" fillcolor="#000000" stroked="false">
                <v:path arrowok="t"/>
                <v:fill type="solid"/>
              </v:shape>
            </v:group>
            <v:group style="position:absolute;left:6121;top:1107;width:10;height:20" coordorigin="6121,1107" coordsize="10,20">
              <v:shape style="position:absolute;left:6121;top:1107;width:10;height:20" coordorigin="6121,1107" coordsize="10,20" path="m6121,1127l6131,1127,6131,1107,6121,1107,6121,1127xe" filled="true" fillcolor="#000000" stroked="false">
                <v:path arrowok="t"/>
                <v:fill type="solid"/>
              </v:shape>
            </v:group>
            <v:group style="position:absolute;left:6121;top:1127;width:10;height:20" coordorigin="6121,1127" coordsize="10,20">
              <v:shape style="position:absolute;left:6121;top:1127;width:10;height:20" coordorigin="6121,1127" coordsize="10,20" path="m6121,1146l6131,1146,6131,1127,6121,1127,6121,1146xe" filled="true" fillcolor="#000000" stroked="false">
                <v:path arrowok="t"/>
                <v:fill type="solid"/>
              </v:shape>
            </v:group>
            <v:group style="position:absolute;left:6121;top:1146;width:10;height:20" coordorigin="6121,1146" coordsize="10,20">
              <v:shape style="position:absolute;left:6121;top:1146;width:10;height:20" coordorigin="6121,1146" coordsize="10,20" path="m6121,1165l6131,1165,6131,1146,6121,1146,6121,1165xe" filled="true" fillcolor="#000000" stroked="false">
                <v:path arrowok="t"/>
                <v:fill type="solid"/>
              </v:shape>
            </v:group>
            <v:group style="position:absolute;left:6121;top:1165;width:10;height:20" coordorigin="6121,1165" coordsize="10,20">
              <v:shape style="position:absolute;left:6121;top:1165;width:10;height:20" coordorigin="6121,1165" coordsize="10,20" path="m6121,1184l6131,1184,6131,1165,6121,1165,6121,1184xe" filled="true" fillcolor="#000000" stroked="false">
                <v:path arrowok="t"/>
                <v:fill type="solid"/>
              </v:shape>
            </v:group>
            <v:group style="position:absolute;left:6121;top:1184;width:10;height:20" coordorigin="6121,1184" coordsize="10,20">
              <v:shape style="position:absolute;left:6121;top:1184;width:10;height:20" coordorigin="6121,1184" coordsize="10,20" path="m6121,1203l6131,1203,6131,1184,6121,1184,6121,1203xe" filled="true" fillcolor="#000000" stroked="false">
                <v:path arrowok="t"/>
                <v:fill type="solid"/>
              </v:shape>
            </v:group>
            <v:group style="position:absolute;left:6121;top:1203;width:10;height:20" coordorigin="6121,1203" coordsize="10,20">
              <v:shape style="position:absolute;left:6121;top:1203;width:10;height:20" coordorigin="6121,1203" coordsize="10,20" path="m6121,1223l6131,1223,6131,1203,6121,1203,6121,1223xe" filled="true" fillcolor="#000000" stroked="false">
                <v:path arrowok="t"/>
                <v:fill type="solid"/>
              </v:shape>
            </v:group>
            <v:group style="position:absolute;left:6121;top:1223;width:10;height:20" coordorigin="6121,1223" coordsize="10,20">
              <v:shape style="position:absolute;left:6121;top:1223;width:10;height:20" coordorigin="6121,1223" coordsize="10,20" path="m6121,1242l6131,1242,6131,1223,6121,1223,6121,1242xe" filled="true" fillcolor="#000000" stroked="false">
                <v:path arrowok="t"/>
                <v:fill type="solid"/>
              </v:shape>
            </v:group>
            <v:group style="position:absolute;left:6121;top:1242;width:10;height:20" coordorigin="6121,1242" coordsize="10,20">
              <v:shape style="position:absolute;left:6121;top:1242;width:10;height:20" coordorigin="6121,1242" coordsize="10,20" path="m6121,1261l6131,1261,6131,1242,6121,1242,6121,1261xe" filled="true" fillcolor="#000000" stroked="false">
                <v:path arrowok="t"/>
                <v:fill type="solid"/>
              </v:shape>
            </v:group>
            <v:group style="position:absolute;left:6121;top:1321;width:10;height:20" coordorigin="6121,1321" coordsize="10,20">
              <v:shape style="position:absolute;left:6121;top:1321;width:10;height:20" coordorigin="6121,1321" coordsize="10,20" path="m6121,1340l6131,1340,6131,1321,6121,1321,6121,1340xe" filled="true" fillcolor="#000000" stroked="false">
                <v:path arrowok="t"/>
                <v:fill type="solid"/>
              </v:shape>
            </v:group>
            <v:group style="position:absolute;left:6121;top:1340;width:10;height:20" coordorigin="6121,1340" coordsize="10,20">
              <v:shape style="position:absolute;left:6121;top:1340;width:10;height:20" coordorigin="6121,1340" coordsize="10,20" path="m6121,1359l6131,1359,6131,1340,6121,1340,6121,1359xe" filled="true" fillcolor="#000000" stroked="false">
                <v:path arrowok="t"/>
                <v:fill type="solid"/>
              </v:shape>
            </v:group>
            <v:group style="position:absolute;left:6121;top:1359;width:10;height:20" coordorigin="6121,1359" coordsize="10,20">
              <v:shape style="position:absolute;left:6121;top:1359;width:10;height:20" coordorigin="6121,1359" coordsize="10,20" path="m6121,1379l6131,1379,6131,1359,6121,1359,6121,1379xe" filled="true" fillcolor="#000000" stroked="false">
                <v:path arrowok="t"/>
                <v:fill type="solid"/>
              </v:shape>
            </v:group>
            <v:group style="position:absolute;left:6121;top:1379;width:10;height:20" coordorigin="6121,1379" coordsize="10,20">
              <v:shape style="position:absolute;left:6121;top:1379;width:10;height:20" coordorigin="6121,1379" coordsize="10,20" path="m6121,1398l6131,1398,6131,1379,6121,1379,6121,1398xe" filled="true" fillcolor="#000000" stroked="false">
                <v:path arrowok="t"/>
                <v:fill type="solid"/>
              </v:shape>
            </v:group>
            <v:group style="position:absolute;left:6121;top:1398;width:10;height:20" coordorigin="6121,1398" coordsize="10,20">
              <v:shape style="position:absolute;left:6121;top:1398;width:10;height:20" coordorigin="6121,1398" coordsize="10,20" path="m6121,1417l6131,1417,6131,1398,6121,1398,6121,1417xe" filled="true" fillcolor="#000000" stroked="false">
                <v:path arrowok="t"/>
                <v:fill type="solid"/>
              </v:shape>
            </v:group>
            <v:group style="position:absolute;left:6121;top:1417;width:10;height:20" coordorigin="6121,1417" coordsize="10,20">
              <v:shape style="position:absolute;left:6121;top:1417;width:10;height:20" coordorigin="6121,1417" coordsize="10,20" path="m6121,1436l6131,1436,6131,1417,6121,1417,6121,1436xe" filled="true" fillcolor="#000000" stroked="false">
                <v:path arrowok="t"/>
                <v:fill type="solid"/>
              </v:shape>
            </v:group>
            <v:group style="position:absolute;left:6121;top:1436;width:10;height:20" coordorigin="6121,1436" coordsize="10,20">
              <v:shape style="position:absolute;left:6121;top:1436;width:10;height:20" coordorigin="6121,1436" coordsize="10,20" path="m6121,1455l6131,1455,6131,1436,6121,1436,6121,1455xe" filled="true" fillcolor="#000000" stroked="false">
                <v:path arrowok="t"/>
                <v:fill type="solid"/>
              </v:shape>
            </v:group>
            <v:group style="position:absolute;left:6121;top:1455;width:10;height:20" coordorigin="6121,1455" coordsize="10,20">
              <v:shape style="position:absolute;left:6121;top:1455;width:10;height:20" coordorigin="6121,1455" coordsize="10,20" path="m6121,1475l6131,1475,6131,1455,6121,1455,6121,1475xe" filled="true" fillcolor="#000000" stroked="false">
                <v:path arrowok="t"/>
                <v:fill type="solid"/>
              </v:shape>
            </v:group>
            <v:group style="position:absolute;left:6121;top:1475;width:10;height:20" coordorigin="6121,1475" coordsize="10,20">
              <v:shape style="position:absolute;left:6121;top:1475;width:10;height:20" coordorigin="6121,1475" coordsize="10,20" path="m6121,1494l6131,1494,6131,1475,6121,1475,6121,1494xe" filled="true" fillcolor="#000000" stroked="false">
                <v:path arrowok="t"/>
                <v:fill type="solid"/>
              </v:shape>
            </v:group>
            <v:group style="position:absolute;left:6121;top:1494;width:10;height:20" coordorigin="6121,1494" coordsize="10,20">
              <v:shape style="position:absolute;left:6121;top:1494;width:10;height:20" coordorigin="6121,1494" coordsize="10,20" path="m6121,1513l6131,1513,6131,1494,6121,1494,6121,1513xe" filled="true" fillcolor="#000000" stroked="false">
                <v:path arrowok="t"/>
                <v:fill type="solid"/>
              </v:shape>
            </v:group>
            <v:group style="position:absolute;left:6121;top:1513;width:10;height:20" coordorigin="6121,1513" coordsize="10,20">
              <v:shape style="position:absolute;left:6121;top:1513;width:10;height:20" coordorigin="6121,1513" coordsize="10,20" path="m6121,1532l6131,1532,6131,1513,6121,1513,6121,1532xe" filled="true" fillcolor="#000000" stroked="false">
                <v:path arrowok="t"/>
                <v:fill type="solid"/>
              </v:shape>
            </v:group>
            <v:group style="position:absolute;left:6121;top:1532;width:10;height:20" coordorigin="6121,1532" coordsize="10,20">
              <v:shape style="position:absolute;left:6121;top:1532;width:10;height:20" coordorigin="6121,1532" coordsize="10,20" path="m6121,1551l6131,1551,6131,1532,6121,1532,6121,1551xe" filled="true" fillcolor="#000000" stroked="false">
                <v:path arrowok="t"/>
                <v:fill type="solid"/>
              </v:shape>
            </v:group>
            <v:group style="position:absolute;left:6121;top:1551;width:10;height:20" coordorigin="6121,1551" coordsize="10,20">
              <v:shape style="position:absolute;left:6121;top:1551;width:10;height:20" coordorigin="6121,1551" coordsize="10,20" path="m6121,1571l6131,1571,6131,1551,6121,1551,6121,1571xe" filled="true" fillcolor="#000000" stroked="false">
                <v:path arrowok="t"/>
                <v:fill type="solid"/>
              </v:shape>
            </v:group>
            <v:group style="position:absolute;left:6121;top:1571;width:10;height:20" coordorigin="6121,1571" coordsize="10,20">
              <v:shape style="position:absolute;left:6121;top:1571;width:10;height:20" coordorigin="6121,1571" coordsize="10,20" path="m6121,1590l6131,1590,6131,1571,6121,1571,6121,1590xe" filled="true" fillcolor="#000000" stroked="false">
                <v:path arrowok="t"/>
                <v:fill type="solid"/>
              </v:shape>
            </v:group>
            <v:group style="position:absolute;left:6121;top:1590;width:10;height:20" coordorigin="6121,1590" coordsize="10,20">
              <v:shape style="position:absolute;left:6121;top:1590;width:10;height:20" coordorigin="6121,1590" coordsize="10,20" path="m6121,1609l6131,1609,6131,1590,6121,1590,6121,1609xe" filled="true" fillcolor="#000000" stroked="false">
                <v:path arrowok="t"/>
                <v:fill type="solid"/>
              </v:shape>
            </v:group>
            <v:group style="position:absolute;left:6121;top:1609;width:10;height:20" coordorigin="6121,1609" coordsize="10,20">
              <v:shape style="position:absolute;left:6121;top:1609;width:10;height:20" coordorigin="6121,1609" coordsize="10,20" path="m6121,1628l6131,1628,6131,1609,6121,1609,6121,1628xe" filled="true" fillcolor="#000000" stroked="false">
                <v:path arrowok="t"/>
                <v:fill type="solid"/>
              </v:shape>
            </v:group>
            <v:group style="position:absolute;left:6121;top:1628;width:10;height:20" coordorigin="6121,1628" coordsize="10,20">
              <v:shape style="position:absolute;left:6121;top:1628;width:10;height:20" coordorigin="6121,1628" coordsize="10,20" path="m6121,1647l6131,1647,6131,1628,6121,1628,6121,1647xe" filled="true" fillcolor="#000000" stroked="false">
                <v:path arrowok="t"/>
                <v:fill type="solid"/>
              </v:shape>
            </v:group>
            <v:group style="position:absolute;left:6121;top:1647;width:10;height:20" coordorigin="6121,1647" coordsize="10,20">
              <v:shape style="position:absolute;left:6121;top:1647;width:10;height:20" coordorigin="6121,1647" coordsize="10,20" path="m6121,1667l6131,1667,6131,1647,6121,1647,6121,1667xe" filled="true" fillcolor="#000000" stroked="false">
                <v:path arrowok="t"/>
                <v:fill type="solid"/>
              </v:shape>
            </v:group>
            <v:group style="position:absolute;left:6121;top:1667;width:10;height:20" coordorigin="6121,1667" coordsize="10,20">
              <v:shape style="position:absolute;left:6121;top:1667;width:10;height:20" coordorigin="6121,1667" coordsize="10,20" path="m6121,1686l6131,1686,6131,1667,6121,1667,6121,1686xe" filled="true" fillcolor="#000000" stroked="false">
                <v:path arrowok="t"/>
                <v:fill type="solid"/>
              </v:shape>
            </v:group>
            <v:group style="position:absolute;left:6121;top:1686;width:10;height:20" coordorigin="6121,1686" coordsize="10,20">
              <v:shape style="position:absolute;left:6121;top:1686;width:10;height:20" coordorigin="6121,1686" coordsize="10,20" path="m6121,1705l6131,1705,6131,1686,6121,1686,6121,1705xe" filled="true" fillcolor="#000000" stroked="false">
                <v:path arrowok="t"/>
                <v:fill type="solid"/>
              </v:shape>
            </v:group>
            <v:group style="position:absolute;left:6121;top:1705;width:10;height:20" coordorigin="6121,1705" coordsize="10,20">
              <v:shape style="position:absolute;left:6121;top:1705;width:10;height:20" coordorigin="6121,1705" coordsize="10,20" path="m6121,1724l6131,1724,6131,1705,6121,1705,6121,1724xe" filled="true" fillcolor="#000000" stroked="false">
                <v:path arrowok="t"/>
                <v:fill type="solid"/>
              </v:shape>
            </v:group>
            <v:group style="position:absolute;left:6121;top:1724;width:10;height:20" coordorigin="6121,1724" coordsize="10,20">
              <v:shape style="position:absolute;left:6121;top:1724;width:10;height:20" coordorigin="6121,1724" coordsize="10,20" path="m6121,1743l6131,1743,6131,1724,6121,1724,6121,1743xe" filled="true" fillcolor="#000000" stroked="false">
                <v:path arrowok="t"/>
                <v:fill type="solid"/>
              </v:shape>
            </v:group>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r>
      <w:r>
        <w:rPr>
          <w:rFonts w:ascii="宋体" w:hAnsi="宋体" w:cs="宋体" w:eastAsia="宋体" w:hint="default"/>
          <w:b/>
          <w:bCs/>
          <w:spacing w:val="-1"/>
          <w:sz w:val="21"/>
          <w:szCs w:val="21"/>
        </w:rPr>
        <w:t>支付的其他与筹资活动有关的现金</w:t>
      </w:r>
      <w:r>
        <w:rPr>
          <w:rFonts w:ascii="宋体" w:hAnsi="宋体" w:cs="宋体" w:eastAsia="宋体" w:hint="default"/>
          <w:spacing w:val="-1"/>
          <w:sz w:val="21"/>
          <w:szCs w:val="21"/>
        </w:rPr>
      </w:r>
    </w:p>
    <w:tbl>
      <w:tblPr>
        <w:tblW w:w="0" w:type="auto"/>
        <w:jc w:val="left"/>
        <w:tblInd w:w="1692" w:type="dxa"/>
        <w:tblLayout w:type="fixed"/>
        <w:tblCellMar>
          <w:top w:w="0" w:type="dxa"/>
          <w:left w:w="0" w:type="dxa"/>
          <w:bottom w:w="0" w:type="dxa"/>
          <w:right w:w="0" w:type="dxa"/>
        </w:tblCellMar>
        <w:tblLook w:val="01E0"/>
      </w:tblPr>
      <w:tblGrid>
        <w:gridCol w:w="4466"/>
        <w:gridCol w:w="4437"/>
      </w:tblGrid>
      <w:tr>
        <w:trPr>
          <w:trHeight w:val="475" w:hRule="exact"/>
        </w:trPr>
        <w:tc>
          <w:tcPr>
            <w:tcW w:w="4466" w:type="dxa"/>
            <w:tcBorders>
              <w:top w:val="single" w:sz="12" w:space="0" w:color="000000"/>
              <w:left w:val="nil" w:sz="6" w:space="0" w:color="auto"/>
              <w:bottom w:val="single" w:sz="4" w:space="0" w:color="000000"/>
              <w:right w:val="nil" w:sz="6" w:space="0" w:color="auto"/>
            </w:tcBorders>
          </w:tcPr>
          <w:p>
            <w:pPr>
              <w:pStyle w:val="TableParagraph"/>
              <w:tabs>
                <w:tab w:pos="634" w:val="left" w:leader="none"/>
              </w:tabs>
              <w:spacing w:line="240" w:lineRule="auto" w:before="80"/>
              <w:ind w:right="184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437" w:type="dxa"/>
            <w:tcBorders>
              <w:top w:val="single" w:sz="12" w:space="0" w:color="000000"/>
              <w:left w:val="nil" w:sz="6" w:space="0" w:color="auto"/>
              <w:bottom w:val="single" w:sz="4" w:space="0" w:color="000000"/>
              <w:right w:val="nil" w:sz="6" w:space="0" w:color="auto"/>
            </w:tcBorders>
          </w:tcPr>
          <w:p>
            <w:pPr>
              <w:pStyle w:val="TableParagraph"/>
              <w:spacing w:line="240" w:lineRule="auto" w:before="80"/>
              <w:ind w:right="3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64" w:hRule="exact"/>
        </w:trPr>
        <w:tc>
          <w:tcPr>
            <w:tcW w:w="4466"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票据贴现所支付的贴现息</w:t>
            </w:r>
          </w:p>
        </w:tc>
        <w:tc>
          <w:tcPr>
            <w:tcW w:w="443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962,140.36</w:t>
            </w:r>
          </w:p>
        </w:tc>
      </w:tr>
      <w:tr>
        <w:trPr>
          <w:trHeight w:val="475" w:hRule="exact"/>
        </w:trPr>
        <w:tc>
          <w:tcPr>
            <w:tcW w:w="4466" w:type="dxa"/>
            <w:tcBorders>
              <w:top w:val="single" w:sz="4" w:space="0" w:color="000000"/>
              <w:left w:val="nil" w:sz="6" w:space="0" w:color="auto"/>
              <w:bottom w:val="single" w:sz="12" w:space="0" w:color="000000"/>
              <w:right w:val="nil" w:sz="6" w:space="0" w:color="auto"/>
            </w:tcBorders>
          </w:tcPr>
          <w:p>
            <w:pPr>
              <w:pStyle w:val="TableParagraph"/>
              <w:tabs>
                <w:tab w:pos="634" w:val="left" w:leader="none"/>
              </w:tabs>
              <w:spacing w:line="240" w:lineRule="auto" w:before="80"/>
              <w:ind w:right="184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4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962,140.36</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36"/>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三十九</w:t>
      </w:r>
      <w:r>
        <w:rPr>
          <w:rFonts w:ascii="宋体" w:hAnsi="宋体" w:cs="宋体" w:eastAsia="宋体" w:hint="default"/>
          <w:b/>
          <w:bCs/>
          <w:sz w:val="21"/>
          <w:szCs w:val="21"/>
        </w:rPr>
        <w:t>)</w:t>
      </w:r>
      <w:r>
        <w:rPr>
          <w:rFonts w:ascii="宋体" w:hAnsi="宋体" w:cs="宋体" w:eastAsia="宋体" w:hint="default"/>
          <w:b/>
          <w:bCs/>
          <w:spacing w:val="12"/>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tabs>
          <w:tab w:pos="2954" w:val="left" w:leader="none"/>
        </w:tabs>
        <w:spacing w:before="166"/>
        <w:ind w:left="2417" w:right="3524" w:firstLine="0"/>
        <w:jc w:val="left"/>
        <w:rPr>
          <w:rFonts w:ascii="宋体" w:hAnsi="宋体" w:cs="宋体" w:eastAsia="宋体" w:hint="default"/>
          <w:sz w:val="21"/>
          <w:szCs w:val="21"/>
        </w:rPr>
      </w:pPr>
      <w:r>
        <w:rPr/>
        <w:pict>
          <v:shape style="position:absolute;margin-left:284.209991pt;margin-top:27.043636pt;width:.47986pt;height:.12pt;mso-position-horizontal-relative:page;mso-position-vertical-relative:paragraph;z-index:-683224" type="#_x0000_t75" stroked="false">
            <v:imagedata r:id="rId507" o:title=""/>
          </v:shape>
        </w:pict>
      </w:r>
      <w:r>
        <w:rPr/>
        <w:pict>
          <v:shape style="position:absolute;margin-left:402.429993pt;margin-top:27.043636pt;width:.47986pt;height:.12pt;mso-position-horizontal-relative:page;mso-position-vertical-relative:paragraph;z-index:-683200" type="#_x0000_t75" stroked="false">
            <v:imagedata r:id="rId507" o:title=""/>
          </v:shape>
        </w:pict>
      </w:r>
      <w:r>
        <w:rPr/>
        <w:pict>
          <v:group style="position:absolute;margin-left:84.624001pt;margin-top:49.843655pt;width:445.2pt;height:.5pt;mso-position-horizontal-relative:page;mso-position-vertical-relative:paragraph;z-index:-683176" coordorigin="1692,997" coordsize="8904,10">
            <v:shape style="position:absolute;left:1692;top:997;width:3992;height:10" type="#_x0000_t75" stroked="false">
              <v:imagedata r:id="rId499" o:title=""/>
            </v:shape>
            <v:shape style="position:absolute;left:5679;top:997;width:2369;height:10" type="#_x0000_t75" stroked="false">
              <v:imagedata r:id="rId503" o:title=""/>
            </v:shape>
            <v:shape style="position:absolute;left:8044;top:997;width:2552;height:10" type="#_x0000_t75" stroked="false">
              <v:imagedata r:id="rId498" o:title=""/>
            </v:shape>
            <w10:wrap type="none"/>
          </v:group>
        </w:pict>
      </w:r>
      <w:r>
        <w:rPr/>
        <w:pict>
          <v:group style="position:absolute;margin-left:84.624001pt;margin-top:73.003685pt;width:445.2pt;height:.5pt;mso-position-horizontal-relative:page;mso-position-vertical-relative:paragraph;z-index:-683152" coordorigin="1692,1460" coordsize="8904,10">
            <v:shape style="position:absolute;left:1692;top:1460;width:3992;height:10" type="#_x0000_t75" stroked="false">
              <v:imagedata r:id="rId499" o:title=""/>
            </v:shape>
            <v:shape style="position:absolute;left:5679;top:1460;width:2369;height:10" type="#_x0000_t75" stroked="false">
              <v:imagedata r:id="rId503" o:title=""/>
            </v:shape>
            <v:shape style="position:absolute;left:8044;top:1460;width:2552;height:10" type="#_x0000_t75" stroked="false">
              <v:imagedata r:id="rId498" o:title=""/>
            </v:shape>
            <w10:wrap type="none"/>
          </v:group>
        </w:pict>
      </w:r>
      <w:r>
        <w:rPr/>
        <w:pict>
          <v:group style="position:absolute;margin-left:84.624001pt;margin-top:91.723679pt;width:445.2pt;height:5.1pt;mso-position-horizontal-relative:page;mso-position-vertical-relative:paragraph;z-index:-683128" coordorigin="1692,1834" coordsize="8904,102">
            <v:shape style="position:absolute;left:1692;top:1834;width:4011;height:101" type="#_x0000_t75" stroked="false">
              <v:imagedata r:id="rId508" o:title=""/>
            </v:shape>
            <v:shape style="position:absolute;left:5679;top:1926;width:2369;height:10" type="#_x0000_t75" stroked="false">
              <v:imagedata r:id="rId509" o:title=""/>
            </v:shape>
            <v:shape style="position:absolute;left:8044;top:1926;width:2552;height:10" type="#_x0000_t75" stroked="false">
              <v:imagedata r:id="rId510" o:title=""/>
            </v:shape>
            <w10:wrap type="none"/>
          </v:group>
        </w:pict>
      </w:r>
      <w:r>
        <w:rPr/>
        <w:pict>
          <v:group style="position:absolute;margin-left:84.624001pt;margin-top:119.463654pt;width:445.2pt;height:.5pt;mso-position-horizontal-relative:page;mso-position-vertical-relative:paragraph;z-index:-683104" coordorigin="1692,2389" coordsize="8904,10">
            <v:shape style="position:absolute;left:1692;top:2389;width:3992;height:10" type="#_x0000_t75" stroked="false">
              <v:imagedata r:id="rId499" o:title=""/>
            </v:shape>
            <v:shape style="position:absolute;left:5679;top:2389;width:2369;height:10" type="#_x0000_t75" stroked="false">
              <v:imagedata r:id="rId511" o:title=""/>
            </v:shape>
            <v:shape style="position:absolute;left:8044;top:2389;width:2552;height:10" type="#_x0000_t75" stroked="false">
              <v:imagedata r:id="rId498"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678" w:type="dxa"/>
        <w:tblLayout w:type="fixed"/>
        <w:tblCellMar>
          <w:top w:w="0" w:type="dxa"/>
          <w:left w:w="0" w:type="dxa"/>
          <w:bottom w:w="0" w:type="dxa"/>
          <w:right w:w="0" w:type="dxa"/>
        </w:tblCellMar>
        <w:tblLook w:val="01E0"/>
      </w:tblPr>
      <w:tblGrid>
        <w:gridCol w:w="4011"/>
        <w:gridCol w:w="2364"/>
        <w:gridCol w:w="2542"/>
      </w:tblGrid>
      <w:tr>
        <w:trPr>
          <w:trHeight w:val="473" w:hRule="exact"/>
        </w:trPr>
        <w:tc>
          <w:tcPr>
            <w:tcW w:w="4011" w:type="dxa"/>
            <w:tcBorders>
              <w:top w:val="single" w:sz="12" w:space="0" w:color="000000"/>
              <w:left w:val="nil" w:sz="6" w:space="0" w:color="auto"/>
              <w:bottom w:val="nil" w:sz="6" w:space="0" w:color="auto"/>
              <w:right w:val="single" w:sz="4" w:space="0" w:color="000000"/>
            </w:tcBorders>
          </w:tcPr>
          <w:p>
            <w:pPr>
              <w:pStyle w:val="TableParagraph"/>
              <w:tabs>
                <w:tab w:pos="557" w:val="left" w:leader="none"/>
              </w:tabs>
              <w:spacing w:line="240" w:lineRule="auto" w:before="80"/>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2" w:type="dxa"/>
            <w:tcBorders>
              <w:top w:val="single" w:sz="12" w:space="0" w:color="000000"/>
              <w:left w:val="single" w:sz="4" w:space="0" w:color="000000"/>
              <w:bottom w:val="nil" w:sz="6" w:space="0" w:color="auto"/>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9"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366"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81,282,003.04</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66,058,200.94</w:t>
            </w:r>
          </w:p>
        </w:tc>
      </w:tr>
      <w:tr>
        <w:trPr>
          <w:trHeight w:val="563"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-934,163.55</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9,382,694.28</w:t>
            </w:r>
          </w:p>
        </w:tc>
      </w:tr>
      <w:tr>
        <w:trPr>
          <w:trHeight w:val="731"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21,753,386.36</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21,770,472.05</w:t>
            </w:r>
          </w:p>
        </w:tc>
      </w:tr>
      <w:tr>
        <w:trPr>
          <w:trHeight w:val="110"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329,444.47</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235,489.43</w:t>
            </w:r>
          </w:p>
        </w:tc>
      </w:tr>
      <w:tr>
        <w:trPr>
          <w:trHeight w:val="366"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101"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730"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5,748,555.96</w:t>
            </w:r>
          </w:p>
        </w:tc>
        <w:tc>
          <w:tcPr>
            <w:tcW w:w="2542"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365"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101"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366"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4,028,361.70</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3,171,369.77</w:t>
            </w:r>
          </w:p>
        </w:tc>
      </w:tr>
      <w:tr>
        <w:trPr>
          <w:trHeight w:val="101"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67"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54,128.01</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-1,571,002.28</w:t>
            </w:r>
          </w:p>
        </w:tc>
      </w:tr>
      <w:tr>
        <w:trPr>
          <w:trHeight w:val="462"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36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1157" w:right="0"/>
              <w:jc w:val="left"/>
              <w:rPr>
                <w:rFonts w:ascii="Times New Roman" w:hAnsi="Times New Roman" w:cs="Times New Roman" w:eastAsia="Times New Roman" w:hint="default"/>
                <w:sz w:val="18"/>
                <w:szCs w:val="18"/>
              </w:rPr>
            </w:pPr>
            <w:r>
              <w:rPr>
                <w:rFonts w:ascii="Times New Roman"/>
                <w:sz w:val="18"/>
              </w:rPr>
              <w:t>-26,666,462.47</w:t>
            </w:r>
          </w:p>
        </w:tc>
        <w:tc>
          <w:tcPr>
            <w:tcW w:w="2542" w:type="dxa"/>
            <w:tcBorders>
              <w:top w:val="nil" w:sz="6" w:space="0" w:color="auto"/>
              <w:left w:val="single" w:sz="4" w:space="0" w:color="000000"/>
              <w:bottom w:val="nil" w:sz="6" w:space="0" w:color="auto"/>
              <w:right w:val="nil" w:sz="6" w:space="0" w:color="auto"/>
            </w:tcBorders>
          </w:tcPr>
          <w:p>
            <w:pPr/>
          </w:p>
        </w:tc>
      </w:tr>
      <w:tr>
        <w:trPr>
          <w:trHeight w:val="471" w:hRule="exact"/>
        </w:trPr>
        <w:tc>
          <w:tcPr>
            <w:tcW w:w="4011" w:type="dxa"/>
            <w:tcBorders>
              <w:top w:val="nil" w:sz="6" w:space="0" w:color="auto"/>
              <w:left w:val="nil" w:sz="6" w:space="0" w:color="auto"/>
              <w:bottom w:val="single" w:sz="12"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364" w:type="dxa"/>
            <w:vMerge/>
            <w:tcBorders>
              <w:left w:val="single" w:sz="4" w:space="0" w:color="000000"/>
              <w:bottom w:val="single" w:sz="12" w:space="0" w:color="000000"/>
              <w:right w:val="single" w:sz="4" w:space="0" w:color="000000"/>
            </w:tcBorders>
          </w:tcPr>
          <w:p>
            <w:pPr/>
          </w:p>
        </w:tc>
        <w:tc>
          <w:tcPr>
            <w:tcW w:w="2542" w:type="dxa"/>
            <w:tcBorders>
              <w:top w:val="nil" w:sz="6" w:space="0" w:color="auto"/>
              <w:left w:val="single" w:sz="4" w:space="0" w:color="000000"/>
              <w:bottom w:val="single" w:sz="12" w:space="0" w:color="000000"/>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4,621,882.60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11"/>
        <w:rPr>
          <w:rFonts w:ascii="宋体" w:hAnsi="宋体" w:cs="宋体" w:eastAsia="宋体" w:hint="default"/>
          <w:b/>
          <w:bCs/>
          <w:sz w:val="2"/>
          <w:szCs w:val="2"/>
        </w:rPr>
      </w:pPr>
      <w:r>
        <w:rPr/>
        <w:pict>
          <v:group style="position:absolute;margin-left:84.624001pt;margin-top:96.259941pt;width:445.2pt;height:.5pt;mso-position-horizontal-relative:page;mso-position-vertical-relative:page;z-index:-682816" coordorigin="1692,1925" coordsize="8904,10">
            <v:shape style="position:absolute;left:1692;top:1925;width:3992;height:10" type="#_x0000_t75" stroked="false">
              <v:imagedata r:id="rId499" o:title=""/>
            </v:shape>
            <v:shape style="position:absolute;left:5679;top:1925;width:2369;height:10" type="#_x0000_t75" stroked="false">
              <v:imagedata r:id="rId511" o:title=""/>
            </v:shape>
            <v:shape style="position:absolute;left:8044;top:1925;width:2552;height:10" type="#_x0000_t75" stroked="false">
              <v:imagedata r:id="rId498" o:title=""/>
            </v:shape>
            <w10:wrap type="none"/>
          </v:group>
        </w:pict>
      </w:r>
      <w:r>
        <w:rPr/>
        <w:pict>
          <v:group style="position:absolute;margin-left:84.624001pt;margin-top:119.420006pt;width:445.2pt;height:.5pt;mso-position-horizontal-relative:page;mso-position-vertical-relative:page;z-index:-682792" coordorigin="1692,2388" coordsize="8904,10">
            <v:shape style="position:absolute;left:1692;top:2388;width:3992;height:10" type="#_x0000_t75" stroked="false">
              <v:imagedata r:id="rId499" o:title=""/>
            </v:shape>
            <v:shape style="position:absolute;left:5679;top:2388;width:2369;height:10" type="#_x0000_t75" stroked="false">
              <v:imagedata r:id="rId500" o:title=""/>
            </v:shape>
            <v:shape style="position:absolute;left:8044;top:2388;width:2552;height:10" type="#_x0000_t75" stroked="false">
              <v:imagedata r:id="rId501" o:title=""/>
            </v:shape>
            <w10:wrap type="none"/>
          </v:group>
        </w:pict>
      </w:r>
      <w:r>
        <w:rPr/>
        <w:pict>
          <v:group style="position:absolute;margin-left:84.624001pt;margin-top:138.139969pt;width:445.2pt;height:5.05pt;mso-position-horizontal-relative:page;mso-position-vertical-relative:page;z-index:-682768" coordorigin="1692,2763" coordsize="8904,101">
            <v:shape style="position:absolute;left:1692;top:2763;width:4011;height:101" type="#_x0000_t75" stroked="false">
              <v:imagedata r:id="rId502" o:title=""/>
            </v:shape>
            <v:shape style="position:absolute;left:5679;top:2854;width:2369;height:10" type="#_x0000_t75" stroked="false">
              <v:imagedata r:id="rId500" o:title=""/>
            </v:shape>
            <v:shape style="position:absolute;left:8044;top:2854;width:2552;height:10" type="#_x0000_t75" stroked="false">
              <v:imagedata r:id="rId501" o:title=""/>
            </v:shape>
            <w10:wrap type="none"/>
          </v:group>
        </w:pict>
      </w:r>
      <w:r>
        <w:rPr/>
        <w:pict>
          <v:group style="position:absolute;margin-left:84.624001pt;margin-top:165.860001pt;width:445.2pt;height:.5pt;mso-position-horizontal-relative:page;mso-position-vertical-relative:page;z-index:-682744" coordorigin="1692,3317" coordsize="8904,10">
            <v:shape style="position:absolute;left:1692;top:3317;width:3992;height:10" type="#_x0000_t75" stroked="false">
              <v:imagedata r:id="rId499" o:title=""/>
            </v:shape>
            <v:shape style="position:absolute;left:5679;top:3317;width:2369;height:10" type="#_x0000_t75" stroked="false">
              <v:imagedata r:id="rId511" o:title=""/>
            </v:shape>
            <v:shape style="position:absolute;left:8044;top:3317;width:2552;height:10" type="#_x0000_t75" stroked="false">
              <v:imagedata r:id="rId498" o:title=""/>
            </v:shape>
            <w10:wrap type="none"/>
          </v:group>
        </w:pict>
      </w:r>
      <w:r>
        <w:rPr/>
        <w:pict>
          <v:group style="position:absolute;margin-left:84.624001pt;margin-top:184.579956pt;width:445.2pt;height:5.05pt;mso-position-horizontal-relative:page;mso-position-vertical-relative:page;z-index:-682720" coordorigin="1692,3692" coordsize="8904,101">
            <v:shape style="position:absolute;left:1692;top:3692;width:4011;height:101" type="#_x0000_t75" stroked="false">
              <v:imagedata r:id="rId502" o:title=""/>
            </v:shape>
            <v:shape style="position:absolute;left:5679;top:3783;width:2369;height:10" type="#_x0000_t75" stroked="false">
              <v:imagedata r:id="rId500" o:title=""/>
            </v:shape>
            <v:shape style="position:absolute;left:8044;top:3783;width:2552;height:10" type="#_x0000_t75" stroked="false">
              <v:imagedata r:id="rId501" o:title=""/>
            </v:shape>
            <w10:wrap type="none"/>
          </v:group>
        </w:pict>
      </w:r>
      <w:r>
        <w:rPr/>
        <w:pict>
          <v:group style="position:absolute;margin-left:84.624001pt;margin-top:212.300003pt;width:445.2pt;height:.5pt;mso-position-horizontal-relative:page;mso-position-vertical-relative:page;z-index:-682696" coordorigin="1692,4246" coordsize="8904,10">
            <v:shape style="position:absolute;left:1692;top:4246;width:3992;height:10" type="#_x0000_t75" stroked="false">
              <v:imagedata r:id="rId499" o:title=""/>
            </v:shape>
            <v:shape style="position:absolute;left:5679;top:4246;width:2369;height:10" type="#_x0000_t75" stroked="false">
              <v:imagedata r:id="rId511" o:title=""/>
            </v:shape>
            <v:shape style="position:absolute;left:8044;top:4246;width:2552;height:10" type="#_x0000_t75" stroked="false">
              <v:imagedata r:id="rId498" o:title=""/>
            </v:shape>
            <w10:wrap type="none"/>
          </v:group>
        </w:pict>
      </w:r>
      <w:r>
        <w:rPr/>
        <w:pict>
          <v:group style="position:absolute;margin-left:84.624001pt;margin-top:231.019958pt;width:445.2pt;height:5.05pt;mso-position-horizontal-relative:page;mso-position-vertical-relative:page;z-index:-682672" coordorigin="1692,4620" coordsize="8904,101">
            <v:shape style="position:absolute;left:1692;top:4620;width:4011;height:101" type="#_x0000_t75" stroked="false">
              <v:imagedata r:id="rId512" o:title=""/>
            </v:shape>
            <v:shape style="position:absolute;left:5679;top:4712;width:2369;height:10" type="#_x0000_t75" stroked="false">
              <v:imagedata r:id="rId511" o:title=""/>
            </v:shape>
            <v:shape style="position:absolute;left:8044;top:4712;width:2552;height:10" type="#_x0000_t75" stroked="false">
              <v:imagedata r:id="rId498" o:title=""/>
            </v:shape>
            <w10:wrap type="none"/>
          </v:group>
        </w:pict>
      </w:r>
      <w:r>
        <w:rPr/>
        <w:pict>
          <v:group style="position:absolute;margin-left:84.624001pt;margin-top:258.739929pt;width:445.2pt;height:.5pt;mso-position-horizontal-relative:page;mso-position-vertical-relative:page;z-index:-682648" coordorigin="1692,5175" coordsize="8904,10">
            <v:shape style="position:absolute;left:1692;top:5175;width:3992;height:10" type="#_x0000_t75" stroked="false">
              <v:imagedata r:id="rId499" o:title=""/>
            </v:shape>
            <v:shape style="position:absolute;left:5679;top:5175;width:2369;height:10" type="#_x0000_t75" stroked="false">
              <v:imagedata r:id="rId511" o:title=""/>
            </v:shape>
            <v:shape style="position:absolute;left:8044;top:5175;width:2552;height:10" type="#_x0000_t75" stroked="false">
              <v:imagedata r:id="rId498" o:title=""/>
            </v:shape>
            <w10:wrap type="none"/>
          </v:group>
        </w:pict>
      </w:r>
      <w:r>
        <w:rPr/>
        <w:pict>
          <v:group style="position:absolute;margin-left:84.624001pt;margin-top:277.48996pt;width:445.2pt;height:5.05pt;mso-position-horizontal-relative:page;mso-position-vertical-relative:page;z-index:-682624" coordorigin="1692,5550" coordsize="8904,101">
            <v:shape style="position:absolute;left:1692;top:5550;width:4011;height:101" type="#_x0000_t75" stroked="false">
              <v:imagedata r:id="rId512" o:title=""/>
            </v:shape>
            <v:shape style="position:absolute;left:5679;top:5641;width:2369;height:10" type="#_x0000_t75" stroked="false">
              <v:imagedata r:id="rId511" o:title=""/>
            </v:shape>
            <v:shape style="position:absolute;left:8044;top:5641;width:2552;height:10" type="#_x0000_t75" stroked="false">
              <v:imagedata r:id="rId498" o:title=""/>
            </v:shape>
            <w10:wrap type="none"/>
          </v:group>
        </w:pict>
      </w:r>
      <w:r>
        <w:rPr/>
        <w:pict>
          <v:group style="position:absolute;margin-left:84.624001pt;margin-top:305.209991pt;width:445.2pt;height:.5pt;mso-position-horizontal-relative:page;mso-position-vertical-relative:page;z-index:-682600" coordorigin="1692,6104" coordsize="8904,10">
            <v:shape style="position:absolute;left:1692;top:6104;width:3992;height:10" type="#_x0000_t75" stroked="false">
              <v:imagedata r:id="rId499" o:title=""/>
            </v:shape>
            <v:shape style="position:absolute;left:5679;top:6104;width:2369;height:10" type="#_x0000_t75" stroked="false">
              <v:imagedata r:id="rId511" o:title=""/>
            </v:shape>
            <v:shape style="position:absolute;left:8044;top:6104;width:2552;height:10" type="#_x0000_t75" stroked="false">
              <v:imagedata r:id="rId498" o:title=""/>
            </v:shape>
            <w10:wrap type="none"/>
          </v:group>
        </w:pict>
      </w:r>
      <w:r>
        <w:rPr/>
        <w:pict>
          <v:group style="position:absolute;margin-left:84.624001pt;margin-top:323.930023pt;width:445.2pt;height:5.05pt;mso-position-horizontal-relative:page;mso-position-vertical-relative:page;z-index:-682576" coordorigin="1692,6479" coordsize="8904,101">
            <v:shape style="position:absolute;left:1692;top:6479;width:4011;height:101" type="#_x0000_t75" stroked="false">
              <v:imagedata r:id="rId512" o:title=""/>
            </v:shape>
            <v:shape style="position:absolute;left:5679;top:6570;width:2369;height:10" type="#_x0000_t75" stroked="false">
              <v:imagedata r:id="rId511" o:title=""/>
            </v:shape>
            <v:shape style="position:absolute;left:8044;top:6570;width:2552;height:10" type="#_x0000_t75" stroked="false">
              <v:imagedata r:id="rId498" o:title=""/>
            </v:shape>
            <w10:wrap type="none"/>
          </v:group>
        </w:pict>
      </w:r>
      <w:r>
        <w:rPr/>
        <w:pict>
          <v:group style="position:absolute;margin-left:84.624001pt;margin-top:581.829956pt;width:445.2pt;height:5.05pt;mso-position-horizontal-relative:page;mso-position-vertical-relative:page;z-index:-682384" coordorigin="1692,11637" coordsize="8904,101">
            <v:shape style="position:absolute;left:1692;top:11637;width:3800;height:101" type="#_x0000_t75" stroked="false">
              <v:imagedata r:id="rId513" o:title=""/>
            </v:shape>
            <v:shape style="position:absolute;left:5468;top:11728;width:5127;height:10" type="#_x0000_t75" stroked="false">
              <v:imagedata r:id="rId514" o:title=""/>
            </v:shape>
            <w10:wrap type="none"/>
          </v:group>
        </w:pict>
      </w:r>
      <w:r>
        <w:rPr/>
        <w:pict>
          <v:group style="position:absolute;margin-left:84.624001pt;margin-top:605.109985pt;width:445.2pt;height:5.05pt;mso-position-horizontal-relative:page;mso-position-vertical-relative:page;z-index:-682360" coordorigin="1692,12102" coordsize="8904,101">
            <v:shape style="position:absolute;left:1692;top:12102;width:3800;height:101" type="#_x0000_t75" stroked="false">
              <v:imagedata r:id="rId515" o:title=""/>
            </v:shape>
            <v:shape style="position:absolute;left:5468;top:12193;width:5127;height:10" type="#_x0000_t75" stroked="false">
              <v:imagedata r:id="rId514" o:title=""/>
            </v:shape>
            <w10:wrap type="none"/>
          </v:group>
        </w:pict>
      </w:r>
      <w:r>
        <w:rPr/>
        <w:pict>
          <v:group style="position:absolute;margin-left:84.624001pt;margin-top:628.420044pt;width:445.2pt;height:5.05pt;mso-position-horizontal-relative:page;mso-position-vertical-relative:page;z-index:-682336" coordorigin="1692,12568" coordsize="8904,101">
            <v:shape style="position:absolute;left:1692;top:12568;width:3800;height:101" type="#_x0000_t75" stroked="false">
              <v:imagedata r:id="rId515" o:title=""/>
            </v:shape>
            <v:shape style="position:absolute;left:5468;top:12660;width:5127;height:10" type="#_x0000_t75" stroked="false">
              <v:imagedata r:id="rId514" o:title=""/>
            </v:shape>
            <w10:wrap type="none"/>
          </v:group>
        </w:pict>
      </w:r>
      <w:r>
        <w:rPr/>
        <w:pict>
          <v:group style="position:absolute;margin-left:84.624001pt;margin-top:651.699951pt;width:445.2pt;height:5.05pt;mso-position-horizontal-relative:page;mso-position-vertical-relative:page;z-index:-682312" coordorigin="1692,13034" coordsize="8904,101">
            <v:shape style="position:absolute;left:1692;top:13034;width:3800;height:101" type="#_x0000_t75" stroked="false">
              <v:imagedata r:id="rId515" o:title=""/>
            </v:shape>
            <v:shape style="position:absolute;left:5468;top:13125;width:5127;height:10" type="#_x0000_t75" stroked="false">
              <v:imagedata r:id="rId514" o:title=""/>
            </v:shape>
            <w10:wrap type="none"/>
          </v:group>
        </w:pict>
      </w:r>
      <w:r>
        <w:rPr/>
        <w:pict>
          <v:group style="position:absolute;margin-left:84.624001pt;margin-top:674.980042pt;width:445.2pt;height:5.05pt;mso-position-horizontal-relative:page;mso-position-vertical-relative:page;z-index:-682288" coordorigin="1692,13500" coordsize="8904,101">
            <v:shape style="position:absolute;left:1692;top:13500;width:3800;height:101" type="#_x0000_t75" stroked="false">
              <v:imagedata r:id="rId515" o:title=""/>
            </v:shape>
            <v:shape style="position:absolute;left:5468;top:13591;width:5127;height:10" type="#_x0000_t75" stroked="false">
              <v:imagedata r:id="rId514" o:title=""/>
            </v:shape>
            <w10:wrap type="none"/>
          </v:group>
        </w:pict>
      </w:r>
      <w:r>
        <w:rPr/>
        <w:pict>
          <v:group style="position:absolute;margin-left:84.624001pt;margin-top:698.259949pt;width:445.2pt;height:5.2pt;mso-position-horizontal-relative:page;mso-position-vertical-relative:page;z-index:-682264" coordorigin="1692,13965" coordsize="8904,104">
            <v:shape style="position:absolute;left:1692;top:13965;width:3800;height:103" type="#_x0000_t75" stroked="false">
              <v:imagedata r:id="rId516" o:title=""/>
            </v:shape>
            <v:shape style="position:absolute;left:5468;top:14059;width:5127;height:10" type="#_x0000_t75" stroked="false">
              <v:imagedata r:id="rId517" o:title=""/>
            </v:shape>
            <w10:wrap type="none"/>
          </v:group>
        </w:pict>
      </w:r>
    </w:p>
    <w:p>
      <w:pPr>
        <w:spacing w:line="20" w:lineRule="exact"/>
        <w:ind w:left="1764" w:right="0" w:firstLine="0"/>
        <w:rPr>
          <w:rFonts w:ascii="宋体" w:hAnsi="宋体" w:cs="宋体" w:eastAsia="宋体" w:hint="default"/>
          <w:sz w:val="2"/>
          <w:szCs w:val="2"/>
        </w:rPr>
      </w:pPr>
      <w:r>
        <w:rPr>
          <w:rFonts w:ascii="宋体" w:hAnsi="宋体" w:cs="宋体" w:eastAsia="宋体" w:hint="default"/>
          <w:sz w:val="2"/>
          <w:szCs w:val="2"/>
        </w:rPr>
        <w:pict>
          <v:group style="width:437.95pt;height:.75pt;mso-position-horizontal-relative:char;mso-position-vertical-relative:line" coordorigin="0,0" coordsize="8759,15">
            <v:group style="position:absolute;left:7;top:7;width:8745;height:2" coordorigin="7,7" coordsize="8745,2">
              <v:shape style="position:absolute;left:7;top:7;width:8745;height:2" coordorigin="7,7" coordsize="8745,0" path="m7,7l8752,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4"/>
          <w:szCs w:val="24"/>
        </w:rPr>
      </w:pPr>
    </w:p>
    <w:tbl>
      <w:tblPr>
        <w:tblW w:w="0" w:type="auto"/>
        <w:jc w:val="left"/>
        <w:tblInd w:w="1678" w:type="dxa"/>
        <w:tblLayout w:type="fixed"/>
        <w:tblCellMar>
          <w:top w:w="0" w:type="dxa"/>
          <w:left w:w="0" w:type="dxa"/>
          <w:bottom w:w="0" w:type="dxa"/>
          <w:right w:w="0" w:type="dxa"/>
        </w:tblCellMar>
        <w:tblLook w:val="01E0"/>
      </w:tblPr>
      <w:tblGrid>
        <w:gridCol w:w="4011"/>
        <w:gridCol w:w="2364"/>
        <w:gridCol w:w="2542"/>
      </w:tblGrid>
      <w:tr>
        <w:trPr>
          <w:trHeight w:val="474" w:hRule="exact"/>
        </w:trPr>
        <w:tc>
          <w:tcPr>
            <w:tcW w:w="4011" w:type="dxa"/>
            <w:tcBorders>
              <w:top w:val="single" w:sz="12" w:space="0" w:color="000000"/>
              <w:left w:val="nil" w:sz="6" w:space="0" w:color="auto"/>
              <w:bottom w:val="nil" w:sz="6" w:space="0" w:color="auto"/>
              <w:right w:val="single" w:sz="4" w:space="0" w:color="000000"/>
            </w:tcBorders>
          </w:tcPr>
          <w:p>
            <w:pPr>
              <w:pStyle w:val="TableParagraph"/>
              <w:tabs>
                <w:tab w:pos="557" w:val="left" w:leader="none"/>
              </w:tabs>
              <w:spacing w:line="240" w:lineRule="auto" w:before="82"/>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2"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8"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-4,772,561.38</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-52,706,133.04</w:t>
            </w:r>
          </w:p>
        </w:tc>
      </w:tr>
      <w:tr>
        <w:trPr>
          <w:trHeight w:val="366"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-6,890,604.54</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40,072,316.12</w:t>
            </w:r>
          </w:p>
        </w:tc>
      </w:tr>
      <w:tr>
        <w:trPr>
          <w:trHeight w:val="558"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tabs>
                <w:tab w:pos="664"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371"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73,932,087.60</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91,035,289.87</w:t>
            </w:r>
          </w:p>
        </w:tc>
      </w:tr>
      <w:tr>
        <w:trPr>
          <w:trHeight w:val="101"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366"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101"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58"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371"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101"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366"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16,278,833.91</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36,666,756.83</w:t>
            </w:r>
          </w:p>
        </w:tc>
      </w:tr>
      <w:tr>
        <w:trPr>
          <w:trHeight w:val="101" w:hRule="exact"/>
        </w:trPr>
        <w:tc>
          <w:tcPr>
            <w:tcW w:w="4011"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62"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36,666,756.83</w:t>
            </w:r>
          </w:p>
        </w:tc>
        <w:tc>
          <w:tcPr>
            <w:tcW w:w="2542"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8,902,811.39</w:t>
            </w:r>
          </w:p>
        </w:tc>
      </w:tr>
      <w:tr>
        <w:trPr>
          <w:trHeight w:val="467"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64" w:type="dxa"/>
            <w:tcBorders>
              <w:top w:val="nil" w:sz="6" w:space="0" w:color="auto"/>
              <w:left w:val="single" w:sz="4" w:space="0" w:color="000000"/>
              <w:bottom w:val="nil" w:sz="6" w:space="0" w:color="auto"/>
              <w:right w:val="single" w:sz="4" w:space="0" w:color="000000"/>
            </w:tcBorders>
          </w:tcPr>
          <w:p>
            <w:pPr/>
          </w:p>
        </w:tc>
        <w:tc>
          <w:tcPr>
            <w:tcW w:w="2542" w:type="dxa"/>
            <w:tcBorders>
              <w:top w:val="nil" w:sz="6" w:space="0" w:color="auto"/>
              <w:left w:val="single" w:sz="4" w:space="0" w:color="000000"/>
              <w:bottom w:val="nil" w:sz="6" w:space="0" w:color="auto"/>
              <w:right w:val="nil" w:sz="6" w:space="0" w:color="auto"/>
            </w:tcBorders>
          </w:tcPr>
          <w:p>
            <w:pPr/>
          </w:p>
        </w:tc>
      </w:tr>
      <w:tr>
        <w:trPr>
          <w:trHeight w:val="457" w:hRule="exact"/>
        </w:trPr>
        <w:tc>
          <w:tcPr>
            <w:tcW w:w="4011"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36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1157" w:right="0"/>
              <w:jc w:val="left"/>
              <w:rPr>
                <w:rFonts w:ascii="Times New Roman" w:hAnsi="Times New Roman" w:cs="Times New Roman" w:eastAsia="Times New Roman" w:hint="default"/>
                <w:sz w:val="18"/>
                <w:szCs w:val="18"/>
              </w:rPr>
            </w:pPr>
            <w:r>
              <w:rPr>
                <w:rFonts w:ascii="Times New Roman"/>
                <w:sz w:val="18"/>
              </w:rPr>
              <w:t>-20,387,922.92</w:t>
            </w:r>
          </w:p>
        </w:tc>
        <w:tc>
          <w:tcPr>
            <w:tcW w:w="2542" w:type="dxa"/>
            <w:tcBorders>
              <w:top w:val="nil" w:sz="6" w:space="0" w:color="auto"/>
              <w:left w:val="single" w:sz="4" w:space="0" w:color="000000"/>
              <w:bottom w:val="nil" w:sz="6" w:space="0" w:color="auto"/>
              <w:right w:val="nil" w:sz="6" w:space="0" w:color="auto"/>
            </w:tcBorders>
          </w:tcPr>
          <w:p>
            <w:pPr/>
          </w:p>
        </w:tc>
      </w:tr>
      <w:tr>
        <w:trPr>
          <w:trHeight w:val="476" w:hRule="exact"/>
        </w:trPr>
        <w:tc>
          <w:tcPr>
            <w:tcW w:w="4011" w:type="dxa"/>
            <w:tcBorders>
              <w:top w:val="nil" w:sz="6" w:space="0" w:color="auto"/>
              <w:left w:val="nil" w:sz="6" w:space="0" w:color="auto"/>
              <w:bottom w:val="single" w:sz="12"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64" w:type="dxa"/>
            <w:vMerge/>
            <w:tcBorders>
              <w:left w:val="single" w:sz="4" w:space="0" w:color="000000"/>
              <w:bottom w:val="single" w:sz="12" w:space="0" w:color="000000"/>
              <w:right w:val="single" w:sz="4" w:space="0" w:color="000000"/>
            </w:tcBorders>
          </w:tcPr>
          <w:p>
            <w:pPr/>
          </w:p>
        </w:tc>
        <w:tc>
          <w:tcPr>
            <w:tcW w:w="2542" w:type="dxa"/>
            <w:tcBorders>
              <w:top w:val="nil" w:sz="6" w:space="0" w:color="auto"/>
              <w:left w:val="single" w:sz="4" w:space="0" w:color="000000"/>
              <w:bottom w:val="single" w:sz="12" w:space="0" w:color="000000"/>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27,763,945.44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tabs>
          <w:tab w:pos="2954" w:val="left" w:leader="none"/>
        </w:tabs>
        <w:spacing w:before="36"/>
        <w:ind w:left="2417" w:right="3524" w:firstLine="0"/>
        <w:jc w:val="left"/>
        <w:rPr>
          <w:rFonts w:ascii="宋体" w:hAnsi="宋体" w:cs="宋体" w:eastAsia="宋体" w:hint="default"/>
          <w:sz w:val="21"/>
          <w:szCs w:val="21"/>
        </w:rPr>
      </w:pPr>
      <w:r>
        <w:rPr/>
        <w:pict>
          <v:group style="position:absolute;margin-left:84.624001pt;margin-top:-98.036293pt;width:445.2pt;height:.5pt;mso-position-horizontal-relative:page;mso-position-vertical-relative:paragraph;z-index:-682552" coordorigin="1692,-1961" coordsize="8904,10">
            <v:shape style="position:absolute;left:1692;top:-1961;width:3992;height:10" type="#_x0000_t75" stroked="false">
              <v:imagedata r:id="rId499" o:title=""/>
            </v:shape>
            <v:shape style="position:absolute;left:5679;top:-1961;width:2369;height:10" type="#_x0000_t75" stroked="false">
              <v:imagedata r:id="rId511" o:title=""/>
            </v:shape>
            <v:shape style="position:absolute;left:8044;top:-1961;width:2552;height:10" type="#_x0000_t75" stroked="false">
              <v:imagedata r:id="rId498" o:title=""/>
            </v:shape>
            <w10:wrap type="none"/>
          </v:group>
        </w:pict>
      </w:r>
      <w:r>
        <w:rPr/>
        <w:pict>
          <v:group style="position:absolute;margin-left:84.624001pt;margin-top:-79.316307pt;width:445.2pt;height:5.05pt;mso-position-horizontal-relative:page;mso-position-vertical-relative:paragraph;z-index:-682528" coordorigin="1692,-1586" coordsize="8904,101">
            <v:shape style="position:absolute;left:1692;top:-1586;width:4011;height:101" type="#_x0000_t75" stroked="false">
              <v:imagedata r:id="rId512" o:title=""/>
            </v:shape>
            <v:shape style="position:absolute;left:5679;top:-1495;width:2369;height:10" type="#_x0000_t75" stroked="false">
              <v:imagedata r:id="rId511" o:title=""/>
            </v:shape>
            <v:shape style="position:absolute;left:8044;top:-1495;width:2552;height:10" type="#_x0000_t75" stroked="false">
              <v:imagedata r:id="rId498" o:title=""/>
            </v:shape>
            <w10:wrap type="none"/>
          </v:group>
        </w:pict>
      </w:r>
      <w:r>
        <w:rPr/>
        <w:pict>
          <v:group style="position:absolute;margin-left:84.624001pt;margin-top:-51.596294pt;width:445.2pt;height:.5pt;mso-position-horizontal-relative:page;mso-position-vertical-relative:paragraph;z-index:-682504" coordorigin="1692,-1032" coordsize="8904,10">
            <v:shape style="position:absolute;left:1692;top:-1032;width:3992;height:10" type="#_x0000_t75" stroked="false">
              <v:imagedata r:id="rId499" o:title=""/>
            </v:shape>
            <v:shape style="position:absolute;left:5679;top:-1032;width:2369;height:10" type="#_x0000_t75" stroked="false">
              <v:imagedata r:id="rId500" o:title=""/>
            </v:shape>
            <v:shape style="position:absolute;left:8044;top:-1032;width:2552;height:10" type="#_x0000_t75" stroked="false">
              <v:imagedata r:id="rId501" o:title=""/>
            </v:shape>
            <w10:wrap type="none"/>
          </v:group>
        </w:pict>
      </w:r>
      <w:r>
        <w:rPr/>
        <w:pict>
          <v:group style="position:absolute;margin-left:84.624001pt;margin-top:43.463707pt;width:445.2pt;height:.5pt;mso-position-horizontal-relative:page;mso-position-vertical-relative:paragraph;z-index:-682480" coordorigin="1692,869" coordsize="8904,10">
            <v:shape style="position:absolute;left:1692;top:869;width:3781;height:10" type="#_x0000_t75" stroked="false">
              <v:imagedata r:id="rId518" o:title=""/>
            </v:shape>
            <v:shape style="position:absolute;left:5468;top:869;width:5127;height:10" type="#_x0000_t75" stroked="false">
              <v:imagedata r:id="rId514" o:title=""/>
            </v:shape>
            <w10:wrap type="none"/>
          </v:group>
        </w:pict>
      </w:r>
      <w:r>
        <w:rPr/>
        <w:pict>
          <v:group style="position:absolute;margin-left:84.624001pt;margin-top:62.183723pt;width:445.2pt;height:5.05pt;mso-position-horizontal-relative:page;mso-position-vertical-relative:paragraph;z-index:-682456" coordorigin="1692,1244" coordsize="8904,101">
            <v:shape style="position:absolute;left:1692;top:1244;width:3800;height:101" type="#_x0000_t75" stroked="false">
              <v:imagedata r:id="rId515" o:title=""/>
            </v:shape>
            <v:shape style="position:absolute;left:5468;top:1335;width:5127;height:10" type="#_x0000_t75" stroked="false">
              <v:imagedata r:id="rId514" o:title=""/>
            </v:shape>
            <w10:wrap type="none"/>
          </v:group>
        </w:pict>
      </w:r>
      <w:r>
        <w:rPr/>
        <w:pict>
          <v:group style="position:absolute;margin-left:84.624001pt;margin-top:85.463669pt;width:445.2pt;height:5.05pt;mso-position-horizontal-relative:page;mso-position-vertical-relative:paragraph;z-index:-682432" coordorigin="1692,1709" coordsize="8904,101">
            <v:shape style="position:absolute;left:1692;top:1709;width:3800;height:101" type="#_x0000_t75" stroked="false">
              <v:imagedata r:id="rId515" o:title=""/>
            </v:shape>
            <v:shape style="position:absolute;left:5468;top:1800;width:5127;height:10" type="#_x0000_t75" stroked="false">
              <v:imagedata r:id="rId514" o:title=""/>
            </v:shape>
            <w10:wrap type="none"/>
          </v:group>
        </w:pict>
      </w:r>
      <w:r>
        <w:rPr/>
        <w:pict>
          <v:group style="position:absolute;margin-left:84.624001pt;margin-top:108.743668pt;width:445.2pt;height:5.2pt;mso-position-horizontal-relative:page;mso-position-vertical-relative:paragraph;z-index:-682408" coordorigin="1692,2175" coordsize="8904,104">
            <v:shape style="position:absolute;left:1692;top:2175;width:3800;height:103" type="#_x0000_t75" stroked="false">
              <v:imagedata r:id="rId516" o:title=""/>
            </v:shape>
            <v:shape style="position:absolute;left:5468;top:2268;width:5127;height:10" type="#_x0000_t75" stroked="false">
              <v:imagedata r:id="rId514"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r>
      <w:r>
        <w:rPr>
          <w:rFonts w:ascii="宋体" w:hAnsi="宋体" w:cs="宋体" w:eastAsia="宋体" w:hint="default"/>
          <w:b/>
          <w:bCs/>
          <w:spacing w:val="-1"/>
          <w:sz w:val="21"/>
          <w:szCs w:val="21"/>
        </w:rPr>
        <w:t>现金和现金等价物的构成：</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4"/>
          <w:szCs w:val="4"/>
        </w:rPr>
      </w:pPr>
    </w:p>
    <w:tbl>
      <w:tblPr>
        <w:tblW w:w="0" w:type="auto"/>
        <w:jc w:val="left"/>
        <w:tblInd w:w="1678" w:type="dxa"/>
        <w:tblLayout w:type="fixed"/>
        <w:tblCellMar>
          <w:top w:w="0" w:type="dxa"/>
          <w:left w:w="0" w:type="dxa"/>
          <w:bottom w:w="0" w:type="dxa"/>
          <w:right w:w="0" w:type="dxa"/>
        </w:tblCellMar>
        <w:tblLook w:val="01E0"/>
      </w:tblPr>
      <w:tblGrid>
        <w:gridCol w:w="3800"/>
        <w:gridCol w:w="2523"/>
        <w:gridCol w:w="2595"/>
      </w:tblGrid>
      <w:tr>
        <w:trPr>
          <w:trHeight w:val="547" w:hRule="exact"/>
        </w:trPr>
        <w:tc>
          <w:tcPr>
            <w:tcW w:w="3800" w:type="dxa"/>
            <w:tcBorders>
              <w:top w:val="single" w:sz="12" w:space="0" w:color="000000"/>
              <w:left w:val="nil" w:sz="6" w:space="0" w:color="auto"/>
              <w:bottom w:val="nil" w:sz="6" w:space="0" w:color="auto"/>
              <w:right w:val="single" w:sz="4" w:space="0" w:color="000000"/>
            </w:tcBorders>
          </w:tcPr>
          <w:p>
            <w:pPr>
              <w:pStyle w:val="TableParagraph"/>
              <w:tabs>
                <w:tab w:pos="556" w:val="left" w:leader="none"/>
              </w:tabs>
              <w:spacing w:line="240" w:lineRule="auto" w:before="154"/>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95" w:type="dxa"/>
            <w:tcBorders>
              <w:top w:val="single" w:sz="12" w:space="0" w:color="000000"/>
              <w:left w:val="single" w:sz="4" w:space="0" w:color="000000"/>
              <w:bottom w:val="nil" w:sz="6" w:space="0" w:color="auto"/>
              <w:right w:val="nil" w:sz="6" w:space="0" w:color="auto"/>
            </w:tcBorders>
          </w:tcPr>
          <w:p>
            <w:pPr>
              <w:pStyle w:val="TableParagraph"/>
              <w:spacing w:line="240" w:lineRule="auto" w:before="154"/>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7" w:hRule="exact"/>
        </w:trPr>
        <w:tc>
          <w:tcPr>
            <w:tcW w:w="3800" w:type="dxa"/>
            <w:tcBorders>
              <w:top w:val="nil" w:sz="6" w:space="0" w:color="auto"/>
              <w:left w:val="nil" w:sz="6" w:space="0" w:color="auto"/>
              <w:bottom w:val="nil" w:sz="6" w:space="0" w:color="auto"/>
              <w:right w:val="single" w:sz="4" w:space="0" w:color="000000"/>
            </w:tcBorders>
          </w:tcPr>
          <w:p>
            <w:pPr>
              <w:pStyle w:val="TableParagraph"/>
              <w:tabs>
                <w:tab w:pos="1022" w:val="left" w:leader="none"/>
              </w:tabs>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2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16,278,833.91</w:t>
            </w:r>
          </w:p>
        </w:tc>
        <w:tc>
          <w:tcPr>
            <w:tcW w:w="2595"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36,666,756.83</w:t>
            </w:r>
          </w:p>
        </w:tc>
      </w:tr>
      <w:tr>
        <w:trPr>
          <w:trHeight w:val="501"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15,397.05</w:t>
            </w:r>
          </w:p>
        </w:tc>
        <w:tc>
          <w:tcPr>
            <w:tcW w:w="259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23,044.36</w:t>
            </w:r>
          </w:p>
        </w:tc>
      </w:tr>
      <w:tr>
        <w:trPr>
          <w:trHeight w:val="66" w:hRule="exact"/>
        </w:trPr>
        <w:tc>
          <w:tcPr>
            <w:tcW w:w="38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402"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16,263,436.86</w:t>
            </w:r>
          </w:p>
        </w:tc>
        <w:tc>
          <w:tcPr>
            <w:tcW w:w="259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36,643,712.47</w:t>
            </w:r>
          </w:p>
        </w:tc>
      </w:tr>
      <w:tr>
        <w:trPr>
          <w:trHeight w:val="66" w:hRule="exact"/>
        </w:trPr>
        <w:tc>
          <w:tcPr>
            <w:tcW w:w="38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390"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right="79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3" w:type="dxa"/>
            <w:tcBorders>
              <w:top w:val="nil" w:sz="6" w:space="0" w:color="auto"/>
              <w:left w:val="single" w:sz="4" w:space="0" w:color="000000"/>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75" w:hRule="exact"/>
        </w:trPr>
        <w:tc>
          <w:tcPr>
            <w:tcW w:w="38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390"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right="79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23" w:type="dxa"/>
            <w:tcBorders>
              <w:top w:val="nil" w:sz="6" w:space="0" w:color="auto"/>
              <w:left w:val="single" w:sz="4" w:space="0" w:color="000000"/>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75" w:hRule="exact"/>
        </w:trPr>
        <w:tc>
          <w:tcPr>
            <w:tcW w:w="38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391"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23" w:type="dxa"/>
            <w:tcBorders>
              <w:top w:val="nil" w:sz="6" w:space="0" w:color="auto"/>
              <w:left w:val="single" w:sz="4" w:space="0" w:color="000000"/>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75" w:hRule="exact"/>
        </w:trPr>
        <w:tc>
          <w:tcPr>
            <w:tcW w:w="38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390"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23" w:type="dxa"/>
            <w:tcBorders>
              <w:top w:val="nil" w:sz="6" w:space="0" w:color="auto"/>
              <w:left w:val="single" w:sz="4" w:space="0" w:color="000000"/>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75" w:hRule="exact"/>
        </w:trPr>
        <w:tc>
          <w:tcPr>
            <w:tcW w:w="38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390"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23" w:type="dxa"/>
            <w:tcBorders>
              <w:top w:val="nil" w:sz="6" w:space="0" w:color="auto"/>
              <w:left w:val="single" w:sz="4" w:space="0" w:color="000000"/>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75" w:hRule="exact"/>
        </w:trPr>
        <w:tc>
          <w:tcPr>
            <w:tcW w:w="38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468" w:hRule="exact"/>
        </w:trPr>
        <w:tc>
          <w:tcPr>
            <w:tcW w:w="3800"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其中：三个月内到期的信用证保证金</w:t>
            </w:r>
          </w:p>
        </w:tc>
        <w:tc>
          <w:tcPr>
            <w:tcW w:w="2523" w:type="dxa"/>
            <w:tcBorders>
              <w:top w:val="nil" w:sz="6" w:space="0" w:color="auto"/>
              <w:left w:val="single" w:sz="4" w:space="0" w:color="000000"/>
              <w:bottom w:val="nil" w:sz="6" w:space="0" w:color="auto"/>
              <w:right w:val="single" w:sz="4" w:space="0" w:color="000000"/>
            </w:tcBorders>
          </w:tcPr>
          <w:p>
            <w:pPr/>
          </w:p>
        </w:tc>
        <w:tc>
          <w:tcPr>
            <w:tcW w:w="2595" w:type="dxa"/>
            <w:tcBorders>
              <w:top w:val="nil" w:sz="6" w:space="0" w:color="auto"/>
              <w:left w:val="single" w:sz="4" w:space="0" w:color="000000"/>
              <w:bottom w:val="nil" w:sz="6" w:space="0" w:color="auto"/>
              <w:right w:val="nil" w:sz="6" w:space="0" w:color="auto"/>
            </w:tcBorders>
          </w:tcPr>
          <w:p>
            <w:pPr/>
          </w:p>
        </w:tc>
      </w:tr>
      <w:tr>
        <w:trPr>
          <w:trHeight w:val="470" w:hRule="exact"/>
        </w:trPr>
        <w:tc>
          <w:tcPr>
            <w:tcW w:w="38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16,278,833.91</w:t>
            </w:r>
          </w:p>
        </w:tc>
        <w:tc>
          <w:tcPr>
            <w:tcW w:w="2595" w:type="dxa"/>
            <w:tcBorders>
              <w:top w:val="nil" w:sz="6" w:space="0" w:color="auto"/>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36,666,756.83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2513" w:val="left" w:leader="none"/>
        </w:tabs>
        <w:spacing w:before="36"/>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五、</w:t>
        <w:tab/>
        <w:t>关联方及关联交易</w:t>
      </w:r>
      <w:r>
        <w:rPr>
          <w:rFonts w:ascii="宋体" w:hAnsi="宋体" w:cs="宋体" w:eastAsia="宋体" w:hint="default"/>
          <w:sz w:val="21"/>
          <w:szCs w:val="21"/>
        </w:rPr>
      </w:r>
    </w:p>
    <w:p>
      <w:pPr>
        <w:tabs>
          <w:tab w:pos="2556" w:val="left" w:leader="none"/>
          <w:tab w:pos="7196" w:val="left" w:leader="none"/>
        </w:tabs>
        <w:spacing w:before="164"/>
        <w:ind w:left="1891" w:right="1370" w:firstLine="0"/>
        <w:jc w:val="left"/>
        <w:rPr>
          <w:rFonts w:ascii="宋体" w:hAnsi="宋体" w:cs="宋体" w:eastAsia="宋体" w:hint="default"/>
          <w:sz w:val="18"/>
          <w:szCs w:val="18"/>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本企业的母公司情况</w:t>
        <w:tab/>
      </w:r>
      <w:r>
        <w:rPr>
          <w:rFonts w:ascii="宋体" w:hAnsi="宋体" w:cs="宋体" w:eastAsia="宋体" w:hint="default"/>
          <w:b/>
          <w:bCs/>
          <w:sz w:val="18"/>
          <w:szCs w:val="18"/>
        </w:rPr>
        <w:t>（金额单位：万元）</w:t>
      </w:r>
      <w:r>
        <w:rPr>
          <w:rFonts w:ascii="宋体" w:hAnsi="宋体" w:cs="宋体" w:eastAsia="宋体" w:hint="default"/>
          <w:sz w:val="18"/>
          <w:szCs w:val="18"/>
        </w:rPr>
      </w:r>
    </w:p>
    <w:p>
      <w:pPr>
        <w:spacing w:line="240" w:lineRule="auto" w:before="6"/>
        <w:rPr>
          <w:rFonts w:ascii="宋体" w:hAnsi="宋体" w:cs="宋体" w:eastAsia="宋体" w:hint="default"/>
          <w:b/>
          <w:bCs/>
          <w:sz w:val="5"/>
          <w:szCs w:val="5"/>
        </w:rPr>
      </w:pPr>
    </w:p>
    <w:p>
      <w:pPr>
        <w:spacing w:line="2376" w:lineRule="exact"/>
        <w:ind w:left="1771" w:right="0" w:firstLine="0"/>
        <w:rPr>
          <w:rFonts w:ascii="宋体" w:hAnsi="宋体" w:cs="宋体" w:eastAsia="宋体" w:hint="default"/>
          <w:sz w:val="20"/>
          <w:szCs w:val="20"/>
        </w:rPr>
      </w:pPr>
      <w:r>
        <w:rPr>
          <w:rFonts w:ascii="宋体" w:hAnsi="宋体" w:cs="宋体" w:eastAsia="宋体" w:hint="default"/>
          <w:position w:val="-47"/>
          <w:sz w:val="20"/>
          <w:szCs w:val="20"/>
        </w:rPr>
        <w:pict>
          <v:group style="width:436.55pt;height:118.85pt;mso-position-horizontal-relative:char;mso-position-vertical-relative:line" coordorigin="0,0" coordsize="8731,2377">
            <v:group style="position:absolute;left:29;top:14;width:807;height:2" coordorigin="29,14" coordsize="807,2">
              <v:shape style="position:absolute;left:29;top:14;width:807;height:2" coordorigin="29,14" coordsize="807,0" path="m29,14l835,14e" filled="false" stroked="true" strokeweight="1.44pt" strokecolor="#000000">
                <v:path arrowok="t"/>
              </v:shape>
              <v:shape style="position:absolute;left:835;top:29;width:10;height:2" type="#_x0000_t75" stroked="false">
                <v:imagedata r:id="rId519" o:title=""/>
              </v:shape>
            </v:group>
            <v:group style="position:absolute;left:835;top:14;width:29;height:2" coordorigin="835,14" coordsize="29,2">
              <v:shape style="position:absolute;left:835;top:14;width:29;height:2" coordorigin="835,14" coordsize="29,0" path="m835,14l864,14e" filled="false" stroked="true" strokeweight="1.44pt" strokecolor="#000000">
                <v:path arrowok="t"/>
              </v:shape>
            </v:group>
            <v:group style="position:absolute;left:864;top:14;width:617;height:2" coordorigin="864,14" coordsize="617,2">
              <v:shape style="position:absolute;left:864;top:14;width:617;height:2" coordorigin="864,14" coordsize="617,0" path="m864,14l1481,14e" filled="false" stroked="true" strokeweight="1.44pt" strokecolor="#000000">
                <v:path arrowok="t"/>
              </v:shape>
              <v:shape style="position:absolute;left:1481;top:29;width:10;height:2" type="#_x0000_t75" stroked="false">
                <v:imagedata r:id="rId519" o:title=""/>
              </v:shape>
            </v:group>
            <v:group style="position:absolute;left:1481;top:14;width:29;height:2" coordorigin="1481,14" coordsize="29,2">
              <v:shape style="position:absolute;left:1481;top:14;width:29;height:2" coordorigin="1481,14" coordsize="29,0" path="m1481,14l1510,14e" filled="false" stroked="true" strokeweight="1.44pt" strokecolor="#000000">
                <v:path arrowok="t"/>
              </v:shape>
            </v:group>
            <v:group style="position:absolute;left:1510;top:14;width:611;height:2" coordorigin="1510,14" coordsize="611,2">
              <v:shape style="position:absolute;left:1510;top:14;width:611;height:2" coordorigin="1510,14" coordsize="611,0" path="m1510,14l2120,14e" filled="false" stroked="true" strokeweight="1.44pt" strokecolor="#000000">
                <v:path arrowok="t"/>
              </v:shape>
              <v:shape style="position:absolute;left:2120;top:29;width:10;height:2" type="#_x0000_t75" stroked="false">
                <v:imagedata r:id="rId519" o:title=""/>
              </v:shape>
            </v:group>
            <v:group style="position:absolute;left:2120;top:14;width:29;height:2" coordorigin="2120,14" coordsize="29,2">
              <v:shape style="position:absolute;left:2120;top:14;width:29;height:2" coordorigin="2120,14" coordsize="29,0" path="m2120,14l2149,14e" filled="false" stroked="true" strokeweight="1.44pt" strokecolor="#000000">
                <v:path arrowok="t"/>
              </v:shape>
            </v:group>
            <v:group style="position:absolute;left:2149;top:14;width:910;height:2" coordorigin="2149,14" coordsize="910,2">
              <v:shape style="position:absolute;left:2149;top:14;width:910;height:2" coordorigin="2149,14" coordsize="910,0" path="m2149,14l3058,14e" filled="false" stroked="true" strokeweight="1.44pt" strokecolor="#000000">
                <v:path arrowok="t"/>
              </v:shape>
              <v:shape style="position:absolute;left:3058;top:29;width:10;height:2" type="#_x0000_t75" stroked="false">
                <v:imagedata r:id="rId519" o:title=""/>
              </v:shape>
            </v:group>
            <v:group style="position:absolute;left:3058;top:14;width:29;height:2" coordorigin="3058,14" coordsize="29,2">
              <v:shape style="position:absolute;left:3058;top:14;width:29;height:2" coordorigin="3058,14" coordsize="29,0" path="m3058,14l3087,14e" filled="false" stroked="true" strokeweight="1.44pt" strokecolor="#000000">
                <v:path arrowok="t"/>
              </v:shape>
            </v:group>
            <v:group style="position:absolute;left:3087;top:14;width:512;height:2" coordorigin="3087,14" coordsize="512,2">
              <v:shape style="position:absolute;left:3087;top:14;width:512;height:2" coordorigin="3087,14" coordsize="512,0" path="m3087,14l3598,14e" filled="false" stroked="true" strokeweight="1.44pt" strokecolor="#000000">
                <v:path arrowok="t"/>
              </v:shape>
              <v:shape style="position:absolute;left:3598;top:29;width:10;height:2" type="#_x0000_t75" stroked="false">
                <v:imagedata r:id="rId519" o:title=""/>
              </v:shape>
            </v:group>
            <v:group style="position:absolute;left:3598;top:14;width:29;height:2" coordorigin="3598,14" coordsize="29,2">
              <v:shape style="position:absolute;left:3598;top:14;width:29;height:2" coordorigin="3598,14" coordsize="29,0" path="m3598,14l3627,14e" filled="false" stroked="true" strokeweight="1.44pt" strokecolor="#000000">
                <v:path arrowok="t"/>
              </v:shape>
            </v:group>
            <v:group style="position:absolute;left:3627;top:14;width:632;height:2" coordorigin="3627,14" coordsize="632,2">
              <v:shape style="position:absolute;left:3627;top:14;width:632;height:2" coordorigin="3627,14" coordsize="632,0" path="m3627,14l4258,14e" filled="false" stroked="true" strokeweight="1.44pt" strokecolor="#000000">
                <v:path arrowok="t"/>
              </v:shape>
              <v:shape style="position:absolute;left:4258;top:29;width:10;height:2" type="#_x0000_t75" stroked="false">
                <v:imagedata r:id="rId519" o:title=""/>
              </v:shape>
            </v:group>
            <v:group style="position:absolute;left:4258;top:14;width:29;height:2" coordorigin="4258,14" coordsize="29,2">
              <v:shape style="position:absolute;left:4258;top:14;width:29;height:2" coordorigin="4258,14" coordsize="29,0" path="m4258,14l4287,14e" filled="false" stroked="true" strokeweight="1.44pt" strokecolor="#000000">
                <v:path arrowok="t"/>
              </v:shape>
            </v:group>
            <v:group style="position:absolute;left:4287;top:14;width:692;height:2" coordorigin="4287,14" coordsize="692,2">
              <v:shape style="position:absolute;left:4287;top:14;width:692;height:2" coordorigin="4287,14" coordsize="692,0" path="m4287,14l4979,14e" filled="false" stroked="true" strokeweight="1.44pt" strokecolor="#000000">
                <v:path arrowok="t"/>
              </v:shape>
              <v:shape style="position:absolute;left:4979;top:29;width:10;height:2" type="#_x0000_t75" stroked="false">
                <v:imagedata r:id="rId519" o:title=""/>
              </v:shape>
            </v:group>
            <v:group style="position:absolute;left:4979;top:14;width:29;height:2" coordorigin="4979,14" coordsize="29,2">
              <v:shape style="position:absolute;left:4979;top:14;width:29;height:2" coordorigin="4979,14" coordsize="29,0" path="m4979,14l5007,14e" filled="false" stroked="true" strokeweight="1.44pt" strokecolor="#000000">
                <v:path arrowok="t"/>
              </v:shape>
            </v:group>
            <v:group style="position:absolute;left:5007;top:14;width:850;height:2" coordorigin="5007,14" coordsize="850,2">
              <v:shape style="position:absolute;left:5007;top:14;width:850;height:2" coordorigin="5007,14" coordsize="850,0" path="m5007,14l5857,14e" filled="false" stroked="true" strokeweight="1.44pt" strokecolor="#000000">
                <v:path arrowok="t"/>
              </v:shape>
              <v:shape style="position:absolute;left:5857;top:29;width:10;height:2" type="#_x0000_t75" stroked="false">
                <v:imagedata r:id="rId519" o:title=""/>
              </v:shape>
            </v:group>
            <v:group style="position:absolute;left:5857;top:14;width:29;height:2" coordorigin="5857,14" coordsize="29,2">
              <v:shape style="position:absolute;left:5857;top:14;width:29;height:2" coordorigin="5857,14" coordsize="29,0" path="m5857,14l5886,14e" filled="false" stroked="true" strokeweight="1.44pt" strokecolor="#000000">
                <v:path arrowok="t"/>
              </v:shape>
            </v:group>
            <v:group style="position:absolute;left:5886;top:14;width:980;height:2" coordorigin="5886,14" coordsize="980,2">
              <v:shape style="position:absolute;left:5886;top:14;width:980;height:2" coordorigin="5886,14" coordsize="980,0" path="m5886,14l6865,14e" filled="false" stroked="true" strokeweight="1.44pt" strokecolor="#000000">
                <v:path arrowok="t"/>
              </v:shape>
              <v:shape style="position:absolute;left:6865;top:29;width:10;height:2" type="#_x0000_t75" stroked="false">
                <v:imagedata r:id="rId519" o:title=""/>
              </v:shape>
            </v:group>
            <v:group style="position:absolute;left:6865;top:14;width:29;height:2" coordorigin="6865,14" coordsize="29,2">
              <v:shape style="position:absolute;left:6865;top:14;width:29;height:2" coordorigin="6865,14" coordsize="29,0" path="m6865,14l6894,14e" filled="false" stroked="true" strokeweight="1.44pt" strokecolor="#000000">
                <v:path arrowok="t"/>
              </v:shape>
            </v:group>
            <v:group style="position:absolute;left:6894;top:14;width:872;height:2" coordorigin="6894,14" coordsize="872,2">
              <v:shape style="position:absolute;left:6894;top:14;width:872;height:2" coordorigin="6894,14" coordsize="872,0" path="m6894,14l7765,14e" filled="false" stroked="true" strokeweight="1.44pt" strokecolor="#000000">
                <v:path arrowok="t"/>
              </v:shape>
              <v:shape style="position:absolute;left:7766;top:29;width:10;height:2" type="#_x0000_t75" stroked="false">
                <v:imagedata r:id="rId519" o:title=""/>
              </v:shape>
            </v:group>
            <v:group style="position:absolute;left:7766;top:14;width:29;height:2" coordorigin="7766,14" coordsize="29,2">
              <v:shape style="position:absolute;left:7766;top:14;width:29;height:2" coordorigin="7766,14" coordsize="29,0" path="m7766,14l7794,14e" filled="false" stroked="true" strokeweight="1.44pt" strokecolor="#000000">
                <v:path arrowok="t"/>
              </v:shape>
            </v:group>
            <v:group style="position:absolute;left:7794;top:14;width:922;height:2" coordorigin="7794,14" coordsize="922,2">
              <v:shape style="position:absolute;left:7794;top:14;width:922;height:2" coordorigin="7794,14" coordsize="922,0" path="m7794,14l8716,14e" filled="false" stroked="true" strokeweight="1.44pt" strokecolor="#000000">
                <v:path arrowok="t"/>
              </v:shape>
            </v:group>
            <v:group style="position:absolute;left:835;top:31;width:10;height:20" coordorigin="835,31" coordsize="10,20">
              <v:shape style="position:absolute;left:835;top:31;width:10;height:20" coordorigin="835,31" coordsize="10,20" path="m835,50l845,50,845,31,835,31,835,50xe" filled="true" fillcolor="#000000" stroked="false">
                <v:path arrowok="t"/>
                <v:fill type="solid"/>
              </v:shape>
            </v:group>
            <v:group style="position:absolute;left:835;top:50;width:10;height:20" coordorigin="835,50" coordsize="10,20">
              <v:shape style="position:absolute;left:835;top:50;width:10;height:20" coordorigin="835,50" coordsize="10,20" path="m835,70l845,70,845,50,835,50,835,70xe" filled="true" fillcolor="#000000" stroked="false">
                <v:path arrowok="t"/>
                <v:fill type="solid"/>
              </v:shape>
            </v:group>
            <v:group style="position:absolute;left:835;top:70;width:10;height:20" coordorigin="835,70" coordsize="10,20">
              <v:shape style="position:absolute;left:835;top:70;width:10;height:20" coordorigin="835,70" coordsize="10,20" path="m835,89l845,89,845,70,835,70,835,89xe" filled="true" fillcolor="#000000" stroked="false">
                <v:path arrowok="t"/>
                <v:fill type="solid"/>
              </v:shape>
            </v:group>
            <v:group style="position:absolute;left:835;top:89;width:10;height:20" coordorigin="835,89" coordsize="10,20">
              <v:shape style="position:absolute;left:835;top:89;width:10;height:20" coordorigin="835,89" coordsize="10,20" path="m835,108l845,108,845,89,835,89,835,108xe" filled="true" fillcolor="#000000" stroked="false">
                <v:path arrowok="t"/>
                <v:fill type="solid"/>
              </v:shape>
            </v:group>
            <v:group style="position:absolute;left:835;top:108;width:10;height:20" coordorigin="835,108" coordsize="10,20">
              <v:shape style="position:absolute;left:835;top:108;width:10;height:20" coordorigin="835,108" coordsize="10,20" path="m835,127l845,127,845,108,835,108,835,127xe" filled="true" fillcolor="#000000" stroked="false">
                <v:path arrowok="t"/>
                <v:fill type="solid"/>
              </v:shape>
            </v:group>
            <v:group style="position:absolute;left:835;top:127;width:10;height:20" coordorigin="835,127" coordsize="10,20">
              <v:shape style="position:absolute;left:835;top:127;width:10;height:20" coordorigin="835,127" coordsize="10,20" path="m835,146l845,146,845,127,835,127,835,146xe" filled="true" fillcolor="#000000" stroked="false">
                <v:path arrowok="t"/>
                <v:fill type="solid"/>
              </v:shape>
            </v:group>
            <v:group style="position:absolute;left:835;top:146;width:10;height:20" coordorigin="835,146" coordsize="10,20">
              <v:shape style="position:absolute;left:835;top:146;width:10;height:20" coordorigin="835,146" coordsize="10,20" path="m835,166l845,166,845,146,835,146,835,166xe" filled="true" fillcolor="#000000" stroked="false">
                <v:path arrowok="t"/>
                <v:fill type="solid"/>
              </v:shape>
            </v:group>
            <v:group style="position:absolute;left:835;top:166;width:10;height:20" coordorigin="835,166" coordsize="10,20">
              <v:shape style="position:absolute;left:835;top:166;width:10;height:20" coordorigin="835,166" coordsize="10,20" path="m835,185l845,185,845,166,835,166,835,185xe" filled="true" fillcolor="#000000" stroked="false">
                <v:path arrowok="t"/>
                <v:fill type="solid"/>
              </v:shape>
            </v:group>
            <v:group style="position:absolute;left:835;top:185;width:10;height:20" coordorigin="835,185" coordsize="10,20">
              <v:shape style="position:absolute;left:835;top:185;width:10;height:20" coordorigin="835,185" coordsize="10,20" path="m835,204l845,204,845,185,835,185,835,204xe" filled="true" fillcolor="#000000" stroked="false">
                <v:path arrowok="t"/>
                <v:fill type="solid"/>
              </v:shape>
            </v:group>
            <v:group style="position:absolute;left:835;top:204;width:10;height:20" coordorigin="835,204" coordsize="10,20">
              <v:shape style="position:absolute;left:835;top:204;width:10;height:20" coordorigin="835,204" coordsize="10,20" path="m835,223l845,223,845,204,835,204,835,223xe" filled="true" fillcolor="#000000" stroked="false">
                <v:path arrowok="t"/>
                <v:fill type="solid"/>
              </v:shape>
            </v:group>
            <v:group style="position:absolute;left:835;top:223;width:10;height:20" coordorigin="835,223" coordsize="10,20">
              <v:shape style="position:absolute;left:835;top:223;width:10;height:20" coordorigin="835,223" coordsize="10,20" path="m835,242l845,242,845,223,835,223,835,242xe" filled="true" fillcolor="#000000" stroked="false">
                <v:path arrowok="t"/>
                <v:fill type="solid"/>
              </v:shape>
            </v:group>
            <v:group style="position:absolute;left:835;top:242;width:10;height:20" coordorigin="835,242" coordsize="10,20">
              <v:shape style="position:absolute;left:835;top:242;width:10;height:20" coordorigin="835,242" coordsize="10,20" path="m835,262l845,262,845,242,835,242,835,262xe" filled="true" fillcolor="#000000" stroked="false">
                <v:path arrowok="t"/>
                <v:fill type="solid"/>
              </v:shape>
            </v:group>
            <v:group style="position:absolute;left:835;top:262;width:10;height:20" coordorigin="835,262" coordsize="10,20">
              <v:shape style="position:absolute;left:835;top:262;width:10;height:20" coordorigin="835,262" coordsize="10,20" path="m835,281l845,281,845,262,835,262,835,281xe" filled="true" fillcolor="#000000" stroked="false">
                <v:path arrowok="t"/>
                <v:fill type="solid"/>
              </v:shape>
            </v:group>
            <v:group style="position:absolute;left:835;top:281;width:10;height:20" coordorigin="835,281" coordsize="10,20">
              <v:shape style="position:absolute;left:835;top:281;width:10;height:20" coordorigin="835,281" coordsize="10,20" path="m835,300l845,300,845,281,835,281,835,300xe" filled="true" fillcolor="#000000" stroked="false">
                <v:path arrowok="t"/>
                <v:fill type="solid"/>
              </v:shape>
            </v:group>
            <v:group style="position:absolute;left:835;top:300;width:10;height:20" coordorigin="835,300" coordsize="10,20">
              <v:shape style="position:absolute;left:835;top:300;width:10;height:20" coordorigin="835,300" coordsize="10,20" path="m835,319l845,319,845,300,835,300,835,319xe" filled="true" fillcolor="#000000" stroked="false">
                <v:path arrowok="t"/>
                <v:fill type="solid"/>
              </v:shape>
            </v:group>
            <v:group style="position:absolute;left:835;top:319;width:10;height:20" coordorigin="835,319" coordsize="10,20">
              <v:shape style="position:absolute;left:835;top:319;width:10;height:20" coordorigin="835,319" coordsize="10,20" path="m835,338l845,338,845,319,835,319,835,338xe" filled="true" fillcolor="#000000" stroked="false">
                <v:path arrowok="t"/>
                <v:fill type="solid"/>
              </v:shape>
            </v:group>
            <v:group style="position:absolute;left:835;top:338;width:10;height:20" coordorigin="835,338" coordsize="10,20">
              <v:shape style="position:absolute;left:835;top:338;width:10;height:20" coordorigin="835,338" coordsize="10,20" path="m835,358l845,358,845,338,835,338,835,358xe" filled="true" fillcolor="#000000" stroked="false">
                <v:path arrowok="t"/>
                <v:fill type="solid"/>
              </v:shape>
            </v:group>
            <v:group style="position:absolute;left:835;top:358;width:10;height:20" coordorigin="835,358" coordsize="10,20">
              <v:shape style="position:absolute;left:835;top:358;width:10;height:20" coordorigin="835,358" coordsize="10,20" path="m835,377l845,377,845,358,835,358,835,377xe" filled="true" fillcolor="#000000" stroked="false">
                <v:path arrowok="t"/>
                <v:fill type="solid"/>
              </v:shape>
            </v:group>
            <v:group style="position:absolute;left:835;top:377;width:10;height:20" coordorigin="835,377" coordsize="10,20">
              <v:shape style="position:absolute;left:835;top:377;width:10;height:20" coordorigin="835,377" coordsize="10,20" path="m835,396l845,396,845,377,835,377,835,396xe" filled="true" fillcolor="#000000" stroked="false">
                <v:path arrowok="t"/>
                <v:fill type="solid"/>
              </v:shape>
            </v:group>
            <v:group style="position:absolute;left:835;top:396;width:10;height:20" coordorigin="835,396" coordsize="10,20">
              <v:shape style="position:absolute;left:835;top:396;width:10;height:20" coordorigin="835,396" coordsize="10,20" path="m835,415l845,415,845,396,835,396,835,415xe" filled="true" fillcolor="#000000" stroked="false">
                <v:path arrowok="t"/>
                <v:fill type="solid"/>
              </v:shape>
            </v:group>
            <v:group style="position:absolute;left:835;top:415;width:10;height:20" coordorigin="835,415" coordsize="10,20">
              <v:shape style="position:absolute;left:835;top:415;width:10;height:20" coordorigin="835,415" coordsize="10,20" path="m835,434l845,434,845,415,835,415,835,434xe" filled="true" fillcolor="#000000" stroked="false">
                <v:path arrowok="t"/>
                <v:fill type="solid"/>
              </v:shape>
            </v:group>
            <v:group style="position:absolute;left:835;top:434;width:10;height:20" coordorigin="835,434" coordsize="10,20">
              <v:shape style="position:absolute;left:835;top:434;width:10;height:20" coordorigin="835,434" coordsize="10,20" path="m835,454l845,454,845,434,835,434,835,454xe" filled="true" fillcolor="#000000" stroked="false">
                <v:path arrowok="t"/>
                <v:fill type="solid"/>
              </v:shape>
            </v:group>
            <v:group style="position:absolute;left:835;top:454;width:10;height:20" coordorigin="835,454" coordsize="10,20">
              <v:shape style="position:absolute;left:835;top:454;width:10;height:20" coordorigin="835,454" coordsize="10,20" path="m835,473l845,473,845,454,835,454,835,473xe" filled="true" fillcolor="#000000" stroked="false">
                <v:path arrowok="t"/>
                <v:fill type="solid"/>
              </v:shape>
            </v:group>
            <v:group style="position:absolute;left:835;top:473;width:10;height:20" coordorigin="835,473" coordsize="10,20">
              <v:shape style="position:absolute;left:835;top:473;width:10;height:20" coordorigin="835,473" coordsize="10,20" path="m835,492l845,492,845,473,835,473,835,492xe" filled="true" fillcolor="#000000" stroked="false">
                <v:path arrowok="t"/>
                <v:fill type="solid"/>
              </v:shape>
            </v:group>
            <v:group style="position:absolute;left:835;top:492;width:10;height:20" coordorigin="835,492" coordsize="10,20">
              <v:shape style="position:absolute;left:835;top:492;width:10;height:20" coordorigin="835,492" coordsize="10,20" path="m835,511l845,511,845,492,835,492,835,511xe" filled="true" fillcolor="#000000" stroked="false">
                <v:path arrowok="t"/>
                <v:fill type="solid"/>
              </v:shape>
            </v:group>
            <v:group style="position:absolute;left:835;top:511;width:10;height:20" coordorigin="835,511" coordsize="10,20">
              <v:shape style="position:absolute;left:835;top:511;width:10;height:20" coordorigin="835,511" coordsize="10,20" path="m835,530l845,530,845,511,835,511,835,530xe" filled="true" fillcolor="#000000" stroked="false">
                <v:path arrowok="t"/>
                <v:fill type="solid"/>
              </v:shape>
            </v:group>
            <v:group style="position:absolute;left:835;top:530;width:10;height:20" coordorigin="835,530" coordsize="10,20">
              <v:shape style="position:absolute;left:835;top:530;width:10;height:20" coordorigin="835,530" coordsize="10,20" path="m835,550l845,550,845,530,835,530,835,550xe" filled="true" fillcolor="#000000" stroked="false">
                <v:path arrowok="t"/>
                <v:fill type="solid"/>
              </v:shape>
            </v:group>
            <v:group style="position:absolute;left:835;top:550;width:10;height:20" coordorigin="835,550" coordsize="10,20">
              <v:shape style="position:absolute;left:835;top:550;width:10;height:20" coordorigin="835,550" coordsize="10,20" path="m835,569l845,569,845,550,835,550,835,569xe" filled="true" fillcolor="#000000" stroked="false">
                <v:path arrowok="t"/>
                <v:fill type="solid"/>
              </v:shape>
            </v:group>
            <v:group style="position:absolute;left:835;top:569;width:10;height:20" coordorigin="835,569" coordsize="10,20">
              <v:shape style="position:absolute;left:835;top:569;width:10;height:20" coordorigin="835,569" coordsize="10,20" path="m835,588l845,588,845,569,835,569,835,588xe" filled="true" fillcolor="#000000" stroked="false">
                <v:path arrowok="t"/>
                <v:fill type="solid"/>
              </v:shape>
            </v:group>
            <v:group style="position:absolute;left:835;top:588;width:10;height:20" coordorigin="835,588" coordsize="10,20">
              <v:shape style="position:absolute;left:835;top:588;width:10;height:20" coordorigin="835,588" coordsize="10,20" path="m835,607l845,607,845,588,835,588,835,607xe" filled="true" fillcolor="#000000" stroked="false">
                <v:path arrowok="t"/>
                <v:fill type="solid"/>
              </v:shape>
            </v:group>
            <v:group style="position:absolute;left:835;top:607;width:10;height:20" coordorigin="835,607" coordsize="10,20">
              <v:shape style="position:absolute;left:835;top:607;width:10;height:20" coordorigin="835,607" coordsize="10,20" path="m835,626l845,626,845,607,835,607,835,626xe" filled="true" fillcolor="#000000" stroked="false">
                <v:path arrowok="t"/>
                <v:fill type="solid"/>
              </v:shape>
            </v:group>
            <v:group style="position:absolute;left:835;top:626;width:10;height:20" coordorigin="835,626" coordsize="10,20">
              <v:shape style="position:absolute;left:835;top:626;width:10;height:20" coordorigin="835,626" coordsize="10,20" path="m835,646l845,646,845,626,835,626,835,646xe" filled="true" fillcolor="#000000" stroked="false">
                <v:path arrowok="t"/>
                <v:fill type="solid"/>
              </v:shape>
            </v:group>
            <v:group style="position:absolute;left:835;top:646;width:10;height:20" coordorigin="835,646" coordsize="10,20">
              <v:shape style="position:absolute;left:835;top:646;width:10;height:20" coordorigin="835,646" coordsize="10,20" path="m835,665l845,665,845,646,835,646,835,665xe" filled="true" fillcolor="#000000" stroked="false">
                <v:path arrowok="t"/>
                <v:fill type="solid"/>
              </v:shape>
            </v:group>
            <v:group style="position:absolute;left:835;top:665;width:10;height:20" coordorigin="835,665" coordsize="10,20">
              <v:shape style="position:absolute;left:835;top:665;width:10;height:20" coordorigin="835,665" coordsize="10,20" path="m835,684l845,684,845,665,835,665,835,684xe" filled="true" fillcolor="#000000" stroked="false">
                <v:path arrowok="t"/>
                <v:fill type="solid"/>
              </v:shape>
            </v:group>
            <v:group style="position:absolute;left:835;top:684;width:10;height:20" coordorigin="835,684" coordsize="10,20">
              <v:shape style="position:absolute;left:835;top:684;width:10;height:20" coordorigin="835,684" coordsize="10,20" path="m835,703l845,703,845,684,835,684,835,703xe" filled="true" fillcolor="#000000" stroked="false">
                <v:path arrowok="t"/>
                <v:fill type="solid"/>
              </v:shape>
            </v:group>
            <v:group style="position:absolute;left:835;top:703;width:10;height:20" coordorigin="835,703" coordsize="10,20">
              <v:shape style="position:absolute;left:835;top:703;width:10;height:20" coordorigin="835,703" coordsize="10,20" path="m835,722l845,722,845,703,835,703,835,722xe" filled="true" fillcolor="#000000" stroked="false">
                <v:path arrowok="t"/>
                <v:fill type="solid"/>
              </v:shape>
            </v:group>
            <v:group style="position:absolute;left:835;top:722;width:10;height:20" coordorigin="835,722" coordsize="10,20">
              <v:shape style="position:absolute;left:835;top:722;width:10;height:20" coordorigin="835,722" coordsize="10,20" path="m835,742l845,742,845,722,835,722,835,742xe" filled="true" fillcolor="#000000" stroked="false">
                <v:path arrowok="t"/>
                <v:fill type="solid"/>
              </v:shape>
            </v:group>
            <v:group style="position:absolute;left:835;top:742;width:10;height:20" coordorigin="835,742" coordsize="10,20">
              <v:shape style="position:absolute;left:835;top:742;width:10;height:20" coordorigin="835,742" coordsize="10,20" path="m835,761l845,761,845,742,835,742,835,761xe" filled="true" fillcolor="#000000" stroked="false">
                <v:path arrowok="t"/>
                <v:fill type="solid"/>
              </v:shape>
            </v:group>
            <v:group style="position:absolute;left:835;top:761;width:10;height:20" coordorigin="835,761" coordsize="10,20">
              <v:shape style="position:absolute;left:835;top:761;width:10;height:20" coordorigin="835,761" coordsize="10,20" path="m835,780l845,780,845,761,835,761,835,780xe" filled="true" fillcolor="#000000" stroked="false">
                <v:path arrowok="t"/>
                <v:fill type="solid"/>
              </v:shape>
            </v:group>
            <v:group style="position:absolute;left:835;top:780;width:10;height:20" coordorigin="835,780" coordsize="10,20">
              <v:shape style="position:absolute;left:835;top:780;width:10;height:20" coordorigin="835,780" coordsize="10,20" path="m835,799l845,799,845,780,835,780,835,799xe" filled="true" fillcolor="#000000" stroked="false">
                <v:path arrowok="t"/>
                <v:fill type="solid"/>
              </v:shape>
            </v:group>
            <v:group style="position:absolute;left:835;top:799;width:10;height:20" coordorigin="835,799" coordsize="10,20">
              <v:shape style="position:absolute;left:835;top:799;width:10;height:20" coordorigin="835,799" coordsize="10,20" path="m835,818l845,818,845,799,835,799,835,818xe" filled="true" fillcolor="#000000" stroked="false">
                <v:path arrowok="t"/>
                <v:fill type="solid"/>
              </v:shape>
            </v:group>
            <v:group style="position:absolute;left:835;top:818;width:10;height:20" coordorigin="835,818" coordsize="10,20">
              <v:shape style="position:absolute;left:835;top:818;width:10;height:20" coordorigin="835,818" coordsize="10,20" path="m835,838l845,838,845,818,835,818,835,838xe" filled="true" fillcolor="#000000" stroked="false">
                <v:path arrowok="t"/>
                <v:fill type="solid"/>
              </v:shape>
            </v:group>
            <v:group style="position:absolute;left:835;top:838;width:10;height:20" coordorigin="835,838" coordsize="10,20">
              <v:shape style="position:absolute;left:835;top:838;width:10;height:20" coordorigin="835,838" coordsize="10,20" path="m835,857l845,857,845,838,835,838,835,857xe" filled="true" fillcolor="#000000" stroked="false">
                <v:path arrowok="t"/>
                <v:fill type="solid"/>
              </v:shape>
            </v:group>
            <v:group style="position:absolute;left:835;top:857;width:10;height:20" coordorigin="835,857" coordsize="10,20">
              <v:shape style="position:absolute;left:835;top:857;width:10;height:20" coordorigin="835,857" coordsize="10,20" path="m835,876l845,876,845,857,835,857,835,876xe" filled="true" fillcolor="#000000" stroked="false">
                <v:path arrowok="t"/>
                <v:fill type="solid"/>
              </v:shape>
            </v:group>
            <v:group style="position:absolute;left:835;top:876;width:10;height:20" coordorigin="835,876" coordsize="10,20">
              <v:shape style="position:absolute;left:835;top:876;width:10;height:20" coordorigin="835,876" coordsize="10,20" path="m835,895l845,895,845,876,835,876,835,895xe" filled="true" fillcolor="#000000" stroked="false">
                <v:path arrowok="t"/>
                <v:fill type="solid"/>
              </v:shape>
            </v:group>
            <v:group style="position:absolute;left:835;top:895;width:10;height:20" coordorigin="835,895" coordsize="10,20">
              <v:shape style="position:absolute;left:835;top:895;width:10;height:20" coordorigin="835,895" coordsize="10,20" path="m835,914l845,914,845,895,835,895,835,914xe" filled="true" fillcolor="#000000" stroked="false">
                <v:path arrowok="t"/>
                <v:fill type="solid"/>
              </v:shape>
            </v:group>
            <v:group style="position:absolute;left:835;top:914;width:10;height:20" coordorigin="835,914" coordsize="10,20">
              <v:shape style="position:absolute;left:835;top:914;width:10;height:20" coordorigin="835,914" coordsize="10,20" path="m835,934l845,934,845,914,835,914,835,934xe" filled="true" fillcolor="#000000" stroked="false">
                <v:path arrowok="t"/>
                <v:fill type="solid"/>
              </v:shape>
            </v:group>
            <v:group style="position:absolute;left:835;top:934;width:10;height:20" coordorigin="835,934" coordsize="10,20">
              <v:shape style="position:absolute;left:835;top:934;width:10;height:20" coordorigin="835,934" coordsize="10,20" path="m835,953l845,953,845,934,835,934,835,953xe" filled="true" fillcolor="#000000" stroked="false">
                <v:path arrowok="t"/>
                <v:fill type="solid"/>
              </v:shape>
            </v:group>
            <v:group style="position:absolute;left:835;top:953;width:10;height:20" coordorigin="835,953" coordsize="10,20">
              <v:shape style="position:absolute;left:835;top:953;width:10;height:20" coordorigin="835,953" coordsize="10,20" path="m835,972l845,972,845,953,835,953,835,972xe" filled="true" fillcolor="#000000" stroked="false">
                <v:path arrowok="t"/>
                <v:fill type="solid"/>
              </v:shape>
            </v:group>
            <v:group style="position:absolute;left:835;top:972;width:10;height:20" coordorigin="835,972" coordsize="10,20">
              <v:shape style="position:absolute;left:835;top:972;width:10;height:20" coordorigin="835,972" coordsize="10,20" path="m835,991l845,991,845,972,835,972,835,991xe" filled="true" fillcolor="#000000" stroked="false">
                <v:path arrowok="t"/>
                <v:fill type="solid"/>
              </v:shape>
            </v:group>
            <v:group style="position:absolute;left:835;top:991;width:10;height:20" coordorigin="835,991" coordsize="10,20">
              <v:shape style="position:absolute;left:835;top:991;width:10;height:20" coordorigin="835,991" coordsize="10,20" path="m835,1010l845,1010,845,991,835,991,835,1010xe" filled="true" fillcolor="#000000" stroked="false">
                <v:path arrowok="t"/>
                <v:fill type="solid"/>
              </v:shape>
            </v:group>
            <v:group style="position:absolute;left:835;top:1010;width:10;height:20" coordorigin="835,1010" coordsize="10,20">
              <v:shape style="position:absolute;left:835;top:1010;width:10;height:20" coordorigin="835,1010" coordsize="10,20" path="m835,1030l845,1030,845,1010,835,1010,835,1030xe" filled="true" fillcolor="#000000" stroked="false">
                <v:path arrowok="t"/>
                <v:fill type="solid"/>
              </v:shape>
            </v:group>
            <v:group style="position:absolute;left:835;top:1030;width:10;height:20" coordorigin="835,1030" coordsize="10,20">
              <v:shape style="position:absolute;left:835;top:1030;width:10;height:20" coordorigin="835,1030" coordsize="10,20" path="m835,1049l845,1049,845,1030,835,1030,835,1049xe" filled="true" fillcolor="#000000" stroked="false">
                <v:path arrowok="t"/>
                <v:fill type="solid"/>
              </v:shape>
            </v:group>
            <v:group style="position:absolute;left:835;top:1049;width:10;height:20" coordorigin="835,1049" coordsize="10,20">
              <v:shape style="position:absolute;left:835;top:1049;width:10;height:20" coordorigin="835,1049" coordsize="10,20" path="m835,1068l845,1068,845,1049,835,1049,835,1068xe" filled="true" fillcolor="#000000" stroked="false">
                <v:path arrowok="t"/>
                <v:fill type="solid"/>
              </v:shape>
            </v:group>
            <v:group style="position:absolute;left:835;top:1068;width:10;height:20" coordorigin="835,1068" coordsize="10,20">
              <v:shape style="position:absolute;left:835;top:1068;width:10;height:20" coordorigin="835,1068" coordsize="10,20" path="m835,1087l845,1087,845,1068,835,1068,835,1087xe" filled="true" fillcolor="#000000" stroked="false">
                <v:path arrowok="t"/>
                <v:fill type="solid"/>
              </v:shape>
            </v:group>
            <v:group style="position:absolute;left:835;top:1087;width:10;height:20" coordorigin="835,1087" coordsize="10,20">
              <v:shape style="position:absolute;left:835;top:1087;width:10;height:20" coordorigin="835,1087" coordsize="10,20" path="m835,1106l845,1106,845,1087,835,1087,835,1106xe" filled="true" fillcolor="#000000" stroked="false">
                <v:path arrowok="t"/>
                <v:fill type="solid"/>
              </v:shape>
            </v:group>
            <v:group style="position:absolute;left:835;top:1106;width:10;height:20" coordorigin="835,1106" coordsize="10,20">
              <v:shape style="position:absolute;left:835;top:1106;width:10;height:20" coordorigin="835,1106" coordsize="10,20" path="m835,1126l845,1126,845,1106,835,1106,835,1126xe" filled="true" fillcolor="#000000" stroked="false">
                <v:path arrowok="t"/>
                <v:fill type="solid"/>
              </v:shape>
            </v:group>
            <v:group style="position:absolute;left:835;top:1126;width:10;height:20" coordorigin="835,1126" coordsize="10,20">
              <v:shape style="position:absolute;left:835;top:1126;width:10;height:20" coordorigin="835,1126" coordsize="10,20" path="m835,1145l845,1145,845,1126,835,1126,835,1145xe" filled="true" fillcolor="#000000" stroked="false">
                <v:path arrowok="t"/>
                <v:fill type="solid"/>
              </v:shape>
            </v:group>
            <v:group style="position:absolute;left:835;top:1145;width:10;height:20" coordorigin="835,1145" coordsize="10,20">
              <v:shape style="position:absolute;left:835;top:1145;width:10;height:20" coordorigin="835,1145" coordsize="10,20" path="m835,1164l845,1164,845,1145,835,1145,835,1164xe" filled="true" fillcolor="#000000" stroked="false">
                <v:path arrowok="t"/>
                <v:fill type="solid"/>
              </v:shape>
            </v:group>
            <v:group style="position:absolute;left:835;top:1164;width:10;height:20" coordorigin="835,1164" coordsize="10,20">
              <v:shape style="position:absolute;left:835;top:1164;width:10;height:20" coordorigin="835,1164" coordsize="10,20" path="m835,1183l845,1183,845,1164,835,1164,835,1183xe" filled="true" fillcolor="#000000" stroked="false">
                <v:path arrowok="t"/>
                <v:fill type="solid"/>
              </v:shape>
            </v:group>
            <v:group style="position:absolute;left:1481;top:31;width:10;height:20" coordorigin="1481,31" coordsize="10,20">
              <v:shape style="position:absolute;left:1481;top:31;width:10;height:20" coordorigin="1481,31" coordsize="10,20" path="m1481,50l1490,50,1490,31,1481,31,1481,50xe" filled="true" fillcolor="#000000" stroked="false">
                <v:path arrowok="t"/>
                <v:fill type="solid"/>
              </v:shape>
            </v:group>
            <v:group style="position:absolute;left:1481;top:50;width:10;height:20" coordorigin="1481,50" coordsize="10,20">
              <v:shape style="position:absolute;left:1481;top:50;width:10;height:20" coordorigin="1481,50" coordsize="10,20" path="m1481,70l1490,70,1490,50,1481,50,1481,70xe" filled="true" fillcolor="#000000" stroked="false">
                <v:path arrowok="t"/>
                <v:fill type="solid"/>
              </v:shape>
            </v:group>
            <v:group style="position:absolute;left:1481;top:70;width:10;height:20" coordorigin="1481,70" coordsize="10,20">
              <v:shape style="position:absolute;left:1481;top:70;width:10;height:20" coordorigin="1481,70" coordsize="10,20" path="m1481,89l1490,89,1490,70,1481,70,1481,89xe" filled="true" fillcolor="#000000" stroked="false">
                <v:path arrowok="t"/>
                <v:fill type="solid"/>
              </v:shape>
            </v:group>
            <v:group style="position:absolute;left:1481;top:89;width:10;height:20" coordorigin="1481,89" coordsize="10,20">
              <v:shape style="position:absolute;left:1481;top:89;width:10;height:20" coordorigin="1481,89" coordsize="10,20" path="m1481,108l1490,108,1490,89,1481,89,1481,108xe" filled="true" fillcolor="#000000" stroked="false">
                <v:path arrowok="t"/>
                <v:fill type="solid"/>
              </v:shape>
            </v:group>
            <v:group style="position:absolute;left:1481;top:108;width:10;height:20" coordorigin="1481,108" coordsize="10,20">
              <v:shape style="position:absolute;left:1481;top:108;width:10;height:20" coordorigin="1481,108" coordsize="10,20" path="m1481,127l1490,127,1490,108,1481,108,1481,127xe" filled="true" fillcolor="#000000" stroked="false">
                <v:path arrowok="t"/>
                <v:fill type="solid"/>
              </v:shape>
            </v:group>
            <v:group style="position:absolute;left:1481;top:127;width:10;height:20" coordorigin="1481,127" coordsize="10,20">
              <v:shape style="position:absolute;left:1481;top:127;width:10;height:20" coordorigin="1481,127" coordsize="10,20" path="m1481,146l1490,146,1490,127,1481,127,1481,146xe" filled="true" fillcolor="#000000" stroked="false">
                <v:path arrowok="t"/>
                <v:fill type="solid"/>
              </v:shape>
            </v:group>
            <v:group style="position:absolute;left:1481;top:146;width:10;height:20" coordorigin="1481,146" coordsize="10,20">
              <v:shape style="position:absolute;left:1481;top:146;width:10;height:20" coordorigin="1481,146" coordsize="10,20" path="m1481,166l1490,166,1490,146,1481,146,1481,166xe" filled="true" fillcolor="#000000" stroked="false">
                <v:path arrowok="t"/>
                <v:fill type="solid"/>
              </v:shape>
            </v:group>
            <v:group style="position:absolute;left:1481;top:166;width:10;height:20" coordorigin="1481,166" coordsize="10,20">
              <v:shape style="position:absolute;left:1481;top:166;width:10;height:20" coordorigin="1481,166" coordsize="10,20" path="m1481,185l1490,185,1490,166,1481,166,1481,185xe" filled="true" fillcolor="#000000" stroked="false">
                <v:path arrowok="t"/>
                <v:fill type="solid"/>
              </v:shape>
            </v:group>
            <v:group style="position:absolute;left:1481;top:185;width:10;height:20" coordorigin="1481,185" coordsize="10,20">
              <v:shape style="position:absolute;left:1481;top:185;width:10;height:20" coordorigin="1481,185" coordsize="10,20" path="m1481,204l1490,204,1490,185,1481,185,1481,204xe" filled="true" fillcolor="#000000" stroked="false">
                <v:path arrowok="t"/>
                <v:fill type="solid"/>
              </v:shape>
            </v:group>
            <v:group style="position:absolute;left:1481;top:204;width:10;height:20" coordorigin="1481,204" coordsize="10,20">
              <v:shape style="position:absolute;left:1481;top:204;width:10;height:20" coordorigin="1481,204" coordsize="10,20" path="m1481,223l1490,223,1490,204,1481,204,1481,223xe" filled="true" fillcolor="#000000" stroked="false">
                <v:path arrowok="t"/>
                <v:fill type="solid"/>
              </v:shape>
            </v:group>
            <v:group style="position:absolute;left:1481;top:223;width:10;height:20" coordorigin="1481,223" coordsize="10,20">
              <v:shape style="position:absolute;left:1481;top:223;width:10;height:20" coordorigin="1481,223" coordsize="10,20" path="m1481,242l1490,242,1490,223,1481,223,1481,242xe" filled="true" fillcolor="#000000" stroked="false">
                <v:path arrowok="t"/>
                <v:fill type="solid"/>
              </v:shape>
            </v:group>
            <v:group style="position:absolute;left:1481;top:242;width:10;height:20" coordorigin="1481,242" coordsize="10,20">
              <v:shape style="position:absolute;left:1481;top:242;width:10;height:20" coordorigin="1481,242" coordsize="10,20" path="m1481,262l1490,262,1490,242,1481,242,1481,262xe" filled="true" fillcolor="#000000" stroked="false">
                <v:path arrowok="t"/>
                <v:fill type="solid"/>
              </v:shape>
            </v:group>
            <v:group style="position:absolute;left:1481;top:262;width:10;height:20" coordorigin="1481,262" coordsize="10,20">
              <v:shape style="position:absolute;left:1481;top:262;width:10;height:20" coordorigin="1481,262" coordsize="10,20" path="m1481,281l1490,281,1490,262,1481,262,1481,281xe" filled="true" fillcolor="#000000" stroked="false">
                <v:path arrowok="t"/>
                <v:fill type="solid"/>
              </v:shape>
            </v:group>
            <v:group style="position:absolute;left:1481;top:281;width:10;height:20" coordorigin="1481,281" coordsize="10,20">
              <v:shape style="position:absolute;left:1481;top:281;width:10;height:20" coordorigin="1481,281" coordsize="10,20" path="m1481,300l1490,300,1490,281,1481,281,1481,300xe" filled="true" fillcolor="#000000" stroked="false">
                <v:path arrowok="t"/>
                <v:fill type="solid"/>
              </v:shape>
            </v:group>
            <v:group style="position:absolute;left:1481;top:300;width:10;height:20" coordorigin="1481,300" coordsize="10,20">
              <v:shape style="position:absolute;left:1481;top:300;width:10;height:20" coordorigin="1481,300" coordsize="10,20" path="m1481,319l1490,319,1490,300,1481,300,1481,319xe" filled="true" fillcolor="#000000" stroked="false">
                <v:path arrowok="t"/>
                <v:fill type="solid"/>
              </v:shape>
            </v:group>
            <v:group style="position:absolute;left:1481;top:319;width:10;height:20" coordorigin="1481,319" coordsize="10,20">
              <v:shape style="position:absolute;left:1481;top:319;width:10;height:20" coordorigin="1481,319" coordsize="10,20" path="m1481,338l1490,338,1490,319,1481,319,1481,338xe" filled="true" fillcolor="#000000" stroked="false">
                <v:path arrowok="t"/>
                <v:fill type="solid"/>
              </v:shape>
            </v:group>
            <v:group style="position:absolute;left:1481;top:338;width:10;height:20" coordorigin="1481,338" coordsize="10,20">
              <v:shape style="position:absolute;left:1481;top:338;width:10;height:20" coordorigin="1481,338" coordsize="10,20" path="m1481,358l1490,358,1490,338,1481,338,1481,358xe" filled="true" fillcolor="#000000" stroked="false">
                <v:path arrowok="t"/>
                <v:fill type="solid"/>
              </v:shape>
            </v:group>
            <v:group style="position:absolute;left:1481;top:358;width:10;height:20" coordorigin="1481,358" coordsize="10,20">
              <v:shape style="position:absolute;left:1481;top:358;width:10;height:20" coordorigin="1481,358" coordsize="10,20" path="m1481,377l1490,377,1490,358,1481,358,1481,377xe" filled="true" fillcolor="#000000" stroked="false">
                <v:path arrowok="t"/>
                <v:fill type="solid"/>
              </v:shape>
            </v:group>
            <v:group style="position:absolute;left:1481;top:377;width:10;height:20" coordorigin="1481,377" coordsize="10,20">
              <v:shape style="position:absolute;left:1481;top:377;width:10;height:20" coordorigin="1481,377" coordsize="10,20" path="m1481,396l1490,396,1490,377,1481,377,1481,396xe" filled="true" fillcolor="#000000" stroked="false">
                <v:path arrowok="t"/>
                <v:fill type="solid"/>
              </v:shape>
            </v:group>
            <v:group style="position:absolute;left:1481;top:396;width:10;height:20" coordorigin="1481,396" coordsize="10,20">
              <v:shape style="position:absolute;left:1481;top:396;width:10;height:20" coordorigin="1481,396" coordsize="10,20" path="m1481,415l1490,415,1490,396,1481,396,1481,415xe" filled="true" fillcolor="#000000" stroked="false">
                <v:path arrowok="t"/>
                <v:fill type="solid"/>
              </v:shape>
            </v:group>
            <v:group style="position:absolute;left:1481;top:415;width:10;height:20" coordorigin="1481,415" coordsize="10,20">
              <v:shape style="position:absolute;left:1481;top:415;width:10;height:20" coordorigin="1481,415" coordsize="10,20" path="m1481,434l1490,434,1490,415,1481,415,1481,434xe" filled="true" fillcolor="#000000" stroked="false">
                <v:path arrowok="t"/>
                <v:fill type="solid"/>
              </v:shape>
            </v:group>
            <v:group style="position:absolute;left:1481;top:434;width:10;height:20" coordorigin="1481,434" coordsize="10,20">
              <v:shape style="position:absolute;left:1481;top:434;width:10;height:20" coordorigin="1481,434" coordsize="10,20" path="m1481,454l1490,454,1490,434,1481,434,1481,454xe" filled="true" fillcolor="#000000" stroked="false">
                <v:path arrowok="t"/>
                <v:fill type="solid"/>
              </v:shape>
            </v:group>
            <v:group style="position:absolute;left:1481;top:454;width:10;height:20" coordorigin="1481,454" coordsize="10,20">
              <v:shape style="position:absolute;left:1481;top:454;width:10;height:20" coordorigin="1481,454" coordsize="10,20" path="m1481,473l1490,473,1490,454,1481,454,1481,473xe" filled="true" fillcolor="#000000" stroked="false">
                <v:path arrowok="t"/>
                <v:fill type="solid"/>
              </v:shape>
            </v:group>
            <v:group style="position:absolute;left:1481;top:473;width:10;height:20" coordorigin="1481,473" coordsize="10,20">
              <v:shape style="position:absolute;left:1481;top:473;width:10;height:20" coordorigin="1481,473" coordsize="10,20" path="m1481,492l1490,492,1490,473,1481,473,1481,492xe" filled="true" fillcolor="#000000" stroked="false">
                <v:path arrowok="t"/>
                <v:fill type="solid"/>
              </v:shape>
            </v:group>
            <v:group style="position:absolute;left:1481;top:492;width:10;height:20" coordorigin="1481,492" coordsize="10,20">
              <v:shape style="position:absolute;left:1481;top:492;width:10;height:20" coordorigin="1481,492" coordsize="10,20" path="m1481,511l1490,511,1490,492,1481,492,1481,511xe" filled="true" fillcolor="#000000" stroked="false">
                <v:path arrowok="t"/>
                <v:fill type="solid"/>
              </v:shape>
            </v:group>
            <v:group style="position:absolute;left:1481;top:511;width:10;height:20" coordorigin="1481,511" coordsize="10,20">
              <v:shape style="position:absolute;left:1481;top:511;width:10;height:20" coordorigin="1481,511" coordsize="10,20" path="m1481,530l1490,530,1490,511,1481,511,1481,530xe" filled="true" fillcolor="#000000" stroked="false">
                <v:path arrowok="t"/>
                <v:fill type="solid"/>
              </v:shape>
            </v:group>
            <v:group style="position:absolute;left:1481;top:530;width:10;height:20" coordorigin="1481,530" coordsize="10,20">
              <v:shape style="position:absolute;left:1481;top:530;width:10;height:20" coordorigin="1481,530" coordsize="10,20" path="m1481,550l1490,550,1490,530,1481,530,1481,550xe" filled="true" fillcolor="#000000" stroked="false">
                <v:path arrowok="t"/>
                <v:fill type="solid"/>
              </v:shape>
            </v:group>
            <v:group style="position:absolute;left:1481;top:550;width:10;height:20" coordorigin="1481,550" coordsize="10,20">
              <v:shape style="position:absolute;left:1481;top:550;width:10;height:20" coordorigin="1481,550" coordsize="10,20" path="m1481,569l1490,569,1490,550,1481,550,1481,569xe" filled="true" fillcolor="#000000" stroked="false">
                <v:path arrowok="t"/>
                <v:fill type="solid"/>
              </v:shape>
            </v:group>
            <v:group style="position:absolute;left:1481;top:569;width:10;height:20" coordorigin="1481,569" coordsize="10,20">
              <v:shape style="position:absolute;left:1481;top:569;width:10;height:20" coordorigin="1481,569" coordsize="10,20" path="m1481,588l1490,588,1490,569,1481,569,1481,588xe" filled="true" fillcolor="#000000" stroked="false">
                <v:path arrowok="t"/>
                <v:fill type="solid"/>
              </v:shape>
            </v:group>
            <v:group style="position:absolute;left:1481;top:588;width:10;height:20" coordorigin="1481,588" coordsize="10,20">
              <v:shape style="position:absolute;left:1481;top:588;width:10;height:20" coordorigin="1481,588" coordsize="10,20" path="m1481,607l1490,607,1490,588,1481,588,1481,607xe" filled="true" fillcolor="#000000" stroked="false">
                <v:path arrowok="t"/>
                <v:fill type="solid"/>
              </v:shape>
            </v:group>
            <v:group style="position:absolute;left:1481;top:607;width:10;height:20" coordorigin="1481,607" coordsize="10,20">
              <v:shape style="position:absolute;left:1481;top:607;width:10;height:20" coordorigin="1481,607" coordsize="10,20" path="m1481,626l1490,626,1490,607,1481,607,1481,626xe" filled="true" fillcolor="#000000" stroked="false">
                <v:path arrowok="t"/>
                <v:fill type="solid"/>
              </v:shape>
            </v:group>
            <v:group style="position:absolute;left:1481;top:626;width:10;height:20" coordorigin="1481,626" coordsize="10,20">
              <v:shape style="position:absolute;left:1481;top:626;width:10;height:20" coordorigin="1481,626" coordsize="10,20" path="m1481,646l1490,646,1490,626,1481,626,1481,646xe" filled="true" fillcolor="#000000" stroked="false">
                <v:path arrowok="t"/>
                <v:fill type="solid"/>
              </v:shape>
            </v:group>
            <v:group style="position:absolute;left:1481;top:646;width:10;height:20" coordorigin="1481,646" coordsize="10,20">
              <v:shape style="position:absolute;left:1481;top:646;width:10;height:20" coordorigin="1481,646" coordsize="10,20" path="m1481,665l1490,665,1490,646,1481,646,1481,665xe" filled="true" fillcolor="#000000" stroked="false">
                <v:path arrowok="t"/>
                <v:fill type="solid"/>
              </v:shape>
            </v:group>
            <v:group style="position:absolute;left:1481;top:665;width:10;height:20" coordorigin="1481,665" coordsize="10,20">
              <v:shape style="position:absolute;left:1481;top:665;width:10;height:20" coordorigin="1481,665" coordsize="10,20" path="m1481,684l1490,684,1490,665,1481,665,1481,684xe" filled="true" fillcolor="#000000" stroked="false">
                <v:path arrowok="t"/>
                <v:fill type="solid"/>
              </v:shape>
            </v:group>
            <v:group style="position:absolute;left:1481;top:684;width:10;height:20" coordorigin="1481,684" coordsize="10,20">
              <v:shape style="position:absolute;left:1481;top:684;width:10;height:20" coordorigin="1481,684" coordsize="10,20" path="m1481,703l1490,703,1490,684,1481,684,1481,703xe" filled="true" fillcolor="#000000" stroked="false">
                <v:path arrowok="t"/>
                <v:fill type="solid"/>
              </v:shape>
            </v:group>
            <v:group style="position:absolute;left:1481;top:703;width:10;height:20" coordorigin="1481,703" coordsize="10,20">
              <v:shape style="position:absolute;left:1481;top:703;width:10;height:20" coordorigin="1481,703" coordsize="10,20" path="m1481,722l1490,722,1490,703,1481,703,1481,722xe" filled="true" fillcolor="#000000" stroked="false">
                <v:path arrowok="t"/>
                <v:fill type="solid"/>
              </v:shape>
            </v:group>
            <v:group style="position:absolute;left:1481;top:722;width:10;height:20" coordorigin="1481,722" coordsize="10,20">
              <v:shape style="position:absolute;left:1481;top:722;width:10;height:20" coordorigin="1481,722" coordsize="10,20" path="m1481,742l1490,742,1490,722,1481,722,1481,742xe" filled="true" fillcolor="#000000" stroked="false">
                <v:path arrowok="t"/>
                <v:fill type="solid"/>
              </v:shape>
            </v:group>
            <v:group style="position:absolute;left:1481;top:742;width:10;height:20" coordorigin="1481,742" coordsize="10,20">
              <v:shape style="position:absolute;left:1481;top:742;width:10;height:20" coordorigin="1481,742" coordsize="10,20" path="m1481,761l1490,761,1490,742,1481,742,1481,761xe" filled="true" fillcolor="#000000" stroked="false">
                <v:path arrowok="t"/>
                <v:fill type="solid"/>
              </v:shape>
            </v:group>
            <v:group style="position:absolute;left:1481;top:761;width:10;height:20" coordorigin="1481,761" coordsize="10,20">
              <v:shape style="position:absolute;left:1481;top:761;width:10;height:20" coordorigin="1481,761" coordsize="10,20" path="m1481,780l1490,780,1490,761,1481,761,1481,780xe" filled="true" fillcolor="#000000" stroked="false">
                <v:path arrowok="t"/>
                <v:fill type="solid"/>
              </v:shape>
            </v:group>
            <v:group style="position:absolute;left:1481;top:780;width:10;height:20" coordorigin="1481,780" coordsize="10,20">
              <v:shape style="position:absolute;left:1481;top:780;width:10;height:20" coordorigin="1481,780" coordsize="10,20" path="m1481,799l1490,799,1490,780,1481,780,1481,799xe" filled="true" fillcolor="#000000" stroked="false">
                <v:path arrowok="t"/>
                <v:fill type="solid"/>
              </v:shape>
            </v:group>
            <v:group style="position:absolute;left:1481;top:799;width:10;height:20" coordorigin="1481,799" coordsize="10,20">
              <v:shape style="position:absolute;left:1481;top:799;width:10;height:20" coordorigin="1481,799" coordsize="10,20" path="m1481,818l1490,818,1490,799,1481,799,1481,818xe" filled="true" fillcolor="#000000" stroked="false">
                <v:path arrowok="t"/>
                <v:fill type="solid"/>
              </v:shape>
            </v:group>
            <v:group style="position:absolute;left:1481;top:818;width:10;height:20" coordorigin="1481,818" coordsize="10,20">
              <v:shape style="position:absolute;left:1481;top:818;width:10;height:20" coordorigin="1481,818" coordsize="10,20" path="m1481,838l1490,838,1490,818,1481,818,1481,838xe" filled="true" fillcolor="#000000" stroked="false">
                <v:path arrowok="t"/>
                <v:fill type="solid"/>
              </v:shape>
            </v:group>
            <v:group style="position:absolute;left:1481;top:838;width:10;height:20" coordorigin="1481,838" coordsize="10,20">
              <v:shape style="position:absolute;left:1481;top:838;width:10;height:20" coordorigin="1481,838" coordsize="10,20" path="m1481,857l1490,857,1490,838,1481,838,1481,857xe" filled="true" fillcolor="#000000" stroked="false">
                <v:path arrowok="t"/>
                <v:fill type="solid"/>
              </v:shape>
            </v:group>
            <v:group style="position:absolute;left:1481;top:857;width:10;height:20" coordorigin="1481,857" coordsize="10,20">
              <v:shape style="position:absolute;left:1481;top:857;width:10;height:20" coordorigin="1481,857" coordsize="10,20" path="m1481,876l1490,876,1490,857,1481,857,1481,876xe" filled="true" fillcolor="#000000" stroked="false">
                <v:path arrowok="t"/>
                <v:fill type="solid"/>
              </v:shape>
            </v:group>
            <v:group style="position:absolute;left:1481;top:876;width:10;height:20" coordorigin="1481,876" coordsize="10,20">
              <v:shape style="position:absolute;left:1481;top:876;width:10;height:20" coordorigin="1481,876" coordsize="10,20" path="m1481,895l1490,895,1490,876,1481,876,1481,895xe" filled="true" fillcolor="#000000" stroked="false">
                <v:path arrowok="t"/>
                <v:fill type="solid"/>
              </v:shape>
            </v:group>
            <v:group style="position:absolute;left:1481;top:895;width:10;height:20" coordorigin="1481,895" coordsize="10,20">
              <v:shape style="position:absolute;left:1481;top:895;width:10;height:20" coordorigin="1481,895" coordsize="10,20" path="m1481,914l1490,914,1490,895,1481,895,1481,914xe" filled="true" fillcolor="#000000" stroked="false">
                <v:path arrowok="t"/>
                <v:fill type="solid"/>
              </v:shape>
            </v:group>
            <v:group style="position:absolute;left:1481;top:914;width:10;height:20" coordorigin="1481,914" coordsize="10,20">
              <v:shape style="position:absolute;left:1481;top:914;width:10;height:20" coordorigin="1481,914" coordsize="10,20" path="m1481,934l1490,934,1490,914,1481,914,1481,934xe" filled="true" fillcolor="#000000" stroked="false">
                <v:path arrowok="t"/>
                <v:fill type="solid"/>
              </v:shape>
            </v:group>
            <v:group style="position:absolute;left:1481;top:934;width:10;height:20" coordorigin="1481,934" coordsize="10,20">
              <v:shape style="position:absolute;left:1481;top:934;width:10;height:20" coordorigin="1481,934" coordsize="10,20" path="m1481,953l1490,953,1490,934,1481,934,1481,953xe" filled="true" fillcolor="#000000" stroked="false">
                <v:path arrowok="t"/>
                <v:fill type="solid"/>
              </v:shape>
            </v:group>
            <v:group style="position:absolute;left:1481;top:953;width:10;height:20" coordorigin="1481,953" coordsize="10,20">
              <v:shape style="position:absolute;left:1481;top:953;width:10;height:20" coordorigin="1481,953" coordsize="10,20" path="m1481,972l1490,972,1490,953,1481,953,1481,972xe" filled="true" fillcolor="#000000" stroked="false">
                <v:path arrowok="t"/>
                <v:fill type="solid"/>
              </v:shape>
            </v:group>
            <v:group style="position:absolute;left:1481;top:972;width:10;height:20" coordorigin="1481,972" coordsize="10,20">
              <v:shape style="position:absolute;left:1481;top:972;width:10;height:20" coordorigin="1481,972" coordsize="10,20" path="m1481,991l1490,991,1490,972,1481,972,1481,991xe" filled="true" fillcolor="#000000" stroked="false">
                <v:path arrowok="t"/>
                <v:fill type="solid"/>
              </v:shape>
            </v:group>
            <v:group style="position:absolute;left:1481;top:991;width:10;height:20" coordorigin="1481,991" coordsize="10,20">
              <v:shape style="position:absolute;left:1481;top:991;width:10;height:20" coordorigin="1481,991" coordsize="10,20" path="m1481,1010l1490,1010,1490,991,1481,991,1481,1010xe" filled="true" fillcolor="#000000" stroked="false">
                <v:path arrowok="t"/>
                <v:fill type="solid"/>
              </v:shape>
            </v:group>
            <v:group style="position:absolute;left:1481;top:1010;width:10;height:20" coordorigin="1481,1010" coordsize="10,20">
              <v:shape style="position:absolute;left:1481;top:1010;width:10;height:20" coordorigin="1481,1010" coordsize="10,20" path="m1481,1030l1490,1030,1490,1010,1481,1010,1481,1030xe" filled="true" fillcolor="#000000" stroked="false">
                <v:path arrowok="t"/>
                <v:fill type="solid"/>
              </v:shape>
            </v:group>
            <v:group style="position:absolute;left:1481;top:1030;width:10;height:20" coordorigin="1481,1030" coordsize="10,20">
              <v:shape style="position:absolute;left:1481;top:1030;width:10;height:20" coordorigin="1481,1030" coordsize="10,20" path="m1481,1049l1490,1049,1490,1030,1481,1030,1481,1049xe" filled="true" fillcolor="#000000" stroked="false">
                <v:path arrowok="t"/>
                <v:fill type="solid"/>
              </v:shape>
            </v:group>
            <v:group style="position:absolute;left:1481;top:1049;width:10;height:20" coordorigin="1481,1049" coordsize="10,20">
              <v:shape style="position:absolute;left:1481;top:1049;width:10;height:20" coordorigin="1481,1049" coordsize="10,20" path="m1481,1068l1490,1068,1490,1049,1481,1049,1481,1068xe" filled="true" fillcolor="#000000" stroked="false">
                <v:path arrowok="t"/>
                <v:fill type="solid"/>
              </v:shape>
            </v:group>
            <v:group style="position:absolute;left:1481;top:1068;width:10;height:20" coordorigin="1481,1068" coordsize="10,20">
              <v:shape style="position:absolute;left:1481;top:1068;width:10;height:20" coordorigin="1481,1068" coordsize="10,20" path="m1481,1087l1490,1087,1490,1068,1481,1068,1481,1087xe" filled="true" fillcolor="#000000" stroked="false">
                <v:path arrowok="t"/>
                <v:fill type="solid"/>
              </v:shape>
            </v:group>
            <v:group style="position:absolute;left:2120;top:31;width:10;height:20" coordorigin="2120,31" coordsize="10,20">
              <v:shape style="position:absolute;left:2120;top:31;width:10;height:20" coordorigin="2120,31" coordsize="10,20" path="m2120,50l2129,50,2129,31,2120,31,2120,50xe" filled="true" fillcolor="#000000" stroked="false">
                <v:path arrowok="t"/>
                <v:fill type="solid"/>
              </v:shape>
            </v:group>
            <v:group style="position:absolute;left:2120;top:50;width:10;height:20" coordorigin="2120,50" coordsize="10,20">
              <v:shape style="position:absolute;left:2120;top:50;width:10;height:20" coordorigin="2120,50" coordsize="10,20" path="m2120,70l2129,70,2129,50,2120,50,2120,70xe" filled="true" fillcolor="#000000" stroked="false">
                <v:path arrowok="t"/>
                <v:fill type="solid"/>
              </v:shape>
            </v:group>
            <v:group style="position:absolute;left:2120;top:70;width:10;height:20" coordorigin="2120,70" coordsize="10,20">
              <v:shape style="position:absolute;left:2120;top:70;width:10;height:20" coordorigin="2120,70" coordsize="10,20" path="m2120,89l2129,89,2129,70,2120,70,2120,89xe" filled="true" fillcolor="#000000" stroked="false">
                <v:path arrowok="t"/>
                <v:fill type="solid"/>
              </v:shape>
            </v:group>
            <v:group style="position:absolute;left:2120;top:89;width:10;height:20" coordorigin="2120,89" coordsize="10,20">
              <v:shape style="position:absolute;left:2120;top:89;width:10;height:20" coordorigin="2120,89" coordsize="10,20" path="m2120,108l2129,108,2129,89,2120,89,2120,108xe" filled="true" fillcolor="#000000" stroked="false">
                <v:path arrowok="t"/>
                <v:fill type="solid"/>
              </v:shape>
            </v:group>
            <v:group style="position:absolute;left:2120;top:108;width:10;height:20" coordorigin="2120,108" coordsize="10,20">
              <v:shape style="position:absolute;left:2120;top:108;width:10;height:20" coordorigin="2120,108" coordsize="10,20" path="m2120,127l2129,127,2129,108,2120,108,2120,127xe" filled="true" fillcolor="#000000" stroked="false">
                <v:path arrowok="t"/>
                <v:fill type="solid"/>
              </v:shape>
            </v:group>
            <v:group style="position:absolute;left:2120;top:127;width:10;height:20" coordorigin="2120,127" coordsize="10,20">
              <v:shape style="position:absolute;left:2120;top:127;width:10;height:20" coordorigin="2120,127" coordsize="10,20" path="m2120,146l2129,146,2129,127,2120,127,2120,146xe" filled="true" fillcolor="#000000" stroked="false">
                <v:path arrowok="t"/>
                <v:fill type="solid"/>
              </v:shape>
            </v:group>
            <v:group style="position:absolute;left:2120;top:146;width:10;height:20" coordorigin="2120,146" coordsize="10,20">
              <v:shape style="position:absolute;left:2120;top:146;width:10;height:20" coordorigin="2120,146" coordsize="10,20" path="m2120,166l2129,166,2129,146,2120,146,2120,166xe" filled="true" fillcolor="#000000" stroked="false">
                <v:path arrowok="t"/>
                <v:fill type="solid"/>
              </v:shape>
            </v:group>
            <v:group style="position:absolute;left:2120;top:166;width:10;height:20" coordorigin="2120,166" coordsize="10,20">
              <v:shape style="position:absolute;left:2120;top:166;width:10;height:20" coordorigin="2120,166" coordsize="10,20" path="m2120,185l2129,185,2129,166,2120,166,2120,185xe" filled="true" fillcolor="#000000" stroked="false">
                <v:path arrowok="t"/>
                <v:fill type="solid"/>
              </v:shape>
            </v:group>
            <v:group style="position:absolute;left:2120;top:185;width:10;height:20" coordorigin="2120,185" coordsize="10,20">
              <v:shape style="position:absolute;left:2120;top:185;width:10;height:20" coordorigin="2120,185" coordsize="10,20" path="m2120,204l2129,204,2129,185,2120,185,2120,204xe" filled="true" fillcolor="#000000" stroked="false">
                <v:path arrowok="t"/>
                <v:fill type="solid"/>
              </v:shape>
            </v:group>
            <v:group style="position:absolute;left:2120;top:204;width:10;height:20" coordorigin="2120,204" coordsize="10,20">
              <v:shape style="position:absolute;left:2120;top:204;width:10;height:20" coordorigin="2120,204" coordsize="10,20" path="m2120,223l2129,223,2129,204,2120,204,2120,223xe" filled="true" fillcolor="#000000" stroked="false">
                <v:path arrowok="t"/>
                <v:fill type="solid"/>
              </v:shape>
            </v:group>
            <v:group style="position:absolute;left:2120;top:223;width:10;height:20" coordorigin="2120,223" coordsize="10,20">
              <v:shape style="position:absolute;left:2120;top:223;width:10;height:20" coordorigin="2120,223" coordsize="10,20" path="m2120,242l2129,242,2129,223,2120,223,2120,242xe" filled="true" fillcolor="#000000" stroked="false">
                <v:path arrowok="t"/>
                <v:fill type="solid"/>
              </v:shape>
            </v:group>
            <v:group style="position:absolute;left:2120;top:242;width:10;height:20" coordorigin="2120,242" coordsize="10,20">
              <v:shape style="position:absolute;left:2120;top:242;width:10;height:20" coordorigin="2120,242" coordsize="10,20" path="m2120,262l2129,262,2129,242,2120,242,2120,262xe" filled="true" fillcolor="#000000" stroked="false">
                <v:path arrowok="t"/>
                <v:fill type="solid"/>
              </v:shape>
            </v:group>
            <v:group style="position:absolute;left:2120;top:262;width:10;height:20" coordorigin="2120,262" coordsize="10,20">
              <v:shape style="position:absolute;left:2120;top:262;width:10;height:20" coordorigin="2120,262" coordsize="10,20" path="m2120,281l2129,281,2129,262,2120,262,2120,281xe" filled="true" fillcolor="#000000" stroked="false">
                <v:path arrowok="t"/>
                <v:fill type="solid"/>
              </v:shape>
            </v:group>
            <v:group style="position:absolute;left:2120;top:281;width:10;height:20" coordorigin="2120,281" coordsize="10,20">
              <v:shape style="position:absolute;left:2120;top:281;width:10;height:20" coordorigin="2120,281" coordsize="10,20" path="m2120,300l2129,300,2129,281,2120,281,2120,300xe" filled="true" fillcolor="#000000" stroked="false">
                <v:path arrowok="t"/>
                <v:fill type="solid"/>
              </v:shape>
            </v:group>
            <v:group style="position:absolute;left:2120;top:300;width:10;height:20" coordorigin="2120,300" coordsize="10,20">
              <v:shape style="position:absolute;left:2120;top:300;width:10;height:20" coordorigin="2120,300" coordsize="10,20" path="m2120,319l2129,319,2129,300,2120,300,2120,319xe" filled="true" fillcolor="#000000" stroked="false">
                <v:path arrowok="t"/>
                <v:fill type="solid"/>
              </v:shape>
            </v:group>
            <v:group style="position:absolute;left:2120;top:319;width:10;height:20" coordorigin="2120,319" coordsize="10,20">
              <v:shape style="position:absolute;left:2120;top:319;width:10;height:20" coordorigin="2120,319" coordsize="10,20" path="m2120,338l2129,338,2129,319,2120,319,2120,338xe" filled="true" fillcolor="#000000" stroked="false">
                <v:path arrowok="t"/>
                <v:fill type="solid"/>
              </v:shape>
            </v:group>
            <v:group style="position:absolute;left:2120;top:338;width:10;height:20" coordorigin="2120,338" coordsize="10,20">
              <v:shape style="position:absolute;left:2120;top:338;width:10;height:20" coordorigin="2120,338" coordsize="10,20" path="m2120,358l2129,358,2129,338,2120,338,2120,358xe" filled="true" fillcolor="#000000" stroked="false">
                <v:path arrowok="t"/>
                <v:fill type="solid"/>
              </v:shape>
            </v:group>
            <v:group style="position:absolute;left:2120;top:358;width:10;height:20" coordorigin="2120,358" coordsize="10,20">
              <v:shape style="position:absolute;left:2120;top:358;width:10;height:20" coordorigin="2120,358" coordsize="10,20" path="m2120,377l2129,377,2129,358,2120,358,2120,377xe" filled="true" fillcolor="#000000" stroked="false">
                <v:path arrowok="t"/>
                <v:fill type="solid"/>
              </v:shape>
            </v:group>
            <v:group style="position:absolute;left:2120;top:377;width:10;height:20" coordorigin="2120,377" coordsize="10,20">
              <v:shape style="position:absolute;left:2120;top:377;width:10;height:20" coordorigin="2120,377" coordsize="10,20" path="m2120,396l2129,396,2129,377,2120,377,2120,396xe" filled="true" fillcolor="#000000" stroked="false">
                <v:path arrowok="t"/>
                <v:fill type="solid"/>
              </v:shape>
            </v:group>
            <v:group style="position:absolute;left:2120;top:396;width:10;height:20" coordorigin="2120,396" coordsize="10,20">
              <v:shape style="position:absolute;left:2120;top:396;width:10;height:20" coordorigin="2120,396" coordsize="10,20" path="m2120,415l2129,415,2129,396,2120,396,2120,415xe" filled="true" fillcolor="#000000" stroked="false">
                <v:path arrowok="t"/>
                <v:fill type="solid"/>
              </v:shape>
            </v:group>
            <v:group style="position:absolute;left:2120;top:415;width:10;height:20" coordorigin="2120,415" coordsize="10,20">
              <v:shape style="position:absolute;left:2120;top:415;width:10;height:20" coordorigin="2120,415" coordsize="10,20" path="m2120,434l2129,434,2129,415,2120,415,2120,434xe" filled="true" fillcolor="#000000" stroked="false">
                <v:path arrowok="t"/>
                <v:fill type="solid"/>
              </v:shape>
            </v:group>
            <v:group style="position:absolute;left:2120;top:434;width:10;height:20" coordorigin="2120,434" coordsize="10,20">
              <v:shape style="position:absolute;left:2120;top:434;width:10;height:20" coordorigin="2120,434" coordsize="10,20" path="m2120,454l2129,454,2129,434,2120,434,2120,454xe" filled="true" fillcolor="#000000" stroked="false">
                <v:path arrowok="t"/>
                <v:fill type="solid"/>
              </v:shape>
            </v:group>
            <v:group style="position:absolute;left:2120;top:454;width:10;height:20" coordorigin="2120,454" coordsize="10,20">
              <v:shape style="position:absolute;left:2120;top:454;width:10;height:20" coordorigin="2120,454" coordsize="10,20" path="m2120,473l2129,473,2129,454,2120,454,2120,473xe" filled="true" fillcolor="#000000" stroked="false">
                <v:path arrowok="t"/>
                <v:fill type="solid"/>
              </v:shape>
            </v:group>
            <v:group style="position:absolute;left:2120;top:473;width:10;height:20" coordorigin="2120,473" coordsize="10,20">
              <v:shape style="position:absolute;left:2120;top:473;width:10;height:20" coordorigin="2120,473" coordsize="10,20" path="m2120,492l2129,492,2129,473,2120,473,2120,492xe" filled="true" fillcolor="#000000" stroked="false">
                <v:path arrowok="t"/>
                <v:fill type="solid"/>
              </v:shape>
            </v:group>
            <v:group style="position:absolute;left:2120;top:492;width:10;height:20" coordorigin="2120,492" coordsize="10,20">
              <v:shape style="position:absolute;left:2120;top:492;width:10;height:20" coordorigin="2120,492" coordsize="10,20" path="m2120,511l2129,511,2129,492,2120,492,2120,511xe" filled="true" fillcolor="#000000" stroked="false">
                <v:path arrowok="t"/>
                <v:fill type="solid"/>
              </v:shape>
            </v:group>
            <v:group style="position:absolute;left:2120;top:511;width:10;height:20" coordorigin="2120,511" coordsize="10,20">
              <v:shape style="position:absolute;left:2120;top:511;width:10;height:20" coordorigin="2120,511" coordsize="10,20" path="m2120,530l2129,530,2129,511,2120,511,2120,530xe" filled="true" fillcolor="#000000" stroked="false">
                <v:path arrowok="t"/>
                <v:fill type="solid"/>
              </v:shape>
            </v:group>
            <v:group style="position:absolute;left:2120;top:530;width:10;height:20" coordorigin="2120,530" coordsize="10,20">
              <v:shape style="position:absolute;left:2120;top:530;width:10;height:20" coordorigin="2120,530" coordsize="10,20" path="m2120,550l2129,550,2129,530,2120,530,2120,550xe" filled="true" fillcolor="#000000" stroked="false">
                <v:path arrowok="t"/>
                <v:fill type="solid"/>
              </v:shape>
            </v:group>
            <v:group style="position:absolute;left:2120;top:550;width:10;height:20" coordorigin="2120,550" coordsize="10,20">
              <v:shape style="position:absolute;left:2120;top:550;width:10;height:20" coordorigin="2120,550" coordsize="10,20" path="m2120,569l2129,569,2129,550,2120,550,2120,569xe" filled="true" fillcolor="#000000" stroked="false">
                <v:path arrowok="t"/>
                <v:fill type="solid"/>
              </v:shape>
            </v:group>
            <v:group style="position:absolute;left:2120;top:569;width:10;height:20" coordorigin="2120,569" coordsize="10,20">
              <v:shape style="position:absolute;left:2120;top:569;width:10;height:20" coordorigin="2120,569" coordsize="10,20" path="m2120,588l2129,588,2129,569,2120,569,2120,588xe" filled="true" fillcolor="#000000" stroked="false">
                <v:path arrowok="t"/>
                <v:fill type="solid"/>
              </v:shape>
            </v:group>
            <v:group style="position:absolute;left:2120;top:588;width:10;height:20" coordorigin="2120,588" coordsize="10,20">
              <v:shape style="position:absolute;left:2120;top:588;width:10;height:20" coordorigin="2120,588" coordsize="10,20" path="m2120,607l2129,607,2129,588,2120,588,2120,607xe" filled="true" fillcolor="#000000" stroked="false">
                <v:path arrowok="t"/>
                <v:fill type="solid"/>
              </v:shape>
            </v:group>
            <v:group style="position:absolute;left:2120;top:607;width:10;height:20" coordorigin="2120,607" coordsize="10,20">
              <v:shape style="position:absolute;left:2120;top:607;width:10;height:20" coordorigin="2120,607" coordsize="10,20" path="m2120,626l2129,626,2129,607,2120,607,2120,626xe" filled="true" fillcolor="#000000" stroked="false">
                <v:path arrowok="t"/>
                <v:fill type="solid"/>
              </v:shape>
            </v:group>
            <v:group style="position:absolute;left:2120;top:626;width:10;height:20" coordorigin="2120,626" coordsize="10,20">
              <v:shape style="position:absolute;left:2120;top:626;width:10;height:20" coordorigin="2120,626" coordsize="10,20" path="m2120,646l2129,646,2129,626,2120,626,2120,646xe" filled="true" fillcolor="#000000" stroked="false">
                <v:path arrowok="t"/>
                <v:fill type="solid"/>
              </v:shape>
            </v:group>
            <v:group style="position:absolute;left:2120;top:646;width:10;height:20" coordorigin="2120,646" coordsize="10,20">
              <v:shape style="position:absolute;left:2120;top:646;width:10;height:20" coordorigin="2120,646" coordsize="10,20" path="m2120,665l2129,665,2129,646,2120,646,2120,665xe" filled="true" fillcolor="#000000" stroked="false">
                <v:path arrowok="t"/>
                <v:fill type="solid"/>
              </v:shape>
            </v:group>
            <v:group style="position:absolute;left:2120;top:665;width:10;height:20" coordorigin="2120,665" coordsize="10,20">
              <v:shape style="position:absolute;left:2120;top:665;width:10;height:20" coordorigin="2120,665" coordsize="10,20" path="m2120,684l2129,684,2129,665,2120,665,2120,684xe" filled="true" fillcolor="#000000" stroked="false">
                <v:path arrowok="t"/>
                <v:fill type="solid"/>
              </v:shape>
            </v:group>
            <v:group style="position:absolute;left:2120;top:684;width:10;height:20" coordorigin="2120,684" coordsize="10,20">
              <v:shape style="position:absolute;left:2120;top:684;width:10;height:20" coordorigin="2120,684" coordsize="10,20" path="m2120,703l2129,703,2129,684,2120,684,2120,703xe" filled="true" fillcolor="#000000" stroked="false">
                <v:path arrowok="t"/>
                <v:fill type="solid"/>
              </v:shape>
            </v:group>
            <v:group style="position:absolute;left:2120;top:703;width:10;height:20" coordorigin="2120,703" coordsize="10,20">
              <v:shape style="position:absolute;left:2120;top:703;width:10;height:20" coordorigin="2120,703" coordsize="10,20" path="m2120,722l2129,722,2129,703,2120,703,2120,722xe" filled="true" fillcolor="#000000" stroked="false">
                <v:path arrowok="t"/>
                <v:fill type="solid"/>
              </v:shape>
            </v:group>
            <v:group style="position:absolute;left:2120;top:722;width:10;height:20" coordorigin="2120,722" coordsize="10,20">
              <v:shape style="position:absolute;left:2120;top:722;width:10;height:20" coordorigin="2120,722" coordsize="10,20" path="m2120,742l2129,742,2129,722,2120,722,2120,742xe" filled="true" fillcolor="#000000" stroked="false">
                <v:path arrowok="t"/>
                <v:fill type="solid"/>
              </v:shape>
            </v:group>
            <v:group style="position:absolute;left:2120;top:742;width:10;height:20" coordorigin="2120,742" coordsize="10,20">
              <v:shape style="position:absolute;left:2120;top:742;width:10;height:20" coordorigin="2120,742" coordsize="10,20" path="m2120,761l2129,761,2129,742,2120,742,2120,761xe" filled="true" fillcolor="#000000" stroked="false">
                <v:path arrowok="t"/>
                <v:fill type="solid"/>
              </v:shape>
            </v:group>
            <v:group style="position:absolute;left:2120;top:761;width:10;height:20" coordorigin="2120,761" coordsize="10,20">
              <v:shape style="position:absolute;left:2120;top:761;width:10;height:20" coordorigin="2120,761" coordsize="10,20" path="m2120,780l2129,780,2129,761,2120,761,2120,780xe" filled="true" fillcolor="#000000" stroked="false">
                <v:path arrowok="t"/>
                <v:fill type="solid"/>
              </v:shape>
            </v:group>
            <v:group style="position:absolute;left:2120;top:780;width:10;height:20" coordorigin="2120,780" coordsize="10,20">
              <v:shape style="position:absolute;left:2120;top:780;width:10;height:20" coordorigin="2120,780" coordsize="10,20" path="m2120,799l2129,799,2129,780,2120,780,2120,799xe" filled="true" fillcolor="#000000" stroked="false">
                <v:path arrowok="t"/>
                <v:fill type="solid"/>
              </v:shape>
            </v:group>
            <v:group style="position:absolute;left:2120;top:799;width:10;height:20" coordorigin="2120,799" coordsize="10,20">
              <v:shape style="position:absolute;left:2120;top:799;width:10;height:20" coordorigin="2120,799" coordsize="10,20" path="m2120,818l2129,818,2129,799,2120,799,2120,818xe" filled="true" fillcolor="#000000" stroked="false">
                <v:path arrowok="t"/>
                <v:fill type="solid"/>
              </v:shape>
            </v:group>
            <v:group style="position:absolute;left:2120;top:818;width:10;height:20" coordorigin="2120,818" coordsize="10,20">
              <v:shape style="position:absolute;left:2120;top:818;width:10;height:20" coordorigin="2120,818" coordsize="10,20" path="m2120,838l2129,838,2129,818,2120,818,2120,838xe" filled="true" fillcolor="#000000" stroked="false">
                <v:path arrowok="t"/>
                <v:fill type="solid"/>
              </v:shape>
            </v:group>
            <v:group style="position:absolute;left:2120;top:838;width:10;height:20" coordorigin="2120,838" coordsize="10,20">
              <v:shape style="position:absolute;left:2120;top:838;width:10;height:20" coordorigin="2120,838" coordsize="10,20" path="m2120,857l2129,857,2129,838,2120,838,2120,857xe" filled="true" fillcolor="#000000" stroked="false">
                <v:path arrowok="t"/>
                <v:fill type="solid"/>
              </v:shape>
            </v:group>
            <v:group style="position:absolute;left:2120;top:857;width:10;height:20" coordorigin="2120,857" coordsize="10,20">
              <v:shape style="position:absolute;left:2120;top:857;width:10;height:20" coordorigin="2120,857" coordsize="10,20" path="m2120,876l2129,876,2129,857,2120,857,2120,876xe" filled="true" fillcolor="#000000" stroked="false">
                <v:path arrowok="t"/>
                <v:fill type="solid"/>
              </v:shape>
            </v:group>
            <v:group style="position:absolute;left:2120;top:876;width:10;height:20" coordorigin="2120,876" coordsize="10,20">
              <v:shape style="position:absolute;left:2120;top:876;width:10;height:20" coordorigin="2120,876" coordsize="10,20" path="m2120,895l2129,895,2129,876,2120,876,2120,895xe" filled="true" fillcolor="#000000" stroked="false">
                <v:path arrowok="t"/>
                <v:fill type="solid"/>
              </v:shape>
            </v:group>
            <v:group style="position:absolute;left:2120;top:895;width:10;height:20" coordorigin="2120,895" coordsize="10,20">
              <v:shape style="position:absolute;left:2120;top:895;width:10;height:20" coordorigin="2120,895" coordsize="10,20" path="m2120,914l2129,914,2129,895,2120,895,2120,914xe" filled="true" fillcolor="#000000" stroked="false">
                <v:path arrowok="t"/>
                <v:fill type="solid"/>
              </v:shape>
            </v:group>
            <v:group style="position:absolute;left:2120;top:914;width:10;height:20" coordorigin="2120,914" coordsize="10,20">
              <v:shape style="position:absolute;left:2120;top:914;width:10;height:20" coordorigin="2120,914" coordsize="10,20" path="m2120,934l2129,934,2129,914,2120,914,2120,934xe" filled="true" fillcolor="#000000" stroked="false">
                <v:path arrowok="t"/>
                <v:fill type="solid"/>
              </v:shape>
            </v:group>
            <v:group style="position:absolute;left:2120;top:934;width:10;height:20" coordorigin="2120,934" coordsize="10,20">
              <v:shape style="position:absolute;left:2120;top:934;width:10;height:20" coordorigin="2120,934" coordsize="10,20" path="m2120,953l2129,953,2129,934,2120,934,2120,953xe" filled="true" fillcolor="#000000" stroked="false">
                <v:path arrowok="t"/>
                <v:fill type="solid"/>
              </v:shape>
            </v:group>
            <v:group style="position:absolute;left:2120;top:953;width:10;height:20" coordorigin="2120,953" coordsize="10,20">
              <v:shape style="position:absolute;left:2120;top:953;width:10;height:20" coordorigin="2120,953" coordsize="10,20" path="m2120,972l2129,972,2129,953,2120,953,2120,972xe" filled="true" fillcolor="#000000" stroked="false">
                <v:path arrowok="t"/>
                <v:fill type="solid"/>
              </v:shape>
            </v:group>
            <v:group style="position:absolute;left:2120;top:972;width:10;height:20" coordorigin="2120,972" coordsize="10,20">
              <v:shape style="position:absolute;left:2120;top:972;width:10;height:20" coordorigin="2120,972" coordsize="10,20" path="m2120,991l2129,991,2129,972,2120,972,2120,991xe" filled="true" fillcolor="#000000" stroked="false">
                <v:path arrowok="t"/>
                <v:fill type="solid"/>
              </v:shape>
            </v:group>
            <v:group style="position:absolute;left:2120;top:991;width:10;height:20" coordorigin="2120,991" coordsize="10,20">
              <v:shape style="position:absolute;left:2120;top:991;width:10;height:20" coordorigin="2120,991" coordsize="10,20" path="m2120,1010l2129,1010,2129,991,2120,991,2120,1010xe" filled="true" fillcolor="#000000" stroked="false">
                <v:path arrowok="t"/>
                <v:fill type="solid"/>
              </v:shape>
            </v:group>
            <v:group style="position:absolute;left:2120;top:1010;width:10;height:20" coordorigin="2120,1010" coordsize="10,20">
              <v:shape style="position:absolute;left:2120;top:1010;width:10;height:20" coordorigin="2120,1010" coordsize="10,20" path="m2120,1030l2129,1030,2129,1010,2120,1010,2120,1030xe" filled="true" fillcolor="#000000" stroked="false">
                <v:path arrowok="t"/>
                <v:fill type="solid"/>
              </v:shape>
            </v:group>
            <v:group style="position:absolute;left:2120;top:1030;width:10;height:20" coordorigin="2120,1030" coordsize="10,20">
              <v:shape style="position:absolute;left:2120;top:1030;width:10;height:20" coordorigin="2120,1030" coordsize="10,20" path="m2120,1049l2129,1049,2129,1030,2120,1030,2120,1049xe" filled="true" fillcolor="#000000" stroked="false">
                <v:path arrowok="t"/>
                <v:fill type="solid"/>
              </v:shape>
            </v:group>
            <v:group style="position:absolute;left:2120;top:1049;width:10;height:20" coordorigin="2120,1049" coordsize="10,20">
              <v:shape style="position:absolute;left:2120;top:1049;width:10;height:20" coordorigin="2120,1049" coordsize="10,20" path="m2120,1068l2129,1068,2129,1049,2120,1049,2120,1068xe" filled="true" fillcolor="#000000" stroked="false">
                <v:path arrowok="t"/>
                <v:fill type="solid"/>
              </v:shape>
            </v:group>
            <v:group style="position:absolute;left:2120;top:1068;width:10;height:20" coordorigin="2120,1068" coordsize="10,20">
              <v:shape style="position:absolute;left:2120;top:1068;width:10;height:20" coordorigin="2120,1068" coordsize="10,20" path="m2120,1087l2129,1087,2129,1068,2120,1068,2120,1087xe" filled="true" fillcolor="#000000" stroked="false">
                <v:path arrowok="t"/>
                <v:fill type="solid"/>
              </v:shape>
            </v:group>
            <v:group style="position:absolute;left:2120;top:1087;width:10;height:20" coordorigin="2120,1087" coordsize="10,20">
              <v:shape style="position:absolute;left:2120;top:1087;width:10;height:20" coordorigin="2120,1087" coordsize="10,20" path="m2120,1106l2129,1106,2129,1087,2120,1087,2120,1106xe" filled="true" fillcolor="#000000" stroked="false">
                <v:path arrowok="t"/>
                <v:fill type="solid"/>
              </v:shape>
            </v:group>
            <v:group style="position:absolute;left:2120;top:1106;width:10;height:20" coordorigin="2120,1106" coordsize="10,20">
              <v:shape style="position:absolute;left:2120;top:1106;width:10;height:20" coordorigin="2120,1106" coordsize="10,20" path="m2120,1126l2129,1126,2129,1106,2120,1106,2120,1126xe" filled="true" fillcolor="#000000" stroked="false">
                <v:path arrowok="t"/>
                <v:fill type="solid"/>
              </v:shape>
            </v:group>
            <v:group style="position:absolute;left:2120;top:1126;width:10;height:20" coordorigin="2120,1126" coordsize="10,20">
              <v:shape style="position:absolute;left:2120;top:1126;width:10;height:20" coordorigin="2120,1126" coordsize="10,20" path="m2120,1145l2129,1145,2129,1126,2120,1126,2120,1145xe" filled="true" fillcolor="#000000" stroked="false">
                <v:path arrowok="t"/>
                <v:fill type="solid"/>
              </v:shape>
            </v:group>
            <v:group style="position:absolute;left:2120;top:1145;width:10;height:20" coordorigin="2120,1145" coordsize="10,20">
              <v:shape style="position:absolute;left:2120;top:1145;width:10;height:20" coordorigin="2120,1145" coordsize="10,20" path="m2120,1164l2129,1164,2129,1145,2120,1145,2120,1164xe" filled="true" fillcolor="#000000" stroked="false">
                <v:path arrowok="t"/>
                <v:fill type="solid"/>
              </v:shape>
            </v:group>
            <v:group style="position:absolute;left:2120;top:1164;width:10;height:20" coordorigin="2120,1164" coordsize="10,20">
              <v:shape style="position:absolute;left:2120;top:1164;width:10;height:20" coordorigin="2120,1164" coordsize="10,20" path="m2120,1183l2129,1183,2129,1164,2120,1164,2120,1183xe" filled="true" fillcolor="#000000" stroked="false">
                <v:path arrowok="t"/>
                <v:fill type="solid"/>
              </v:shape>
            </v:group>
            <v:group style="position:absolute;left:3058;top:31;width:10;height:20" coordorigin="3058,31" coordsize="10,20">
              <v:shape style="position:absolute;left:3058;top:31;width:10;height:20" coordorigin="3058,31" coordsize="10,20" path="m3058,50l3068,50,3068,31,3058,31,3058,50xe" filled="true" fillcolor="#000000" stroked="false">
                <v:path arrowok="t"/>
                <v:fill type="solid"/>
              </v:shape>
            </v:group>
            <v:group style="position:absolute;left:3058;top:50;width:10;height:20" coordorigin="3058,50" coordsize="10,20">
              <v:shape style="position:absolute;left:3058;top:50;width:10;height:20" coordorigin="3058,50" coordsize="10,20" path="m3058,70l3068,70,3068,50,3058,50,3058,70xe" filled="true" fillcolor="#000000" stroked="false">
                <v:path arrowok="t"/>
                <v:fill type="solid"/>
              </v:shape>
            </v:group>
            <v:group style="position:absolute;left:3058;top:70;width:10;height:20" coordorigin="3058,70" coordsize="10,20">
              <v:shape style="position:absolute;left:3058;top:70;width:10;height:20" coordorigin="3058,70" coordsize="10,20" path="m3058,89l3068,89,3068,70,3058,70,3058,89xe" filled="true" fillcolor="#000000" stroked="false">
                <v:path arrowok="t"/>
                <v:fill type="solid"/>
              </v:shape>
            </v:group>
            <v:group style="position:absolute;left:3058;top:89;width:10;height:20" coordorigin="3058,89" coordsize="10,20">
              <v:shape style="position:absolute;left:3058;top:89;width:10;height:20" coordorigin="3058,89" coordsize="10,20" path="m3058,108l3068,108,3068,89,3058,89,3058,108xe" filled="true" fillcolor="#000000" stroked="false">
                <v:path arrowok="t"/>
                <v:fill type="solid"/>
              </v:shape>
            </v:group>
            <v:group style="position:absolute;left:3058;top:108;width:10;height:20" coordorigin="3058,108" coordsize="10,20">
              <v:shape style="position:absolute;left:3058;top:108;width:10;height:20" coordorigin="3058,108" coordsize="10,20" path="m3058,127l3068,127,3068,108,3058,108,3058,127xe" filled="true" fillcolor="#000000" stroked="false">
                <v:path arrowok="t"/>
                <v:fill type="solid"/>
              </v:shape>
            </v:group>
            <v:group style="position:absolute;left:3058;top:127;width:10;height:20" coordorigin="3058,127" coordsize="10,20">
              <v:shape style="position:absolute;left:3058;top:127;width:10;height:20" coordorigin="3058,127" coordsize="10,20" path="m3058,146l3068,146,3068,127,3058,127,3058,146xe" filled="true" fillcolor="#000000" stroked="false">
                <v:path arrowok="t"/>
                <v:fill type="solid"/>
              </v:shape>
            </v:group>
            <v:group style="position:absolute;left:3058;top:146;width:10;height:20" coordorigin="3058,146" coordsize="10,20">
              <v:shape style="position:absolute;left:3058;top:146;width:10;height:20" coordorigin="3058,146" coordsize="10,20" path="m3058,166l3068,166,3068,146,3058,146,3058,166xe" filled="true" fillcolor="#000000" stroked="false">
                <v:path arrowok="t"/>
                <v:fill type="solid"/>
              </v:shape>
            </v:group>
            <v:group style="position:absolute;left:3058;top:166;width:10;height:20" coordorigin="3058,166" coordsize="10,20">
              <v:shape style="position:absolute;left:3058;top:166;width:10;height:20" coordorigin="3058,166" coordsize="10,20" path="m3058,185l3068,185,3068,166,3058,166,3058,185xe" filled="true" fillcolor="#000000" stroked="false">
                <v:path arrowok="t"/>
                <v:fill type="solid"/>
              </v:shape>
            </v:group>
            <v:group style="position:absolute;left:3058;top:185;width:10;height:20" coordorigin="3058,185" coordsize="10,20">
              <v:shape style="position:absolute;left:3058;top:185;width:10;height:20" coordorigin="3058,185" coordsize="10,20" path="m3058,204l3068,204,3068,185,3058,185,3058,204xe" filled="true" fillcolor="#000000" stroked="false">
                <v:path arrowok="t"/>
                <v:fill type="solid"/>
              </v:shape>
            </v:group>
            <v:group style="position:absolute;left:3058;top:204;width:10;height:20" coordorigin="3058,204" coordsize="10,20">
              <v:shape style="position:absolute;left:3058;top:204;width:10;height:20" coordorigin="3058,204" coordsize="10,20" path="m3058,223l3068,223,3068,204,3058,204,3058,223xe" filled="true" fillcolor="#000000" stroked="false">
                <v:path arrowok="t"/>
                <v:fill type="solid"/>
              </v:shape>
            </v:group>
            <v:group style="position:absolute;left:3058;top:223;width:10;height:20" coordorigin="3058,223" coordsize="10,20">
              <v:shape style="position:absolute;left:3058;top:223;width:10;height:20" coordorigin="3058,223" coordsize="10,20" path="m3058,242l3068,242,3068,223,3058,223,3058,242xe" filled="true" fillcolor="#000000" stroked="false">
                <v:path arrowok="t"/>
                <v:fill type="solid"/>
              </v:shape>
            </v:group>
            <v:group style="position:absolute;left:3058;top:242;width:10;height:20" coordorigin="3058,242" coordsize="10,20">
              <v:shape style="position:absolute;left:3058;top:242;width:10;height:20" coordorigin="3058,242" coordsize="10,20" path="m3058,262l3068,262,3068,242,3058,242,3058,262xe" filled="true" fillcolor="#000000" stroked="false">
                <v:path arrowok="t"/>
                <v:fill type="solid"/>
              </v:shape>
            </v:group>
            <v:group style="position:absolute;left:3058;top:262;width:10;height:20" coordorigin="3058,262" coordsize="10,20">
              <v:shape style="position:absolute;left:3058;top:262;width:10;height:20" coordorigin="3058,262" coordsize="10,20" path="m3058,281l3068,281,3068,262,3058,262,3058,281xe" filled="true" fillcolor="#000000" stroked="false">
                <v:path arrowok="t"/>
                <v:fill type="solid"/>
              </v:shape>
            </v:group>
            <v:group style="position:absolute;left:3058;top:281;width:10;height:20" coordorigin="3058,281" coordsize="10,20">
              <v:shape style="position:absolute;left:3058;top:281;width:10;height:20" coordorigin="3058,281" coordsize="10,20" path="m3058,300l3068,300,3068,281,3058,281,3058,300xe" filled="true" fillcolor="#000000" stroked="false">
                <v:path arrowok="t"/>
                <v:fill type="solid"/>
              </v:shape>
            </v:group>
            <v:group style="position:absolute;left:3058;top:300;width:10;height:20" coordorigin="3058,300" coordsize="10,20">
              <v:shape style="position:absolute;left:3058;top:300;width:10;height:20" coordorigin="3058,300" coordsize="10,20" path="m3058,319l3068,319,3068,300,3058,300,3058,319xe" filled="true" fillcolor="#000000" stroked="false">
                <v:path arrowok="t"/>
                <v:fill type="solid"/>
              </v:shape>
            </v:group>
            <v:group style="position:absolute;left:3058;top:319;width:10;height:20" coordorigin="3058,319" coordsize="10,20">
              <v:shape style="position:absolute;left:3058;top:319;width:10;height:20" coordorigin="3058,319" coordsize="10,20" path="m3058,338l3068,338,3068,319,3058,319,3058,338xe" filled="true" fillcolor="#000000" stroked="false">
                <v:path arrowok="t"/>
                <v:fill type="solid"/>
              </v:shape>
            </v:group>
            <v:group style="position:absolute;left:3058;top:338;width:10;height:20" coordorigin="3058,338" coordsize="10,20">
              <v:shape style="position:absolute;left:3058;top:338;width:10;height:20" coordorigin="3058,338" coordsize="10,20" path="m3058,358l3068,358,3068,338,3058,338,3058,358xe" filled="true" fillcolor="#000000" stroked="false">
                <v:path arrowok="t"/>
                <v:fill type="solid"/>
              </v:shape>
            </v:group>
            <v:group style="position:absolute;left:3058;top:358;width:10;height:20" coordorigin="3058,358" coordsize="10,20">
              <v:shape style="position:absolute;left:3058;top:358;width:10;height:20" coordorigin="3058,358" coordsize="10,20" path="m3058,377l3068,377,3068,358,3058,358,3058,377xe" filled="true" fillcolor="#000000" stroked="false">
                <v:path arrowok="t"/>
                <v:fill type="solid"/>
              </v:shape>
            </v:group>
            <v:group style="position:absolute;left:3058;top:377;width:10;height:20" coordorigin="3058,377" coordsize="10,20">
              <v:shape style="position:absolute;left:3058;top:377;width:10;height:20" coordorigin="3058,377" coordsize="10,20" path="m3058,396l3068,396,3068,377,3058,377,3058,396xe" filled="true" fillcolor="#000000" stroked="false">
                <v:path arrowok="t"/>
                <v:fill type="solid"/>
              </v:shape>
            </v:group>
            <v:group style="position:absolute;left:3058;top:396;width:10;height:20" coordorigin="3058,396" coordsize="10,20">
              <v:shape style="position:absolute;left:3058;top:396;width:10;height:20" coordorigin="3058,396" coordsize="10,20" path="m3058,415l3068,415,3068,396,3058,396,3058,415xe" filled="true" fillcolor="#000000" stroked="false">
                <v:path arrowok="t"/>
                <v:fill type="solid"/>
              </v:shape>
            </v:group>
            <v:group style="position:absolute;left:3058;top:415;width:10;height:20" coordorigin="3058,415" coordsize="10,20">
              <v:shape style="position:absolute;left:3058;top:415;width:10;height:20" coordorigin="3058,415" coordsize="10,20" path="m3058,434l3068,434,3068,415,3058,415,3058,434xe" filled="true" fillcolor="#000000" stroked="false">
                <v:path arrowok="t"/>
                <v:fill type="solid"/>
              </v:shape>
            </v:group>
            <v:group style="position:absolute;left:3058;top:434;width:10;height:20" coordorigin="3058,434" coordsize="10,20">
              <v:shape style="position:absolute;left:3058;top:434;width:10;height:20" coordorigin="3058,434" coordsize="10,20" path="m3058,454l3068,454,3068,434,3058,434,3058,454xe" filled="true" fillcolor="#000000" stroked="false">
                <v:path arrowok="t"/>
                <v:fill type="solid"/>
              </v:shape>
            </v:group>
            <v:group style="position:absolute;left:3058;top:454;width:10;height:20" coordorigin="3058,454" coordsize="10,20">
              <v:shape style="position:absolute;left:3058;top:454;width:10;height:20" coordorigin="3058,454" coordsize="10,20" path="m3058,473l3068,473,3068,454,3058,454,3058,473xe" filled="true" fillcolor="#000000" stroked="false">
                <v:path arrowok="t"/>
                <v:fill type="solid"/>
              </v:shape>
            </v:group>
            <v:group style="position:absolute;left:3058;top:473;width:10;height:20" coordorigin="3058,473" coordsize="10,20">
              <v:shape style="position:absolute;left:3058;top:473;width:10;height:20" coordorigin="3058,473" coordsize="10,20" path="m3058,492l3068,492,3068,473,3058,473,3058,492xe" filled="true" fillcolor="#000000" stroked="false">
                <v:path arrowok="t"/>
                <v:fill type="solid"/>
              </v:shape>
            </v:group>
            <v:group style="position:absolute;left:3058;top:492;width:10;height:20" coordorigin="3058,492" coordsize="10,20">
              <v:shape style="position:absolute;left:3058;top:492;width:10;height:20" coordorigin="3058,492" coordsize="10,20" path="m3058,511l3068,511,3068,492,3058,492,3058,511xe" filled="true" fillcolor="#000000" stroked="false">
                <v:path arrowok="t"/>
                <v:fill type="solid"/>
              </v:shape>
            </v:group>
            <v:group style="position:absolute;left:3058;top:511;width:10;height:20" coordorigin="3058,511" coordsize="10,20">
              <v:shape style="position:absolute;left:3058;top:511;width:10;height:20" coordorigin="3058,511" coordsize="10,20" path="m3058,530l3068,530,3068,511,3058,511,3058,530xe" filled="true" fillcolor="#000000" stroked="false">
                <v:path arrowok="t"/>
                <v:fill type="solid"/>
              </v:shape>
            </v:group>
            <v:group style="position:absolute;left:3058;top:530;width:10;height:20" coordorigin="3058,530" coordsize="10,20">
              <v:shape style="position:absolute;left:3058;top:530;width:10;height:20" coordorigin="3058,530" coordsize="10,20" path="m3058,550l3068,550,3068,530,3058,530,3058,550xe" filled="true" fillcolor="#000000" stroked="false">
                <v:path arrowok="t"/>
                <v:fill type="solid"/>
              </v:shape>
            </v:group>
            <v:group style="position:absolute;left:3058;top:550;width:10;height:20" coordorigin="3058,550" coordsize="10,20">
              <v:shape style="position:absolute;left:3058;top:550;width:10;height:20" coordorigin="3058,550" coordsize="10,20" path="m3058,569l3068,569,3068,550,3058,550,3058,569xe" filled="true" fillcolor="#000000" stroked="false">
                <v:path arrowok="t"/>
                <v:fill type="solid"/>
              </v:shape>
            </v:group>
            <v:group style="position:absolute;left:3058;top:569;width:10;height:20" coordorigin="3058,569" coordsize="10,20">
              <v:shape style="position:absolute;left:3058;top:569;width:10;height:20" coordorigin="3058,569" coordsize="10,20" path="m3058,588l3068,588,3068,569,3058,569,3058,588xe" filled="true" fillcolor="#000000" stroked="false">
                <v:path arrowok="t"/>
                <v:fill type="solid"/>
              </v:shape>
            </v:group>
            <v:group style="position:absolute;left:3058;top:588;width:10;height:20" coordorigin="3058,588" coordsize="10,20">
              <v:shape style="position:absolute;left:3058;top:588;width:10;height:20" coordorigin="3058,588" coordsize="10,20" path="m3058,607l3068,607,3068,588,3058,588,3058,607xe" filled="true" fillcolor="#000000" stroked="false">
                <v:path arrowok="t"/>
                <v:fill type="solid"/>
              </v:shape>
            </v:group>
            <v:group style="position:absolute;left:3058;top:607;width:10;height:20" coordorigin="3058,607" coordsize="10,20">
              <v:shape style="position:absolute;left:3058;top:607;width:10;height:20" coordorigin="3058,607" coordsize="10,20" path="m3058,626l3068,626,3068,607,3058,607,3058,626xe" filled="true" fillcolor="#000000" stroked="false">
                <v:path arrowok="t"/>
                <v:fill type="solid"/>
              </v:shape>
            </v:group>
            <v:group style="position:absolute;left:3058;top:626;width:10;height:20" coordorigin="3058,626" coordsize="10,20">
              <v:shape style="position:absolute;left:3058;top:626;width:10;height:20" coordorigin="3058,626" coordsize="10,20" path="m3058,646l3068,646,3068,626,3058,626,3058,646xe" filled="true" fillcolor="#000000" stroked="false">
                <v:path arrowok="t"/>
                <v:fill type="solid"/>
              </v:shape>
            </v:group>
            <v:group style="position:absolute;left:3058;top:646;width:10;height:20" coordorigin="3058,646" coordsize="10,20">
              <v:shape style="position:absolute;left:3058;top:646;width:10;height:20" coordorigin="3058,646" coordsize="10,20" path="m3058,665l3068,665,3068,646,3058,646,3058,665xe" filled="true" fillcolor="#000000" stroked="false">
                <v:path arrowok="t"/>
                <v:fill type="solid"/>
              </v:shape>
            </v:group>
            <v:group style="position:absolute;left:3058;top:665;width:10;height:20" coordorigin="3058,665" coordsize="10,20">
              <v:shape style="position:absolute;left:3058;top:665;width:10;height:20" coordorigin="3058,665" coordsize="10,20" path="m3058,684l3068,684,3068,665,3058,665,3058,684xe" filled="true" fillcolor="#000000" stroked="false">
                <v:path arrowok="t"/>
                <v:fill type="solid"/>
              </v:shape>
            </v:group>
            <v:group style="position:absolute;left:3058;top:684;width:10;height:20" coordorigin="3058,684" coordsize="10,20">
              <v:shape style="position:absolute;left:3058;top:684;width:10;height:20" coordorigin="3058,684" coordsize="10,20" path="m3058,703l3068,703,3068,684,3058,684,3058,703xe" filled="true" fillcolor="#000000" stroked="false">
                <v:path arrowok="t"/>
                <v:fill type="solid"/>
              </v:shape>
            </v:group>
            <v:group style="position:absolute;left:3058;top:703;width:10;height:20" coordorigin="3058,703" coordsize="10,20">
              <v:shape style="position:absolute;left:3058;top:703;width:10;height:20" coordorigin="3058,703" coordsize="10,20" path="m3058,722l3068,722,3068,703,3058,703,3058,722xe" filled="true" fillcolor="#000000" stroked="false">
                <v:path arrowok="t"/>
                <v:fill type="solid"/>
              </v:shape>
            </v:group>
            <v:group style="position:absolute;left:3058;top:722;width:10;height:20" coordorigin="3058,722" coordsize="10,20">
              <v:shape style="position:absolute;left:3058;top:722;width:10;height:20" coordorigin="3058,722" coordsize="10,20" path="m3058,742l3068,742,3068,722,3058,722,3058,742xe" filled="true" fillcolor="#000000" stroked="false">
                <v:path arrowok="t"/>
                <v:fill type="solid"/>
              </v:shape>
            </v:group>
            <v:group style="position:absolute;left:3058;top:742;width:10;height:20" coordorigin="3058,742" coordsize="10,20">
              <v:shape style="position:absolute;left:3058;top:742;width:10;height:20" coordorigin="3058,742" coordsize="10,20" path="m3058,761l3068,761,3068,742,3058,742,3058,761xe" filled="true" fillcolor="#000000" stroked="false">
                <v:path arrowok="t"/>
                <v:fill type="solid"/>
              </v:shape>
            </v:group>
            <v:group style="position:absolute;left:3058;top:761;width:10;height:20" coordorigin="3058,761" coordsize="10,20">
              <v:shape style="position:absolute;left:3058;top:761;width:10;height:20" coordorigin="3058,761" coordsize="10,20" path="m3058,780l3068,780,3068,761,3058,761,3058,780xe" filled="true" fillcolor="#000000" stroked="false">
                <v:path arrowok="t"/>
                <v:fill type="solid"/>
              </v:shape>
            </v:group>
            <v:group style="position:absolute;left:3058;top:780;width:10;height:20" coordorigin="3058,780" coordsize="10,20">
              <v:shape style="position:absolute;left:3058;top:780;width:10;height:20" coordorigin="3058,780" coordsize="10,20" path="m3058,799l3068,799,3068,780,3058,780,3058,799xe" filled="true" fillcolor="#000000" stroked="false">
                <v:path arrowok="t"/>
                <v:fill type="solid"/>
              </v:shape>
            </v:group>
            <v:group style="position:absolute;left:3058;top:799;width:10;height:20" coordorigin="3058,799" coordsize="10,20">
              <v:shape style="position:absolute;left:3058;top:799;width:10;height:20" coordorigin="3058,799" coordsize="10,20" path="m3058,818l3068,818,3068,799,3058,799,3058,818xe" filled="true" fillcolor="#000000" stroked="false">
                <v:path arrowok="t"/>
                <v:fill type="solid"/>
              </v:shape>
            </v:group>
            <v:group style="position:absolute;left:3058;top:818;width:10;height:20" coordorigin="3058,818" coordsize="10,20">
              <v:shape style="position:absolute;left:3058;top:818;width:10;height:20" coordorigin="3058,818" coordsize="10,20" path="m3058,838l3068,838,3068,818,3058,818,3058,838xe" filled="true" fillcolor="#000000" stroked="false">
                <v:path arrowok="t"/>
                <v:fill type="solid"/>
              </v:shape>
            </v:group>
            <v:group style="position:absolute;left:3058;top:838;width:10;height:20" coordorigin="3058,838" coordsize="10,20">
              <v:shape style="position:absolute;left:3058;top:838;width:10;height:20" coordorigin="3058,838" coordsize="10,20" path="m3058,857l3068,857,3068,838,3058,838,3058,857xe" filled="true" fillcolor="#000000" stroked="false">
                <v:path arrowok="t"/>
                <v:fill type="solid"/>
              </v:shape>
            </v:group>
            <v:group style="position:absolute;left:3058;top:857;width:10;height:20" coordorigin="3058,857" coordsize="10,20">
              <v:shape style="position:absolute;left:3058;top:857;width:10;height:20" coordorigin="3058,857" coordsize="10,20" path="m3058,876l3068,876,3068,857,3058,857,3058,876xe" filled="true" fillcolor="#000000" stroked="false">
                <v:path arrowok="t"/>
                <v:fill type="solid"/>
              </v:shape>
            </v:group>
            <v:group style="position:absolute;left:3058;top:876;width:10;height:20" coordorigin="3058,876" coordsize="10,20">
              <v:shape style="position:absolute;left:3058;top:876;width:10;height:20" coordorigin="3058,876" coordsize="10,20" path="m3058,895l3068,895,3068,876,3058,876,3058,895xe" filled="true" fillcolor="#000000" stroked="false">
                <v:path arrowok="t"/>
                <v:fill type="solid"/>
              </v:shape>
            </v:group>
            <v:group style="position:absolute;left:3058;top:895;width:10;height:20" coordorigin="3058,895" coordsize="10,20">
              <v:shape style="position:absolute;left:3058;top:895;width:10;height:20" coordorigin="3058,895" coordsize="10,20" path="m3058,914l3068,914,3068,895,3058,895,3058,914xe" filled="true" fillcolor="#000000" stroked="false">
                <v:path arrowok="t"/>
                <v:fill type="solid"/>
              </v:shape>
            </v:group>
            <v:group style="position:absolute;left:3058;top:914;width:10;height:20" coordorigin="3058,914" coordsize="10,20">
              <v:shape style="position:absolute;left:3058;top:914;width:10;height:20" coordorigin="3058,914" coordsize="10,20" path="m3058,934l3068,934,3068,914,3058,914,3058,934xe" filled="true" fillcolor="#000000" stroked="false">
                <v:path arrowok="t"/>
                <v:fill type="solid"/>
              </v:shape>
            </v:group>
            <v:group style="position:absolute;left:3058;top:934;width:10;height:20" coordorigin="3058,934" coordsize="10,20">
              <v:shape style="position:absolute;left:3058;top:934;width:10;height:20" coordorigin="3058,934" coordsize="10,20" path="m3058,953l3068,953,3068,934,3058,934,3058,953xe" filled="true" fillcolor="#000000" stroked="false">
                <v:path arrowok="t"/>
                <v:fill type="solid"/>
              </v:shape>
            </v:group>
            <v:group style="position:absolute;left:3058;top:953;width:10;height:20" coordorigin="3058,953" coordsize="10,20">
              <v:shape style="position:absolute;left:3058;top:953;width:10;height:20" coordorigin="3058,953" coordsize="10,20" path="m3058,972l3068,972,3068,953,3058,953,3058,972xe" filled="true" fillcolor="#000000" stroked="false">
                <v:path arrowok="t"/>
                <v:fill type="solid"/>
              </v:shape>
            </v:group>
            <v:group style="position:absolute;left:3058;top:972;width:10;height:20" coordorigin="3058,972" coordsize="10,20">
              <v:shape style="position:absolute;left:3058;top:972;width:10;height:20" coordorigin="3058,972" coordsize="10,20" path="m3058,991l3068,991,3068,972,3058,972,3058,991xe" filled="true" fillcolor="#000000" stroked="false">
                <v:path arrowok="t"/>
                <v:fill type="solid"/>
              </v:shape>
            </v:group>
            <v:group style="position:absolute;left:3058;top:991;width:10;height:20" coordorigin="3058,991" coordsize="10,20">
              <v:shape style="position:absolute;left:3058;top:991;width:10;height:20" coordorigin="3058,991" coordsize="10,20" path="m3058,1010l3068,1010,3068,991,3058,991,3058,1010xe" filled="true" fillcolor="#000000" stroked="false">
                <v:path arrowok="t"/>
                <v:fill type="solid"/>
              </v:shape>
            </v:group>
            <v:group style="position:absolute;left:3058;top:1010;width:10;height:20" coordorigin="3058,1010" coordsize="10,20">
              <v:shape style="position:absolute;left:3058;top:1010;width:10;height:20" coordorigin="3058,1010" coordsize="10,20" path="m3058,1030l3068,1030,3068,1010,3058,1010,3058,1030xe" filled="true" fillcolor="#000000" stroked="false">
                <v:path arrowok="t"/>
                <v:fill type="solid"/>
              </v:shape>
            </v:group>
            <v:group style="position:absolute;left:3058;top:1030;width:10;height:20" coordorigin="3058,1030" coordsize="10,20">
              <v:shape style="position:absolute;left:3058;top:1030;width:10;height:20" coordorigin="3058,1030" coordsize="10,20" path="m3058,1049l3068,1049,3068,1030,3058,1030,3058,1049xe" filled="true" fillcolor="#000000" stroked="false">
                <v:path arrowok="t"/>
                <v:fill type="solid"/>
              </v:shape>
            </v:group>
            <v:group style="position:absolute;left:3058;top:1049;width:10;height:20" coordorigin="3058,1049" coordsize="10,20">
              <v:shape style="position:absolute;left:3058;top:1049;width:10;height:20" coordorigin="3058,1049" coordsize="10,20" path="m3058,1068l3068,1068,3068,1049,3058,1049,3058,1068xe" filled="true" fillcolor="#000000" stroked="false">
                <v:path arrowok="t"/>
                <v:fill type="solid"/>
              </v:shape>
            </v:group>
            <v:group style="position:absolute;left:3058;top:1068;width:10;height:20" coordorigin="3058,1068" coordsize="10,20">
              <v:shape style="position:absolute;left:3058;top:1068;width:10;height:20" coordorigin="3058,1068" coordsize="10,20" path="m3058,1087l3068,1087,3068,1068,3058,1068,3058,1087xe" filled="true" fillcolor="#000000" stroked="false">
                <v:path arrowok="t"/>
                <v:fill type="solid"/>
              </v:shape>
            </v:group>
            <v:group style="position:absolute;left:3058;top:1087;width:10;height:20" coordorigin="3058,1087" coordsize="10,20">
              <v:shape style="position:absolute;left:3058;top:1087;width:10;height:20" coordorigin="3058,1087" coordsize="10,20" path="m3058,1106l3068,1106,3068,1087,3058,1087,3058,1106xe" filled="true" fillcolor="#000000" stroked="false">
                <v:path arrowok="t"/>
                <v:fill type="solid"/>
              </v:shape>
            </v:group>
            <v:group style="position:absolute;left:3058;top:1106;width:10;height:20" coordorigin="3058,1106" coordsize="10,20">
              <v:shape style="position:absolute;left:3058;top:1106;width:10;height:20" coordorigin="3058,1106" coordsize="10,20" path="m3058,1126l3068,1126,3068,1106,3058,1106,3058,1126xe" filled="true" fillcolor="#000000" stroked="false">
                <v:path arrowok="t"/>
                <v:fill type="solid"/>
              </v:shape>
            </v:group>
            <v:group style="position:absolute;left:3058;top:1126;width:10;height:20" coordorigin="3058,1126" coordsize="10,20">
              <v:shape style="position:absolute;left:3058;top:1126;width:10;height:20" coordorigin="3058,1126" coordsize="10,20" path="m3058,1145l3068,1145,3068,1126,3058,1126,3058,1145xe" filled="true" fillcolor="#000000" stroked="false">
                <v:path arrowok="t"/>
                <v:fill type="solid"/>
              </v:shape>
            </v:group>
            <v:group style="position:absolute;left:3058;top:1145;width:10;height:20" coordorigin="3058,1145" coordsize="10,20">
              <v:shape style="position:absolute;left:3058;top:1145;width:10;height:20" coordorigin="3058,1145" coordsize="10,20" path="m3058,1164l3068,1164,3068,1145,3058,1145,3058,1164xe" filled="true" fillcolor="#000000" stroked="false">
                <v:path arrowok="t"/>
                <v:fill type="solid"/>
              </v:shape>
            </v:group>
            <v:group style="position:absolute;left:3058;top:1164;width:10;height:20" coordorigin="3058,1164" coordsize="10,20">
              <v:shape style="position:absolute;left:3058;top:1164;width:10;height:20" coordorigin="3058,1164" coordsize="10,20" path="m3058,1183l3068,1183,3068,1164,3058,1164,3058,1183xe" filled="true" fillcolor="#000000" stroked="false">
                <v:path arrowok="t"/>
                <v:fill type="solid"/>
              </v:shape>
            </v:group>
            <v:group style="position:absolute;left:3598;top:31;width:10;height:20" coordorigin="3598,31" coordsize="10,20">
              <v:shape style="position:absolute;left:3598;top:31;width:10;height:20" coordorigin="3598,31" coordsize="10,20" path="m3598,50l3608,50,3608,31,3598,31,3598,50xe" filled="true" fillcolor="#000000" stroked="false">
                <v:path arrowok="t"/>
                <v:fill type="solid"/>
              </v:shape>
            </v:group>
            <v:group style="position:absolute;left:3598;top:50;width:10;height:20" coordorigin="3598,50" coordsize="10,20">
              <v:shape style="position:absolute;left:3598;top:50;width:10;height:20" coordorigin="3598,50" coordsize="10,20" path="m3598,70l3608,70,3608,50,3598,50,3598,70xe" filled="true" fillcolor="#000000" stroked="false">
                <v:path arrowok="t"/>
                <v:fill type="solid"/>
              </v:shape>
            </v:group>
            <v:group style="position:absolute;left:3598;top:70;width:10;height:20" coordorigin="3598,70" coordsize="10,20">
              <v:shape style="position:absolute;left:3598;top:70;width:10;height:20" coordorigin="3598,70" coordsize="10,20" path="m3598,89l3608,89,3608,70,3598,70,3598,89xe" filled="true" fillcolor="#000000" stroked="false">
                <v:path arrowok="t"/>
                <v:fill type="solid"/>
              </v:shape>
            </v:group>
            <v:group style="position:absolute;left:3598;top:89;width:10;height:20" coordorigin="3598,89" coordsize="10,20">
              <v:shape style="position:absolute;left:3598;top:89;width:10;height:20" coordorigin="3598,89" coordsize="10,20" path="m3598,108l3608,108,3608,89,3598,89,3598,108xe" filled="true" fillcolor="#000000" stroked="false">
                <v:path arrowok="t"/>
                <v:fill type="solid"/>
              </v:shape>
            </v:group>
            <v:group style="position:absolute;left:3598;top:108;width:10;height:20" coordorigin="3598,108" coordsize="10,20">
              <v:shape style="position:absolute;left:3598;top:108;width:10;height:20" coordorigin="3598,108" coordsize="10,20" path="m3598,127l3608,127,3608,108,3598,108,3598,127xe" filled="true" fillcolor="#000000" stroked="false">
                <v:path arrowok="t"/>
                <v:fill type="solid"/>
              </v:shape>
            </v:group>
            <v:group style="position:absolute;left:3598;top:127;width:10;height:20" coordorigin="3598,127" coordsize="10,20">
              <v:shape style="position:absolute;left:3598;top:127;width:10;height:20" coordorigin="3598,127" coordsize="10,20" path="m3598,146l3608,146,3608,127,3598,127,3598,146xe" filled="true" fillcolor="#000000" stroked="false">
                <v:path arrowok="t"/>
                <v:fill type="solid"/>
              </v:shape>
            </v:group>
            <v:group style="position:absolute;left:3598;top:146;width:10;height:20" coordorigin="3598,146" coordsize="10,20">
              <v:shape style="position:absolute;left:3598;top:146;width:10;height:20" coordorigin="3598,146" coordsize="10,20" path="m3598,166l3608,166,3608,146,3598,146,3598,166xe" filled="true" fillcolor="#000000" stroked="false">
                <v:path arrowok="t"/>
                <v:fill type="solid"/>
              </v:shape>
            </v:group>
            <v:group style="position:absolute;left:3598;top:166;width:10;height:20" coordorigin="3598,166" coordsize="10,20">
              <v:shape style="position:absolute;left:3598;top:166;width:10;height:20" coordorigin="3598,166" coordsize="10,20" path="m3598,185l3608,185,3608,166,3598,166,3598,185xe" filled="true" fillcolor="#000000" stroked="false">
                <v:path arrowok="t"/>
                <v:fill type="solid"/>
              </v:shape>
            </v:group>
            <v:group style="position:absolute;left:3598;top:185;width:10;height:20" coordorigin="3598,185" coordsize="10,20">
              <v:shape style="position:absolute;left:3598;top:185;width:10;height:20" coordorigin="3598,185" coordsize="10,20" path="m3598,204l3608,204,3608,185,3598,185,3598,204xe" filled="true" fillcolor="#000000" stroked="false">
                <v:path arrowok="t"/>
                <v:fill type="solid"/>
              </v:shape>
            </v:group>
            <v:group style="position:absolute;left:3598;top:204;width:10;height:20" coordorigin="3598,204" coordsize="10,20">
              <v:shape style="position:absolute;left:3598;top:204;width:10;height:20" coordorigin="3598,204" coordsize="10,20" path="m3598,223l3608,223,3608,204,3598,204,3598,223xe" filled="true" fillcolor="#000000" stroked="false">
                <v:path arrowok="t"/>
                <v:fill type="solid"/>
              </v:shape>
            </v:group>
            <v:group style="position:absolute;left:3598;top:223;width:10;height:20" coordorigin="3598,223" coordsize="10,20">
              <v:shape style="position:absolute;left:3598;top:223;width:10;height:20" coordorigin="3598,223" coordsize="10,20" path="m3598,242l3608,242,3608,223,3598,223,3598,242xe" filled="true" fillcolor="#000000" stroked="false">
                <v:path arrowok="t"/>
                <v:fill type="solid"/>
              </v:shape>
            </v:group>
            <v:group style="position:absolute;left:3598;top:242;width:10;height:20" coordorigin="3598,242" coordsize="10,20">
              <v:shape style="position:absolute;left:3598;top:242;width:10;height:20" coordorigin="3598,242" coordsize="10,20" path="m3598,262l3608,262,3608,242,3598,242,3598,262xe" filled="true" fillcolor="#000000" stroked="false">
                <v:path arrowok="t"/>
                <v:fill type="solid"/>
              </v:shape>
            </v:group>
            <v:group style="position:absolute;left:3598;top:262;width:10;height:20" coordorigin="3598,262" coordsize="10,20">
              <v:shape style="position:absolute;left:3598;top:262;width:10;height:20" coordorigin="3598,262" coordsize="10,20" path="m3598,281l3608,281,3608,262,3598,262,3598,281xe" filled="true" fillcolor="#000000" stroked="false">
                <v:path arrowok="t"/>
                <v:fill type="solid"/>
              </v:shape>
            </v:group>
            <v:group style="position:absolute;left:3598;top:281;width:10;height:20" coordorigin="3598,281" coordsize="10,20">
              <v:shape style="position:absolute;left:3598;top:281;width:10;height:20" coordorigin="3598,281" coordsize="10,20" path="m3598,300l3608,300,3608,281,3598,281,3598,300xe" filled="true" fillcolor="#000000" stroked="false">
                <v:path arrowok="t"/>
                <v:fill type="solid"/>
              </v:shape>
            </v:group>
            <v:group style="position:absolute;left:3598;top:300;width:10;height:20" coordorigin="3598,300" coordsize="10,20">
              <v:shape style="position:absolute;left:3598;top:300;width:10;height:20" coordorigin="3598,300" coordsize="10,20" path="m3598,319l3608,319,3608,300,3598,300,3598,319xe" filled="true" fillcolor="#000000" stroked="false">
                <v:path arrowok="t"/>
                <v:fill type="solid"/>
              </v:shape>
            </v:group>
            <v:group style="position:absolute;left:3598;top:319;width:10;height:20" coordorigin="3598,319" coordsize="10,20">
              <v:shape style="position:absolute;left:3598;top:319;width:10;height:20" coordorigin="3598,319" coordsize="10,20" path="m3598,338l3608,338,3608,319,3598,319,3598,338xe" filled="true" fillcolor="#000000" stroked="false">
                <v:path arrowok="t"/>
                <v:fill type="solid"/>
              </v:shape>
            </v:group>
            <v:group style="position:absolute;left:3598;top:338;width:10;height:20" coordorigin="3598,338" coordsize="10,20">
              <v:shape style="position:absolute;left:3598;top:338;width:10;height:20" coordorigin="3598,338" coordsize="10,20" path="m3598,358l3608,358,3608,338,3598,338,3598,358xe" filled="true" fillcolor="#000000" stroked="false">
                <v:path arrowok="t"/>
                <v:fill type="solid"/>
              </v:shape>
            </v:group>
            <v:group style="position:absolute;left:3598;top:358;width:10;height:20" coordorigin="3598,358" coordsize="10,20">
              <v:shape style="position:absolute;left:3598;top:358;width:10;height:20" coordorigin="3598,358" coordsize="10,20" path="m3598,377l3608,377,3608,358,3598,358,3598,377xe" filled="true" fillcolor="#000000" stroked="false">
                <v:path arrowok="t"/>
                <v:fill type="solid"/>
              </v:shape>
            </v:group>
            <v:group style="position:absolute;left:3598;top:377;width:10;height:20" coordorigin="3598,377" coordsize="10,20">
              <v:shape style="position:absolute;left:3598;top:377;width:10;height:20" coordorigin="3598,377" coordsize="10,20" path="m3598,396l3608,396,3608,377,3598,377,3598,396xe" filled="true" fillcolor="#000000" stroked="false">
                <v:path arrowok="t"/>
                <v:fill type="solid"/>
              </v:shape>
            </v:group>
            <v:group style="position:absolute;left:3598;top:396;width:10;height:20" coordorigin="3598,396" coordsize="10,20">
              <v:shape style="position:absolute;left:3598;top:396;width:10;height:20" coordorigin="3598,396" coordsize="10,20" path="m3598,415l3608,415,3608,396,3598,396,3598,415xe" filled="true" fillcolor="#000000" stroked="false">
                <v:path arrowok="t"/>
                <v:fill type="solid"/>
              </v:shape>
            </v:group>
            <v:group style="position:absolute;left:3598;top:415;width:10;height:20" coordorigin="3598,415" coordsize="10,20">
              <v:shape style="position:absolute;left:3598;top:415;width:10;height:20" coordorigin="3598,415" coordsize="10,20" path="m3598,434l3608,434,3608,415,3598,415,3598,434xe" filled="true" fillcolor="#000000" stroked="false">
                <v:path arrowok="t"/>
                <v:fill type="solid"/>
              </v:shape>
            </v:group>
            <v:group style="position:absolute;left:3598;top:434;width:10;height:20" coordorigin="3598,434" coordsize="10,20">
              <v:shape style="position:absolute;left:3598;top:434;width:10;height:20" coordorigin="3598,434" coordsize="10,20" path="m3598,454l3608,454,3608,434,3598,434,3598,454xe" filled="true" fillcolor="#000000" stroked="false">
                <v:path arrowok="t"/>
                <v:fill type="solid"/>
              </v:shape>
            </v:group>
            <v:group style="position:absolute;left:3598;top:454;width:10;height:20" coordorigin="3598,454" coordsize="10,20">
              <v:shape style="position:absolute;left:3598;top:454;width:10;height:20" coordorigin="3598,454" coordsize="10,20" path="m3598,473l3608,473,3608,454,3598,454,3598,473xe" filled="true" fillcolor="#000000" stroked="false">
                <v:path arrowok="t"/>
                <v:fill type="solid"/>
              </v:shape>
            </v:group>
            <v:group style="position:absolute;left:3598;top:473;width:10;height:20" coordorigin="3598,473" coordsize="10,20">
              <v:shape style="position:absolute;left:3598;top:473;width:10;height:20" coordorigin="3598,473" coordsize="10,20" path="m3598,492l3608,492,3608,473,3598,473,3598,492xe" filled="true" fillcolor="#000000" stroked="false">
                <v:path arrowok="t"/>
                <v:fill type="solid"/>
              </v:shape>
            </v:group>
            <v:group style="position:absolute;left:3598;top:492;width:10;height:20" coordorigin="3598,492" coordsize="10,20">
              <v:shape style="position:absolute;left:3598;top:492;width:10;height:20" coordorigin="3598,492" coordsize="10,20" path="m3598,511l3608,511,3608,492,3598,492,3598,511xe" filled="true" fillcolor="#000000" stroked="false">
                <v:path arrowok="t"/>
                <v:fill type="solid"/>
              </v:shape>
            </v:group>
            <v:group style="position:absolute;left:3598;top:511;width:10;height:20" coordorigin="3598,511" coordsize="10,20">
              <v:shape style="position:absolute;left:3598;top:511;width:10;height:20" coordorigin="3598,511" coordsize="10,20" path="m3598,530l3608,530,3608,511,3598,511,3598,530xe" filled="true" fillcolor="#000000" stroked="false">
                <v:path arrowok="t"/>
                <v:fill type="solid"/>
              </v:shape>
            </v:group>
            <v:group style="position:absolute;left:3598;top:530;width:10;height:20" coordorigin="3598,530" coordsize="10,20">
              <v:shape style="position:absolute;left:3598;top:530;width:10;height:20" coordorigin="3598,530" coordsize="10,20" path="m3598,550l3608,550,3608,530,3598,530,3598,550xe" filled="true" fillcolor="#000000" stroked="false">
                <v:path arrowok="t"/>
                <v:fill type="solid"/>
              </v:shape>
            </v:group>
            <v:group style="position:absolute;left:3598;top:550;width:10;height:20" coordorigin="3598,550" coordsize="10,20">
              <v:shape style="position:absolute;left:3598;top:550;width:10;height:20" coordorigin="3598,550" coordsize="10,20" path="m3598,569l3608,569,3608,550,3598,550,3598,569xe" filled="true" fillcolor="#000000" stroked="false">
                <v:path arrowok="t"/>
                <v:fill type="solid"/>
              </v:shape>
            </v:group>
            <v:group style="position:absolute;left:3598;top:569;width:10;height:20" coordorigin="3598,569" coordsize="10,20">
              <v:shape style="position:absolute;left:3598;top:569;width:10;height:20" coordorigin="3598,569" coordsize="10,20" path="m3598,588l3608,588,3608,569,3598,569,3598,588xe" filled="true" fillcolor="#000000" stroked="false">
                <v:path arrowok="t"/>
                <v:fill type="solid"/>
              </v:shape>
            </v:group>
            <v:group style="position:absolute;left:3598;top:588;width:10;height:20" coordorigin="3598,588" coordsize="10,20">
              <v:shape style="position:absolute;left:3598;top:588;width:10;height:20" coordorigin="3598,588" coordsize="10,20" path="m3598,607l3608,607,3608,588,3598,588,3598,607xe" filled="true" fillcolor="#000000" stroked="false">
                <v:path arrowok="t"/>
                <v:fill type="solid"/>
              </v:shape>
            </v:group>
            <v:group style="position:absolute;left:3598;top:607;width:10;height:20" coordorigin="3598,607" coordsize="10,20">
              <v:shape style="position:absolute;left:3598;top:607;width:10;height:20" coordorigin="3598,607" coordsize="10,20" path="m3598,626l3608,626,3608,607,3598,607,3598,626xe" filled="true" fillcolor="#000000" stroked="false">
                <v:path arrowok="t"/>
                <v:fill type="solid"/>
              </v:shape>
            </v:group>
            <v:group style="position:absolute;left:3598;top:626;width:10;height:20" coordorigin="3598,626" coordsize="10,20">
              <v:shape style="position:absolute;left:3598;top:626;width:10;height:20" coordorigin="3598,626" coordsize="10,20" path="m3598,646l3608,646,3608,626,3598,626,3598,646xe" filled="true" fillcolor="#000000" stroked="false">
                <v:path arrowok="t"/>
                <v:fill type="solid"/>
              </v:shape>
            </v:group>
            <v:group style="position:absolute;left:3598;top:646;width:10;height:20" coordorigin="3598,646" coordsize="10,20">
              <v:shape style="position:absolute;left:3598;top:646;width:10;height:20" coordorigin="3598,646" coordsize="10,20" path="m3598,665l3608,665,3608,646,3598,646,3598,665xe" filled="true" fillcolor="#000000" stroked="false">
                <v:path arrowok="t"/>
                <v:fill type="solid"/>
              </v:shape>
            </v:group>
            <v:group style="position:absolute;left:3598;top:665;width:10;height:20" coordorigin="3598,665" coordsize="10,20">
              <v:shape style="position:absolute;left:3598;top:665;width:10;height:20" coordorigin="3598,665" coordsize="10,20" path="m3598,684l3608,684,3608,665,3598,665,3598,684xe" filled="true" fillcolor="#000000" stroked="false">
                <v:path arrowok="t"/>
                <v:fill type="solid"/>
              </v:shape>
            </v:group>
            <v:group style="position:absolute;left:3598;top:684;width:10;height:20" coordorigin="3598,684" coordsize="10,20">
              <v:shape style="position:absolute;left:3598;top:684;width:10;height:20" coordorigin="3598,684" coordsize="10,20" path="m3598,703l3608,703,3608,684,3598,684,3598,703xe" filled="true" fillcolor="#000000" stroked="false">
                <v:path arrowok="t"/>
                <v:fill type="solid"/>
              </v:shape>
            </v:group>
            <v:group style="position:absolute;left:3598;top:703;width:10;height:20" coordorigin="3598,703" coordsize="10,20">
              <v:shape style="position:absolute;left:3598;top:703;width:10;height:20" coordorigin="3598,703" coordsize="10,20" path="m3598,722l3608,722,3608,703,3598,703,3598,722xe" filled="true" fillcolor="#000000" stroked="false">
                <v:path arrowok="t"/>
                <v:fill type="solid"/>
              </v:shape>
            </v:group>
            <v:group style="position:absolute;left:3598;top:722;width:10;height:20" coordorigin="3598,722" coordsize="10,20">
              <v:shape style="position:absolute;left:3598;top:722;width:10;height:20" coordorigin="3598,722" coordsize="10,20" path="m3598,742l3608,742,3608,722,3598,722,3598,742xe" filled="true" fillcolor="#000000" stroked="false">
                <v:path arrowok="t"/>
                <v:fill type="solid"/>
              </v:shape>
            </v:group>
            <v:group style="position:absolute;left:3598;top:742;width:10;height:20" coordorigin="3598,742" coordsize="10,20">
              <v:shape style="position:absolute;left:3598;top:742;width:10;height:20" coordorigin="3598,742" coordsize="10,20" path="m3598,761l3608,761,3608,742,3598,742,3598,761xe" filled="true" fillcolor="#000000" stroked="false">
                <v:path arrowok="t"/>
                <v:fill type="solid"/>
              </v:shape>
            </v:group>
            <v:group style="position:absolute;left:3598;top:761;width:10;height:20" coordorigin="3598,761" coordsize="10,20">
              <v:shape style="position:absolute;left:3598;top:761;width:10;height:20" coordorigin="3598,761" coordsize="10,20" path="m3598,780l3608,780,3608,761,3598,761,3598,780xe" filled="true" fillcolor="#000000" stroked="false">
                <v:path arrowok="t"/>
                <v:fill type="solid"/>
              </v:shape>
            </v:group>
            <v:group style="position:absolute;left:3598;top:780;width:10;height:20" coordorigin="3598,780" coordsize="10,20">
              <v:shape style="position:absolute;left:3598;top:780;width:10;height:20" coordorigin="3598,780" coordsize="10,20" path="m3598,799l3608,799,3608,780,3598,780,3598,799xe" filled="true" fillcolor="#000000" stroked="false">
                <v:path arrowok="t"/>
                <v:fill type="solid"/>
              </v:shape>
            </v:group>
            <v:group style="position:absolute;left:3598;top:799;width:10;height:20" coordorigin="3598,799" coordsize="10,20">
              <v:shape style="position:absolute;left:3598;top:799;width:10;height:20" coordorigin="3598,799" coordsize="10,20" path="m3598,818l3608,818,3608,799,3598,799,3598,818xe" filled="true" fillcolor="#000000" stroked="false">
                <v:path arrowok="t"/>
                <v:fill type="solid"/>
              </v:shape>
            </v:group>
            <v:group style="position:absolute;left:3598;top:818;width:10;height:20" coordorigin="3598,818" coordsize="10,20">
              <v:shape style="position:absolute;left:3598;top:818;width:10;height:20" coordorigin="3598,818" coordsize="10,20" path="m3598,838l3608,838,3608,818,3598,818,3598,838xe" filled="true" fillcolor="#000000" stroked="false">
                <v:path arrowok="t"/>
                <v:fill type="solid"/>
              </v:shape>
            </v:group>
            <v:group style="position:absolute;left:3598;top:838;width:10;height:20" coordorigin="3598,838" coordsize="10,20">
              <v:shape style="position:absolute;left:3598;top:838;width:10;height:20" coordorigin="3598,838" coordsize="10,20" path="m3598,857l3608,857,3608,838,3598,838,3598,857xe" filled="true" fillcolor="#000000" stroked="false">
                <v:path arrowok="t"/>
                <v:fill type="solid"/>
              </v:shape>
            </v:group>
            <v:group style="position:absolute;left:3598;top:857;width:10;height:20" coordorigin="3598,857" coordsize="10,20">
              <v:shape style="position:absolute;left:3598;top:857;width:10;height:20" coordorigin="3598,857" coordsize="10,20" path="m3598,876l3608,876,3608,857,3598,857,3598,876xe" filled="true" fillcolor="#000000" stroked="false">
                <v:path arrowok="t"/>
                <v:fill type="solid"/>
              </v:shape>
            </v:group>
            <v:group style="position:absolute;left:3598;top:876;width:10;height:20" coordorigin="3598,876" coordsize="10,20">
              <v:shape style="position:absolute;left:3598;top:876;width:10;height:20" coordorigin="3598,876" coordsize="10,20" path="m3598,895l3608,895,3608,876,3598,876,3598,895xe" filled="true" fillcolor="#000000" stroked="false">
                <v:path arrowok="t"/>
                <v:fill type="solid"/>
              </v:shape>
            </v:group>
            <v:group style="position:absolute;left:3598;top:895;width:10;height:20" coordorigin="3598,895" coordsize="10,20">
              <v:shape style="position:absolute;left:3598;top:895;width:10;height:20" coordorigin="3598,895" coordsize="10,20" path="m3598,914l3608,914,3608,895,3598,895,3598,914xe" filled="true" fillcolor="#000000" stroked="false">
                <v:path arrowok="t"/>
                <v:fill type="solid"/>
              </v:shape>
            </v:group>
            <v:group style="position:absolute;left:3598;top:914;width:10;height:20" coordorigin="3598,914" coordsize="10,20">
              <v:shape style="position:absolute;left:3598;top:914;width:10;height:20" coordorigin="3598,914" coordsize="10,20" path="m3598,934l3608,934,3608,914,3598,914,3598,934xe" filled="true" fillcolor="#000000" stroked="false">
                <v:path arrowok="t"/>
                <v:fill type="solid"/>
              </v:shape>
            </v:group>
            <v:group style="position:absolute;left:3598;top:934;width:10;height:20" coordorigin="3598,934" coordsize="10,20">
              <v:shape style="position:absolute;left:3598;top:934;width:10;height:20" coordorigin="3598,934" coordsize="10,20" path="m3598,953l3608,953,3608,934,3598,934,3598,953xe" filled="true" fillcolor="#000000" stroked="false">
                <v:path arrowok="t"/>
                <v:fill type="solid"/>
              </v:shape>
            </v:group>
            <v:group style="position:absolute;left:3598;top:953;width:10;height:20" coordorigin="3598,953" coordsize="10,20">
              <v:shape style="position:absolute;left:3598;top:953;width:10;height:20" coordorigin="3598,953" coordsize="10,20" path="m3598,972l3608,972,3608,953,3598,953,3598,972xe" filled="true" fillcolor="#000000" stroked="false">
                <v:path arrowok="t"/>
                <v:fill type="solid"/>
              </v:shape>
            </v:group>
            <v:group style="position:absolute;left:3598;top:972;width:10;height:20" coordorigin="3598,972" coordsize="10,20">
              <v:shape style="position:absolute;left:3598;top:972;width:10;height:20" coordorigin="3598,972" coordsize="10,20" path="m3598,991l3608,991,3608,972,3598,972,3598,991xe" filled="true" fillcolor="#000000" stroked="false">
                <v:path arrowok="t"/>
                <v:fill type="solid"/>
              </v:shape>
            </v:group>
            <v:group style="position:absolute;left:3598;top:991;width:10;height:20" coordorigin="3598,991" coordsize="10,20">
              <v:shape style="position:absolute;left:3598;top:991;width:10;height:20" coordorigin="3598,991" coordsize="10,20" path="m3598,1010l3608,1010,3608,991,3598,991,3598,1010xe" filled="true" fillcolor="#000000" stroked="false">
                <v:path arrowok="t"/>
                <v:fill type="solid"/>
              </v:shape>
            </v:group>
            <v:group style="position:absolute;left:3598;top:1010;width:10;height:20" coordorigin="3598,1010" coordsize="10,20">
              <v:shape style="position:absolute;left:3598;top:1010;width:10;height:20" coordorigin="3598,1010" coordsize="10,20" path="m3598,1030l3608,1030,3608,1010,3598,1010,3598,1030xe" filled="true" fillcolor="#000000" stroked="false">
                <v:path arrowok="t"/>
                <v:fill type="solid"/>
              </v:shape>
            </v:group>
            <v:group style="position:absolute;left:3598;top:1030;width:10;height:20" coordorigin="3598,1030" coordsize="10,20">
              <v:shape style="position:absolute;left:3598;top:1030;width:10;height:20" coordorigin="3598,1030" coordsize="10,20" path="m3598,1049l3608,1049,3608,1030,3598,1030,3598,1049xe" filled="true" fillcolor="#000000" stroked="false">
                <v:path arrowok="t"/>
                <v:fill type="solid"/>
              </v:shape>
            </v:group>
            <v:group style="position:absolute;left:3598;top:1049;width:10;height:20" coordorigin="3598,1049" coordsize="10,20">
              <v:shape style="position:absolute;left:3598;top:1049;width:10;height:20" coordorigin="3598,1049" coordsize="10,20" path="m3598,1068l3608,1068,3608,1049,3598,1049,3598,1068xe" filled="true" fillcolor="#000000" stroked="false">
                <v:path arrowok="t"/>
                <v:fill type="solid"/>
              </v:shape>
            </v:group>
            <v:group style="position:absolute;left:3598;top:1068;width:10;height:20" coordorigin="3598,1068" coordsize="10,20">
              <v:shape style="position:absolute;left:3598;top:1068;width:10;height:20" coordorigin="3598,1068" coordsize="10,20" path="m3598,1087l3608,1087,3608,1068,3598,1068,3598,1087xe" filled="true" fillcolor="#000000" stroked="false">
                <v:path arrowok="t"/>
                <v:fill type="solid"/>
              </v:shape>
            </v:group>
            <v:group style="position:absolute;left:3598;top:1087;width:10;height:20" coordorigin="3598,1087" coordsize="10,20">
              <v:shape style="position:absolute;left:3598;top:1087;width:10;height:20" coordorigin="3598,1087" coordsize="10,20" path="m3598,1106l3608,1106,3608,1087,3598,1087,3598,1106xe" filled="true" fillcolor="#000000" stroked="false">
                <v:path arrowok="t"/>
                <v:fill type="solid"/>
              </v:shape>
            </v:group>
            <v:group style="position:absolute;left:3598;top:1106;width:10;height:20" coordorigin="3598,1106" coordsize="10,20">
              <v:shape style="position:absolute;left:3598;top:1106;width:10;height:20" coordorigin="3598,1106" coordsize="10,20" path="m3598,1126l3608,1126,3608,1106,3598,1106,3598,1126xe" filled="true" fillcolor="#000000" stroked="false">
                <v:path arrowok="t"/>
                <v:fill type="solid"/>
              </v:shape>
            </v:group>
            <v:group style="position:absolute;left:3598;top:1126;width:10;height:20" coordorigin="3598,1126" coordsize="10,20">
              <v:shape style="position:absolute;left:3598;top:1126;width:10;height:20" coordorigin="3598,1126" coordsize="10,20" path="m3598,1145l3608,1145,3608,1126,3598,1126,3598,1145xe" filled="true" fillcolor="#000000" stroked="false">
                <v:path arrowok="t"/>
                <v:fill type="solid"/>
              </v:shape>
            </v:group>
            <v:group style="position:absolute;left:3598;top:1145;width:10;height:20" coordorigin="3598,1145" coordsize="10,20">
              <v:shape style="position:absolute;left:3598;top:1145;width:10;height:20" coordorigin="3598,1145" coordsize="10,20" path="m3598,1164l3608,1164,3608,1145,3598,1145,3598,1164xe" filled="true" fillcolor="#000000" stroked="false">
                <v:path arrowok="t"/>
                <v:fill type="solid"/>
              </v:shape>
            </v:group>
            <v:group style="position:absolute;left:3598;top:1164;width:10;height:20" coordorigin="3598,1164" coordsize="10,20">
              <v:shape style="position:absolute;left:3598;top:1164;width:10;height:20" coordorigin="3598,1164" coordsize="10,20" path="m3598,1183l3608,1183,3608,1164,3598,1164,3598,1183xe" filled="true" fillcolor="#000000" stroked="false">
                <v:path arrowok="t"/>
                <v:fill type="solid"/>
              </v:shape>
            </v:group>
            <v:group style="position:absolute;left:4258;top:31;width:10;height:20" coordorigin="4258,31" coordsize="10,20">
              <v:shape style="position:absolute;left:4258;top:31;width:10;height:20" coordorigin="4258,31" coordsize="10,20" path="m4258,50l4268,50,4268,31,4258,31,4258,50xe" filled="true" fillcolor="#000000" stroked="false">
                <v:path arrowok="t"/>
                <v:fill type="solid"/>
              </v:shape>
            </v:group>
            <v:group style="position:absolute;left:4258;top:50;width:10;height:20" coordorigin="4258,50" coordsize="10,20">
              <v:shape style="position:absolute;left:4258;top:50;width:10;height:20" coordorigin="4258,50" coordsize="10,20" path="m4258,70l4268,70,4268,50,4258,50,4258,70xe" filled="true" fillcolor="#000000" stroked="false">
                <v:path arrowok="t"/>
                <v:fill type="solid"/>
              </v:shape>
            </v:group>
            <v:group style="position:absolute;left:4258;top:70;width:10;height:20" coordorigin="4258,70" coordsize="10,20">
              <v:shape style="position:absolute;left:4258;top:70;width:10;height:20" coordorigin="4258,70" coordsize="10,20" path="m4258,89l4268,89,4268,70,4258,70,4258,89xe" filled="true" fillcolor="#000000" stroked="false">
                <v:path arrowok="t"/>
                <v:fill type="solid"/>
              </v:shape>
            </v:group>
            <v:group style="position:absolute;left:4258;top:89;width:10;height:20" coordorigin="4258,89" coordsize="10,20">
              <v:shape style="position:absolute;left:4258;top:89;width:10;height:20" coordorigin="4258,89" coordsize="10,20" path="m4258,108l4268,108,4268,89,4258,89,4258,108xe" filled="true" fillcolor="#000000" stroked="false">
                <v:path arrowok="t"/>
                <v:fill type="solid"/>
              </v:shape>
            </v:group>
            <v:group style="position:absolute;left:4258;top:108;width:10;height:20" coordorigin="4258,108" coordsize="10,20">
              <v:shape style="position:absolute;left:4258;top:108;width:10;height:20" coordorigin="4258,108" coordsize="10,20" path="m4258,127l4268,127,4268,108,4258,108,4258,127xe" filled="true" fillcolor="#000000" stroked="false">
                <v:path arrowok="t"/>
                <v:fill type="solid"/>
              </v:shape>
            </v:group>
            <v:group style="position:absolute;left:4258;top:127;width:10;height:20" coordorigin="4258,127" coordsize="10,20">
              <v:shape style="position:absolute;left:4258;top:127;width:10;height:20" coordorigin="4258,127" coordsize="10,20" path="m4258,146l4268,146,4268,127,4258,127,4258,146xe" filled="true" fillcolor="#000000" stroked="false">
                <v:path arrowok="t"/>
                <v:fill type="solid"/>
              </v:shape>
            </v:group>
            <v:group style="position:absolute;left:4258;top:146;width:10;height:20" coordorigin="4258,146" coordsize="10,20">
              <v:shape style="position:absolute;left:4258;top:146;width:10;height:20" coordorigin="4258,146" coordsize="10,20" path="m4258,166l4268,166,4268,146,4258,146,4258,166xe" filled="true" fillcolor="#000000" stroked="false">
                <v:path arrowok="t"/>
                <v:fill type="solid"/>
              </v:shape>
            </v:group>
            <v:group style="position:absolute;left:4258;top:166;width:10;height:20" coordorigin="4258,166" coordsize="10,20">
              <v:shape style="position:absolute;left:4258;top:166;width:10;height:20" coordorigin="4258,166" coordsize="10,20" path="m4258,185l4268,185,4268,166,4258,166,4258,185xe" filled="true" fillcolor="#000000" stroked="false">
                <v:path arrowok="t"/>
                <v:fill type="solid"/>
              </v:shape>
            </v:group>
            <v:group style="position:absolute;left:4258;top:185;width:10;height:20" coordorigin="4258,185" coordsize="10,20">
              <v:shape style="position:absolute;left:4258;top:185;width:10;height:20" coordorigin="4258,185" coordsize="10,20" path="m4258,204l4268,204,4268,185,4258,185,4258,204xe" filled="true" fillcolor="#000000" stroked="false">
                <v:path arrowok="t"/>
                <v:fill type="solid"/>
              </v:shape>
            </v:group>
            <v:group style="position:absolute;left:4258;top:204;width:10;height:20" coordorigin="4258,204" coordsize="10,20">
              <v:shape style="position:absolute;left:4258;top:204;width:10;height:20" coordorigin="4258,204" coordsize="10,20" path="m4258,223l4268,223,4268,204,4258,204,4258,223xe" filled="true" fillcolor="#000000" stroked="false">
                <v:path arrowok="t"/>
                <v:fill type="solid"/>
              </v:shape>
            </v:group>
            <v:group style="position:absolute;left:4258;top:223;width:10;height:20" coordorigin="4258,223" coordsize="10,20">
              <v:shape style="position:absolute;left:4258;top:223;width:10;height:20" coordorigin="4258,223" coordsize="10,20" path="m4258,242l4268,242,4268,223,4258,223,4258,242xe" filled="true" fillcolor="#000000" stroked="false">
                <v:path arrowok="t"/>
                <v:fill type="solid"/>
              </v:shape>
            </v:group>
            <v:group style="position:absolute;left:4258;top:242;width:10;height:20" coordorigin="4258,242" coordsize="10,20">
              <v:shape style="position:absolute;left:4258;top:242;width:10;height:20" coordorigin="4258,242" coordsize="10,20" path="m4258,262l4268,262,4268,242,4258,242,4258,262xe" filled="true" fillcolor="#000000" stroked="false">
                <v:path arrowok="t"/>
                <v:fill type="solid"/>
              </v:shape>
            </v:group>
            <v:group style="position:absolute;left:4258;top:262;width:10;height:20" coordorigin="4258,262" coordsize="10,20">
              <v:shape style="position:absolute;left:4258;top:262;width:10;height:20" coordorigin="4258,262" coordsize="10,20" path="m4258,281l4268,281,4268,262,4258,262,4258,281xe" filled="true" fillcolor="#000000" stroked="false">
                <v:path arrowok="t"/>
                <v:fill type="solid"/>
              </v:shape>
            </v:group>
            <v:group style="position:absolute;left:4258;top:281;width:10;height:20" coordorigin="4258,281" coordsize="10,20">
              <v:shape style="position:absolute;left:4258;top:281;width:10;height:20" coordorigin="4258,281" coordsize="10,20" path="m4258,300l4268,300,4268,281,4258,281,4258,300xe" filled="true" fillcolor="#000000" stroked="false">
                <v:path arrowok="t"/>
                <v:fill type="solid"/>
              </v:shape>
            </v:group>
            <v:group style="position:absolute;left:4258;top:300;width:10;height:20" coordorigin="4258,300" coordsize="10,20">
              <v:shape style="position:absolute;left:4258;top:300;width:10;height:20" coordorigin="4258,300" coordsize="10,20" path="m4258,319l4268,319,4268,300,4258,300,4258,319xe" filled="true" fillcolor="#000000" stroked="false">
                <v:path arrowok="t"/>
                <v:fill type="solid"/>
              </v:shape>
            </v:group>
            <v:group style="position:absolute;left:4258;top:319;width:10;height:20" coordorigin="4258,319" coordsize="10,20">
              <v:shape style="position:absolute;left:4258;top:319;width:10;height:20" coordorigin="4258,319" coordsize="10,20" path="m4258,338l4268,338,4268,319,4258,319,4258,338xe" filled="true" fillcolor="#000000" stroked="false">
                <v:path arrowok="t"/>
                <v:fill type="solid"/>
              </v:shape>
            </v:group>
            <v:group style="position:absolute;left:4258;top:338;width:10;height:20" coordorigin="4258,338" coordsize="10,20">
              <v:shape style="position:absolute;left:4258;top:338;width:10;height:20" coordorigin="4258,338" coordsize="10,20" path="m4258,358l4268,358,4268,338,4258,338,4258,358xe" filled="true" fillcolor="#000000" stroked="false">
                <v:path arrowok="t"/>
                <v:fill type="solid"/>
              </v:shape>
            </v:group>
            <v:group style="position:absolute;left:4258;top:358;width:10;height:20" coordorigin="4258,358" coordsize="10,20">
              <v:shape style="position:absolute;left:4258;top:358;width:10;height:20" coordorigin="4258,358" coordsize="10,20" path="m4258,377l4268,377,4268,358,4258,358,4258,377xe" filled="true" fillcolor="#000000" stroked="false">
                <v:path arrowok="t"/>
                <v:fill type="solid"/>
              </v:shape>
            </v:group>
            <v:group style="position:absolute;left:4258;top:377;width:10;height:20" coordorigin="4258,377" coordsize="10,20">
              <v:shape style="position:absolute;left:4258;top:377;width:10;height:20" coordorigin="4258,377" coordsize="10,20" path="m4258,396l4268,396,4268,377,4258,377,4258,396xe" filled="true" fillcolor="#000000" stroked="false">
                <v:path arrowok="t"/>
                <v:fill type="solid"/>
              </v:shape>
            </v:group>
            <v:group style="position:absolute;left:4258;top:396;width:10;height:20" coordorigin="4258,396" coordsize="10,20">
              <v:shape style="position:absolute;left:4258;top:396;width:10;height:20" coordorigin="4258,396" coordsize="10,20" path="m4258,415l4268,415,4268,396,4258,396,4258,415xe" filled="true" fillcolor="#000000" stroked="false">
                <v:path arrowok="t"/>
                <v:fill type="solid"/>
              </v:shape>
            </v:group>
            <v:group style="position:absolute;left:4258;top:415;width:10;height:20" coordorigin="4258,415" coordsize="10,20">
              <v:shape style="position:absolute;left:4258;top:415;width:10;height:20" coordorigin="4258,415" coordsize="10,20" path="m4258,434l4268,434,4268,415,4258,415,4258,434xe" filled="true" fillcolor="#000000" stroked="false">
                <v:path arrowok="t"/>
                <v:fill type="solid"/>
              </v:shape>
            </v:group>
            <v:group style="position:absolute;left:4258;top:434;width:10;height:20" coordorigin="4258,434" coordsize="10,20">
              <v:shape style="position:absolute;left:4258;top:434;width:10;height:20" coordorigin="4258,434" coordsize="10,20" path="m4258,454l4268,454,4268,434,4258,434,4258,454xe" filled="true" fillcolor="#000000" stroked="false">
                <v:path arrowok="t"/>
                <v:fill type="solid"/>
              </v:shape>
            </v:group>
            <v:group style="position:absolute;left:4258;top:454;width:10;height:20" coordorigin="4258,454" coordsize="10,20">
              <v:shape style="position:absolute;left:4258;top:454;width:10;height:20" coordorigin="4258,454" coordsize="10,20" path="m4258,473l4268,473,4268,454,4258,454,4258,473xe" filled="true" fillcolor="#000000" stroked="false">
                <v:path arrowok="t"/>
                <v:fill type="solid"/>
              </v:shape>
            </v:group>
            <v:group style="position:absolute;left:4258;top:473;width:10;height:20" coordorigin="4258,473" coordsize="10,20">
              <v:shape style="position:absolute;left:4258;top:473;width:10;height:20" coordorigin="4258,473" coordsize="10,20" path="m4258,492l4268,492,4268,473,4258,473,4258,492xe" filled="true" fillcolor="#000000" stroked="false">
                <v:path arrowok="t"/>
                <v:fill type="solid"/>
              </v:shape>
            </v:group>
            <v:group style="position:absolute;left:4258;top:492;width:10;height:20" coordorigin="4258,492" coordsize="10,20">
              <v:shape style="position:absolute;left:4258;top:492;width:10;height:20" coordorigin="4258,492" coordsize="10,20" path="m4258,511l4268,511,4268,492,4258,492,4258,511xe" filled="true" fillcolor="#000000" stroked="false">
                <v:path arrowok="t"/>
                <v:fill type="solid"/>
              </v:shape>
            </v:group>
            <v:group style="position:absolute;left:4258;top:511;width:10;height:20" coordorigin="4258,511" coordsize="10,20">
              <v:shape style="position:absolute;left:4258;top:511;width:10;height:20" coordorigin="4258,511" coordsize="10,20" path="m4258,530l4268,530,4268,511,4258,511,4258,530xe" filled="true" fillcolor="#000000" stroked="false">
                <v:path arrowok="t"/>
                <v:fill type="solid"/>
              </v:shape>
            </v:group>
            <v:group style="position:absolute;left:4258;top:530;width:10;height:20" coordorigin="4258,530" coordsize="10,20">
              <v:shape style="position:absolute;left:4258;top:530;width:10;height:20" coordorigin="4258,530" coordsize="10,20" path="m4258,550l4268,550,4268,530,4258,530,4258,550xe" filled="true" fillcolor="#000000" stroked="false">
                <v:path arrowok="t"/>
                <v:fill type="solid"/>
              </v:shape>
            </v:group>
            <v:group style="position:absolute;left:4258;top:550;width:10;height:20" coordorigin="4258,550" coordsize="10,20">
              <v:shape style="position:absolute;left:4258;top:550;width:10;height:20" coordorigin="4258,550" coordsize="10,20" path="m4258,569l4268,569,4268,550,4258,550,4258,569xe" filled="true" fillcolor="#000000" stroked="false">
                <v:path arrowok="t"/>
                <v:fill type="solid"/>
              </v:shape>
            </v:group>
            <v:group style="position:absolute;left:4258;top:569;width:10;height:20" coordorigin="4258,569" coordsize="10,20">
              <v:shape style="position:absolute;left:4258;top:569;width:10;height:20" coordorigin="4258,569" coordsize="10,20" path="m4258,588l4268,588,4268,569,4258,569,4258,588xe" filled="true" fillcolor="#000000" stroked="false">
                <v:path arrowok="t"/>
                <v:fill type="solid"/>
              </v:shape>
            </v:group>
            <v:group style="position:absolute;left:4258;top:588;width:10;height:20" coordorigin="4258,588" coordsize="10,20">
              <v:shape style="position:absolute;left:4258;top:588;width:10;height:20" coordorigin="4258,588" coordsize="10,20" path="m4258,607l4268,607,4268,588,4258,588,4258,607xe" filled="true" fillcolor="#000000" stroked="false">
                <v:path arrowok="t"/>
                <v:fill type="solid"/>
              </v:shape>
            </v:group>
            <v:group style="position:absolute;left:4258;top:607;width:10;height:20" coordorigin="4258,607" coordsize="10,20">
              <v:shape style="position:absolute;left:4258;top:607;width:10;height:20" coordorigin="4258,607" coordsize="10,20" path="m4258,626l4268,626,4268,607,4258,607,4258,626xe" filled="true" fillcolor="#000000" stroked="false">
                <v:path arrowok="t"/>
                <v:fill type="solid"/>
              </v:shape>
            </v:group>
            <v:group style="position:absolute;left:4258;top:626;width:10;height:20" coordorigin="4258,626" coordsize="10,20">
              <v:shape style="position:absolute;left:4258;top:626;width:10;height:20" coordorigin="4258,626" coordsize="10,20" path="m4258,646l4268,646,4268,626,4258,626,4258,646xe" filled="true" fillcolor="#000000" stroked="false">
                <v:path arrowok="t"/>
                <v:fill type="solid"/>
              </v:shape>
            </v:group>
            <v:group style="position:absolute;left:4258;top:646;width:10;height:20" coordorigin="4258,646" coordsize="10,20">
              <v:shape style="position:absolute;left:4258;top:646;width:10;height:20" coordorigin="4258,646" coordsize="10,20" path="m4258,665l4268,665,4268,646,4258,646,4258,665xe" filled="true" fillcolor="#000000" stroked="false">
                <v:path arrowok="t"/>
                <v:fill type="solid"/>
              </v:shape>
            </v:group>
            <v:group style="position:absolute;left:4258;top:665;width:10;height:20" coordorigin="4258,665" coordsize="10,20">
              <v:shape style="position:absolute;left:4258;top:665;width:10;height:20" coordorigin="4258,665" coordsize="10,20" path="m4258,684l4268,684,4268,665,4258,665,4258,684xe" filled="true" fillcolor="#000000" stroked="false">
                <v:path arrowok="t"/>
                <v:fill type="solid"/>
              </v:shape>
            </v:group>
            <v:group style="position:absolute;left:4258;top:684;width:10;height:20" coordorigin="4258,684" coordsize="10,20">
              <v:shape style="position:absolute;left:4258;top:684;width:10;height:20" coordorigin="4258,684" coordsize="10,20" path="m4258,703l4268,703,4268,684,4258,684,4258,703xe" filled="true" fillcolor="#000000" stroked="false">
                <v:path arrowok="t"/>
                <v:fill type="solid"/>
              </v:shape>
            </v:group>
            <v:group style="position:absolute;left:4258;top:703;width:10;height:20" coordorigin="4258,703" coordsize="10,20">
              <v:shape style="position:absolute;left:4258;top:703;width:10;height:20" coordorigin="4258,703" coordsize="10,20" path="m4258,722l4268,722,4268,703,4258,703,4258,722xe" filled="true" fillcolor="#000000" stroked="false">
                <v:path arrowok="t"/>
                <v:fill type="solid"/>
              </v:shape>
            </v:group>
            <v:group style="position:absolute;left:4258;top:722;width:10;height:20" coordorigin="4258,722" coordsize="10,20">
              <v:shape style="position:absolute;left:4258;top:722;width:10;height:20" coordorigin="4258,722" coordsize="10,20" path="m4258,742l4268,742,4268,722,4258,722,4258,742xe" filled="true" fillcolor="#000000" stroked="false">
                <v:path arrowok="t"/>
                <v:fill type="solid"/>
              </v:shape>
            </v:group>
            <v:group style="position:absolute;left:4258;top:742;width:10;height:20" coordorigin="4258,742" coordsize="10,20">
              <v:shape style="position:absolute;left:4258;top:742;width:10;height:20" coordorigin="4258,742" coordsize="10,20" path="m4258,761l4268,761,4268,742,4258,742,4258,761xe" filled="true" fillcolor="#000000" stroked="false">
                <v:path arrowok="t"/>
                <v:fill type="solid"/>
              </v:shape>
            </v:group>
            <v:group style="position:absolute;left:4258;top:761;width:10;height:20" coordorigin="4258,761" coordsize="10,20">
              <v:shape style="position:absolute;left:4258;top:761;width:10;height:20" coordorigin="4258,761" coordsize="10,20" path="m4258,780l4268,780,4268,761,4258,761,4258,780xe" filled="true" fillcolor="#000000" stroked="false">
                <v:path arrowok="t"/>
                <v:fill type="solid"/>
              </v:shape>
            </v:group>
            <v:group style="position:absolute;left:4258;top:780;width:10;height:20" coordorigin="4258,780" coordsize="10,20">
              <v:shape style="position:absolute;left:4258;top:780;width:10;height:20" coordorigin="4258,780" coordsize="10,20" path="m4258,799l4268,799,4268,780,4258,780,4258,799xe" filled="true" fillcolor="#000000" stroked="false">
                <v:path arrowok="t"/>
                <v:fill type="solid"/>
              </v:shape>
            </v:group>
            <v:group style="position:absolute;left:4258;top:799;width:10;height:20" coordorigin="4258,799" coordsize="10,20">
              <v:shape style="position:absolute;left:4258;top:799;width:10;height:20" coordorigin="4258,799" coordsize="10,20" path="m4258,818l4268,818,4268,799,4258,799,4258,818xe" filled="true" fillcolor="#000000" stroked="false">
                <v:path arrowok="t"/>
                <v:fill type="solid"/>
              </v:shape>
            </v:group>
            <v:group style="position:absolute;left:4258;top:818;width:10;height:20" coordorigin="4258,818" coordsize="10,20">
              <v:shape style="position:absolute;left:4258;top:818;width:10;height:20" coordorigin="4258,818" coordsize="10,20" path="m4258,838l4268,838,4268,818,4258,818,4258,838xe" filled="true" fillcolor="#000000" stroked="false">
                <v:path arrowok="t"/>
                <v:fill type="solid"/>
              </v:shape>
            </v:group>
            <v:group style="position:absolute;left:4258;top:838;width:10;height:20" coordorigin="4258,838" coordsize="10,20">
              <v:shape style="position:absolute;left:4258;top:838;width:10;height:20" coordorigin="4258,838" coordsize="10,20" path="m4258,857l4268,857,4268,838,4258,838,4258,857xe" filled="true" fillcolor="#000000" stroked="false">
                <v:path arrowok="t"/>
                <v:fill type="solid"/>
              </v:shape>
            </v:group>
            <v:group style="position:absolute;left:4258;top:857;width:10;height:20" coordorigin="4258,857" coordsize="10,20">
              <v:shape style="position:absolute;left:4258;top:857;width:10;height:20" coordorigin="4258,857" coordsize="10,20" path="m4258,876l4268,876,4268,857,4258,857,4258,876xe" filled="true" fillcolor="#000000" stroked="false">
                <v:path arrowok="t"/>
                <v:fill type="solid"/>
              </v:shape>
            </v:group>
            <v:group style="position:absolute;left:4258;top:876;width:10;height:20" coordorigin="4258,876" coordsize="10,20">
              <v:shape style="position:absolute;left:4258;top:876;width:10;height:20" coordorigin="4258,876" coordsize="10,20" path="m4258,895l4268,895,4268,876,4258,876,4258,895xe" filled="true" fillcolor="#000000" stroked="false">
                <v:path arrowok="t"/>
                <v:fill type="solid"/>
              </v:shape>
            </v:group>
            <v:group style="position:absolute;left:4258;top:895;width:10;height:20" coordorigin="4258,895" coordsize="10,20">
              <v:shape style="position:absolute;left:4258;top:895;width:10;height:20" coordorigin="4258,895" coordsize="10,20" path="m4258,914l4268,914,4268,895,4258,895,4258,914xe" filled="true" fillcolor="#000000" stroked="false">
                <v:path arrowok="t"/>
                <v:fill type="solid"/>
              </v:shape>
            </v:group>
            <v:group style="position:absolute;left:4258;top:914;width:10;height:20" coordorigin="4258,914" coordsize="10,20">
              <v:shape style="position:absolute;left:4258;top:914;width:10;height:20" coordorigin="4258,914" coordsize="10,20" path="m4258,934l4268,934,4268,914,4258,914,4258,934xe" filled="true" fillcolor="#000000" stroked="false">
                <v:path arrowok="t"/>
                <v:fill type="solid"/>
              </v:shape>
            </v:group>
            <v:group style="position:absolute;left:4258;top:934;width:10;height:20" coordorigin="4258,934" coordsize="10,20">
              <v:shape style="position:absolute;left:4258;top:934;width:10;height:20" coordorigin="4258,934" coordsize="10,20" path="m4258,953l4268,953,4268,934,4258,934,4258,953xe" filled="true" fillcolor="#000000" stroked="false">
                <v:path arrowok="t"/>
                <v:fill type="solid"/>
              </v:shape>
            </v:group>
            <v:group style="position:absolute;left:4258;top:953;width:10;height:20" coordorigin="4258,953" coordsize="10,20">
              <v:shape style="position:absolute;left:4258;top:953;width:10;height:20" coordorigin="4258,953" coordsize="10,20" path="m4258,972l4268,972,4268,953,4258,953,4258,972xe" filled="true" fillcolor="#000000" stroked="false">
                <v:path arrowok="t"/>
                <v:fill type="solid"/>
              </v:shape>
            </v:group>
            <v:group style="position:absolute;left:4258;top:972;width:10;height:20" coordorigin="4258,972" coordsize="10,20">
              <v:shape style="position:absolute;left:4258;top:972;width:10;height:20" coordorigin="4258,972" coordsize="10,20" path="m4258,991l4268,991,4268,972,4258,972,4258,991xe" filled="true" fillcolor="#000000" stroked="false">
                <v:path arrowok="t"/>
                <v:fill type="solid"/>
              </v:shape>
            </v:group>
            <v:group style="position:absolute;left:4258;top:991;width:10;height:20" coordorigin="4258,991" coordsize="10,20">
              <v:shape style="position:absolute;left:4258;top:991;width:10;height:20" coordorigin="4258,991" coordsize="10,20" path="m4258,1010l4268,1010,4268,991,4258,991,4258,1010xe" filled="true" fillcolor="#000000" stroked="false">
                <v:path arrowok="t"/>
                <v:fill type="solid"/>
              </v:shape>
            </v:group>
            <v:group style="position:absolute;left:4258;top:1010;width:10;height:20" coordorigin="4258,1010" coordsize="10,20">
              <v:shape style="position:absolute;left:4258;top:1010;width:10;height:20" coordorigin="4258,1010" coordsize="10,20" path="m4258,1030l4268,1030,4268,1010,4258,1010,4258,1030xe" filled="true" fillcolor="#000000" stroked="false">
                <v:path arrowok="t"/>
                <v:fill type="solid"/>
              </v:shape>
            </v:group>
            <v:group style="position:absolute;left:4258;top:1030;width:10;height:20" coordorigin="4258,1030" coordsize="10,20">
              <v:shape style="position:absolute;left:4258;top:1030;width:10;height:20" coordorigin="4258,1030" coordsize="10,20" path="m4258,1049l4268,1049,4268,1030,4258,1030,4258,1049xe" filled="true" fillcolor="#000000" stroked="false">
                <v:path arrowok="t"/>
                <v:fill type="solid"/>
              </v:shape>
            </v:group>
            <v:group style="position:absolute;left:4258;top:1049;width:10;height:20" coordorigin="4258,1049" coordsize="10,20">
              <v:shape style="position:absolute;left:4258;top:1049;width:10;height:20" coordorigin="4258,1049" coordsize="10,20" path="m4258,1068l4268,1068,4268,1049,4258,1049,4258,1068xe" filled="true" fillcolor="#000000" stroked="false">
                <v:path arrowok="t"/>
                <v:fill type="solid"/>
              </v:shape>
            </v:group>
            <v:group style="position:absolute;left:4258;top:1068;width:10;height:20" coordorigin="4258,1068" coordsize="10,20">
              <v:shape style="position:absolute;left:4258;top:1068;width:10;height:20" coordorigin="4258,1068" coordsize="10,20" path="m4258,1087l4268,1087,4268,1068,4258,1068,4258,1087xe" filled="true" fillcolor="#000000" stroked="false">
                <v:path arrowok="t"/>
                <v:fill type="solid"/>
              </v:shape>
            </v:group>
            <v:group style="position:absolute;left:4258;top:1087;width:10;height:20" coordorigin="4258,1087" coordsize="10,20">
              <v:shape style="position:absolute;left:4258;top:1087;width:10;height:20" coordorigin="4258,1087" coordsize="10,20" path="m4258,1106l4268,1106,4268,1087,4258,1087,4258,1106xe" filled="true" fillcolor="#000000" stroked="false">
                <v:path arrowok="t"/>
                <v:fill type="solid"/>
              </v:shape>
            </v:group>
            <v:group style="position:absolute;left:4258;top:1106;width:10;height:20" coordorigin="4258,1106" coordsize="10,20">
              <v:shape style="position:absolute;left:4258;top:1106;width:10;height:20" coordorigin="4258,1106" coordsize="10,20" path="m4258,1126l4268,1126,4268,1106,4258,1106,4258,1126xe" filled="true" fillcolor="#000000" stroked="false">
                <v:path arrowok="t"/>
                <v:fill type="solid"/>
              </v:shape>
            </v:group>
            <v:group style="position:absolute;left:4258;top:1126;width:10;height:20" coordorigin="4258,1126" coordsize="10,20">
              <v:shape style="position:absolute;left:4258;top:1126;width:10;height:20" coordorigin="4258,1126" coordsize="10,20" path="m4258,1145l4268,1145,4268,1126,4258,1126,4258,1145xe" filled="true" fillcolor="#000000" stroked="false">
                <v:path arrowok="t"/>
                <v:fill type="solid"/>
              </v:shape>
            </v:group>
            <v:group style="position:absolute;left:4258;top:1145;width:10;height:20" coordorigin="4258,1145" coordsize="10,20">
              <v:shape style="position:absolute;left:4258;top:1145;width:10;height:20" coordorigin="4258,1145" coordsize="10,20" path="m4258,1164l4268,1164,4268,1145,4258,1145,4258,1164xe" filled="true" fillcolor="#000000" stroked="false">
                <v:path arrowok="t"/>
                <v:fill type="solid"/>
              </v:shape>
            </v:group>
            <v:group style="position:absolute;left:4258;top:1164;width:10;height:20" coordorigin="4258,1164" coordsize="10,20">
              <v:shape style="position:absolute;left:4258;top:1164;width:10;height:20" coordorigin="4258,1164" coordsize="10,20" path="m4258,1183l4268,1183,4268,1164,4258,1164,4258,1183xe" filled="true" fillcolor="#000000" stroked="false">
                <v:path arrowok="t"/>
                <v:fill type="solid"/>
              </v:shape>
            </v:group>
            <v:group style="position:absolute;left:4979;top:31;width:10;height:20" coordorigin="4979,31" coordsize="10,20">
              <v:shape style="position:absolute;left:4979;top:31;width:10;height:20" coordorigin="4979,31" coordsize="10,20" path="m4979,50l4988,50,4988,31,4979,31,4979,50xe" filled="true" fillcolor="#000000" stroked="false">
                <v:path arrowok="t"/>
                <v:fill type="solid"/>
              </v:shape>
            </v:group>
            <v:group style="position:absolute;left:4979;top:50;width:10;height:20" coordorigin="4979,50" coordsize="10,20">
              <v:shape style="position:absolute;left:4979;top:50;width:10;height:20" coordorigin="4979,50" coordsize="10,20" path="m4979,70l4988,70,4988,50,4979,50,4979,70xe" filled="true" fillcolor="#000000" stroked="false">
                <v:path arrowok="t"/>
                <v:fill type="solid"/>
              </v:shape>
            </v:group>
            <v:group style="position:absolute;left:4979;top:70;width:10;height:20" coordorigin="4979,70" coordsize="10,20">
              <v:shape style="position:absolute;left:4979;top:70;width:10;height:20" coordorigin="4979,70" coordsize="10,20" path="m4979,89l4988,89,4988,70,4979,70,4979,89xe" filled="true" fillcolor="#000000" stroked="false">
                <v:path arrowok="t"/>
                <v:fill type="solid"/>
              </v:shape>
            </v:group>
            <v:group style="position:absolute;left:4979;top:89;width:10;height:20" coordorigin="4979,89" coordsize="10,20">
              <v:shape style="position:absolute;left:4979;top:89;width:10;height:20" coordorigin="4979,89" coordsize="10,20" path="m4979,108l4988,108,4988,89,4979,89,4979,108xe" filled="true" fillcolor="#000000" stroked="false">
                <v:path arrowok="t"/>
                <v:fill type="solid"/>
              </v:shape>
            </v:group>
            <v:group style="position:absolute;left:4979;top:108;width:10;height:20" coordorigin="4979,108" coordsize="10,20">
              <v:shape style="position:absolute;left:4979;top:108;width:10;height:20" coordorigin="4979,108" coordsize="10,20" path="m4979,127l4988,127,4988,108,4979,108,4979,127xe" filled="true" fillcolor="#000000" stroked="false">
                <v:path arrowok="t"/>
                <v:fill type="solid"/>
              </v:shape>
            </v:group>
            <v:group style="position:absolute;left:4979;top:127;width:10;height:20" coordorigin="4979,127" coordsize="10,20">
              <v:shape style="position:absolute;left:4979;top:127;width:10;height:20" coordorigin="4979,127" coordsize="10,20" path="m4979,146l4988,146,4988,127,4979,127,4979,146xe" filled="true" fillcolor="#000000" stroked="false">
                <v:path arrowok="t"/>
                <v:fill type="solid"/>
              </v:shape>
            </v:group>
            <v:group style="position:absolute;left:4979;top:146;width:10;height:20" coordorigin="4979,146" coordsize="10,20">
              <v:shape style="position:absolute;left:4979;top:146;width:10;height:20" coordorigin="4979,146" coordsize="10,20" path="m4979,166l4988,166,4988,146,4979,146,4979,166xe" filled="true" fillcolor="#000000" stroked="false">
                <v:path arrowok="t"/>
                <v:fill type="solid"/>
              </v:shape>
            </v:group>
            <v:group style="position:absolute;left:4979;top:166;width:10;height:20" coordorigin="4979,166" coordsize="10,20">
              <v:shape style="position:absolute;left:4979;top:166;width:10;height:20" coordorigin="4979,166" coordsize="10,20" path="m4979,185l4988,185,4988,166,4979,166,4979,185xe" filled="true" fillcolor="#000000" stroked="false">
                <v:path arrowok="t"/>
                <v:fill type="solid"/>
              </v:shape>
            </v:group>
            <v:group style="position:absolute;left:4979;top:185;width:10;height:20" coordorigin="4979,185" coordsize="10,20">
              <v:shape style="position:absolute;left:4979;top:185;width:10;height:20" coordorigin="4979,185" coordsize="10,20" path="m4979,204l4988,204,4988,185,4979,185,4979,204xe" filled="true" fillcolor="#000000" stroked="false">
                <v:path arrowok="t"/>
                <v:fill type="solid"/>
              </v:shape>
            </v:group>
            <v:group style="position:absolute;left:4979;top:204;width:10;height:20" coordorigin="4979,204" coordsize="10,20">
              <v:shape style="position:absolute;left:4979;top:204;width:10;height:20" coordorigin="4979,204" coordsize="10,20" path="m4979,223l4988,223,4988,204,4979,204,4979,223xe" filled="true" fillcolor="#000000" stroked="false">
                <v:path arrowok="t"/>
                <v:fill type="solid"/>
              </v:shape>
            </v:group>
            <v:group style="position:absolute;left:4979;top:223;width:10;height:20" coordorigin="4979,223" coordsize="10,20">
              <v:shape style="position:absolute;left:4979;top:223;width:10;height:20" coordorigin="4979,223" coordsize="10,20" path="m4979,242l4988,242,4988,223,4979,223,4979,242xe" filled="true" fillcolor="#000000" stroked="false">
                <v:path arrowok="t"/>
                <v:fill type="solid"/>
              </v:shape>
            </v:group>
            <v:group style="position:absolute;left:4979;top:242;width:10;height:20" coordorigin="4979,242" coordsize="10,20">
              <v:shape style="position:absolute;left:4979;top:242;width:10;height:20" coordorigin="4979,242" coordsize="10,20" path="m4979,262l4988,262,4988,242,4979,242,4979,262xe" filled="true" fillcolor="#000000" stroked="false">
                <v:path arrowok="t"/>
                <v:fill type="solid"/>
              </v:shape>
            </v:group>
            <v:group style="position:absolute;left:4979;top:262;width:10;height:20" coordorigin="4979,262" coordsize="10,20">
              <v:shape style="position:absolute;left:4979;top:262;width:10;height:20" coordorigin="4979,262" coordsize="10,20" path="m4979,281l4988,281,4988,262,4979,262,4979,281xe" filled="true" fillcolor="#000000" stroked="false">
                <v:path arrowok="t"/>
                <v:fill type="solid"/>
              </v:shape>
            </v:group>
            <v:group style="position:absolute;left:4979;top:281;width:10;height:20" coordorigin="4979,281" coordsize="10,20">
              <v:shape style="position:absolute;left:4979;top:281;width:10;height:20" coordorigin="4979,281" coordsize="10,20" path="m4979,300l4988,300,4988,281,4979,281,4979,300xe" filled="true" fillcolor="#000000" stroked="false">
                <v:path arrowok="t"/>
                <v:fill type="solid"/>
              </v:shape>
            </v:group>
            <v:group style="position:absolute;left:4979;top:300;width:10;height:20" coordorigin="4979,300" coordsize="10,20">
              <v:shape style="position:absolute;left:4979;top:300;width:10;height:20" coordorigin="4979,300" coordsize="10,20" path="m4979,319l4988,319,4988,300,4979,300,4979,319xe" filled="true" fillcolor="#000000" stroked="false">
                <v:path arrowok="t"/>
                <v:fill type="solid"/>
              </v:shape>
            </v:group>
            <v:group style="position:absolute;left:4979;top:319;width:10;height:20" coordorigin="4979,319" coordsize="10,20">
              <v:shape style="position:absolute;left:4979;top:319;width:10;height:20" coordorigin="4979,319" coordsize="10,20" path="m4979,338l4988,338,4988,319,4979,319,4979,338xe" filled="true" fillcolor="#000000" stroked="false">
                <v:path arrowok="t"/>
                <v:fill type="solid"/>
              </v:shape>
            </v:group>
            <v:group style="position:absolute;left:4979;top:338;width:10;height:20" coordorigin="4979,338" coordsize="10,20">
              <v:shape style="position:absolute;left:4979;top:338;width:10;height:20" coordorigin="4979,338" coordsize="10,20" path="m4979,358l4988,358,4988,338,4979,338,4979,358xe" filled="true" fillcolor="#000000" stroked="false">
                <v:path arrowok="t"/>
                <v:fill type="solid"/>
              </v:shape>
            </v:group>
            <v:group style="position:absolute;left:4979;top:358;width:10;height:20" coordorigin="4979,358" coordsize="10,20">
              <v:shape style="position:absolute;left:4979;top:358;width:10;height:20" coordorigin="4979,358" coordsize="10,20" path="m4979,377l4988,377,4988,358,4979,358,4979,377xe" filled="true" fillcolor="#000000" stroked="false">
                <v:path arrowok="t"/>
                <v:fill type="solid"/>
              </v:shape>
            </v:group>
            <v:group style="position:absolute;left:4979;top:377;width:10;height:20" coordorigin="4979,377" coordsize="10,20">
              <v:shape style="position:absolute;left:4979;top:377;width:10;height:20" coordorigin="4979,377" coordsize="10,20" path="m4979,396l4988,396,4988,377,4979,377,4979,396xe" filled="true" fillcolor="#000000" stroked="false">
                <v:path arrowok="t"/>
                <v:fill type="solid"/>
              </v:shape>
            </v:group>
            <v:group style="position:absolute;left:4979;top:396;width:10;height:20" coordorigin="4979,396" coordsize="10,20">
              <v:shape style="position:absolute;left:4979;top:396;width:10;height:20" coordorigin="4979,396" coordsize="10,20" path="m4979,415l4988,415,4988,396,4979,396,4979,415xe" filled="true" fillcolor="#000000" stroked="false">
                <v:path arrowok="t"/>
                <v:fill type="solid"/>
              </v:shape>
            </v:group>
            <v:group style="position:absolute;left:4979;top:415;width:10;height:20" coordorigin="4979,415" coordsize="10,20">
              <v:shape style="position:absolute;left:4979;top:415;width:10;height:20" coordorigin="4979,415" coordsize="10,20" path="m4979,434l4988,434,4988,415,4979,415,4979,434xe" filled="true" fillcolor="#000000" stroked="false">
                <v:path arrowok="t"/>
                <v:fill type="solid"/>
              </v:shape>
            </v:group>
            <v:group style="position:absolute;left:4979;top:434;width:10;height:20" coordorigin="4979,434" coordsize="10,20">
              <v:shape style="position:absolute;left:4979;top:434;width:10;height:20" coordorigin="4979,434" coordsize="10,20" path="m4979,454l4988,454,4988,434,4979,434,4979,454xe" filled="true" fillcolor="#000000" stroked="false">
                <v:path arrowok="t"/>
                <v:fill type="solid"/>
              </v:shape>
            </v:group>
            <v:group style="position:absolute;left:4979;top:454;width:10;height:20" coordorigin="4979,454" coordsize="10,20">
              <v:shape style="position:absolute;left:4979;top:454;width:10;height:20" coordorigin="4979,454" coordsize="10,20" path="m4979,473l4988,473,4988,454,4979,454,4979,473xe" filled="true" fillcolor="#000000" stroked="false">
                <v:path arrowok="t"/>
                <v:fill type="solid"/>
              </v:shape>
            </v:group>
            <v:group style="position:absolute;left:4979;top:473;width:10;height:20" coordorigin="4979,473" coordsize="10,20">
              <v:shape style="position:absolute;left:4979;top:473;width:10;height:20" coordorigin="4979,473" coordsize="10,20" path="m4979,492l4988,492,4988,473,4979,473,4979,492xe" filled="true" fillcolor="#000000" stroked="false">
                <v:path arrowok="t"/>
                <v:fill type="solid"/>
              </v:shape>
            </v:group>
            <v:group style="position:absolute;left:4979;top:492;width:10;height:20" coordorigin="4979,492" coordsize="10,20">
              <v:shape style="position:absolute;left:4979;top:492;width:10;height:20" coordorigin="4979,492" coordsize="10,20" path="m4979,511l4988,511,4988,492,4979,492,4979,511xe" filled="true" fillcolor="#000000" stroked="false">
                <v:path arrowok="t"/>
                <v:fill type="solid"/>
              </v:shape>
            </v:group>
            <v:group style="position:absolute;left:4979;top:511;width:10;height:20" coordorigin="4979,511" coordsize="10,20">
              <v:shape style="position:absolute;left:4979;top:511;width:10;height:20" coordorigin="4979,511" coordsize="10,20" path="m4979,530l4988,530,4988,511,4979,511,4979,530xe" filled="true" fillcolor="#000000" stroked="false">
                <v:path arrowok="t"/>
                <v:fill type="solid"/>
              </v:shape>
            </v:group>
            <v:group style="position:absolute;left:4979;top:530;width:10;height:20" coordorigin="4979,530" coordsize="10,20">
              <v:shape style="position:absolute;left:4979;top:530;width:10;height:20" coordorigin="4979,530" coordsize="10,20" path="m4979,550l4988,550,4988,530,4979,530,4979,550xe" filled="true" fillcolor="#000000" stroked="false">
                <v:path arrowok="t"/>
                <v:fill type="solid"/>
              </v:shape>
            </v:group>
            <v:group style="position:absolute;left:4979;top:550;width:10;height:20" coordorigin="4979,550" coordsize="10,20">
              <v:shape style="position:absolute;left:4979;top:550;width:10;height:20" coordorigin="4979,550" coordsize="10,20" path="m4979,569l4988,569,4988,550,4979,550,4979,569xe" filled="true" fillcolor="#000000" stroked="false">
                <v:path arrowok="t"/>
                <v:fill type="solid"/>
              </v:shape>
            </v:group>
            <v:group style="position:absolute;left:4979;top:569;width:10;height:20" coordorigin="4979,569" coordsize="10,20">
              <v:shape style="position:absolute;left:4979;top:569;width:10;height:20" coordorigin="4979,569" coordsize="10,20" path="m4979,588l4988,588,4988,569,4979,569,4979,588xe" filled="true" fillcolor="#000000" stroked="false">
                <v:path arrowok="t"/>
                <v:fill type="solid"/>
              </v:shape>
            </v:group>
            <v:group style="position:absolute;left:4979;top:588;width:10;height:20" coordorigin="4979,588" coordsize="10,20">
              <v:shape style="position:absolute;left:4979;top:588;width:10;height:20" coordorigin="4979,588" coordsize="10,20" path="m4979,607l4988,607,4988,588,4979,588,4979,607xe" filled="true" fillcolor="#000000" stroked="false">
                <v:path arrowok="t"/>
                <v:fill type="solid"/>
              </v:shape>
            </v:group>
            <v:group style="position:absolute;left:4979;top:607;width:10;height:20" coordorigin="4979,607" coordsize="10,20">
              <v:shape style="position:absolute;left:4979;top:607;width:10;height:20" coordorigin="4979,607" coordsize="10,20" path="m4979,626l4988,626,4988,607,4979,607,4979,626xe" filled="true" fillcolor="#000000" stroked="false">
                <v:path arrowok="t"/>
                <v:fill type="solid"/>
              </v:shape>
            </v:group>
            <v:group style="position:absolute;left:4979;top:626;width:10;height:20" coordorigin="4979,626" coordsize="10,20">
              <v:shape style="position:absolute;left:4979;top:626;width:10;height:20" coordorigin="4979,626" coordsize="10,20" path="m4979,646l4988,646,4988,626,4979,626,4979,646xe" filled="true" fillcolor="#000000" stroked="false">
                <v:path arrowok="t"/>
                <v:fill type="solid"/>
              </v:shape>
            </v:group>
            <v:group style="position:absolute;left:4979;top:646;width:10;height:20" coordorigin="4979,646" coordsize="10,20">
              <v:shape style="position:absolute;left:4979;top:646;width:10;height:20" coordorigin="4979,646" coordsize="10,20" path="m4979,665l4988,665,4988,646,4979,646,4979,665xe" filled="true" fillcolor="#000000" stroked="false">
                <v:path arrowok="t"/>
                <v:fill type="solid"/>
              </v:shape>
            </v:group>
            <v:group style="position:absolute;left:4979;top:665;width:10;height:20" coordorigin="4979,665" coordsize="10,20">
              <v:shape style="position:absolute;left:4979;top:665;width:10;height:20" coordorigin="4979,665" coordsize="10,20" path="m4979,684l4988,684,4988,665,4979,665,4979,684xe" filled="true" fillcolor="#000000" stroked="false">
                <v:path arrowok="t"/>
                <v:fill type="solid"/>
              </v:shape>
            </v:group>
            <v:group style="position:absolute;left:4979;top:684;width:10;height:20" coordorigin="4979,684" coordsize="10,20">
              <v:shape style="position:absolute;left:4979;top:684;width:10;height:20" coordorigin="4979,684" coordsize="10,20" path="m4979,703l4988,703,4988,684,4979,684,4979,703xe" filled="true" fillcolor="#000000" stroked="false">
                <v:path arrowok="t"/>
                <v:fill type="solid"/>
              </v:shape>
            </v:group>
            <v:group style="position:absolute;left:4979;top:703;width:10;height:20" coordorigin="4979,703" coordsize="10,20">
              <v:shape style="position:absolute;left:4979;top:703;width:10;height:20" coordorigin="4979,703" coordsize="10,20" path="m4979,722l4988,722,4988,703,4979,703,4979,722xe" filled="true" fillcolor="#000000" stroked="false">
                <v:path arrowok="t"/>
                <v:fill type="solid"/>
              </v:shape>
            </v:group>
            <v:group style="position:absolute;left:4979;top:722;width:10;height:20" coordorigin="4979,722" coordsize="10,20">
              <v:shape style="position:absolute;left:4979;top:722;width:10;height:20" coordorigin="4979,722" coordsize="10,20" path="m4979,742l4988,742,4988,722,4979,722,4979,742xe" filled="true" fillcolor="#000000" stroked="false">
                <v:path arrowok="t"/>
                <v:fill type="solid"/>
              </v:shape>
            </v:group>
            <v:group style="position:absolute;left:4979;top:742;width:10;height:20" coordorigin="4979,742" coordsize="10,20">
              <v:shape style="position:absolute;left:4979;top:742;width:10;height:20" coordorigin="4979,742" coordsize="10,20" path="m4979,761l4988,761,4988,742,4979,742,4979,761xe" filled="true" fillcolor="#000000" stroked="false">
                <v:path arrowok="t"/>
                <v:fill type="solid"/>
              </v:shape>
            </v:group>
            <v:group style="position:absolute;left:4979;top:761;width:10;height:20" coordorigin="4979,761" coordsize="10,20">
              <v:shape style="position:absolute;left:4979;top:761;width:10;height:20" coordorigin="4979,761" coordsize="10,20" path="m4979,780l4988,780,4988,761,4979,761,4979,780xe" filled="true" fillcolor="#000000" stroked="false">
                <v:path arrowok="t"/>
                <v:fill type="solid"/>
              </v:shape>
            </v:group>
            <v:group style="position:absolute;left:4979;top:780;width:10;height:20" coordorigin="4979,780" coordsize="10,20">
              <v:shape style="position:absolute;left:4979;top:780;width:10;height:20" coordorigin="4979,780" coordsize="10,20" path="m4979,799l4988,799,4988,780,4979,780,4979,799xe" filled="true" fillcolor="#000000" stroked="false">
                <v:path arrowok="t"/>
                <v:fill type="solid"/>
              </v:shape>
            </v:group>
            <v:group style="position:absolute;left:4979;top:799;width:10;height:20" coordorigin="4979,799" coordsize="10,20">
              <v:shape style="position:absolute;left:4979;top:799;width:10;height:20" coordorigin="4979,799" coordsize="10,20" path="m4979,818l4988,818,4988,799,4979,799,4979,818xe" filled="true" fillcolor="#000000" stroked="false">
                <v:path arrowok="t"/>
                <v:fill type="solid"/>
              </v:shape>
            </v:group>
            <v:group style="position:absolute;left:4979;top:818;width:10;height:20" coordorigin="4979,818" coordsize="10,20">
              <v:shape style="position:absolute;left:4979;top:818;width:10;height:20" coordorigin="4979,818" coordsize="10,20" path="m4979,838l4988,838,4988,818,4979,818,4979,838xe" filled="true" fillcolor="#000000" stroked="false">
                <v:path arrowok="t"/>
                <v:fill type="solid"/>
              </v:shape>
            </v:group>
            <v:group style="position:absolute;left:4979;top:838;width:10;height:20" coordorigin="4979,838" coordsize="10,20">
              <v:shape style="position:absolute;left:4979;top:838;width:10;height:20" coordorigin="4979,838" coordsize="10,20" path="m4979,857l4988,857,4988,838,4979,838,4979,857xe" filled="true" fillcolor="#000000" stroked="false">
                <v:path arrowok="t"/>
                <v:fill type="solid"/>
              </v:shape>
            </v:group>
            <v:group style="position:absolute;left:4979;top:857;width:10;height:20" coordorigin="4979,857" coordsize="10,20">
              <v:shape style="position:absolute;left:4979;top:857;width:10;height:20" coordorigin="4979,857" coordsize="10,20" path="m4979,876l4988,876,4988,857,4979,857,4979,876xe" filled="true" fillcolor="#000000" stroked="false">
                <v:path arrowok="t"/>
                <v:fill type="solid"/>
              </v:shape>
            </v:group>
            <v:group style="position:absolute;left:4979;top:876;width:10;height:20" coordorigin="4979,876" coordsize="10,20">
              <v:shape style="position:absolute;left:4979;top:876;width:10;height:20" coordorigin="4979,876" coordsize="10,20" path="m4979,895l4988,895,4988,876,4979,876,4979,895xe" filled="true" fillcolor="#000000" stroked="false">
                <v:path arrowok="t"/>
                <v:fill type="solid"/>
              </v:shape>
            </v:group>
            <v:group style="position:absolute;left:4979;top:895;width:10;height:20" coordorigin="4979,895" coordsize="10,20">
              <v:shape style="position:absolute;left:4979;top:895;width:10;height:20" coordorigin="4979,895" coordsize="10,20" path="m4979,914l4988,914,4988,895,4979,895,4979,914xe" filled="true" fillcolor="#000000" stroked="false">
                <v:path arrowok="t"/>
                <v:fill type="solid"/>
              </v:shape>
            </v:group>
            <v:group style="position:absolute;left:4979;top:914;width:10;height:20" coordorigin="4979,914" coordsize="10,20">
              <v:shape style="position:absolute;left:4979;top:914;width:10;height:20" coordorigin="4979,914" coordsize="10,20" path="m4979,934l4988,934,4988,914,4979,914,4979,934xe" filled="true" fillcolor="#000000" stroked="false">
                <v:path arrowok="t"/>
                <v:fill type="solid"/>
              </v:shape>
            </v:group>
            <v:group style="position:absolute;left:4979;top:934;width:10;height:20" coordorigin="4979,934" coordsize="10,20">
              <v:shape style="position:absolute;left:4979;top:934;width:10;height:20" coordorigin="4979,934" coordsize="10,20" path="m4979,953l4988,953,4988,934,4979,934,4979,953xe" filled="true" fillcolor="#000000" stroked="false">
                <v:path arrowok="t"/>
                <v:fill type="solid"/>
              </v:shape>
            </v:group>
            <v:group style="position:absolute;left:4979;top:953;width:10;height:20" coordorigin="4979,953" coordsize="10,20">
              <v:shape style="position:absolute;left:4979;top:953;width:10;height:20" coordorigin="4979,953" coordsize="10,20" path="m4979,972l4988,972,4988,953,4979,953,4979,972xe" filled="true" fillcolor="#000000" stroked="false">
                <v:path arrowok="t"/>
                <v:fill type="solid"/>
              </v:shape>
            </v:group>
            <v:group style="position:absolute;left:4979;top:972;width:10;height:20" coordorigin="4979,972" coordsize="10,20">
              <v:shape style="position:absolute;left:4979;top:972;width:10;height:20" coordorigin="4979,972" coordsize="10,20" path="m4979,991l4988,991,4988,972,4979,972,4979,991xe" filled="true" fillcolor="#000000" stroked="false">
                <v:path arrowok="t"/>
                <v:fill type="solid"/>
              </v:shape>
            </v:group>
            <v:group style="position:absolute;left:4979;top:991;width:10;height:20" coordorigin="4979,991" coordsize="10,20">
              <v:shape style="position:absolute;left:4979;top:991;width:10;height:20" coordorigin="4979,991" coordsize="10,20" path="m4979,1010l4988,1010,4988,991,4979,991,4979,1010xe" filled="true" fillcolor="#000000" stroked="false">
                <v:path arrowok="t"/>
                <v:fill type="solid"/>
              </v:shape>
            </v:group>
            <v:group style="position:absolute;left:4979;top:1010;width:10;height:20" coordorigin="4979,1010" coordsize="10,20">
              <v:shape style="position:absolute;left:4979;top:1010;width:10;height:20" coordorigin="4979,1010" coordsize="10,20" path="m4979,1030l4988,1030,4988,1010,4979,1010,4979,1030xe" filled="true" fillcolor="#000000" stroked="false">
                <v:path arrowok="t"/>
                <v:fill type="solid"/>
              </v:shape>
            </v:group>
            <v:group style="position:absolute;left:4979;top:1030;width:10;height:20" coordorigin="4979,1030" coordsize="10,20">
              <v:shape style="position:absolute;left:4979;top:1030;width:10;height:20" coordorigin="4979,1030" coordsize="10,20" path="m4979,1049l4988,1049,4988,1030,4979,1030,4979,1049xe" filled="true" fillcolor="#000000" stroked="false">
                <v:path arrowok="t"/>
                <v:fill type="solid"/>
              </v:shape>
            </v:group>
            <v:group style="position:absolute;left:4979;top:1049;width:10;height:20" coordorigin="4979,1049" coordsize="10,20">
              <v:shape style="position:absolute;left:4979;top:1049;width:10;height:20" coordorigin="4979,1049" coordsize="10,20" path="m4979,1068l4988,1068,4988,1049,4979,1049,4979,1068xe" filled="true" fillcolor="#000000" stroked="false">
                <v:path arrowok="t"/>
                <v:fill type="solid"/>
              </v:shape>
            </v:group>
            <v:group style="position:absolute;left:4979;top:1068;width:10;height:20" coordorigin="4979,1068" coordsize="10,20">
              <v:shape style="position:absolute;left:4979;top:1068;width:10;height:20" coordorigin="4979,1068" coordsize="10,20" path="m4979,1087l4988,1087,4988,1068,4979,1068,4979,1087xe" filled="true" fillcolor="#000000" stroked="false">
                <v:path arrowok="t"/>
                <v:fill type="solid"/>
              </v:shape>
            </v:group>
            <v:group style="position:absolute;left:4979;top:1087;width:10;height:20" coordorigin="4979,1087" coordsize="10,20">
              <v:shape style="position:absolute;left:4979;top:1087;width:10;height:20" coordorigin="4979,1087" coordsize="10,20" path="m4979,1106l4988,1106,4988,1087,4979,1087,4979,1106xe" filled="true" fillcolor="#000000" stroked="false">
                <v:path arrowok="t"/>
                <v:fill type="solid"/>
              </v:shape>
            </v:group>
            <v:group style="position:absolute;left:4979;top:1106;width:10;height:20" coordorigin="4979,1106" coordsize="10,20">
              <v:shape style="position:absolute;left:4979;top:1106;width:10;height:20" coordorigin="4979,1106" coordsize="10,20" path="m4979,1126l4988,1126,4988,1106,4979,1106,4979,1126xe" filled="true" fillcolor="#000000" stroked="false">
                <v:path arrowok="t"/>
                <v:fill type="solid"/>
              </v:shape>
            </v:group>
            <v:group style="position:absolute;left:4979;top:1126;width:10;height:20" coordorigin="4979,1126" coordsize="10,20">
              <v:shape style="position:absolute;left:4979;top:1126;width:10;height:20" coordorigin="4979,1126" coordsize="10,20" path="m4979,1145l4988,1145,4988,1126,4979,1126,4979,1145xe" filled="true" fillcolor="#000000" stroked="false">
                <v:path arrowok="t"/>
                <v:fill type="solid"/>
              </v:shape>
            </v:group>
            <v:group style="position:absolute;left:4979;top:1145;width:10;height:20" coordorigin="4979,1145" coordsize="10,20">
              <v:shape style="position:absolute;left:4979;top:1145;width:10;height:20" coordorigin="4979,1145" coordsize="10,20" path="m4979,1164l4988,1164,4988,1145,4979,1145,4979,1164xe" filled="true" fillcolor="#000000" stroked="false">
                <v:path arrowok="t"/>
                <v:fill type="solid"/>
              </v:shape>
            </v:group>
            <v:group style="position:absolute;left:4979;top:1164;width:10;height:20" coordorigin="4979,1164" coordsize="10,20">
              <v:shape style="position:absolute;left:4979;top:1164;width:10;height:20" coordorigin="4979,1164" coordsize="10,20" path="m4979,1183l4988,1183,4988,1164,4979,1164,4979,1183xe" filled="true" fillcolor="#000000" stroked="false">
                <v:path arrowok="t"/>
                <v:fill type="solid"/>
              </v:shape>
            </v:group>
            <v:group style="position:absolute;left:5857;top:31;width:10;height:20" coordorigin="5857,31" coordsize="10,20">
              <v:shape style="position:absolute;left:5857;top:31;width:10;height:20" coordorigin="5857,31" coordsize="10,20" path="m5857,50l5867,50,5867,31,5857,31,5857,50xe" filled="true" fillcolor="#000000" stroked="false">
                <v:path arrowok="t"/>
                <v:fill type="solid"/>
              </v:shape>
            </v:group>
            <v:group style="position:absolute;left:5857;top:50;width:10;height:20" coordorigin="5857,50" coordsize="10,20">
              <v:shape style="position:absolute;left:5857;top:50;width:10;height:20" coordorigin="5857,50" coordsize="10,20" path="m5857,70l5867,70,5867,50,5857,50,5857,70xe" filled="true" fillcolor="#000000" stroked="false">
                <v:path arrowok="t"/>
                <v:fill type="solid"/>
              </v:shape>
            </v:group>
            <v:group style="position:absolute;left:5857;top:70;width:10;height:20" coordorigin="5857,70" coordsize="10,20">
              <v:shape style="position:absolute;left:5857;top:70;width:10;height:20" coordorigin="5857,70" coordsize="10,20" path="m5857,89l5867,89,5867,70,5857,70,5857,89xe" filled="true" fillcolor="#000000" stroked="false">
                <v:path arrowok="t"/>
                <v:fill type="solid"/>
              </v:shape>
            </v:group>
            <v:group style="position:absolute;left:5857;top:89;width:10;height:20" coordorigin="5857,89" coordsize="10,20">
              <v:shape style="position:absolute;left:5857;top:89;width:10;height:20" coordorigin="5857,89" coordsize="10,20" path="m5857,108l5867,108,5867,89,5857,89,5857,108xe" filled="true" fillcolor="#000000" stroked="false">
                <v:path arrowok="t"/>
                <v:fill type="solid"/>
              </v:shape>
            </v:group>
            <v:group style="position:absolute;left:5857;top:108;width:10;height:20" coordorigin="5857,108" coordsize="10,20">
              <v:shape style="position:absolute;left:5857;top:108;width:10;height:20" coordorigin="5857,108" coordsize="10,20" path="m5857,127l5867,127,5867,108,5857,108,5857,127xe" filled="true" fillcolor="#000000" stroked="false">
                <v:path arrowok="t"/>
                <v:fill type="solid"/>
              </v:shape>
            </v:group>
            <v:group style="position:absolute;left:5857;top:127;width:10;height:20" coordorigin="5857,127" coordsize="10,20">
              <v:shape style="position:absolute;left:5857;top:127;width:10;height:20" coordorigin="5857,127" coordsize="10,20" path="m5857,146l5867,146,5867,127,5857,127,5857,146xe" filled="true" fillcolor="#000000" stroked="false">
                <v:path arrowok="t"/>
                <v:fill type="solid"/>
              </v:shape>
            </v:group>
            <v:group style="position:absolute;left:5857;top:146;width:10;height:20" coordorigin="5857,146" coordsize="10,20">
              <v:shape style="position:absolute;left:5857;top:146;width:10;height:20" coordorigin="5857,146" coordsize="10,20" path="m5857,166l5867,166,5867,146,5857,146,5857,166xe" filled="true" fillcolor="#000000" stroked="false">
                <v:path arrowok="t"/>
                <v:fill type="solid"/>
              </v:shape>
            </v:group>
            <v:group style="position:absolute;left:5857;top:166;width:10;height:20" coordorigin="5857,166" coordsize="10,20">
              <v:shape style="position:absolute;left:5857;top:166;width:10;height:20" coordorigin="5857,166" coordsize="10,20" path="m5857,185l5867,185,5867,166,5857,166,5857,185xe" filled="true" fillcolor="#000000" stroked="false">
                <v:path arrowok="t"/>
                <v:fill type="solid"/>
              </v:shape>
            </v:group>
            <v:group style="position:absolute;left:5857;top:185;width:10;height:20" coordorigin="5857,185" coordsize="10,20">
              <v:shape style="position:absolute;left:5857;top:185;width:10;height:20" coordorigin="5857,185" coordsize="10,20" path="m5857,204l5867,204,5867,185,5857,185,5857,204xe" filled="true" fillcolor="#000000" stroked="false">
                <v:path arrowok="t"/>
                <v:fill type="solid"/>
              </v:shape>
            </v:group>
            <v:group style="position:absolute;left:5857;top:204;width:10;height:20" coordorigin="5857,204" coordsize="10,20">
              <v:shape style="position:absolute;left:5857;top:204;width:10;height:20" coordorigin="5857,204" coordsize="10,20" path="m5857,223l5867,223,5867,204,5857,204,5857,223xe" filled="true" fillcolor="#000000" stroked="false">
                <v:path arrowok="t"/>
                <v:fill type="solid"/>
              </v:shape>
            </v:group>
            <v:group style="position:absolute;left:5857;top:223;width:10;height:20" coordorigin="5857,223" coordsize="10,20">
              <v:shape style="position:absolute;left:5857;top:223;width:10;height:20" coordorigin="5857,223" coordsize="10,20" path="m5857,242l5867,242,5867,223,5857,223,5857,242xe" filled="true" fillcolor="#000000" stroked="false">
                <v:path arrowok="t"/>
                <v:fill type="solid"/>
              </v:shape>
            </v:group>
            <v:group style="position:absolute;left:5857;top:242;width:10;height:20" coordorigin="5857,242" coordsize="10,20">
              <v:shape style="position:absolute;left:5857;top:242;width:10;height:20" coordorigin="5857,242" coordsize="10,20" path="m5857,262l5867,262,5867,242,5857,242,5857,262xe" filled="true" fillcolor="#000000" stroked="false">
                <v:path arrowok="t"/>
                <v:fill type="solid"/>
              </v:shape>
            </v:group>
            <v:group style="position:absolute;left:5857;top:262;width:10;height:20" coordorigin="5857,262" coordsize="10,20">
              <v:shape style="position:absolute;left:5857;top:262;width:10;height:20" coordorigin="5857,262" coordsize="10,20" path="m5857,281l5867,281,5867,262,5857,262,5857,281xe" filled="true" fillcolor="#000000" stroked="false">
                <v:path arrowok="t"/>
                <v:fill type="solid"/>
              </v:shape>
            </v:group>
            <v:group style="position:absolute;left:5857;top:281;width:10;height:20" coordorigin="5857,281" coordsize="10,20">
              <v:shape style="position:absolute;left:5857;top:281;width:10;height:20" coordorigin="5857,281" coordsize="10,20" path="m5857,300l5867,300,5867,281,5857,281,5857,300xe" filled="true" fillcolor="#000000" stroked="false">
                <v:path arrowok="t"/>
                <v:fill type="solid"/>
              </v:shape>
            </v:group>
            <v:group style="position:absolute;left:5857;top:300;width:10;height:20" coordorigin="5857,300" coordsize="10,20">
              <v:shape style="position:absolute;left:5857;top:300;width:10;height:20" coordorigin="5857,300" coordsize="10,20" path="m5857,319l5867,319,5867,300,5857,300,5857,319xe" filled="true" fillcolor="#000000" stroked="false">
                <v:path arrowok="t"/>
                <v:fill type="solid"/>
              </v:shape>
            </v:group>
            <v:group style="position:absolute;left:5857;top:319;width:10;height:20" coordorigin="5857,319" coordsize="10,20">
              <v:shape style="position:absolute;left:5857;top:319;width:10;height:20" coordorigin="5857,319" coordsize="10,20" path="m5857,338l5867,338,5867,319,5857,319,5857,338xe" filled="true" fillcolor="#000000" stroked="false">
                <v:path arrowok="t"/>
                <v:fill type="solid"/>
              </v:shape>
            </v:group>
            <v:group style="position:absolute;left:5857;top:338;width:10;height:20" coordorigin="5857,338" coordsize="10,20">
              <v:shape style="position:absolute;left:5857;top:338;width:10;height:20" coordorigin="5857,338" coordsize="10,20" path="m5857,358l5867,358,5867,338,5857,338,5857,358xe" filled="true" fillcolor="#000000" stroked="false">
                <v:path arrowok="t"/>
                <v:fill type="solid"/>
              </v:shape>
            </v:group>
            <v:group style="position:absolute;left:5857;top:358;width:10;height:20" coordorigin="5857,358" coordsize="10,20">
              <v:shape style="position:absolute;left:5857;top:358;width:10;height:20" coordorigin="5857,358" coordsize="10,20" path="m5857,377l5867,377,5867,358,5857,358,5857,377xe" filled="true" fillcolor="#000000" stroked="false">
                <v:path arrowok="t"/>
                <v:fill type="solid"/>
              </v:shape>
            </v:group>
            <v:group style="position:absolute;left:5857;top:377;width:10;height:20" coordorigin="5857,377" coordsize="10,20">
              <v:shape style="position:absolute;left:5857;top:377;width:10;height:20" coordorigin="5857,377" coordsize="10,20" path="m5857,396l5867,396,5867,377,5857,377,5857,396xe" filled="true" fillcolor="#000000" stroked="false">
                <v:path arrowok="t"/>
                <v:fill type="solid"/>
              </v:shape>
            </v:group>
            <v:group style="position:absolute;left:5857;top:396;width:10;height:20" coordorigin="5857,396" coordsize="10,20">
              <v:shape style="position:absolute;left:5857;top:396;width:10;height:20" coordorigin="5857,396" coordsize="10,20" path="m5857,415l5867,415,5867,396,5857,396,5857,415xe" filled="true" fillcolor="#000000" stroked="false">
                <v:path arrowok="t"/>
                <v:fill type="solid"/>
              </v:shape>
            </v:group>
            <v:group style="position:absolute;left:5857;top:415;width:10;height:20" coordorigin="5857,415" coordsize="10,20">
              <v:shape style="position:absolute;left:5857;top:415;width:10;height:20" coordorigin="5857,415" coordsize="10,20" path="m5857,434l5867,434,5867,415,5857,415,5857,434xe" filled="true" fillcolor="#000000" stroked="false">
                <v:path arrowok="t"/>
                <v:fill type="solid"/>
              </v:shape>
            </v:group>
            <v:group style="position:absolute;left:5857;top:434;width:10;height:20" coordorigin="5857,434" coordsize="10,20">
              <v:shape style="position:absolute;left:5857;top:434;width:10;height:20" coordorigin="5857,434" coordsize="10,20" path="m5857,454l5867,454,5867,434,5857,434,5857,454xe" filled="true" fillcolor="#000000" stroked="false">
                <v:path arrowok="t"/>
                <v:fill type="solid"/>
              </v:shape>
            </v:group>
            <v:group style="position:absolute;left:5857;top:454;width:10;height:20" coordorigin="5857,454" coordsize="10,20">
              <v:shape style="position:absolute;left:5857;top:454;width:10;height:20" coordorigin="5857,454" coordsize="10,20" path="m5857,473l5867,473,5867,454,5857,454,5857,473xe" filled="true" fillcolor="#000000" stroked="false">
                <v:path arrowok="t"/>
                <v:fill type="solid"/>
              </v:shape>
            </v:group>
            <v:group style="position:absolute;left:5857;top:473;width:10;height:20" coordorigin="5857,473" coordsize="10,20">
              <v:shape style="position:absolute;left:5857;top:473;width:10;height:20" coordorigin="5857,473" coordsize="10,20" path="m5857,492l5867,492,5867,473,5857,473,5857,492xe" filled="true" fillcolor="#000000" stroked="false">
                <v:path arrowok="t"/>
                <v:fill type="solid"/>
              </v:shape>
            </v:group>
            <v:group style="position:absolute;left:5857;top:492;width:10;height:20" coordorigin="5857,492" coordsize="10,20">
              <v:shape style="position:absolute;left:5857;top:492;width:10;height:20" coordorigin="5857,492" coordsize="10,20" path="m5857,511l5867,511,5867,492,5857,492,5857,511xe" filled="true" fillcolor="#000000" stroked="false">
                <v:path arrowok="t"/>
                <v:fill type="solid"/>
              </v:shape>
            </v:group>
            <v:group style="position:absolute;left:5857;top:511;width:10;height:20" coordorigin="5857,511" coordsize="10,20">
              <v:shape style="position:absolute;left:5857;top:511;width:10;height:20" coordorigin="5857,511" coordsize="10,20" path="m5857,530l5867,530,5867,511,5857,511,5857,530xe" filled="true" fillcolor="#000000" stroked="false">
                <v:path arrowok="t"/>
                <v:fill type="solid"/>
              </v:shape>
            </v:group>
            <v:group style="position:absolute;left:5857;top:530;width:10;height:20" coordorigin="5857,530" coordsize="10,20">
              <v:shape style="position:absolute;left:5857;top:530;width:10;height:20" coordorigin="5857,530" coordsize="10,20" path="m5857,550l5867,550,5867,530,5857,530,5857,550xe" filled="true" fillcolor="#000000" stroked="false">
                <v:path arrowok="t"/>
                <v:fill type="solid"/>
              </v:shape>
            </v:group>
            <v:group style="position:absolute;left:5857;top:550;width:10;height:20" coordorigin="5857,550" coordsize="10,20">
              <v:shape style="position:absolute;left:5857;top:550;width:10;height:20" coordorigin="5857,550" coordsize="10,20" path="m5857,569l5867,569,5867,550,5857,550,5857,569xe" filled="true" fillcolor="#000000" stroked="false">
                <v:path arrowok="t"/>
                <v:fill type="solid"/>
              </v:shape>
            </v:group>
            <v:group style="position:absolute;left:5857;top:569;width:10;height:20" coordorigin="5857,569" coordsize="10,20">
              <v:shape style="position:absolute;left:5857;top:569;width:10;height:20" coordorigin="5857,569" coordsize="10,20" path="m5857,588l5867,588,5867,569,5857,569,5857,588xe" filled="true" fillcolor="#000000" stroked="false">
                <v:path arrowok="t"/>
                <v:fill type="solid"/>
              </v:shape>
            </v:group>
            <v:group style="position:absolute;left:5857;top:588;width:10;height:20" coordorigin="5857,588" coordsize="10,20">
              <v:shape style="position:absolute;left:5857;top:588;width:10;height:20" coordorigin="5857,588" coordsize="10,20" path="m5857,607l5867,607,5867,588,5857,588,5857,607xe" filled="true" fillcolor="#000000" stroked="false">
                <v:path arrowok="t"/>
                <v:fill type="solid"/>
              </v:shape>
            </v:group>
            <v:group style="position:absolute;left:5857;top:607;width:10;height:20" coordorigin="5857,607" coordsize="10,20">
              <v:shape style="position:absolute;left:5857;top:607;width:10;height:20" coordorigin="5857,607" coordsize="10,20" path="m5857,626l5867,626,5867,607,5857,607,5857,626xe" filled="true" fillcolor="#000000" stroked="false">
                <v:path arrowok="t"/>
                <v:fill type="solid"/>
              </v:shape>
            </v:group>
            <v:group style="position:absolute;left:5857;top:626;width:10;height:20" coordorigin="5857,626" coordsize="10,20">
              <v:shape style="position:absolute;left:5857;top:626;width:10;height:20" coordorigin="5857,626" coordsize="10,20" path="m5857,646l5867,646,5867,626,5857,626,5857,646xe" filled="true" fillcolor="#000000" stroked="false">
                <v:path arrowok="t"/>
                <v:fill type="solid"/>
              </v:shape>
            </v:group>
            <v:group style="position:absolute;left:5857;top:646;width:10;height:20" coordorigin="5857,646" coordsize="10,20">
              <v:shape style="position:absolute;left:5857;top:646;width:10;height:20" coordorigin="5857,646" coordsize="10,20" path="m5857,665l5867,665,5867,646,5857,646,5857,665xe" filled="true" fillcolor="#000000" stroked="false">
                <v:path arrowok="t"/>
                <v:fill type="solid"/>
              </v:shape>
            </v:group>
            <v:group style="position:absolute;left:5857;top:665;width:10;height:20" coordorigin="5857,665" coordsize="10,20">
              <v:shape style="position:absolute;left:5857;top:665;width:10;height:20" coordorigin="5857,665" coordsize="10,20" path="m5857,684l5867,684,5867,665,5857,665,5857,684xe" filled="true" fillcolor="#000000" stroked="false">
                <v:path arrowok="t"/>
                <v:fill type="solid"/>
              </v:shape>
            </v:group>
            <v:group style="position:absolute;left:5857;top:684;width:10;height:20" coordorigin="5857,684" coordsize="10,20">
              <v:shape style="position:absolute;left:5857;top:684;width:10;height:20" coordorigin="5857,684" coordsize="10,20" path="m5857,703l5867,703,5867,684,5857,684,5857,703xe" filled="true" fillcolor="#000000" stroked="false">
                <v:path arrowok="t"/>
                <v:fill type="solid"/>
              </v:shape>
            </v:group>
            <v:group style="position:absolute;left:5857;top:703;width:10;height:20" coordorigin="5857,703" coordsize="10,20">
              <v:shape style="position:absolute;left:5857;top:703;width:10;height:20" coordorigin="5857,703" coordsize="10,20" path="m5857,722l5867,722,5867,703,5857,703,5857,722xe" filled="true" fillcolor="#000000" stroked="false">
                <v:path arrowok="t"/>
                <v:fill type="solid"/>
              </v:shape>
            </v:group>
            <v:group style="position:absolute;left:5857;top:722;width:10;height:20" coordorigin="5857,722" coordsize="10,20">
              <v:shape style="position:absolute;left:5857;top:722;width:10;height:20" coordorigin="5857,722" coordsize="10,20" path="m5857,742l5867,742,5867,722,5857,722,5857,742xe" filled="true" fillcolor="#000000" stroked="false">
                <v:path arrowok="t"/>
                <v:fill type="solid"/>
              </v:shape>
            </v:group>
            <v:group style="position:absolute;left:5857;top:742;width:10;height:20" coordorigin="5857,742" coordsize="10,20">
              <v:shape style="position:absolute;left:5857;top:742;width:10;height:20" coordorigin="5857,742" coordsize="10,20" path="m5857,761l5867,761,5867,742,5857,742,5857,761xe" filled="true" fillcolor="#000000" stroked="false">
                <v:path arrowok="t"/>
                <v:fill type="solid"/>
              </v:shape>
            </v:group>
            <v:group style="position:absolute;left:5857;top:761;width:10;height:20" coordorigin="5857,761" coordsize="10,20">
              <v:shape style="position:absolute;left:5857;top:761;width:10;height:20" coordorigin="5857,761" coordsize="10,20" path="m5857,780l5867,780,5867,761,5857,761,5857,780xe" filled="true" fillcolor="#000000" stroked="false">
                <v:path arrowok="t"/>
                <v:fill type="solid"/>
              </v:shape>
            </v:group>
            <v:group style="position:absolute;left:5857;top:780;width:10;height:20" coordorigin="5857,780" coordsize="10,20">
              <v:shape style="position:absolute;left:5857;top:780;width:10;height:20" coordorigin="5857,780" coordsize="10,20" path="m5857,799l5867,799,5867,780,5857,780,5857,799xe" filled="true" fillcolor="#000000" stroked="false">
                <v:path arrowok="t"/>
                <v:fill type="solid"/>
              </v:shape>
            </v:group>
            <v:group style="position:absolute;left:5857;top:799;width:10;height:20" coordorigin="5857,799" coordsize="10,20">
              <v:shape style="position:absolute;left:5857;top:799;width:10;height:20" coordorigin="5857,799" coordsize="10,20" path="m5857,818l5867,818,5867,799,5857,799,5857,818xe" filled="true" fillcolor="#000000" stroked="false">
                <v:path arrowok="t"/>
                <v:fill type="solid"/>
              </v:shape>
            </v:group>
            <v:group style="position:absolute;left:5857;top:818;width:10;height:20" coordorigin="5857,818" coordsize="10,20">
              <v:shape style="position:absolute;left:5857;top:818;width:10;height:20" coordorigin="5857,818" coordsize="10,20" path="m5857,838l5867,838,5867,818,5857,818,5857,838xe" filled="true" fillcolor="#000000" stroked="false">
                <v:path arrowok="t"/>
                <v:fill type="solid"/>
              </v:shape>
            </v:group>
            <v:group style="position:absolute;left:5857;top:838;width:10;height:20" coordorigin="5857,838" coordsize="10,20">
              <v:shape style="position:absolute;left:5857;top:838;width:10;height:20" coordorigin="5857,838" coordsize="10,20" path="m5857,857l5867,857,5867,838,5857,838,5857,857xe" filled="true" fillcolor="#000000" stroked="false">
                <v:path arrowok="t"/>
                <v:fill type="solid"/>
              </v:shape>
            </v:group>
            <v:group style="position:absolute;left:5857;top:857;width:10;height:20" coordorigin="5857,857" coordsize="10,20">
              <v:shape style="position:absolute;left:5857;top:857;width:10;height:20" coordorigin="5857,857" coordsize="10,20" path="m5857,876l5867,876,5867,857,5857,857,5857,876xe" filled="true" fillcolor="#000000" stroked="false">
                <v:path arrowok="t"/>
                <v:fill type="solid"/>
              </v:shape>
            </v:group>
            <v:group style="position:absolute;left:5857;top:876;width:10;height:20" coordorigin="5857,876" coordsize="10,20">
              <v:shape style="position:absolute;left:5857;top:876;width:10;height:20" coordorigin="5857,876" coordsize="10,20" path="m5857,895l5867,895,5867,876,5857,876,5857,895xe" filled="true" fillcolor="#000000" stroked="false">
                <v:path arrowok="t"/>
                <v:fill type="solid"/>
              </v:shape>
            </v:group>
            <v:group style="position:absolute;left:5857;top:895;width:10;height:20" coordorigin="5857,895" coordsize="10,20">
              <v:shape style="position:absolute;left:5857;top:895;width:10;height:20" coordorigin="5857,895" coordsize="10,20" path="m5857,914l5867,914,5867,895,5857,895,5857,914xe" filled="true" fillcolor="#000000" stroked="false">
                <v:path arrowok="t"/>
                <v:fill type="solid"/>
              </v:shape>
            </v:group>
            <v:group style="position:absolute;left:5857;top:914;width:10;height:20" coordorigin="5857,914" coordsize="10,20">
              <v:shape style="position:absolute;left:5857;top:914;width:10;height:20" coordorigin="5857,914" coordsize="10,20" path="m5857,934l5867,934,5867,914,5857,914,5857,934xe" filled="true" fillcolor="#000000" stroked="false">
                <v:path arrowok="t"/>
                <v:fill type="solid"/>
              </v:shape>
            </v:group>
            <v:group style="position:absolute;left:5857;top:934;width:10;height:20" coordorigin="5857,934" coordsize="10,20">
              <v:shape style="position:absolute;left:5857;top:934;width:10;height:20" coordorigin="5857,934" coordsize="10,20" path="m5857,953l5867,953,5867,934,5857,934,5857,953xe" filled="true" fillcolor="#000000" stroked="false">
                <v:path arrowok="t"/>
                <v:fill type="solid"/>
              </v:shape>
            </v:group>
            <v:group style="position:absolute;left:5857;top:953;width:10;height:20" coordorigin="5857,953" coordsize="10,20">
              <v:shape style="position:absolute;left:5857;top:953;width:10;height:20" coordorigin="5857,953" coordsize="10,20" path="m5857,972l5867,972,5867,953,5857,953,5857,972xe" filled="true" fillcolor="#000000" stroked="false">
                <v:path arrowok="t"/>
                <v:fill type="solid"/>
              </v:shape>
            </v:group>
            <v:group style="position:absolute;left:5857;top:972;width:10;height:20" coordorigin="5857,972" coordsize="10,20">
              <v:shape style="position:absolute;left:5857;top:972;width:10;height:20" coordorigin="5857,972" coordsize="10,20" path="m5857,991l5867,991,5867,972,5857,972,5857,991xe" filled="true" fillcolor="#000000" stroked="false">
                <v:path arrowok="t"/>
                <v:fill type="solid"/>
              </v:shape>
            </v:group>
            <v:group style="position:absolute;left:5857;top:991;width:10;height:20" coordorigin="5857,991" coordsize="10,20">
              <v:shape style="position:absolute;left:5857;top:991;width:10;height:20" coordorigin="5857,991" coordsize="10,20" path="m5857,1010l5867,1010,5867,991,5857,991,5857,1010xe" filled="true" fillcolor="#000000" stroked="false">
                <v:path arrowok="t"/>
                <v:fill type="solid"/>
              </v:shape>
            </v:group>
            <v:group style="position:absolute;left:5857;top:1010;width:10;height:20" coordorigin="5857,1010" coordsize="10,20">
              <v:shape style="position:absolute;left:5857;top:1010;width:10;height:20" coordorigin="5857,1010" coordsize="10,20" path="m5857,1030l5867,1030,5867,1010,5857,1010,5857,1030xe" filled="true" fillcolor="#000000" stroked="false">
                <v:path arrowok="t"/>
                <v:fill type="solid"/>
              </v:shape>
            </v:group>
            <v:group style="position:absolute;left:5857;top:1030;width:10;height:20" coordorigin="5857,1030" coordsize="10,20">
              <v:shape style="position:absolute;left:5857;top:1030;width:10;height:20" coordorigin="5857,1030" coordsize="10,20" path="m5857,1049l5867,1049,5867,1030,5857,1030,5857,1049xe" filled="true" fillcolor="#000000" stroked="false">
                <v:path arrowok="t"/>
                <v:fill type="solid"/>
              </v:shape>
            </v:group>
            <v:group style="position:absolute;left:5857;top:1049;width:10;height:20" coordorigin="5857,1049" coordsize="10,20">
              <v:shape style="position:absolute;left:5857;top:1049;width:10;height:20" coordorigin="5857,1049" coordsize="10,20" path="m5857,1068l5867,1068,5867,1049,5857,1049,5857,1068xe" filled="true" fillcolor="#000000" stroked="false">
                <v:path arrowok="t"/>
                <v:fill type="solid"/>
              </v:shape>
            </v:group>
            <v:group style="position:absolute;left:5857;top:1068;width:10;height:20" coordorigin="5857,1068" coordsize="10,20">
              <v:shape style="position:absolute;left:5857;top:1068;width:10;height:20" coordorigin="5857,1068" coordsize="10,20" path="m5857,1087l5867,1087,5867,1068,5857,1068,5857,1087xe" filled="true" fillcolor="#000000" stroked="false">
                <v:path arrowok="t"/>
                <v:fill type="solid"/>
              </v:shape>
            </v:group>
            <v:group style="position:absolute;left:5857;top:1087;width:10;height:20" coordorigin="5857,1087" coordsize="10,20">
              <v:shape style="position:absolute;left:5857;top:1087;width:10;height:20" coordorigin="5857,1087" coordsize="10,20" path="m5857,1106l5867,1106,5867,1087,5857,1087,5857,1106xe" filled="true" fillcolor="#000000" stroked="false">
                <v:path arrowok="t"/>
                <v:fill type="solid"/>
              </v:shape>
            </v:group>
            <v:group style="position:absolute;left:5857;top:1106;width:10;height:20" coordorigin="5857,1106" coordsize="10,20">
              <v:shape style="position:absolute;left:5857;top:1106;width:10;height:20" coordorigin="5857,1106" coordsize="10,20" path="m5857,1126l5867,1126,5867,1106,5857,1106,5857,1126xe" filled="true" fillcolor="#000000" stroked="false">
                <v:path arrowok="t"/>
                <v:fill type="solid"/>
              </v:shape>
            </v:group>
            <v:group style="position:absolute;left:5857;top:1126;width:10;height:20" coordorigin="5857,1126" coordsize="10,20">
              <v:shape style="position:absolute;left:5857;top:1126;width:10;height:20" coordorigin="5857,1126" coordsize="10,20" path="m5857,1145l5867,1145,5867,1126,5857,1126,5857,1145xe" filled="true" fillcolor="#000000" stroked="false">
                <v:path arrowok="t"/>
                <v:fill type="solid"/>
              </v:shape>
            </v:group>
            <v:group style="position:absolute;left:5857;top:1145;width:10;height:20" coordorigin="5857,1145" coordsize="10,20">
              <v:shape style="position:absolute;left:5857;top:1145;width:10;height:20" coordorigin="5857,1145" coordsize="10,20" path="m5857,1164l5867,1164,5867,1145,5857,1145,5857,1164xe" filled="true" fillcolor="#000000" stroked="false">
                <v:path arrowok="t"/>
                <v:fill type="solid"/>
              </v:shape>
            </v:group>
            <v:group style="position:absolute;left:5857;top:1164;width:10;height:20" coordorigin="5857,1164" coordsize="10,20">
              <v:shape style="position:absolute;left:5857;top:1164;width:10;height:20" coordorigin="5857,1164" coordsize="10,20" path="m5857,1183l5867,1183,5867,1164,5857,1164,5857,1183xe" filled="true" fillcolor="#000000" stroked="false">
                <v:path arrowok="t"/>
                <v:fill type="solid"/>
              </v:shape>
            </v:group>
            <v:group style="position:absolute;left:6865;top:31;width:10;height:20" coordorigin="6865,31" coordsize="10,20">
              <v:shape style="position:absolute;left:6865;top:31;width:10;height:20" coordorigin="6865,31" coordsize="10,20" path="m6865,50l6875,50,6875,31,6865,31,6865,50xe" filled="true" fillcolor="#000000" stroked="false">
                <v:path arrowok="t"/>
                <v:fill type="solid"/>
              </v:shape>
            </v:group>
            <v:group style="position:absolute;left:6865;top:50;width:10;height:20" coordorigin="6865,50" coordsize="10,20">
              <v:shape style="position:absolute;left:6865;top:50;width:10;height:20" coordorigin="6865,50" coordsize="10,20" path="m6865,70l6875,70,6875,50,6865,50,6865,70xe" filled="true" fillcolor="#000000" stroked="false">
                <v:path arrowok="t"/>
                <v:fill type="solid"/>
              </v:shape>
            </v:group>
            <v:group style="position:absolute;left:6865;top:70;width:10;height:20" coordorigin="6865,70" coordsize="10,20">
              <v:shape style="position:absolute;left:6865;top:70;width:10;height:20" coordorigin="6865,70" coordsize="10,20" path="m6865,89l6875,89,6875,70,6865,70,6865,89xe" filled="true" fillcolor="#000000" stroked="false">
                <v:path arrowok="t"/>
                <v:fill type="solid"/>
              </v:shape>
            </v:group>
            <v:group style="position:absolute;left:6865;top:89;width:10;height:20" coordorigin="6865,89" coordsize="10,20">
              <v:shape style="position:absolute;left:6865;top:89;width:10;height:20" coordorigin="6865,89" coordsize="10,20" path="m6865,108l6875,108,6875,89,6865,89,6865,108xe" filled="true" fillcolor="#000000" stroked="false">
                <v:path arrowok="t"/>
                <v:fill type="solid"/>
              </v:shape>
            </v:group>
            <v:group style="position:absolute;left:6865;top:108;width:10;height:20" coordorigin="6865,108" coordsize="10,20">
              <v:shape style="position:absolute;left:6865;top:108;width:10;height:20" coordorigin="6865,108" coordsize="10,20" path="m6865,127l6875,127,6875,108,6865,108,6865,127xe" filled="true" fillcolor="#000000" stroked="false">
                <v:path arrowok="t"/>
                <v:fill type="solid"/>
              </v:shape>
            </v:group>
            <v:group style="position:absolute;left:6865;top:127;width:10;height:20" coordorigin="6865,127" coordsize="10,20">
              <v:shape style="position:absolute;left:6865;top:127;width:10;height:20" coordorigin="6865,127" coordsize="10,20" path="m6865,146l6875,146,6875,127,6865,127,6865,146xe" filled="true" fillcolor="#000000" stroked="false">
                <v:path arrowok="t"/>
                <v:fill type="solid"/>
              </v:shape>
            </v:group>
            <v:group style="position:absolute;left:6865;top:146;width:10;height:20" coordorigin="6865,146" coordsize="10,20">
              <v:shape style="position:absolute;left:6865;top:146;width:10;height:20" coordorigin="6865,146" coordsize="10,20" path="m6865,166l6875,166,6875,146,6865,146,6865,166xe" filled="true" fillcolor="#000000" stroked="false">
                <v:path arrowok="t"/>
                <v:fill type="solid"/>
              </v:shape>
            </v:group>
            <v:group style="position:absolute;left:6865;top:166;width:10;height:20" coordorigin="6865,166" coordsize="10,20">
              <v:shape style="position:absolute;left:6865;top:166;width:10;height:20" coordorigin="6865,166" coordsize="10,20" path="m6865,185l6875,185,6875,166,6865,166,6865,185xe" filled="true" fillcolor="#000000" stroked="false">
                <v:path arrowok="t"/>
                <v:fill type="solid"/>
              </v:shape>
            </v:group>
            <v:group style="position:absolute;left:6865;top:185;width:10;height:20" coordorigin="6865,185" coordsize="10,20">
              <v:shape style="position:absolute;left:6865;top:185;width:10;height:20" coordorigin="6865,185" coordsize="10,20" path="m6865,204l6875,204,6875,185,6865,185,6865,204xe" filled="true" fillcolor="#000000" stroked="false">
                <v:path arrowok="t"/>
                <v:fill type="solid"/>
              </v:shape>
            </v:group>
            <v:group style="position:absolute;left:6865;top:204;width:10;height:20" coordorigin="6865,204" coordsize="10,20">
              <v:shape style="position:absolute;left:6865;top:204;width:10;height:20" coordorigin="6865,204" coordsize="10,20" path="m6865,223l6875,223,6875,204,6865,204,6865,223xe" filled="true" fillcolor="#000000" stroked="false">
                <v:path arrowok="t"/>
                <v:fill type="solid"/>
              </v:shape>
            </v:group>
            <v:group style="position:absolute;left:6865;top:223;width:10;height:20" coordorigin="6865,223" coordsize="10,20">
              <v:shape style="position:absolute;left:6865;top:223;width:10;height:20" coordorigin="6865,223" coordsize="10,20" path="m6865,242l6875,242,6875,223,6865,223,6865,242xe" filled="true" fillcolor="#000000" stroked="false">
                <v:path arrowok="t"/>
                <v:fill type="solid"/>
              </v:shape>
            </v:group>
            <v:group style="position:absolute;left:6865;top:242;width:10;height:20" coordorigin="6865,242" coordsize="10,20">
              <v:shape style="position:absolute;left:6865;top:242;width:10;height:20" coordorigin="6865,242" coordsize="10,20" path="m6865,262l6875,262,6875,242,6865,242,6865,262xe" filled="true" fillcolor="#000000" stroked="false">
                <v:path arrowok="t"/>
                <v:fill type="solid"/>
              </v:shape>
            </v:group>
            <v:group style="position:absolute;left:6865;top:262;width:10;height:20" coordorigin="6865,262" coordsize="10,20">
              <v:shape style="position:absolute;left:6865;top:262;width:10;height:20" coordorigin="6865,262" coordsize="10,20" path="m6865,281l6875,281,6875,262,6865,262,6865,281xe" filled="true" fillcolor="#000000" stroked="false">
                <v:path arrowok="t"/>
                <v:fill type="solid"/>
              </v:shape>
            </v:group>
            <v:group style="position:absolute;left:6865;top:281;width:10;height:20" coordorigin="6865,281" coordsize="10,20">
              <v:shape style="position:absolute;left:6865;top:281;width:10;height:20" coordorigin="6865,281" coordsize="10,20" path="m6865,300l6875,300,6875,281,6865,281,6865,300xe" filled="true" fillcolor="#000000" stroked="false">
                <v:path arrowok="t"/>
                <v:fill type="solid"/>
              </v:shape>
            </v:group>
            <v:group style="position:absolute;left:6865;top:300;width:10;height:20" coordorigin="6865,300" coordsize="10,20">
              <v:shape style="position:absolute;left:6865;top:300;width:10;height:20" coordorigin="6865,300" coordsize="10,20" path="m6865,319l6875,319,6875,300,6865,300,6865,319xe" filled="true" fillcolor="#000000" stroked="false">
                <v:path arrowok="t"/>
                <v:fill type="solid"/>
              </v:shape>
            </v:group>
            <v:group style="position:absolute;left:6865;top:319;width:10;height:20" coordorigin="6865,319" coordsize="10,20">
              <v:shape style="position:absolute;left:6865;top:319;width:10;height:20" coordorigin="6865,319" coordsize="10,20" path="m6865,338l6875,338,6875,319,6865,319,6865,338xe" filled="true" fillcolor="#000000" stroked="false">
                <v:path arrowok="t"/>
                <v:fill type="solid"/>
              </v:shape>
            </v:group>
            <v:group style="position:absolute;left:6865;top:338;width:10;height:20" coordorigin="6865,338" coordsize="10,20">
              <v:shape style="position:absolute;left:6865;top:338;width:10;height:20" coordorigin="6865,338" coordsize="10,20" path="m6865,358l6875,358,6875,338,6865,338,6865,358xe" filled="true" fillcolor="#000000" stroked="false">
                <v:path arrowok="t"/>
                <v:fill type="solid"/>
              </v:shape>
            </v:group>
            <v:group style="position:absolute;left:6865;top:358;width:10;height:20" coordorigin="6865,358" coordsize="10,20">
              <v:shape style="position:absolute;left:6865;top:358;width:10;height:20" coordorigin="6865,358" coordsize="10,20" path="m6865,377l6875,377,6875,358,6865,358,6865,377xe" filled="true" fillcolor="#000000" stroked="false">
                <v:path arrowok="t"/>
                <v:fill type="solid"/>
              </v:shape>
            </v:group>
            <v:group style="position:absolute;left:6865;top:377;width:10;height:20" coordorigin="6865,377" coordsize="10,20">
              <v:shape style="position:absolute;left:6865;top:377;width:10;height:20" coordorigin="6865,377" coordsize="10,20" path="m6865,396l6875,396,6875,377,6865,377,6865,396xe" filled="true" fillcolor="#000000" stroked="false">
                <v:path arrowok="t"/>
                <v:fill type="solid"/>
              </v:shape>
            </v:group>
            <v:group style="position:absolute;left:6865;top:396;width:10;height:20" coordorigin="6865,396" coordsize="10,20">
              <v:shape style="position:absolute;left:6865;top:396;width:10;height:20" coordorigin="6865,396" coordsize="10,20" path="m6865,415l6875,415,6875,396,6865,396,6865,415xe" filled="true" fillcolor="#000000" stroked="false">
                <v:path arrowok="t"/>
                <v:fill type="solid"/>
              </v:shape>
            </v:group>
            <v:group style="position:absolute;left:6865;top:415;width:10;height:20" coordorigin="6865,415" coordsize="10,20">
              <v:shape style="position:absolute;left:6865;top:415;width:10;height:20" coordorigin="6865,415" coordsize="10,20" path="m6865,434l6875,434,6875,415,6865,415,6865,434xe" filled="true" fillcolor="#000000" stroked="false">
                <v:path arrowok="t"/>
                <v:fill type="solid"/>
              </v:shape>
            </v:group>
            <v:group style="position:absolute;left:6865;top:434;width:10;height:20" coordorigin="6865,434" coordsize="10,20">
              <v:shape style="position:absolute;left:6865;top:434;width:10;height:20" coordorigin="6865,434" coordsize="10,20" path="m6865,454l6875,454,6875,434,6865,434,6865,454xe" filled="true" fillcolor="#000000" stroked="false">
                <v:path arrowok="t"/>
                <v:fill type="solid"/>
              </v:shape>
            </v:group>
            <v:group style="position:absolute;left:6865;top:454;width:10;height:20" coordorigin="6865,454" coordsize="10,20">
              <v:shape style="position:absolute;left:6865;top:454;width:10;height:20" coordorigin="6865,454" coordsize="10,20" path="m6865,473l6875,473,6875,454,6865,454,6865,473xe" filled="true" fillcolor="#000000" stroked="false">
                <v:path arrowok="t"/>
                <v:fill type="solid"/>
              </v:shape>
            </v:group>
            <v:group style="position:absolute;left:6865;top:473;width:10;height:20" coordorigin="6865,473" coordsize="10,20">
              <v:shape style="position:absolute;left:6865;top:473;width:10;height:20" coordorigin="6865,473" coordsize="10,20" path="m6865,492l6875,492,6875,473,6865,473,6865,492xe" filled="true" fillcolor="#000000" stroked="false">
                <v:path arrowok="t"/>
                <v:fill type="solid"/>
              </v:shape>
            </v:group>
            <v:group style="position:absolute;left:6865;top:492;width:10;height:20" coordorigin="6865,492" coordsize="10,20">
              <v:shape style="position:absolute;left:6865;top:492;width:10;height:20" coordorigin="6865,492" coordsize="10,20" path="m6865,511l6875,511,6875,492,6865,492,6865,511xe" filled="true" fillcolor="#000000" stroked="false">
                <v:path arrowok="t"/>
                <v:fill type="solid"/>
              </v:shape>
            </v:group>
            <v:group style="position:absolute;left:6865;top:511;width:10;height:20" coordorigin="6865,511" coordsize="10,20">
              <v:shape style="position:absolute;left:6865;top:511;width:10;height:20" coordorigin="6865,511" coordsize="10,20" path="m6865,530l6875,530,6875,511,6865,511,6865,530xe" filled="true" fillcolor="#000000" stroked="false">
                <v:path arrowok="t"/>
                <v:fill type="solid"/>
              </v:shape>
            </v:group>
            <v:group style="position:absolute;left:6865;top:530;width:10;height:20" coordorigin="6865,530" coordsize="10,20">
              <v:shape style="position:absolute;left:6865;top:530;width:10;height:20" coordorigin="6865,530" coordsize="10,20" path="m6865,550l6875,550,6875,530,6865,530,6865,550xe" filled="true" fillcolor="#000000" stroked="false">
                <v:path arrowok="t"/>
                <v:fill type="solid"/>
              </v:shape>
            </v:group>
            <v:group style="position:absolute;left:6865;top:550;width:10;height:20" coordorigin="6865,550" coordsize="10,20">
              <v:shape style="position:absolute;left:6865;top:550;width:10;height:20" coordorigin="6865,550" coordsize="10,20" path="m6865,569l6875,569,6875,550,6865,550,6865,569xe" filled="true" fillcolor="#000000" stroked="false">
                <v:path arrowok="t"/>
                <v:fill type="solid"/>
              </v:shape>
            </v:group>
            <v:group style="position:absolute;left:6865;top:569;width:10;height:20" coordorigin="6865,569" coordsize="10,20">
              <v:shape style="position:absolute;left:6865;top:569;width:10;height:20" coordorigin="6865,569" coordsize="10,20" path="m6865,588l6875,588,6875,569,6865,569,6865,588xe" filled="true" fillcolor="#000000" stroked="false">
                <v:path arrowok="t"/>
                <v:fill type="solid"/>
              </v:shape>
            </v:group>
            <v:group style="position:absolute;left:6865;top:588;width:10;height:20" coordorigin="6865,588" coordsize="10,20">
              <v:shape style="position:absolute;left:6865;top:588;width:10;height:20" coordorigin="6865,588" coordsize="10,20" path="m6865,607l6875,607,6875,588,6865,588,6865,607xe" filled="true" fillcolor="#000000" stroked="false">
                <v:path arrowok="t"/>
                <v:fill type="solid"/>
              </v:shape>
            </v:group>
            <v:group style="position:absolute;left:6865;top:607;width:10;height:20" coordorigin="6865,607" coordsize="10,20">
              <v:shape style="position:absolute;left:6865;top:607;width:10;height:20" coordorigin="6865,607" coordsize="10,20" path="m6865,626l6875,626,6875,607,6865,607,6865,626xe" filled="true" fillcolor="#000000" stroked="false">
                <v:path arrowok="t"/>
                <v:fill type="solid"/>
              </v:shape>
            </v:group>
            <v:group style="position:absolute;left:6865;top:626;width:10;height:20" coordorigin="6865,626" coordsize="10,20">
              <v:shape style="position:absolute;left:6865;top:626;width:10;height:20" coordorigin="6865,626" coordsize="10,20" path="m6865,646l6875,646,6875,626,6865,626,6865,646xe" filled="true" fillcolor="#000000" stroked="false">
                <v:path arrowok="t"/>
                <v:fill type="solid"/>
              </v:shape>
            </v:group>
            <v:group style="position:absolute;left:6865;top:646;width:10;height:20" coordorigin="6865,646" coordsize="10,20">
              <v:shape style="position:absolute;left:6865;top:646;width:10;height:20" coordorigin="6865,646" coordsize="10,20" path="m6865,665l6875,665,6875,646,6865,646,6865,665xe" filled="true" fillcolor="#000000" stroked="false">
                <v:path arrowok="t"/>
                <v:fill type="solid"/>
              </v:shape>
            </v:group>
            <v:group style="position:absolute;left:6865;top:665;width:10;height:20" coordorigin="6865,665" coordsize="10,20">
              <v:shape style="position:absolute;left:6865;top:665;width:10;height:20" coordorigin="6865,665" coordsize="10,20" path="m6865,684l6875,684,6875,665,6865,665,6865,684xe" filled="true" fillcolor="#000000" stroked="false">
                <v:path arrowok="t"/>
                <v:fill type="solid"/>
              </v:shape>
            </v:group>
            <v:group style="position:absolute;left:6865;top:684;width:10;height:20" coordorigin="6865,684" coordsize="10,20">
              <v:shape style="position:absolute;left:6865;top:684;width:10;height:20" coordorigin="6865,684" coordsize="10,20" path="m6865,703l6875,703,6875,684,6865,684,6865,703xe" filled="true" fillcolor="#000000" stroked="false">
                <v:path arrowok="t"/>
                <v:fill type="solid"/>
              </v:shape>
            </v:group>
            <v:group style="position:absolute;left:6865;top:703;width:10;height:20" coordorigin="6865,703" coordsize="10,20">
              <v:shape style="position:absolute;left:6865;top:703;width:10;height:20" coordorigin="6865,703" coordsize="10,20" path="m6865,722l6875,722,6875,703,6865,703,6865,722xe" filled="true" fillcolor="#000000" stroked="false">
                <v:path arrowok="t"/>
                <v:fill type="solid"/>
              </v:shape>
            </v:group>
            <v:group style="position:absolute;left:6865;top:722;width:10;height:20" coordorigin="6865,722" coordsize="10,20">
              <v:shape style="position:absolute;left:6865;top:722;width:10;height:20" coordorigin="6865,722" coordsize="10,20" path="m6865,742l6875,742,6875,722,6865,722,6865,742xe" filled="true" fillcolor="#000000" stroked="false">
                <v:path arrowok="t"/>
                <v:fill type="solid"/>
              </v:shape>
            </v:group>
            <v:group style="position:absolute;left:6865;top:742;width:10;height:20" coordorigin="6865,742" coordsize="10,20">
              <v:shape style="position:absolute;left:6865;top:742;width:10;height:20" coordorigin="6865,742" coordsize="10,20" path="m6865,761l6875,761,6875,742,6865,742,6865,761xe" filled="true" fillcolor="#000000" stroked="false">
                <v:path arrowok="t"/>
                <v:fill type="solid"/>
              </v:shape>
            </v:group>
            <v:group style="position:absolute;left:6865;top:761;width:10;height:20" coordorigin="6865,761" coordsize="10,20">
              <v:shape style="position:absolute;left:6865;top:761;width:10;height:20" coordorigin="6865,761" coordsize="10,20" path="m6865,780l6875,780,6875,761,6865,761,6865,780xe" filled="true" fillcolor="#000000" stroked="false">
                <v:path arrowok="t"/>
                <v:fill type="solid"/>
              </v:shape>
            </v:group>
            <v:group style="position:absolute;left:6865;top:780;width:10;height:20" coordorigin="6865,780" coordsize="10,20">
              <v:shape style="position:absolute;left:6865;top:780;width:10;height:20" coordorigin="6865,780" coordsize="10,20" path="m6865,799l6875,799,6875,780,6865,780,6865,799xe" filled="true" fillcolor="#000000" stroked="false">
                <v:path arrowok="t"/>
                <v:fill type="solid"/>
              </v:shape>
            </v:group>
            <v:group style="position:absolute;left:6865;top:799;width:10;height:20" coordorigin="6865,799" coordsize="10,20">
              <v:shape style="position:absolute;left:6865;top:799;width:10;height:20" coordorigin="6865,799" coordsize="10,20" path="m6865,818l6875,818,6875,799,6865,799,6865,818xe" filled="true" fillcolor="#000000" stroked="false">
                <v:path arrowok="t"/>
                <v:fill type="solid"/>
              </v:shape>
            </v:group>
            <v:group style="position:absolute;left:6865;top:818;width:10;height:20" coordorigin="6865,818" coordsize="10,20">
              <v:shape style="position:absolute;left:6865;top:818;width:10;height:20" coordorigin="6865,818" coordsize="10,20" path="m6865,838l6875,838,6875,818,6865,818,6865,838xe" filled="true" fillcolor="#000000" stroked="false">
                <v:path arrowok="t"/>
                <v:fill type="solid"/>
              </v:shape>
            </v:group>
            <v:group style="position:absolute;left:6865;top:838;width:10;height:20" coordorigin="6865,838" coordsize="10,20">
              <v:shape style="position:absolute;left:6865;top:838;width:10;height:20" coordorigin="6865,838" coordsize="10,20" path="m6865,857l6875,857,6875,838,6865,838,6865,857xe" filled="true" fillcolor="#000000" stroked="false">
                <v:path arrowok="t"/>
                <v:fill type="solid"/>
              </v:shape>
            </v:group>
            <v:group style="position:absolute;left:6865;top:857;width:10;height:20" coordorigin="6865,857" coordsize="10,20">
              <v:shape style="position:absolute;left:6865;top:857;width:10;height:20" coordorigin="6865,857" coordsize="10,20" path="m6865,876l6875,876,6875,857,6865,857,6865,876xe" filled="true" fillcolor="#000000" stroked="false">
                <v:path arrowok="t"/>
                <v:fill type="solid"/>
              </v:shape>
            </v:group>
            <v:group style="position:absolute;left:6865;top:876;width:10;height:20" coordorigin="6865,876" coordsize="10,20">
              <v:shape style="position:absolute;left:6865;top:876;width:10;height:20" coordorigin="6865,876" coordsize="10,20" path="m6865,895l6875,895,6875,876,6865,876,6865,895xe" filled="true" fillcolor="#000000" stroked="false">
                <v:path arrowok="t"/>
                <v:fill type="solid"/>
              </v:shape>
            </v:group>
            <v:group style="position:absolute;left:6865;top:895;width:10;height:20" coordorigin="6865,895" coordsize="10,20">
              <v:shape style="position:absolute;left:6865;top:895;width:10;height:20" coordorigin="6865,895" coordsize="10,20" path="m6865,914l6875,914,6875,895,6865,895,6865,914xe" filled="true" fillcolor="#000000" stroked="false">
                <v:path arrowok="t"/>
                <v:fill type="solid"/>
              </v:shape>
            </v:group>
            <v:group style="position:absolute;left:6865;top:914;width:10;height:20" coordorigin="6865,914" coordsize="10,20">
              <v:shape style="position:absolute;left:6865;top:914;width:10;height:20" coordorigin="6865,914" coordsize="10,20" path="m6865,934l6875,934,6875,914,6865,914,6865,934xe" filled="true" fillcolor="#000000" stroked="false">
                <v:path arrowok="t"/>
                <v:fill type="solid"/>
              </v:shape>
            </v:group>
            <v:group style="position:absolute;left:6865;top:934;width:10;height:20" coordorigin="6865,934" coordsize="10,20">
              <v:shape style="position:absolute;left:6865;top:934;width:10;height:20" coordorigin="6865,934" coordsize="10,20" path="m6865,953l6875,953,6875,934,6865,934,6865,953xe" filled="true" fillcolor="#000000" stroked="false">
                <v:path arrowok="t"/>
                <v:fill type="solid"/>
              </v:shape>
            </v:group>
            <v:group style="position:absolute;left:6865;top:953;width:10;height:20" coordorigin="6865,953" coordsize="10,20">
              <v:shape style="position:absolute;left:6865;top:953;width:10;height:20" coordorigin="6865,953" coordsize="10,20" path="m6865,972l6875,972,6875,953,6865,953,6865,972xe" filled="true" fillcolor="#000000" stroked="false">
                <v:path arrowok="t"/>
                <v:fill type="solid"/>
              </v:shape>
            </v:group>
            <v:group style="position:absolute;left:6865;top:972;width:10;height:20" coordorigin="6865,972" coordsize="10,20">
              <v:shape style="position:absolute;left:6865;top:972;width:10;height:20" coordorigin="6865,972" coordsize="10,20" path="m6865,991l6875,991,6875,972,6865,972,6865,991xe" filled="true" fillcolor="#000000" stroked="false">
                <v:path arrowok="t"/>
                <v:fill type="solid"/>
              </v:shape>
            </v:group>
            <v:group style="position:absolute;left:6865;top:991;width:10;height:20" coordorigin="6865,991" coordsize="10,20">
              <v:shape style="position:absolute;left:6865;top:991;width:10;height:20" coordorigin="6865,991" coordsize="10,20" path="m6865,1010l6875,1010,6875,991,6865,991,6865,1010xe" filled="true" fillcolor="#000000" stroked="false">
                <v:path arrowok="t"/>
                <v:fill type="solid"/>
              </v:shape>
            </v:group>
            <v:group style="position:absolute;left:6865;top:1010;width:10;height:20" coordorigin="6865,1010" coordsize="10,20">
              <v:shape style="position:absolute;left:6865;top:1010;width:10;height:20" coordorigin="6865,1010" coordsize="10,20" path="m6865,1030l6875,1030,6875,1010,6865,1010,6865,1030xe" filled="true" fillcolor="#000000" stroked="false">
                <v:path arrowok="t"/>
                <v:fill type="solid"/>
              </v:shape>
            </v:group>
            <v:group style="position:absolute;left:6865;top:1030;width:10;height:20" coordorigin="6865,1030" coordsize="10,20">
              <v:shape style="position:absolute;left:6865;top:1030;width:10;height:20" coordorigin="6865,1030" coordsize="10,20" path="m6865,1049l6875,1049,6875,1030,6865,1030,6865,1049xe" filled="true" fillcolor="#000000" stroked="false">
                <v:path arrowok="t"/>
                <v:fill type="solid"/>
              </v:shape>
            </v:group>
            <v:group style="position:absolute;left:6865;top:1049;width:10;height:20" coordorigin="6865,1049" coordsize="10,20">
              <v:shape style="position:absolute;left:6865;top:1049;width:10;height:20" coordorigin="6865,1049" coordsize="10,20" path="m6865,1068l6875,1068,6875,1049,6865,1049,6865,1068xe" filled="true" fillcolor="#000000" stroked="false">
                <v:path arrowok="t"/>
                <v:fill type="solid"/>
              </v:shape>
            </v:group>
            <v:group style="position:absolute;left:6865;top:1068;width:10;height:20" coordorigin="6865,1068" coordsize="10,20">
              <v:shape style="position:absolute;left:6865;top:1068;width:10;height:20" coordorigin="6865,1068" coordsize="10,20" path="m6865,1087l6875,1087,6875,1068,6865,1068,6865,1087xe" filled="true" fillcolor="#000000" stroked="false">
                <v:path arrowok="t"/>
                <v:fill type="solid"/>
              </v:shape>
            </v:group>
            <v:group style="position:absolute;left:6865;top:1087;width:10;height:20" coordorigin="6865,1087" coordsize="10,20">
              <v:shape style="position:absolute;left:6865;top:1087;width:10;height:20" coordorigin="6865,1087" coordsize="10,20" path="m6865,1106l6875,1106,6875,1087,6865,1087,6865,1106xe" filled="true" fillcolor="#000000" stroked="false">
                <v:path arrowok="t"/>
                <v:fill type="solid"/>
              </v:shape>
            </v:group>
            <v:group style="position:absolute;left:6865;top:1106;width:10;height:20" coordorigin="6865,1106" coordsize="10,20">
              <v:shape style="position:absolute;left:6865;top:1106;width:10;height:20" coordorigin="6865,1106" coordsize="10,20" path="m6865,1126l6875,1126,6875,1106,6865,1106,6865,1126xe" filled="true" fillcolor="#000000" stroked="false">
                <v:path arrowok="t"/>
                <v:fill type="solid"/>
              </v:shape>
            </v:group>
            <v:group style="position:absolute;left:6865;top:1126;width:10;height:20" coordorigin="6865,1126" coordsize="10,20">
              <v:shape style="position:absolute;left:6865;top:1126;width:10;height:20" coordorigin="6865,1126" coordsize="10,20" path="m6865,1145l6875,1145,6875,1126,6865,1126,6865,1145xe" filled="true" fillcolor="#000000" stroked="false">
                <v:path arrowok="t"/>
                <v:fill type="solid"/>
              </v:shape>
            </v:group>
            <v:group style="position:absolute;left:6865;top:1145;width:10;height:20" coordorigin="6865,1145" coordsize="10,20">
              <v:shape style="position:absolute;left:6865;top:1145;width:10;height:20" coordorigin="6865,1145" coordsize="10,20" path="m6865,1164l6875,1164,6875,1145,6865,1145,6865,1164xe" filled="true" fillcolor="#000000" stroked="false">
                <v:path arrowok="t"/>
                <v:fill type="solid"/>
              </v:shape>
            </v:group>
            <v:group style="position:absolute;left:6865;top:1164;width:10;height:20" coordorigin="6865,1164" coordsize="10,20">
              <v:shape style="position:absolute;left:6865;top:1164;width:10;height:20" coordorigin="6865,1164" coordsize="10,20" path="m6865,1183l6875,1183,6875,1164,6865,1164,6865,1183xe" filled="true" fillcolor="#000000" stroked="false">
                <v:path arrowok="t"/>
                <v:fill type="solid"/>
              </v:shape>
            </v:group>
            <v:group style="position:absolute;left:7766;top:31;width:10;height:20" coordorigin="7766,31" coordsize="10,20">
              <v:shape style="position:absolute;left:7766;top:31;width:10;height:20" coordorigin="7766,31" coordsize="10,20" path="m7766,50l7775,50,7775,31,7766,31,7766,50xe" filled="true" fillcolor="#000000" stroked="false">
                <v:path arrowok="t"/>
                <v:fill type="solid"/>
              </v:shape>
            </v:group>
            <v:group style="position:absolute;left:7766;top:50;width:10;height:20" coordorigin="7766,50" coordsize="10,20">
              <v:shape style="position:absolute;left:7766;top:50;width:10;height:20" coordorigin="7766,50" coordsize="10,20" path="m7766,70l7775,70,7775,50,7766,50,7766,70xe" filled="true" fillcolor="#000000" stroked="false">
                <v:path arrowok="t"/>
                <v:fill type="solid"/>
              </v:shape>
            </v:group>
            <v:group style="position:absolute;left:7766;top:70;width:10;height:20" coordorigin="7766,70" coordsize="10,20">
              <v:shape style="position:absolute;left:7766;top:70;width:10;height:20" coordorigin="7766,70" coordsize="10,20" path="m7766,89l7775,89,7775,70,7766,70,7766,89xe" filled="true" fillcolor="#000000" stroked="false">
                <v:path arrowok="t"/>
                <v:fill type="solid"/>
              </v:shape>
            </v:group>
            <v:group style="position:absolute;left:7766;top:89;width:10;height:20" coordorigin="7766,89" coordsize="10,20">
              <v:shape style="position:absolute;left:7766;top:89;width:10;height:20" coordorigin="7766,89" coordsize="10,20" path="m7766,108l7775,108,7775,89,7766,89,7766,108xe" filled="true" fillcolor="#000000" stroked="false">
                <v:path arrowok="t"/>
                <v:fill type="solid"/>
              </v:shape>
            </v:group>
            <v:group style="position:absolute;left:7766;top:108;width:10;height:20" coordorigin="7766,108" coordsize="10,20">
              <v:shape style="position:absolute;left:7766;top:108;width:10;height:20" coordorigin="7766,108" coordsize="10,20" path="m7766,127l7775,127,7775,108,7766,108,7766,127xe" filled="true" fillcolor="#000000" stroked="false">
                <v:path arrowok="t"/>
                <v:fill type="solid"/>
              </v:shape>
            </v:group>
            <v:group style="position:absolute;left:7766;top:127;width:10;height:20" coordorigin="7766,127" coordsize="10,20">
              <v:shape style="position:absolute;left:7766;top:127;width:10;height:20" coordorigin="7766,127" coordsize="10,20" path="m7766,146l7775,146,7775,127,7766,127,7766,146xe" filled="true" fillcolor="#000000" stroked="false">
                <v:path arrowok="t"/>
                <v:fill type="solid"/>
              </v:shape>
            </v:group>
            <v:group style="position:absolute;left:7766;top:146;width:10;height:20" coordorigin="7766,146" coordsize="10,20">
              <v:shape style="position:absolute;left:7766;top:146;width:10;height:20" coordorigin="7766,146" coordsize="10,20" path="m7766,166l7775,166,7775,146,7766,146,7766,166xe" filled="true" fillcolor="#000000" stroked="false">
                <v:path arrowok="t"/>
                <v:fill type="solid"/>
              </v:shape>
            </v:group>
            <v:group style="position:absolute;left:7766;top:166;width:10;height:20" coordorigin="7766,166" coordsize="10,20">
              <v:shape style="position:absolute;left:7766;top:166;width:10;height:20" coordorigin="7766,166" coordsize="10,20" path="m7766,185l7775,185,7775,166,7766,166,7766,185xe" filled="true" fillcolor="#000000" stroked="false">
                <v:path arrowok="t"/>
                <v:fill type="solid"/>
              </v:shape>
            </v:group>
            <v:group style="position:absolute;left:7766;top:185;width:10;height:20" coordorigin="7766,185" coordsize="10,20">
              <v:shape style="position:absolute;left:7766;top:185;width:10;height:20" coordorigin="7766,185" coordsize="10,20" path="m7766,204l7775,204,7775,185,7766,185,7766,204xe" filled="true" fillcolor="#000000" stroked="false">
                <v:path arrowok="t"/>
                <v:fill type="solid"/>
              </v:shape>
            </v:group>
            <v:group style="position:absolute;left:7766;top:204;width:10;height:20" coordorigin="7766,204" coordsize="10,20">
              <v:shape style="position:absolute;left:7766;top:204;width:10;height:20" coordorigin="7766,204" coordsize="10,20" path="m7766,223l7775,223,7775,204,7766,204,7766,223xe" filled="true" fillcolor="#000000" stroked="false">
                <v:path arrowok="t"/>
                <v:fill type="solid"/>
              </v:shape>
            </v:group>
            <v:group style="position:absolute;left:7766;top:223;width:10;height:20" coordorigin="7766,223" coordsize="10,20">
              <v:shape style="position:absolute;left:7766;top:223;width:10;height:20" coordorigin="7766,223" coordsize="10,20" path="m7766,242l7775,242,7775,223,7766,223,7766,242xe" filled="true" fillcolor="#000000" stroked="false">
                <v:path arrowok="t"/>
                <v:fill type="solid"/>
              </v:shape>
            </v:group>
            <v:group style="position:absolute;left:7766;top:242;width:10;height:20" coordorigin="7766,242" coordsize="10,20">
              <v:shape style="position:absolute;left:7766;top:242;width:10;height:20" coordorigin="7766,242" coordsize="10,20" path="m7766,262l7775,262,7775,242,7766,242,7766,262xe" filled="true" fillcolor="#000000" stroked="false">
                <v:path arrowok="t"/>
                <v:fill type="solid"/>
              </v:shape>
            </v:group>
            <v:group style="position:absolute;left:7766;top:262;width:10;height:20" coordorigin="7766,262" coordsize="10,20">
              <v:shape style="position:absolute;left:7766;top:262;width:10;height:20" coordorigin="7766,262" coordsize="10,20" path="m7766,281l7775,281,7775,262,7766,262,7766,281xe" filled="true" fillcolor="#000000" stroked="false">
                <v:path arrowok="t"/>
                <v:fill type="solid"/>
              </v:shape>
            </v:group>
            <v:group style="position:absolute;left:7766;top:281;width:10;height:20" coordorigin="7766,281" coordsize="10,20">
              <v:shape style="position:absolute;left:7766;top:281;width:10;height:20" coordorigin="7766,281" coordsize="10,20" path="m7766,300l7775,300,7775,281,7766,281,7766,300xe" filled="true" fillcolor="#000000" stroked="false">
                <v:path arrowok="t"/>
                <v:fill type="solid"/>
              </v:shape>
            </v:group>
            <v:group style="position:absolute;left:7766;top:300;width:10;height:20" coordorigin="7766,300" coordsize="10,20">
              <v:shape style="position:absolute;left:7766;top:300;width:10;height:20" coordorigin="7766,300" coordsize="10,20" path="m7766,319l7775,319,7775,300,7766,300,7766,319xe" filled="true" fillcolor="#000000" stroked="false">
                <v:path arrowok="t"/>
                <v:fill type="solid"/>
              </v:shape>
            </v:group>
            <v:group style="position:absolute;left:7766;top:319;width:10;height:20" coordorigin="7766,319" coordsize="10,20">
              <v:shape style="position:absolute;left:7766;top:319;width:10;height:20" coordorigin="7766,319" coordsize="10,20" path="m7766,338l7775,338,7775,319,7766,319,7766,338xe" filled="true" fillcolor="#000000" stroked="false">
                <v:path arrowok="t"/>
                <v:fill type="solid"/>
              </v:shape>
            </v:group>
            <v:group style="position:absolute;left:7766;top:338;width:10;height:20" coordorigin="7766,338" coordsize="10,20">
              <v:shape style="position:absolute;left:7766;top:338;width:10;height:20" coordorigin="7766,338" coordsize="10,20" path="m7766,358l7775,358,7775,338,7766,338,7766,358xe" filled="true" fillcolor="#000000" stroked="false">
                <v:path arrowok="t"/>
                <v:fill type="solid"/>
              </v:shape>
            </v:group>
            <v:group style="position:absolute;left:7766;top:358;width:10;height:20" coordorigin="7766,358" coordsize="10,20">
              <v:shape style="position:absolute;left:7766;top:358;width:10;height:20" coordorigin="7766,358" coordsize="10,20" path="m7766,377l7775,377,7775,358,7766,358,7766,377xe" filled="true" fillcolor="#000000" stroked="false">
                <v:path arrowok="t"/>
                <v:fill type="solid"/>
              </v:shape>
            </v:group>
            <v:group style="position:absolute;left:7766;top:377;width:10;height:20" coordorigin="7766,377" coordsize="10,20">
              <v:shape style="position:absolute;left:7766;top:377;width:10;height:20" coordorigin="7766,377" coordsize="10,20" path="m7766,396l7775,396,7775,377,7766,377,7766,396xe" filled="true" fillcolor="#000000" stroked="false">
                <v:path arrowok="t"/>
                <v:fill type="solid"/>
              </v:shape>
            </v:group>
            <v:group style="position:absolute;left:7766;top:396;width:10;height:20" coordorigin="7766,396" coordsize="10,20">
              <v:shape style="position:absolute;left:7766;top:396;width:10;height:20" coordorigin="7766,396" coordsize="10,20" path="m7766,415l7775,415,7775,396,7766,396,7766,415xe" filled="true" fillcolor="#000000" stroked="false">
                <v:path arrowok="t"/>
                <v:fill type="solid"/>
              </v:shape>
            </v:group>
            <v:group style="position:absolute;left:7766;top:415;width:10;height:20" coordorigin="7766,415" coordsize="10,20">
              <v:shape style="position:absolute;left:7766;top:415;width:10;height:20" coordorigin="7766,415" coordsize="10,20" path="m7766,434l7775,434,7775,415,7766,415,7766,434xe" filled="true" fillcolor="#000000" stroked="false">
                <v:path arrowok="t"/>
                <v:fill type="solid"/>
              </v:shape>
            </v:group>
            <v:group style="position:absolute;left:7766;top:434;width:10;height:20" coordorigin="7766,434" coordsize="10,20">
              <v:shape style="position:absolute;left:7766;top:434;width:10;height:20" coordorigin="7766,434" coordsize="10,20" path="m7766,454l7775,454,7775,434,7766,434,7766,454xe" filled="true" fillcolor="#000000" stroked="false">
                <v:path arrowok="t"/>
                <v:fill type="solid"/>
              </v:shape>
            </v:group>
            <v:group style="position:absolute;left:7766;top:454;width:10;height:20" coordorigin="7766,454" coordsize="10,20">
              <v:shape style="position:absolute;left:7766;top:454;width:10;height:20" coordorigin="7766,454" coordsize="10,20" path="m7766,473l7775,473,7775,454,7766,454,7766,473xe" filled="true" fillcolor="#000000" stroked="false">
                <v:path arrowok="t"/>
                <v:fill type="solid"/>
              </v:shape>
            </v:group>
            <v:group style="position:absolute;left:7766;top:473;width:10;height:20" coordorigin="7766,473" coordsize="10,20">
              <v:shape style="position:absolute;left:7766;top:473;width:10;height:20" coordorigin="7766,473" coordsize="10,20" path="m7766,492l7775,492,7775,473,7766,473,7766,492xe" filled="true" fillcolor="#000000" stroked="false">
                <v:path arrowok="t"/>
                <v:fill type="solid"/>
              </v:shape>
            </v:group>
            <v:group style="position:absolute;left:7766;top:492;width:10;height:20" coordorigin="7766,492" coordsize="10,20">
              <v:shape style="position:absolute;left:7766;top:492;width:10;height:20" coordorigin="7766,492" coordsize="10,20" path="m7766,511l7775,511,7775,492,7766,492,7766,511xe" filled="true" fillcolor="#000000" stroked="false">
                <v:path arrowok="t"/>
                <v:fill type="solid"/>
              </v:shape>
            </v:group>
            <v:group style="position:absolute;left:7766;top:511;width:10;height:20" coordorigin="7766,511" coordsize="10,20">
              <v:shape style="position:absolute;left:7766;top:511;width:10;height:20" coordorigin="7766,511" coordsize="10,20" path="m7766,530l7775,530,7775,511,7766,511,7766,530xe" filled="true" fillcolor="#000000" stroked="false">
                <v:path arrowok="t"/>
                <v:fill type="solid"/>
              </v:shape>
            </v:group>
            <v:group style="position:absolute;left:7766;top:530;width:10;height:20" coordorigin="7766,530" coordsize="10,20">
              <v:shape style="position:absolute;left:7766;top:530;width:10;height:20" coordorigin="7766,530" coordsize="10,20" path="m7766,550l7775,550,7775,530,7766,530,7766,550xe" filled="true" fillcolor="#000000" stroked="false">
                <v:path arrowok="t"/>
                <v:fill type="solid"/>
              </v:shape>
            </v:group>
            <v:group style="position:absolute;left:7766;top:550;width:10;height:20" coordorigin="7766,550" coordsize="10,20">
              <v:shape style="position:absolute;left:7766;top:550;width:10;height:20" coordorigin="7766,550" coordsize="10,20" path="m7766,569l7775,569,7775,550,7766,550,7766,569xe" filled="true" fillcolor="#000000" stroked="false">
                <v:path arrowok="t"/>
                <v:fill type="solid"/>
              </v:shape>
            </v:group>
            <v:group style="position:absolute;left:7766;top:569;width:10;height:20" coordorigin="7766,569" coordsize="10,20">
              <v:shape style="position:absolute;left:7766;top:569;width:10;height:20" coordorigin="7766,569" coordsize="10,20" path="m7766,588l7775,588,7775,569,7766,569,7766,588xe" filled="true" fillcolor="#000000" stroked="false">
                <v:path arrowok="t"/>
                <v:fill type="solid"/>
              </v:shape>
            </v:group>
            <v:group style="position:absolute;left:7766;top:588;width:10;height:20" coordorigin="7766,588" coordsize="10,20">
              <v:shape style="position:absolute;left:7766;top:588;width:10;height:20" coordorigin="7766,588" coordsize="10,20" path="m7766,607l7775,607,7775,588,7766,588,7766,607xe" filled="true" fillcolor="#000000" stroked="false">
                <v:path arrowok="t"/>
                <v:fill type="solid"/>
              </v:shape>
            </v:group>
            <v:group style="position:absolute;left:7766;top:607;width:10;height:20" coordorigin="7766,607" coordsize="10,20">
              <v:shape style="position:absolute;left:7766;top:607;width:10;height:20" coordorigin="7766,607" coordsize="10,20" path="m7766,626l7775,626,7775,607,7766,607,7766,626xe" filled="true" fillcolor="#000000" stroked="false">
                <v:path arrowok="t"/>
                <v:fill type="solid"/>
              </v:shape>
            </v:group>
            <v:group style="position:absolute;left:7766;top:626;width:10;height:20" coordorigin="7766,626" coordsize="10,20">
              <v:shape style="position:absolute;left:7766;top:626;width:10;height:20" coordorigin="7766,626" coordsize="10,20" path="m7766,646l7775,646,7775,626,7766,626,7766,646xe" filled="true" fillcolor="#000000" stroked="false">
                <v:path arrowok="t"/>
                <v:fill type="solid"/>
              </v:shape>
            </v:group>
            <v:group style="position:absolute;left:7766;top:646;width:10;height:20" coordorigin="7766,646" coordsize="10,20">
              <v:shape style="position:absolute;left:7766;top:646;width:10;height:20" coordorigin="7766,646" coordsize="10,20" path="m7766,665l7775,665,7775,646,7766,646,7766,665xe" filled="true" fillcolor="#000000" stroked="false">
                <v:path arrowok="t"/>
                <v:fill type="solid"/>
              </v:shape>
            </v:group>
            <v:group style="position:absolute;left:7766;top:665;width:10;height:20" coordorigin="7766,665" coordsize="10,20">
              <v:shape style="position:absolute;left:7766;top:665;width:10;height:20" coordorigin="7766,665" coordsize="10,20" path="m7766,684l7775,684,7775,665,7766,665,7766,684xe" filled="true" fillcolor="#000000" stroked="false">
                <v:path arrowok="t"/>
                <v:fill type="solid"/>
              </v:shape>
            </v:group>
            <v:group style="position:absolute;left:7766;top:684;width:10;height:20" coordorigin="7766,684" coordsize="10,20">
              <v:shape style="position:absolute;left:7766;top:684;width:10;height:20" coordorigin="7766,684" coordsize="10,20" path="m7766,703l7775,703,7775,684,7766,684,7766,703xe" filled="true" fillcolor="#000000" stroked="false">
                <v:path arrowok="t"/>
                <v:fill type="solid"/>
              </v:shape>
            </v:group>
            <v:group style="position:absolute;left:7766;top:703;width:10;height:20" coordorigin="7766,703" coordsize="10,20">
              <v:shape style="position:absolute;left:7766;top:703;width:10;height:20" coordorigin="7766,703" coordsize="10,20" path="m7766,722l7775,722,7775,703,7766,703,7766,722xe" filled="true" fillcolor="#000000" stroked="false">
                <v:path arrowok="t"/>
                <v:fill type="solid"/>
              </v:shape>
            </v:group>
            <v:group style="position:absolute;left:7766;top:722;width:10;height:20" coordorigin="7766,722" coordsize="10,20">
              <v:shape style="position:absolute;left:7766;top:722;width:10;height:20" coordorigin="7766,722" coordsize="10,20" path="m7766,742l7775,742,7775,722,7766,722,7766,742xe" filled="true" fillcolor="#000000" stroked="false">
                <v:path arrowok="t"/>
                <v:fill type="solid"/>
              </v:shape>
            </v:group>
            <v:group style="position:absolute;left:7766;top:742;width:10;height:20" coordorigin="7766,742" coordsize="10,20">
              <v:shape style="position:absolute;left:7766;top:742;width:10;height:20" coordorigin="7766,742" coordsize="10,20" path="m7766,761l7775,761,7775,742,7766,742,7766,761xe" filled="true" fillcolor="#000000" stroked="false">
                <v:path arrowok="t"/>
                <v:fill type="solid"/>
              </v:shape>
            </v:group>
            <v:group style="position:absolute;left:7766;top:761;width:10;height:20" coordorigin="7766,761" coordsize="10,20">
              <v:shape style="position:absolute;left:7766;top:761;width:10;height:20" coordorigin="7766,761" coordsize="10,20" path="m7766,780l7775,780,7775,761,7766,761,7766,780xe" filled="true" fillcolor="#000000" stroked="false">
                <v:path arrowok="t"/>
                <v:fill type="solid"/>
              </v:shape>
            </v:group>
            <v:group style="position:absolute;left:7766;top:780;width:10;height:20" coordorigin="7766,780" coordsize="10,20">
              <v:shape style="position:absolute;left:7766;top:780;width:10;height:20" coordorigin="7766,780" coordsize="10,20" path="m7766,799l7775,799,7775,780,7766,780,7766,799xe" filled="true" fillcolor="#000000" stroked="false">
                <v:path arrowok="t"/>
                <v:fill type="solid"/>
              </v:shape>
            </v:group>
            <v:group style="position:absolute;left:7766;top:799;width:10;height:20" coordorigin="7766,799" coordsize="10,20">
              <v:shape style="position:absolute;left:7766;top:799;width:10;height:20" coordorigin="7766,799" coordsize="10,20" path="m7766,818l7775,818,7775,799,7766,799,7766,818xe" filled="true" fillcolor="#000000" stroked="false">
                <v:path arrowok="t"/>
                <v:fill type="solid"/>
              </v:shape>
            </v:group>
            <v:group style="position:absolute;left:7766;top:818;width:10;height:20" coordorigin="7766,818" coordsize="10,20">
              <v:shape style="position:absolute;left:7766;top:818;width:10;height:20" coordorigin="7766,818" coordsize="10,20" path="m7766,838l7775,838,7775,818,7766,818,7766,838xe" filled="true" fillcolor="#000000" stroked="false">
                <v:path arrowok="t"/>
                <v:fill type="solid"/>
              </v:shape>
            </v:group>
            <v:group style="position:absolute;left:7766;top:838;width:10;height:20" coordorigin="7766,838" coordsize="10,20">
              <v:shape style="position:absolute;left:7766;top:838;width:10;height:20" coordorigin="7766,838" coordsize="10,20" path="m7766,857l7775,857,7775,838,7766,838,7766,857xe" filled="true" fillcolor="#000000" stroked="false">
                <v:path arrowok="t"/>
                <v:fill type="solid"/>
              </v:shape>
            </v:group>
            <v:group style="position:absolute;left:7766;top:857;width:10;height:20" coordorigin="7766,857" coordsize="10,20">
              <v:shape style="position:absolute;left:7766;top:857;width:10;height:20" coordorigin="7766,857" coordsize="10,20" path="m7766,876l7775,876,7775,857,7766,857,7766,876xe" filled="true" fillcolor="#000000" stroked="false">
                <v:path arrowok="t"/>
                <v:fill type="solid"/>
              </v:shape>
            </v:group>
            <v:group style="position:absolute;left:7766;top:876;width:10;height:20" coordorigin="7766,876" coordsize="10,20">
              <v:shape style="position:absolute;left:7766;top:876;width:10;height:20" coordorigin="7766,876" coordsize="10,20" path="m7766,895l7775,895,7775,876,7766,876,7766,895xe" filled="true" fillcolor="#000000" stroked="false">
                <v:path arrowok="t"/>
                <v:fill type="solid"/>
              </v:shape>
            </v:group>
            <v:group style="position:absolute;left:7766;top:895;width:10;height:20" coordorigin="7766,895" coordsize="10,20">
              <v:shape style="position:absolute;left:7766;top:895;width:10;height:20" coordorigin="7766,895" coordsize="10,20" path="m7766,914l7775,914,7775,895,7766,895,7766,914xe" filled="true" fillcolor="#000000" stroked="false">
                <v:path arrowok="t"/>
                <v:fill type="solid"/>
              </v:shape>
            </v:group>
            <v:group style="position:absolute;left:7766;top:914;width:10;height:20" coordorigin="7766,914" coordsize="10,20">
              <v:shape style="position:absolute;left:7766;top:914;width:10;height:20" coordorigin="7766,914" coordsize="10,20" path="m7766,934l7775,934,7775,914,7766,914,7766,934xe" filled="true" fillcolor="#000000" stroked="false">
                <v:path arrowok="t"/>
                <v:fill type="solid"/>
              </v:shape>
            </v:group>
            <v:group style="position:absolute;left:7766;top:934;width:10;height:20" coordorigin="7766,934" coordsize="10,20">
              <v:shape style="position:absolute;left:7766;top:934;width:10;height:20" coordorigin="7766,934" coordsize="10,20" path="m7766,953l7775,953,7775,934,7766,934,7766,953xe" filled="true" fillcolor="#000000" stroked="false">
                <v:path arrowok="t"/>
                <v:fill type="solid"/>
              </v:shape>
            </v:group>
            <v:group style="position:absolute;left:7766;top:953;width:10;height:20" coordorigin="7766,953" coordsize="10,20">
              <v:shape style="position:absolute;left:7766;top:953;width:10;height:20" coordorigin="7766,953" coordsize="10,20" path="m7766,972l7775,972,7775,953,7766,953,7766,972xe" filled="true" fillcolor="#000000" stroked="false">
                <v:path arrowok="t"/>
                <v:fill type="solid"/>
              </v:shape>
            </v:group>
            <v:group style="position:absolute;left:7766;top:972;width:10;height:20" coordorigin="7766,972" coordsize="10,20">
              <v:shape style="position:absolute;left:7766;top:972;width:10;height:20" coordorigin="7766,972" coordsize="10,20" path="m7766,991l7775,991,7775,972,7766,972,7766,991xe" filled="true" fillcolor="#000000" stroked="false">
                <v:path arrowok="t"/>
                <v:fill type="solid"/>
              </v:shape>
            </v:group>
            <v:group style="position:absolute;left:7766;top:991;width:10;height:20" coordorigin="7766,991" coordsize="10,20">
              <v:shape style="position:absolute;left:7766;top:991;width:10;height:20" coordorigin="7766,991" coordsize="10,20" path="m7766,1010l7775,1010,7775,991,7766,991,7766,1010xe" filled="true" fillcolor="#000000" stroked="false">
                <v:path arrowok="t"/>
                <v:fill type="solid"/>
              </v:shape>
            </v:group>
            <v:group style="position:absolute;left:7766;top:1010;width:10;height:20" coordorigin="7766,1010" coordsize="10,20">
              <v:shape style="position:absolute;left:7766;top:1010;width:10;height:20" coordorigin="7766,1010" coordsize="10,20" path="m7766,1030l7775,1030,7775,1010,7766,1010,7766,1030xe" filled="true" fillcolor="#000000" stroked="false">
                <v:path arrowok="t"/>
                <v:fill type="solid"/>
              </v:shape>
            </v:group>
            <v:group style="position:absolute;left:7766;top:1030;width:10;height:20" coordorigin="7766,1030" coordsize="10,20">
              <v:shape style="position:absolute;left:7766;top:1030;width:10;height:20" coordorigin="7766,1030" coordsize="10,20" path="m7766,1049l7775,1049,7775,1030,7766,1030,7766,1049xe" filled="true" fillcolor="#000000" stroked="false">
                <v:path arrowok="t"/>
                <v:fill type="solid"/>
              </v:shape>
            </v:group>
            <v:group style="position:absolute;left:7766;top:1049;width:10;height:20" coordorigin="7766,1049" coordsize="10,20">
              <v:shape style="position:absolute;left:7766;top:1049;width:10;height:20" coordorigin="7766,1049" coordsize="10,20" path="m7766,1068l7775,1068,7775,1049,7766,1049,7766,1068xe" filled="true" fillcolor="#000000" stroked="false">
                <v:path arrowok="t"/>
                <v:fill type="solid"/>
              </v:shape>
            </v:group>
            <v:group style="position:absolute;left:7766;top:1068;width:10;height:20" coordorigin="7766,1068" coordsize="10,20">
              <v:shape style="position:absolute;left:7766;top:1068;width:10;height:20" coordorigin="7766,1068" coordsize="10,20" path="m7766,1087l7775,1087,7775,1068,7766,1068,7766,1087xe" filled="true" fillcolor="#000000" stroked="false">
                <v:path arrowok="t"/>
                <v:fill type="solid"/>
              </v:shape>
            </v:group>
            <v:group style="position:absolute;left:7766;top:1087;width:10;height:20" coordorigin="7766,1087" coordsize="10,20">
              <v:shape style="position:absolute;left:7766;top:1087;width:10;height:20" coordorigin="7766,1087" coordsize="10,20" path="m7766,1106l7775,1106,7775,1087,7766,1087,7766,1106xe" filled="true" fillcolor="#000000" stroked="false">
                <v:path arrowok="t"/>
                <v:fill type="solid"/>
              </v:shape>
            </v:group>
            <v:group style="position:absolute;left:7766;top:1106;width:10;height:20" coordorigin="7766,1106" coordsize="10,20">
              <v:shape style="position:absolute;left:7766;top:1106;width:10;height:20" coordorigin="7766,1106" coordsize="10,20" path="m7766,1126l7775,1126,7775,1106,7766,1106,7766,1126xe" filled="true" fillcolor="#000000" stroked="false">
                <v:path arrowok="t"/>
                <v:fill type="solid"/>
              </v:shape>
            </v:group>
            <v:group style="position:absolute;left:7766;top:1126;width:10;height:20" coordorigin="7766,1126" coordsize="10,20">
              <v:shape style="position:absolute;left:7766;top:1126;width:10;height:20" coordorigin="7766,1126" coordsize="10,20" path="m7766,1145l7775,1145,7775,1126,7766,1126,7766,1145xe" filled="true" fillcolor="#000000" stroked="false">
                <v:path arrowok="t"/>
                <v:fill type="solid"/>
              </v:shape>
            </v:group>
            <v:group style="position:absolute;left:7766;top:1145;width:10;height:20" coordorigin="7766,1145" coordsize="10,20">
              <v:shape style="position:absolute;left:7766;top:1145;width:10;height:20" coordorigin="7766,1145" coordsize="10,20" path="m7766,1164l7775,1164,7775,1145,7766,1145,7766,1164xe" filled="true" fillcolor="#000000" stroked="false">
                <v:path arrowok="t"/>
                <v:fill type="solid"/>
              </v:shape>
            </v:group>
            <v:group style="position:absolute;left:7766;top:1164;width:10;height:20" coordorigin="7766,1164" coordsize="10,20">
              <v:shape style="position:absolute;left:7766;top:1164;width:10;height:20" coordorigin="7766,1164" coordsize="10,20" path="m7766,1183l7775,1183,7775,1164,7766,1164,7766,1183xe" filled="true" fillcolor="#000000" stroked="false">
                <v:path arrowok="t"/>
                <v:fill type="solid"/>
              </v:shape>
              <v:shape style="position:absolute;left:29;top:1087;width:1471;height:106" type="#_x0000_t75" stroked="false">
                <v:imagedata r:id="rId520" o:title=""/>
              </v:shape>
              <v:shape style="position:absolute;left:1476;top:1183;width:1582;height:10" type="#_x0000_t75" stroked="false">
                <v:imagedata r:id="rId521" o:title=""/>
              </v:shape>
              <v:shape style="position:absolute;left:3053;top:1183;width:545;height:10" type="#_x0000_t75" stroked="false">
                <v:imagedata r:id="rId522" o:title=""/>
              </v:shape>
              <v:shape style="position:absolute;left:3593;top:1183;width:2264;height:10" type="#_x0000_t75" stroked="false">
                <v:imagedata r:id="rId523" o:title=""/>
              </v:shape>
              <v:shape style="position:absolute;left:5852;top:1183;width:2864;height:10" type="#_x0000_t75" stroked="false">
                <v:imagedata r:id="rId524" o:title=""/>
              </v:shape>
            </v:group>
            <v:group style="position:absolute;left:835;top:1193;width:10;height:20" coordorigin="835,1193" coordsize="10,20">
              <v:shape style="position:absolute;left:835;top:1193;width:10;height:20" coordorigin="835,1193" coordsize="10,20" path="m835,1212l845,1212,845,1193,835,1193,835,1212xe" filled="true" fillcolor="#000000" stroked="false">
                <v:path arrowok="t"/>
                <v:fill type="solid"/>
              </v:shape>
            </v:group>
            <v:group style="position:absolute;left:835;top:1212;width:10;height:20" coordorigin="835,1212" coordsize="10,20">
              <v:shape style="position:absolute;left:835;top:1212;width:10;height:20" coordorigin="835,1212" coordsize="10,20" path="m835,1231l845,1231,845,1212,835,1212,835,1231xe" filled="true" fillcolor="#000000" stroked="false">
                <v:path arrowok="t"/>
                <v:fill type="solid"/>
              </v:shape>
            </v:group>
            <v:group style="position:absolute;left:835;top:1231;width:10;height:20" coordorigin="835,1231" coordsize="10,20">
              <v:shape style="position:absolute;left:835;top:1231;width:10;height:20" coordorigin="835,1231" coordsize="10,20" path="m835,1250l845,1250,845,1231,835,1231,835,1250xe" filled="true" fillcolor="#000000" stroked="false">
                <v:path arrowok="t"/>
                <v:fill type="solid"/>
              </v:shape>
            </v:group>
            <v:group style="position:absolute;left:835;top:1250;width:10;height:20" coordorigin="835,1250" coordsize="10,20">
              <v:shape style="position:absolute;left:835;top:1250;width:10;height:20" coordorigin="835,1250" coordsize="10,20" path="m835,1270l845,1270,845,1250,835,1250,835,1270xe" filled="true" fillcolor="#000000" stroked="false">
                <v:path arrowok="t"/>
                <v:fill type="solid"/>
              </v:shape>
            </v:group>
            <v:group style="position:absolute;left:835;top:1270;width:10;height:20" coordorigin="835,1270" coordsize="10,20">
              <v:shape style="position:absolute;left:835;top:1270;width:10;height:20" coordorigin="835,1270" coordsize="10,20" path="m835,1289l845,1289,845,1270,835,1270,835,1289xe" filled="true" fillcolor="#000000" stroked="false">
                <v:path arrowok="t"/>
                <v:fill type="solid"/>
              </v:shape>
            </v:group>
            <v:group style="position:absolute;left:835;top:1289;width:10;height:20" coordorigin="835,1289" coordsize="10,20">
              <v:shape style="position:absolute;left:835;top:1289;width:10;height:20" coordorigin="835,1289" coordsize="10,20" path="m835,1308l845,1308,845,1289,835,1289,835,1308xe" filled="true" fillcolor="#000000" stroked="false">
                <v:path arrowok="t"/>
                <v:fill type="solid"/>
              </v:shape>
            </v:group>
            <v:group style="position:absolute;left:835;top:1308;width:10;height:20" coordorigin="835,1308" coordsize="10,20">
              <v:shape style="position:absolute;left:835;top:1308;width:10;height:20" coordorigin="835,1308" coordsize="10,20" path="m835,1327l845,1327,845,1308,835,1308,835,1327xe" filled="true" fillcolor="#000000" stroked="false">
                <v:path arrowok="t"/>
                <v:fill type="solid"/>
              </v:shape>
            </v:group>
            <v:group style="position:absolute;left:835;top:1327;width:10;height:20" coordorigin="835,1327" coordsize="10,20">
              <v:shape style="position:absolute;left:835;top:1327;width:10;height:20" coordorigin="835,1327" coordsize="10,20" path="m835,1346l845,1346,845,1327,835,1327,835,1346xe" filled="true" fillcolor="#000000" stroked="false">
                <v:path arrowok="t"/>
                <v:fill type="solid"/>
              </v:shape>
            </v:group>
            <v:group style="position:absolute;left:835;top:1346;width:10;height:20" coordorigin="835,1346" coordsize="10,20">
              <v:shape style="position:absolute;left:835;top:1346;width:10;height:20" coordorigin="835,1346" coordsize="10,20" path="m835,1366l845,1366,845,1346,835,1346,835,1366xe" filled="true" fillcolor="#000000" stroked="false">
                <v:path arrowok="t"/>
                <v:fill type="solid"/>
              </v:shape>
            </v:group>
            <v:group style="position:absolute;left:835;top:1366;width:10;height:20" coordorigin="835,1366" coordsize="10,20">
              <v:shape style="position:absolute;left:835;top:1366;width:10;height:20" coordorigin="835,1366" coordsize="10,20" path="m835,1385l845,1385,845,1366,835,1366,835,1385xe" filled="true" fillcolor="#000000" stroked="false">
                <v:path arrowok="t"/>
                <v:fill type="solid"/>
              </v:shape>
            </v:group>
            <v:group style="position:absolute;left:835;top:1385;width:10;height:20" coordorigin="835,1385" coordsize="10,20">
              <v:shape style="position:absolute;left:835;top:1385;width:10;height:20" coordorigin="835,1385" coordsize="10,20" path="m835,1404l845,1404,845,1385,835,1385,835,1404xe" filled="true" fillcolor="#000000" stroked="false">
                <v:path arrowok="t"/>
                <v:fill type="solid"/>
              </v:shape>
            </v:group>
            <v:group style="position:absolute;left:835;top:1404;width:10;height:20" coordorigin="835,1404" coordsize="10,20">
              <v:shape style="position:absolute;left:835;top:1404;width:10;height:20" coordorigin="835,1404" coordsize="10,20" path="m835,1423l845,1423,845,1404,835,1404,835,1423xe" filled="true" fillcolor="#000000" stroked="false">
                <v:path arrowok="t"/>
                <v:fill type="solid"/>
              </v:shape>
            </v:group>
            <v:group style="position:absolute;left:835;top:1423;width:10;height:20" coordorigin="835,1423" coordsize="10,20">
              <v:shape style="position:absolute;left:835;top:1423;width:10;height:20" coordorigin="835,1423" coordsize="10,20" path="m835,1442l845,1442,845,1423,835,1423,835,1442xe" filled="true" fillcolor="#000000" stroked="false">
                <v:path arrowok="t"/>
                <v:fill type="solid"/>
              </v:shape>
            </v:group>
            <v:group style="position:absolute;left:835;top:1442;width:10;height:20" coordorigin="835,1442" coordsize="10,20">
              <v:shape style="position:absolute;left:835;top:1442;width:10;height:20" coordorigin="835,1442" coordsize="10,20" path="m835,1462l845,1462,845,1442,835,1442,835,1462xe" filled="true" fillcolor="#000000" stroked="false">
                <v:path arrowok="t"/>
                <v:fill type="solid"/>
              </v:shape>
            </v:group>
            <v:group style="position:absolute;left:835;top:1462;width:10;height:20" coordorigin="835,1462" coordsize="10,20">
              <v:shape style="position:absolute;left:835;top:1462;width:10;height:20" coordorigin="835,1462" coordsize="10,20" path="m835,1481l845,1481,845,1462,835,1462,835,1481xe" filled="true" fillcolor="#000000" stroked="false">
                <v:path arrowok="t"/>
                <v:fill type="solid"/>
              </v:shape>
            </v:group>
            <v:group style="position:absolute;left:835;top:1481;width:10;height:20" coordorigin="835,1481" coordsize="10,20">
              <v:shape style="position:absolute;left:835;top:1481;width:10;height:20" coordorigin="835,1481" coordsize="10,20" path="m835,1500l845,1500,845,1481,835,1481,835,1500xe" filled="true" fillcolor="#000000" stroked="false">
                <v:path arrowok="t"/>
                <v:fill type="solid"/>
              </v:shape>
            </v:group>
            <v:group style="position:absolute;left:835;top:1500;width:10;height:20" coordorigin="835,1500" coordsize="10,20">
              <v:shape style="position:absolute;left:835;top:1500;width:10;height:20" coordorigin="835,1500" coordsize="10,20" path="m835,1519l845,1519,845,1500,835,1500,835,1519xe" filled="true" fillcolor="#000000" stroked="false">
                <v:path arrowok="t"/>
                <v:fill type="solid"/>
              </v:shape>
            </v:group>
            <v:group style="position:absolute;left:835;top:1519;width:10;height:20" coordorigin="835,1519" coordsize="10,20">
              <v:shape style="position:absolute;left:835;top:1519;width:10;height:20" coordorigin="835,1519" coordsize="10,20" path="m835,1538l845,1538,845,1519,835,1519,835,1538xe" filled="true" fillcolor="#000000" stroked="false">
                <v:path arrowok="t"/>
                <v:fill type="solid"/>
              </v:shape>
            </v:group>
            <v:group style="position:absolute;left:835;top:1538;width:10;height:20" coordorigin="835,1538" coordsize="10,20">
              <v:shape style="position:absolute;left:835;top:1538;width:10;height:20" coordorigin="835,1538" coordsize="10,20" path="m835,1558l845,1558,845,1538,835,1538,835,1558xe" filled="true" fillcolor="#000000" stroked="false">
                <v:path arrowok="t"/>
                <v:fill type="solid"/>
              </v:shape>
            </v:group>
            <v:group style="position:absolute;left:835;top:1558;width:10;height:20" coordorigin="835,1558" coordsize="10,20">
              <v:shape style="position:absolute;left:835;top:1558;width:10;height:20" coordorigin="835,1558" coordsize="10,20" path="m835,1577l845,1577,845,1558,835,1558,835,1577xe" filled="true" fillcolor="#000000" stroked="false">
                <v:path arrowok="t"/>
                <v:fill type="solid"/>
              </v:shape>
            </v:group>
            <v:group style="position:absolute;left:835;top:1577;width:10;height:20" coordorigin="835,1577" coordsize="10,20">
              <v:shape style="position:absolute;left:835;top:1577;width:10;height:20" coordorigin="835,1577" coordsize="10,20" path="m835,1596l845,1596,845,1577,835,1577,835,1596xe" filled="true" fillcolor="#000000" stroked="false">
                <v:path arrowok="t"/>
                <v:fill type="solid"/>
              </v:shape>
            </v:group>
            <v:group style="position:absolute;left:835;top:1596;width:10;height:20" coordorigin="835,1596" coordsize="10,20">
              <v:shape style="position:absolute;left:835;top:1596;width:10;height:20" coordorigin="835,1596" coordsize="10,20" path="m835,1615l845,1615,845,1596,835,1596,835,1615xe" filled="true" fillcolor="#000000" stroked="false">
                <v:path arrowok="t"/>
                <v:fill type="solid"/>
              </v:shape>
            </v:group>
            <v:group style="position:absolute;left:835;top:1615;width:10;height:20" coordorigin="835,1615" coordsize="10,20">
              <v:shape style="position:absolute;left:835;top:1615;width:10;height:20" coordorigin="835,1615" coordsize="10,20" path="m835,1634l845,1634,845,1615,835,1615,835,1634xe" filled="true" fillcolor="#000000" stroked="false">
                <v:path arrowok="t"/>
                <v:fill type="solid"/>
              </v:shape>
            </v:group>
            <v:group style="position:absolute;left:835;top:1634;width:10;height:20" coordorigin="835,1634" coordsize="10,20">
              <v:shape style="position:absolute;left:835;top:1634;width:10;height:20" coordorigin="835,1634" coordsize="10,20" path="m835,1654l845,1654,845,1634,835,1634,835,1654xe" filled="true" fillcolor="#000000" stroked="false">
                <v:path arrowok="t"/>
                <v:fill type="solid"/>
              </v:shape>
            </v:group>
            <v:group style="position:absolute;left:835;top:1654;width:10;height:20" coordorigin="835,1654" coordsize="10,20">
              <v:shape style="position:absolute;left:835;top:1654;width:10;height:20" coordorigin="835,1654" coordsize="10,20" path="m835,1673l845,1673,845,1654,835,1654,835,1673xe" filled="true" fillcolor="#000000" stroked="false">
                <v:path arrowok="t"/>
                <v:fill type="solid"/>
              </v:shape>
            </v:group>
            <v:group style="position:absolute;left:835;top:1673;width:10;height:20" coordorigin="835,1673" coordsize="10,20">
              <v:shape style="position:absolute;left:835;top:1673;width:10;height:20" coordorigin="835,1673" coordsize="10,20" path="m835,1692l845,1692,845,1673,835,1673,835,1692xe" filled="true" fillcolor="#000000" stroked="false">
                <v:path arrowok="t"/>
                <v:fill type="solid"/>
              </v:shape>
            </v:group>
            <v:group style="position:absolute;left:835;top:1692;width:10;height:20" coordorigin="835,1692" coordsize="10,20">
              <v:shape style="position:absolute;left:835;top:1692;width:10;height:20" coordorigin="835,1692" coordsize="10,20" path="m835,1711l845,1711,845,1692,835,1692,835,1711xe" filled="true" fillcolor="#000000" stroked="false">
                <v:path arrowok="t"/>
                <v:fill type="solid"/>
              </v:shape>
            </v:group>
            <v:group style="position:absolute;left:835;top:1711;width:10;height:20" coordorigin="835,1711" coordsize="10,20">
              <v:shape style="position:absolute;left:835;top:1711;width:10;height:20" coordorigin="835,1711" coordsize="10,20" path="m835,1730l845,1730,845,1711,835,1711,835,1730xe" filled="true" fillcolor="#000000" stroked="false">
                <v:path arrowok="t"/>
                <v:fill type="solid"/>
              </v:shape>
            </v:group>
            <v:group style="position:absolute;left:835;top:1730;width:10;height:20" coordorigin="835,1730" coordsize="10,20">
              <v:shape style="position:absolute;left:835;top:1730;width:10;height:20" coordorigin="835,1730" coordsize="10,20" path="m835,1750l845,1750,845,1730,835,1730,835,1750xe" filled="true" fillcolor="#000000" stroked="false">
                <v:path arrowok="t"/>
                <v:fill type="solid"/>
              </v:shape>
            </v:group>
            <v:group style="position:absolute;left:835;top:1750;width:10;height:20" coordorigin="835,1750" coordsize="10,20">
              <v:shape style="position:absolute;left:835;top:1750;width:10;height:20" coordorigin="835,1750" coordsize="10,20" path="m835,1769l845,1769,845,1750,835,1750,835,1769xe" filled="true" fillcolor="#000000" stroked="false">
                <v:path arrowok="t"/>
                <v:fill type="solid"/>
              </v:shape>
            </v:group>
            <v:group style="position:absolute;left:835;top:1769;width:10;height:20" coordorigin="835,1769" coordsize="10,20">
              <v:shape style="position:absolute;left:835;top:1769;width:10;height:20" coordorigin="835,1769" coordsize="10,20" path="m835,1788l845,1788,845,1769,835,1769,835,1788xe" filled="true" fillcolor="#000000" stroked="false">
                <v:path arrowok="t"/>
                <v:fill type="solid"/>
              </v:shape>
            </v:group>
            <v:group style="position:absolute;left:835;top:1788;width:10;height:20" coordorigin="835,1788" coordsize="10,20">
              <v:shape style="position:absolute;left:835;top:1788;width:10;height:20" coordorigin="835,1788" coordsize="10,20" path="m835,1807l845,1807,845,1788,835,1788,835,1807xe" filled="true" fillcolor="#000000" stroked="false">
                <v:path arrowok="t"/>
                <v:fill type="solid"/>
              </v:shape>
            </v:group>
            <v:group style="position:absolute;left:835;top:1807;width:10;height:20" coordorigin="835,1807" coordsize="10,20">
              <v:shape style="position:absolute;left:835;top:1807;width:10;height:20" coordorigin="835,1807" coordsize="10,20" path="m835,1826l845,1826,845,1807,835,1807,835,1826xe" filled="true" fillcolor="#000000" stroked="false">
                <v:path arrowok="t"/>
                <v:fill type="solid"/>
              </v:shape>
            </v:group>
            <v:group style="position:absolute;left:835;top:1826;width:10;height:20" coordorigin="835,1826" coordsize="10,20">
              <v:shape style="position:absolute;left:835;top:1826;width:10;height:20" coordorigin="835,1826" coordsize="10,20" path="m835,1846l845,1846,845,1826,835,1826,835,1846xe" filled="true" fillcolor="#000000" stroked="false">
                <v:path arrowok="t"/>
                <v:fill type="solid"/>
              </v:shape>
            </v:group>
            <v:group style="position:absolute;left:835;top:1846;width:10;height:20" coordorigin="835,1846" coordsize="10,20">
              <v:shape style="position:absolute;left:835;top:1846;width:10;height:20" coordorigin="835,1846" coordsize="10,20" path="m835,1865l845,1865,845,1846,835,1846,835,1865xe" filled="true" fillcolor="#000000" stroked="false">
                <v:path arrowok="t"/>
                <v:fill type="solid"/>
              </v:shape>
            </v:group>
            <v:group style="position:absolute;left:835;top:1865;width:10;height:20" coordorigin="835,1865" coordsize="10,20">
              <v:shape style="position:absolute;left:835;top:1865;width:10;height:20" coordorigin="835,1865" coordsize="10,20" path="m835,1884l845,1884,845,1865,835,1865,835,1884xe" filled="true" fillcolor="#000000" stroked="false">
                <v:path arrowok="t"/>
                <v:fill type="solid"/>
              </v:shape>
            </v:group>
            <v:group style="position:absolute;left:835;top:1884;width:10;height:20" coordorigin="835,1884" coordsize="10,20">
              <v:shape style="position:absolute;left:835;top:1884;width:10;height:20" coordorigin="835,1884" coordsize="10,20" path="m835,1903l845,1903,845,1884,835,1884,835,1903xe" filled="true" fillcolor="#000000" stroked="false">
                <v:path arrowok="t"/>
                <v:fill type="solid"/>
              </v:shape>
            </v:group>
            <v:group style="position:absolute;left:835;top:1903;width:10;height:20" coordorigin="835,1903" coordsize="10,20">
              <v:shape style="position:absolute;left:835;top:1903;width:10;height:20" coordorigin="835,1903" coordsize="10,20" path="m835,1922l845,1922,845,1903,835,1903,835,1922xe" filled="true" fillcolor="#000000" stroked="false">
                <v:path arrowok="t"/>
                <v:fill type="solid"/>
              </v:shape>
            </v:group>
            <v:group style="position:absolute;left:835;top:1922;width:10;height:20" coordorigin="835,1922" coordsize="10,20">
              <v:shape style="position:absolute;left:835;top:1922;width:10;height:20" coordorigin="835,1922" coordsize="10,20" path="m835,1942l845,1942,845,1922,835,1922,835,1942xe" filled="true" fillcolor="#000000" stroked="false">
                <v:path arrowok="t"/>
                <v:fill type="solid"/>
              </v:shape>
            </v:group>
            <v:group style="position:absolute;left:835;top:1942;width:10;height:20" coordorigin="835,1942" coordsize="10,20">
              <v:shape style="position:absolute;left:835;top:1942;width:10;height:20" coordorigin="835,1942" coordsize="10,20" path="m835,1961l845,1961,845,1942,835,1942,835,1961xe" filled="true" fillcolor="#000000" stroked="false">
                <v:path arrowok="t"/>
                <v:fill type="solid"/>
              </v:shape>
            </v:group>
            <v:group style="position:absolute;left:835;top:1961;width:10;height:20" coordorigin="835,1961" coordsize="10,20">
              <v:shape style="position:absolute;left:835;top:1961;width:10;height:20" coordorigin="835,1961" coordsize="10,20" path="m835,1980l845,1980,845,1961,835,1961,835,1980xe" filled="true" fillcolor="#000000" stroked="false">
                <v:path arrowok="t"/>
                <v:fill type="solid"/>
              </v:shape>
            </v:group>
            <v:group style="position:absolute;left:835;top:1980;width:10;height:20" coordorigin="835,1980" coordsize="10,20">
              <v:shape style="position:absolute;left:835;top:1980;width:10;height:20" coordorigin="835,1980" coordsize="10,20" path="m835,1999l845,1999,845,1980,835,1980,835,1999xe" filled="true" fillcolor="#000000" stroked="false">
                <v:path arrowok="t"/>
                <v:fill type="solid"/>
              </v:shape>
            </v:group>
            <v:group style="position:absolute;left:835;top:1999;width:10;height:20" coordorigin="835,1999" coordsize="10,20">
              <v:shape style="position:absolute;left:835;top:1999;width:10;height:20" coordorigin="835,1999" coordsize="10,20" path="m835,2018l845,2018,845,1999,835,1999,835,2018xe" filled="true" fillcolor="#000000" stroked="false">
                <v:path arrowok="t"/>
                <v:fill type="solid"/>
              </v:shape>
            </v:group>
            <v:group style="position:absolute;left:835;top:2018;width:10;height:20" coordorigin="835,2018" coordsize="10,20">
              <v:shape style="position:absolute;left:835;top:2018;width:10;height:20" coordorigin="835,2018" coordsize="10,20" path="m835,2038l845,2038,845,2018,835,2018,835,2038xe" filled="true" fillcolor="#000000" stroked="false">
                <v:path arrowok="t"/>
                <v:fill type="solid"/>
              </v:shape>
            </v:group>
            <v:group style="position:absolute;left:835;top:2038;width:10;height:20" coordorigin="835,2038" coordsize="10,20">
              <v:shape style="position:absolute;left:835;top:2038;width:10;height:20" coordorigin="835,2038" coordsize="10,20" path="m835,2057l845,2057,845,2038,835,2038,835,2057xe" filled="true" fillcolor="#000000" stroked="false">
                <v:path arrowok="t"/>
                <v:fill type="solid"/>
              </v:shape>
            </v:group>
            <v:group style="position:absolute;left:835;top:2057;width:10;height:20" coordorigin="835,2057" coordsize="10,20">
              <v:shape style="position:absolute;left:835;top:2057;width:10;height:20" coordorigin="835,2057" coordsize="10,20" path="m835,2076l845,2076,845,2057,835,2057,835,2076xe" filled="true" fillcolor="#000000" stroked="false">
                <v:path arrowok="t"/>
                <v:fill type="solid"/>
              </v:shape>
            </v:group>
            <v:group style="position:absolute;left:835;top:2076;width:10;height:20" coordorigin="835,2076" coordsize="10,20">
              <v:shape style="position:absolute;left:835;top:2076;width:10;height:20" coordorigin="835,2076" coordsize="10,20" path="m835,2095l845,2095,845,2076,835,2076,835,2095xe" filled="true" fillcolor="#000000" stroked="false">
                <v:path arrowok="t"/>
                <v:fill type="solid"/>
              </v:shape>
            </v:group>
            <v:group style="position:absolute;left:835;top:2095;width:10;height:20" coordorigin="835,2095" coordsize="10,20">
              <v:shape style="position:absolute;left:835;top:2095;width:10;height:20" coordorigin="835,2095" coordsize="10,20" path="m835,2114l845,2114,845,2095,835,2095,835,2114xe" filled="true" fillcolor="#000000" stroked="false">
                <v:path arrowok="t"/>
                <v:fill type="solid"/>
              </v:shape>
            </v:group>
            <v:group style="position:absolute;left:835;top:2114;width:10;height:20" coordorigin="835,2114" coordsize="10,20">
              <v:shape style="position:absolute;left:835;top:2114;width:10;height:20" coordorigin="835,2114" coordsize="10,20" path="m835,2134l845,2134,845,2114,835,2114,835,2134xe" filled="true" fillcolor="#000000" stroked="false">
                <v:path arrowok="t"/>
                <v:fill type="solid"/>
              </v:shape>
            </v:group>
            <v:group style="position:absolute;left:835;top:2134;width:10;height:20" coordorigin="835,2134" coordsize="10,20">
              <v:shape style="position:absolute;left:835;top:2134;width:10;height:20" coordorigin="835,2134" coordsize="10,20" path="m835,2153l845,2153,845,2134,835,2134,835,2153xe" filled="true" fillcolor="#000000" stroked="false">
                <v:path arrowok="t"/>
                <v:fill type="solid"/>
              </v:shape>
            </v:group>
            <v:group style="position:absolute;left:835;top:2153;width:10;height:20" coordorigin="835,2153" coordsize="10,20">
              <v:shape style="position:absolute;left:835;top:2153;width:10;height:20" coordorigin="835,2153" coordsize="10,20" path="m835,2173l845,2173,845,2153,835,2153,835,2173xe" filled="true" fillcolor="#000000" stroked="false">
                <v:path arrowok="t"/>
                <v:fill type="solid"/>
              </v:shape>
            </v:group>
            <v:group style="position:absolute;left:835;top:2173;width:10;height:20" coordorigin="835,2173" coordsize="10,20">
              <v:shape style="position:absolute;left:835;top:2173;width:10;height:20" coordorigin="835,2173" coordsize="10,20" path="m835,2192l845,2192,845,2173,835,2173,835,2192xe" filled="true" fillcolor="#000000" stroked="false">
                <v:path arrowok="t"/>
                <v:fill type="solid"/>
              </v:shape>
            </v:group>
            <v:group style="position:absolute;left:835;top:2192;width:10;height:20" coordorigin="835,2192" coordsize="10,20">
              <v:shape style="position:absolute;left:835;top:2192;width:10;height:20" coordorigin="835,2192" coordsize="10,20" path="m835,2211l845,2211,845,2192,835,2192,835,2211xe" filled="true" fillcolor="#000000" stroked="false">
                <v:path arrowok="t"/>
                <v:fill type="solid"/>
              </v:shape>
            </v:group>
            <v:group style="position:absolute;left:835;top:2211;width:10;height:20" coordorigin="835,2211" coordsize="10,20">
              <v:shape style="position:absolute;left:835;top:2211;width:10;height:20" coordorigin="835,2211" coordsize="10,20" path="m835,2230l845,2230,845,2211,835,2211,835,2230xe" filled="true" fillcolor="#000000" stroked="false">
                <v:path arrowok="t"/>
                <v:fill type="solid"/>
              </v:shape>
            </v:group>
            <v:group style="position:absolute;left:835;top:2230;width:10;height:20" coordorigin="835,2230" coordsize="10,20">
              <v:shape style="position:absolute;left:835;top:2230;width:10;height:20" coordorigin="835,2230" coordsize="10,20" path="m835,2249l845,2249,845,2230,835,2230,835,2249xe" filled="true" fillcolor="#000000" stroked="false">
                <v:path arrowok="t"/>
                <v:fill type="solid"/>
              </v:shape>
            </v:group>
            <v:group style="position:absolute;left:835;top:2249;width:10;height:20" coordorigin="835,2249" coordsize="10,20">
              <v:shape style="position:absolute;left:835;top:2249;width:10;height:20" coordorigin="835,2249" coordsize="10,20" path="m835,2269l845,2269,845,2249,835,2249,835,2269xe" filled="true" fillcolor="#000000" stroked="false">
                <v:path arrowok="t"/>
                <v:fill type="solid"/>
              </v:shape>
            </v:group>
            <v:group style="position:absolute;left:14;top:2362;width:821;height:2" coordorigin="14,2362" coordsize="821,2">
              <v:shape style="position:absolute;left:14;top:2362;width:821;height:2" coordorigin="14,2362" coordsize="821,0" path="m14,2362l835,2362e" filled="false" stroked="true" strokeweight="1.44pt" strokecolor="#000000">
                <v:path arrowok="t"/>
              </v:shape>
            </v:group>
            <v:group style="position:absolute;left:835;top:2269;width:10;height:20" coordorigin="835,2269" coordsize="10,20">
              <v:shape style="position:absolute;left:835;top:2269;width:10;height:20" coordorigin="835,2269" coordsize="10,20" path="m835,2288l845,2288,845,2269,835,2269,835,2288xe" filled="true" fillcolor="#000000" stroked="false">
                <v:path arrowok="t"/>
                <v:fill type="solid"/>
              </v:shape>
            </v:group>
            <v:group style="position:absolute;left:835;top:2288;width:10;height:20" coordorigin="835,2288" coordsize="10,20">
              <v:shape style="position:absolute;left:835;top:2288;width:10;height:20" coordorigin="835,2288" coordsize="10,20" path="m835,2307l845,2307,845,2288,835,2288,835,2307xe" filled="true" fillcolor="#000000" stroked="false">
                <v:path arrowok="t"/>
                <v:fill type="solid"/>
              </v:shape>
            </v:group>
            <v:group style="position:absolute;left:835;top:2307;width:10;height:20" coordorigin="835,2307" coordsize="10,20">
              <v:shape style="position:absolute;left:835;top:2307;width:10;height:20" coordorigin="835,2307" coordsize="10,20" path="m835,2326l845,2326,845,2307,835,2307,835,2326xe" filled="true" fillcolor="#000000" stroked="false">
                <v:path arrowok="t"/>
                <v:fill type="solid"/>
              </v:shape>
            </v:group>
            <v:group style="position:absolute;left:835;top:2326;width:10;height:20" coordorigin="835,2326" coordsize="10,20">
              <v:shape style="position:absolute;left:835;top:2326;width:10;height:20" coordorigin="835,2326" coordsize="10,20" path="m835,2345l845,2345,845,2326,835,2326,835,2345xe" filled="true" fillcolor="#000000" stroked="false">
                <v:path arrowok="t"/>
                <v:fill type="solid"/>
              </v:shape>
              <v:shape style="position:absolute;left:835;top:2345;width:10;height:2" type="#_x0000_t75" stroked="false">
                <v:imagedata r:id="rId525" o:title=""/>
              </v:shape>
            </v:group>
            <v:group style="position:absolute;left:835;top:2362;width:29;height:2" coordorigin="835,2362" coordsize="29,2">
              <v:shape style="position:absolute;left:835;top:2362;width:29;height:2" coordorigin="835,2362" coordsize="29,0" path="m835,2362l864,2362e" filled="false" stroked="true" strokeweight="1.44pt" strokecolor="#000000">
                <v:path arrowok="t"/>
              </v:shape>
            </v:group>
            <v:group style="position:absolute;left:864;top:2362;width:617;height:2" coordorigin="864,2362" coordsize="617,2">
              <v:shape style="position:absolute;left:864;top:2362;width:617;height:2" coordorigin="864,2362" coordsize="617,0" path="m864,2362l1481,2362e" filled="false" stroked="true" strokeweight="1.44pt" strokecolor="#000000">
                <v:path arrowok="t"/>
              </v:shape>
            </v:group>
            <v:group style="position:absolute;left:1481;top:1193;width:10;height:20" coordorigin="1481,1193" coordsize="10,20">
              <v:shape style="position:absolute;left:1481;top:1193;width:10;height:20" coordorigin="1481,1193" coordsize="10,20" path="m1481,1212l1490,1212,1490,1193,1481,1193,1481,1212xe" filled="true" fillcolor="#000000" stroked="false">
                <v:path arrowok="t"/>
                <v:fill type="solid"/>
              </v:shape>
            </v:group>
            <v:group style="position:absolute;left:1481;top:1212;width:10;height:20" coordorigin="1481,1212" coordsize="10,20">
              <v:shape style="position:absolute;left:1481;top:1212;width:10;height:20" coordorigin="1481,1212" coordsize="10,20" path="m1481,1231l1490,1231,1490,1212,1481,1212,1481,1231xe" filled="true" fillcolor="#000000" stroked="false">
                <v:path arrowok="t"/>
                <v:fill type="solid"/>
              </v:shape>
            </v:group>
            <v:group style="position:absolute;left:1481;top:1231;width:10;height:20" coordorigin="1481,1231" coordsize="10,20">
              <v:shape style="position:absolute;left:1481;top:1231;width:10;height:20" coordorigin="1481,1231" coordsize="10,20" path="m1481,1250l1490,1250,1490,1231,1481,1231,1481,1250xe" filled="true" fillcolor="#000000" stroked="false">
                <v:path arrowok="t"/>
                <v:fill type="solid"/>
              </v:shape>
            </v:group>
            <v:group style="position:absolute;left:1481;top:1250;width:10;height:20" coordorigin="1481,1250" coordsize="10,20">
              <v:shape style="position:absolute;left:1481;top:1250;width:10;height:20" coordorigin="1481,1250" coordsize="10,20" path="m1481,1270l1490,1270,1490,1250,1481,1250,1481,1270xe" filled="true" fillcolor="#000000" stroked="false">
                <v:path arrowok="t"/>
                <v:fill type="solid"/>
              </v:shape>
            </v:group>
            <v:group style="position:absolute;left:1481;top:1270;width:10;height:20" coordorigin="1481,1270" coordsize="10,20">
              <v:shape style="position:absolute;left:1481;top:1270;width:10;height:20" coordorigin="1481,1270" coordsize="10,20" path="m1481,1289l1490,1289,1490,1270,1481,1270,1481,1289xe" filled="true" fillcolor="#000000" stroked="false">
                <v:path arrowok="t"/>
                <v:fill type="solid"/>
              </v:shape>
            </v:group>
            <v:group style="position:absolute;left:1481;top:1289;width:10;height:20" coordorigin="1481,1289" coordsize="10,20">
              <v:shape style="position:absolute;left:1481;top:1289;width:10;height:20" coordorigin="1481,1289" coordsize="10,20" path="m1481,1308l1490,1308,1490,1289,1481,1289,1481,1308xe" filled="true" fillcolor="#000000" stroked="false">
                <v:path arrowok="t"/>
                <v:fill type="solid"/>
              </v:shape>
            </v:group>
            <v:group style="position:absolute;left:1481;top:1308;width:10;height:20" coordorigin="1481,1308" coordsize="10,20">
              <v:shape style="position:absolute;left:1481;top:1308;width:10;height:20" coordorigin="1481,1308" coordsize="10,20" path="m1481,1327l1490,1327,1490,1308,1481,1308,1481,1327xe" filled="true" fillcolor="#000000" stroked="false">
                <v:path arrowok="t"/>
                <v:fill type="solid"/>
              </v:shape>
            </v:group>
            <v:group style="position:absolute;left:1481;top:1327;width:10;height:20" coordorigin="1481,1327" coordsize="10,20">
              <v:shape style="position:absolute;left:1481;top:1327;width:10;height:20" coordorigin="1481,1327" coordsize="10,20" path="m1481,1346l1490,1346,1490,1327,1481,1327,1481,1346xe" filled="true" fillcolor="#000000" stroked="false">
                <v:path arrowok="t"/>
                <v:fill type="solid"/>
              </v:shape>
            </v:group>
            <v:group style="position:absolute;left:1481;top:1346;width:10;height:20" coordorigin="1481,1346" coordsize="10,20">
              <v:shape style="position:absolute;left:1481;top:1346;width:10;height:20" coordorigin="1481,1346" coordsize="10,20" path="m1481,1366l1490,1366,1490,1346,1481,1346,1481,1366xe" filled="true" fillcolor="#000000" stroked="false">
                <v:path arrowok="t"/>
                <v:fill type="solid"/>
              </v:shape>
            </v:group>
            <v:group style="position:absolute;left:1481;top:1366;width:10;height:20" coordorigin="1481,1366" coordsize="10,20">
              <v:shape style="position:absolute;left:1481;top:1366;width:10;height:20" coordorigin="1481,1366" coordsize="10,20" path="m1481,1385l1490,1385,1490,1366,1481,1366,1481,1385xe" filled="true" fillcolor="#000000" stroked="false">
                <v:path arrowok="t"/>
                <v:fill type="solid"/>
              </v:shape>
            </v:group>
            <v:group style="position:absolute;left:1481;top:1385;width:10;height:20" coordorigin="1481,1385" coordsize="10,20">
              <v:shape style="position:absolute;left:1481;top:1385;width:10;height:20" coordorigin="1481,1385" coordsize="10,20" path="m1481,1404l1490,1404,1490,1385,1481,1385,1481,1404xe" filled="true" fillcolor="#000000" stroked="false">
                <v:path arrowok="t"/>
                <v:fill type="solid"/>
              </v:shape>
            </v:group>
            <v:group style="position:absolute;left:1481;top:1404;width:10;height:20" coordorigin="1481,1404" coordsize="10,20">
              <v:shape style="position:absolute;left:1481;top:1404;width:10;height:20" coordorigin="1481,1404" coordsize="10,20" path="m1481,1423l1490,1423,1490,1404,1481,1404,1481,1423xe" filled="true" fillcolor="#000000" stroked="false">
                <v:path arrowok="t"/>
                <v:fill type="solid"/>
              </v:shape>
            </v:group>
            <v:group style="position:absolute;left:1481;top:1423;width:10;height:20" coordorigin="1481,1423" coordsize="10,20">
              <v:shape style="position:absolute;left:1481;top:1423;width:10;height:20" coordorigin="1481,1423" coordsize="10,20" path="m1481,1442l1490,1442,1490,1423,1481,1423,1481,1442xe" filled="true" fillcolor="#000000" stroked="false">
                <v:path arrowok="t"/>
                <v:fill type="solid"/>
              </v:shape>
            </v:group>
            <v:group style="position:absolute;left:1481;top:1442;width:10;height:20" coordorigin="1481,1442" coordsize="10,20">
              <v:shape style="position:absolute;left:1481;top:1442;width:10;height:20" coordorigin="1481,1442" coordsize="10,20" path="m1481,1462l1490,1462,1490,1442,1481,1442,1481,1462xe" filled="true" fillcolor="#000000" stroked="false">
                <v:path arrowok="t"/>
                <v:fill type="solid"/>
              </v:shape>
            </v:group>
            <v:group style="position:absolute;left:1481;top:1462;width:10;height:20" coordorigin="1481,1462" coordsize="10,20">
              <v:shape style="position:absolute;left:1481;top:1462;width:10;height:20" coordorigin="1481,1462" coordsize="10,20" path="m1481,1481l1490,1481,1490,1462,1481,1462,1481,1481xe" filled="true" fillcolor="#000000" stroked="false">
                <v:path arrowok="t"/>
                <v:fill type="solid"/>
              </v:shape>
            </v:group>
            <v:group style="position:absolute;left:1481;top:1481;width:10;height:20" coordorigin="1481,1481" coordsize="10,20">
              <v:shape style="position:absolute;left:1481;top:1481;width:10;height:20" coordorigin="1481,1481" coordsize="10,20" path="m1481,1500l1490,1500,1490,1481,1481,1481,1481,1500xe" filled="true" fillcolor="#000000" stroked="false">
                <v:path arrowok="t"/>
                <v:fill type="solid"/>
              </v:shape>
            </v:group>
            <v:group style="position:absolute;left:1481;top:1500;width:10;height:20" coordorigin="1481,1500" coordsize="10,20">
              <v:shape style="position:absolute;left:1481;top:1500;width:10;height:20" coordorigin="1481,1500" coordsize="10,20" path="m1481,1519l1490,1519,1490,1500,1481,1500,1481,1519xe" filled="true" fillcolor="#000000" stroked="false">
                <v:path arrowok="t"/>
                <v:fill type="solid"/>
              </v:shape>
            </v:group>
            <v:group style="position:absolute;left:1481;top:1519;width:10;height:20" coordorigin="1481,1519" coordsize="10,20">
              <v:shape style="position:absolute;left:1481;top:1519;width:10;height:20" coordorigin="1481,1519" coordsize="10,20" path="m1481,1538l1490,1538,1490,1519,1481,1519,1481,1538xe" filled="true" fillcolor="#000000" stroked="false">
                <v:path arrowok="t"/>
                <v:fill type="solid"/>
              </v:shape>
            </v:group>
            <v:group style="position:absolute;left:1481;top:1538;width:10;height:20" coordorigin="1481,1538" coordsize="10,20">
              <v:shape style="position:absolute;left:1481;top:1538;width:10;height:20" coordorigin="1481,1538" coordsize="10,20" path="m1481,1558l1490,1558,1490,1538,1481,1538,1481,1558xe" filled="true" fillcolor="#000000" stroked="false">
                <v:path arrowok="t"/>
                <v:fill type="solid"/>
              </v:shape>
            </v:group>
            <v:group style="position:absolute;left:1481;top:1558;width:10;height:20" coordorigin="1481,1558" coordsize="10,20">
              <v:shape style="position:absolute;left:1481;top:1558;width:10;height:20" coordorigin="1481,1558" coordsize="10,20" path="m1481,1577l1490,1577,1490,1558,1481,1558,1481,1577xe" filled="true" fillcolor="#000000" stroked="false">
                <v:path arrowok="t"/>
                <v:fill type="solid"/>
              </v:shape>
            </v:group>
            <v:group style="position:absolute;left:1481;top:1577;width:10;height:20" coordorigin="1481,1577" coordsize="10,20">
              <v:shape style="position:absolute;left:1481;top:1577;width:10;height:20" coordorigin="1481,1577" coordsize="10,20" path="m1481,1596l1490,1596,1490,1577,1481,1577,1481,1596xe" filled="true" fillcolor="#000000" stroked="false">
                <v:path arrowok="t"/>
                <v:fill type="solid"/>
              </v:shape>
            </v:group>
            <v:group style="position:absolute;left:1481;top:1596;width:10;height:20" coordorigin="1481,1596" coordsize="10,20">
              <v:shape style="position:absolute;left:1481;top:1596;width:10;height:20" coordorigin="1481,1596" coordsize="10,20" path="m1481,1615l1490,1615,1490,1596,1481,1596,1481,1615xe" filled="true" fillcolor="#000000" stroked="false">
                <v:path arrowok="t"/>
                <v:fill type="solid"/>
              </v:shape>
            </v:group>
            <v:group style="position:absolute;left:1481;top:1615;width:10;height:20" coordorigin="1481,1615" coordsize="10,20">
              <v:shape style="position:absolute;left:1481;top:1615;width:10;height:20" coordorigin="1481,1615" coordsize="10,20" path="m1481,1634l1490,1634,1490,1615,1481,1615,1481,1634xe" filled="true" fillcolor="#000000" stroked="false">
                <v:path arrowok="t"/>
                <v:fill type="solid"/>
              </v:shape>
            </v:group>
            <v:group style="position:absolute;left:1481;top:1634;width:10;height:20" coordorigin="1481,1634" coordsize="10,20">
              <v:shape style="position:absolute;left:1481;top:1634;width:10;height:20" coordorigin="1481,1634" coordsize="10,20" path="m1481,1654l1490,1654,1490,1634,1481,1634,1481,1654xe" filled="true" fillcolor="#000000" stroked="false">
                <v:path arrowok="t"/>
                <v:fill type="solid"/>
              </v:shape>
            </v:group>
            <v:group style="position:absolute;left:1481;top:1654;width:10;height:20" coordorigin="1481,1654" coordsize="10,20">
              <v:shape style="position:absolute;left:1481;top:1654;width:10;height:20" coordorigin="1481,1654" coordsize="10,20" path="m1481,1673l1490,1673,1490,1654,1481,1654,1481,1673xe" filled="true" fillcolor="#000000" stroked="false">
                <v:path arrowok="t"/>
                <v:fill type="solid"/>
              </v:shape>
            </v:group>
            <v:group style="position:absolute;left:1481;top:1673;width:10;height:20" coordorigin="1481,1673" coordsize="10,20">
              <v:shape style="position:absolute;left:1481;top:1673;width:10;height:20" coordorigin="1481,1673" coordsize="10,20" path="m1481,1692l1490,1692,1490,1673,1481,1673,1481,1692xe" filled="true" fillcolor="#000000" stroked="false">
                <v:path arrowok="t"/>
                <v:fill type="solid"/>
              </v:shape>
            </v:group>
            <v:group style="position:absolute;left:1481;top:1692;width:10;height:20" coordorigin="1481,1692" coordsize="10,20">
              <v:shape style="position:absolute;left:1481;top:1692;width:10;height:20" coordorigin="1481,1692" coordsize="10,20" path="m1481,1711l1490,1711,1490,1692,1481,1692,1481,1711xe" filled="true" fillcolor="#000000" stroked="false">
                <v:path arrowok="t"/>
                <v:fill type="solid"/>
              </v:shape>
            </v:group>
            <v:group style="position:absolute;left:1481;top:1711;width:10;height:20" coordorigin="1481,1711" coordsize="10,20">
              <v:shape style="position:absolute;left:1481;top:1711;width:10;height:20" coordorigin="1481,1711" coordsize="10,20" path="m1481,1730l1490,1730,1490,1711,1481,1711,1481,1730xe" filled="true" fillcolor="#000000" stroked="false">
                <v:path arrowok="t"/>
                <v:fill type="solid"/>
              </v:shape>
            </v:group>
            <v:group style="position:absolute;left:1481;top:1730;width:10;height:20" coordorigin="1481,1730" coordsize="10,20">
              <v:shape style="position:absolute;left:1481;top:1730;width:10;height:20" coordorigin="1481,1730" coordsize="10,20" path="m1481,1750l1490,1750,1490,1730,1481,1730,1481,1750xe" filled="true" fillcolor="#000000" stroked="false">
                <v:path arrowok="t"/>
                <v:fill type="solid"/>
              </v:shape>
            </v:group>
            <v:group style="position:absolute;left:1481;top:1750;width:10;height:20" coordorigin="1481,1750" coordsize="10,20">
              <v:shape style="position:absolute;left:1481;top:1750;width:10;height:20" coordorigin="1481,1750" coordsize="10,20" path="m1481,1769l1490,1769,1490,1750,1481,1750,1481,1769xe" filled="true" fillcolor="#000000" stroked="false">
                <v:path arrowok="t"/>
                <v:fill type="solid"/>
              </v:shape>
            </v:group>
            <v:group style="position:absolute;left:1481;top:1769;width:10;height:20" coordorigin="1481,1769" coordsize="10,20">
              <v:shape style="position:absolute;left:1481;top:1769;width:10;height:20" coordorigin="1481,1769" coordsize="10,20" path="m1481,1788l1490,1788,1490,1769,1481,1769,1481,1788xe" filled="true" fillcolor="#000000" stroked="false">
                <v:path arrowok="t"/>
                <v:fill type="solid"/>
              </v:shape>
            </v:group>
            <v:group style="position:absolute;left:1481;top:1788;width:10;height:20" coordorigin="1481,1788" coordsize="10,20">
              <v:shape style="position:absolute;left:1481;top:1788;width:10;height:20" coordorigin="1481,1788" coordsize="10,20" path="m1481,1807l1490,1807,1490,1788,1481,1788,1481,1807xe" filled="true" fillcolor="#000000" stroked="false">
                <v:path arrowok="t"/>
                <v:fill type="solid"/>
              </v:shape>
            </v:group>
            <v:group style="position:absolute;left:1481;top:1807;width:10;height:20" coordorigin="1481,1807" coordsize="10,20">
              <v:shape style="position:absolute;left:1481;top:1807;width:10;height:20" coordorigin="1481,1807" coordsize="10,20" path="m1481,1826l1490,1826,1490,1807,1481,1807,1481,1826xe" filled="true" fillcolor="#000000" stroked="false">
                <v:path arrowok="t"/>
                <v:fill type="solid"/>
              </v:shape>
            </v:group>
            <v:group style="position:absolute;left:1481;top:1826;width:10;height:20" coordorigin="1481,1826" coordsize="10,20">
              <v:shape style="position:absolute;left:1481;top:1826;width:10;height:20" coordorigin="1481,1826" coordsize="10,20" path="m1481,1846l1490,1846,1490,1826,1481,1826,1481,1846xe" filled="true" fillcolor="#000000" stroked="false">
                <v:path arrowok="t"/>
                <v:fill type="solid"/>
              </v:shape>
            </v:group>
            <v:group style="position:absolute;left:1481;top:1846;width:10;height:20" coordorigin="1481,1846" coordsize="10,20">
              <v:shape style="position:absolute;left:1481;top:1846;width:10;height:20" coordorigin="1481,1846" coordsize="10,20" path="m1481,1865l1490,1865,1490,1846,1481,1846,1481,1865xe" filled="true" fillcolor="#000000" stroked="false">
                <v:path arrowok="t"/>
                <v:fill type="solid"/>
              </v:shape>
            </v:group>
            <v:group style="position:absolute;left:1481;top:1865;width:10;height:20" coordorigin="1481,1865" coordsize="10,20">
              <v:shape style="position:absolute;left:1481;top:1865;width:10;height:20" coordorigin="1481,1865" coordsize="10,20" path="m1481,1884l1490,1884,1490,1865,1481,1865,1481,1884xe" filled="true" fillcolor="#000000" stroked="false">
                <v:path arrowok="t"/>
                <v:fill type="solid"/>
              </v:shape>
            </v:group>
            <v:group style="position:absolute;left:1481;top:1884;width:10;height:20" coordorigin="1481,1884" coordsize="10,20">
              <v:shape style="position:absolute;left:1481;top:1884;width:10;height:20" coordorigin="1481,1884" coordsize="10,20" path="m1481,1903l1490,1903,1490,1884,1481,1884,1481,1903xe" filled="true" fillcolor="#000000" stroked="false">
                <v:path arrowok="t"/>
                <v:fill type="solid"/>
              </v:shape>
            </v:group>
            <v:group style="position:absolute;left:1481;top:1903;width:10;height:20" coordorigin="1481,1903" coordsize="10,20">
              <v:shape style="position:absolute;left:1481;top:1903;width:10;height:20" coordorigin="1481,1903" coordsize="10,20" path="m1481,1922l1490,1922,1490,1903,1481,1903,1481,1922xe" filled="true" fillcolor="#000000" stroked="false">
                <v:path arrowok="t"/>
                <v:fill type="solid"/>
              </v:shape>
            </v:group>
            <v:group style="position:absolute;left:1481;top:1922;width:10;height:20" coordorigin="1481,1922" coordsize="10,20">
              <v:shape style="position:absolute;left:1481;top:1922;width:10;height:20" coordorigin="1481,1922" coordsize="10,20" path="m1481,1942l1490,1942,1490,1922,1481,1922,1481,1942xe" filled="true" fillcolor="#000000" stroked="false">
                <v:path arrowok="t"/>
                <v:fill type="solid"/>
              </v:shape>
            </v:group>
            <v:group style="position:absolute;left:1481;top:1942;width:10;height:20" coordorigin="1481,1942" coordsize="10,20">
              <v:shape style="position:absolute;left:1481;top:1942;width:10;height:20" coordorigin="1481,1942" coordsize="10,20" path="m1481,1961l1490,1961,1490,1942,1481,1942,1481,1961xe" filled="true" fillcolor="#000000" stroked="false">
                <v:path arrowok="t"/>
                <v:fill type="solid"/>
              </v:shape>
            </v:group>
            <v:group style="position:absolute;left:1481;top:1961;width:10;height:20" coordorigin="1481,1961" coordsize="10,20">
              <v:shape style="position:absolute;left:1481;top:1961;width:10;height:20" coordorigin="1481,1961" coordsize="10,20" path="m1481,1980l1490,1980,1490,1961,1481,1961,1481,1980xe" filled="true" fillcolor="#000000" stroked="false">
                <v:path arrowok="t"/>
                <v:fill type="solid"/>
              </v:shape>
            </v:group>
            <v:group style="position:absolute;left:1481;top:1980;width:10;height:20" coordorigin="1481,1980" coordsize="10,20">
              <v:shape style="position:absolute;left:1481;top:1980;width:10;height:20" coordorigin="1481,1980" coordsize="10,20" path="m1481,1999l1490,1999,1490,1980,1481,1980,1481,1999xe" filled="true" fillcolor="#000000" stroked="false">
                <v:path arrowok="t"/>
                <v:fill type="solid"/>
              </v:shape>
            </v:group>
            <v:group style="position:absolute;left:1481;top:1999;width:10;height:20" coordorigin="1481,1999" coordsize="10,20">
              <v:shape style="position:absolute;left:1481;top:1999;width:10;height:20" coordorigin="1481,1999" coordsize="10,20" path="m1481,2018l1490,2018,1490,1999,1481,1999,1481,2018xe" filled="true" fillcolor="#000000" stroked="false">
                <v:path arrowok="t"/>
                <v:fill type="solid"/>
              </v:shape>
            </v:group>
            <v:group style="position:absolute;left:1481;top:2018;width:10;height:20" coordorigin="1481,2018" coordsize="10,20">
              <v:shape style="position:absolute;left:1481;top:2018;width:10;height:20" coordorigin="1481,2018" coordsize="10,20" path="m1481,2038l1490,2038,1490,2018,1481,2018,1481,2038xe" filled="true" fillcolor="#000000" stroked="false">
                <v:path arrowok="t"/>
                <v:fill type="solid"/>
              </v:shape>
            </v:group>
            <v:group style="position:absolute;left:1481;top:2038;width:10;height:20" coordorigin="1481,2038" coordsize="10,20">
              <v:shape style="position:absolute;left:1481;top:2038;width:10;height:20" coordorigin="1481,2038" coordsize="10,20" path="m1481,2057l1490,2057,1490,2038,1481,2038,1481,2057xe" filled="true" fillcolor="#000000" stroked="false">
                <v:path arrowok="t"/>
                <v:fill type="solid"/>
              </v:shape>
            </v:group>
            <v:group style="position:absolute;left:1481;top:2057;width:10;height:20" coordorigin="1481,2057" coordsize="10,20">
              <v:shape style="position:absolute;left:1481;top:2057;width:10;height:20" coordorigin="1481,2057" coordsize="10,20" path="m1481,2076l1490,2076,1490,2057,1481,2057,1481,2076xe" filled="true" fillcolor="#000000" stroked="false">
                <v:path arrowok="t"/>
                <v:fill type="solid"/>
              </v:shape>
            </v:group>
            <v:group style="position:absolute;left:1481;top:2076;width:10;height:20" coordorigin="1481,2076" coordsize="10,20">
              <v:shape style="position:absolute;left:1481;top:2076;width:10;height:20" coordorigin="1481,2076" coordsize="10,20" path="m1481,2095l1490,2095,1490,2076,1481,2076,1481,2095xe" filled="true" fillcolor="#000000" stroked="false">
                <v:path arrowok="t"/>
                <v:fill type="solid"/>
              </v:shape>
            </v:group>
            <v:group style="position:absolute;left:1481;top:2095;width:10;height:20" coordorigin="1481,2095" coordsize="10,20">
              <v:shape style="position:absolute;left:1481;top:2095;width:10;height:20" coordorigin="1481,2095" coordsize="10,20" path="m1481,2114l1490,2114,1490,2095,1481,2095,1481,2114xe" filled="true" fillcolor="#000000" stroked="false">
                <v:path arrowok="t"/>
                <v:fill type="solid"/>
              </v:shape>
            </v:group>
            <v:group style="position:absolute;left:1481;top:2114;width:10;height:20" coordorigin="1481,2114" coordsize="10,20">
              <v:shape style="position:absolute;left:1481;top:2114;width:10;height:20" coordorigin="1481,2114" coordsize="10,20" path="m1481,2134l1490,2134,1490,2114,1481,2114,1481,2134xe" filled="true" fillcolor="#000000" stroked="false">
                <v:path arrowok="t"/>
                <v:fill type="solid"/>
              </v:shape>
            </v:group>
            <v:group style="position:absolute;left:1481;top:2134;width:10;height:20" coordorigin="1481,2134" coordsize="10,20">
              <v:shape style="position:absolute;left:1481;top:2134;width:10;height:20" coordorigin="1481,2134" coordsize="10,20" path="m1481,2153l1490,2153,1490,2134,1481,2134,1481,2153xe" filled="true" fillcolor="#000000" stroked="false">
                <v:path arrowok="t"/>
                <v:fill type="solid"/>
              </v:shape>
            </v:group>
            <v:group style="position:absolute;left:1481;top:2153;width:10;height:20" coordorigin="1481,2153" coordsize="10,20">
              <v:shape style="position:absolute;left:1481;top:2153;width:10;height:20" coordorigin="1481,2153" coordsize="10,20" path="m1481,2173l1490,2173,1490,2153,1481,2153,1481,2173xe" filled="true" fillcolor="#000000" stroked="false">
                <v:path arrowok="t"/>
                <v:fill type="solid"/>
              </v:shape>
            </v:group>
            <v:group style="position:absolute;left:1481;top:2173;width:10;height:20" coordorigin="1481,2173" coordsize="10,20">
              <v:shape style="position:absolute;left:1481;top:2173;width:10;height:20" coordorigin="1481,2173" coordsize="10,20" path="m1481,2192l1490,2192,1490,2173,1481,2173,1481,2192xe" filled="true" fillcolor="#000000" stroked="false">
                <v:path arrowok="t"/>
                <v:fill type="solid"/>
              </v:shape>
            </v:group>
            <v:group style="position:absolute;left:1481;top:2192;width:10;height:20" coordorigin="1481,2192" coordsize="10,20">
              <v:shape style="position:absolute;left:1481;top:2192;width:10;height:20" coordorigin="1481,2192" coordsize="10,20" path="m1481,2211l1490,2211,1490,2192,1481,2192,1481,2211xe" filled="true" fillcolor="#000000" stroked="false">
                <v:path arrowok="t"/>
                <v:fill type="solid"/>
              </v:shape>
            </v:group>
            <v:group style="position:absolute;left:1481;top:2211;width:10;height:20" coordorigin="1481,2211" coordsize="10,20">
              <v:shape style="position:absolute;left:1481;top:2211;width:10;height:20" coordorigin="1481,2211" coordsize="10,20" path="m1481,2230l1490,2230,1490,2211,1481,2211,1481,2230xe" filled="true" fillcolor="#000000" stroked="false">
                <v:path arrowok="t"/>
                <v:fill type="solid"/>
              </v:shape>
            </v:group>
            <v:group style="position:absolute;left:1481;top:2230;width:10;height:20" coordorigin="1481,2230" coordsize="10,20">
              <v:shape style="position:absolute;left:1481;top:2230;width:10;height:20" coordorigin="1481,2230" coordsize="10,20" path="m1481,2249l1490,2249,1490,2230,1481,2230,1481,2249xe" filled="true" fillcolor="#000000" stroked="false">
                <v:path arrowok="t"/>
                <v:fill type="solid"/>
              </v:shape>
            </v:group>
            <v:group style="position:absolute;left:1481;top:2249;width:10;height:20" coordorigin="1481,2249" coordsize="10,20">
              <v:shape style="position:absolute;left:1481;top:2249;width:10;height:20" coordorigin="1481,2249" coordsize="10,20" path="m1481,2269l1490,2269,1490,2249,1481,2249,1481,2269xe" filled="true" fillcolor="#000000" stroked="false">
                <v:path arrowok="t"/>
                <v:fill type="solid"/>
              </v:shape>
            </v:group>
            <v:group style="position:absolute;left:1481;top:2269;width:10;height:20" coordorigin="1481,2269" coordsize="10,20">
              <v:shape style="position:absolute;left:1481;top:2269;width:10;height:20" coordorigin="1481,2269" coordsize="10,20" path="m1481,2288l1490,2288,1490,2269,1481,2269,1481,2288xe" filled="true" fillcolor="#000000" stroked="false">
                <v:path arrowok="t"/>
                <v:fill type="solid"/>
              </v:shape>
            </v:group>
            <v:group style="position:absolute;left:1481;top:2288;width:10;height:20" coordorigin="1481,2288" coordsize="10,20">
              <v:shape style="position:absolute;left:1481;top:2288;width:10;height:20" coordorigin="1481,2288" coordsize="10,20" path="m1481,2307l1490,2307,1490,2288,1481,2288,1481,2307xe" filled="true" fillcolor="#000000" stroked="false">
                <v:path arrowok="t"/>
                <v:fill type="solid"/>
              </v:shape>
            </v:group>
            <v:group style="position:absolute;left:1481;top:2307;width:10;height:20" coordorigin="1481,2307" coordsize="10,20">
              <v:shape style="position:absolute;left:1481;top:2307;width:10;height:20" coordorigin="1481,2307" coordsize="10,20" path="m1481,2326l1490,2326,1490,2307,1481,2307,1481,2326xe" filled="true" fillcolor="#000000" stroked="false">
                <v:path arrowok="t"/>
                <v:fill type="solid"/>
              </v:shape>
            </v:group>
            <v:group style="position:absolute;left:1481;top:2326;width:10;height:20" coordorigin="1481,2326" coordsize="10,20">
              <v:shape style="position:absolute;left:1481;top:2326;width:10;height:20" coordorigin="1481,2326" coordsize="10,20" path="m1481,2345l1490,2345,1490,2326,1481,2326,1481,2345xe" filled="true" fillcolor="#000000" stroked="false">
                <v:path arrowok="t"/>
                <v:fill type="solid"/>
              </v:shape>
              <v:shape style="position:absolute;left:1481;top:2345;width:10;height:2" type="#_x0000_t75" stroked="false">
                <v:imagedata r:id="rId525" o:title=""/>
              </v:shape>
            </v:group>
            <v:group style="position:absolute;left:1481;top:2362;width:29;height:2" coordorigin="1481,2362" coordsize="29,2">
              <v:shape style="position:absolute;left:1481;top:2362;width:29;height:2" coordorigin="1481,2362" coordsize="29,0" path="m1481,2362l1510,2362e" filled="false" stroked="true" strokeweight="1.44pt" strokecolor="#000000">
                <v:path arrowok="t"/>
              </v:shape>
            </v:group>
            <v:group style="position:absolute;left:1510;top:2362;width:611;height:2" coordorigin="1510,2362" coordsize="611,2">
              <v:shape style="position:absolute;left:1510;top:2362;width:611;height:2" coordorigin="1510,2362" coordsize="611,0" path="m1510,2362l2120,2362e" filled="false" stroked="true" strokeweight="1.44pt" strokecolor="#000000">
                <v:path arrowok="t"/>
              </v:shape>
            </v:group>
            <v:group style="position:absolute;left:2120;top:1193;width:10;height:20" coordorigin="2120,1193" coordsize="10,20">
              <v:shape style="position:absolute;left:2120;top:1193;width:10;height:20" coordorigin="2120,1193" coordsize="10,20" path="m2120,1212l2129,1212,2129,1193,2120,1193,2120,1212xe" filled="true" fillcolor="#000000" stroked="false">
                <v:path arrowok="t"/>
                <v:fill type="solid"/>
              </v:shape>
            </v:group>
            <v:group style="position:absolute;left:2120;top:1212;width:10;height:20" coordorigin="2120,1212" coordsize="10,20">
              <v:shape style="position:absolute;left:2120;top:1212;width:10;height:20" coordorigin="2120,1212" coordsize="10,20" path="m2120,1231l2129,1231,2129,1212,2120,1212,2120,1231xe" filled="true" fillcolor="#000000" stroked="false">
                <v:path arrowok="t"/>
                <v:fill type="solid"/>
              </v:shape>
            </v:group>
            <v:group style="position:absolute;left:2120;top:1231;width:10;height:20" coordorigin="2120,1231" coordsize="10,20">
              <v:shape style="position:absolute;left:2120;top:1231;width:10;height:20" coordorigin="2120,1231" coordsize="10,20" path="m2120,1250l2129,1250,2129,1231,2120,1231,2120,1250xe" filled="true" fillcolor="#000000" stroked="false">
                <v:path arrowok="t"/>
                <v:fill type="solid"/>
              </v:shape>
            </v:group>
            <v:group style="position:absolute;left:2120;top:1250;width:10;height:20" coordorigin="2120,1250" coordsize="10,20">
              <v:shape style="position:absolute;left:2120;top:1250;width:10;height:20" coordorigin="2120,1250" coordsize="10,20" path="m2120,1270l2129,1270,2129,1250,2120,1250,2120,1270xe" filled="true" fillcolor="#000000" stroked="false">
                <v:path arrowok="t"/>
                <v:fill type="solid"/>
              </v:shape>
            </v:group>
            <v:group style="position:absolute;left:2120;top:1270;width:10;height:20" coordorigin="2120,1270" coordsize="10,20">
              <v:shape style="position:absolute;left:2120;top:1270;width:10;height:20" coordorigin="2120,1270" coordsize="10,20" path="m2120,1289l2129,1289,2129,1270,2120,1270,2120,1289xe" filled="true" fillcolor="#000000" stroked="false">
                <v:path arrowok="t"/>
                <v:fill type="solid"/>
              </v:shape>
            </v:group>
            <v:group style="position:absolute;left:2120;top:1289;width:10;height:20" coordorigin="2120,1289" coordsize="10,20">
              <v:shape style="position:absolute;left:2120;top:1289;width:10;height:20" coordorigin="2120,1289" coordsize="10,20" path="m2120,1308l2129,1308,2129,1289,2120,1289,2120,1308xe" filled="true" fillcolor="#000000" stroked="false">
                <v:path arrowok="t"/>
                <v:fill type="solid"/>
              </v:shape>
            </v:group>
            <v:group style="position:absolute;left:2120;top:1308;width:10;height:20" coordorigin="2120,1308" coordsize="10,20">
              <v:shape style="position:absolute;left:2120;top:1308;width:10;height:20" coordorigin="2120,1308" coordsize="10,20" path="m2120,1327l2129,1327,2129,1308,2120,1308,2120,1327xe" filled="true" fillcolor="#000000" stroked="false">
                <v:path arrowok="t"/>
                <v:fill type="solid"/>
              </v:shape>
            </v:group>
            <v:group style="position:absolute;left:2120;top:1327;width:10;height:20" coordorigin="2120,1327" coordsize="10,20">
              <v:shape style="position:absolute;left:2120;top:1327;width:10;height:20" coordorigin="2120,1327" coordsize="10,20" path="m2120,1346l2129,1346,2129,1327,2120,1327,2120,1346xe" filled="true" fillcolor="#000000" stroked="false">
                <v:path arrowok="t"/>
                <v:fill type="solid"/>
              </v:shape>
            </v:group>
            <v:group style="position:absolute;left:2120;top:1346;width:10;height:20" coordorigin="2120,1346" coordsize="10,20">
              <v:shape style="position:absolute;left:2120;top:1346;width:10;height:20" coordorigin="2120,1346" coordsize="10,20" path="m2120,1366l2129,1366,2129,1346,2120,1346,2120,1366xe" filled="true" fillcolor="#000000" stroked="false">
                <v:path arrowok="t"/>
                <v:fill type="solid"/>
              </v:shape>
            </v:group>
            <v:group style="position:absolute;left:2120;top:1366;width:10;height:20" coordorigin="2120,1366" coordsize="10,20">
              <v:shape style="position:absolute;left:2120;top:1366;width:10;height:20" coordorigin="2120,1366" coordsize="10,20" path="m2120,1385l2129,1385,2129,1366,2120,1366,2120,1385xe" filled="true" fillcolor="#000000" stroked="false">
                <v:path arrowok="t"/>
                <v:fill type="solid"/>
              </v:shape>
            </v:group>
            <v:group style="position:absolute;left:2120;top:1385;width:10;height:20" coordorigin="2120,1385" coordsize="10,20">
              <v:shape style="position:absolute;left:2120;top:1385;width:10;height:20" coordorigin="2120,1385" coordsize="10,20" path="m2120,1404l2129,1404,2129,1385,2120,1385,2120,1404xe" filled="true" fillcolor="#000000" stroked="false">
                <v:path arrowok="t"/>
                <v:fill type="solid"/>
              </v:shape>
            </v:group>
            <v:group style="position:absolute;left:2120;top:1404;width:10;height:20" coordorigin="2120,1404" coordsize="10,20">
              <v:shape style="position:absolute;left:2120;top:1404;width:10;height:20" coordorigin="2120,1404" coordsize="10,20" path="m2120,1423l2129,1423,2129,1404,2120,1404,2120,1423xe" filled="true" fillcolor="#000000" stroked="false">
                <v:path arrowok="t"/>
                <v:fill type="solid"/>
              </v:shape>
            </v:group>
            <v:group style="position:absolute;left:2120;top:1423;width:10;height:20" coordorigin="2120,1423" coordsize="10,20">
              <v:shape style="position:absolute;left:2120;top:1423;width:10;height:20" coordorigin="2120,1423" coordsize="10,20" path="m2120,1442l2129,1442,2129,1423,2120,1423,2120,1442xe" filled="true" fillcolor="#000000" stroked="false">
                <v:path arrowok="t"/>
                <v:fill type="solid"/>
              </v:shape>
            </v:group>
            <v:group style="position:absolute;left:2120;top:1442;width:10;height:20" coordorigin="2120,1442" coordsize="10,20">
              <v:shape style="position:absolute;left:2120;top:1442;width:10;height:20" coordorigin="2120,1442" coordsize="10,20" path="m2120,1462l2129,1462,2129,1442,2120,1442,2120,1462xe" filled="true" fillcolor="#000000" stroked="false">
                <v:path arrowok="t"/>
                <v:fill type="solid"/>
              </v:shape>
            </v:group>
            <v:group style="position:absolute;left:2120;top:1462;width:10;height:20" coordorigin="2120,1462" coordsize="10,20">
              <v:shape style="position:absolute;left:2120;top:1462;width:10;height:20" coordorigin="2120,1462" coordsize="10,20" path="m2120,1481l2129,1481,2129,1462,2120,1462,2120,1481xe" filled="true" fillcolor="#000000" stroked="false">
                <v:path arrowok="t"/>
                <v:fill type="solid"/>
              </v:shape>
            </v:group>
            <v:group style="position:absolute;left:2120;top:1481;width:10;height:20" coordorigin="2120,1481" coordsize="10,20">
              <v:shape style="position:absolute;left:2120;top:1481;width:10;height:20" coordorigin="2120,1481" coordsize="10,20" path="m2120,1500l2129,1500,2129,1481,2120,1481,2120,1500xe" filled="true" fillcolor="#000000" stroked="false">
                <v:path arrowok="t"/>
                <v:fill type="solid"/>
              </v:shape>
            </v:group>
            <v:group style="position:absolute;left:2120;top:1500;width:10;height:20" coordorigin="2120,1500" coordsize="10,20">
              <v:shape style="position:absolute;left:2120;top:1500;width:10;height:20" coordorigin="2120,1500" coordsize="10,20" path="m2120,1519l2129,1519,2129,1500,2120,1500,2120,1519xe" filled="true" fillcolor="#000000" stroked="false">
                <v:path arrowok="t"/>
                <v:fill type="solid"/>
              </v:shape>
            </v:group>
            <v:group style="position:absolute;left:2120;top:1519;width:10;height:20" coordorigin="2120,1519" coordsize="10,20">
              <v:shape style="position:absolute;left:2120;top:1519;width:10;height:20" coordorigin="2120,1519" coordsize="10,20" path="m2120,1538l2129,1538,2129,1519,2120,1519,2120,1538xe" filled="true" fillcolor="#000000" stroked="false">
                <v:path arrowok="t"/>
                <v:fill type="solid"/>
              </v:shape>
            </v:group>
            <v:group style="position:absolute;left:2120;top:1538;width:10;height:20" coordorigin="2120,1538" coordsize="10,20">
              <v:shape style="position:absolute;left:2120;top:1538;width:10;height:20" coordorigin="2120,1538" coordsize="10,20" path="m2120,1558l2129,1558,2129,1538,2120,1538,2120,1558xe" filled="true" fillcolor="#000000" stroked="false">
                <v:path arrowok="t"/>
                <v:fill type="solid"/>
              </v:shape>
            </v:group>
            <v:group style="position:absolute;left:2120;top:1558;width:10;height:20" coordorigin="2120,1558" coordsize="10,20">
              <v:shape style="position:absolute;left:2120;top:1558;width:10;height:20" coordorigin="2120,1558" coordsize="10,20" path="m2120,1577l2129,1577,2129,1558,2120,1558,2120,1577xe" filled="true" fillcolor="#000000" stroked="false">
                <v:path arrowok="t"/>
                <v:fill type="solid"/>
              </v:shape>
            </v:group>
            <v:group style="position:absolute;left:2120;top:1577;width:10;height:20" coordorigin="2120,1577" coordsize="10,20">
              <v:shape style="position:absolute;left:2120;top:1577;width:10;height:20" coordorigin="2120,1577" coordsize="10,20" path="m2120,1596l2129,1596,2129,1577,2120,1577,2120,1596xe" filled="true" fillcolor="#000000" stroked="false">
                <v:path arrowok="t"/>
                <v:fill type="solid"/>
              </v:shape>
            </v:group>
            <v:group style="position:absolute;left:2120;top:1596;width:10;height:20" coordorigin="2120,1596" coordsize="10,20">
              <v:shape style="position:absolute;left:2120;top:1596;width:10;height:20" coordorigin="2120,1596" coordsize="10,20" path="m2120,1615l2129,1615,2129,1596,2120,1596,2120,1615xe" filled="true" fillcolor="#000000" stroked="false">
                <v:path arrowok="t"/>
                <v:fill type="solid"/>
              </v:shape>
            </v:group>
            <v:group style="position:absolute;left:2120;top:1615;width:10;height:20" coordorigin="2120,1615" coordsize="10,20">
              <v:shape style="position:absolute;left:2120;top:1615;width:10;height:20" coordorigin="2120,1615" coordsize="10,20" path="m2120,1634l2129,1634,2129,1615,2120,1615,2120,1634xe" filled="true" fillcolor="#000000" stroked="false">
                <v:path arrowok="t"/>
                <v:fill type="solid"/>
              </v:shape>
            </v:group>
            <v:group style="position:absolute;left:2120;top:1634;width:10;height:20" coordorigin="2120,1634" coordsize="10,20">
              <v:shape style="position:absolute;left:2120;top:1634;width:10;height:20" coordorigin="2120,1634" coordsize="10,20" path="m2120,1654l2129,1654,2129,1634,2120,1634,2120,1654xe" filled="true" fillcolor="#000000" stroked="false">
                <v:path arrowok="t"/>
                <v:fill type="solid"/>
              </v:shape>
            </v:group>
            <v:group style="position:absolute;left:2120;top:1654;width:10;height:20" coordorigin="2120,1654" coordsize="10,20">
              <v:shape style="position:absolute;left:2120;top:1654;width:10;height:20" coordorigin="2120,1654" coordsize="10,20" path="m2120,1673l2129,1673,2129,1654,2120,1654,2120,1673xe" filled="true" fillcolor="#000000" stroked="false">
                <v:path arrowok="t"/>
                <v:fill type="solid"/>
              </v:shape>
            </v:group>
            <v:group style="position:absolute;left:2120;top:1673;width:10;height:20" coordorigin="2120,1673" coordsize="10,20">
              <v:shape style="position:absolute;left:2120;top:1673;width:10;height:20" coordorigin="2120,1673" coordsize="10,20" path="m2120,1692l2129,1692,2129,1673,2120,1673,2120,1692xe" filled="true" fillcolor="#000000" stroked="false">
                <v:path arrowok="t"/>
                <v:fill type="solid"/>
              </v:shape>
            </v:group>
            <v:group style="position:absolute;left:2120;top:1692;width:10;height:20" coordorigin="2120,1692" coordsize="10,20">
              <v:shape style="position:absolute;left:2120;top:1692;width:10;height:20" coordorigin="2120,1692" coordsize="10,20" path="m2120,1711l2129,1711,2129,1692,2120,1692,2120,1711xe" filled="true" fillcolor="#000000" stroked="false">
                <v:path arrowok="t"/>
                <v:fill type="solid"/>
              </v:shape>
            </v:group>
            <v:group style="position:absolute;left:2120;top:1711;width:10;height:20" coordorigin="2120,1711" coordsize="10,20">
              <v:shape style="position:absolute;left:2120;top:1711;width:10;height:20" coordorigin="2120,1711" coordsize="10,20" path="m2120,1730l2129,1730,2129,1711,2120,1711,2120,1730xe" filled="true" fillcolor="#000000" stroked="false">
                <v:path arrowok="t"/>
                <v:fill type="solid"/>
              </v:shape>
            </v:group>
            <v:group style="position:absolute;left:2120;top:1730;width:10;height:20" coordorigin="2120,1730" coordsize="10,20">
              <v:shape style="position:absolute;left:2120;top:1730;width:10;height:20" coordorigin="2120,1730" coordsize="10,20" path="m2120,1750l2129,1750,2129,1730,2120,1730,2120,1750xe" filled="true" fillcolor="#000000" stroked="false">
                <v:path arrowok="t"/>
                <v:fill type="solid"/>
              </v:shape>
            </v:group>
            <v:group style="position:absolute;left:2120;top:1750;width:10;height:20" coordorigin="2120,1750" coordsize="10,20">
              <v:shape style="position:absolute;left:2120;top:1750;width:10;height:20" coordorigin="2120,1750" coordsize="10,20" path="m2120,1769l2129,1769,2129,1750,2120,1750,2120,1769xe" filled="true" fillcolor="#000000" stroked="false">
                <v:path arrowok="t"/>
                <v:fill type="solid"/>
              </v:shape>
            </v:group>
            <v:group style="position:absolute;left:2120;top:1769;width:10;height:20" coordorigin="2120,1769" coordsize="10,20">
              <v:shape style="position:absolute;left:2120;top:1769;width:10;height:20" coordorigin="2120,1769" coordsize="10,20" path="m2120,1788l2129,1788,2129,1769,2120,1769,2120,1788xe" filled="true" fillcolor="#000000" stroked="false">
                <v:path arrowok="t"/>
                <v:fill type="solid"/>
              </v:shape>
            </v:group>
            <v:group style="position:absolute;left:2120;top:1788;width:10;height:20" coordorigin="2120,1788" coordsize="10,20">
              <v:shape style="position:absolute;left:2120;top:1788;width:10;height:20" coordorigin="2120,1788" coordsize="10,20" path="m2120,1807l2129,1807,2129,1788,2120,1788,2120,1807xe" filled="true" fillcolor="#000000" stroked="false">
                <v:path arrowok="t"/>
                <v:fill type="solid"/>
              </v:shape>
            </v:group>
            <v:group style="position:absolute;left:2120;top:1807;width:10;height:20" coordorigin="2120,1807" coordsize="10,20">
              <v:shape style="position:absolute;left:2120;top:1807;width:10;height:20" coordorigin="2120,1807" coordsize="10,20" path="m2120,1826l2129,1826,2129,1807,2120,1807,2120,1826xe" filled="true" fillcolor="#000000" stroked="false">
                <v:path arrowok="t"/>
                <v:fill type="solid"/>
              </v:shape>
            </v:group>
            <v:group style="position:absolute;left:2120;top:1826;width:10;height:20" coordorigin="2120,1826" coordsize="10,20">
              <v:shape style="position:absolute;left:2120;top:1826;width:10;height:20" coordorigin="2120,1826" coordsize="10,20" path="m2120,1846l2129,1846,2129,1826,2120,1826,2120,1846xe" filled="true" fillcolor="#000000" stroked="false">
                <v:path arrowok="t"/>
                <v:fill type="solid"/>
              </v:shape>
            </v:group>
            <v:group style="position:absolute;left:2120;top:1846;width:10;height:20" coordorigin="2120,1846" coordsize="10,20">
              <v:shape style="position:absolute;left:2120;top:1846;width:10;height:20" coordorigin="2120,1846" coordsize="10,20" path="m2120,1865l2129,1865,2129,1846,2120,1846,2120,1865xe" filled="true" fillcolor="#000000" stroked="false">
                <v:path arrowok="t"/>
                <v:fill type="solid"/>
              </v:shape>
            </v:group>
            <v:group style="position:absolute;left:2120;top:1865;width:10;height:20" coordorigin="2120,1865" coordsize="10,20">
              <v:shape style="position:absolute;left:2120;top:1865;width:10;height:20" coordorigin="2120,1865" coordsize="10,20" path="m2120,1884l2129,1884,2129,1865,2120,1865,2120,1884xe" filled="true" fillcolor="#000000" stroked="false">
                <v:path arrowok="t"/>
                <v:fill type="solid"/>
              </v:shape>
            </v:group>
            <v:group style="position:absolute;left:2120;top:1884;width:10;height:20" coordorigin="2120,1884" coordsize="10,20">
              <v:shape style="position:absolute;left:2120;top:1884;width:10;height:20" coordorigin="2120,1884" coordsize="10,20" path="m2120,1903l2129,1903,2129,1884,2120,1884,2120,1903xe" filled="true" fillcolor="#000000" stroked="false">
                <v:path arrowok="t"/>
                <v:fill type="solid"/>
              </v:shape>
            </v:group>
            <v:group style="position:absolute;left:2120;top:1903;width:10;height:20" coordorigin="2120,1903" coordsize="10,20">
              <v:shape style="position:absolute;left:2120;top:1903;width:10;height:20" coordorigin="2120,1903" coordsize="10,20" path="m2120,1922l2129,1922,2129,1903,2120,1903,2120,1922xe" filled="true" fillcolor="#000000" stroked="false">
                <v:path arrowok="t"/>
                <v:fill type="solid"/>
              </v:shape>
            </v:group>
            <v:group style="position:absolute;left:2120;top:1922;width:10;height:20" coordorigin="2120,1922" coordsize="10,20">
              <v:shape style="position:absolute;left:2120;top:1922;width:10;height:20" coordorigin="2120,1922" coordsize="10,20" path="m2120,1942l2129,1942,2129,1922,2120,1922,2120,1942xe" filled="true" fillcolor="#000000" stroked="false">
                <v:path arrowok="t"/>
                <v:fill type="solid"/>
              </v:shape>
            </v:group>
            <v:group style="position:absolute;left:2120;top:1942;width:10;height:20" coordorigin="2120,1942" coordsize="10,20">
              <v:shape style="position:absolute;left:2120;top:1942;width:10;height:20" coordorigin="2120,1942" coordsize="10,20" path="m2120,1961l2129,1961,2129,1942,2120,1942,2120,1961xe" filled="true" fillcolor="#000000" stroked="false">
                <v:path arrowok="t"/>
                <v:fill type="solid"/>
              </v:shape>
            </v:group>
            <v:group style="position:absolute;left:2120;top:1961;width:10;height:20" coordorigin="2120,1961" coordsize="10,20">
              <v:shape style="position:absolute;left:2120;top:1961;width:10;height:20" coordorigin="2120,1961" coordsize="10,20" path="m2120,1980l2129,1980,2129,1961,2120,1961,2120,1980xe" filled="true" fillcolor="#000000" stroked="false">
                <v:path arrowok="t"/>
                <v:fill type="solid"/>
              </v:shape>
            </v:group>
            <v:group style="position:absolute;left:2120;top:1980;width:10;height:20" coordorigin="2120,1980" coordsize="10,20">
              <v:shape style="position:absolute;left:2120;top:1980;width:10;height:20" coordorigin="2120,1980" coordsize="10,20" path="m2120,1999l2129,1999,2129,1980,2120,1980,2120,1999xe" filled="true" fillcolor="#000000" stroked="false">
                <v:path arrowok="t"/>
                <v:fill type="solid"/>
              </v:shape>
            </v:group>
            <v:group style="position:absolute;left:2120;top:1999;width:10;height:20" coordorigin="2120,1999" coordsize="10,20">
              <v:shape style="position:absolute;left:2120;top:1999;width:10;height:20" coordorigin="2120,1999" coordsize="10,20" path="m2120,2018l2129,2018,2129,1999,2120,1999,2120,2018xe" filled="true" fillcolor="#000000" stroked="false">
                <v:path arrowok="t"/>
                <v:fill type="solid"/>
              </v:shape>
            </v:group>
            <v:group style="position:absolute;left:2120;top:2018;width:10;height:20" coordorigin="2120,2018" coordsize="10,20">
              <v:shape style="position:absolute;left:2120;top:2018;width:10;height:20" coordorigin="2120,2018" coordsize="10,20" path="m2120,2038l2129,2038,2129,2018,2120,2018,2120,2038xe" filled="true" fillcolor="#000000" stroked="false">
                <v:path arrowok="t"/>
                <v:fill type="solid"/>
              </v:shape>
            </v:group>
            <v:group style="position:absolute;left:2120;top:2038;width:10;height:20" coordorigin="2120,2038" coordsize="10,20">
              <v:shape style="position:absolute;left:2120;top:2038;width:10;height:20" coordorigin="2120,2038" coordsize="10,20" path="m2120,2057l2129,2057,2129,2038,2120,2038,2120,2057xe" filled="true" fillcolor="#000000" stroked="false">
                <v:path arrowok="t"/>
                <v:fill type="solid"/>
              </v:shape>
            </v:group>
            <v:group style="position:absolute;left:2120;top:2057;width:10;height:20" coordorigin="2120,2057" coordsize="10,20">
              <v:shape style="position:absolute;left:2120;top:2057;width:10;height:20" coordorigin="2120,2057" coordsize="10,20" path="m2120,2076l2129,2076,2129,2057,2120,2057,2120,2076xe" filled="true" fillcolor="#000000" stroked="false">
                <v:path arrowok="t"/>
                <v:fill type="solid"/>
              </v:shape>
            </v:group>
            <v:group style="position:absolute;left:2120;top:2076;width:10;height:20" coordorigin="2120,2076" coordsize="10,20">
              <v:shape style="position:absolute;left:2120;top:2076;width:10;height:20" coordorigin="2120,2076" coordsize="10,20" path="m2120,2095l2129,2095,2129,2076,2120,2076,2120,2095xe" filled="true" fillcolor="#000000" stroked="false">
                <v:path arrowok="t"/>
                <v:fill type="solid"/>
              </v:shape>
            </v:group>
            <v:group style="position:absolute;left:2120;top:2095;width:10;height:20" coordorigin="2120,2095" coordsize="10,20">
              <v:shape style="position:absolute;left:2120;top:2095;width:10;height:20" coordorigin="2120,2095" coordsize="10,20" path="m2120,2114l2129,2114,2129,2095,2120,2095,2120,2114xe" filled="true" fillcolor="#000000" stroked="false">
                <v:path arrowok="t"/>
                <v:fill type="solid"/>
              </v:shape>
            </v:group>
            <v:group style="position:absolute;left:2120;top:2114;width:10;height:20" coordorigin="2120,2114" coordsize="10,20">
              <v:shape style="position:absolute;left:2120;top:2114;width:10;height:20" coordorigin="2120,2114" coordsize="10,20" path="m2120,2134l2129,2134,2129,2114,2120,2114,2120,2134xe" filled="true" fillcolor="#000000" stroked="false">
                <v:path arrowok="t"/>
                <v:fill type="solid"/>
              </v:shape>
            </v:group>
            <v:group style="position:absolute;left:2120;top:2134;width:10;height:20" coordorigin="2120,2134" coordsize="10,20">
              <v:shape style="position:absolute;left:2120;top:2134;width:10;height:20" coordorigin="2120,2134" coordsize="10,20" path="m2120,2153l2129,2153,2129,2134,2120,2134,2120,2153xe" filled="true" fillcolor="#000000" stroked="false">
                <v:path arrowok="t"/>
                <v:fill type="solid"/>
              </v:shape>
            </v:group>
            <v:group style="position:absolute;left:2120;top:2153;width:10;height:20" coordorigin="2120,2153" coordsize="10,20">
              <v:shape style="position:absolute;left:2120;top:2153;width:10;height:20" coordorigin="2120,2153" coordsize="10,20" path="m2120,2173l2129,2173,2129,2153,2120,2153,2120,2173xe" filled="true" fillcolor="#000000" stroked="false">
                <v:path arrowok="t"/>
                <v:fill type="solid"/>
              </v:shape>
            </v:group>
            <v:group style="position:absolute;left:2120;top:2173;width:10;height:20" coordorigin="2120,2173" coordsize="10,20">
              <v:shape style="position:absolute;left:2120;top:2173;width:10;height:20" coordorigin="2120,2173" coordsize="10,20" path="m2120,2192l2129,2192,2129,2173,2120,2173,2120,2192xe" filled="true" fillcolor="#000000" stroked="false">
                <v:path arrowok="t"/>
                <v:fill type="solid"/>
              </v:shape>
            </v:group>
            <v:group style="position:absolute;left:2120;top:2192;width:10;height:20" coordorigin="2120,2192" coordsize="10,20">
              <v:shape style="position:absolute;left:2120;top:2192;width:10;height:20" coordorigin="2120,2192" coordsize="10,20" path="m2120,2211l2129,2211,2129,2192,2120,2192,2120,2211xe" filled="true" fillcolor="#000000" stroked="false">
                <v:path arrowok="t"/>
                <v:fill type="solid"/>
              </v:shape>
            </v:group>
            <v:group style="position:absolute;left:2120;top:2211;width:10;height:20" coordorigin="2120,2211" coordsize="10,20">
              <v:shape style="position:absolute;left:2120;top:2211;width:10;height:20" coordorigin="2120,2211" coordsize="10,20" path="m2120,2230l2129,2230,2129,2211,2120,2211,2120,2230xe" filled="true" fillcolor="#000000" stroked="false">
                <v:path arrowok="t"/>
                <v:fill type="solid"/>
              </v:shape>
            </v:group>
            <v:group style="position:absolute;left:2120;top:2230;width:10;height:20" coordorigin="2120,2230" coordsize="10,20">
              <v:shape style="position:absolute;left:2120;top:2230;width:10;height:20" coordorigin="2120,2230" coordsize="10,20" path="m2120,2249l2129,2249,2129,2230,2120,2230,2120,2249xe" filled="true" fillcolor="#000000" stroked="false">
                <v:path arrowok="t"/>
                <v:fill type="solid"/>
              </v:shape>
            </v:group>
            <v:group style="position:absolute;left:2120;top:2249;width:10;height:20" coordorigin="2120,2249" coordsize="10,20">
              <v:shape style="position:absolute;left:2120;top:2249;width:10;height:20" coordorigin="2120,2249" coordsize="10,20" path="m2120,2269l2129,2269,2129,2249,2120,2249,2120,2269xe" filled="true" fillcolor="#000000" stroked="false">
                <v:path arrowok="t"/>
                <v:fill type="solid"/>
              </v:shape>
            </v:group>
            <v:group style="position:absolute;left:2120;top:2269;width:10;height:20" coordorigin="2120,2269" coordsize="10,20">
              <v:shape style="position:absolute;left:2120;top:2269;width:10;height:20" coordorigin="2120,2269" coordsize="10,20" path="m2120,2288l2129,2288,2129,2269,2120,2269,2120,2288xe" filled="true" fillcolor="#000000" stroked="false">
                <v:path arrowok="t"/>
                <v:fill type="solid"/>
              </v:shape>
            </v:group>
            <v:group style="position:absolute;left:2120;top:2288;width:10;height:20" coordorigin="2120,2288" coordsize="10,20">
              <v:shape style="position:absolute;left:2120;top:2288;width:10;height:20" coordorigin="2120,2288" coordsize="10,20" path="m2120,2307l2129,2307,2129,2288,2120,2288,2120,2307xe" filled="true" fillcolor="#000000" stroked="false">
                <v:path arrowok="t"/>
                <v:fill type="solid"/>
              </v:shape>
            </v:group>
            <v:group style="position:absolute;left:2120;top:2307;width:10;height:20" coordorigin="2120,2307" coordsize="10,20">
              <v:shape style="position:absolute;left:2120;top:2307;width:10;height:20" coordorigin="2120,2307" coordsize="10,20" path="m2120,2326l2129,2326,2129,2307,2120,2307,2120,2326xe" filled="true" fillcolor="#000000" stroked="false">
                <v:path arrowok="t"/>
                <v:fill type="solid"/>
              </v:shape>
            </v:group>
            <v:group style="position:absolute;left:2120;top:2326;width:10;height:20" coordorigin="2120,2326" coordsize="10,20">
              <v:shape style="position:absolute;left:2120;top:2326;width:10;height:20" coordorigin="2120,2326" coordsize="10,20" path="m2120,2345l2129,2345,2129,2326,2120,2326,2120,2345xe" filled="true" fillcolor="#000000" stroked="false">
                <v:path arrowok="t"/>
                <v:fill type="solid"/>
              </v:shape>
              <v:shape style="position:absolute;left:2120;top:2345;width:10;height:2" type="#_x0000_t75" stroked="false">
                <v:imagedata r:id="rId525" o:title=""/>
              </v:shape>
            </v:group>
            <v:group style="position:absolute;left:2120;top:2362;width:29;height:2" coordorigin="2120,2362" coordsize="29,2">
              <v:shape style="position:absolute;left:2120;top:2362;width:29;height:2" coordorigin="2120,2362" coordsize="29,0" path="m2120,2362l2149,2362e" filled="false" stroked="true" strokeweight="1.44pt" strokecolor="#000000">
                <v:path arrowok="t"/>
              </v:shape>
            </v:group>
            <v:group style="position:absolute;left:2149;top:2362;width:910;height:2" coordorigin="2149,2362" coordsize="910,2">
              <v:shape style="position:absolute;left:2149;top:2362;width:910;height:2" coordorigin="2149,2362" coordsize="910,0" path="m2149,2362l3058,2362e" filled="false" stroked="true" strokeweight="1.44pt" strokecolor="#000000">
                <v:path arrowok="t"/>
              </v:shape>
            </v:group>
            <v:group style="position:absolute;left:3058;top:1193;width:10;height:20" coordorigin="3058,1193" coordsize="10,20">
              <v:shape style="position:absolute;left:3058;top:1193;width:10;height:20" coordorigin="3058,1193" coordsize="10,20" path="m3058,1212l3068,1212,3068,1193,3058,1193,3058,1212xe" filled="true" fillcolor="#000000" stroked="false">
                <v:path arrowok="t"/>
                <v:fill type="solid"/>
              </v:shape>
            </v:group>
            <v:group style="position:absolute;left:3058;top:1212;width:10;height:20" coordorigin="3058,1212" coordsize="10,20">
              <v:shape style="position:absolute;left:3058;top:1212;width:10;height:20" coordorigin="3058,1212" coordsize="10,20" path="m3058,1231l3068,1231,3068,1212,3058,1212,3058,1231xe" filled="true" fillcolor="#000000" stroked="false">
                <v:path arrowok="t"/>
                <v:fill type="solid"/>
              </v:shape>
            </v:group>
            <v:group style="position:absolute;left:3058;top:1231;width:10;height:20" coordorigin="3058,1231" coordsize="10,20">
              <v:shape style="position:absolute;left:3058;top:1231;width:10;height:20" coordorigin="3058,1231" coordsize="10,20" path="m3058,1250l3068,1250,3068,1231,3058,1231,3058,1250xe" filled="true" fillcolor="#000000" stroked="false">
                <v:path arrowok="t"/>
                <v:fill type="solid"/>
              </v:shape>
            </v:group>
            <v:group style="position:absolute;left:3058;top:1250;width:10;height:20" coordorigin="3058,1250" coordsize="10,20">
              <v:shape style="position:absolute;left:3058;top:1250;width:10;height:20" coordorigin="3058,1250" coordsize="10,20" path="m3058,1270l3068,1270,3068,1250,3058,1250,3058,1270xe" filled="true" fillcolor="#000000" stroked="false">
                <v:path arrowok="t"/>
                <v:fill type="solid"/>
              </v:shape>
            </v:group>
            <v:group style="position:absolute;left:3058;top:1270;width:10;height:20" coordorigin="3058,1270" coordsize="10,20">
              <v:shape style="position:absolute;left:3058;top:1270;width:10;height:20" coordorigin="3058,1270" coordsize="10,20" path="m3058,1289l3068,1289,3068,1270,3058,1270,3058,1289xe" filled="true" fillcolor="#000000" stroked="false">
                <v:path arrowok="t"/>
                <v:fill type="solid"/>
              </v:shape>
            </v:group>
            <v:group style="position:absolute;left:3058;top:1289;width:10;height:20" coordorigin="3058,1289" coordsize="10,20">
              <v:shape style="position:absolute;left:3058;top:1289;width:10;height:20" coordorigin="3058,1289" coordsize="10,20" path="m3058,1308l3068,1308,3068,1289,3058,1289,3058,1308xe" filled="true" fillcolor="#000000" stroked="false">
                <v:path arrowok="t"/>
                <v:fill type="solid"/>
              </v:shape>
            </v:group>
            <v:group style="position:absolute;left:3058;top:1308;width:10;height:20" coordorigin="3058,1308" coordsize="10,20">
              <v:shape style="position:absolute;left:3058;top:1308;width:10;height:20" coordorigin="3058,1308" coordsize="10,20" path="m3058,1327l3068,1327,3068,1308,3058,1308,3058,1327xe" filled="true" fillcolor="#000000" stroked="false">
                <v:path arrowok="t"/>
                <v:fill type="solid"/>
              </v:shape>
            </v:group>
            <v:group style="position:absolute;left:3058;top:1327;width:10;height:20" coordorigin="3058,1327" coordsize="10,20">
              <v:shape style="position:absolute;left:3058;top:1327;width:10;height:20" coordorigin="3058,1327" coordsize="10,20" path="m3058,1346l3068,1346,3068,1327,3058,1327,3058,1346xe" filled="true" fillcolor="#000000" stroked="false">
                <v:path arrowok="t"/>
                <v:fill type="solid"/>
              </v:shape>
            </v:group>
            <v:group style="position:absolute;left:3058;top:1346;width:10;height:20" coordorigin="3058,1346" coordsize="10,20">
              <v:shape style="position:absolute;left:3058;top:1346;width:10;height:20" coordorigin="3058,1346" coordsize="10,20" path="m3058,1366l3068,1366,3068,1346,3058,1346,3058,1366xe" filled="true" fillcolor="#000000" stroked="false">
                <v:path arrowok="t"/>
                <v:fill type="solid"/>
              </v:shape>
            </v:group>
            <v:group style="position:absolute;left:3058;top:1366;width:10;height:20" coordorigin="3058,1366" coordsize="10,20">
              <v:shape style="position:absolute;left:3058;top:1366;width:10;height:20" coordorigin="3058,1366" coordsize="10,20" path="m3058,1385l3068,1385,3068,1366,3058,1366,3058,1385xe" filled="true" fillcolor="#000000" stroked="false">
                <v:path arrowok="t"/>
                <v:fill type="solid"/>
              </v:shape>
            </v:group>
            <v:group style="position:absolute;left:3058;top:1385;width:10;height:20" coordorigin="3058,1385" coordsize="10,20">
              <v:shape style="position:absolute;left:3058;top:1385;width:10;height:20" coordorigin="3058,1385" coordsize="10,20" path="m3058,1404l3068,1404,3068,1385,3058,1385,3058,1404xe" filled="true" fillcolor="#000000" stroked="false">
                <v:path arrowok="t"/>
                <v:fill type="solid"/>
              </v:shape>
            </v:group>
            <v:group style="position:absolute;left:3058;top:1404;width:10;height:20" coordorigin="3058,1404" coordsize="10,20">
              <v:shape style="position:absolute;left:3058;top:1404;width:10;height:20" coordorigin="3058,1404" coordsize="10,20" path="m3058,1423l3068,1423,3068,1404,3058,1404,3058,1423xe" filled="true" fillcolor="#000000" stroked="false">
                <v:path arrowok="t"/>
                <v:fill type="solid"/>
              </v:shape>
            </v:group>
            <v:group style="position:absolute;left:3058;top:1423;width:10;height:20" coordorigin="3058,1423" coordsize="10,20">
              <v:shape style="position:absolute;left:3058;top:1423;width:10;height:20" coordorigin="3058,1423" coordsize="10,20" path="m3058,1442l3068,1442,3068,1423,3058,1423,3058,1442xe" filled="true" fillcolor="#000000" stroked="false">
                <v:path arrowok="t"/>
                <v:fill type="solid"/>
              </v:shape>
            </v:group>
            <v:group style="position:absolute;left:3058;top:1442;width:10;height:20" coordorigin="3058,1442" coordsize="10,20">
              <v:shape style="position:absolute;left:3058;top:1442;width:10;height:20" coordorigin="3058,1442" coordsize="10,20" path="m3058,1462l3068,1462,3068,1442,3058,1442,3058,1462xe" filled="true" fillcolor="#000000" stroked="false">
                <v:path arrowok="t"/>
                <v:fill type="solid"/>
              </v:shape>
            </v:group>
            <v:group style="position:absolute;left:3058;top:1462;width:10;height:20" coordorigin="3058,1462" coordsize="10,20">
              <v:shape style="position:absolute;left:3058;top:1462;width:10;height:20" coordorigin="3058,1462" coordsize="10,20" path="m3058,1481l3068,1481,3068,1462,3058,1462,3058,1481xe" filled="true" fillcolor="#000000" stroked="false">
                <v:path arrowok="t"/>
                <v:fill type="solid"/>
              </v:shape>
            </v:group>
            <v:group style="position:absolute;left:3058;top:1481;width:10;height:20" coordorigin="3058,1481" coordsize="10,20">
              <v:shape style="position:absolute;left:3058;top:1481;width:10;height:20" coordorigin="3058,1481" coordsize="10,20" path="m3058,1500l3068,1500,3068,1481,3058,1481,3058,1500xe" filled="true" fillcolor="#000000" stroked="false">
                <v:path arrowok="t"/>
                <v:fill type="solid"/>
              </v:shape>
            </v:group>
            <v:group style="position:absolute;left:3058;top:1500;width:10;height:20" coordorigin="3058,1500" coordsize="10,20">
              <v:shape style="position:absolute;left:3058;top:1500;width:10;height:20" coordorigin="3058,1500" coordsize="10,20" path="m3058,1519l3068,1519,3068,1500,3058,1500,3058,1519xe" filled="true" fillcolor="#000000" stroked="false">
                <v:path arrowok="t"/>
                <v:fill type="solid"/>
              </v:shape>
            </v:group>
            <v:group style="position:absolute;left:3058;top:1519;width:10;height:20" coordorigin="3058,1519" coordsize="10,20">
              <v:shape style="position:absolute;left:3058;top:1519;width:10;height:20" coordorigin="3058,1519" coordsize="10,20" path="m3058,1538l3068,1538,3068,1519,3058,1519,3058,1538xe" filled="true" fillcolor="#000000" stroked="false">
                <v:path arrowok="t"/>
                <v:fill type="solid"/>
              </v:shape>
            </v:group>
            <v:group style="position:absolute;left:3058;top:1538;width:10;height:20" coordorigin="3058,1538" coordsize="10,20">
              <v:shape style="position:absolute;left:3058;top:1538;width:10;height:20" coordorigin="3058,1538" coordsize="10,20" path="m3058,1558l3068,1558,3068,1538,3058,1538,3058,1558xe" filled="true" fillcolor="#000000" stroked="false">
                <v:path arrowok="t"/>
                <v:fill type="solid"/>
              </v:shape>
            </v:group>
            <v:group style="position:absolute;left:3058;top:1558;width:10;height:20" coordorigin="3058,1558" coordsize="10,20">
              <v:shape style="position:absolute;left:3058;top:1558;width:10;height:20" coordorigin="3058,1558" coordsize="10,20" path="m3058,1577l3068,1577,3068,1558,3058,1558,3058,1577xe" filled="true" fillcolor="#000000" stroked="false">
                <v:path arrowok="t"/>
                <v:fill type="solid"/>
              </v:shape>
            </v:group>
            <v:group style="position:absolute;left:3058;top:1577;width:10;height:20" coordorigin="3058,1577" coordsize="10,20">
              <v:shape style="position:absolute;left:3058;top:1577;width:10;height:20" coordorigin="3058,1577" coordsize="10,20" path="m3058,1596l3068,1596,3068,1577,3058,1577,3058,1596xe" filled="true" fillcolor="#000000" stroked="false">
                <v:path arrowok="t"/>
                <v:fill type="solid"/>
              </v:shape>
            </v:group>
            <v:group style="position:absolute;left:3058;top:1596;width:10;height:20" coordorigin="3058,1596" coordsize="10,20">
              <v:shape style="position:absolute;left:3058;top:1596;width:10;height:20" coordorigin="3058,1596" coordsize="10,20" path="m3058,1615l3068,1615,3068,1596,3058,1596,3058,1615xe" filled="true" fillcolor="#000000" stroked="false">
                <v:path arrowok="t"/>
                <v:fill type="solid"/>
              </v:shape>
            </v:group>
            <v:group style="position:absolute;left:3058;top:1615;width:10;height:20" coordorigin="3058,1615" coordsize="10,20">
              <v:shape style="position:absolute;left:3058;top:1615;width:10;height:20" coordorigin="3058,1615" coordsize="10,20" path="m3058,1634l3068,1634,3068,1615,3058,1615,3058,1634xe" filled="true" fillcolor="#000000" stroked="false">
                <v:path arrowok="t"/>
                <v:fill type="solid"/>
              </v:shape>
            </v:group>
            <v:group style="position:absolute;left:3058;top:1634;width:10;height:20" coordorigin="3058,1634" coordsize="10,20">
              <v:shape style="position:absolute;left:3058;top:1634;width:10;height:20" coordorigin="3058,1634" coordsize="10,20" path="m3058,1654l3068,1654,3068,1634,3058,1634,3058,1654xe" filled="true" fillcolor="#000000" stroked="false">
                <v:path arrowok="t"/>
                <v:fill type="solid"/>
              </v:shape>
            </v:group>
            <v:group style="position:absolute;left:3058;top:1654;width:10;height:20" coordorigin="3058,1654" coordsize="10,20">
              <v:shape style="position:absolute;left:3058;top:1654;width:10;height:20" coordorigin="3058,1654" coordsize="10,20" path="m3058,1673l3068,1673,3068,1654,3058,1654,3058,1673xe" filled="true" fillcolor="#000000" stroked="false">
                <v:path arrowok="t"/>
                <v:fill type="solid"/>
              </v:shape>
            </v:group>
            <v:group style="position:absolute;left:3058;top:1673;width:10;height:20" coordorigin="3058,1673" coordsize="10,20">
              <v:shape style="position:absolute;left:3058;top:1673;width:10;height:20" coordorigin="3058,1673" coordsize="10,20" path="m3058,1692l3068,1692,3068,1673,3058,1673,3058,1692xe" filled="true" fillcolor="#000000" stroked="false">
                <v:path arrowok="t"/>
                <v:fill type="solid"/>
              </v:shape>
            </v:group>
            <v:group style="position:absolute;left:3058;top:1692;width:10;height:20" coordorigin="3058,1692" coordsize="10,20">
              <v:shape style="position:absolute;left:3058;top:1692;width:10;height:20" coordorigin="3058,1692" coordsize="10,20" path="m3058,1711l3068,1711,3068,1692,3058,1692,3058,1711xe" filled="true" fillcolor="#000000" stroked="false">
                <v:path arrowok="t"/>
                <v:fill type="solid"/>
              </v:shape>
            </v:group>
            <v:group style="position:absolute;left:3058;top:1711;width:10;height:20" coordorigin="3058,1711" coordsize="10,20">
              <v:shape style="position:absolute;left:3058;top:1711;width:10;height:20" coordorigin="3058,1711" coordsize="10,20" path="m3058,1730l3068,1730,3068,1711,3058,1711,3058,1730xe" filled="true" fillcolor="#000000" stroked="false">
                <v:path arrowok="t"/>
                <v:fill type="solid"/>
              </v:shape>
            </v:group>
            <v:group style="position:absolute;left:3058;top:1730;width:10;height:20" coordorigin="3058,1730" coordsize="10,20">
              <v:shape style="position:absolute;left:3058;top:1730;width:10;height:20" coordorigin="3058,1730" coordsize="10,20" path="m3058,1750l3068,1750,3068,1730,3058,1730,3058,1750xe" filled="true" fillcolor="#000000" stroked="false">
                <v:path arrowok="t"/>
                <v:fill type="solid"/>
              </v:shape>
            </v:group>
            <v:group style="position:absolute;left:3058;top:1750;width:10;height:20" coordorigin="3058,1750" coordsize="10,20">
              <v:shape style="position:absolute;left:3058;top:1750;width:10;height:20" coordorigin="3058,1750" coordsize="10,20" path="m3058,1769l3068,1769,3068,1750,3058,1750,3058,1769xe" filled="true" fillcolor="#000000" stroked="false">
                <v:path arrowok="t"/>
                <v:fill type="solid"/>
              </v:shape>
            </v:group>
            <v:group style="position:absolute;left:3058;top:1769;width:10;height:20" coordorigin="3058,1769" coordsize="10,20">
              <v:shape style="position:absolute;left:3058;top:1769;width:10;height:20" coordorigin="3058,1769" coordsize="10,20" path="m3058,1788l3068,1788,3068,1769,3058,1769,3058,1788xe" filled="true" fillcolor="#000000" stroked="false">
                <v:path arrowok="t"/>
                <v:fill type="solid"/>
              </v:shape>
            </v:group>
            <v:group style="position:absolute;left:3058;top:1788;width:10;height:20" coordorigin="3058,1788" coordsize="10,20">
              <v:shape style="position:absolute;left:3058;top:1788;width:10;height:20" coordorigin="3058,1788" coordsize="10,20" path="m3058,1807l3068,1807,3068,1788,3058,1788,3058,1807xe" filled="true" fillcolor="#000000" stroked="false">
                <v:path arrowok="t"/>
                <v:fill type="solid"/>
              </v:shape>
            </v:group>
            <v:group style="position:absolute;left:3058;top:1807;width:10;height:20" coordorigin="3058,1807" coordsize="10,20">
              <v:shape style="position:absolute;left:3058;top:1807;width:10;height:20" coordorigin="3058,1807" coordsize="10,20" path="m3058,1826l3068,1826,3068,1807,3058,1807,3058,1826xe" filled="true" fillcolor="#000000" stroked="false">
                <v:path arrowok="t"/>
                <v:fill type="solid"/>
              </v:shape>
            </v:group>
            <v:group style="position:absolute;left:3058;top:1826;width:10;height:20" coordorigin="3058,1826" coordsize="10,20">
              <v:shape style="position:absolute;left:3058;top:1826;width:10;height:20" coordorigin="3058,1826" coordsize="10,20" path="m3058,1846l3068,1846,3068,1826,3058,1826,3058,1846xe" filled="true" fillcolor="#000000" stroked="false">
                <v:path arrowok="t"/>
                <v:fill type="solid"/>
              </v:shape>
            </v:group>
            <v:group style="position:absolute;left:3058;top:1846;width:10;height:20" coordorigin="3058,1846" coordsize="10,20">
              <v:shape style="position:absolute;left:3058;top:1846;width:10;height:20" coordorigin="3058,1846" coordsize="10,20" path="m3058,1865l3068,1865,3068,1846,3058,1846,3058,1865xe" filled="true" fillcolor="#000000" stroked="false">
                <v:path arrowok="t"/>
                <v:fill type="solid"/>
              </v:shape>
            </v:group>
            <v:group style="position:absolute;left:3058;top:1865;width:10;height:20" coordorigin="3058,1865" coordsize="10,20">
              <v:shape style="position:absolute;left:3058;top:1865;width:10;height:20" coordorigin="3058,1865" coordsize="10,20" path="m3058,1884l3068,1884,3068,1865,3058,1865,3058,1884xe" filled="true" fillcolor="#000000" stroked="false">
                <v:path arrowok="t"/>
                <v:fill type="solid"/>
              </v:shape>
            </v:group>
            <v:group style="position:absolute;left:3058;top:1884;width:10;height:20" coordorigin="3058,1884" coordsize="10,20">
              <v:shape style="position:absolute;left:3058;top:1884;width:10;height:20" coordorigin="3058,1884" coordsize="10,20" path="m3058,1903l3068,1903,3068,1884,3058,1884,3058,1903xe" filled="true" fillcolor="#000000" stroked="false">
                <v:path arrowok="t"/>
                <v:fill type="solid"/>
              </v:shape>
            </v:group>
            <v:group style="position:absolute;left:3058;top:1903;width:10;height:20" coordorigin="3058,1903" coordsize="10,20">
              <v:shape style="position:absolute;left:3058;top:1903;width:10;height:20" coordorigin="3058,1903" coordsize="10,20" path="m3058,1922l3068,1922,3068,1903,3058,1903,3058,1922xe" filled="true" fillcolor="#000000" stroked="false">
                <v:path arrowok="t"/>
                <v:fill type="solid"/>
              </v:shape>
            </v:group>
            <v:group style="position:absolute;left:3058;top:1922;width:10;height:20" coordorigin="3058,1922" coordsize="10,20">
              <v:shape style="position:absolute;left:3058;top:1922;width:10;height:20" coordorigin="3058,1922" coordsize="10,20" path="m3058,1942l3068,1942,3068,1922,3058,1922,3058,1942xe" filled="true" fillcolor="#000000" stroked="false">
                <v:path arrowok="t"/>
                <v:fill type="solid"/>
              </v:shape>
            </v:group>
            <v:group style="position:absolute;left:3058;top:1942;width:10;height:20" coordorigin="3058,1942" coordsize="10,20">
              <v:shape style="position:absolute;left:3058;top:1942;width:10;height:20" coordorigin="3058,1942" coordsize="10,20" path="m3058,1961l3068,1961,3068,1942,3058,1942,3058,1961xe" filled="true" fillcolor="#000000" stroked="false">
                <v:path arrowok="t"/>
                <v:fill type="solid"/>
              </v:shape>
            </v:group>
            <v:group style="position:absolute;left:3058;top:1961;width:10;height:20" coordorigin="3058,1961" coordsize="10,20">
              <v:shape style="position:absolute;left:3058;top:1961;width:10;height:20" coordorigin="3058,1961" coordsize="10,20" path="m3058,1980l3068,1980,3068,1961,3058,1961,3058,1980xe" filled="true" fillcolor="#000000" stroked="false">
                <v:path arrowok="t"/>
                <v:fill type="solid"/>
              </v:shape>
            </v:group>
            <v:group style="position:absolute;left:3058;top:1980;width:10;height:20" coordorigin="3058,1980" coordsize="10,20">
              <v:shape style="position:absolute;left:3058;top:1980;width:10;height:20" coordorigin="3058,1980" coordsize="10,20" path="m3058,1999l3068,1999,3068,1980,3058,1980,3058,1999xe" filled="true" fillcolor="#000000" stroked="false">
                <v:path arrowok="t"/>
                <v:fill type="solid"/>
              </v:shape>
            </v:group>
            <v:group style="position:absolute;left:3058;top:1999;width:10;height:20" coordorigin="3058,1999" coordsize="10,20">
              <v:shape style="position:absolute;left:3058;top:1999;width:10;height:20" coordorigin="3058,1999" coordsize="10,20" path="m3058,2018l3068,2018,3068,1999,3058,1999,3058,2018xe" filled="true" fillcolor="#000000" stroked="false">
                <v:path arrowok="t"/>
                <v:fill type="solid"/>
              </v:shape>
            </v:group>
            <v:group style="position:absolute;left:3058;top:2018;width:10;height:20" coordorigin="3058,2018" coordsize="10,20">
              <v:shape style="position:absolute;left:3058;top:2018;width:10;height:20" coordorigin="3058,2018" coordsize="10,20" path="m3058,2038l3068,2038,3068,2018,3058,2018,3058,2038xe" filled="true" fillcolor="#000000" stroked="false">
                <v:path arrowok="t"/>
                <v:fill type="solid"/>
              </v:shape>
            </v:group>
            <v:group style="position:absolute;left:3058;top:2038;width:10;height:20" coordorigin="3058,2038" coordsize="10,20">
              <v:shape style="position:absolute;left:3058;top:2038;width:10;height:20" coordorigin="3058,2038" coordsize="10,20" path="m3058,2057l3068,2057,3068,2038,3058,2038,3058,2057xe" filled="true" fillcolor="#000000" stroked="false">
                <v:path arrowok="t"/>
                <v:fill type="solid"/>
              </v:shape>
            </v:group>
            <v:group style="position:absolute;left:3058;top:2057;width:10;height:20" coordorigin="3058,2057" coordsize="10,20">
              <v:shape style="position:absolute;left:3058;top:2057;width:10;height:20" coordorigin="3058,2057" coordsize="10,20" path="m3058,2076l3068,2076,3068,2057,3058,2057,3058,2076xe" filled="true" fillcolor="#000000" stroked="false">
                <v:path arrowok="t"/>
                <v:fill type="solid"/>
              </v:shape>
            </v:group>
            <v:group style="position:absolute;left:3058;top:2076;width:10;height:20" coordorigin="3058,2076" coordsize="10,20">
              <v:shape style="position:absolute;left:3058;top:2076;width:10;height:20" coordorigin="3058,2076" coordsize="10,20" path="m3058,2095l3068,2095,3068,2076,3058,2076,3058,2095xe" filled="true" fillcolor="#000000" stroked="false">
                <v:path arrowok="t"/>
                <v:fill type="solid"/>
              </v:shape>
            </v:group>
            <v:group style="position:absolute;left:3058;top:2095;width:10;height:20" coordorigin="3058,2095" coordsize="10,20">
              <v:shape style="position:absolute;left:3058;top:2095;width:10;height:20" coordorigin="3058,2095" coordsize="10,20" path="m3058,2114l3068,2114,3068,2095,3058,2095,3058,2114xe" filled="true" fillcolor="#000000" stroked="false">
                <v:path arrowok="t"/>
                <v:fill type="solid"/>
              </v:shape>
            </v:group>
            <v:group style="position:absolute;left:3058;top:2114;width:10;height:20" coordorigin="3058,2114" coordsize="10,20">
              <v:shape style="position:absolute;left:3058;top:2114;width:10;height:20" coordorigin="3058,2114" coordsize="10,20" path="m3058,2134l3068,2134,3068,2114,3058,2114,3058,2134xe" filled="true" fillcolor="#000000" stroked="false">
                <v:path arrowok="t"/>
                <v:fill type="solid"/>
              </v:shape>
            </v:group>
            <v:group style="position:absolute;left:3058;top:2134;width:10;height:20" coordorigin="3058,2134" coordsize="10,20">
              <v:shape style="position:absolute;left:3058;top:2134;width:10;height:20" coordorigin="3058,2134" coordsize="10,20" path="m3058,2153l3068,2153,3068,2134,3058,2134,3058,2153xe" filled="true" fillcolor="#000000" stroked="false">
                <v:path arrowok="t"/>
                <v:fill type="solid"/>
              </v:shape>
            </v:group>
            <v:group style="position:absolute;left:3058;top:2153;width:10;height:20" coordorigin="3058,2153" coordsize="10,20">
              <v:shape style="position:absolute;left:3058;top:2153;width:10;height:20" coordorigin="3058,2153" coordsize="10,20" path="m3058,2173l3068,2173,3068,2153,3058,2153,3058,2173xe" filled="true" fillcolor="#000000" stroked="false">
                <v:path arrowok="t"/>
                <v:fill type="solid"/>
              </v:shape>
            </v:group>
            <v:group style="position:absolute;left:3058;top:2173;width:10;height:20" coordorigin="3058,2173" coordsize="10,20">
              <v:shape style="position:absolute;left:3058;top:2173;width:10;height:20" coordorigin="3058,2173" coordsize="10,20" path="m3058,2192l3068,2192,3068,2173,3058,2173,3058,2192xe" filled="true" fillcolor="#000000" stroked="false">
                <v:path arrowok="t"/>
                <v:fill type="solid"/>
              </v:shape>
            </v:group>
            <v:group style="position:absolute;left:3058;top:2192;width:10;height:20" coordorigin="3058,2192" coordsize="10,20">
              <v:shape style="position:absolute;left:3058;top:2192;width:10;height:20" coordorigin="3058,2192" coordsize="10,20" path="m3058,2211l3068,2211,3068,2192,3058,2192,3058,2211xe" filled="true" fillcolor="#000000" stroked="false">
                <v:path arrowok="t"/>
                <v:fill type="solid"/>
              </v:shape>
            </v:group>
            <v:group style="position:absolute;left:3058;top:2211;width:10;height:20" coordorigin="3058,2211" coordsize="10,20">
              <v:shape style="position:absolute;left:3058;top:2211;width:10;height:20" coordorigin="3058,2211" coordsize="10,20" path="m3058,2230l3068,2230,3068,2211,3058,2211,3058,2230xe" filled="true" fillcolor="#000000" stroked="false">
                <v:path arrowok="t"/>
                <v:fill type="solid"/>
              </v:shape>
            </v:group>
            <v:group style="position:absolute;left:3058;top:2230;width:10;height:20" coordorigin="3058,2230" coordsize="10,20">
              <v:shape style="position:absolute;left:3058;top:2230;width:10;height:20" coordorigin="3058,2230" coordsize="10,20" path="m3058,2249l3068,2249,3068,2230,3058,2230,3058,2249xe" filled="true" fillcolor="#000000" stroked="false">
                <v:path arrowok="t"/>
                <v:fill type="solid"/>
              </v:shape>
            </v:group>
            <v:group style="position:absolute;left:3058;top:2249;width:10;height:20" coordorigin="3058,2249" coordsize="10,20">
              <v:shape style="position:absolute;left:3058;top:2249;width:10;height:20" coordorigin="3058,2249" coordsize="10,20" path="m3058,2269l3068,2269,3068,2249,3058,2249,3058,2269xe" filled="true" fillcolor="#000000" stroked="false">
                <v:path arrowok="t"/>
                <v:fill type="solid"/>
              </v:shape>
            </v:group>
            <v:group style="position:absolute;left:3058;top:2269;width:10;height:20" coordorigin="3058,2269" coordsize="10,20">
              <v:shape style="position:absolute;left:3058;top:2269;width:10;height:20" coordorigin="3058,2269" coordsize="10,20" path="m3058,2288l3068,2288,3068,2269,3058,2269,3058,2288xe" filled="true" fillcolor="#000000" stroked="false">
                <v:path arrowok="t"/>
                <v:fill type="solid"/>
              </v:shape>
            </v:group>
            <v:group style="position:absolute;left:3058;top:2288;width:10;height:20" coordorigin="3058,2288" coordsize="10,20">
              <v:shape style="position:absolute;left:3058;top:2288;width:10;height:20" coordorigin="3058,2288" coordsize="10,20" path="m3058,2307l3068,2307,3068,2288,3058,2288,3058,2307xe" filled="true" fillcolor="#000000" stroked="false">
                <v:path arrowok="t"/>
                <v:fill type="solid"/>
              </v:shape>
            </v:group>
            <v:group style="position:absolute;left:3058;top:2307;width:10;height:20" coordorigin="3058,2307" coordsize="10,20">
              <v:shape style="position:absolute;left:3058;top:2307;width:10;height:20" coordorigin="3058,2307" coordsize="10,20" path="m3058,2326l3068,2326,3068,2307,3058,2307,3058,2326xe" filled="true" fillcolor="#000000" stroked="false">
                <v:path arrowok="t"/>
                <v:fill type="solid"/>
              </v:shape>
            </v:group>
            <v:group style="position:absolute;left:3058;top:2326;width:10;height:20" coordorigin="3058,2326" coordsize="10,20">
              <v:shape style="position:absolute;left:3058;top:2326;width:10;height:20" coordorigin="3058,2326" coordsize="10,20" path="m3058,2345l3068,2345,3068,2326,3058,2326,3058,2345xe" filled="true" fillcolor="#000000" stroked="false">
                <v:path arrowok="t"/>
                <v:fill type="solid"/>
              </v:shape>
              <v:shape style="position:absolute;left:3058;top:2345;width:10;height:2" type="#_x0000_t75" stroked="false">
                <v:imagedata r:id="rId525" o:title=""/>
              </v:shape>
            </v:group>
            <v:group style="position:absolute;left:3058;top:2362;width:29;height:2" coordorigin="3058,2362" coordsize="29,2">
              <v:shape style="position:absolute;left:3058;top:2362;width:29;height:2" coordorigin="3058,2362" coordsize="29,0" path="m3058,2362l3087,2362e" filled="false" stroked="true" strokeweight="1.44pt" strokecolor="#000000">
                <v:path arrowok="t"/>
              </v:shape>
            </v:group>
            <v:group style="position:absolute;left:3087;top:2362;width:512;height:2" coordorigin="3087,2362" coordsize="512,2">
              <v:shape style="position:absolute;left:3087;top:2362;width:512;height:2" coordorigin="3087,2362" coordsize="512,0" path="m3087,2362l3598,2362e" filled="false" stroked="true" strokeweight="1.44pt" strokecolor="#000000">
                <v:path arrowok="t"/>
              </v:shape>
            </v:group>
            <v:group style="position:absolute;left:3598;top:1193;width:10;height:20" coordorigin="3598,1193" coordsize="10,20">
              <v:shape style="position:absolute;left:3598;top:1193;width:10;height:20" coordorigin="3598,1193" coordsize="10,20" path="m3598,1212l3608,1212,3608,1193,3598,1193,3598,1212xe" filled="true" fillcolor="#000000" stroked="false">
                <v:path arrowok="t"/>
                <v:fill type="solid"/>
              </v:shape>
            </v:group>
            <v:group style="position:absolute;left:3598;top:1212;width:10;height:20" coordorigin="3598,1212" coordsize="10,20">
              <v:shape style="position:absolute;left:3598;top:1212;width:10;height:20" coordorigin="3598,1212" coordsize="10,20" path="m3598,1231l3608,1231,3608,1212,3598,1212,3598,1231xe" filled="true" fillcolor="#000000" stroked="false">
                <v:path arrowok="t"/>
                <v:fill type="solid"/>
              </v:shape>
            </v:group>
            <v:group style="position:absolute;left:3598;top:1231;width:10;height:20" coordorigin="3598,1231" coordsize="10,20">
              <v:shape style="position:absolute;left:3598;top:1231;width:10;height:20" coordorigin="3598,1231" coordsize="10,20" path="m3598,1250l3608,1250,3608,1231,3598,1231,3598,1250xe" filled="true" fillcolor="#000000" stroked="false">
                <v:path arrowok="t"/>
                <v:fill type="solid"/>
              </v:shape>
            </v:group>
            <v:group style="position:absolute;left:3598;top:1250;width:10;height:20" coordorigin="3598,1250" coordsize="10,20">
              <v:shape style="position:absolute;left:3598;top:1250;width:10;height:20" coordorigin="3598,1250" coordsize="10,20" path="m3598,1270l3608,1270,3608,1250,3598,1250,3598,1270xe" filled="true" fillcolor="#000000" stroked="false">
                <v:path arrowok="t"/>
                <v:fill type="solid"/>
              </v:shape>
            </v:group>
            <v:group style="position:absolute;left:3598;top:1270;width:10;height:20" coordorigin="3598,1270" coordsize="10,20">
              <v:shape style="position:absolute;left:3598;top:1270;width:10;height:20" coordorigin="3598,1270" coordsize="10,20" path="m3598,1289l3608,1289,3608,1270,3598,1270,3598,1289xe" filled="true" fillcolor="#000000" stroked="false">
                <v:path arrowok="t"/>
                <v:fill type="solid"/>
              </v:shape>
            </v:group>
            <v:group style="position:absolute;left:3598;top:1289;width:10;height:20" coordorigin="3598,1289" coordsize="10,20">
              <v:shape style="position:absolute;left:3598;top:1289;width:10;height:20" coordorigin="3598,1289" coordsize="10,20" path="m3598,1308l3608,1308,3608,1289,3598,1289,3598,1308xe" filled="true" fillcolor="#000000" stroked="false">
                <v:path arrowok="t"/>
                <v:fill type="solid"/>
              </v:shape>
            </v:group>
            <v:group style="position:absolute;left:3598;top:1308;width:10;height:20" coordorigin="3598,1308" coordsize="10,20">
              <v:shape style="position:absolute;left:3598;top:1308;width:10;height:20" coordorigin="3598,1308" coordsize="10,20" path="m3598,1327l3608,1327,3608,1308,3598,1308,3598,1327xe" filled="true" fillcolor="#000000" stroked="false">
                <v:path arrowok="t"/>
                <v:fill type="solid"/>
              </v:shape>
            </v:group>
            <v:group style="position:absolute;left:3598;top:1327;width:10;height:20" coordorigin="3598,1327" coordsize="10,20">
              <v:shape style="position:absolute;left:3598;top:1327;width:10;height:20" coordorigin="3598,1327" coordsize="10,20" path="m3598,1346l3608,1346,3608,1327,3598,1327,3598,1346xe" filled="true" fillcolor="#000000" stroked="false">
                <v:path arrowok="t"/>
                <v:fill type="solid"/>
              </v:shape>
            </v:group>
            <v:group style="position:absolute;left:3598;top:1346;width:10;height:20" coordorigin="3598,1346" coordsize="10,20">
              <v:shape style="position:absolute;left:3598;top:1346;width:10;height:20" coordorigin="3598,1346" coordsize="10,20" path="m3598,1366l3608,1366,3608,1346,3598,1346,3598,1366xe" filled="true" fillcolor="#000000" stroked="false">
                <v:path arrowok="t"/>
                <v:fill type="solid"/>
              </v:shape>
            </v:group>
            <v:group style="position:absolute;left:3598;top:1366;width:10;height:20" coordorigin="3598,1366" coordsize="10,20">
              <v:shape style="position:absolute;left:3598;top:1366;width:10;height:20" coordorigin="3598,1366" coordsize="10,20" path="m3598,1385l3608,1385,3608,1366,3598,1366,3598,1385xe" filled="true" fillcolor="#000000" stroked="false">
                <v:path arrowok="t"/>
                <v:fill type="solid"/>
              </v:shape>
            </v:group>
            <v:group style="position:absolute;left:3598;top:1385;width:10;height:20" coordorigin="3598,1385" coordsize="10,20">
              <v:shape style="position:absolute;left:3598;top:1385;width:10;height:20" coordorigin="3598,1385" coordsize="10,20" path="m3598,1404l3608,1404,3608,1385,3598,1385,3598,1404xe" filled="true" fillcolor="#000000" stroked="false">
                <v:path arrowok="t"/>
                <v:fill type="solid"/>
              </v:shape>
            </v:group>
            <v:group style="position:absolute;left:3598;top:1404;width:10;height:20" coordorigin="3598,1404" coordsize="10,20">
              <v:shape style="position:absolute;left:3598;top:1404;width:10;height:20" coordorigin="3598,1404" coordsize="10,20" path="m3598,1423l3608,1423,3608,1404,3598,1404,3598,1423xe" filled="true" fillcolor="#000000" stroked="false">
                <v:path arrowok="t"/>
                <v:fill type="solid"/>
              </v:shape>
            </v:group>
            <v:group style="position:absolute;left:3598;top:1423;width:10;height:20" coordorigin="3598,1423" coordsize="10,20">
              <v:shape style="position:absolute;left:3598;top:1423;width:10;height:20" coordorigin="3598,1423" coordsize="10,20" path="m3598,1442l3608,1442,3608,1423,3598,1423,3598,1442xe" filled="true" fillcolor="#000000" stroked="false">
                <v:path arrowok="t"/>
                <v:fill type="solid"/>
              </v:shape>
            </v:group>
            <v:group style="position:absolute;left:3598;top:1442;width:10;height:20" coordorigin="3598,1442" coordsize="10,20">
              <v:shape style="position:absolute;left:3598;top:1442;width:10;height:20" coordorigin="3598,1442" coordsize="10,20" path="m3598,1462l3608,1462,3608,1442,3598,1442,3598,1462xe" filled="true" fillcolor="#000000" stroked="false">
                <v:path arrowok="t"/>
                <v:fill type="solid"/>
              </v:shape>
            </v:group>
            <v:group style="position:absolute;left:3598;top:1462;width:10;height:20" coordorigin="3598,1462" coordsize="10,20">
              <v:shape style="position:absolute;left:3598;top:1462;width:10;height:20" coordorigin="3598,1462" coordsize="10,20" path="m3598,1481l3608,1481,3608,1462,3598,1462,3598,1481xe" filled="true" fillcolor="#000000" stroked="false">
                <v:path arrowok="t"/>
                <v:fill type="solid"/>
              </v:shape>
            </v:group>
            <v:group style="position:absolute;left:3598;top:1481;width:10;height:20" coordorigin="3598,1481" coordsize="10,20">
              <v:shape style="position:absolute;left:3598;top:1481;width:10;height:20" coordorigin="3598,1481" coordsize="10,20" path="m3598,1500l3608,1500,3608,1481,3598,1481,3598,1500xe" filled="true" fillcolor="#000000" stroked="false">
                <v:path arrowok="t"/>
                <v:fill type="solid"/>
              </v:shape>
            </v:group>
            <v:group style="position:absolute;left:3598;top:1500;width:10;height:20" coordorigin="3598,1500" coordsize="10,20">
              <v:shape style="position:absolute;left:3598;top:1500;width:10;height:20" coordorigin="3598,1500" coordsize="10,20" path="m3598,1519l3608,1519,3608,1500,3598,1500,3598,1519xe" filled="true" fillcolor="#000000" stroked="false">
                <v:path arrowok="t"/>
                <v:fill type="solid"/>
              </v:shape>
            </v:group>
            <v:group style="position:absolute;left:3598;top:1519;width:10;height:20" coordorigin="3598,1519" coordsize="10,20">
              <v:shape style="position:absolute;left:3598;top:1519;width:10;height:20" coordorigin="3598,1519" coordsize="10,20" path="m3598,1538l3608,1538,3608,1519,3598,1519,3598,1538xe" filled="true" fillcolor="#000000" stroked="false">
                <v:path arrowok="t"/>
                <v:fill type="solid"/>
              </v:shape>
            </v:group>
            <v:group style="position:absolute;left:3598;top:1538;width:10;height:20" coordorigin="3598,1538" coordsize="10,20">
              <v:shape style="position:absolute;left:3598;top:1538;width:10;height:20" coordorigin="3598,1538" coordsize="10,20" path="m3598,1558l3608,1558,3608,1538,3598,1538,3598,1558xe" filled="true" fillcolor="#000000" stroked="false">
                <v:path arrowok="t"/>
                <v:fill type="solid"/>
              </v:shape>
            </v:group>
            <v:group style="position:absolute;left:3598;top:1558;width:10;height:20" coordorigin="3598,1558" coordsize="10,20">
              <v:shape style="position:absolute;left:3598;top:1558;width:10;height:20" coordorigin="3598,1558" coordsize="10,20" path="m3598,1577l3608,1577,3608,1558,3598,1558,3598,1577xe" filled="true" fillcolor="#000000" stroked="false">
                <v:path arrowok="t"/>
                <v:fill type="solid"/>
              </v:shape>
            </v:group>
            <v:group style="position:absolute;left:3598;top:1577;width:10;height:20" coordorigin="3598,1577" coordsize="10,20">
              <v:shape style="position:absolute;left:3598;top:1577;width:10;height:20" coordorigin="3598,1577" coordsize="10,20" path="m3598,1596l3608,1596,3608,1577,3598,1577,3598,1596xe" filled="true" fillcolor="#000000" stroked="false">
                <v:path arrowok="t"/>
                <v:fill type="solid"/>
              </v:shape>
            </v:group>
            <v:group style="position:absolute;left:3598;top:1596;width:10;height:20" coordorigin="3598,1596" coordsize="10,20">
              <v:shape style="position:absolute;left:3598;top:1596;width:10;height:20" coordorigin="3598,1596" coordsize="10,20" path="m3598,1615l3608,1615,3608,1596,3598,1596,3598,1615xe" filled="true" fillcolor="#000000" stroked="false">
                <v:path arrowok="t"/>
                <v:fill type="solid"/>
              </v:shape>
            </v:group>
            <v:group style="position:absolute;left:3598;top:1615;width:10;height:20" coordorigin="3598,1615" coordsize="10,20">
              <v:shape style="position:absolute;left:3598;top:1615;width:10;height:20" coordorigin="3598,1615" coordsize="10,20" path="m3598,1634l3608,1634,3608,1615,3598,1615,3598,1634xe" filled="true" fillcolor="#000000" stroked="false">
                <v:path arrowok="t"/>
                <v:fill type="solid"/>
              </v:shape>
            </v:group>
            <v:group style="position:absolute;left:3598;top:1634;width:10;height:20" coordorigin="3598,1634" coordsize="10,20">
              <v:shape style="position:absolute;left:3598;top:1634;width:10;height:20" coordorigin="3598,1634" coordsize="10,20" path="m3598,1654l3608,1654,3608,1634,3598,1634,3598,1654xe" filled="true" fillcolor="#000000" stroked="false">
                <v:path arrowok="t"/>
                <v:fill type="solid"/>
              </v:shape>
            </v:group>
            <v:group style="position:absolute;left:3598;top:1654;width:10;height:20" coordorigin="3598,1654" coordsize="10,20">
              <v:shape style="position:absolute;left:3598;top:1654;width:10;height:20" coordorigin="3598,1654" coordsize="10,20" path="m3598,1673l3608,1673,3608,1654,3598,1654,3598,1673xe" filled="true" fillcolor="#000000" stroked="false">
                <v:path arrowok="t"/>
                <v:fill type="solid"/>
              </v:shape>
            </v:group>
            <v:group style="position:absolute;left:3598;top:1673;width:10;height:20" coordorigin="3598,1673" coordsize="10,20">
              <v:shape style="position:absolute;left:3598;top:1673;width:10;height:20" coordorigin="3598,1673" coordsize="10,20" path="m3598,1692l3608,1692,3608,1673,3598,1673,3598,1692xe" filled="true" fillcolor="#000000" stroked="false">
                <v:path arrowok="t"/>
                <v:fill type="solid"/>
              </v:shape>
            </v:group>
            <v:group style="position:absolute;left:3598;top:1692;width:10;height:20" coordorigin="3598,1692" coordsize="10,20">
              <v:shape style="position:absolute;left:3598;top:1692;width:10;height:20" coordorigin="3598,1692" coordsize="10,20" path="m3598,1711l3608,1711,3608,1692,3598,1692,3598,1711xe" filled="true" fillcolor="#000000" stroked="false">
                <v:path arrowok="t"/>
                <v:fill type="solid"/>
              </v:shape>
            </v:group>
            <v:group style="position:absolute;left:3598;top:1711;width:10;height:20" coordorigin="3598,1711" coordsize="10,20">
              <v:shape style="position:absolute;left:3598;top:1711;width:10;height:20" coordorigin="3598,1711" coordsize="10,20" path="m3598,1730l3608,1730,3608,1711,3598,1711,3598,1730xe" filled="true" fillcolor="#000000" stroked="false">
                <v:path arrowok="t"/>
                <v:fill type="solid"/>
              </v:shape>
            </v:group>
            <v:group style="position:absolute;left:3598;top:1730;width:10;height:20" coordorigin="3598,1730" coordsize="10,20">
              <v:shape style="position:absolute;left:3598;top:1730;width:10;height:20" coordorigin="3598,1730" coordsize="10,20" path="m3598,1750l3608,1750,3608,1730,3598,1730,3598,1750xe" filled="true" fillcolor="#000000" stroked="false">
                <v:path arrowok="t"/>
                <v:fill type="solid"/>
              </v:shape>
            </v:group>
            <v:group style="position:absolute;left:3598;top:1750;width:10;height:20" coordorigin="3598,1750" coordsize="10,20">
              <v:shape style="position:absolute;left:3598;top:1750;width:10;height:20" coordorigin="3598,1750" coordsize="10,20" path="m3598,1769l3608,1769,3608,1750,3598,1750,3598,1769xe" filled="true" fillcolor="#000000" stroked="false">
                <v:path arrowok="t"/>
                <v:fill type="solid"/>
              </v:shape>
            </v:group>
            <v:group style="position:absolute;left:3598;top:1769;width:10;height:20" coordorigin="3598,1769" coordsize="10,20">
              <v:shape style="position:absolute;left:3598;top:1769;width:10;height:20" coordorigin="3598,1769" coordsize="10,20" path="m3598,1788l3608,1788,3608,1769,3598,1769,3598,1788xe" filled="true" fillcolor="#000000" stroked="false">
                <v:path arrowok="t"/>
                <v:fill type="solid"/>
              </v:shape>
            </v:group>
            <v:group style="position:absolute;left:3598;top:1788;width:10;height:20" coordorigin="3598,1788" coordsize="10,20">
              <v:shape style="position:absolute;left:3598;top:1788;width:10;height:20" coordorigin="3598,1788" coordsize="10,20" path="m3598,1807l3608,1807,3608,1788,3598,1788,3598,1807xe" filled="true" fillcolor="#000000" stroked="false">
                <v:path arrowok="t"/>
                <v:fill type="solid"/>
              </v:shape>
            </v:group>
            <v:group style="position:absolute;left:3598;top:1807;width:10;height:20" coordorigin="3598,1807" coordsize="10,20">
              <v:shape style="position:absolute;left:3598;top:1807;width:10;height:20" coordorigin="3598,1807" coordsize="10,20" path="m3598,1826l3608,1826,3608,1807,3598,1807,3598,1826xe" filled="true" fillcolor="#000000" stroked="false">
                <v:path arrowok="t"/>
                <v:fill type="solid"/>
              </v:shape>
            </v:group>
            <v:group style="position:absolute;left:3598;top:1826;width:10;height:20" coordorigin="3598,1826" coordsize="10,20">
              <v:shape style="position:absolute;left:3598;top:1826;width:10;height:20" coordorigin="3598,1826" coordsize="10,20" path="m3598,1846l3608,1846,3608,1826,3598,1826,3598,1846xe" filled="true" fillcolor="#000000" stroked="false">
                <v:path arrowok="t"/>
                <v:fill type="solid"/>
              </v:shape>
            </v:group>
            <v:group style="position:absolute;left:3598;top:1846;width:10;height:20" coordorigin="3598,1846" coordsize="10,20">
              <v:shape style="position:absolute;left:3598;top:1846;width:10;height:20" coordorigin="3598,1846" coordsize="10,20" path="m3598,1865l3608,1865,3608,1846,3598,1846,3598,1865xe" filled="true" fillcolor="#000000" stroked="false">
                <v:path arrowok="t"/>
                <v:fill type="solid"/>
              </v:shape>
            </v:group>
            <v:group style="position:absolute;left:3598;top:1865;width:10;height:20" coordorigin="3598,1865" coordsize="10,20">
              <v:shape style="position:absolute;left:3598;top:1865;width:10;height:20" coordorigin="3598,1865" coordsize="10,20" path="m3598,1884l3608,1884,3608,1865,3598,1865,3598,1884xe" filled="true" fillcolor="#000000" stroked="false">
                <v:path arrowok="t"/>
                <v:fill type="solid"/>
              </v:shape>
            </v:group>
            <v:group style="position:absolute;left:3598;top:1884;width:10;height:20" coordorigin="3598,1884" coordsize="10,20">
              <v:shape style="position:absolute;left:3598;top:1884;width:10;height:20" coordorigin="3598,1884" coordsize="10,20" path="m3598,1903l3608,1903,3608,1884,3598,1884,3598,1903xe" filled="true" fillcolor="#000000" stroked="false">
                <v:path arrowok="t"/>
                <v:fill type="solid"/>
              </v:shape>
            </v:group>
            <v:group style="position:absolute;left:3598;top:1903;width:10;height:20" coordorigin="3598,1903" coordsize="10,20">
              <v:shape style="position:absolute;left:3598;top:1903;width:10;height:20" coordorigin="3598,1903" coordsize="10,20" path="m3598,1922l3608,1922,3608,1903,3598,1903,3598,1922xe" filled="true" fillcolor="#000000" stroked="false">
                <v:path arrowok="t"/>
                <v:fill type="solid"/>
              </v:shape>
            </v:group>
            <v:group style="position:absolute;left:3598;top:1922;width:10;height:20" coordorigin="3598,1922" coordsize="10,20">
              <v:shape style="position:absolute;left:3598;top:1922;width:10;height:20" coordorigin="3598,1922" coordsize="10,20" path="m3598,1942l3608,1942,3608,1922,3598,1922,3598,1942xe" filled="true" fillcolor="#000000" stroked="false">
                <v:path arrowok="t"/>
                <v:fill type="solid"/>
              </v:shape>
            </v:group>
            <v:group style="position:absolute;left:3598;top:1942;width:10;height:20" coordorigin="3598,1942" coordsize="10,20">
              <v:shape style="position:absolute;left:3598;top:1942;width:10;height:20" coordorigin="3598,1942" coordsize="10,20" path="m3598,1961l3608,1961,3608,1942,3598,1942,3598,1961xe" filled="true" fillcolor="#000000" stroked="false">
                <v:path arrowok="t"/>
                <v:fill type="solid"/>
              </v:shape>
            </v:group>
            <v:group style="position:absolute;left:3598;top:1961;width:10;height:20" coordorigin="3598,1961" coordsize="10,20">
              <v:shape style="position:absolute;left:3598;top:1961;width:10;height:20" coordorigin="3598,1961" coordsize="10,20" path="m3598,1980l3608,1980,3608,1961,3598,1961,3598,1980xe" filled="true" fillcolor="#000000" stroked="false">
                <v:path arrowok="t"/>
                <v:fill type="solid"/>
              </v:shape>
            </v:group>
            <v:group style="position:absolute;left:3598;top:1980;width:10;height:20" coordorigin="3598,1980" coordsize="10,20">
              <v:shape style="position:absolute;left:3598;top:1980;width:10;height:20" coordorigin="3598,1980" coordsize="10,20" path="m3598,1999l3608,1999,3608,1980,3598,1980,3598,1999xe" filled="true" fillcolor="#000000" stroked="false">
                <v:path arrowok="t"/>
                <v:fill type="solid"/>
              </v:shape>
            </v:group>
            <v:group style="position:absolute;left:3598;top:1999;width:10;height:20" coordorigin="3598,1999" coordsize="10,20">
              <v:shape style="position:absolute;left:3598;top:1999;width:10;height:20" coordorigin="3598,1999" coordsize="10,20" path="m3598,2018l3608,2018,3608,1999,3598,1999,3598,2018xe" filled="true" fillcolor="#000000" stroked="false">
                <v:path arrowok="t"/>
                <v:fill type="solid"/>
              </v:shape>
            </v:group>
            <v:group style="position:absolute;left:3598;top:2018;width:10;height:20" coordorigin="3598,2018" coordsize="10,20">
              <v:shape style="position:absolute;left:3598;top:2018;width:10;height:20" coordorigin="3598,2018" coordsize="10,20" path="m3598,2038l3608,2038,3608,2018,3598,2018,3598,2038xe" filled="true" fillcolor="#000000" stroked="false">
                <v:path arrowok="t"/>
                <v:fill type="solid"/>
              </v:shape>
            </v:group>
            <v:group style="position:absolute;left:3598;top:2038;width:10;height:20" coordorigin="3598,2038" coordsize="10,20">
              <v:shape style="position:absolute;left:3598;top:2038;width:10;height:20" coordorigin="3598,2038" coordsize="10,20" path="m3598,2057l3608,2057,3608,2038,3598,2038,3598,2057xe" filled="true" fillcolor="#000000" stroked="false">
                <v:path arrowok="t"/>
                <v:fill type="solid"/>
              </v:shape>
            </v:group>
            <v:group style="position:absolute;left:3598;top:2057;width:10;height:20" coordorigin="3598,2057" coordsize="10,20">
              <v:shape style="position:absolute;left:3598;top:2057;width:10;height:20" coordorigin="3598,2057" coordsize="10,20" path="m3598,2076l3608,2076,3608,2057,3598,2057,3598,2076xe" filled="true" fillcolor="#000000" stroked="false">
                <v:path arrowok="t"/>
                <v:fill type="solid"/>
              </v:shape>
            </v:group>
            <v:group style="position:absolute;left:3598;top:2076;width:10;height:20" coordorigin="3598,2076" coordsize="10,20">
              <v:shape style="position:absolute;left:3598;top:2076;width:10;height:20" coordorigin="3598,2076" coordsize="10,20" path="m3598,2095l3608,2095,3608,2076,3598,2076,3598,2095xe" filled="true" fillcolor="#000000" stroked="false">
                <v:path arrowok="t"/>
                <v:fill type="solid"/>
              </v:shape>
            </v:group>
            <v:group style="position:absolute;left:3598;top:2095;width:10;height:20" coordorigin="3598,2095" coordsize="10,20">
              <v:shape style="position:absolute;left:3598;top:2095;width:10;height:20" coordorigin="3598,2095" coordsize="10,20" path="m3598,2114l3608,2114,3608,2095,3598,2095,3598,2114xe" filled="true" fillcolor="#000000" stroked="false">
                <v:path arrowok="t"/>
                <v:fill type="solid"/>
              </v:shape>
            </v:group>
            <v:group style="position:absolute;left:3598;top:2114;width:10;height:20" coordorigin="3598,2114" coordsize="10,20">
              <v:shape style="position:absolute;left:3598;top:2114;width:10;height:20" coordorigin="3598,2114" coordsize="10,20" path="m3598,2134l3608,2134,3608,2114,3598,2114,3598,2134xe" filled="true" fillcolor="#000000" stroked="false">
                <v:path arrowok="t"/>
                <v:fill type="solid"/>
              </v:shape>
            </v:group>
            <v:group style="position:absolute;left:3598;top:2134;width:10;height:20" coordorigin="3598,2134" coordsize="10,20">
              <v:shape style="position:absolute;left:3598;top:2134;width:10;height:20" coordorigin="3598,2134" coordsize="10,20" path="m3598,2153l3608,2153,3608,2134,3598,2134,3598,2153xe" filled="true" fillcolor="#000000" stroked="false">
                <v:path arrowok="t"/>
                <v:fill type="solid"/>
              </v:shape>
            </v:group>
            <v:group style="position:absolute;left:3598;top:2153;width:10;height:20" coordorigin="3598,2153" coordsize="10,20">
              <v:shape style="position:absolute;left:3598;top:2153;width:10;height:20" coordorigin="3598,2153" coordsize="10,20" path="m3598,2173l3608,2173,3608,2153,3598,2153,3598,2173xe" filled="true" fillcolor="#000000" stroked="false">
                <v:path arrowok="t"/>
                <v:fill type="solid"/>
              </v:shape>
            </v:group>
            <v:group style="position:absolute;left:3598;top:2173;width:10;height:20" coordorigin="3598,2173" coordsize="10,20">
              <v:shape style="position:absolute;left:3598;top:2173;width:10;height:20" coordorigin="3598,2173" coordsize="10,20" path="m3598,2192l3608,2192,3608,2173,3598,2173,3598,2192xe" filled="true" fillcolor="#000000" stroked="false">
                <v:path arrowok="t"/>
                <v:fill type="solid"/>
              </v:shape>
            </v:group>
            <v:group style="position:absolute;left:3598;top:2192;width:10;height:20" coordorigin="3598,2192" coordsize="10,20">
              <v:shape style="position:absolute;left:3598;top:2192;width:10;height:20" coordorigin="3598,2192" coordsize="10,20" path="m3598,2211l3608,2211,3608,2192,3598,2192,3598,2211xe" filled="true" fillcolor="#000000" stroked="false">
                <v:path arrowok="t"/>
                <v:fill type="solid"/>
              </v:shape>
            </v:group>
            <v:group style="position:absolute;left:3598;top:2211;width:10;height:20" coordorigin="3598,2211" coordsize="10,20">
              <v:shape style="position:absolute;left:3598;top:2211;width:10;height:20" coordorigin="3598,2211" coordsize="10,20" path="m3598,2230l3608,2230,3608,2211,3598,2211,3598,2230xe" filled="true" fillcolor="#000000" stroked="false">
                <v:path arrowok="t"/>
                <v:fill type="solid"/>
              </v:shape>
            </v:group>
            <v:group style="position:absolute;left:3598;top:2230;width:10;height:20" coordorigin="3598,2230" coordsize="10,20">
              <v:shape style="position:absolute;left:3598;top:2230;width:10;height:20" coordorigin="3598,2230" coordsize="10,20" path="m3598,2249l3608,2249,3608,2230,3598,2230,3598,2249xe" filled="true" fillcolor="#000000" stroked="false">
                <v:path arrowok="t"/>
                <v:fill type="solid"/>
              </v:shape>
            </v:group>
            <v:group style="position:absolute;left:3598;top:2249;width:10;height:20" coordorigin="3598,2249" coordsize="10,20">
              <v:shape style="position:absolute;left:3598;top:2249;width:10;height:20" coordorigin="3598,2249" coordsize="10,20" path="m3598,2269l3608,2269,3608,2249,3598,2249,3598,2269xe" filled="true" fillcolor="#000000" stroked="false">
                <v:path arrowok="t"/>
                <v:fill type="solid"/>
              </v:shape>
            </v:group>
            <v:group style="position:absolute;left:3598;top:2269;width:10;height:20" coordorigin="3598,2269" coordsize="10,20">
              <v:shape style="position:absolute;left:3598;top:2269;width:10;height:20" coordorigin="3598,2269" coordsize="10,20" path="m3598,2288l3608,2288,3608,2269,3598,2269,3598,2288xe" filled="true" fillcolor="#000000" stroked="false">
                <v:path arrowok="t"/>
                <v:fill type="solid"/>
              </v:shape>
            </v:group>
            <v:group style="position:absolute;left:3598;top:2288;width:10;height:20" coordorigin="3598,2288" coordsize="10,20">
              <v:shape style="position:absolute;left:3598;top:2288;width:10;height:20" coordorigin="3598,2288" coordsize="10,20" path="m3598,2307l3608,2307,3608,2288,3598,2288,3598,2307xe" filled="true" fillcolor="#000000" stroked="false">
                <v:path arrowok="t"/>
                <v:fill type="solid"/>
              </v:shape>
            </v:group>
            <v:group style="position:absolute;left:3598;top:2307;width:10;height:20" coordorigin="3598,2307" coordsize="10,20">
              <v:shape style="position:absolute;left:3598;top:2307;width:10;height:20" coordorigin="3598,2307" coordsize="10,20" path="m3598,2326l3608,2326,3608,2307,3598,2307,3598,2326xe" filled="true" fillcolor="#000000" stroked="false">
                <v:path arrowok="t"/>
                <v:fill type="solid"/>
              </v:shape>
            </v:group>
            <v:group style="position:absolute;left:3598;top:2326;width:10;height:20" coordorigin="3598,2326" coordsize="10,20">
              <v:shape style="position:absolute;left:3598;top:2326;width:10;height:20" coordorigin="3598,2326" coordsize="10,20" path="m3598,2345l3608,2345,3608,2326,3598,2326,3598,2345xe" filled="true" fillcolor="#000000" stroked="false">
                <v:path arrowok="t"/>
                <v:fill type="solid"/>
              </v:shape>
              <v:shape style="position:absolute;left:3598;top:2345;width:10;height:2" type="#_x0000_t75" stroked="false">
                <v:imagedata r:id="rId525" o:title=""/>
              </v:shape>
            </v:group>
            <v:group style="position:absolute;left:3598;top:2362;width:29;height:2" coordorigin="3598,2362" coordsize="29,2">
              <v:shape style="position:absolute;left:3598;top:2362;width:29;height:2" coordorigin="3598,2362" coordsize="29,0" path="m3598,2362l3627,2362e" filled="false" stroked="true" strokeweight="1.44pt" strokecolor="#000000">
                <v:path arrowok="t"/>
              </v:shape>
            </v:group>
            <v:group style="position:absolute;left:3627;top:2362;width:632;height:2" coordorigin="3627,2362" coordsize="632,2">
              <v:shape style="position:absolute;left:3627;top:2362;width:632;height:2" coordorigin="3627,2362" coordsize="632,0" path="m3627,2362l4258,2362e" filled="false" stroked="true" strokeweight="1.44pt" strokecolor="#000000">
                <v:path arrowok="t"/>
              </v:shape>
            </v:group>
            <v:group style="position:absolute;left:4258;top:1193;width:10;height:20" coordorigin="4258,1193" coordsize="10,20">
              <v:shape style="position:absolute;left:4258;top:1193;width:10;height:20" coordorigin="4258,1193" coordsize="10,20" path="m4258,1212l4268,1212,4268,1193,4258,1193,4258,1212xe" filled="true" fillcolor="#000000" stroked="false">
                <v:path arrowok="t"/>
                <v:fill type="solid"/>
              </v:shape>
            </v:group>
            <v:group style="position:absolute;left:4258;top:1212;width:10;height:20" coordorigin="4258,1212" coordsize="10,20">
              <v:shape style="position:absolute;left:4258;top:1212;width:10;height:20" coordorigin="4258,1212" coordsize="10,20" path="m4258,1231l4268,1231,4268,1212,4258,1212,4258,1231xe" filled="true" fillcolor="#000000" stroked="false">
                <v:path arrowok="t"/>
                <v:fill type="solid"/>
              </v:shape>
            </v:group>
            <v:group style="position:absolute;left:4258;top:1231;width:10;height:20" coordorigin="4258,1231" coordsize="10,20">
              <v:shape style="position:absolute;left:4258;top:1231;width:10;height:20" coordorigin="4258,1231" coordsize="10,20" path="m4258,1250l4268,1250,4268,1231,4258,1231,4258,1250xe" filled="true" fillcolor="#000000" stroked="false">
                <v:path arrowok="t"/>
                <v:fill type="solid"/>
              </v:shape>
            </v:group>
            <v:group style="position:absolute;left:4258;top:1250;width:10;height:20" coordorigin="4258,1250" coordsize="10,20">
              <v:shape style="position:absolute;left:4258;top:1250;width:10;height:20" coordorigin="4258,1250" coordsize="10,20" path="m4258,1270l4268,1270,4268,1250,4258,1250,4258,1270xe" filled="true" fillcolor="#000000" stroked="false">
                <v:path arrowok="t"/>
                <v:fill type="solid"/>
              </v:shape>
            </v:group>
            <v:group style="position:absolute;left:4258;top:1270;width:10;height:20" coordorigin="4258,1270" coordsize="10,20">
              <v:shape style="position:absolute;left:4258;top:1270;width:10;height:20" coordorigin="4258,1270" coordsize="10,20" path="m4258,1289l4268,1289,4268,1270,4258,1270,4258,1289xe" filled="true" fillcolor="#000000" stroked="false">
                <v:path arrowok="t"/>
                <v:fill type="solid"/>
              </v:shape>
            </v:group>
            <v:group style="position:absolute;left:4258;top:1289;width:10;height:20" coordorigin="4258,1289" coordsize="10,20">
              <v:shape style="position:absolute;left:4258;top:1289;width:10;height:20" coordorigin="4258,1289" coordsize="10,20" path="m4258,1308l4268,1308,4268,1289,4258,1289,4258,1308xe" filled="true" fillcolor="#000000" stroked="false">
                <v:path arrowok="t"/>
                <v:fill type="solid"/>
              </v:shape>
            </v:group>
            <v:group style="position:absolute;left:4258;top:1308;width:10;height:20" coordorigin="4258,1308" coordsize="10,20">
              <v:shape style="position:absolute;left:4258;top:1308;width:10;height:20" coordorigin="4258,1308" coordsize="10,20" path="m4258,1327l4268,1327,4268,1308,4258,1308,4258,1327xe" filled="true" fillcolor="#000000" stroked="false">
                <v:path arrowok="t"/>
                <v:fill type="solid"/>
              </v:shape>
            </v:group>
            <v:group style="position:absolute;left:4258;top:1327;width:10;height:20" coordorigin="4258,1327" coordsize="10,20">
              <v:shape style="position:absolute;left:4258;top:1327;width:10;height:20" coordorigin="4258,1327" coordsize="10,20" path="m4258,1346l4268,1346,4268,1327,4258,1327,4258,1346xe" filled="true" fillcolor="#000000" stroked="false">
                <v:path arrowok="t"/>
                <v:fill type="solid"/>
              </v:shape>
            </v:group>
            <v:group style="position:absolute;left:4258;top:1346;width:10;height:20" coordorigin="4258,1346" coordsize="10,20">
              <v:shape style="position:absolute;left:4258;top:1346;width:10;height:20" coordorigin="4258,1346" coordsize="10,20" path="m4258,1366l4268,1366,4268,1346,4258,1346,4258,1366xe" filled="true" fillcolor="#000000" stroked="false">
                <v:path arrowok="t"/>
                <v:fill type="solid"/>
              </v:shape>
            </v:group>
            <v:group style="position:absolute;left:4258;top:1366;width:10;height:20" coordorigin="4258,1366" coordsize="10,20">
              <v:shape style="position:absolute;left:4258;top:1366;width:10;height:20" coordorigin="4258,1366" coordsize="10,20" path="m4258,1385l4268,1385,4268,1366,4258,1366,4258,1385xe" filled="true" fillcolor="#000000" stroked="false">
                <v:path arrowok="t"/>
                <v:fill type="solid"/>
              </v:shape>
            </v:group>
            <v:group style="position:absolute;left:4258;top:1385;width:10;height:20" coordorigin="4258,1385" coordsize="10,20">
              <v:shape style="position:absolute;left:4258;top:1385;width:10;height:20" coordorigin="4258,1385" coordsize="10,20" path="m4258,1404l4268,1404,4268,1385,4258,1385,4258,1404xe" filled="true" fillcolor="#000000" stroked="false">
                <v:path arrowok="t"/>
                <v:fill type="solid"/>
              </v:shape>
            </v:group>
            <v:group style="position:absolute;left:4258;top:1404;width:10;height:20" coordorigin="4258,1404" coordsize="10,20">
              <v:shape style="position:absolute;left:4258;top:1404;width:10;height:20" coordorigin="4258,1404" coordsize="10,20" path="m4258,1423l4268,1423,4268,1404,4258,1404,4258,1423xe" filled="true" fillcolor="#000000" stroked="false">
                <v:path arrowok="t"/>
                <v:fill type="solid"/>
              </v:shape>
            </v:group>
            <v:group style="position:absolute;left:4258;top:1423;width:10;height:20" coordorigin="4258,1423" coordsize="10,20">
              <v:shape style="position:absolute;left:4258;top:1423;width:10;height:20" coordorigin="4258,1423" coordsize="10,20" path="m4258,1442l4268,1442,4268,1423,4258,1423,4258,1442xe" filled="true" fillcolor="#000000" stroked="false">
                <v:path arrowok="t"/>
                <v:fill type="solid"/>
              </v:shape>
            </v:group>
            <v:group style="position:absolute;left:4258;top:1442;width:10;height:20" coordorigin="4258,1442" coordsize="10,20">
              <v:shape style="position:absolute;left:4258;top:1442;width:10;height:20" coordorigin="4258,1442" coordsize="10,20" path="m4258,1462l4268,1462,4268,1442,4258,1442,4258,1462xe" filled="true" fillcolor="#000000" stroked="false">
                <v:path arrowok="t"/>
                <v:fill type="solid"/>
              </v:shape>
            </v:group>
            <v:group style="position:absolute;left:4258;top:1462;width:10;height:20" coordorigin="4258,1462" coordsize="10,20">
              <v:shape style="position:absolute;left:4258;top:1462;width:10;height:20" coordorigin="4258,1462" coordsize="10,20" path="m4258,1481l4268,1481,4268,1462,4258,1462,4258,1481xe" filled="true" fillcolor="#000000" stroked="false">
                <v:path arrowok="t"/>
                <v:fill type="solid"/>
              </v:shape>
            </v:group>
            <v:group style="position:absolute;left:4258;top:1481;width:10;height:20" coordorigin="4258,1481" coordsize="10,20">
              <v:shape style="position:absolute;left:4258;top:1481;width:10;height:20" coordorigin="4258,1481" coordsize="10,20" path="m4258,1500l4268,1500,4268,1481,4258,1481,4258,1500xe" filled="true" fillcolor="#000000" stroked="false">
                <v:path arrowok="t"/>
                <v:fill type="solid"/>
              </v:shape>
            </v:group>
            <v:group style="position:absolute;left:4258;top:1500;width:10;height:20" coordorigin="4258,1500" coordsize="10,20">
              <v:shape style="position:absolute;left:4258;top:1500;width:10;height:20" coordorigin="4258,1500" coordsize="10,20" path="m4258,1519l4268,1519,4268,1500,4258,1500,4258,1519xe" filled="true" fillcolor="#000000" stroked="false">
                <v:path arrowok="t"/>
                <v:fill type="solid"/>
              </v:shape>
            </v:group>
            <v:group style="position:absolute;left:4258;top:1519;width:10;height:20" coordorigin="4258,1519" coordsize="10,20">
              <v:shape style="position:absolute;left:4258;top:1519;width:10;height:20" coordorigin="4258,1519" coordsize="10,20" path="m4258,1538l4268,1538,4268,1519,4258,1519,4258,1538xe" filled="true" fillcolor="#000000" stroked="false">
                <v:path arrowok="t"/>
                <v:fill type="solid"/>
              </v:shape>
            </v:group>
            <v:group style="position:absolute;left:4258;top:1538;width:10;height:20" coordorigin="4258,1538" coordsize="10,20">
              <v:shape style="position:absolute;left:4258;top:1538;width:10;height:20" coordorigin="4258,1538" coordsize="10,20" path="m4258,1558l4268,1558,4268,1538,4258,1538,4258,1558xe" filled="true" fillcolor="#000000" stroked="false">
                <v:path arrowok="t"/>
                <v:fill type="solid"/>
              </v:shape>
            </v:group>
            <v:group style="position:absolute;left:4258;top:1558;width:10;height:20" coordorigin="4258,1558" coordsize="10,20">
              <v:shape style="position:absolute;left:4258;top:1558;width:10;height:20" coordorigin="4258,1558" coordsize="10,20" path="m4258,1577l4268,1577,4268,1558,4258,1558,4258,1577xe" filled="true" fillcolor="#000000" stroked="false">
                <v:path arrowok="t"/>
                <v:fill type="solid"/>
              </v:shape>
            </v:group>
            <v:group style="position:absolute;left:4258;top:1577;width:10;height:20" coordorigin="4258,1577" coordsize="10,20">
              <v:shape style="position:absolute;left:4258;top:1577;width:10;height:20" coordorigin="4258,1577" coordsize="10,20" path="m4258,1596l4268,1596,4268,1577,4258,1577,4258,1596xe" filled="true" fillcolor="#000000" stroked="false">
                <v:path arrowok="t"/>
                <v:fill type="solid"/>
              </v:shape>
            </v:group>
            <v:group style="position:absolute;left:4258;top:1596;width:10;height:20" coordorigin="4258,1596" coordsize="10,20">
              <v:shape style="position:absolute;left:4258;top:1596;width:10;height:20" coordorigin="4258,1596" coordsize="10,20" path="m4258,1615l4268,1615,4268,1596,4258,1596,4258,1615xe" filled="true" fillcolor="#000000" stroked="false">
                <v:path arrowok="t"/>
                <v:fill type="solid"/>
              </v:shape>
            </v:group>
            <v:group style="position:absolute;left:4258;top:1615;width:10;height:20" coordorigin="4258,1615" coordsize="10,20">
              <v:shape style="position:absolute;left:4258;top:1615;width:10;height:20" coordorigin="4258,1615" coordsize="10,20" path="m4258,1634l4268,1634,4268,1615,4258,1615,4258,1634xe" filled="true" fillcolor="#000000" stroked="false">
                <v:path arrowok="t"/>
                <v:fill type="solid"/>
              </v:shape>
            </v:group>
            <v:group style="position:absolute;left:4258;top:1634;width:10;height:20" coordorigin="4258,1634" coordsize="10,20">
              <v:shape style="position:absolute;left:4258;top:1634;width:10;height:20" coordorigin="4258,1634" coordsize="10,20" path="m4258,1654l4268,1654,4268,1634,4258,1634,4258,1654xe" filled="true" fillcolor="#000000" stroked="false">
                <v:path arrowok="t"/>
                <v:fill type="solid"/>
              </v:shape>
            </v:group>
            <v:group style="position:absolute;left:4258;top:1654;width:10;height:20" coordorigin="4258,1654" coordsize="10,20">
              <v:shape style="position:absolute;left:4258;top:1654;width:10;height:20" coordorigin="4258,1654" coordsize="10,20" path="m4258,1673l4268,1673,4268,1654,4258,1654,4258,1673xe" filled="true" fillcolor="#000000" stroked="false">
                <v:path arrowok="t"/>
                <v:fill type="solid"/>
              </v:shape>
            </v:group>
            <v:group style="position:absolute;left:4258;top:1673;width:10;height:20" coordorigin="4258,1673" coordsize="10,20">
              <v:shape style="position:absolute;left:4258;top:1673;width:10;height:20" coordorigin="4258,1673" coordsize="10,20" path="m4258,1692l4268,1692,4268,1673,4258,1673,4258,1692xe" filled="true" fillcolor="#000000" stroked="false">
                <v:path arrowok="t"/>
                <v:fill type="solid"/>
              </v:shape>
            </v:group>
            <v:group style="position:absolute;left:4258;top:1692;width:10;height:20" coordorigin="4258,1692" coordsize="10,20">
              <v:shape style="position:absolute;left:4258;top:1692;width:10;height:20" coordorigin="4258,1692" coordsize="10,20" path="m4258,1711l4268,1711,4268,1692,4258,1692,4258,1711xe" filled="true" fillcolor="#000000" stroked="false">
                <v:path arrowok="t"/>
                <v:fill type="solid"/>
              </v:shape>
            </v:group>
            <v:group style="position:absolute;left:4258;top:1711;width:10;height:20" coordorigin="4258,1711" coordsize="10,20">
              <v:shape style="position:absolute;left:4258;top:1711;width:10;height:20" coordorigin="4258,1711" coordsize="10,20" path="m4258,1730l4268,1730,4268,1711,4258,1711,4258,1730xe" filled="true" fillcolor="#000000" stroked="false">
                <v:path arrowok="t"/>
                <v:fill type="solid"/>
              </v:shape>
            </v:group>
            <v:group style="position:absolute;left:4258;top:1730;width:10;height:20" coordorigin="4258,1730" coordsize="10,20">
              <v:shape style="position:absolute;left:4258;top:1730;width:10;height:20" coordorigin="4258,1730" coordsize="10,20" path="m4258,1750l4268,1750,4268,1730,4258,1730,4258,1750xe" filled="true" fillcolor="#000000" stroked="false">
                <v:path arrowok="t"/>
                <v:fill type="solid"/>
              </v:shape>
            </v:group>
            <v:group style="position:absolute;left:4258;top:1750;width:10;height:20" coordorigin="4258,1750" coordsize="10,20">
              <v:shape style="position:absolute;left:4258;top:1750;width:10;height:20" coordorigin="4258,1750" coordsize="10,20" path="m4258,1769l4268,1769,4268,1750,4258,1750,4258,1769xe" filled="true" fillcolor="#000000" stroked="false">
                <v:path arrowok="t"/>
                <v:fill type="solid"/>
              </v:shape>
            </v:group>
            <v:group style="position:absolute;left:4258;top:1769;width:10;height:20" coordorigin="4258,1769" coordsize="10,20">
              <v:shape style="position:absolute;left:4258;top:1769;width:10;height:20" coordorigin="4258,1769" coordsize="10,20" path="m4258,1788l4268,1788,4268,1769,4258,1769,4258,1788xe" filled="true" fillcolor="#000000" stroked="false">
                <v:path arrowok="t"/>
                <v:fill type="solid"/>
              </v:shape>
            </v:group>
            <v:group style="position:absolute;left:4258;top:1788;width:10;height:20" coordorigin="4258,1788" coordsize="10,20">
              <v:shape style="position:absolute;left:4258;top:1788;width:10;height:20" coordorigin="4258,1788" coordsize="10,20" path="m4258,1807l4268,1807,4268,1788,4258,1788,4258,1807xe" filled="true" fillcolor="#000000" stroked="false">
                <v:path arrowok="t"/>
                <v:fill type="solid"/>
              </v:shape>
            </v:group>
            <v:group style="position:absolute;left:4258;top:1807;width:10;height:20" coordorigin="4258,1807" coordsize="10,20">
              <v:shape style="position:absolute;left:4258;top:1807;width:10;height:20" coordorigin="4258,1807" coordsize="10,20" path="m4258,1826l4268,1826,4268,1807,4258,1807,4258,1826xe" filled="true" fillcolor="#000000" stroked="false">
                <v:path arrowok="t"/>
                <v:fill type="solid"/>
              </v:shape>
            </v:group>
            <v:group style="position:absolute;left:4258;top:1826;width:10;height:20" coordorigin="4258,1826" coordsize="10,20">
              <v:shape style="position:absolute;left:4258;top:1826;width:10;height:20" coordorigin="4258,1826" coordsize="10,20" path="m4258,1846l4268,1846,4268,1826,4258,1826,4258,1846xe" filled="true" fillcolor="#000000" stroked="false">
                <v:path arrowok="t"/>
                <v:fill type="solid"/>
              </v:shape>
            </v:group>
            <v:group style="position:absolute;left:4258;top:1846;width:10;height:20" coordorigin="4258,1846" coordsize="10,20">
              <v:shape style="position:absolute;left:4258;top:1846;width:10;height:20" coordorigin="4258,1846" coordsize="10,20" path="m4258,1865l4268,1865,4268,1846,4258,1846,4258,1865xe" filled="true" fillcolor="#000000" stroked="false">
                <v:path arrowok="t"/>
                <v:fill type="solid"/>
              </v:shape>
            </v:group>
            <v:group style="position:absolute;left:4258;top:1865;width:10;height:20" coordorigin="4258,1865" coordsize="10,20">
              <v:shape style="position:absolute;left:4258;top:1865;width:10;height:20" coordorigin="4258,1865" coordsize="10,20" path="m4258,1884l4268,1884,4268,1865,4258,1865,4258,1884xe" filled="true" fillcolor="#000000" stroked="false">
                <v:path arrowok="t"/>
                <v:fill type="solid"/>
              </v:shape>
            </v:group>
            <v:group style="position:absolute;left:4258;top:1884;width:10;height:20" coordorigin="4258,1884" coordsize="10,20">
              <v:shape style="position:absolute;left:4258;top:1884;width:10;height:20" coordorigin="4258,1884" coordsize="10,20" path="m4258,1903l4268,1903,4268,1884,4258,1884,4258,1903xe" filled="true" fillcolor="#000000" stroked="false">
                <v:path arrowok="t"/>
                <v:fill type="solid"/>
              </v:shape>
            </v:group>
            <v:group style="position:absolute;left:4258;top:1903;width:10;height:20" coordorigin="4258,1903" coordsize="10,20">
              <v:shape style="position:absolute;left:4258;top:1903;width:10;height:20" coordorigin="4258,1903" coordsize="10,20" path="m4258,1922l4268,1922,4268,1903,4258,1903,4258,1922xe" filled="true" fillcolor="#000000" stroked="false">
                <v:path arrowok="t"/>
                <v:fill type="solid"/>
              </v:shape>
            </v:group>
            <v:group style="position:absolute;left:4258;top:1922;width:10;height:20" coordorigin="4258,1922" coordsize="10,20">
              <v:shape style="position:absolute;left:4258;top:1922;width:10;height:20" coordorigin="4258,1922" coordsize="10,20" path="m4258,1942l4268,1942,4268,1922,4258,1922,4258,1942xe" filled="true" fillcolor="#000000" stroked="false">
                <v:path arrowok="t"/>
                <v:fill type="solid"/>
              </v:shape>
            </v:group>
            <v:group style="position:absolute;left:4258;top:1942;width:10;height:20" coordorigin="4258,1942" coordsize="10,20">
              <v:shape style="position:absolute;left:4258;top:1942;width:10;height:20" coordorigin="4258,1942" coordsize="10,20" path="m4258,1961l4268,1961,4268,1942,4258,1942,4258,1961xe" filled="true" fillcolor="#000000" stroked="false">
                <v:path arrowok="t"/>
                <v:fill type="solid"/>
              </v:shape>
            </v:group>
            <v:group style="position:absolute;left:4258;top:1961;width:10;height:20" coordorigin="4258,1961" coordsize="10,20">
              <v:shape style="position:absolute;left:4258;top:1961;width:10;height:20" coordorigin="4258,1961" coordsize="10,20" path="m4258,1980l4268,1980,4268,1961,4258,1961,4258,1980xe" filled="true" fillcolor="#000000" stroked="false">
                <v:path arrowok="t"/>
                <v:fill type="solid"/>
              </v:shape>
            </v:group>
            <v:group style="position:absolute;left:4258;top:1980;width:10;height:20" coordorigin="4258,1980" coordsize="10,20">
              <v:shape style="position:absolute;left:4258;top:1980;width:10;height:20" coordorigin="4258,1980" coordsize="10,20" path="m4258,1999l4268,1999,4268,1980,4258,1980,4258,1999xe" filled="true" fillcolor="#000000" stroked="false">
                <v:path arrowok="t"/>
                <v:fill type="solid"/>
              </v:shape>
            </v:group>
            <v:group style="position:absolute;left:4258;top:1999;width:10;height:20" coordorigin="4258,1999" coordsize="10,20">
              <v:shape style="position:absolute;left:4258;top:1999;width:10;height:20" coordorigin="4258,1999" coordsize="10,20" path="m4258,2018l4268,2018,4268,1999,4258,1999,4258,2018xe" filled="true" fillcolor="#000000" stroked="false">
                <v:path arrowok="t"/>
                <v:fill type="solid"/>
              </v:shape>
            </v:group>
            <v:group style="position:absolute;left:4258;top:2018;width:10;height:20" coordorigin="4258,2018" coordsize="10,20">
              <v:shape style="position:absolute;left:4258;top:2018;width:10;height:20" coordorigin="4258,2018" coordsize="10,20" path="m4258,2038l4268,2038,4268,2018,4258,2018,4258,2038xe" filled="true" fillcolor="#000000" stroked="false">
                <v:path arrowok="t"/>
                <v:fill type="solid"/>
              </v:shape>
            </v:group>
            <v:group style="position:absolute;left:4258;top:2038;width:10;height:20" coordorigin="4258,2038" coordsize="10,20">
              <v:shape style="position:absolute;left:4258;top:2038;width:10;height:20" coordorigin="4258,2038" coordsize="10,20" path="m4258,2057l4268,2057,4268,2038,4258,2038,4258,2057xe" filled="true" fillcolor="#000000" stroked="false">
                <v:path arrowok="t"/>
                <v:fill type="solid"/>
              </v:shape>
            </v:group>
            <v:group style="position:absolute;left:4258;top:2057;width:10;height:20" coordorigin="4258,2057" coordsize="10,20">
              <v:shape style="position:absolute;left:4258;top:2057;width:10;height:20" coordorigin="4258,2057" coordsize="10,20" path="m4258,2076l4268,2076,4268,2057,4258,2057,4258,2076xe" filled="true" fillcolor="#000000" stroked="false">
                <v:path arrowok="t"/>
                <v:fill type="solid"/>
              </v:shape>
            </v:group>
            <v:group style="position:absolute;left:4258;top:2076;width:10;height:20" coordorigin="4258,2076" coordsize="10,20">
              <v:shape style="position:absolute;left:4258;top:2076;width:10;height:20" coordorigin="4258,2076" coordsize="10,20" path="m4258,2095l4268,2095,4268,2076,4258,2076,4258,2095xe" filled="true" fillcolor="#000000" stroked="false">
                <v:path arrowok="t"/>
                <v:fill type="solid"/>
              </v:shape>
            </v:group>
            <v:group style="position:absolute;left:4258;top:2095;width:10;height:20" coordorigin="4258,2095" coordsize="10,20">
              <v:shape style="position:absolute;left:4258;top:2095;width:10;height:20" coordorigin="4258,2095" coordsize="10,20" path="m4258,2114l4268,2114,4268,2095,4258,2095,4258,2114xe" filled="true" fillcolor="#000000" stroked="false">
                <v:path arrowok="t"/>
                <v:fill type="solid"/>
              </v:shape>
            </v:group>
            <v:group style="position:absolute;left:4258;top:2114;width:10;height:20" coordorigin="4258,2114" coordsize="10,20">
              <v:shape style="position:absolute;left:4258;top:2114;width:10;height:20" coordorigin="4258,2114" coordsize="10,20" path="m4258,2134l4268,2134,4268,2114,4258,2114,4258,2134xe" filled="true" fillcolor="#000000" stroked="false">
                <v:path arrowok="t"/>
                <v:fill type="solid"/>
              </v:shape>
            </v:group>
            <v:group style="position:absolute;left:4258;top:2134;width:10;height:20" coordorigin="4258,2134" coordsize="10,20">
              <v:shape style="position:absolute;left:4258;top:2134;width:10;height:20" coordorigin="4258,2134" coordsize="10,20" path="m4258,2153l4268,2153,4268,2134,4258,2134,4258,2153xe" filled="true" fillcolor="#000000" stroked="false">
                <v:path arrowok="t"/>
                <v:fill type="solid"/>
              </v:shape>
            </v:group>
            <v:group style="position:absolute;left:4258;top:2153;width:10;height:20" coordorigin="4258,2153" coordsize="10,20">
              <v:shape style="position:absolute;left:4258;top:2153;width:10;height:20" coordorigin="4258,2153" coordsize="10,20" path="m4258,2173l4268,2173,4268,2153,4258,2153,4258,2173xe" filled="true" fillcolor="#000000" stroked="false">
                <v:path arrowok="t"/>
                <v:fill type="solid"/>
              </v:shape>
            </v:group>
            <v:group style="position:absolute;left:4258;top:2173;width:10;height:20" coordorigin="4258,2173" coordsize="10,20">
              <v:shape style="position:absolute;left:4258;top:2173;width:10;height:20" coordorigin="4258,2173" coordsize="10,20" path="m4258,2192l4268,2192,4268,2173,4258,2173,4258,2192xe" filled="true" fillcolor="#000000" stroked="false">
                <v:path arrowok="t"/>
                <v:fill type="solid"/>
              </v:shape>
            </v:group>
            <v:group style="position:absolute;left:4258;top:2192;width:10;height:20" coordorigin="4258,2192" coordsize="10,20">
              <v:shape style="position:absolute;left:4258;top:2192;width:10;height:20" coordorigin="4258,2192" coordsize="10,20" path="m4258,2211l4268,2211,4268,2192,4258,2192,4258,2211xe" filled="true" fillcolor="#000000" stroked="false">
                <v:path arrowok="t"/>
                <v:fill type="solid"/>
              </v:shape>
            </v:group>
            <v:group style="position:absolute;left:4258;top:2211;width:10;height:20" coordorigin="4258,2211" coordsize="10,20">
              <v:shape style="position:absolute;left:4258;top:2211;width:10;height:20" coordorigin="4258,2211" coordsize="10,20" path="m4258,2230l4268,2230,4268,2211,4258,2211,4258,2230xe" filled="true" fillcolor="#000000" stroked="false">
                <v:path arrowok="t"/>
                <v:fill type="solid"/>
              </v:shape>
            </v:group>
            <v:group style="position:absolute;left:4258;top:2230;width:10;height:20" coordorigin="4258,2230" coordsize="10,20">
              <v:shape style="position:absolute;left:4258;top:2230;width:10;height:20" coordorigin="4258,2230" coordsize="10,20" path="m4258,2249l4268,2249,4268,2230,4258,2230,4258,2249xe" filled="true" fillcolor="#000000" stroked="false">
                <v:path arrowok="t"/>
                <v:fill type="solid"/>
              </v:shape>
            </v:group>
            <v:group style="position:absolute;left:4258;top:2249;width:10;height:20" coordorigin="4258,2249" coordsize="10,20">
              <v:shape style="position:absolute;left:4258;top:2249;width:10;height:20" coordorigin="4258,2249" coordsize="10,20" path="m4258,2269l4268,2269,4268,2249,4258,2249,4258,2269xe" filled="true" fillcolor="#000000" stroked="false">
                <v:path arrowok="t"/>
                <v:fill type="solid"/>
              </v:shape>
            </v:group>
            <v:group style="position:absolute;left:4258;top:2269;width:10;height:20" coordorigin="4258,2269" coordsize="10,20">
              <v:shape style="position:absolute;left:4258;top:2269;width:10;height:20" coordorigin="4258,2269" coordsize="10,20" path="m4258,2288l4268,2288,4268,2269,4258,2269,4258,2288xe" filled="true" fillcolor="#000000" stroked="false">
                <v:path arrowok="t"/>
                <v:fill type="solid"/>
              </v:shape>
            </v:group>
            <v:group style="position:absolute;left:4258;top:2288;width:10;height:20" coordorigin="4258,2288" coordsize="10,20">
              <v:shape style="position:absolute;left:4258;top:2288;width:10;height:20" coordorigin="4258,2288" coordsize="10,20" path="m4258,2307l4268,2307,4268,2288,4258,2288,4258,2307xe" filled="true" fillcolor="#000000" stroked="false">
                <v:path arrowok="t"/>
                <v:fill type="solid"/>
              </v:shape>
            </v:group>
            <v:group style="position:absolute;left:4258;top:2307;width:10;height:20" coordorigin="4258,2307" coordsize="10,20">
              <v:shape style="position:absolute;left:4258;top:2307;width:10;height:20" coordorigin="4258,2307" coordsize="10,20" path="m4258,2326l4268,2326,4268,2307,4258,2307,4258,2326xe" filled="true" fillcolor="#000000" stroked="false">
                <v:path arrowok="t"/>
                <v:fill type="solid"/>
              </v:shape>
            </v:group>
            <v:group style="position:absolute;left:4258;top:2326;width:10;height:20" coordorigin="4258,2326" coordsize="10,20">
              <v:shape style="position:absolute;left:4258;top:2326;width:10;height:20" coordorigin="4258,2326" coordsize="10,20" path="m4258,2345l4268,2345,4268,2326,4258,2326,4258,2345xe" filled="true" fillcolor="#000000" stroked="false">
                <v:path arrowok="t"/>
                <v:fill type="solid"/>
              </v:shape>
              <v:shape style="position:absolute;left:4258;top:2345;width:10;height:2" type="#_x0000_t75" stroked="false">
                <v:imagedata r:id="rId525" o:title=""/>
              </v:shape>
            </v:group>
            <v:group style="position:absolute;left:4258;top:2362;width:29;height:2" coordorigin="4258,2362" coordsize="29,2">
              <v:shape style="position:absolute;left:4258;top:2362;width:29;height:2" coordorigin="4258,2362" coordsize="29,0" path="m4258,2362l4287,2362e" filled="false" stroked="true" strokeweight="1.44pt" strokecolor="#000000">
                <v:path arrowok="t"/>
              </v:shape>
            </v:group>
            <v:group style="position:absolute;left:4287;top:2362;width:692;height:2" coordorigin="4287,2362" coordsize="692,2">
              <v:shape style="position:absolute;left:4287;top:2362;width:692;height:2" coordorigin="4287,2362" coordsize="692,0" path="m4287,2362l4979,2362e" filled="false" stroked="true" strokeweight="1.44pt" strokecolor="#000000">
                <v:path arrowok="t"/>
              </v:shape>
            </v:group>
            <v:group style="position:absolute;left:4979;top:1193;width:10;height:20" coordorigin="4979,1193" coordsize="10,20">
              <v:shape style="position:absolute;left:4979;top:1193;width:10;height:20" coordorigin="4979,1193" coordsize="10,20" path="m4979,1212l4988,1212,4988,1193,4979,1193,4979,1212xe" filled="true" fillcolor="#000000" stroked="false">
                <v:path arrowok="t"/>
                <v:fill type="solid"/>
              </v:shape>
            </v:group>
            <v:group style="position:absolute;left:4979;top:1212;width:10;height:20" coordorigin="4979,1212" coordsize="10,20">
              <v:shape style="position:absolute;left:4979;top:1212;width:10;height:20" coordorigin="4979,1212" coordsize="10,20" path="m4979,1231l4988,1231,4988,1212,4979,1212,4979,1231xe" filled="true" fillcolor="#000000" stroked="false">
                <v:path arrowok="t"/>
                <v:fill type="solid"/>
              </v:shape>
            </v:group>
            <v:group style="position:absolute;left:4979;top:1231;width:10;height:20" coordorigin="4979,1231" coordsize="10,20">
              <v:shape style="position:absolute;left:4979;top:1231;width:10;height:20" coordorigin="4979,1231" coordsize="10,20" path="m4979,1250l4988,1250,4988,1231,4979,1231,4979,1250xe" filled="true" fillcolor="#000000" stroked="false">
                <v:path arrowok="t"/>
                <v:fill type="solid"/>
              </v:shape>
            </v:group>
            <v:group style="position:absolute;left:4979;top:1250;width:10;height:20" coordorigin="4979,1250" coordsize="10,20">
              <v:shape style="position:absolute;left:4979;top:1250;width:10;height:20" coordorigin="4979,1250" coordsize="10,20" path="m4979,1270l4988,1270,4988,1250,4979,1250,4979,1270xe" filled="true" fillcolor="#000000" stroked="false">
                <v:path arrowok="t"/>
                <v:fill type="solid"/>
              </v:shape>
            </v:group>
            <v:group style="position:absolute;left:4979;top:1270;width:10;height:20" coordorigin="4979,1270" coordsize="10,20">
              <v:shape style="position:absolute;left:4979;top:1270;width:10;height:20" coordorigin="4979,1270" coordsize="10,20" path="m4979,1289l4988,1289,4988,1270,4979,1270,4979,1289xe" filled="true" fillcolor="#000000" stroked="false">
                <v:path arrowok="t"/>
                <v:fill type="solid"/>
              </v:shape>
            </v:group>
            <v:group style="position:absolute;left:4979;top:1289;width:10;height:20" coordorigin="4979,1289" coordsize="10,20">
              <v:shape style="position:absolute;left:4979;top:1289;width:10;height:20" coordorigin="4979,1289" coordsize="10,20" path="m4979,1308l4988,1308,4988,1289,4979,1289,4979,1308xe" filled="true" fillcolor="#000000" stroked="false">
                <v:path arrowok="t"/>
                <v:fill type="solid"/>
              </v:shape>
            </v:group>
            <v:group style="position:absolute;left:4979;top:1308;width:10;height:20" coordorigin="4979,1308" coordsize="10,20">
              <v:shape style="position:absolute;left:4979;top:1308;width:10;height:20" coordorigin="4979,1308" coordsize="10,20" path="m4979,1327l4988,1327,4988,1308,4979,1308,4979,1327xe" filled="true" fillcolor="#000000" stroked="false">
                <v:path arrowok="t"/>
                <v:fill type="solid"/>
              </v:shape>
            </v:group>
            <v:group style="position:absolute;left:4979;top:1327;width:10;height:20" coordorigin="4979,1327" coordsize="10,20">
              <v:shape style="position:absolute;left:4979;top:1327;width:10;height:20" coordorigin="4979,1327" coordsize="10,20" path="m4979,1346l4988,1346,4988,1327,4979,1327,4979,1346xe" filled="true" fillcolor="#000000" stroked="false">
                <v:path arrowok="t"/>
                <v:fill type="solid"/>
              </v:shape>
            </v:group>
            <v:group style="position:absolute;left:4979;top:1346;width:10;height:20" coordorigin="4979,1346" coordsize="10,20">
              <v:shape style="position:absolute;left:4979;top:1346;width:10;height:20" coordorigin="4979,1346" coordsize="10,20" path="m4979,1366l4988,1366,4988,1346,4979,1346,4979,1366xe" filled="true" fillcolor="#000000" stroked="false">
                <v:path arrowok="t"/>
                <v:fill type="solid"/>
              </v:shape>
            </v:group>
            <v:group style="position:absolute;left:4979;top:1366;width:10;height:20" coordorigin="4979,1366" coordsize="10,20">
              <v:shape style="position:absolute;left:4979;top:1366;width:10;height:20" coordorigin="4979,1366" coordsize="10,20" path="m4979,1385l4988,1385,4988,1366,4979,1366,4979,1385xe" filled="true" fillcolor="#000000" stroked="false">
                <v:path arrowok="t"/>
                <v:fill type="solid"/>
              </v:shape>
            </v:group>
            <v:group style="position:absolute;left:4979;top:1385;width:10;height:20" coordorigin="4979,1385" coordsize="10,20">
              <v:shape style="position:absolute;left:4979;top:1385;width:10;height:20" coordorigin="4979,1385" coordsize="10,20" path="m4979,1404l4988,1404,4988,1385,4979,1385,4979,1404xe" filled="true" fillcolor="#000000" stroked="false">
                <v:path arrowok="t"/>
                <v:fill type="solid"/>
              </v:shape>
            </v:group>
            <v:group style="position:absolute;left:4979;top:1404;width:10;height:20" coordorigin="4979,1404" coordsize="10,20">
              <v:shape style="position:absolute;left:4979;top:1404;width:10;height:20" coordorigin="4979,1404" coordsize="10,20" path="m4979,1423l4988,1423,4988,1404,4979,1404,4979,1423xe" filled="true" fillcolor="#000000" stroked="false">
                <v:path arrowok="t"/>
                <v:fill type="solid"/>
              </v:shape>
            </v:group>
            <v:group style="position:absolute;left:4979;top:1423;width:10;height:20" coordorigin="4979,1423" coordsize="10,20">
              <v:shape style="position:absolute;left:4979;top:1423;width:10;height:20" coordorigin="4979,1423" coordsize="10,20" path="m4979,1442l4988,1442,4988,1423,4979,1423,4979,1442xe" filled="true" fillcolor="#000000" stroked="false">
                <v:path arrowok="t"/>
                <v:fill type="solid"/>
              </v:shape>
            </v:group>
            <v:group style="position:absolute;left:4979;top:1442;width:10;height:20" coordorigin="4979,1442" coordsize="10,20">
              <v:shape style="position:absolute;left:4979;top:1442;width:10;height:20" coordorigin="4979,1442" coordsize="10,20" path="m4979,1462l4988,1462,4988,1442,4979,1442,4979,1462xe" filled="true" fillcolor="#000000" stroked="false">
                <v:path arrowok="t"/>
                <v:fill type="solid"/>
              </v:shape>
            </v:group>
            <v:group style="position:absolute;left:4979;top:1462;width:10;height:20" coordorigin="4979,1462" coordsize="10,20">
              <v:shape style="position:absolute;left:4979;top:1462;width:10;height:20" coordorigin="4979,1462" coordsize="10,20" path="m4979,1481l4988,1481,4988,1462,4979,1462,4979,1481xe" filled="true" fillcolor="#000000" stroked="false">
                <v:path arrowok="t"/>
                <v:fill type="solid"/>
              </v:shape>
            </v:group>
            <v:group style="position:absolute;left:4979;top:1481;width:10;height:20" coordorigin="4979,1481" coordsize="10,20">
              <v:shape style="position:absolute;left:4979;top:1481;width:10;height:20" coordorigin="4979,1481" coordsize="10,20" path="m4979,1500l4988,1500,4988,1481,4979,1481,4979,1500xe" filled="true" fillcolor="#000000" stroked="false">
                <v:path arrowok="t"/>
                <v:fill type="solid"/>
              </v:shape>
            </v:group>
            <v:group style="position:absolute;left:4979;top:1500;width:10;height:20" coordorigin="4979,1500" coordsize="10,20">
              <v:shape style="position:absolute;left:4979;top:1500;width:10;height:20" coordorigin="4979,1500" coordsize="10,20" path="m4979,1519l4988,1519,4988,1500,4979,1500,4979,1519xe" filled="true" fillcolor="#000000" stroked="false">
                <v:path arrowok="t"/>
                <v:fill type="solid"/>
              </v:shape>
            </v:group>
            <v:group style="position:absolute;left:4979;top:1519;width:10;height:20" coordorigin="4979,1519" coordsize="10,20">
              <v:shape style="position:absolute;left:4979;top:1519;width:10;height:20" coordorigin="4979,1519" coordsize="10,20" path="m4979,1538l4988,1538,4988,1519,4979,1519,4979,1538xe" filled="true" fillcolor="#000000" stroked="false">
                <v:path arrowok="t"/>
                <v:fill type="solid"/>
              </v:shape>
            </v:group>
            <v:group style="position:absolute;left:4979;top:1538;width:10;height:20" coordorigin="4979,1538" coordsize="10,20">
              <v:shape style="position:absolute;left:4979;top:1538;width:10;height:20" coordorigin="4979,1538" coordsize="10,20" path="m4979,1558l4988,1558,4988,1538,4979,1538,4979,1558xe" filled="true" fillcolor="#000000" stroked="false">
                <v:path arrowok="t"/>
                <v:fill type="solid"/>
              </v:shape>
            </v:group>
            <v:group style="position:absolute;left:4979;top:1558;width:10;height:20" coordorigin="4979,1558" coordsize="10,20">
              <v:shape style="position:absolute;left:4979;top:1558;width:10;height:20" coordorigin="4979,1558" coordsize="10,20" path="m4979,1577l4988,1577,4988,1558,4979,1558,4979,1577xe" filled="true" fillcolor="#000000" stroked="false">
                <v:path arrowok="t"/>
                <v:fill type="solid"/>
              </v:shape>
            </v:group>
            <v:group style="position:absolute;left:4979;top:1577;width:10;height:20" coordorigin="4979,1577" coordsize="10,20">
              <v:shape style="position:absolute;left:4979;top:1577;width:10;height:20" coordorigin="4979,1577" coordsize="10,20" path="m4979,1596l4988,1596,4988,1577,4979,1577,4979,1596xe" filled="true" fillcolor="#000000" stroked="false">
                <v:path arrowok="t"/>
                <v:fill type="solid"/>
              </v:shape>
            </v:group>
            <v:group style="position:absolute;left:4979;top:1596;width:10;height:20" coordorigin="4979,1596" coordsize="10,20">
              <v:shape style="position:absolute;left:4979;top:1596;width:10;height:20" coordorigin="4979,1596" coordsize="10,20" path="m4979,1615l4988,1615,4988,1596,4979,1596,4979,1615xe" filled="true" fillcolor="#000000" stroked="false">
                <v:path arrowok="t"/>
                <v:fill type="solid"/>
              </v:shape>
            </v:group>
            <v:group style="position:absolute;left:4979;top:1615;width:10;height:20" coordorigin="4979,1615" coordsize="10,20">
              <v:shape style="position:absolute;left:4979;top:1615;width:10;height:20" coordorigin="4979,1615" coordsize="10,20" path="m4979,1634l4988,1634,4988,1615,4979,1615,4979,1634xe" filled="true" fillcolor="#000000" stroked="false">
                <v:path arrowok="t"/>
                <v:fill type="solid"/>
              </v:shape>
            </v:group>
            <v:group style="position:absolute;left:4979;top:1634;width:10;height:20" coordorigin="4979,1634" coordsize="10,20">
              <v:shape style="position:absolute;left:4979;top:1634;width:10;height:20" coordorigin="4979,1634" coordsize="10,20" path="m4979,1654l4988,1654,4988,1634,4979,1634,4979,1654xe" filled="true" fillcolor="#000000" stroked="false">
                <v:path arrowok="t"/>
                <v:fill type="solid"/>
              </v:shape>
            </v:group>
            <v:group style="position:absolute;left:4979;top:1654;width:10;height:20" coordorigin="4979,1654" coordsize="10,20">
              <v:shape style="position:absolute;left:4979;top:1654;width:10;height:20" coordorigin="4979,1654" coordsize="10,20" path="m4979,1673l4988,1673,4988,1654,4979,1654,4979,1673xe" filled="true" fillcolor="#000000" stroked="false">
                <v:path arrowok="t"/>
                <v:fill type="solid"/>
              </v:shape>
            </v:group>
            <v:group style="position:absolute;left:4979;top:1673;width:10;height:20" coordorigin="4979,1673" coordsize="10,20">
              <v:shape style="position:absolute;left:4979;top:1673;width:10;height:20" coordorigin="4979,1673" coordsize="10,20" path="m4979,1692l4988,1692,4988,1673,4979,1673,4979,1692xe" filled="true" fillcolor="#000000" stroked="false">
                <v:path arrowok="t"/>
                <v:fill type="solid"/>
              </v:shape>
            </v:group>
            <v:group style="position:absolute;left:4979;top:1692;width:10;height:20" coordorigin="4979,1692" coordsize="10,20">
              <v:shape style="position:absolute;left:4979;top:1692;width:10;height:20" coordorigin="4979,1692" coordsize="10,20" path="m4979,1711l4988,1711,4988,1692,4979,1692,4979,1711xe" filled="true" fillcolor="#000000" stroked="false">
                <v:path arrowok="t"/>
                <v:fill type="solid"/>
              </v:shape>
            </v:group>
            <v:group style="position:absolute;left:4979;top:1711;width:10;height:20" coordorigin="4979,1711" coordsize="10,20">
              <v:shape style="position:absolute;left:4979;top:1711;width:10;height:20" coordorigin="4979,1711" coordsize="10,20" path="m4979,1730l4988,1730,4988,1711,4979,1711,4979,1730xe" filled="true" fillcolor="#000000" stroked="false">
                <v:path arrowok="t"/>
                <v:fill type="solid"/>
              </v:shape>
            </v:group>
            <v:group style="position:absolute;left:4979;top:1730;width:10;height:20" coordorigin="4979,1730" coordsize="10,20">
              <v:shape style="position:absolute;left:4979;top:1730;width:10;height:20" coordorigin="4979,1730" coordsize="10,20" path="m4979,1750l4988,1750,4988,1730,4979,1730,4979,1750xe" filled="true" fillcolor="#000000" stroked="false">
                <v:path arrowok="t"/>
                <v:fill type="solid"/>
              </v:shape>
            </v:group>
            <v:group style="position:absolute;left:4979;top:1750;width:10;height:20" coordorigin="4979,1750" coordsize="10,20">
              <v:shape style="position:absolute;left:4979;top:1750;width:10;height:20" coordorigin="4979,1750" coordsize="10,20" path="m4979,1769l4988,1769,4988,1750,4979,1750,4979,1769xe" filled="true" fillcolor="#000000" stroked="false">
                <v:path arrowok="t"/>
                <v:fill type="solid"/>
              </v:shape>
            </v:group>
            <v:group style="position:absolute;left:4979;top:1769;width:10;height:20" coordorigin="4979,1769" coordsize="10,20">
              <v:shape style="position:absolute;left:4979;top:1769;width:10;height:20" coordorigin="4979,1769" coordsize="10,20" path="m4979,1788l4988,1788,4988,1769,4979,1769,4979,1788xe" filled="true" fillcolor="#000000" stroked="false">
                <v:path arrowok="t"/>
                <v:fill type="solid"/>
              </v:shape>
            </v:group>
            <v:group style="position:absolute;left:4979;top:1788;width:10;height:20" coordorigin="4979,1788" coordsize="10,20">
              <v:shape style="position:absolute;left:4979;top:1788;width:10;height:20" coordorigin="4979,1788" coordsize="10,20" path="m4979,1807l4988,1807,4988,1788,4979,1788,4979,1807xe" filled="true" fillcolor="#000000" stroked="false">
                <v:path arrowok="t"/>
                <v:fill type="solid"/>
              </v:shape>
            </v:group>
            <v:group style="position:absolute;left:4979;top:1807;width:10;height:20" coordorigin="4979,1807" coordsize="10,20">
              <v:shape style="position:absolute;left:4979;top:1807;width:10;height:20" coordorigin="4979,1807" coordsize="10,20" path="m4979,1826l4988,1826,4988,1807,4979,1807,4979,1826xe" filled="true" fillcolor="#000000" stroked="false">
                <v:path arrowok="t"/>
                <v:fill type="solid"/>
              </v:shape>
            </v:group>
            <v:group style="position:absolute;left:4979;top:1826;width:10;height:20" coordorigin="4979,1826" coordsize="10,20">
              <v:shape style="position:absolute;left:4979;top:1826;width:10;height:20" coordorigin="4979,1826" coordsize="10,20" path="m4979,1846l4988,1846,4988,1826,4979,1826,4979,1846xe" filled="true" fillcolor="#000000" stroked="false">
                <v:path arrowok="t"/>
                <v:fill type="solid"/>
              </v:shape>
            </v:group>
            <v:group style="position:absolute;left:4979;top:1846;width:10;height:20" coordorigin="4979,1846" coordsize="10,20">
              <v:shape style="position:absolute;left:4979;top:1846;width:10;height:20" coordorigin="4979,1846" coordsize="10,20" path="m4979,1865l4988,1865,4988,1846,4979,1846,4979,1865xe" filled="true" fillcolor="#000000" stroked="false">
                <v:path arrowok="t"/>
                <v:fill type="solid"/>
              </v:shape>
            </v:group>
            <v:group style="position:absolute;left:4979;top:1865;width:10;height:20" coordorigin="4979,1865" coordsize="10,20">
              <v:shape style="position:absolute;left:4979;top:1865;width:10;height:20" coordorigin="4979,1865" coordsize="10,20" path="m4979,1884l4988,1884,4988,1865,4979,1865,4979,1884xe" filled="true" fillcolor="#000000" stroked="false">
                <v:path arrowok="t"/>
                <v:fill type="solid"/>
              </v:shape>
            </v:group>
            <v:group style="position:absolute;left:4979;top:1884;width:10;height:20" coordorigin="4979,1884" coordsize="10,20">
              <v:shape style="position:absolute;left:4979;top:1884;width:10;height:20" coordorigin="4979,1884" coordsize="10,20" path="m4979,1903l4988,1903,4988,1884,4979,1884,4979,1903xe" filled="true" fillcolor="#000000" stroked="false">
                <v:path arrowok="t"/>
                <v:fill type="solid"/>
              </v:shape>
            </v:group>
            <v:group style="position:absolute;left:4979;top:1903;width:10;height:20" coordorigin="4979,1903" coordsize="10,20">
              <v:shape style="position:absolute;left:4979;top:1903;width:10;height:20" coordorigin="4979,1903" coordsize="10,20" path="m4979,1922l4988,1922,4988,1903,4979,1903,4979,1922xe" filled="true" fillcolor="#000000" stroked="false">
                <v:path arrowok="t"/>
                <v:fill type="solid"/>
              </v:shape>
            </v:group>
            <v:group style="position:absolute;left:4979;top:1922;width:10;height:20" coordorigin="4979,1922" coordsize="10,20">
              <v:shape style="position:absolute;left:4979;top:1922;width:10;height:20" coordorigin="4979,1922" coordsize="10,20" path="m4979,1942l4988,1942,4988,1922,4979,1922,4979,1942xe" filled="true" fillcolor="#000000" stroked="false">
                <v:path arrowok="t"/>
                <v:fill type="solid"/>
              </v:shape>
            </v:group>
            <v:group style="position:absolute;left:4979;top:1942;width:10;height:20" coordorigin="4979,1942" coordsize="10,20">
              <v:shape style="position:absolute;left:4979;top:1942;width:10;height:20" coordorigin="4979,1942" coordsize="10,20" path="m4979,1961l4988,1961,4988,1942,4979,1942,4979,1961xe" filled="true" fillcolor="#000000" stroked="false">
                <v:path arrowok="t"/>
                <v:fill type="solid"/>
              </v:shape>
            </v:group>
            <v:group style="position:absolute;left:4979;top:1961;width:10;height:20" coordorigin="4979,1961" coordsize="10,20">
              <v:shape style="position:absolute;left:4979;top:1961;width:10;height:20" coordorigin="4979,1961" coordsize="10,20" path="m4979,1980l4988,1980,4988,1961,4979,1961,4979,1980xe" filled="true" fillcolor="#000000" stroked="false">
                <v:path arrowok="t"/>
                <v:fill type="solid"/>
              </v:shape>
            </v:group>
            <v:group style="position:absolute;left:4979;top:1980;width:10;height:20" coordorigin="4979,1980" coordsize="10,20">
              <v:shape style="position:absolute;left:4979;top:1980;width:10;height:20" coordorigin="4979,1980" coordsize="10,20" path="m4979,1999l4988,1999,4988,1980,4979,1980,4979,1999xe" filled="true" fillcolor="#000000" stroked="false">
                <v:path arrowok="t"/>
                <v:fill type="solid"/>
              </v:shape>
            </v:group>
            <v:group style="position:absolute;left:4979;top:1999;width:10;height:20" coordorigin="4979,1999" coordsize="10,20">
              <v:shape style="position:absolute;left:4979;top:1999;width:10;height:20" coordorigin="4979,1999" coordsize="10,20" path="m4979,2018l4988,2018,4988,1999,4979,1999,4979,2018xe" filled="true" fillcolor="#000000" stroked="false">
                <v:path arrowok="t"/>
                <v:fill type="solid"/>
              </v:shape>
            </v:group>
            <v:group style="position:absolute;left:4979;top:2018;width:10;height:20" coordorigin="4979,2018" coordsize="10,20">
              <v:shape style="position:absolute;left:4979;top:2018;width:10;height:20" coordorigin="4979,2018" coordsize="10,20" path="m4979,2038l4988,2038,4988,2018,4979,2018,4979,2038xe" filled="true" fillcolor="#000000" stroked="false">
                <v:path arrowok="t"/>
                <v:fill type="solid"/>
              </v:shape>
            </v:group>
            <v:group style="position:absolute;left:4979;top:2038;width:10;height:20" coordorigin="4979,2038" coordsize="10,20">
              <v:shape style="position:absolute;left:4979;top:2038;width:10;height:20" coordorigin="4979,2038" coordsize="10,20" path="m4979,2057l4988,2057,4988,2038,4979,2038,4979,2057xe" filled="true" fillcolor="#000000" stroked="false">
                <v:path arrowok="t"/>
                <v:fill type="solid"/>
              </v:shape>
            </v:group>
            <v:group style="position:absolute;left:4979;top:2057;width:10;height:20" coordorigin="4979,2057" coordsize="10,20">
              <v:shape style="position:absolute;left:4979;top:2057;width:10;height:20" coordorigin="4979,2057" coordsize="10,20" path="m4979,2076l4988,2076,4988,2057,4979,2057,4979,2076xe" filled="true" fillcolor="#000000" stroked="false">
                <v:path arrowok="t"/>
                <v:fill type="solid"/>
              </v:shape>
            </v:group>
            <v:group style="position:absolute;left:4979;top:2076;width:10;height:20" coordorigin="4979,2076" coordsize="10,20">
              <v:shape style="position:absolute;left:4979;top:2076;width:10;height:20" coordorigin="4979,2076" coordsize="10,20" path="m4979,2095l4988,2095,4988,2076,4979,2076,4979,2095xe" filled="true" fillcolor="#000000" stroked="false">
                <v:path arrowok="t"/>
                <v:fill type="solid"/>
              </v:shape>
            </v:group>
            <v:group style="position:absolute;left:4979;top:2095;width:10;height:20" coordorigin="4979,2095" coordsize="10,20">
              <v:shape style="position:absolute;left:4979;top:2095;width:10;height:20" coordorigin="4979,2095" coordsize="10,20" path="m4979,2114l4988,2114,4988,2095,4979,2095,4979,2114xe" filled="true" fillcolor="#000000" stroked="false">
                <v:path arrowok="t"/>
                <v:fill type="solid"/>
              </v:shape>
            </v:group>
            <v:group style="position:absolute;left:4979;top:2114;width:10;height:20" coordorigin="4979,2114" coordsize="10,20">
              <v:shape style="position:absolute;left:4979;top:2114;width:10;height:20" coordorigin="4979,2114" coordsize="10,20" path="m4979,2134l4988,2134,4988,2114,4979,2114,4979,2134xe" filled="true" fillcolor="#000000" stroked="false">
                <v:path arrowok="t"/>
                <v:fill type="solid"/>
              </v:shape>
            </v:group>
            <v:group style="position:absolute;left:4979;top:2134;width:10;height:20" coordorigin="4979,2134" coordsize="10,20">
              <v:shape style="position:absolute;left:4979;top:2134;width:10;height:20" coordorigin="4979,2134" coordsize="10,20" path="m4979,2153l4988,2153,4988,2134,4979,2134,4979,2153xe" filled="true" fillcolor="#000000" stroked="false">
                <v:path arrowok="t"/>
                <v:fill type="solid"/>
              </v:shape>
            </v:group>
            <v:group style="position:absolute;left:4979;top:2153;width:10;height:20" coordorigin="4979,2153" coordsize="10,20">
              <v:shape style="position:absolute;left:4979;top:2153;width:10;height:20" coordorigin="4979,2153" coordsize="10,20" path="m4979,2173l4988,2173,4988,2153,4979,2153,4979,2173xe" filled="true" fillcolor="#000000" stroked="false">
                <v:path arrowok="t"/>
                <v:fill type="solid"/>
              </v:shape>
            </v:group>
            <v:group style="position:absolute;left:4979;top:2173;width:10;height:20" coordorigin="4979,2173" coordsize="10,20">
              <v:shape style="position:absolute;left:4979;top:2173;width:10;height:20" coordorigin="4979,2173" coordsize="10,20" path="m4979,2192l4988,2192,4988,2173,4979,2173,4979,2192xe" filled="true" fillcolor="#000000" stroked="false">
                <v:path arrowok="t"/>
                <v:fill type="solid"/>
              </v:shape>
            </v:group>
            <v:group style="position:absolute;left:4979;top:2192;width:10;height:20" coordorigin="4979,2192" coordsize="10,20">
              <v:shape style="position:absolute;left:4979;top:2192;width:10;height:20" coordorigin="4979,2192" coordsize="10,20" path="m4979,2211l4988,2211,4988,2192,4979,2192,4979,2211xe" filled="true" fillcolor="#000000" stroked="false">
                <v:path arrowok="t"/>
                <v:fill type="solid"/>
              </v:shape>
            </v:group>
            <v:group style="position:absolute;left:4979;top:2211;width:10;height:20" coordorigin="4979,2211" coordsize="10,20">
              <v:shape style="position:absolute;left:4979;top:2211;width:10;height:20" coordorigin="4979,2211" coordsize="10,20" path="m4979,2230l4988,2230,4988,2211,4979,2211,4979,2230xe" filled="true" fillcolor="#000000" stroked="false">
                <v:path arrowok="t"/>
                <v:fill type="solid"/>
              </v:shape>
            </v:group>
            <v:group style="position:absolute;left:4979;top:2230;width:10;height:20" coordorigin="4979,2230" coordsize="10,20">
              <v:shape style="position:absolute;left:4979;top:2230;width:10;height:20" coordorigin="4979,2230" coordsize="10,20" path="m4979,2249l4988,2249,4988,2230,4979,2230,4979,2249xe" filled="true" fillcolor="#000000" stroked="false">
                <v:path arrowok="t"/>
                <v:fill type="solid"/>
              </v:shape>
            </v:group>
            <v:group style="position:absolute;left:4979;top:2249;width:10;height:20" coordorigin="4979,2249" coordsize="10,20">
              <v:shape style="position:absolute;left:4979;top:2249;width:10;height:20" coordorigin="4979,2249" coordsize="10,20" path="m4979,2269l4988,2269,4988,2249,4979,2249,4979,2269xe" filled="true" fillcolor="#000000" stroked="false">
                <v:path arrowok="t"/>
                <v:fill type="solid"/>
              </v:shape>
            </v:group>
            <v:group style="position:absolute;left:4979;top:2269;width:10;height:20" coordorigin="4979,2269" coordsize="10,20">
              <v:shape style="position:absolute;left:4979;top:2269;width:10;height:20" coordorigin="4979,2269" coordsize="10,20" path="m4979,2288l4988,2288,4988,2269,4979,2269,4979,2288xe" filled="true" fillcolor="#000000" stroked="false">
                <v:path arrowok="t"/>
                <v:fill type="solid"/>
              </v:shape>
            </v:group>
            <v:group style="position:absolute;left:4979;top:2288;width:10;height:20" coordorigin="4979,2288" coordsize="10,20">
              <v:shape style="position:absolute;left:4979;top:2288;width:10;height:20" coordorigin="4979,2288" coordsize="10,20" path="m4979,2307l4988,2307,4988,2288,4979,2288,4979,2307xe" filled="true" fillcolor="#000000" stroked="false">
                <v:path arrowok="t"/>
                <v:fill type="solid"/>
              </v:shape>
            </v:group>
            <v:group style="position:absolute;left:4979;top:2307;width:10;height:20" coordorigin="4979,2307" coordsize="10,20">
              <v:shape style="position:absolute;left:4979;top:2307;width:10;height:20" coordorigin="4979,2307" coordsize="10,20" path="m4979,2326l4988,2326,4988,2307,4979,2307,4979,2326xe" filled="true" fillcolor="#000000" stroked="false">
                <v:path arrowok="t"/>
                <v:fill type="solid"/>
              </v:shape>
            </v:group>
            <v:group style="position:absolute;left:4979;top:2326;width:10;height:20" coordorigin="4979,2326" coordsize="10,20">
              <v:shape style="position:absolute;left:4979;top:2326;width:10;height:20" coordorigin="4979,2326" coordsize="10,20" path="m4979,2345l4988,2345,4988,2326,4979,2326,4979,2345xe" filled="true" fillcolor="#000000" stroked="false">
                <v:path arrowok="t"/>
                <v:fill type="solid"/>
              </v:shape>
              <v:shape style="position:absolute;left:4979;top:2345;width:10;height:2" type="#_x0000_t75" stroked="false">
                <v:imagedata r:id="rId525" o:title=""/>
              </v:shape>
            </v:group>
            <v:group style="position:absolute;left:4979;top:2362;width:29;height:2" coordorigin="4979,2362" coordsize="29,2">
              <v:shape style="position:absolute;left:4979;top:2362;width:29;height:2" coordorigin="4979,2362" coordsize="29,0" path="m4979,2362l5007,2362e" filled="false" stroked="true" strokeweight="1.44pt" strokecolor="#000000">
                <v:path arrowok="t"/>
              </v:shape>
            </v:group>
            <v:group style="position:absolute;left:5007;top:2362;width:850;height:2" coordorigin="5007,2362" coordsize="850,2">
              <v:shape style="position:absolute;left:5007;top:2362;width:850;height:2" coordorigin="5007,2362" coordsize="850,0" path="m5007,2362l5857,2362e" filled="false" stroked="true" strokeweight="1.44pt" strokecolor="#000000">
                <v:path arrowok="t"/>
              </v:shape>
            </v:group>
            <v:group style="position:absolute;left:5857;top:1193;width:10;height:20" coordorigin="5857,1193" coordsize="10,20">
              <v:shape style="position:absolute;left:5857;top:1193;width:10;height:20" coordorigin="5857,1193" coordsize="10,20" path="m5857,1212l5867,1212,5867,1193,5857,1193,5857,1212xe" filled="true" fillcolor="#000000" stroked="false">
                <v:path arrowok="t"/>
                <v:fill type="solid"/>
              </v:shape>
            </v:group>
            <v:group style="position:absolute;left:5857;top:1212;width:10;height:20" coordorigin="5857,1212" coordsize="10,20">
              <v:shape style="position:absolute;left:5857;top:1212;width:10;height:20" coordorigin="5857,1212" coordsize="10,20" path="m5857,1231l5867,1231,5867,1212,5857,1212,5857,1231xe" filled="true" fillcolor="#000000" stroked="false">
                <v:path arrowok="t"/>
                <v:fill type="solid"/>
              </v:shape>
            </v:group>
            <v:group style="position:absolute;left:5857;top:1231;width:10;height:20" coordorigin="5857,1231" coordsize="10,20">
              <v:shape style="position:absolute;left:5857;top:1231;width:10;height:20" coordorigin="5857,1231" coordsize="10,20" path="m5857,1250l5867,1250,5867,1231,5857,1231,5857,1250xe" filled="true" fillcolor="#000000" stroked="false">
                <v:path arrowok="t"/>
                <v:fill type="solid"/>
              </v:shape>
            </v:group>
            <v:group style="position:absolute;left:5857;top:1250;width:10;height:20" coordorigin="5857,1250" coordsize="10,20">
              <v:shape style="position:absolute;left:5857;top:1250;width:10;height:20" coordorigin="5857,1250" coordsize="10,20" path="m5857,1270l5867,1270,5867,1250,5857,1250,5857,1270xe" filled="true" fillcolor="#000000" stroked="false">
                <v:path arrowok="t"/>
                <v:fill type="solid"/>
              </v:shape>
            </v:group>
            <v:group style="position:absolute;left:5857;top:1270;width:10;height:20" coordorigin="5857,1270" coordsize="10,20">
              <v:shape style="position:absolute;left:5857;top:1270;width:10;height:20" coordorigin="5857,1270" coordsize="10,20" path="m5857,1289l5867,1289,5867,1270,5857,1270,5857,1289xe" filled="true" fillcolor="#000000" stroked="false">
                <v:path arrowok="t"/>
                <v:fill type="solid"/>
              </v:shape>
            </v:group>
            <v:group style="position:absolute;left:5857;top:1289;width:10;height:20" coordorigin="5857,1289" coordsize="10,20">
              <v:shape style="position:absolute;left:5857;top:1289;width:10;height:20" coordorigin="5857,1289" coordsize="10,20" path="m5857,1308l5867,1308,5867,1289,5857,1289,5857,1308xe" filled="true" fillcolor="#000000" stroked="false">
                <v:path arrowok="t"/>
                <v:fill type="solid"/>
              </v:shape>
            </v:group>
            <v:group style="position:absolute;left:5857;top:1308;width:10;height:20" coordorigin="5857,1308" coordsize="10,20">
              <v:shape style="position:absolute;left:5857;top:1308;width:10;height:20" coordorigin="5857,1308" coordsize="10,20" path="m5857,1327l5867,1327,5867,1308,5857,1308,5857,1327xe" filled="true" fillcolor="#000000" stroked="false">
                <v:path arrowok="t"/>
                <v:fill type="solid"/>
              </v:shape>
            </v:group>
            <v:group style="position:absolute;left:5857;top:1327;width:10;height:20" coordorigin="5857,1327" coordsize="10,20">
              <v:shape style="position:absolute;left:5857;top:1327;width:10;height:20" coordorigin="5857,1327" coordsize="10,20" path="m5857,1346l5867,1346,5867,1327,5857,1327,5857,1346xe" filled="true" fillcolor="#000000" stroked="false">
                <v:path arrowok="t"/>
                <v:fill type="solid"/>
              </v:shape>
            </v:group>
            <v:group style="position:absolute;left:5857;top:1346;width:10;height:20" coordorigin="5857,1346" coordsize="10,20">
              <v:shape style="position:absolute;left:5857;top:1346;width:10;height:20" coordorigin="5857,1346" coordsize="10,20" path="m5857,1366l5867,1366,5867,1346,5857,1346,5857,1366xe" filled="true" fillcolor="#000000" stroked="false">
                <v:path arrowok="t"/>
                <v:fill type="solid"/>
              </v:shape>
            </v:group>
            <v:group style="position:absolute;left:5857;top:1366;width:10;height:20" coordorigin="5857,1366" coordsize="10,20">
              <v:shape style="position:absolute;left:5857;top:1366;width:10;height:20" coordorigin="5857,1366" coordsize="10,20" path="m5857,1385l5867,1385,5867,1366,5857,1366,5857,1385xe" filled="true" fillcolor="#000000" stroked="false">
                <v:path arrowok="t"/>
                <v:fill type="solid"/>
              </v:shape>
            </v:group>
            <v:group style="position:absolute;left:5857;top:1385;width:10;height:20" coordorigin="5857,1385" coordsize="10,20">
              <v:shape style="position:absolute;left:5857;top:1385;width:10;height:20" coordorigin="5857,1385" coordsize="10,20" path="m5857,1404l5867,1404,5867,1385,5857,1385,5857,1404xe" filled="true" fillcolor="#000000" stroked="false">
                <v:path arrowok="t"/>
                <v:fill type="solid"/>
              </v:shape>
            </v:group>
            <v:group style="position:absolute;left:5857;top:1404;width:10;height:20" coordorigin="5857,1404" coordsize="10,20">
              <v:shape style="position:absolute;left:5857;top:1404;width:10;height:20" coordorigin="5857,1404" coordsize="10,20" path="m5857,1423l5867,1423,5867,1404,5857,1404,5857,1423xe" filled="true" fillcolor="#000000" stroked="false">
                <v:path arrowok="t"/>
                <v:fill type="solid"/>
              </v:shape>
            </v:group>
            <v:group style="position:absolute;left:5857;top:1423;width:10;height:20" coordorigin="5857,1423" coordsize="10,20">
              <v:shape style="position:absolute;left:5857;top:1423;width:10;height:20" coordorigin="5857,1423" coordsize="10,20" path="m5857,1442l5867,1442,5867,1423,5857,1423,5857,1442xe" filled="true" fillcolor="#000000" stroked="false">
                <v:path arrowok="t"/>
                <v:fill type="solid"/>
              </v:shape>
            </v:group>
            <v:group style="position:absolute;left:5857;top:1442;width:10;height:20" coordorigin="5857,1442" coordsize="10,20">
              <v:shape style="position:absolute;left:5857;top:1442;width:10;height:20" coordorigin="5857,1442" coordsize="10,20" path="m5857,1462l5867,1462,5867,1442,5857,1442,5857,1462xe" filled="true" fillcolor="#000000" stroked="false">
                <v:path arrowok="t"/>
                <v:fill type="solid"/>
              </v:shape>
            </v:group>
            <v:group style="position:absolute;left:5857;top:1462;width:10;height:20" coordorigin="5857,1462" coordsize="10,20">
              <v:shape style="position:absolute;left:5857;top:1462;width:10;height:20" coordorigin="5857,1462" coordsize="10,20" path="m5857,1481l5867,1481,5867,1462,5857,1462,5857,1481xe" filled="true" fillcolor="#000000" stroked="false">
                <v:path arrowok="t"/>
                <v:fill type="solid"/>
              </v:shape>
            </v:group>
            <v:group style="position:absolute;left:5857;top:1481;width:10;height:20" coordorigin="5857,1481" coordsize="10,20">
              <v:shape style="position:absolute;left:5857;top:1481;width:10;height:20" coordorigin="5857,1481" coordsize="10,20" path="m5857,1500l5867,1500,5867,1481,5857,1481,5857,1500xe" filled="true" fillcolor="#000000" stroked="false">
                <v:path arrowok="t"/>
                <v:fill type="solid"/>
              </v:shape>
            </v:group>
            <v:group style="position:absolute;left:5857;top:1500;width:10;height:20" coordorigin="5857,1500" coordsize="10,20">
              <v:shape style="position:absolute;left:5857;top:1500;width:10;height:20" coordorigin="5857,1500" coordsize="10,20" path="m5857,1519l5867,1519,5867,1500,5857,1500,5857,1519xe" filled="true" fillcolor="#000000" stroked="false">
                <v:path arrowok="t"/>
                <v:fill type="solid"/>
              </v:shape>
            </v:group>
            <v:group style="position:absolute;left:5857;top:1519;width:10;height:20" coordorigin="5857,1519" coordsize="10,20">
              <v:shape style="position:absolute;left:5857;top:1519;width:10;height:20" coordorigin="5857,1519" coordsize="10,20" path="m5857,1538l5867,1538,5867,1519,5857,1519,5857,1538xe" filled="true" fillcolor="#000000" stroked="false">
                <v:path arrowok="t"/>
                <v:fill type="solid"/>
              </v:shape>
            </v:group>
            <v:group style="position:absolute;left:5857;top:1538;width:10;height:20" coordorigin="5857,1538" coordsize="10,20">
              <v:shape style="position:absolute;left:5857;top:1538;width:10;height:20" coordorigin="5857,1538" coordsize="10,20" path="m5857,1558l5867,1558,5867,1538,5857,1538,5857,1558xe" filled="true" fillcolor="#000000" stroked="false">
                <v:path arrowok="t"/>
                <v:fill type="solid"/>
              </v:shape>
            </v:group>
            <v:group style="position:absolute;left:5857;top:1558;width:10;height:20" coordorigin="5857,1558" coordsize="10,20">
              <v:shape style="position:absolute;left:5857;top:1558;width:10;height:20" coordorigin="5857,1558" coordsize="10,20" path="m5857,1577l5867,1577,5867,1558,5857,1558,5857,1577xe" filled="true" fillcolor="#000000" stroked="false">
                <v:path arrowok="t"/>
                <v:fill type="solid"/>
              </v:shape>
            </v:group>
            <v:group style="position:absolute;left:5857;top:1577;width:10;height:20" coordorigin="5857,1577" coordsize="10,20">
              <v:shape style="position:absolute;left:5857;top:1577;width:10;height:20" coordorigin="5857,1577" coordsize="10,20" path="m5857,1596l5867,1596,5867,1577,5857,1577,5857,1596xe" filled="true" fillcolor="#000000" stroked="false">
                <v:path arrowok="t"/>
                <v:fill type="solid"/>
              </v:shape>
            </v:group>
            <v:group style="position:absolute;left:5857;top:1596;width:10;height:20" coordorigin="5857,1596" coordsize="10,20">
              <v:shape style="position:absolute;left:5857;top:1596;width:10;height:20" coordorigin="5857,1596" coordsize="10,20" path="m5857,1615l5867,1615,5867,1596,5857,1596,5857,1615xe" filled="true" fillcolor="#000000" stroked="false">
                <v:path arrowok="t"/>
                <v:fill type="solid"/>
              </v:shape>
            </v:group>
            <v:group style="position:absolute;left:5857;top:1615;width:10;height:20" coordorigin="5857,1615" coordsize="10,20">
              <v:shape style="position:absolute;left:5857;top:1615;width:10;height:20" coordorigin="5857,1615" coordsize="10,20" path="m5857,1634l5867,1634,5867,1615,5857,1615,5857,1634xe" filled="true" fillcolor="#000000" stroked="false">
                <v:path arrowok="t"/>
                <v:fill type="solid"/>
              </v:shape>
            </v:group>
            <v:group style="position:absolute;left:5857;top:1634;width:10;height:20" coordorigin="5857,1634" coordsize="10,20">
              <v:shape style="position:absolute;left:5857;top:1634;width:10;height:20" coordorigin="5857,1634" coordsize="10,20" path="m5857,1654l5867,1654,5867,1634,5857,1634,5857,1654xe" filled="true" fillcolor="#000000" stroked="false">
                <v:path arrowok="t"/>
                <v:fill type="solid"/>
              </v:shape>
            </v:group>
            <v:group style="position:absolute;left:5857;top:1654;width:10;height:20" coordorigin="5857,1654" coordsize="10,20">
              <v:shape style="position:absolute;left:5857;top:1654;width:10;height:20" coordorigin="5857,1654" coordsize="10,20" path="m5857,1673l5867,1673,5867,1654,5857,1654,5857,1673xe" filled="true" fillcolor="#000000" stroked="false">
                <v:path arrowok="t"/>
                <v:fill type="solid"/>
              </v:shape>
            </v:group>
            <v:group style="position:absolute;left:5857;top:1673;width:10;height:20" coordorigin="5857,1673" coordsize="10,20">
              <v:shape style="position:absolute;left:5857;top:1673;width:10;height:20" coordorigin="5857,1673" coordsize="10,20" path="m5857,1692l5867,1692,5867,1673,5857,1673,5857,1692xe" filled="true" fillcolor="#000000" stroked="false">
                <v:path arrowok="t"/>
                <v:fill type="solid"/>
              </v:shape>
            </v:group>
            <v:group style="position:absolute;left:5857;top:1692;width:10;height:20" coordorigin="5857,1692" coordsize="10,20">
              <v:shape style="position:absolute;left:5857;top:1692;width:10;height:20" coordorigin="5857,1692" coordsize="10,20" path="m5857,1711l5867,1711,5867,1692,5857,1692,5857,1711xe" filled="true" fillcolor="#000000" stroked="false">
                <v:path arrowok="t"/>
                <v:fill type="solid"/>
              </v:shape>
            </v:group>
            <v:group style="position:absolute;left:5857;top:1711;width:10;height:20" coordorigin="5857,1711" coordsize="10,20">
              <v:shape style="position:absolute;left:5857;top:1711;width:10;height:20" coordorigin="5857,1711" coordsize="10,20" path="m5857,1730l5867,1730,5867,1711,5857,1711,5857,1730xe" filled="true" fillcolor="#000000" stroked="false">
                <v:path arrowok="t"/>
                <v:fill type="solid"/>
              </v:shape>
            </v:group>
            <v:group style="position:absolute;left:5857;top:1730;width:10;height:20" coordorigin="5857,1730" coordsize="10,20">
              <v:shape style="position:absolute;left:5857;top:1730;width:10;height:20" coordorigin="5857,1730" coordsize="10,20" path="m5857,1750l5867,1750,5867,1730,5857,1730,5857,1750xe" filled="true" fillcolor="#000000" stroked="false">
                <v:path arrowok="t"/>
                <v:fill type="solid"/>
              </v:shape>
            </v:group>
            <v:group style="position:absolute;left:5857;top:1750;width:10;height:20" coordorigin="5857,1750" coordsize="10,20">
              <v:shape style="position:absolute;left:5857;top:1750;width:10;height:20" coordorigin="5857,1750" coordsize="10,20" path="m5857,1769l5867,1769,5867,1750,5857,1750,5857,1769xe" filled="true" fillcolor="#000000" stroked="false">
                <v:path arrowok="t"/>
                <v:fill type="solid"/>
              </v:shape>
            </v:group>
            <v:group style="position:absolute;left:5857;top:1769;width:10;height:20" coordorigin="5857,1769" coordsize="10,20">
              <v:shape style="position:absolute;left:5857;top:1769;width:10;height:20" coordorigin="5857,1769" coordsize="10,20" path="m5857,1788l5867,1788,5867,1769,5857,1769,5857,1788xe" filled="true" fillcolor="#000000" stroked="false">
                <v:path arrowok="t"/>
                <v:fill type="solid"/>
              </v:shape>
            </v:group>
            <v:group style="position:absolute;left:5857;top:1788;width:10;height:20" coordorigin="5857,1788" coordsize="10,20">
              <v:shape style="position:absolute;left:5857;top:1788;width:10;height:20" coordorigin="5857,1788" coordsize="10,20" path="m5857,1807l5867,1807,5867,1788,5857,1788,5857,1807xe" filled="true" fillcolor="#000000" stroked="false">
                <v:path arrowok="t"/>
                <v:fill type="solid"/>
              </v:shape>
            </v:group>
            <v:group style="position:absolute;left:5857;top:1807;width:10;height:20" coordorigin="5857,1807" coordsize="10,20">
              <v:shape style="position:absolute;left:5857;top:1807;width:10;height:20" coordorigin="5857,1807" coordsize="10,20" path="m5857,1826l5867,1826,5867,1807,5857,1807,5857,1826xe" filled="true" fillcolor="#000000" stroked="false">
                <v:path arrowok="t"/>
                <v:fill type="solid"/>
              </v:shape>
            </v:group>
            <v:group style="position:absolute;left:5857;top:1826;width:10;height:20" coordorigin="5857,1826" coordsize="10,20">
              <v:shape style="position:absolute;left:5857;top:1826;width:10;height:20" coordorigin="5857,1826" coordsize="10,20" path="m5857,1846l5867,1846,5867,1826,5857,1826,5857,1846xe" filled="true" fillcolor="#000000" stroked="false">
                <v:path arrowok="t"/>
                <v:fill type="solid"/>
              </v:shape>
            </v:group>
            <v:group style="position:absolute;left:5857;top:1846;width:10;height:20" coordorigin="5857,1846" coordsize="10,20">
              <v:shape style="position:absolute;left:5857;top:1846;width:10;height:20" coordorigin="5857,1846" coordsize="10,20" path="m5857,1865l5867,1865,5867,1846,5857,1846,5857,1865xe" filled="true" fillcolor="#000000" stroked="false">
                <v:path arrowok="t"/>
                <v:fill type="solid"/>
              </v:shape>
            </v:group>
            <v:group style="position:absolute;left:5857;top:1865;width:10;height:20" coordorigin="5857,1865" coordsize="10,20">
              <v:shape style="position:absolute;left:5857;top:1865;width:10;height:20" coordorigin="5857,1865" coordsize="10,20" path="m5857,1884l5867,1884,5867,1865,5857,1865,5857,1884xe" filled="true" fillcolor="#000000" stroked="false">
                <v:path arrowok="t"/>
                <v:fill type="solid"/>
              </v:shape>
            </v:group>
            <v:group style="position:absolute;left:5857;top:1884;width:10;height:20" coordorigin="5857,1884" coordsize="10,20">
              <v:shape style="position:absolute;left:5857;top:1884;width:10;height:20" coordorigin="5857,1884" coordsize="10,20" path="m5857,1903l5867,1903,5867,1884,5857,1884,5857,1903xe" filled="true" fillcolor="#000000" stroked="false">
                <v:path arrowok="t"/>
                <v:fill type="solid"/>
              </v:shape>
            </v:group>
            <v:group style="position:absolute;left:5857;top:1903;width:10;height:20" coordorigin="5857,1903" coordsize="10,20">
              <v:shape style="position:absolute;left:5857;top:1903;width:10;height:20" coordorigin="5857,1903" coordsize="10,20" path="m5857,1922l5867,1922,5867,1903,5857,1903,5857,1922xe" filled="true" fillcolor="#000000" stroked="false">
                <v:path arrowok="t"/>
                <v:fill type="solid"/>
              </v:shape>
            </v:group>
            <v:group style="position:absolute;left:5857;top:1922;width:10;height:20" coordorigin="5857,1922" coordsize="10,20">
              <v:shape style="position:absolute;left:5857;top:1922;width:10;height:20" coordorigin="5857,1922" coordsize="10,20" path="m5857,1942l5867,1942,5867,1922,5857,1922,5857,1942xe" filled="true" fillcolor="#000000" stroked="false">
                <v:path arrowok="t"/>
                <v:fill type="solid"/>
              </v:shape>
            </v:group>
            <v:group style="position:absolute;left:5857;top:1942;width:10;height:20" coordorigin="5857,1942" coordsize="10,20">
              <v:shape style="position:absolute;left:5857;top:1942;width:10;height:20" coordorigin="5857,1942" coordsize="10,20" path="m5857,1961l5867,1961,5867,1942,5857,1942,5857,1961xe" filled="true" fillcolor="#000000" stroked="false">
                <v:path arrowok="t"/>
                <v:fill type="solid"/>
              </v:shape>
            </v:group>
            <v:group style="position:absolute;left:5857;top:1961;width:10;height:20" coordorigin="5857,1961" coordsize="10,20">
              <v:shape style="position:absolute;left:5857;top:1961;width:10;height:20" coordorigin="5857,1961" coordsize="10,20" path="m5857,1980l5867,1980,5867,1961,5857,1961,5857,1980xe" filled="true" fillcolor="#000000" stroked="false">
                <v:path arrowok="t"/>
                <v:fill type="solid"/>
              </v:shape>
            </v:group>
            <v:group style="position:absolute;left:5857;top:1980;width:10;height:20" coordorigin="5857,1980" coordsize="10,20">
              <v:shape style="position:absolute;left:5857;top:1980;width:10;height:20" coordorigin="5857,1980" coordsize="10,20" path="m5857,1999l5867,1999,5867,1980,5857,1980,5857,1999xe" filled="true" fillcolor="#000000" stroked="false">
                <v:path arrowok="t"/>
                <v:fill type="solid"/>
              </v:shape>
            </v:group>
            <v:group style="position:absolute;left:5857;top:1999;width:10;height:20" coordorigin="5857,1999" coordsize="10,20">
              <v:shape style="position:absolute;left:5857;top:1999;width:10;height:20" coordorigin="5857,1999" coordsize="10,20" path="m5857,2018l5867,2018,5867,1999,5857,1999,5857,2018xe" filled="true" fillcolor="#000000" stroked="false">
                <v:path arrowok="t"/>
                <v:fill type="solid"/>
              </v:shape>
            </v:group>
            <v:group style="position:absolute;left:5857;top:2018;width:10;height:20" coordorigin="5857,2018" coordsize="10,20">
              <v:shape style="position:absolute;left:5857;top:2018;width:10;height:20" coordorigin="5857,2018" coordsize="10,20" path="m5857,2038l5867,2038,5867,2018,5857,2018,5857,2038xe" filled="true" fillcolor="#000000" stroked="false">
                <v:path arrowok="t"/>
                <v:fill type="solid"/>
              </v:shape>
            </v:group>
            <v:group style="position:absolute;left:5857;top:2038;width:10;height:20" coordorigin="5857,2038" coordsize="10,20">
              <v:shape style="position:absolute;left:5857;top:2038;width:10;height:20" coordorigin="5857,2038" coordsize="10,20" path="m5857,2057l5867,2057,5867,2038,5857,2038,5857,2057xe" filled="true" fillcolor="#000000" stroked="false">
                <v:path arrowok="t"/>
                <v:fill type="solid"/>
              </v:shape>
            </v:group>
            <v:group style="position:absolute;left:5857;top:2057;width:10;height:20" coordorigin="5857,2057" coordsize="10,20">
              <v:shape style="position:absolute;left:5857;top:2057;width:10;height:20" coordorigin="5857,2057" coordsize="10,20" path="m5857,2076l5867,2076,5867,2057,5857,2057,5857,2076xe" filled="true" fillcolor="#000000" stroked="false">
                <v:path arrowok="t"/>
                <v:fill type="solid"/>
              </v:shape>
            </v:group>
            <v:group style="position:absolute;left:5857;top:2076;width:10;height:20" coordorigin="5857,2076" coordsize="10,20">
              <v:shape style="position:absolute;left:5857;top:2076;width:10;height:20" coordorigin="5857,2076" coordsize="10,20" path="m5857,2095l5867,2095,5867,2076,5857,2076,5857,2095xe" filled="true" fillcolor="#000000" stroked="false">
                <v:path arrowok="t"/>
                <v:fill type="solid"/>
              </v:shape>
            </v:group>
            <v:group style="position:absolute;left:5857;top:2095;width:10;height:20" coordorigin="5857,2095" coordsize="10,20">
              <v:shape style="position:absolute;left:5857;top:2095;width:10;height:20" coordorigin="5857,2095" coordsize="10,20" path="m5857,2114l5867,2114,5867,2095,5857,2095,5857,2114xe" filled="true" fillcolor="#000000" stroked="false">
                <v:path arrowok="t"/>
                <v:fill type="solid"/>
              </v:shape>
            </v:group>
            <v:group style="position:absolute;left:5857;top:2114;width:10;height:20" coordorigin="5857,2114" coordsize="10,20">
              <v:shape style="position:absolute;left:5857;top:2114;width:10;height:20" coordorigin="5857,2114" coordsize="10,20" path="m5857,2134l5867,2134,5867,2114,5857,2114,5857,2134xe" filled="true" fillcolor="#000000" stroked="false">
                <v:path arrowok="t"/>
                <v:fill type="solid"/>
              </v:shape>
            </v:group>
            <v:group style="position:absolute;left:5857;top:2134;width:10;height:20" coordorigin="5857,2134" coordsize="10,20">
              <v:shape style="position:absolute;left:5857;top:2134;width:10;height:20" coordorigin="5857,2134" coordsize="10,20" path="m5857,2153l5867,2153,5867,2134,5857,2134,5857,2153xe" filled="true" fillcolor="#000000" stroked="false">
                <v:path arrowok="t"/>
                <v:fill type="solid"/>
              </v:shape>
            </v:group>
            <v:group style="position:absolute;left:5857;top:2153;width:10;height:20" coordorigin="5857,2153" coordsize="10,20">
              <v:shape style="position:absolute;left:5857;top:2153;width:10;height:20" coordorigin="5857,2153" coordsize="10,20" path="m5857,2173l5867,2173,5867,2153,5857,2153,5857,2173xe" filled="true" fillcolor="#000000" stroked="false">
                <v:path arrowok="t"/>
                <v:fill type="solid"/>
              </v:shape>
            </v:group>
            <v:group style="position:absolute;left:5857;top:2173;width:10;height:20" coordorigin="5857,2173" coordsize="10,20">
              <v:shape style="position:absolute;left:5857;top:2173;width:10;height:20" coordorigin="5857,2173" coordsize="10,20" path="m5857,2192l5867,2192,5867,2173,5857,2173,5857,2192xe" filled="true" fillcolor="#000000" stroked="false">
                <v:path arrowok="t"/>
                <v:fill type="solid"/>
              </v:shape>
            </v:group>
            <v:group style="position:absolute;left:5857;top:2192;width:10;height:20" coordorigin="5857,2192" coordsize="10,20">
              <v:shape style="position:absolute;left:5857;top:2192;width:10;height:20" coordorigin="5857,2192" coordsize="10,20" path="m5857,2211l5867,2211,5867,2192,5857,2192,5857,2211xe" filled="true" fillcolor="#000000" stroked="false">
                <v:path arrowok="t"/>
                <v:fill type="solid"/>
              </v:shape>
            </v:group>
            <v:group style="position:absolute;left:5857;top:2211;width:10;height:20" coordorigin="5857,2211" coordsize="10,20">
              <v:shape style="position:absolute;left:5857;top:2211;width:10;height:20" coordorigin="5857,2211" coordsize="10,20" path="m5857,2230l5867,2230,5867,2211,5857,2211,5857,2230xe" filled="true" fillcolor="#000000" stroked="false">
                <v:path arrowok="t"/>
                <v:fill type="solid"/>
              </v:shape>
            </v:group>
            <v:group style="position:absolute;left:5857;top:2230;width:10;height:20" coordorigin="5857,2230" coordsize="10,20">
              <v:shape style="position:absolute;left:5857;top:2230;width:10;height:20" coordorigin="5857,2230" coordsize="10,20" path="m5857,2249l5867,2249,5867,2230,5857,2230,5857,2249xe" filled="true" fillcolor="#000000" stroked="false">
                <v:path arrowok="t"/>
                <v:fill type="solid"/>
              </v:shape>
            </v:group>
            <v:group style="position:absolute;left:5857;top:2249;width:10;height:20" coordorigin="5857,2249" coordsize="10,20">
              <v:shape style="position:absolute;left:5857;top:2249;width:10;height:20" coordorigin="5857,2249" coordsize="10,20" path="m5857,2269l5867,2269,5867,2249,5857,2249,5857,2269xe" filled="true" fillcolor="#000000" stroked="false">
                <v:path arrowok="t"/>
                <v:fill type="solid"/>
              </v:shape>
            </v:group>
            <v:group style="position:absolute;left:5857;top:2269;width:10;height:20" coordorigin="5857,2269" coordsize="10,20">
              <v:shape style="position:absolute;left:5857;top:2269;width:10;height:20" coordorigin="5857,2269" coordsize="10,20" path="m5857,2288l5867,2288,5867,2269,5857,2269,5857,2288xe" filled="true" fillcolor="#000000" stroked="false">
                <v:path arrowok="t"/>
                <v:fill type="solid"/>
              </v:shape>
            </v:group>
            <v:group style="position:absolute;left:5857;top:2288;width:10;height:20" coordorigin="5857,2288" coordsize="10,20">
              <v:shape style="position:absolute;left:5857;top:2288;width:10;height:20" coordorigin="5857,2288" coordsize="10,20" path="m5857,2307l5867,2307,5867,2288,5857,2288,5857,2307xe" filled="true" fillcolor="#000000" stroked="false">
                <v:path arrowok="t"/>
                <v:fill type="solid"/>
              </v:shape>
            </v:group>
            <v:group style="position:absolute;left:5857;top:2307;width:10;height:20" coordorigin="5857,2307" coordsize="10,20">
              <v:shape style="position:absolute;left:5857;top:2307;width:10;height:20" coordorigin="5857,2307" coordsize="10,20" path="m5857,2326l5867,2326,5867,2307,5857,2307,5857,2326xe" filled="true" fillcolor="#000000" stroked="false">
                <v:path arrowok="t"/>
                <v:fill type="solid"/>
              </v:shape>
            </v:group>
            <v:group style="position:absolute;left:5857;top:2326;width:10;height:20" coordorigin="5857,2326" coordsize="10,20">
              <v:shape style="position:absolute;left:5857;top:2326;width:10;height:20" coordorigin="5857,2326" coordsize="10,20" path="m5857,2345l5867,2345,5867,2326,5857,2326,5857,2345xe" filled="true" fillcolor="#000000" stroked="false">
                <v:path arrowok="t"/>
                <v:fill type="solid"/>
              </v:shape>
              <v:shape style="position:absolute;left:5857;top:2345;width:10;height:2" type="#_x0000_t75" stroked="false">
                <v:imagedata r:id="rId525" o:title=""/>
              </v:shape>
            </v:group>
            <v:group style="position:absolute;left:5857;top:2362;width:29;height:2" coordorigin="5857,2362" coordsize="29,2">
              <v:shape style="position:absolute;left:5857;top:2362;width:29;height:2" coordorigin="5857,2362" coordsize="29,0" path="m5857,2362l5886,2362e" filled="false" stroked="true" strokeweight="1.44pt" strokecolor="#000000">
                <v:path arrowok="t"/>
              </v:shape>
            </v:group>
            <v:group style="position:absolute;left:5886;top:2362;width:980;height:2" coordorigin="5886,2362" coordsize="980,2">
              <v:shape style="position:absolute;left:5886;top:2362;width:980;height:2" coordorigin="5886,2362" coordsize="980,0" path="m5886,2362l6865,2362e" filled="false" stroked="true" strokeweight="1.44pt" strokecolor="#000000">
                <v:path arrowok="t"/>
              </v:shape>
            </v:group>
            <v:group style="position:absolute;left:6865;top:1193;width:10;height:20" coordorigin="6865,1193" coordsize="10,20">
              <v:shape style="position:absolute;left:6865;top:1193;width:10;height:20" coordorigin="6865,1193" coordsize="10,20" path="m6865,1212l6875,1212,6875,1193,6865,1193,6865,1212xe" filled="true" fillcolor="#000000" stroked="false">
                <v:path arrowok="t"/>
                <v:fill type="solid"/>
              </v:shape>
            </v:group>
            <v:group style="position:absolute;left:6865;top:1212;width:10;height:20" coordorigin="6865,1212" coordsize="10,20">
              <v:shape style="position:absolute;left:6865;top:1212;width:10;height:20" coordorigin="6865,1212" coordsize="10,20" path="m6865,1231l6875,1231,6875,1212,6865,1212,6865,1231xe" filled="true" fillcolor="#000000" stroked="false">
                <v:path arrowok="t"/>
                <v:fill type="solid"/>
              </v:shape>
            </v:group>
            <v:group style="position:absolute;left:6865;top:1231;width:10;height:20" coordorigin="6865,1231" coordsize="10,20">
              <v:shape style="position:absolute;left:6865;top:1231;width:10;height:20" coordorigin="6865,1231" coordsize="10,20" path="m6865,1250l6875,1250,6875,1231,6865,1231,6865,1250xe" filled="true" fillcolor="#000000" stroked="false">
                <v:path arrowok="t"/>
                <v:fill type="solid"/>
              </v:shape>
            </v:group>
            <v:group style="position:absolute;left:6865;top:1250;width:10;height:20" coordorigin="6865,1250" coordsize="10,20">
              <v:shape style="position:absolute;left:6865;top:1250;width:10;height:20" coordorigin="6865,1250" coordsize="10,20" path="m6865,1270l6875,1270,6875,1250,6865,1250,6865,1270xe" filled="true" fillcolor="#000000" stroked="false">
                <v:path arrowok="t"/>
                <v:fill type="solid"/>
              </v:shape>
            </v:group>
            <v:group style="position:absolute;left:6865;top:1270;width:10;height:20" coordorigin="6865,1270" coordsize="10,20">
              <v:shape style="position:absolute;left:6865;top:1270;width:10;height:20" coordorigin="6865,1270" coordsize="10,20" path="m6865,1289l6875,1289,6875,1270,6865,1270,6865,1289xe" filled="true" fillcolor="#000000" stroked="false">
                <v:path arrowok="t"/>
                <v:fill type="solid"/>
              </v:shape>
            </v:group>
            <v:group style="position:absolute;left:6865;top:1289;width:10;height:20" coordorigin="6865,1289" coordsize="10,20">
              <v:shape style="position:absolute;left:6865;top:1289;width:10;height:20" coordorigin="6865,1289" coordsize="10,20" path="m6865,1308l6875,1308,6875,1289,6865,1289,6865,1308xe" filled="true" fillcolor="#000000" stroked="false">
                <v:path arrowok="t"/>
                <v:fill type="solid"/>
              </v:shape>
            </v:group>
            <v:group style="position:absolute;left:6865;top:1308;width:10;height:20" coordorigin="6865,1308" coordsize="10,20">
              <v:shape style="position:absolute;left:6865;top:1308;width:10;height:20" coordorigin="6865,1308" coordsize="10,20" path="m6865,1327l6875,1327,6875,1308,6865,1308,6865,1327xe" filled="true" fillcolor="#000000" stroked="false">
                <v:path arrowok="t"/>
                <v:fill type="solid"/>
              </v:shape>
            </v:group>
            <v:group style="position:absolute;left:6865;top:1327;width:10;height:20" coordorigin="6865,1327" coordsize="10,20">
              <v:shape style="position:absolute;left:6865;top:1327;width:10;height:20" coordorigin="6865,1327" coordsize="10,20" path="m6865,1346l6875,1346,6875,1327,6865,1327,6865,1346xe" filled="true" fillcolor="#000000" stroked="false">
                <v:path arrowok="t"/>
                <v:fill type="solid"/>
              </v:shape>
            </v:group>
            <v:group style="position:absolute;left:6865;top:1346;width:10;height:20" coordorigin="6865,1346" coordsize="10,20">
              <v:shape style="position:absolute;left:6865;top:1346;width:10;height:20" coordorigin="6865,1346" coordsize="10,20" path="m6865,1366l6875,1366,6875,1346,6865,1346,6865,1366xe" filled="true" fillcolor="#000000" stroked="false">
                <v:path arrowok="t"/>
                <v:fill type="solid"/>
              </v:shape>
            </v:group>
            <v:group style="position:absolute;left:6865;top:1366;width:10;height:20" coordorigin="6865,1366" coordsize="10,20">
              <v:shape style="position:absolute;left:6865;top:1366;width:10;height:20" coordorigin="6865,1366" coordsize="10,20" path="m6865,1385l6875,1385,6875,1366,6865,1366,6865,1385xe" filled="true" fillcolor="#000000" stroked="false">
                <v:path arrowok="t"/>
                <v:fill type="solid"/>
              </v:shape>
            </v:group>
            <v:group style="position:absolute;left:6865;top:1385;width:10;height:20" coordorigin="6865,1385" coordsize="10,20">
              <v:shape style="position:absolute;left:6865;top:1385;width:10;height:20" coordorigin="6865,1385" coordsize="10,20" path="m6865,1404l6875,1404,6875,1385,6865,1385,6865,1404xe" filled="true" fillcolor="#000000" stroked="false">
                <v:path arrowok="t"/>
                <v:fill type="solid"/>
              </v:shape>
            </v:group>
            <v:group style="position:absolute;left:6865;top:1404;width:10;height:20" coordorigin="6865,1404" coordsize="10,20">
              <v:shape style="position:absolute;left:6865;top:1404;width:10;height:20" coordorigin="6865,1404" coordsize="10,20" path="m6865,1423l6875,1423,6875,1404,6865,1404,6865,1423xe" filled="true" fillcolor="#000000" stroked="false">
                <v:path arrowok="t"/>
                <v:fill type="solid"/>
              </v:shape>
            </v:group>
            <v:group style="position:absolute;left:6865;top:1423;width:10;height:20" coordorigin="6865,1423" coordsize="10,20">
              <v:shape style="position:absolute;left:6865;top:1423;width:10;height:20" coordorigin="6865,1423" coordsize="10,20" path="m6865,1442l6875,1442,6875,1423,6865,1423,6865,1442xe" filled="true" fillcolor="#000000" stroked="false">
                <v:path arrowok="t"/>
                <v:fill type="solid"/>
              </v:shape>
            </v:group>
            <v:group style="position:absolute;left:6865;top:1442;width:10;height:20" coordorigin="6865,1442" coordsize="10,20">
              <v:shape style="position:absolute;left:6865;top:1442;width:10;height:20" coordorigin="6865,1442" coordsize="10,20" path="m6865,1462l6875,1462,6875,1442,6865,1442,6865,1462xe" filled="true" fillcolor="#000000" stroked="false">
                <v:path arrowok="t"/>
                <v:fill type="solid"/>
              </v:shape>
            </v:group>
            <v:group style="position:absolute;left:6865;top:1462;width:10;height:20" coordorigin="6865,1462" coordsize="10,20">
              <v:shape style="position:absolute;left:6865;top:1462;width:10;height:20" coordorigin="6865,1462" coordsize="10,20" path="m6865,1481l6875,1481,6875,1462,6865,1462,6865,1481xe" filled="true" fillcolor="#000000" stroked="false">
                <v:path arrowok="t"/>
                <v:fill type="solid"/>
              </v:shape>
            </v:group>
            <v:group style="position:absolute;left:6865;top:1481;width:10;height:20" coordorigin="6865,1481" coordsize="10,20">
              <v:shape style="position:absolute;left:6865;top:1481;width:10;height:20" coordorigin="6865,1481" coordsize="10,20" path="m6865,1500l6875,1500,6875,1481,6865,1481,6865,1500xe" filled="true" fillcolor="#000000" stroked="false">
                <v:path arrowok="t"/>
                <v:fill type="solid"/>
              </v:shape>
            </v:group>
            <v:group style="position:absolute;left:6865;top:1500;width:10;height:20" coordorigin="6865,1500" coordsize="10,20">
              <v:shape style="position:absolute;left:6865;top:1500;width:10;height:20" coordorigin="6865,1500" coordsize="10,20" path="m6865,1519l6875,1519,6875,1500,6865,1500,6865,1519xe" filled="true" fillcolor="#000000" stroked="false">
                <v:path arrowok="t"/>
                <v:fill type="solid"/>
              </v:shape>
            </v:group>
            <v:group style="position:absolute;left:6865;top:1519;width:10;height:20" coordorigin="6865,1519" coordsize="10,20">
              <v:shape style="position:absolute;left:6865;top:1519;width:10;height:20" coordorigin="6865,1519" coordsize="10,20" path="m6865,1538l6875,1538,6875,1519,6865,1519,6865,1538xe" filled="true" fillcolor="#000000" stroked="false">
                <v:path arrowok="t"/>
                <v:fill type="solid"/>
              </v:shape>
            </v:group>
            <v:group style="position:absolute;left:6865;top:1538;width:10;height:20" coordorigin="6865,1538" coordsize="10,20">
              <v:shape style="position:absolute;left:6865;top:1538;width:10;height:20" coordorigin="6865,1538" coordsize="10,20" path="m6865,1558l6875,1558,6875,1538,6865,1538,6865,1558xe" filled="true" fillcolor="#000000" stroked="false">
                <v:path arrowok="t"/>
                <v:fill type="solid"/>
              </v:shape>
            </v:group>
            <v:group style="position:absolute;left:6865;top:1558;width:10;height:20" coordorigin="6865,1558" coordsize="10,20">
              <v:shape style="position:absolute;left:6865;top:1558;width:10;height:20" coordorigin="6865,1558" coordsize="10,20" path="m6865,1577l6875,1577,6875,1558,6865,1558,6865,1577xe" filled="true" fillcolor="#000000" stroked="false">
                <v:path arrowok="t"/>
                <v:fill type="solid"/>
              </v:shape>
            </v:group>
            <v:group style="position:absolute;left:6865;top:1577;width:10;height:20" coordorigin="6865,1577" coordsize="10,20">
              <v:shape style="position:absolute;left:6865;top:1577;width:10;height:20" coordorigin="6865,1577" coordsize="10,20" path="m6865,1596l6875,1596,6875,1577,6865,1577,6865,1596xe" filled="true" fillcolor="#000000" stroked="false">
                <v:path arrowok="t"/>
                <v:fill type="solid"/>
              </v:shape>
            </v:group>
            <v:group style="position:absolute;left:6865;top:1596;width:10;height:20" coordorigin="6865,1596" coordsize="10,20">
              <v:shape style="position:absolute;left:6865;top:1596;width:10;height:20" coordorigin="6865,1596" coordsize="10,20" path="m6865,1615l6875,1615,6875,1596,6865,1596,6865,1615xe" filled="true" fillcolor="#000000" stroked="false">
                <v:path arrowok="t"/>
                <v:fill type="solid"/>
              </v:shape>
            </v:group>
            <v:group style="position:absolute;left:6865;top:1615;width:10;height:20" coordorigin="6865,1615" coordsize="10,20">
              <v:shape style="position:absolute;left:6865;top:1615;width:10;height:20" coordorigin="6865,1615" coordsize="10,20" path="m6865,1634l6875,1634,6875,1615,6865,1615,6865,1634xe" filled="true" fillcolor="#000000" stroked="false">
                <v:path arrowok="t"/>
                <v:fill type="solid"/>
              </v:shape>
            </v:group>
            <v:group style="position:absolute;left:6865;top:1634;width:10;height:20" coordorigin="6865,1634" coordsize="10,20">
              <v:shape style="position:absolute;left:6865;top:1634;width:10;height:20" coordorigin="6865,1634" coordsize="10,20" path="m6865,1654l6875,1654,6875,1634,6865,1634,6865,1654xe" filled="true" fillcolor="#000000" stroked="false">
                <v:path arrowok="t"/>
                <v:fill type="solid"/>
              </v:shape>
            </v:group>
            <v:group style="position:absolute;left:6865;top:1654;width:10;height:20" coordorigin="6865,1654" coordsize="10,20">
              <v:shape style="position:absolute;left:6865;top:1654;width:10;height:20" coordorigin="6865,1654" coordsize="10,20" path="m6865,1673l6875,1673,6875,1654,6865,1654,6865,1673xe" filled="true" fillcolor="#000000" stroked="false">
                <v:path arrowok="t"/>
                <v:fill type="solid"/>
              </v:shape>
            </v:group>
            <v:group style="position:absolute;left:6865;top:1673;width:10;height:20" coordorigin="6865,1673" coordsize="10,20">
              <v:shape style="position:absolute;left:6865;top:1673;width:10;height:20" coordorigin="6865,1673" coordsize="10,20" path="m6865,1692l6875,1692,6875,1673,6865,1673,6865,1692xe" filled="true" fillcolor="#000000" stroked="false">
                <v:path arrowok="t"/>
                <v:fill type="solid"/>
              </v:shape>
            </v:group>
            <v:group style="position:absolute;left:6865;top:1692;width:10;height:20" coordorigin="6865,1692" coordsize="10,20">
              <v:shape style="position:absolute;left:6865;top:1692;width:10;height:20" coordorigin="6865,1692" coordsize="10,20" path="m6865,1711l6875,1711,6875,1692,6865,1692,6865,1711xe" filled="true" fillcolor="#000000" stroked="false">
                <v:path arrowok="t"/>
                <v:fill type="solid"/>
              </v:shape>
            </v:group>
            <v:group style="position:absolute;left:6865;top:1711;width:10;height:20" coordorigin="6865,1711" coordsize="10,20">
              <v:shape style="position:absolute;left:6865;top:1711;width:10;height:20" coordorigin="6865,1711" coordsize="10,20" path="m6865,1730l6875,1730,6875,1711,6865,1711,6865,1730xe" filled="true" fillcolor="#000000" stroked="false">
                <v:path arrowok="t"/>
                <v:fill type="solid"/>
              </v:shape>
            </v:group>
            <v:group style="position:absolute;left:6865;top:1730;width:10;height:20" coordorigin="6865,1730" coordsize="10,20">
              <v:shape style="position:absolute;left:6865;top:1730;width:10;height:20" coordorigin="6865,1730" coordsize="10,20" path="m6865,1750l6875,1750,6875,1730,6865,1730,6865,1750xe" filled="true" fillcolor="#000000" stroked="false">
                <v:path arrowok="t"/>
                <v:fill type="solid"/>
              </v:shape>
            </v:group>
            <v:group style="position:absolute;left:6865;top:1750;width:10;height:20" coordorigin="6865,1750" coordsize="10,20">
              <v:shape style="position:absolute;left:6865;top:1750;width:10;height:20" coordorigin="6865,1750" coordsize="10,20" path="m6865,1769l6875,1769,6875,1750,6865,1750,6865,1769xe" filled="true" fillcolor="#000000" stroked="false">
                <v:path arrowok="t"/>
                <v:fill type="solid"/>
              </v:shape>
            </v:group>
            <v:group style="position:absolute;left:6865;top:1769;width:10;height:20" coordorigin="6865,1769" coordsize="10,20">
              <v:shape style="position:absolute;left:6865;top:1769;width:10;height:20" coordorigin="6865,1769" coordsize="10,20" path="m6865,1788l6875,1788,6875,1769,6865,1769,6865,1788xe" filled="true" fillcolor="#000000" stroked="false">
                <v:path arrowok="t"/>
                <v:fill type="solid"/>
              </v:shape>
            </v:group>
            <v:group style="position:absolute;left:6865;top:1788;width:10;height:20" coordorigin="6865,1788" coordsize="10,20">
              <v:shape style="position:absolute;left:6865;top:1788;width:10;height:20" coordorigin="6865,1788" coordsize="10,20" path="m6865,1807l6875,1807,6875,1788,6865,1788,6865,1807xe" filled="true" fillcolor="#000000" stroked="false">
                <v:path arrowok="t"/>
                <v:fill type="solid"/>
              </v:shape>
            </v:group>
            <v:group style="position:absolute;left:6865;top:1807;width:10;height:20" coordorigin="6865,1807" coordsize="10,20">
              <v:shape style="position:absolute;left:6865;top:1807;width:10;height:20" coordorigin="6865,1807" coordsize="10,20" path="m6865,1826l6875,1826,6875,1807,6865,1807,6865,1826xe" filled="true" fillcolor="#000000" stroked="false">
                <v:path arrowok="t"/>
                <v:fill type="solid"/>
              </v:shape>
            </v:group>
            <v:group style="position:absolute;left:6865;top:1826;width:10;height:20" coordorigin="6865,1826" coordsize="10,20">
              <v:shape style="position:absolute;left:6865;top:1826;width:10;height:20" coordorigin="6865,1826" coordsize="10,20" path="m6865,1846l6875,1846,6875,1826,6865,1826,6865,1846xe" filled="true" fillcolor="#000000" stroked="false">
                <v:path arrowok="t"/>
                <v:fill type="solid"/>
              </v:shape>
            </v:group>
            <v:group style="position:absolute;left:6865;top:1846;width:10;height:20" coordorigin="6865,1846" coordsize="10,20">
              <v:shape style="position:absolute;left:6865;top:1846;width:10;height:20" coordorigin="6865,1846" coordsize="10,20" path="m6865,1865l6875,1865,6875,1846,6865,1846,6865,1865xe" filled="true" fillcolor="#000000" stroked="false">
                <v:path arrowok="t"/>
                <v:fill type="solid"/>
              </v:shape>
            </v:group>
            <v:group style="position:absolute;left:6865;top:1865;width:10;height:20" coordorigin="6865,1865" coordsize="10,20">
              <v:shape style="position:absolute;left:6865;top:1865;width:10;height:20" coordorigin="6865,1865" coordsize="10,20" path="m6865,1884l6875,1884,6875,1865,6865,1865,6865,1884xe" filled="true" fillcolor="#000000" stroked="false">
                <v:path arrowok="t"/>
                <v:fill type="solid"/>
              </v:shape>
            </v:group>
            <v:group style="position:absolute;left:6865;top:1884;width:10;height:20" coordorigin="6865,1884" coordsize="10,20">
              <v:shape style="position:absolute;left:6865;top:1884;width:10;height:20" coordorigin="6865,1884" coordsize="10,20" path="m6865,1903l6875,1903,6875,1884,6865,1884,6865,1903xe" filled="true" fillcolor="#000000" stroked="false">
                <v:path arrowok="t"/>
                <v:fill type="solid"/>
              </v:shape>
            </v:group>
            <v:group style="position:absolute;left:6865;top:1903;width:10;height:20" coordorigin="6865,1903" coordsize="10,20">
              <v:shape style="position:absolute;left:6865;top:1903;width:10;height:20" coordorigin="6865,1903" coordsize="10,20" path="m6865,1922l6875,1922,6875,1903,6865,1903,6865,1922xe" filled="true" fillcolor="#000000" stroked="false">
                <v:path arrowok="t"/>
                <v:fill type="solid"/>
              </v:shape>
            </v:group>
            <v:group style="position:absolute;left:6865;top:1922;width:10;height:20" coordorigin="6865,1922" coordsize="10,20">
              <v:shape style="position:absolute;left:6865;top:1922;width:10;height:20" coordorigin="6865,1922" coordsize="10,20" path="m6865,1942l6875,1942,6875,1922,6865,1922,6865,1942xe" filled="true" fillcolor="#000000" stroked="false">
                <v:path arrowok="t"/>
                <v:fill type="solid"/>
              </v:shape>
            </v:group>
            <v:group style="position:absolute;left:6865;top:1942;width:10;height:20" coordorigin="6865,1942" coordsize="10,20">
              <v:shape style="position:absolute;left:6865;top:1942;width:10;height:20" coordorigin="6865,1942" coordsize="10,20" path="m6865,1961l6875,1961,6875,1942,6865,1942,6865,1961xe" filled="true" fillcolor="#000000" stroked="false">
                <v:path arrowok="t"/>
                <v:fill type="solid"/>
              </v:shape>
            </v:group>
            <v:group style="position:absolute;left:6865;top:1961;width:10;height:20" coordorigin="6865,1961" coordsize="10,20">
              <v:shape style="position:absolute;left:6865;top:1961;width:10;height:20" coordorigin="6865,1961" coordsize="10,20" path="m6865,1980l6875,1980,6875,1961,6865,1961,6865,1980xe" filled="true" fillcolor="#000000" stroked="false">
                <v:path arrowok="t"/>
                <v:fill type="solid"/>
              </v:shape>
            </v:group>
            <v:group style="position:absolute;left:6865;top:1980;width:10;height:20" coordorigin="6865,1980" coordsize="10,20">
              <v:shape style="position:absolute;left:6865;top:1980;width:10;height:20" coordorigin="6865,1980" coordsize="10,20" path="m6865,1999l6875,1999,6875,1980,6865,1980,6865,1999xe" filled="true" fillcolor="#000000" stroked="false">
                <v:path arrowok="t"/>
                <v:fill type="solid"/>
              </v:shape>
            </v:group>
            <v:group style="position:absolute;left:6865;top:1999;width:10;height:20" coordorigin="6865,1999" coordsize="10,20">
              <v:shape style="position:absolute;left:6865;top:1999;width:10;height:20" coordorigin="6865,1999" coordsize="10,20" path="m6865,2018l6875,2018,6875,1999,6865,1999,6865,2018xe" filled="true" fillcolor="#000000" stroked="false">
                <v:path arrowok="t"/>
                <v:fill type="solid"/>
              </v:shape>
            </v:group>
            <v:group style="position:absolute;left:6865;top:2018;width:10;height:20" coordorigin="6865,2018" coordsize="10,20">
              <v:shape style="position:absolute;left:6865;top:2018;width:10;height:20" coordorigin="6865,2018" coordsize="10,20" path="m6865,2038l6875,2038,6875,2018,6865,2018,6865,2038xe" filled="true" fillcolor="#000000" stroked="false">
                <v:path arrowok="t"/>
                <v:fill type="solid"/>
              </v:shape>
            </v:group>
            <v:group style="position:absolute;left:6865;top:2038;width:10;height:20" coordorigin="6865,2038" coordsize="10,20">
              <v:shape style="position:absolute;left:6865;top:2038;width:10;height:20" coordorigin="6865,2038" coordsize="10,20" path="m6865,2057l6875,2057,6875,2038,6865,2038,6865,2057xe" filled="true" fillcolor="#000000" stroked="false">
                <v:path arrowok="t"/>
                <v:fill type="solid"/>
              </v:shape>
            </v:group>
            <v:group style="position:absolute;left:6865;top:2057;width:10;height:20" coordorigin="6865,2057" coordsize="10,20">
              <v:shape style="position:absolute;left:6865;top:2057;width:10;height:20" coordorigin="6865,2057" coordsize="10,20" path="m6865,2076l6875,2076,6875,2057,6865,2057,6865,2076xe" filled="true" fillcolor="#000000" stroked="false">
                <v:path arrowok="t"/>
                <v:fill type="solid"/>
              </v:shape>
            </v:group>
            <v:group style="position:absolute;left:6865;top:2076;width:10;height:20" coordorigin="6865,2076" coordsize="10,20">
              <v:shape style="position:absolute;left:6865;top:2076;width:10;height:20" coordorigin="6865,2076" coordsize="10,20" path="m6865,2095l6875,2095,6875,2076,6865,2076,6865,2095xe" filled="true" fillcolor="#000000" stroked="false">
                <v:path arrowok="t"/>
                <v:fill type="solid"/>
              </v:shape>
            </v:group>
            <v:group style="position:absolute;left:6865;top:2095;width:10;height:20" coordorigin="6865,2095" coordsize="10,20">
              <v:shape style="position:absolute;left:6865;top:2095;width:10;height:20" coordorigin="6865,2095" coordsize="10,20" path="m6865,2114l6875,2114,6875,2095,6865,2095,6865,2114xe" filled="true" fillcolor="#000000" stroked="false">
                <v:path arrowok="t"/>
                <v:fill type="solid"/>
              </v:shape>
            </v:group>
            <v:group style="position:absolute;left:6865;top:2114;width:10;height:20" coordorigin="6865,2114" coordsize="10,20">
              <v:shape style="position:absolute;left:6865;top:2114;width:10;height:20" coordorigin="6865,2114" coordsize="10,20" path="m6865,2134l6875,2134,6875,2114,6865,2114,6865,2134xe" filled="true" fillcolor="#000000" stroked="false">
                <v:path arrowok="t"/>
                <v:fill type="solid"/>
              </v:shape>
            </v:group>
            <v:group style="position:absolute;left:6865;top:2134;width:10;height:20" coordorigin="6865,2134" coordsize="10,20">
              <v:shape style="position:absolute;left:6865;top:2134;width:10;height:20" coordorigin="6865,2134" coordsize="10,20" path="m6865,2153l6875,2153,6875,2134,6865,2134,6865,2153xe" filled="true" fillcolor="#000000" stroked="false">
                <v:path arrowok="t"/>
                <v:fill type="solid"/>
              </v:shape>
            </v:group>
            <v:group style="position:absolute;left:6865;top:2153;width:10;height:20" coordorigin="6865,2153" coordsize="10,20">
              <v:shape style="position:absolute;left:6865;top:2153;width:10;height:20" coordorigin="6865,2153" coordsize="10,20" path="m6865,2173l6875,2173,6875,2153,6865,2153,6865,2173xe" filled="true" fillcolor="#000000" stroked="false">
                <v:path arrowok="t"/>
                <v:fill type="solid"/>
              </v:shape>
            </v:group>
            <v:group style="position:absolute;left:6865;top:2173;width:10;height:20" coordorigin="6865,2173" coordsize="10,20">
              <v:shape style="position:absolute;left:6865;top:2173;width:10;height:20" coordorigin="6865,2173" coordsize="10,20" path="m6865,2192l6875,2192,6875,2173,6865,2173,6865,2192xe" filled="true" fillcolor="#000000" stroked="false">
                <v:path arrowok="t"/>
                <v:fill type="solid"/>
              </v:shape>
            </v:group>
            <v:group style="position:absolute;left:6865;top:2192;width:10;height:20" coordorigin="6865,2192" coordsize="10,20">
              <v:shape style="position:absolute;left:6865;top:2192;width:10;height:20" coordorigin="6865,2192" coordsize="10,20" path="m6865,2211l6875,2211,6875,2192,6865,2192,6865,2211xe" filled="true" fillcolor="#000000" stroked="false">
                <v:path arrowok="t"/>
                <v:fill type="solid"/>
              </v:shape>
            </v:group>
            <v:group style="position:absolute;left:6865;top:2211;width:10;height:20" coordorigin="6865,2211" coordsize="10,20">
              <v:shape style="position:absolute;left:6865;top:2211;width:10;height:20" coordorigin="6865,2211" coordsize="10,20" path="m6865,2230l6875,2230,6875,2211,6865,2211,6865,2230xe" filled="true" fillcolor="#000000" stroked="false">
                <v:path arrowok="t"/>
                <v:fill type="solid"/>
              </v:shape>
            </v:group>
            <v:group style="position:absolute;left:6865;top:2230;width:10;height:20" coordorigin="6865,2230" coordsize="10,20">
              <v:shape style="position:absolute;left:6865;top:2230;width:10;height:20" coordorigin="6865,2230" coordsize="10,20" path="m6865,2249l6875,2249,6875,2230,6865,2230,6865,2249xe" filled="true" fillcolor="#000000" stroked="false">
                <v:path arrowok="t"/>
                <v:fill type="solid"/>
              </v:shape>
            </v:group>
            <v:group style="position:absolute;left:6865;top:2249;width:10;height:20" coordorigin="6865,2249" coordsize="10,20">
              <v:shape style="position:absolute;left:6865;top:2249;width:10;height:20" coordorigin="6865,2249" coordsize="10,20" path="m6865,2269l6875,2269,6875,2249,6865,2249,6865,2269xe" filled="true" fillcolor="#000000" stroked="false">
                <v:path arrowok="t"/>
                <v:fill type="solid"/>
              </v:shape>
            </v:group>
            <v:group style="position:absolute;left:6865;top:2269;width:10;height:20" coordorigin="6865,2269" coordsize="10,20">
              <v:shape style="position:absolute;left:6865;top:2269;width:10;height:20" coordorigin="6865,2269" coordsize="10,20" path="m6865,2288l6875,2288,6875,2269,6865,2269,6865,2288xe" filled="true" fillcolor="#000000" stroked="false">
                <v:path arrowok="t"/>
                <v:fill type="solid"/>
              </v:shape>
            </v:group>
            <v:group style="position:absolute;left:6865;top:2288;width:10;height:20" coordorigin="6865,2288" coordsize="10,20">
              <v:shape style="position:absolute;left:6865;top:2288;width:10;height:20" coordorigin="6865,2288" coordsize="10,20" path="m6865,2307l6875,2307,6875,2288,6865,2288,6865,2307xe" filled="true" fillcolor="#000000" stroked="false">
                <v:path arrowok="t"/>
                <v:fill type="solid"/>
              </v:shape>
            </v:group>
            <v:group style="position:absolute;left:6865;top:2307;width:10;height:20" coordorigin="6865,2307" coordsize="10,20">
              <v:shape style="position:absolute;left:6865;top:2307;width:10;height:20" coordorigin="6865,2307" coordsize="10,20" path="m6865,2326l6875,2326,6875,2307,6865,2307,6865,2326xe" filled="true" fillcolor="#000000" stroked="false">
                <v:path arrowok="t"/>
                <v:fill type="solid"/>
              </v:shape>
            </v:group>
            <v:group style="position:absolute;left:6865;top:2326;width:10;height:20" coordorigin="6865,2326" coordsize="10,20">
              <v:shape style="position:absolute;left:6865;top:2326;width:10;height:20" coordorigin="6865,2326" coordsize="10,20" path="m6865,2345l6875,2345,6875,2326,6865,2326,6865,2345xe" filled="true" fillcolor="#000000" stroked="false">
                <v:path arrowok="t"/>
                <v:fill type="solid"/>
              </v:shape>
              <v:shape style="position:absolute;left:6865;top:2345;width:10;height:2" type="#_x0000_t75" stroked="false">
                <v:imagedata r:id="rId525" o:title=""/>
              </v:shape>
            </v:group>
            <v:group style="position:absolute;left:6865;top:2362;width:29;height:2" coordorigin="6865,2362" coordsize="29,2">
              <v:shape style="position:absolute;left:6865;top:2362;width:29;height:2" coordorigin="6865,2362" coordsize="29,0" path="m6865,2362l6894,2362e" filled="false" stroked="true" strokeweight="1.44pt" strokecolor="#000000">
                <v:path arrowok="t"/>
              </v:shape>
            </v:group>
            <v:group style="position:absolute;left:6894;top:2362;width:872;height:2" coordorigin="6894,2362" coordsize="872,2">
              <v:shape style="position:absolute;left:6894;top:2362;width:872;height:2" coordorigin="6894,2362" coordsize="872,0" path="m6894,2362l7765,2362e" filled="false" stroked="true" strokeweight="1.44pt" strokecolor="#000000">
                <v:path arrowok="t"/>
              </v:shape>
            </v:group>
            <v:group style="position:absolute;left:7766;top:1193;width:10;height:20" coordorigin="7766,1193" coordsize="10,20">
              <v:shape style="position:absolute;left:7766;top:1193;width:10;height:20" coordorigin="7766,1193" coordsize="10,20" path="m7766,1212l7775,1212,7775,1193,7766,1193,7766,1212xe" filled="true" fillcolor="#000000" stroked="false">
                <v:path arrowok="t"/>
                <v:fill type="solid"/>
              </v:shape>
            </v:group>
            <v:group style="position:absolute;left:7766;top:1212;width:10;height:20" coordorigin="7766,1212" coordsize="10,20">
              <v:shape style="position:absolute;left:7766;top:1212;width:10;height:20" coordorigin="7766,1212" coordsize="10,20" path="m7766,1231l7775,1231,7775,1212,7766,1212,7766,1231xe" filled="true" fillcolor="#000000" stroked="false">
                <v:path arrowok="t"/>
                <v:fill type="solid"/>
              </v:shape>
            </v:group>
            <v:group style="position:absolute;left:7766;top:1231;width:10;height:20" coordorigin="7766,1231" coordsize="10,20">
              <v:shape style="position:absolute;left:7766;top:1231;width:10;height:20" coordorigin="7766,1231" coordsize="10,20" path="m7766,1250l7775,1250,7775,1231,7766,1231,7766,1250xe" filled="true" fillcolor="#000000" stroked="false">
                <v:path arrowok="t"/>
                <v:fill type="solid"/>
              </v:shape>
            </v:group>
            <v:group style="position:absolute;left:7766;top:1250;width:10;height:20" coordorigin="7766,1250" coordsize="10,20">
              <v:shape style="position:absolute;left:7766;top:1250;width:10;height:20" coordorigin="7766,1250" coordsize="10,20" path="m7766,1270l7775,1270,7775,1250,7766,1250,7766,1270xe" filled="true" fillcolor="#000000" stroked="false">
                <v:path arrowok="t"/>
                <v:fill type="solid"/>
              </v:shape>
            </v:group>
            <v:group style="position:absolute;left:7766;top:1270;width:10;height:20" coordorigin="7766,1270" coordsize="10,20">
              <v:shape style="position:absolute;left:7766;top:1270;width:10;height:20" coordorigin="7766,1270" coordsize="10,20" path="m7766,1289l7775,1289,7775,1270,7766,1270,7766,1289xe" filled="true" fillcolor="#000000" stroked="false">
                <v:path arrowok="t"/>
                <v:fill type="solid"/>
              </v:shape>
            </v:group>
            <v:group style="position:absolute;left:7766;top:1289;width:10;height:20" coordorigin="7766,1289" coordsize="10,20">
              <v:shape style="position:absolute;left:7766;top:1289;width:10;height:20" coordorigin="7766,1289" coordsize="10,20" path="m7766,1308l7775,1308,7775,1289,7766,1289,7766,1308xe" filled="true" fillcolor="#000000" stroked="false">
                <v:path arrowok="t"/>
                <v:fill type="solid"/>
              </v:shape>
            </v:group>
            <v:group style="position:absolute;left:7766;top:1308;width:10;height:20" coordorigin="7766,1308" coordsize="10,20">
              <v:shape style="position:absolute;left:7766;top:1308;width:10;height:20" coordorigin="7766,1308" coordsize="10,20" path="m7766,1327l7775,1327,7775,1308,7766,1308,7766,1327xe" filled="true" fillcolor="#000000" stroked="false">
                <v:path arrowok="t"/>
                <v:fill type="solid"/>
              </v:shape>
            </v:group>
            <v:group style="position:absolute;left:7766;top:1327;width:10;height:20" coordorigin="7766,1327" coordsize="10,20">
              <v:shape style="position:absolute;left:7766;top:1327;width:10;height:20" coordorigin="7766,1327" coordsize="10,20" path="m7766,1346l7775,1346,7775,1327,7766,1327,7766,1346xe" filled="true" fillcolor="#000000" stroked="false">
                <v:path arrowok="t"/>
                <v:fill type="solid"/>
              </v:shape>
            </v:group>
            <v:group style="position:absolute;left:7766;top:1346;width:10;height:20" coordorigin="7766,1346" coordsize="10,20">
              <v:shape style="position:absolute;left:7766;top:1346;width:10;height:20" coordorigin="7766,1346" coordsize="10,20" path="m7766,1366l7775,1366,7775,1346,7766,1346,7766,1366xe" filled="true" fillcolor="#000000" stroked="false">
                <v:path arrowok="t"/>
                <v:fill type="solid"/>
              </v:shape>
            </v:group>
            <v:group style="position:absolute;left:7766;top:1366;width:10;height:20" coordorigin="7766,1366" coordsize="10,20">
              <v:shape style="position:absolute;left:7766;top:1366;width:10;height:20" coordorigin="7766,1366" coordsize="10,20" path="m7766,1385l7775,1385,7775,1366,7766,1366,7766,1385xe" filled="true" fillcolor="#000000" stroked="false">
                <v:path arrowok="t"/>
                <v:fill type="solid"/>
              </v:shape>
            </v:group>
            <v:group style="position:absolute;left:7766;top:1385;width:10;height:20" coordorigin="7766,1385" coordsize="10,20">
              <v:shape style="position:absolute;left:7766;top:1385;width:10;height:20" coordorigin="7766,1385" coordsize="10,20" path="m7766,1404l7775,1404,7775,1385,7766,1385,7766,1404xe" filled="true" fillcolor="#000000" stroked="false">
                <v:path arrowok="t"/>
                <v:fill type="solid"/>
              </v:shape>
            </v:group>
            <v:group style="position:absolute;left:7766;top:1404;width:10;height:20" coordorigin="7766,1404" coordsize="10,20">
              <v:shape style="position:absolute;left:7766;top:1404;width:10;height:20" coordorigin="7766,1404" coordsize="10,20" path="m7766,1423l7775,1423,7775,1404,7766,1404,7766,1423xe" filled="true" fillcolor="#000000" stroked="false">
                <v:path arrowok="t"/>
                <v:fill type="solid"/>
              </v:shape>
            </v:group>
            <v:group style="position:absolute;left:7766;top:1423;width:10;height:20" coordorigin="7766,1423" coordsize="10,20">
              <v:shape style="position:absolute;left:7766;top:1423;width:10;height:20" coordorigin="7766,1423" coordsize="10,20" path="m7766,1442l7775,1442,7775,1423,7766,1423,7766,1442xe" filled="true" fillcolor="#000000" stroked="false">
                <v:path arrowok="t"/>
                <v:fill type="solid"/>
              </v:shape>
            </v:group>
            <v:group style="position:absolute;left:7766;top:1442;width:10;height:20" coordorigin="7766,1442" coordsize="10,20">
              <v:shape style="position:absolute;left:7766;top:1442;width:10;height:20" coordorigin="7766,1442" coordsize="10,20" path="m7766,1462l7775,1462,7775,1442,7766,1442,7766,1462xe" filled="true" fillcolor="#000000" stroked="false">
                <v:path arrowok="t"/>
                <v:fill type="solid"/>
              </v:shape>
            </v:group>
            <v:group style="position:absolute;left:7766;top:1462;width:10;height:20" coordorigin="7766,1462" coordsize="10,20">
              <v:shape style="position:absolute;left:7766;top:1462;width:10;height:20" coordorigin="7766,1462" coordsize="10,20" path="m7766,1481l7775,1481,7775,1462,7766,1462,7766,1481xe" filled="true" fillcolor="#000000" stroked="false">
                <v:path arrowok="t"/>
                <v:fill type="solid"/>
              </v:shape>
            </v:group>
            <v:group style="position:absolute;left:7766;top:1481;width:10;height:20" coordorigin="7766,1481" coordsize="10,20">
              <v:shape style="position:absolute;left:7766;top:1481;width:10;height:20" coordorigin="7766,1481" coordsize="10,20" path="m7766,1500l7775,1500,7775,1481,7766,1481,7766,1500xe" filled="true" fillcolor="#000000" stroked="false">
                <v:path arrowok="t"/>
                <v:fill type="solid"/>
              </v:shape>
            </v:group>
            <v:group style="position:absolute;left:7766;top:1500;width:10;height:20" coordorigin="7766,1500" coordsize="10,20">
              <v:shape style="position:absolute;left:7766;top:1500;width:10;height:20" coordorigin="7766,1500" coordsize="10,20" path="m7766,1519l7775,1519,7775,1500,7766,1500,7766,1519xe" filled="true" fillcolor="#000000" stroked="false">
                <v:path arrowok="t"/>
                <v:fill type="solid"/>
              </v:shape>
            </v:group>
            <v:group style="position:absolute;left:7766;top:1519;width:10;height:20" coordorigin="7766,1519" coordsize="10,20">
              <v:shape style="position:absolute;left:7766;top:1519;width:10;height:20" coordorigin="7766,1519" coordsize="10,20" path="m7766,1538l7775,1538,7775,1519,7766,1519,7766,1538xe" filled="true" fillcolor="#000000" stroked="false">
                <v:path arrowok="t"/>
                <v:fill type="solid"/>
              </v:shape>
            </v:group>
            <v:group style="position:absolute;left:7766;top:1538;width:10;height:20" coordorigin="7766,1538" coordsize="10,20">
              <v:shape style="position:absolute;left:7766;top:1538;width:10;height:20" coordorigin="7766,1538" coordsize="10,20" path="m7766,1558l7775,1558,7775,1538,7766,1538,7766,1558xe" filled="true" fillcolor="#000000" stroked="false">
                <v:path arrowok="t"/>
                <v:fill type="solid"/>
              </v:shape>
            </v:group>
            <v:group style="position:absolute;left:7766;top:1558;width:10;height:20" coordorigin="7766,1558" coordsize="10,20">
              <v:shape style="position:absolute;left:7766;top:1558;width:10;height:20" coordorigin="7766,1558" coordsize="10,20" path="m7766,1577l7775,1577,7775,1558,7766,1558,7766,1577xe" filled="true" fillcolor="#000000" stroked="false">
                <v:path arrowok="t"/>
                <v:fill type="solid"/>
              </v:shape>
            </v:group>
            <v:group style="position:absolute;left:7766;top:1577;width:10;height:20" coordorigin="7766,1577" coordsize="10,20">
              <v:shape style="position:absolute;left:7766;top:1577;width:10;height:20" coordorigin="7766,1577" coordsize="10,20" path="m7766,1596l7775,1596,7775,1577,7766,1577,7766,1596xe" filled="true" fillcolor="#000000" stroked="false">
                <v:path arrowok="t"/>
                <v:fill type="solid"/>
              </v:shape>
            </v:group>
            <v:group style="position:absolute;left:7766;top:1596;width:10;height:20" coordorigin="7766,1596" coordsize="10,20">
              <v:shape style="position:absolute;left:7766;top:1596;width:10;height:20" coordorigin="7766,1596" coordsize="10,20" path="m7766,1615l7775,1615,7775,1596,7766,1596,7766,1615xe" filled="true" fillcolor="#000000" stroked="false">
                <v:path arrowok="t"/>
                <v:fill type="solid"/>
              </v:shape>
            </v:group>
            <v:group style="position:absolute;left:7766;top:1615;width:10;height:20" coordorigin="7766,1615" coordsize="10,20">
              <v:shape style="position:absolute;left:7766;top:1615;width:10;height:20" coordorigin="7766,1615" coordsize="10,20" path="m7766,1634l7775,1634,7775,1615,7766,1615,7766,1634xe" filled="true" fillcolor="#000000" stroked="false">
                <v:path arrowok="t"/>
                <v:fill type="solid"/>
              </v:shape>
            </v:group>
            <v:group style="position:absolute;left:7766;top:1634;width:10;height:20" coordorigin="7766,1634" coordsize="10,20">
              <v:shape style="position:absolute;left:7766;top:1634;width:10;height:20" coordorigin="7766,1634" coordsize="10,20" path="m7766,1654l7775,1654,7775,1634,7766,1634,7766,1654xe" filled="true" fillcolor="#000000" stroked="false">
                <v:path arrowok="t"/>
                <v:fill type="solid"/>
              </v:shape>
            </v:group>
            <v:group style="position:absolute;left:7766;top:1654;width:10;height:20" coordorigin="7766,1654" coordsize="10,20">
              <v:shape style="position:absolute;left:7766;top:1654;width:10;height:20" coordorigin="7766,1654" coordsize="10,20" path="m7766,1673l7775,1673,7775,1654,7766,1654,7766,1673xe" filled="true" fillcolor="#000000" stroked="false">
                <v:path arrowok="t"/>
                <v:fill type="solid"/>
              </v:shape>
            </v:group>
            <v:group style="position:absolute;left:7766;top:1673;width:10;height:20" coordorigin="7766,1673" coordsize="10,20">
              <v:shape style="position:absolute;left:7766;top:1673;width:10;height:20" coordorigin="7766,1673" coordsize="10,20" path="m7766,1692l7775,1692,7775,1673,7766,1673,7766,1692xe" filled="true" fillcolor="#000000" stroked="false">
                <v:path arrowok="t"/>
                <v:fill type="solid"/>
              </v:shape>
            </v:group>
            <v:group style="position:absolute;left:7766;top:1692;width:10;height:20" coordorigin="7766,1692" coordsize="10,20">
              <v:shape style="position:absolute;left:7766;top:1692;width:10;height:20" coordorigin="7766,1692" coordsize="10,20" path="m7766,1711l7775,1711,7775,1692,7766,1692,7766,1711xe" filled="true" fillcolor="#000000" stroked="false">
                <v:path arrowok="t"/>
                <v:fill type="solid"/>
              </v:shape>
            </v:group>
            <v:group style="position:absolute;left:7766;top:1711;width:10;height:20" coordorigin="7766,1711" coordsize="10,20">
              <v:shape style="position:absolute;left:7766;top:1711;width:10;height:20" coordorigin="7766,1711" coordsize="10,20" path="m7766,1730l7775,1730,7775,1711,7766,1711,7766,1730xe" filled="true" fillcolor="#000000" stroked="false">
                <v:path arrowok="t"/>
                <v:fill type="solid"/>
              </v:shape>
            </v:group>
            <v:group style="position:absolute;left:7766;top:1730;width:10;height:20" coordorigin="7766,1730" coordsize="10,20">
              <v:shape style="position:absolute;left:7766;top:1730;width:10;height:20" coordorigin="7766,1730" coordsize="10,20" path="m7766,1750l7775,1750,7775,1730,7766,1730,7766,1750xe" filled="true" fillcolor="#000000" stroked="false">
                <v:path arrowok="t"/>
                <v:fill type="solid"/>
              </v:shape>
            </v:group>
            <v:group style="position:absolute;left:7766;top:1750;width:10;height:20" coordorigin="7766,1750" coordsize="10,20">
              <v:shape style="position:absolute;left:7766;top:1750;width:10;height:20" coordorigin="7766,1750" coordsize="10,20" path="m7766,1769l7775,1769,7775,1750,7766,1750,7766,1769xe" filled="true" fillcolor="#000000" stroked="false">
                <v:path arrowok="t"/>
                <v:fill type="solid"/>
              </v:shape>
            </v:group>
            <v:group style="position:absolute;left:7766;top:1769;width:10;height:20" coordorigin="7766,1769" coordsize="10,20">
              <v:shape style="position:absolute;left:7766;top:1769;width:10;height:20" coordorigin="7766,1769" coordsize="10,20" path="m7766,1788l7775,1788,7775,1769,7766,1769,7766,1788xe" filled="true" fillcolor="#000000" stroked="false">
                <v:path arrowok="t"/>
                <v:fill type="solid"/>
              </v:shape>
            </v:group>
            <v:group style="position:absolute;left:7766;top:1788;width:10;height:20" coordorigin="7766,1788" coordsize="10,20">
              <v:shape style="position:absolute;left:7766;top:1788;width:10;height:20" coordorigin="7766,1788" coordsize="10,20" path="m7766,1807l7775,1807,7775,1788,7766,1788,7766,1807xe" filled="true" fillcolor="#000000" stroked="false">
                <v:path arrowok="t"/>
                <v:fill type="solid"/>
              </v:shape>
            </v:group>
            <v:group style="position:absolute;left:7766;top:1807;width:10;height:20" coordorigin="7766,1807" coordsize="10,20">
              <v:shape style="position:absolute;left:7766;top:1807;width:10;height:20" coordorigin="7766,1807" coordsize="10,20" path="m7766,1826l7775,1826,7775,1807,7766,1807,7766,1826xe" filled="true" fillcolor="#000000" stroked="false">
                <v:path arrowok="t"/>
                <v:fill type="solid"/>
              </v:shape>
            </v:group>
            <v:group style="position:absolute;left:7766;top:1826;width:10;height:20" coordorigin="7766,1826" coordsize="10,20">
              <v:shape style="position:absolute;left:7766;top:1826;width:10;height:20" coordorigin="7766,1826" coordsize="10,20" path="m7766,1846l7775,1846,7775,1826,7766,1826,7766,1846xe" filled="true" fillcolor="#000000" stroked="false">
                <v:path arrowok="t"/>
                <v:fill type="solid"/>
              </v:shape>
            </v:group>
            <v:group style="position:absolute;left:7766;top:1846;width:10;height:20" coordorigin="7766,1846" coordsize="10,20">
              <v:shape style="position:absolute;left:7766;top:1846;width:10;height:20" coordorigin="7766,1846" coordsize="10,20" path="m7766,1865l7775,1865,7775,1846,7766,1846,7766,1865xe" filled="true" fillcolor="#000000" stroked="false">
                <v:path arrowok="t"/>
                <v:fill type="solid"/>
              </v:shape>
            </v:group>
            <v:group style="position:absolute;left:7766;top:1865;width:10;height:20" coordorigin="7766,1865" coordsize="10,20">
              <v:shape style="position:absolute;left:7766;top:1865;width:10;height:20" coordorigin="7766,1865" coordsize="10,20" path="m7766,1884l7775,1884,7775,1865,7766,1865,7766,1884xe" filled="true" fillcolor="#000000" stroked="false">
                <v:path arrowok="t"/>
                <v:fill type="solid"/>
              </v:shape>
            </v:group>
            <v:group style="position:absolute;left:7766;top:1884;width:10;height:20" coordorigin="7766,1884" coordsize="10,20">
              <v:shape style="position:absolute;left:7766;top:1884;width:10;height:20" coordorigin="7766,1884" coordsize="10,20" path="m7766,1903l7775,1903,7775,1884,7766,1884,7766,1903xe" filled="true" fillcolor="#000000" stroked="false">
                <v:path arrowok="t"/>
                <v:fill type="solid"/>
              </v:shape>
            </v:group>
            <v:group style="position:absolute;left:7766;top:1903;width:10;height:20" coordorigin="7766,1903" coordsize="10,20">
              <v:shape style="position:absolute;left:7766;top:1903;width:10;height:20" coordorigin="7766,1903" coordsize="10,20" path="m7766,1922l7775,1922,7775,1903,7766,1903,7766,1922xe" filled="true" fillcolor="#000000" stroked="false">
                <v:path arrowok="t"/>
                <v:fill type="solid"/>
              </v:shape>
            </v:group>
            <v:group style="position:absolute;left:7766;top:1922;width:10;height:20" coordorigin="7766,1922" coordsize="10,20">
              <v:shape style="position:absolute;left:7766;top:1922;width:10;height:20" coordorigin="7766,1922" coordsize="10,20" path="m7766,1942l7775,1942,7775,1922,7766,1922,7766,1942xe" filled="true" fillcolor="#000000" stroked="false">
                <v:path arrowok="t"/>
                <v:fill type="solid"/>
              </v:shape>
            </v:group>
            <v:group style="position:absolute;left:7766;top:1942;width:10;height:20" coordorigin="7766,1942" coordsize="10,20">
              <v:shape style="position:absolute;left:7766;top:1942;width:10;height:20" coordorigin="7766,1942" coordsize="10,20" path="m7766,1961l7775,1961,7775,1942,7766,1942,7766,1961xe" filled="true" fillcolor="#000000" stroked="false">
                <v:path arrowok="t"/>
                <v:fill type="solid"/>
              </v:shape>
            </v:group>
            <v:group style="position:absolute;left:7766;top:1961;width:10;height:20" coordorigin="7766,1961" coordsize="10,20">
              <v:shape style="position:absolute;left:7766;top:1961;width:10;height:20" coordorigin="7766,1961" coordsize="10,20" path="m7766,1980l7775,1980,7775,1961,7766,1961,7766,1980xe" filled="true" fillcolor="#000000" stroked="false">
                <v:path arrowok="t"/>
                <v:fill type="solid"/>
              </v:shape>
            </v:group>
            <v:group style="position:absolute;left:7766;top:1980;width:10;height:20" coordorigin="7766,1980" coordsize="10,20">
              <v:shape style="position:absolute;left:7766;top:1980;width:10;height:20" coordorigin="7766,1980" coordsize="10,20" path="m7766,1999l7775,1999,7775,1980,7766,1980,7766,1999xe" filled="true" fillcolor="#000000" stroked="false">
                <v:path arrowok="t"/>
                <v:fill type="solid"/>
              </v:shape>
            </v:group>
            <v:group style="position:absolute;left:7766;top:1999;width:10;height:20" coordorigin="7766,1999" coordsize="10,20">
              <v:shape style="position:absolute;left:7766;top:1999;width:10;height:20" coordorigin="7766,1999" coordsize="10,20" path="m7766,2018l7775,2018,7775,1999,7766,1999,7766,2018xe" filled="true" fillcolor="#000000" stroked="false">
                <v:path arrowok="t"/>
                <v:fill type="solid"/>
              </v:shape>
            </v:group>
            <v:group style="position:absolute;left:7766;top:2018;width:10;height:20" coordorigin="7766,2018" coordsize="10,20">
              <v:shape style="position:absolute;left:7766;top:2018;width:10;height:20" coordorigin="7766,2018" coordsize="10,20" path="m7766,2038l7775,2038,7775,2018,7766,2018,7766,2038xe" filled="true" fillcolor="#000000" stroked="false">
                <v:path arrowok="t"/>
                <v:fill type="solid"/>
              </v:shape>
            </v:group>
            <v:group style="position:absolute;left:7766;top:2038;width:10;height:20" coordorigin="7766,2038" coordsize="10,20">
              <v:shape style="position:absolute;left:7766;top:2038;width:10;height:20" coordorigin="7766,2038" coordsize="10,20" path="m7766,2057l7775,2057,7775,2038,7766,2038,7766,2057xe" filled="true" fillcolor="#000000" stroked="false">
                <v:path arrowok="t"/>
                <v:fill type="solid"/>
              </v:shape>
            </v:group>
            <v:group style="position:absolute;left:7766;top:2057;width:10;height:20" coordorigin="7766,2057" coordsize="10,20">
              <v:shape style="position:absolute;left:7766;top:2057;width:10;height:20" coordorigin="7766,2057" coordsize="10,20" path="m7766,2076l7775,2076,7775,2057,7766,2057,7766,2076xe" filled="true" fillcolor="#000000" stroked="false">
                <v:path arrowok="t"/>
                <v:fill type="solid"/>
              </v:shape>
            </v:group>
            <v:group style="position:absolute;left:7766;top:2076;width:10;height:20" coordorigin="7766,2076" coordsize="10,20">
              <v:shape style="position:absolute;left:7766;top:2076;width:10;height:20" coordorigin="7766,2076" coordsize="10,20" path="m7766,2095l7775,2095,7775,2076,7766,2076,7766,2095xe" filled="true" fillcolor="#000000" stroked="false">
                <v:path arrowok="t"/>
                <v:fill type="solid"/>
              </v:shape>
            </v:group>
            <v:group style="position:absolute;left:7766;top:2095;width:10;height:20" coordorigin="7766,2095" coordsize="10,20">
              <v:shape style="position:absolute;left:7766;top:2095;width:10;height:20" coordorigin="7766,2095" coordsize="10,20" path="m7766,2114l7775,2114,7775,2095,7766,2095,7766,2114xe" filled="true" fillcolor="#000000" stroked="false">
                <v:path arrowok="t"/>
                <v:fill type="solid"/>
              </v:shape>
            </v:group>
            <v:group style="position:absolute;left:7766;top:2114;width:10;height:20" coordorigin="7766,2114" coordsize="10,20">
              <v:shape style="position:absolute;left:7766;top:2114;width:10;height:20" coordorigin="7766,2114" coordsize="10,20" path="m7766,2134l7775,2134,7775,2114,7766,2114,7766,2134xe" filled="true" fillcolor="#000000" stroked="false">
                <v:path arrowok="t"/>
                <v:fill type="solid"/>
              </v:shape>
            </v:group>
            <v:group style="position:absolute;left:7766;top:2134;width:10;height:20" coordorigin="7766,2134" coordsize="10,20">
              <v:shape style="position:absolute;left:7766;top:2134;width:10;height:20" coordorigin="7766,2134" coordsize="10,20" path="m7766,2153l7775,2153,7775,2134,7766,2134,7766,2153xe" filled="true" fillcolor="#000000" stroked="false">
                <v:path arrowok="t"/>
                <v:fill type="solid"/>
              </v:shape>
            </v:group>
            <v:group style="position:absolute;left:7766;top:2153;width:10;height:20" coordorigin="7766,2153" coordsize="10,20">
              <v:shape style="position:absolute;left:7766;top:2153;width:10;height:20" coordorigin="7766,2153" coordsize="10,20" path="m7766,2173l7775,2173,7775,2153,7766,2153,7766,2173xe" filled="true" fillcolor="#000000" stroked="false">
                <v:path arrowok="t"/>
                <v:fill type="solid"/>
              </v:shape>
            </v:group>
            <v:group style="position:absolute;left:7766;top:2173;width:10;height:20" coordorigin="7766,2173" coordsize="10,20">
              <v:shape style="position:absolute;left:7766;top:2173;width:10;height:20" coordorigin="7766,2173" coordsize="10,20" path="m7766,2192l7775,2192,7775,2173,7766,2173,7766,2192xe" filled="true" fillcolor="#000000" stroked="false">
                <v:path arrowok="t"/>
                <v:fill type="solid"/>
              </v:shape>
            </v:group>
            <v:group style="position:absolute;left:7766;top:2192;width:10;height:20" coordorigin="7766,2192" coordsize="10,20">
              <v:shape style="position:absolute;left:7766;top:2192;width:10;height:20" coordorigin="7766,2192" coordsize="10,20" path="m7766,2211l7775,2211,7775,2192,7766,2192,7766,2211xe" filled="true" fillcolor="#000000" stroked="false">
                <v:path arrowok="t"/>
                <v:fill type="solid"/>
              </v:shape>
            </v:group>
            <v:group style="position:absolute;left:7766;top:2211;width:10;height:20" coordorigin="7766,2211" coordsize="10,20">
              <v:shape style="position:absolute;left:7766;top:2211;width:10;height:20" coordorigin="7766,2211" coordsize="10,20" path="m7766,2230l7775,2230,7775,2211,7766,2211,7766,2230xe" filled="true" fillcolor="#000000" stroked="false">
                <v:path arrowok="t"/>
                <v:fill type="solid"/>
              </v:shape>
            </v:group>
            <v:group style="position:absolute;left:7766;top:2230;width:10;height:20" coordorigin="7766,2230" coordsize="10,20">
              <v:shape style="position:absolute;left:7766;top:2230;width:10;height:20" coordorigin="7766,2230" coordsize="10,20" path="m7766,2249l7775,2249,7775,2230,7766,2230,7766,2249xe" filled="true" fillcolor="#000000" stroked="false">
                <v:path arrowok="t"/>
                <v:fill type="solid"/>
              </v:shape>
            </v:group>
            <v:group style="position:absolute;left:7766;top:2249;width:10;height:20" coordorigin="7766,2249" coordsize="10,20">
              <v:shape style="position:absolute;left:7766;top:2249;width:10;height:20" coordorigin="7766,2249" coordsize="10,20" path="m7766,2269l7775,2269,7775,2249,7766,2249,7766,2269xe" filled="true" fillcolor="#000000" stroked="false">
                <v:path arrowok="t"/>
                <v:fill type="solid"/>
              </v:shape>
            </v:group>
            <v:group style="position:absolute;left:7766;top:2269;width:10;height:20" coordorigin="7766,2269" coordsize="10,20">
              <v:shape style="position:absolute;left:7766;top:2269;width:10;height:20" coordorigin="7766,2269" coordsize="10,20" path="m7766,2288l7775,2288,7775,2269,7766,2269,7766,2288xe" filled="true" fillcolor="#000000" stroked="false">
                <v:path arrowok="t"/>
                <v:fill type="solid"/>
              </v:shape>
            </v:group>
            <v:group style="position:absolute;left:7766;top:2288;width:10;height:20" coordorigin="7766,2288" coordsize="10,20">
              <v:shape style="position:absolute;left:7766;top:2288;width:10;height:20" coordorigin="7766,2288" coordsize="10,20" path="m7766,2307l7775,2307,7775,2288,7766,2288,7766,2307xe" filled="true" fillcolor="#000000" stroked="false">
                <v:path arrowok="t"/>
                <v:fill type="solid"/>
              </v:shape>
            </v:group>
            <v:group style="position:absolute;left:7766;top:2307;width:10;height:20" coordorigin="7766,2307" coordsize="10,20">
              <v:shape style="position:absolute;left:7766;top:2307;width:10;height:20" coordorigin="7766,2307" coordsize="10,20" path="m7766,2326l7775,2326,7775,2307,7766,2307,7766,2326xe" filled="true" fillcolor="#000000" stroked="false">
                <v:path arrowok="t"/>
                <v:fill type="solid"/>
              </v:shape>
            </v:group>
            <v:group style="position:absolute;left:7766;top:2326;width:10;height:20" coordorigin="7766,2326" coordsize="10,20">
              <v:shape style="position:absolute;left:7766;top:2326;width:10;height:20" coordorigin="7766,2326" coordsize="10,20" path="m7766,2345l7775,2345,7775,2326,7766,2326,7766,2345xe" filled="true" fillcolor="#000000" stroked="false">
                <v:path arrowok="t"/>
                <v:fill type="solid"/>
              </v:shape>
              <v:shape style="position:absolute;left:7766;top:2345;width:10;height:2" type="#_x0000_t75" stroked="false">
                <v:imagedata r:id="rId525" o:title=""/>
              </v:shape>
            </v:group>
            <v:group style="position:absolute;left:7766;top:2362;width:29;height:2" coordorigin="7766,2362" coordsize="29,2">
              <v:shape style="position:absolute;left:7766;top:2362;width:29;height:2" coordorigin="7766,2362" coordsize="29,0" path="m7766,2362l7794,2362e" filled="false" stroked="true" strokeweight="1.44pt" strokecolor="#000000">
                <v:path arrowok="t"/>
              </v:shape>
            </v:group>
            <v:group style="position:absolute;left:7794;top:2362;width:922;height:2" coordorigin="7794,2362" coordsize="922,2">
              <v:shape style="position:absolute;left:7794;top:2362;width:922;height:2" coordorigin="7794,2362" coordsize="922,0" path="m7794,2362l8716,2362e" filled="false" stroked="true" strokeweight="1.44pt" strokecolor="#000000">
                <v:path arrowok="t"/>
              </v:shape>
              <v:shape style="position:absolute;left:283;top:412;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母公</w:t>
                      </w:r>
                    </w:p>
                  </w:txbxContent>
                </v:textbox>
                <w10:wrap type="none"/>
              </v:shape>
              <v:shape style="position:absolute;left:1010;top:412;width:946;height:152" type="#_x0000_t202" filled="false" stroked="false">
                <v:textbox inset="0,0,0,0">
                  <w:txbxContent>
                    <w:p>
                      <w:pPr>
                        <w:tabs>
                          <w:tab w:pos="643"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关联</w:t>
                        <w:tab/>
                        <w:t>企业</w:t>
                      </w:r>
                    </w:p>
                  </w:txbxContent>
                </v:textbox>
                <w10:wrap type="none"/>
              </v:shape>
              <v:shape style="position:absolute;left:3181;top:412;width:903;height:152" type="#_x0000_t202" filled="false" stroked="false">
                <v:textbox inset="0,0,0,0">
                  <w:txbxContent>
                    <w:p>
                      <w:pPr>
                        <w:tabs>
                          <w:tab w:pos="599"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法定</w:t>
                        <w:tab/>
                        <w:t>业务</w:t>
                      </w:r>
                    </w:p>
                  </w:txbxContent>
                </v:textbox>
                <w10:wrap type="none"/>
              </v:shape>
              <v:shape style="position:absolute;left:5046;top:489;width:1772;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对本公司的</w:t>
                      </w:r>
                      <w:r>
                        <w:rPr>
                          <w:rFonts w:ascii="宋体" w:hAnsi="宋体" w:cs="宋体" w:eastAsia="宋体" w:hint="default"/>
                          <w:spacing w:val="44"/>
                          <w:sz w:val="15"/>
                          <w:szCs w:val="15"/>
                        </w:rPr>
                        <w:t> </w:t>
                      </w:r>
                      <w:r>
                        <w:rPr>
                          <w:rFonts w:ascii="宋体" w:hAnsi="宋体" w:cs="宋体" w:eastAsia="宋体" w:hint="default"/>
                          <w:sz w:val="15"/>
                          <w:szCs w:val="15"/>
                        </w:rPr>
                        <w:t>对本公司的表</w:t>
                      </w:r>
                    </w:p>
                  </w:txbxContent>
                </v:textbox>
                <w10:wrap type="none"/>
              </v:shape>
              <v:shape style="position:absolute;left:7019;top:412;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本公司最</w:t>
                      </w:r>
                    </w:p>
                  </w:txbxContent>
                </v:textbox>
                <w10:wrap type="none"/>
              </v:shape>
              <v:shape style="position:absolute;left:2365;top:691;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注册地</w:t>
                      </w:r>
                    </w:p>
                  </w:txbxContent>
                </v:textbox>
                <w10:wrap type="none"/>
              </v:shape>
              <v:shape style="position:absolute;left:4321;top:691;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注册资本</w:t>
                      </w:r>
                    </w:p>
                  </w:txbxContent>
                </v:textbox>
                <w10:wrap type="none"/>
              </v:shape>
              <v:shape style="position:absolute;left:7792;top:691;width:9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组织机构代码</w:t>
                      </w:r>
                    </w:p>
                  </w:txbxContent>
                </v:textbox>
                <w10:wrap type="none"/>
              </v:shape>
              <v:shape style="position:absolute;left:283;top:967;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名称</w:t>
                      </w:r>
                    </w:p>
                  </w:txbxContent>
                </v:textbox>
                <w10:wrap type="none"/>
              </v:shape>
              <v:shape style="position:absolute;left:1010;top:967;width:946;height:152" type="#_x0000_t202" filled="false" stroked="false">
                <v:textbox inset="0,0,0,0">
                  <w:txbxContent>
                    <w:p>
                      <w:pPr>
                        <w:tabs>
                          <w:tab w:pos="643" w:val="left" w:leader="none"/>
                        </w:tabs>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关系</w:t>
                        <w:tab/>
                        <w:t>类型</w:t>
                      </w:r>
                    </w:p>
                  </w:txbxContent>
                </v:textbox>
                <w10:wrap type="none"/>
              </v:shape>
              <v:shape style="position:absolute;left:3106;top:967;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代表人</w:t>
                      </w:r>
                    </w:p>
                  </w:txbxContent>
                </v:textbox>
                <w10:wrap type="none"/>
              </v:shape>
              <v:shape style="position:absolute;left:3781;top:967;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性质</w:t>
                      </w:r>
                    </w:p>
                  </w:txbxContent>
                </v:textbox>
                <w10:wrap type="none"/>
              </v:shape>
              <v:shape style="position:absolute;left:5007;top:890;width:1774;height:160" type="#_x0000_t202" filled="false" stroked="false">
                <v:textbox inset="0,0,0,0">
                  <w:txbxContent>
                    <w:p>
                      <w:pPr>
                        <w:spacing w:line="159" w:lineRule="exact" w:before="0"/>
                        <w:ind w:left="0"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决权比例</w:t>
                      </w:r>
                      <w:r>
                        <w:rPr>
                          <w:rFonts w:ascii="Times New Roman" w:hAnsi="Times New Roman" w:cs="Times New Roman" w:eastAsia="Times New Roman" w:hint="default"/>
                          <w:sz w:val="15"/>
                          <w:szCs w:val="15"/>
                        </w:rPr>
                        <w:t>(%)</w:t>
                      </w:r>
                    </w:p>
                  </w:txbxContent>
                </v:textbox>
                <w10:wrap type="none"/>
              </v:shape>
              <v:shape style="position:absolute;left:7019;top:967;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终控制方</w:t>
                      </w:r>
                    </w:p>
                  </w:txbxContent>
                </v:textbox>
                <w10:wrap type="none"/>
              </v:shape>
              <v:shape style="position:absolute;left:134;top:1574;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华峰集团</w:t>
                      </w:r>
                    </w:p>
                  </w:txbxContent>
                </v:textbox>
                <w10:wrap type="none"/>
              </v:shape>
              <v:shape style="position:absolute;left:1654;top:1574;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有限</w:t>
                      </w:r>
                    </w:p>
                  </w:txbxContent>
                </v:textbox>
                <w10:wrap type="none"/>
              </v:shape>
              <v:shape style="position:absolute;left:2141;top:1653;width:9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浙江省瑞安市</w:t>
                      </w:r>
                    </w:p>
                  </w:txbxContent>
                </v:textbox>
                <w10:wrap type="none"/>
              </v:shape>
              <v:shape style="position:absolute;left:3781;top:1574;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实业</w:t>
                      </w:r>
                    </w:p>
                  </w:txbxContent>
                </v:textbox>
                <w10:wrap type="none"/>
              </v:shape>
              <v:shape style="position:absolute;left:936;top:1852;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母公司</w:t>
                      </w:r>
                    </w:p>
                  </w:txbxContent>
                </v:textbox>
                <w10:wrap type="none"/>
              </v:shape>
              <v:shape style="position:absolute;left:3106;top:1852;width:4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尤小平</w:t>
                      </w:r>
                    </w:p>
                  </w:txbxContent>
                </v:textbox>
                <w10:wrap type="none"/>
              </v:shape>
              <v:shape style="position:absolute;left:4287;top:1868;width:1305;height:152" type="#_x0000_t202" filled="false" stroked="false">
                <v:textbox inset="0,0,0,0">
                  <w:txbxContent>
                    <w:p>
                      <w:pPr>
                        <w:tabs>
                          <w:tab w:pos="965" w:val="left" w:leader="none"/>
                        </w:tabs>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2"/>
                          <w:sz w:val="15"/>
                        </w:rPr>
                        <w:t>110,680.00</w:t>
                        <w:tab/>
                      </w:r>
                      <w:r>
                        <w:rPr>
                          <w:rFonts w:ascii="Times New Roman"/>
                          <w:spacing w:val="-1"/>
                          <w:sz w:val="15"/>
                        </w:rPr>
                        <w:t>19.92</w:t>
                      </w:r>
                    </w:p>
                  </w:txbxContent>
                </v:textbox>
                <w10:wrap type="none"/>
              </v:shape>
              <v:shape style="position:absolute;left:6195;top:1868;width:340;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z w:val="15"/>
                        </w:rPr>
                        <w:t>19.92</w:t>
                      </w:r>
                    </w:p>
                  </w:txbxContent>
                </v:textbox>
                <w10:wrap type="none"/>
              </v:shape>
              <v:shape style="position:absolute;left:7242;top:1852;width:152;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注</w:t>
                      </w:r>
                    </w:p>
                  </w:txbxContent>
                </v:textbox>
                <w10:wrap type="none"/>
              </v:shape>
              <v:shape style="position:absolute;left:7881;top:1868;width:726;height:152" type="#_x0000_t202" filled="false" stroked="false">
                <v:textbox inset="0,0,0,0">
                  <w:txbxContent>
                    <w:p>
                      <w:pPr>
                        <w:spacing w:line="151"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14563576-0</w:t>
                      </w:r>
                    </w:p>
                  </w:txbxContent>
                </v:textbox>
                <w10:wrap type="none"/>
              </v:shape>
              <v:shape style="position:absolute;left:134;top:2129;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有限公司</w:t>
                      </w:r>
                    </w:p>
                  </w:txbxContent>
                </v:textbox>
                <w10:wrap type="none"/>
              </v:shape>
              <v:shape style="position:absolute;left:1654;top:2129;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公司</w:t>
                      </w:r>
                    </w:p>
                  </w:txbxContent>
                </v:textbox>
                <w10:wrap type="none"/>
              </v:shape>
              <v:shape style="position:absolute;left:2141;top:2052;width:9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莘塍工业园区</w:t>
                      </w:r>
                    </w:p>
                  </w:txbxContent>
                </v:textbox>
                <w10:wrap type="none"/>
              </v:shape>
              <v:shape style="position:absolute;left:3781;top:2129;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投资</w:t>
                      </w:r>
                    </w:p>
                  </w:txbxContent>
                </v:textbox>
                <w10:wrap type="none"/>
              </v:shape>
            </v:group>
          </v:group>
        </w:pict>
      </w:r>
      <w:r>
        <w:rPr>
          <w:rFonts w:ascii="宋体" w:hAnsi="宋体" w:cs="宋体" w:eastAsia="宋体" w:hint="default"/>
          <w:position w:val="-47"/>
          <w:sz w:val="20"/>
          <w:szCs w:val="20"/>
        </w:rPr>
      </w:r>
    </w:p>
    <w:p>
      <w:pPr>
        <w:spacing w:line="240" w:lineRule="auto" w:before="7"/>
        <w:rPr>
          <w:rFonts w:ascii="宋体" w:hAnsi="宋体" w:cs="宋体" w:eastAsia="宋体" w:hint="default"/>
          <w:b/>
          <w:bCs/>
          <w:sz w:val="7"/>
          <w:szCs w:val="7"/>
        </w:rPr>
      </w:pPr>
    </w:p>
    <w:p>
      <w:pPr>
        <w:spacing w:before="36"/>
        <w:ind w:left="2326" w:right="1370" w:firstLine="0"/>
        <w:jc w:val="left"/>
        <w:rPr>
          <w:rFonts w:ascii="宋体" w:hAnsi="宋体" w:cs="宋体" w:eastAsia="宋体" w:hint="default"/>
          <w:sz w:val="21"/>
          <w:szCs w:val="21"/>
        </w:rPr>
      </w:pPr>
      <w:r>
        <w:rPr>
          <w:rFonts w:ascii="宋体" w:hAnsi="宋体" w:cs="宋体" w:eastAsia="宋体" w:hint="default"/>
          <w:sz w:val="21"/>
          <w:szCs w:val="21"/>
        </w:rPr>
        <w:t>注：本公司为尤小平、尤小华、尤金焕、尤小燕、尤小玲、陈林真六人共同控制。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pacing w:val="-2"/>
          <w:sz w:val="18"/>
          <w:szCs w:val="18"/>
        </w:rPr>
        <w:t> </w:t>
      </w:r>
      <w:r>
        <w:rPr>
          <w:rFonts w:ascii="宋体" w:hAnsi="宋体" w:cs="宋体" w:eastAsia="宋体" w:hint="default"/>
          <w:b/>
          <w:bCs/>
          <w:sz w:val="18"/>
          <w:szCs w:val="18"/>
        </w:rPr>
        <w:t>公司无子公司。</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2"/>
        <w:ind w:left="1877"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104"/>
          <w:sz w:val="21"/>
          <w:szCs w:val="21"/>
        </w:rPr>
        <w:t> </w:t>
      </w:r>
      <w:r>
        <w:rPr>
          <w:rFonts w:ascii="宋体" w:hAnsi="宋体" w:cs="宋体" w:eastAsia="宋体" w:hint="default"/>
          <w:b/>
          <w:bCs/>
          <w:sz w:val="21"/>
          <w:szCs w:val="21"/>
        </w:rPr>
        <w:t>公司无合营公司和联营公司。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0"/>
        <w:ind w:left="1877" w:right="0" w:firstLine="0"/>
        <w:jc w:val="both"/>
        <w:rPr>
          <w:rFonts w:ascii="宋体" w:hAnsi="宋体" w:cs="宋体" w:eastAsia="宋体" w:hint="default"/>
          <w:sz w:val="21"/>
          <w:szCs w:val="21"/>
        </w:rPr>
      </w:pPr>
      <w:r>
        <w:rPr/>
        <w:pict>
          <v:shape style="position:absolute;margin-left:263.570007pt;margin-top:18.743683pt;width:.48001pt;height:.12pt;mso-position-horizontal-relative:page;mso-position-vertical-relative:paragraph;z-index:-681544" type="#_x0000_t75" stroked="false">
            <v:imagedata r:id="rId526" o:title=""/>
          </v:shape>
        </w:pict>
      </w:r>
      <w:r>
        <w:rPr/>
        <w:pict>
          <v:shape style="position:absolute;margin-left:410.829987pt;margin-top:18.743683pt;width:.48001pt;height:.12pt;mso-position-horizontal-relative:page;mso-position-vertical-relative:paragraph;z-index:-681520" type="#_x0000_t75" stroked="false">
            <v:imagedata r:id="rId526" o:title=""/>
          </v:shape>
        </w:pict>
      </w:r>
      <w:r>
        <w:rPr/>
        <w:pict>
          <v:group style="position:absolute;margin-left:84.624001pt;margin-top:41.563702pt;width:445.2pt;height:.5pt;mso-position-horizontal-relative:page;mso-position-vertical-relative:paragraph;z-index:-681496" coordorigin="1692,831" coordsize="8904,10">
            <v:shape style="position:absolute;left:1692;top:831;width:6524;height:10" type="#_x0000_t75" stroked="false">
              <v:imagedata r:id="rId527" o:title=""/>
            </v:shape>
            <v:shape style="position:absolute;left:8212;top:831;width:2384;height:10" type="#_x0000_t75" stroked="false">
              <v:imagedata r:id="rId528" o:title=""/>
            </v:shape>
            <w10:wrap type="none"/>
          </v:group>
        </w:pict>
      </w:r>
      <w:r>
        <w:rPr/>
        <w:pict>
          <v:group style="position:absolute;margin-left:84.624001pt;margin-top:64.723701pt;width:445.2pt;height:.5pt;mso-position-horizontal-relative:page;mso-position-vertical-relative:paragraph;z-index:-681472" coordorigin="1692,1294" coordsize="8904,10">
            <v:shape style="position:absolute;left:1692;top:1294;width:6524;height:10" type="#_x0000_t75" stroked="false">
              <v:imagedata r:id="rId527" o:title=""/>
            </v:shape>
            <v:shape style="position:absolute;left:8212;top:1294;width:2384;height:10" type="#_x0000_t75" stroked="false">
              <v:imagedata r:id="rId528" o:title=""/>
            </v:shape>
            <w10:wrap type="none"/>
          </v:group>
        </w:pict>
      </w:r>
      <w:r>
        <w:rPr/>
        <w:pict>
          <v:group style="position:absolute;margin-left:84.624001pt;margin-top:83.443695pt;width:445.2pt;height:5.05pt;mso-position-horizontal-relative:page;mso-position-vertical-relative:paragraph;z-index:-681448" coordorigin="1692,1669" coordsize="8904,101">
            <v:shape style="position:absolute;left:1692;top:1669;width:6543;height:101" type="#_x0000_t75" stroked="false">
              <v:imagedata r:id="rId529" o:title=""/>
            </v:shape>
            <v:shape style="position:absolute;left:8212;top:1760;width:2384;height:10" type="#_x0000_t75" stroked="false">
              <v:imagedata r:id="rId528" o:title=""/>
            </v:shape>
            <w10:wrap type="none"/>
          </v:group>
        </w:pict>
      </w:r>
      <w:r>
        <w:rPr/>
        <w:pict>
          <v:group style="position:absolute;margin-left:84.624001pt;margin-top:111.163643pt;width:445.2pt;height:.5pt;mso-position-horizontal-relative:page;mso-position-vertical-relative:paragraph;z-index:-681424" coordorigin="1692,2223" coordsize="8904,10">
            <v:shape style="position:absolute;left:1692;top:2223;width:6524;height:10" type="#_x0000_t75" stroked="false">
              <v:imagedata r:id="rId527" o:title=""/>
            </v:shape>
            <v:shape style="position:absolute;left:8212;top:2223;width:2384;height:10" type="#_x0000_t75" stroked="false">
              <v:imagedata r:id="rId528"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3598"/>
        <w:gridCol w:w="2945"/>
        <w:gridCol w:w="2374"/>
      </w:tblGrid>
      <w:tr>
        <w:trPr>
          <w:trHeight w:val="475" w:hRule="exact"/>
        </w:trPr>
        <w:tc>
          <w:tcPr>
            <w:tcW w:w="3598" w:type="dxa"/>
            <w:tcBorders>
              <w:top w:val="single" w:sz="12" w:space="0" w:color="000000"/>
              <w:left w:val="nil" w:sz="6" w:space="0" w:color="auto"/>
              <w:bottom w:val="nil" w:sz="6" w:space="0" w:color="auto"/>
              <w:right w:val="single" w:sz="4" w:space="0" w:color="000000"/>
            </w:tcBorders>
          </w:tcPr>
          <w:p>
            <w:pPr>
              <w:pStyle w:val="TableParagraph"/>
              <w:spacing w:line="240" w:lineRule="auto" w:before="83"/>
              <w:ind w:left="1175"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94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c>
          <w:tcPr>
            <w:tcW w:w="2374" w:type="dxa"/>
            <w:tcBorders>
              <w:top w:val="single" w:sz="12" w:space="0" w:color="000000"/>
              <w:left w:val="single" w:sz="4" w:space="0" w:color="000000"/>
              <w:bottom w:val="nil" w:sz="6" w:space="0" w:color="auto"/>
              <w:right w:val="nil" w:sz="6" w:space="0" w:color="auto"/>
            </w:tcBorders>
          </w:tcPr>
          <w:p>
            <w:pPr>
              <w:pStyle w:val="TableParagraph"/>
              <w:spacing w:line="240" w:lineRule="auto" w:before="83"/>
              <w:ind w:left="64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69"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3"/>
              <w:jc w:val="center"/>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pacing w:val="-1"/>
                <w:sz w:val="18"/>
              </w:rPr>
              <w:t>67257220-4</w:t>
            </w:r>
          </w:p>
        </w:tc>
      </w:tr>
      <w:tr>
        <w:trPr>
          <w:trHeight w:val="365"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浙江华峰进出口贸易有限公司</w:t>
            </w:r>
          </w:p>
        </w:tc>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66390428-9</w:t>
            </w:r>
          </w:p>
        </w:tc>
      </w:tr>
      <w:tr>
        <w:trPr>
          <w:trHeight w:val="56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华峰铝业股份有限公司</w:t>
            </w:r>
          </w:p>
        </w:tc>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67781167-3</w:t>
            </w:r>
          </w:p>
        </w:tc>
      </w:tr>
      <w:tr>
        <w:trPr>
          <w:trHeight w:val="365"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上海华峰普恩聚氨酯有限公司</w:t>
            </w:r>
          </w:p>
        </w:tc>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67457771-1</w:t>
            </w:r>
          </w:p>
        </w:tc>
      </w:tr>
      <w:tr>
        <w:trPr>
          <w:trHeight w:val="101" w:hRule="exact"/>
        </w:trPr>
        <w:tc>
          <w:tcPr>
            <w:tcW w:w="3598" w:type="dxa"/>
            <w:tcBorders>
              <w:top w:val="nil" w:sz="6" w:space="0" w:color="auto"/>
              <w:left w:val="nil" w:sz="6" w:space="0" w:color="auto"/>
              <w:bottom w:val="nil" w:sz="6" w:space="0" w:color="auto"/>
              <w:right w:val="single" w:sz="4" w:space="0" w:color="000000"/>
            </w:tcBorders>
          </w:tcPr>
          <w:p>
            <w:pPr/>
          </w:p>
        </w:tc>
        <w:tc>
          <w:tcPr>
            <w:tcW w:w="2945" w:type="dxa"/>
            <w:tcBorders>
              <w:top w:val="nil" w:sz="6" w:space="0" w:color="auto"/>
              <w:left w:val="single" w:sz="4" w:space="0" w:color="000000"/>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463"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66834022-4</w:t>
            </w:r>
          </w:p>
        </w:tc>
      </w:tr>
      <w:tr>
        <w:trPr>
          <w:trHeight w:val="465"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杭州瑞合实业发展有限公司</w:t>
            </w:r>
          </w:p>
        </w:tc>
        <w:tc>
          <w:tcPr>
            <w:tcW w:w="294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sz w:val="18"/>
                <w:szCs w:val="18"/>
              </w:rPr>
              <w:t>实际控制人近亲属控制的公司</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66233440-5</w:t>
            </w:r>
          </w:p>
        </w:tc>
      </w:tr>
      <w:tr>
        <w:trPr>
          <w:trHeight w:val="470" w:hRule="exact"/>
        </w:trPr>
        <w:tc>
          <w:tcPr>
            <w:tcW w:w="3598"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福建兰峰制革有限公司（注）</w:t>
            </w:r>
          </w:p>
        </w:tc>
        <w:tc>
          <w:tcPr>
            <w:tcW w:w="294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第一大股东的参股子公司</w:t>
            </w:r>
          </w:p>
        </w:tc>
        <w:tc>
          <w:tcPr>
            <w:tcW w:w="237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74638574-4</w:t>
            </w:r>
          </w:p>
        </w:tc>
      </w:tr>
    </w:tbl>
    <w:p>
      <w:pPr>
        <w:spacing w:line="338" w:lineRule="auto" w:before="134"/>
        <w:ind w:left="1800" w:right="1460" w:firstLine="0"/>
        <w:jc w:val="both"/>
        <w:rPr>
          <w:rFonts w:ascii="宋体" w:hAnsi="宋体" w:cs="宋体" w:eastAsia="宋体" w:hint="default"/>
          <w:sz w:val="21"/>
          <w:szCs w:val="21"/>
        </w:rPr>
      </w:pPr>
      <w:r>
        <w:rPr/>
        <w:pict>
          <v:group style="position:absolute;margin-left:84.624001pt;margin-top:-75.746292pt;width:445.2pt;height:5.05pt;mso-position-horizontal-relative:page;mso-position-vertical-relative:paragraph;z-index:-681400" coordorigin="1692,-1515" coordsize="8904,101">
            <v:shape style="position:absolute;left:1692;top:-1515;width:6543;height:101" type="#_x0000_t75" stroked="false">
              <v:imagedata r:id="rId529" o:title=""/>
            </v:shape>
            <v:shape style="position:absolute;left:8212;top:-1424;width:2384;height:10" type="#_x0000_t75" stroked="false">
              <v:imagedata r:id="rId528" o:title=""/>
            </v:shape>
            <w10:wrap type="none"/>
          </v:group>
        </w:pict>
      </w:r>
      <w:r>
        <w:rPr/>
        <w:pict>
          <v:group style="position:absolute;margin-left:84.624001pt;margin-top:-48.026375pt;width:445.2pt;height:.5pt;mso-position-horizontal-relative:page;mso-position-vertical-relative:paragraph;z-index:-681376" coordorigin="1692,-961" coordsize="8904,10">
            <v:shape style="position:absolute;left:1692;top:-961;width:6524;height:10" type="#_x0000_t75" stroked="false">
              <v:imagedata r:id="rId527" o:title=""/>
            </v:shape>
            <v:shape style="position:absolute;left:8212;top:-961;width:2384;height:10" type="#_x0000_t75" stroked="false">
              <v:imagedata r:id="rId528" o:title=""/>
            </v:shape>
            <w10:wrap type="none"/>
          </v:group>
        </w:pict>
      </w:r>
      <w:r>
        <w:rPr/>
        <w:pict>
          <v:group style="position:absolute;margin-left:84.624001pt;margin-top:-29.306293pt;width:445.2pt;height:5.05pt;mso-position-horizontal-relative:page;mso-position-vertical-relative:paragraph;z-index:-681352" coordorigin="1692,-586" coordsize="8904,101">
            <v:shape style="position:absolute;left:1692;top:-586;width:6543;height:101" type="#_x0000_t75" stroked="false">
              <v:imagedata r:id="rId529" o:title=""/>
            </v:shape>
            <v:shape style="position:absolute;left:8212;top:-495;width:2384;height:10" type="#_x0000_t75" stroked="false">
              <v:imagedata r:id="rId528" o:title=""/>
            </v:shape>
            <w10:wrap type="none"/>
          </v:group>
        </w:pict>
      </w:r>
      <w:r>
        <w:rPr>
          <w:rFonts w:ascii="宋体" w:hAnsi="宋体" w:cs="宋体" w:eastAsia="宋体" w:hint="default"/>
          <w:sz w:val="21"/>
          <w:szCs w:val="21"/>
        </w:rPr>
        <w:t>注：</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日，华峰集团有限公司将所持有的福建兰峰制革有限公司全部</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49%</w:t>
      </w:r>
      <w:r>
        <w:rPr>
          <w:rFonts w:ascii="宋体" w:hAnsi="宋体" w:cs="宋体" w:eastAsia="宋体" w:hint="default"/>
          <w:spacing w:val="-3"/>
          <w:sz w:val="21"/>
          <w:szCs w:val="21"/>
        </w:rPr>
        <w:t>的股权</w:t>
      </w:r>
      <w:r>
        <w:rPr>
          <w:rFonts w:ascii="宋体" w:hAnsi="宋体" w:cs="宋体" w:eastAsia="宋体" w:hint="default"/>
          <w:spacing w:val="-3"/>
          <w:w w:val="100"/>
          <w:sz w:val="21"/>
          <w:szCs w:val="21"/>
        </w:rPr>
        <w:t> </w:t>
      </w:r>
      <w:r>
        <w:rPr>
          <w:rFonts w:ascii="宋体" w:hAnsi="宋体" w:cs="宋体" w:eastAsia="宋体" w:hint="default"/>
          <w:spacing w:val="-1"/>
          <w:sz w:val="21"/>
          <w:szCs w:val="21"/>
        </w:rPr>
        <w:t>转让给斯兰集团有限公司和福建省晋江市进出口有限公司。股权转让后，福建兰峰制革有限公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司与本公司不存在关联方关系。</w:t>
      </w:r>
    </w:p>
    <w:p>
      <w:pPr>
        <w:spacing w:after="0" w:line="338" w:lineRule="auto"/>
        <w:jc w:val="both"/>
        <w:rPr>
          <w:rFonts w:ascii="宋体" w:hAnsi="宋体" w:cs="宋体" w:eastAsia="宋体" w:hint="default"/>
          <w:sz w:val="21"/>
          <w:szCs w:val="21"/>
        </w:rPr>
        <w:sectPr>
          <w:pgSz w:w="11910" w:h="16840"/>
          <w:pgMar w:header="0" w:footer="980" w:top="1060" w:bottom="1160" w:left="0" w:right="0"/>
        </w:sectPr>
      </w:pPr>
    </w:p>
    <w:p>
      <w:pPr>
        <w:spacing w:line="240" w:lineRule="auto" w:before="0"/>
        <w:rPr>
          <w:rFonts w:ascii="宋体" w:hAnsi="宋体" w:cs="宋体" w:eastAsia="宋体" w:hint="default"/>
          <w:sz w:val="20"/>
          <w:szCs w:val="20"/>
        </w:rPr>
      </w:pPr>
      <w:r>
        <w:rPr/>
        <w:pict>
          <v:group style="position:absolute;margin-left:84.624001pt;margin-top:670.900024pt;width:445.2pt;height:.5pt;mso-position-horizontal-relative:page;mso-position-vertical-relative:page;z-index:-680872" coordorigin="1692,13418" coordsize="8904,10">
            <v:shape style="position:absolute;left:1692;top:13418;width:2590;height:10" type="#_x0000_t75" stroked="false">
              <v:imagedata r:id="rId530" o:title=""/>
            </v:shape>
            <v:shape style="position:absolute;left:4278;top:13418;width:919;height:10" type="#_x0000_t75" stroked="false">
              <v:imagedata r:id="rId531" o:title=""/>
            </v:shape>
            <v:shape style="position:absolute;left:5192;top:13418;width:1015;height:10" type="#_x0000_t75" stroked="false">
              <v:imagedata r:id="rId532" o:title=""/>
            </v:shape>
            <v:shape style="position:absolute;left:6203;top:13418;width:2321;height:10" type="#_x0000_t75" stroked="false">
              <v:imagedata r:id="rId533" o:title=""/>
            </v:shape>
            <v:shape style="position:absolute;left:8519;top:13418;width:2077;height:10" type="#_x0000_t75" stroked="false">
              <v:imagedata r:id="rId534" o:title=""/>
            </v:shape>
            <w10:wrap type="none"/>
          </v:group>
        </w:pict>
      </w:r>
      <w:r>
        <w:rPr/>
        <w:pict>
          <v:group style="position:absolute;margin-left:84.624001pt;margin-top:695.379944pt;width:445.2pt;height:5.05pt;mso-position-horizontal-relative:page;mso-position-vertical-relative:page;z-index:-680848" coordorigin="1692,13908" coordsize="8904,101">
            <v:shape style="position:absolute;left:1692;top:13908;width:2609;height:101" type="#_x0000_t75" stroked="false">
              <v:imagedata r:id="rId535" o:title=""/>
            </v:shape>
            <v:shape style="position:absolute;left:4278;top:13999;width:919;height:10" type="#_x0000_t75" stroked="false">
              <v:imagedata r:id="rId536" o:title=""/>
            </v:shape>
            <v:shape style="position:absolute;left:5192;top:13999;width:1015;height:10" type="#_x0000_t75" stroked="false">
              <v:imagedata r:id="rId537" o:title=""/>
            </v:shape>
            <v:shape style="position:absolute;left:6203;top:13999;width:2321;height:10" type="#_x0000_t75" stroked="false">
              <v:imagedata r:id="rId538" o:title=""/>
            </v:shape>
            <v:shape style="position:absolute;left:8519;top:13999;width:2077;height:10" type="#_x0000_t75" stroked="false">
              <v:imagedata r:id="rId539" o:title=""/>
            </v:shape>
            <w10:wrap type="none"/>
          </v:group>
        </w:pict>
      </w:r>
    </w:p>
    <w:p>
      <w:pPr>
        <w:spacing w:line="240" w:lineRule="auto" w:before="8"/>
        <w:rPr>
          <w:rFonts w:ascii="宋体" w:hAnsi="宋体" w:cs="宋体" w:eastAsia="宋体" w:hint="default"/>
          <w:sz w:val="15"/>
          <w:szCs w:val="15"/>
        </w:rPr>
      </w:pPr>
    </w:p>
    <w:p>
      <w:pPr>
        <w:tabs>
          <w:tab w:pos="2640"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关联方交易</w:t>
      </w:r>
      <w:r>
        <w:rPr>
          <w:rFonts w:ascii="宋体" w:hAnsi="宋体" w:cs="宋体" w:eastAsia="宋体" w:hint="default"/>
          <w:sz w:val="21"/>
          <w:szCs w:val="21"/>
        </w:rPr>
      </w:r>
    </w:p>
    <w:p>
      <w:pPr>
        <w:tabs>
          <w:tab w:pos="2954" w:val="left" w:leader="none"/>
        </w:tabs>
        <w:spacing w:before="164"/>
        <w:ind w:left="2417" w:right="3524" w:firstLine="0"/>
        <w:jc w:val="left"/>
        <w:rPr>
          <w:rFonts w:ascii="宋体" w:hAnsi="宋体" w:cs="宋体" w:eastAsia="宋体" w:hint="default"/>
          <w:sz w:val="21"/>
          <w:szCs w:val="21"/>
        </w:rPr>
      </w:pPr>
      <w:r>
        <w:rPr/>
        <w:pict>
          <v:shape style="position:absolute;margin-left:208.369995pt;margin-top:27.063631pt;width:.47977pt;height:.12pt;mso-position-horizontal-relative:page;mso-position-vertical-relative:paragraph;z-index:-681328" type="#_x0000_t75" stroked="false">
            <v:imagedata r:id="rId526" o:title=""/>
          </v:shape>
        </w:pict>
      </w:r>
      <w:r>
        <w:rPr/>
        <w:pict>
          <v:shape style="position:absolute;margin-left:246.649994pt;margin-top:27.063631pt;width:.47977pt;height:.12pt;mso-position-horizontal-relative:page;mso-position-vertical-relative:paragraph;z-index:-681304" type="#_x0000_t75" stroked="false">
            <v:imagedata r:id="rId526" o:title=""/>
          </v:shape>
        </w:pict>
      </w:r>
      <w:r>
        <w:rPr/>
        <w:pict>
          <v:shape style="position:absolute;margin-left:294.529999pt;margin-top:27.063631pt;width:.47974pt;height:.12pt;mso-position-horizontal-relative:page;mso-position-vertical-relative:paragraph;z-index:-681280" type="#_x0000_t75" stroked="false">
            <v:imagedata r:id="rId526" o:title=""/>
          </v:shape>
        </w:pict>
      </w:r>
      <w:r>
        <w:rPr/>
        <w:pict>
          <v:group style="position:absolute;margin-left:295.010010pt;margin-top:55.623711pt;width:234.8pt;height:.5pt;mso-position-horizontal-relative:page;mso-position-vertical-relative:paragraph;z-index:-681256" coordorigin="5900,1112" coordsize="4696,10">
            <v:shape style="position:absolute;left:5900;top:1112;width:2580;height:10" type="#_x0000_t75" stroked="false">
              <v:imagedata r:id="rId540" o:title=""/>
            </v:shape>
            <v:shape style="position:absolute;left:8476;top:1112;width:2120;height:10" type="#_x0000_t75" stroked="false">
              <v:imagedata r:id="rId541" o:title=""/>
            </v:shape>
            <w10:wrap type="none"/>
          </v:group>
        </w:pict>
      </w:r>
      <w:r>
        <w:rPr/>
        <w:pict>
          <v:group style="position:absolute;margin-left:84.624001pt;margin-top:111.183655pt;width:445.2pt;height:.5pt;mso-position-horizontal-relative:page;mso-position-vertical-relative:paragraph;z-index:-681232" coordorigin="1692,2224" coordsize="8904,10">
            <v:shape style="position:absolute;left:1692;top:2224;width:2475;height:10" type="#_x0000_t75" stroked="false">
              <v:imagedata r:id="rId542" o:title=""/>
            </v:shape>
            <v:shape style="position:absolute;left:4163;top:2224;width:770;height:10" type="#_x0000_t75" stroked="false">
              <v:imagedata r:id="rId543" o:title=""/>
            </v:shape>
            <v:shape style="position:absolute;left:4928;top:2224;width:962;height:10" type="#_x0000_t75" stroked="false">
              <v:imagedata r:id="rId544" o:title=""/>
            </v:shape>
            <v:shape style="position:absolute;left:5886;top:2224;width:2595;height:10" type="#_x0000_t75" stroked="false">
              <v:imagedata r:id="rId545" o:title=""/>
            </v:shape>
            <v:shape style="position:absolute;left:8476;top:2224;width:2120;height:10" type="#_x0000_t75" stroked="false">
              <v:imagedata r:id="rId546" o:title=""/>
            </v:shape>
            <w10:wrap type="none"/>
          </v:group>
        </w:pict>
      </w:r>
      <w:r>
        <w:rPr/>
        <w:pict>
          <v:group style="position:absolute;margin-left:84.624001pt;margin-top:140.103714pt;width:445.2pt;height:.5pt;mso-position-horizontal-relative:page;mso-position-vertical-relative:paragraph;z-index:-681208" coordorigin="1692,2802" coordsize="8904,10">
            <v:shape style="position:absolute;left:1692;top:2802;width:2475;height:10" type="#_x0000_t75" stroked="false">
              <v:imagedata r:id="rId542" o:title=""/>
            </v:shape>
            <v:shape style="position:absolute;left:4163;top:2802;width:770;height:10" type="#_x0000_t75" stroked="false">
              <v:imagedata r:id="rId543" o:title=""/>
            </v:shape>
            <v:shape style="position:absolute;left:4928;top:2802;width:962;height:10" type="#_x0000_t75" stroked="false">
              <v:imagedata r:id="rId544" o:title=""/>
            </v:shape>
            <v:shape style="position:absolute;left:5886;top:2802;width:2595;height:10" type="#_x0000_t75" stroked="false">
              <v:imagedata r:id="rId545" o:title=""/>
            </v:shape>
            <v:shape style="position:absolute;left:8476;top:2802;width:2120;height:10" type="#_x0000_t75" stroked="false">
              <v:imagedata r:id="rId546" o:title=""/>
            </v:shape>
            <w10:wrap type="none"/>
          </v:group>
        </w:pict>
      </w:r>
      <w:r>
        <w:rPr/>
        <w:pict>
          <v:group style="position:absolute;margin-left:84.624001pt;margin-top:164.583664pt;width:445.2pt;height:5.05pt;mso-position-horizontal-relative:page;mso-position-vertical-relative:paragraph;z-index:-681184" coordorigin="1692,3292" coordsize="8904,101">
            <v:shape style="position:absolute;left:1692;top:3292;width:2494;height:101" type="#_x0000_t75" stroked="false">
              <v:imagedata r:id="rId547" o:title=""/>
            </v:shape>
            <v:shape style="position:absolute;left:4163;top:3383;width:770;height:10" type="#_x0000_t75" stroked="false">
              <v:imagedata r:id="rId543" o:title=""/>
            </v:shape>
            <v:shape style="position:absolute;left:4928;top:3383;width:962;height:10" type="#_x0000_t75" stroked="false">
              <v:imagedata r:id="rId544" o:title=""/>
            </v:shape>
            <v:shape style="position:absolute;left:5886;top:3383;width:2595;height:10" type="#_x0000_t75" stroked="false">
              <v:imagedata r:id="rId545" o:title=""/>
            </v:shape>
            <v:shape style="position:absolute;left:8476;top:3383;width:2120;height:10" type="#_x0000_t75" stroked="false">
              <v:imagedata r:id="rId546" o:title=""/>
            </v:shape>
            <w10:wrap type="none"/>
          </v:group>
        </w:pict>
      </w:r>
      <w:r>
        <w:rPr/>
        <w:pict>
          <v:shape style="position:absolute;margin-left:203.330002pt;margin-top:225.213684pt;width:.48pt;height:.12pt;mso-position-horizontal-relative:page;mso-position-vertical-relative:paragraph;z-index:-681160" type="#_x0000_t75" stroked="false">
            <v:imagedata r:id="rId548" o:title=""/>
          </v:shape>
        </w:pict>
      </w:r>
      <w:r>
        <w:rPr/>
        <w:pict>
          <v:shape style="position:absolute;margin-left:243.770004pt;margin-top:225.213684pt;width:.48pt;height:.12pt;mso-position-horizontal-relative:page;mso-position-vertical-relative:paragraph;z-index:-681136" type="#_x0000_t75" stroked="false">
            <v:imagedata r:id="rId548" o:title=""/>
          </v:shape>
        </w:pict>
      </w:r>
      <w:r>
        <w:rPr/>
        <w:pict>
          <v:shape style="position:absolute;margin-left:331.390015pt;margin-top:225.213684pt;width:.48001pt;height:.12pt;mso-position-horizontal-relative:page;mso-position-vertical-relative:paragraph;z-index:-681112" type="#_x0000_t75" stroked="false">
            <v:imagedata r:id="rId548" o:title=""/>
          </v:shape>
        </w:pict>
      </w:r>
      <w:r>
        <w:rPr>
          <w:rFonts w:ascii="宋体" w:hAnsi="宋体" w:cs="宋体" w:eastAsia="宋体" w:hint="default"/>
          <w:b/>
          <w:bCs/>
          <w:sz w:val="21"/>
          <w:szCs w:val="21"/>
        </w:rPr>
        <w:t>1</w:t>
      </w:r>
      <w:r>
        <w:rPr>
          <w:rFonts w:ascii="宋体" w:hAnsi="宋体" w:cs="宋体" w:eastAsia="宋体" w:hint="default"/>
          <w:b/>
          <w:bCs/>
          <w:sz w:val="21"/>
          <w:szCs w:val="21"/>
        </w:rPr>
        <w:t>、</w:t>
        <w:tab/>
        <w:t>采购商品、接受劳务的关联方交易</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2494"/>
        <w:gridCol w:w="766"/>
        <w:gridCol w:w="958"/>
        <w:gridCol w:w="2590"/>
        <w:gridCol w:w="2110"/>
      </w:tblGrid>
      <w:tr>
        <w:trPr>
          <w:trHeight w:val="595" w:hRule="exact"/>
        </w:trPr>
        <w:tc>
          <w:tcPr>
            <w:tcW w:w="2494"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4"/>
                <w:szCs w:val="24"/>
              </w:rPr>
            </w:pPr>
          </w:p>
        </w:tc>
        <w:tc>
          <w:tcPr>
            <w:tcW w:w="76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4"/>
                <w:szCs w:val="24"/>
              </w:rPr>
            </w:pPr>
          </w:p>
        </w:tc>
        <w:tc>
          <w:tcPr>
            <w:tcW w:w="958"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540" w:lineRule="auto"/>
              <w:ind w:left="23" w:right="23" w:firstLine="88"/>
              <w:jc w:val="both"/>
              <w:rPr>
                <w:rFonts w:ascii="宋体" w:hAnsi="宋体" w:cs="宋体" w:eastAsia="宋体" w:hint="default"/>
                <w:sz w:val="18"/>
                <w:szCs w:val="18"/>
              </w:rPr>
            </w:pPr>
            <w:r>
              <w:rPr>
                <w:rFonts w:ascii="宋体" w:hAnsi="宋体" w:cs="宋体" w:eastAsia="宋体" w:hint="default"/>
                <w:sz w:val="18"/>
                <w:szCs w:val="18"/>
              </w:rPr>
              <w:t>关联交易 定价方式 及决策程序</w:t>
            </w:r>
          </w:p>
        </w:tc>
        <w:tc>
          <w:tcPr>
            <w:tcW w:w="4700"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162" w:hRule="exact"/>
        </w:trPr>
        <w:tc>
          <w:tcPr>
            <w:tcW w:w="249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141" w:lineRule="exact"/>
              <w:ind w:left="105" w:right="0"/>
              <w:jc w:val="left"/>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958" w:type="dxa"/>
            <w:vMerge/>
            <w:tcBorders>
              <w:left w:val="single" w:sz="4" w:space="0" w:color="000000"/>
              <w:bottom w:val="nil" w:sz="6" w:space="0" w:color="auto"/>
              <w:right w:val="single" w:sz="4" w:space="0" w:color="000000"/>
            </w:tcBorders>
          </w:tcPr>
          <w:p>
            <w:pPr/>
          </w:p>
        </w:tc>
        <w:tc>
          <w:tcPr>
            <w:tcW w:w="2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易比例</w:t>
            </w:r>
          </w:p>
        </w:tc>
      </w:tr>
      <w:tr>
        <w:trPr>
          <w:trHeight w:val="586" w:hRule="exact"/>
        </w:trPr>
        <w:tc>
          <w:tcPr>
            <w:tcW w:w="2494"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31"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14" w:right="0"/>
              <w:jc w:val="left"/>
              <w:rPr>
                <w:rFonts w:ascii="宋体" w:hAnsi="宋体" w:cs="宋体" w:eastAsia="宋体" w:hint="default"/>
                <w:sz w:val="18"/>
                <w:szCs w:val="18"/>
              </w:rPr>
            </w:pPr>
            <w:r>
              <w:rPr>
                <w:rFonts w:ascii="宋体" w:hAnsi="宋体" w:cs="宋体" w:eastAsia="宋体" w:hint="default"/>
                <w:sz w:val="18"/>
                <w:szCs w:val="18"/>
              </w:rPr>
              <w:t>购买材料</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03"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25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3,896,547.02</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w:t>
            </w:r>
          </w:p>
        </w:tc>
      </w:tr>
      <w:tr>
        <w:trPr>
          <w:trHeight w:val="422" w:hRule="exact"/>
        </w:trPr>
        <w:tc>
          <w:tcPr>
            <w:tcW w:w="2494"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31"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14" w:right="0"/>
              <w:jc w:val="left"/>
              <w:rPr>
                <w:rFonts w:ascii="宋体" w:hAnsi="宋体" w:cs="宋体" w:eastAsia="宋体" w:hint="default"/>
                <w:sz w:val="18"/>
                <w:szCs w:val="18"/>
              </w:rPr>
            </w:pPr>
            <w:r>
              <w:rPr>
                <w:rFonts w:ascii="宋体" w:hAnsi="宋体" w:cs="宋体" w:eastAsia="宋体" w:hint="default"/>
                <w:sz w:val="18"/>
                <w:szCs w:val="18"/>
              </w:rPr>
              <w:t>购买材料</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03"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2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675,546.16</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0.26%</w:t>
            </w:r>
          </w:p>
        </w:tc>
      </w:tr>
      <w:tr>
        <w:trPr>
          <w:trHeight w:val="689" w:hRule="exact"/>
        </w:trPr>
        <w:tc>
          <w:tcPr>
            <w:tcW w:w="2494"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nil" w:sz="6" w:space="0" w:color="auto"/>
              <w:left w:val="single" w:sz="4" w:space="0" w:color="000000"/>
              <w:bottom w:val="single" w:sz="12" w:space="0" w:color="000000"/>
              <w:right w:val="single" w:sz="4" w:space="0" w:color="000000"/>
            </w:tcBorders>
          </w:tcPr>
          <w:p>
            <w:pPr/>
          </w:p>
        </w:tc>
        <w:tc>
          <w:tcPr>
            <w:tcW w:w="958" w:type="dxa"/>
            <w:tcBorders>
              <w:top w:val="nil" w:sz="6" w:space="0" w:color="auto"/>
              <w:left w:val="single" w:sz="4" w:space="0" w:color="000000"/>
              <w:bottom w:val="single" w:sz="12" w:space="0" w:color="000000"/>
              <w:right w:val="single" w:sz="4" w:space="0" w:color="000000"/>
            </w:tcBorders>
          </w:tcPr>
          <w:p>
            <w:pPr/>
          </w:p>
        </w:tc>
        <w:tc>
          <w:tcPr>
            <w:tcW w:w="25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4,572,093.18</w:t>
            </w:r>
          </w:p>
        </w:tc>
        <w:tc>
          <w:tcPr>
            <w:tcW w:w="211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tbl>
      <w:tblPr>
        <w:tblW w:w="0" w:type="auto"/>
        <w:jc w:val="left"/>
        <w:tblInd w:w="1678" w:type="dxa"/>
        <w:tblLayout w:type="fixed"/>
        <w:tblCellMar>
          <w:top w:w="0" w:type="dxa"/>
          <w:left w:w="0" w:type="dxa"/>
          <w:bottom w:w="0" w:type="dxa"/>
          <w:right w:w="0" w:type="dxa"/>
        </w:tblCellMar>
        <w:tblLook w:val="01E0"/>
      </w:tblPr>
      <w:tblGrid>
        <w:gridCol w:w="2393"/>
        <w:gridCol w:w="809"/>
        <w:gridCol w:w="1752"/>
        <w:gridCol w:w="1862"/>
        <w:gridCol w:w="2100"/>
      </w:tblGrid>
      <w:tr>
        <w:trPr>
          <w:trHeight w:val="586" w:hRule="exact"/>
        </w:trPr>
        <w:tc>
          <w:tcPr>
            <w:tcW w:w="2393"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3"/>
                <w:szCs w:val="23"/>
              </w:rPr>
            </w:pPr>
          </w:p>
        </w:tc>
        <w:tc>
          <w:tcPr>
            <w:tcW w:w="80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3"/>
                <w:szCs w:val="23"/>
              </w:rPr>
            </w:pPr>
          </w:p>
        </w:tc>
        <w:tc>
          <w:tcPr>
            <w:tcW w:w="1752"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3"/>
                <w:szCs w:val="23"/>
              </w:rPr>
            </w:pPr>
          </w:p>
        </w:tc>
        <w:tc>
          <w:tcPr>
            <w:tcW w:w="3963"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71" w:hRule="exact"/>
        </w:trPr>
        <w:tc>
          <w:tcPr>
            <w:tcW w:w="2393"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150" w:lineRule="exact"/>
              <w:ind w:left="127" w:right="0"/>
              <w:jc w:val="left"/>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150" w:lineRule="exact"/>
              <w:ind w:right="3"/>
              <w:jc w:val="center"/>
              <w:rPr>
                <w:rFonts w:ascii="宋体" w:hAnsi="宋体" w:cs="宋体" w:eastAsia="宋体" w:hint="default"/>
                <w:sz w:val="18"/>
                <w:szCs w:val="18"/>
              </w:rPr>
            </w:pPr>
            <w:r>
              <w:rPr>
                <w:rFonts w:ascii="宋体" w:hAnsi="宋体" w:cs="宋体" w:eastAsia="宋体" w:hint="default"/>
                <w:sz w:val="18"/>
                <w:szCs w:val="18"/>
              </w:rPr>
              <w:t>关联交易定价方式</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及决策程序</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易比例</w:t>
            </w:r>
          </w:p>
        </w:tc>
      </w:tr>
      <w:tr>
        <w:trPr>
          <w:trHeight w:val="586" w:hRule="exact"/>
        </w:trPr>
        <w:tc>
          <w:tcPr>
            <w:tcW w:w="2393"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31"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38" w:right="0"/>
              <w:jc w:val="left"/>
              <w:rPr>
                <w:rFonts w:ascii="宋体" w:hAnsi="宋体" w:cs="宋体" w:eastAsia="宋体" w:hint="default"/>
                <w:sz w:val="18"/>
                <w:szCs w:val="18"/>
              </w:rPr>
            </w:pPr>
            <w:r>
              <w:rPr>
                <w:rFonts w:ascii="宋体" w:hAnsi="宋体" w:cs="宋体" w:eastAsia="宋体" w:hint="default"/>
                <w:sz w:val="18"/>
                <w:szCs w:val="18"/>
              </w:rPr>
              <w:t>购买材料</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18,695,721.83</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10.27%</w:t>
            </w:r>
          </w:p>
        </w:tc>
      </w:tr>
      <w:tr>
        <w:trPr>
          <w:trHeight w:val="422" w:hRule="exact"/>
        </w:trPr>
        <w:tc>
          <w:tcPr>
            <w:tcW w:w="2393"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31"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38" w:right="0"/>
              <w:jc w:val="left"/>
              <w:rPr>
                <w:rFonts w:ascii="宋体" w:hAnsi="宋体" w:cs="宋体" w:eastAsia="宋体" w:hint="default"/>
                <w:sz w:val="18"/>
                <w:szCs w:val="18"/>
              </w:rPr>
            </w:pPr>
            <w:r>
              <w:rPr>
                <w:rFonts w:ascii="宋体" w:hAnsi="宋体" w:cs="宋体" w:eastAsia="宋体" w:hint="default"/>
                <w:sz w:val="18"/>
                <w:szCs w:val="18"/>
              </w:rPr>
              <w:t>购买材料</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5"/>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13,092,137.53</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7.19%</w:t>
            </w:r>
          </w:p>
        </w:tc>
      </w:tr>
      <w:tr>
        <w:trPr>
          <w:trHeight w:val="682" w:hRule="exact"/>
        </w:trPr>
        <w:tc>
          <w:tcPr>
            <w:tcW w:w="2393"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浙江华峰进出口贸易有限公司</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代理进口</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7,531,697.14</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4.13%</w:t>
            </w:r>
          </w:p>
        </w:tc>
      </w:tr>
      <w:tr>
        <w:trPr>
          <w:trHeight w:val="586" w:hRule="exact"/>
        </w:trPr>
        <w:tc>
          <w:tcPr>
            <w:tcW w:w="2393"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nil" w:sz="6" w:space="0" w:color="auto"/>
              <w:left w:val="single" w:sz="4" w:space="0" w:color="000000"/>
              <w:bottom w:val="single" w:sz="12" w:space="0" w:color="000000"/>
              <w:right w:val="single" w:sz="4" w:space="0" w:color="000000"/>
            </w:tcBorders>
          </w:tcPr>
          <w:p>
            <w:pPr/>
          </w:p>
        </w:tc>
        <w:tc>
          <w:tcPr>
            <w:tcW w:w="1752" w:type="dxa"/>
            <w:tcBorders>
              <w:top w:val="nil" w:sz="6" w:space="0" w:color="auto"/>
              <w:left w:val="single" w:sz="4" w:space="0" w:color="000000"/>
              <w:bottom w:val="single" w:sz="12" w:space="0" w:color="000000"/>
              <w:right w:val="single" w:sz="4" w:space="0" w:color="000000"/>
            </w:tcBorders>
          </w:tcPr>
          <w:p>
            <w:pPr/>
          </w:p>
        </w:tc>
        <w:tc>
          <w:tcPr>
            <w:tcW w:w="18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39,319,556.50</w:t>
            </w:r>
          </w:p>
        </w:tc>
        <w:tc>
          <w:tcPr>
            <w:tcW w:w="2100"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21.59%</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tabs>
          <w:tab w:pos="2954" w:val="left" w:leader="none"/>
        </w:tabs>
        <w:spacing w:before="0"/>
        <w:ind w:left="2417" w:right="3524" w:firstLine="0"/>
        <w:jc w:val="left"/>
        <w:rPr>
          <w:rFonts w:ascii="宋体" w:hAnsi="宋体" w:cs="宋体" w:eastAsia="宋体" w:hint="default"/>
          <w:sz w:val="21"/>
          <w:szCs w:val="21"/>
        </w:rPr>
      </w:pPr>
      <w:r>
        <w:rPr/>
        <w:pict>
          <v:shape style="position:absolute;margin-left:331.869995pt;margin-top:-201.716293pt;width:197.918247pt;height:.48pt;mso-position-horizontal-relative:page;mso-position-vertical-relative:paragraph;z-index:-681088" type="#_x0000_t75" stroked="false">
            <v:imagedata r:id="rId549" o:title=""/>
          </v:shape>
        </w:pict>
      </w:r>
      <w:r>
        <w:rPr/>
        <w:pict>
          <v:group style="position:absolute;margin-left:84.624001pt;margin-top:-146.156296pt;width:445.2pt;height:.5pt;mso-position-horizontal-relative:page;mso-position-vertical-relative:paragraph;z-index:-681064" coordorigin="1692,-2923" coordsize="8904,10">
            <v:shape style="position:absolute;left:1692;top:-2923;width:2374;height:10" type="#_x0000_t75" stroked="false">
              <v:imagedata r:id="rId550" o:title=""/>
            </v:shape>
            <v:shape style="position:absolute;left:4062;top:-2923;width:814;height:10" type="#_x0000_t75" stroked="false">
              <v:imagedata r:id="rId551" o:title=""/>
            </v:shape>
            <v:shape style="position:absolute;left:4871;top:-2923;width:1757;height:10" type="#_x0000_t75" stroked="false">
              <v:imagedata r:id="rId552" o:title=""/>
            </v:shape>
            <v:shape style="position:absolute;left:6623;top:-2923;width:3973;height:10" type="#_x0000_t75" stroked="false">
              <v:imagedata r:id="rId553" o:title=""/>
            </v:shape>
            <w10:wrap type="none"/>
          </v:group>
        </w:pict>
      </w:r>
      <w:r>
        <w:rPr/>
        <w:pict>
          <v:group style="position:absolute;margin-left:84.624001pt;margin-top:-117.236328pt;width:445.2pt;height:.5pt;mso-position-horizontal-relative:page;mso-position-vertical-relative:paragraph;z-index:-681040" coordorigin="1692,-2345" coordsize="8904,10">
            <v:shape style="position:absolute;left:1692;top:-2345;width:2374;height:10" type="#_x0000_t75" stroked="false">
              <v:imagedata r:id="rId550" o:title=""/>
            </v:shape>
            <v:shape style="position:absolute;left:4062;top:-2345;width:814;height:10" type="#_x0000_t75" stroked="false">
              <v:imagedata r:id="rId551" o:title=""/>
            </v:shape>
            <v:shape style="position:absolute;left:4871;top:-2345;width:1757;height:10" type="#_x0000_t75" stroked="false">
              <v:imagedata r:id="rId552" o:title=""/>
            </v:shape>
            <v:shape style="position:absolute;left:6623;top:-2345;width:3973;height:10" type="#_x0000_t75" stroked="false">
              <v:imagedata r:id="rId553" o:title=""/>
            </v:shape>
            <w10:wrap type="none"/>
          </v:group>
        </w:pict>
      </w:r>
      <w:r>
        <w:rPr/>
        <w:pict>
          <v:group style="position:absolute;margin-left:84.624001pt;margin-top:-92.736336pt;width:445.2pt;height:5.05pt;mso-position-horizontal-relative:page;mso-position-vertical-relative:paragraph;z-index:-681016" coordorigin="1692,-1855" coordsize="8904,101">
            <v:shape style="position:absolute;left:1692;top:-1855;width:2393;height:101" type="#_x0000_t75" stroked="false">
              <v:imagedata r:id="rId554" o:title=""/>
            </v:shape>
            <v:shape style="position:absolute;left:4062;top:-1764;width:814;height:10" type="#_x0000_t75" stroked="false">
              <v:imagedata r:id="rId551" o:title=""/>
            </v:shape>
            <v:shape style="position:absolute;left:4871;top:-1764;width:1757;height:10" type="#_x0000_t75" stroked="false">
              <v:imagedata r:id="rId552" o:title=""/>
            </v:shape>
            <v:shape style="position:absolute;left:6623;top:-1764;width:3973;height:10" type="#_x0000_t75" stroked="false">
              <v:imagedata r:id="rId553" o:title=""/>
            </v:shape>
            <w10:wrap type="none"/>
          </v:group>
        </w:pict>
      </w:r>
      <w:r>
        <w:rPr/>
        <w:pict>
          <v:group style="position:absolute;margin-left:84.624001pt;margin-top:-63.696308pt;width:445.2pt;height:5.05pt;mso-position-horizontal-relative:page;mso-position-vertical-relative:paragraph;z-index:-680992" coordorigin="1692,-1274" coordsize="8904,101">
            <v:shape style="position:absolute;left:1692;top:-1274;width:2393;height:101" type="#_x0000_t75" stroked="false">
              <v:imagedata r:id="rId555" o:title=""/>
            </v:shape>
            <v:shape style="position:absolute;left:4062;top:-1183;width:814;height:10" type="#_x0000_t75" stroked="false">
              <v:imagedata r:id="rId551" o:title=""/>
            </v:shape>
            <v:shape style="position:absolute;left:4871;top:-1183;width:1757;height:10" type="#_x0000_t75" stroked="false">
              <v:imagedata r:id="rId552" o:title=""/>
            </v:shape>
            <v:shape style="position:absolute;left:6623;top:-1183;width:3973;height:10" type="#_x0000_t75" stroked="false">
              <v:imagedata r:id="rId553" o:title=""/>
            </v:shape>
            <w10:wrap type="none"/>
          </v:group>
        </w:pict>
      </w:r>
      <w:r>
        <w:rPr/>
        <w:pict>
          <v:shape style="position:absolute;margin-left:214.130005pt;margin-top:40.823685pt;width:.48pt;height:.12pt;mso-position-horizontal-relative:page;mso-position-vertical-relative:paragraph;z-index:-680968" type="#_x0000_t75" stroked="false">
            <v:imagedata r:id="rId556" o:title=""/>
          </v:shape>
        </w:pict>
      </w:r>
      <w:r>
        <w:rPr/>
        <w:pict>
          <v:shape style="position:absolute;margin-left:259.850006pt;margin-top:40.823685pt;width:.48001pt;height:.12pt;mso-position-horizontal-relative:page;mso-position-vertical-relative:paragraph;z-index:-680944" type="#_x0000_t75" stroked="false">
            <v:imagedata r:id="rId556" o:title=""/>
          </v:shape>
        </w:pict>
      </w:r>
      <w:r>
        <w:rPr/>
        <w:pict>
          <v:shape style="position:absolute;margin-left:310.369995pt;margin-top:40.823685pt;width:.47998pt;height:.12pt;mso-position-horizontal-relative:page;mso-position-vertical-relative:paragraph;z-index:-680920" type="#_x0000_t75" stroked="false">
            <v:imagedata r:id="rId556" o:title=""/>
          </v:shape>
        </w:pict>
      </w:r>
      <w:r>
        <w:rPr/>
        <w:pict>
          <v:group style="position:absolute;margin-left:310.850006pt;margin-top:69.383705pt;width:218.95pt;height:.5pt;mso-position-horizontal-relative:page;mso-position-vertical-relative:paragraph;z-index:-680896" coordorigin="6217,1388" coordsize="4379,10">
            <v:shape style="position:absolute;left:6217;top:1388;width:2307;height:10" type="#_x0000_t75" stroked="false">
              <v:imagedata r:id="rId557" o:title=""/>
            </v:shape>
            <v:shape style="position:absolute;left:8519;top:1388;width:2077;height:10" type="#_x0000_t75" stroked="false">
              <v:imagedata r:id="rId534"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w:t>
        <w:tab/>
        <w:t>出售商品</w:t>
      </w:r>
      <w:r>
        <w:rPr>
          <w:rFonts w:ascii="宋体" w:hAnsi="宋体" w:cs="宋体" w:eastAsia="宋体" w:hint="default"/>
          <w:b/>
          <w:bCs/>
          <w:sz w:val="21"/>
          <w:szCs w:val="21"/>
        </w:rPr>
        <w:t>/</w:t>
      </w:r>
      <w:r>
        <w:rPr>
          <w:rFonts w:ascii="宋体" w:hAnsi="宋体" w:cs="宋体" w:eastAsia="宋体" w:hint="default"/>
          <w:b/>
          <w:bCs/>
          <w:sz w:val="21"/>
          <w:szCs w:val="21"/>
        </w:rPr>
        <w:t>提供劳务情况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tbl>
      <w:tblPr>
        <w:tblW w:w="0" w:type="auto"/>
        <w:jc w:val="left"/>
        <w:tblInd w:w="1678" w:type="dxa"/>
        <w:tblLayout w:type="fixed"/>
        <w:tblCellMar>
          <w:top w:w="0" w:type="dxa"/>
          <w:left w:w="0" w:type="dxa"/>
          <w:bottom w:w="0" w:type="dxa"/>
          <w:right w:w="0" w:type="dxa"/>
        </w:tblCellMar>
        <w:tblLook w:val="01E0"/>
      </w:tblPr>
      <w:tblGrid>
        <w:gridCol w:w="2609"/>
        <w:gridCol w:w="914"/>
        <w:gridCol w:w="1010"/>
        <w:gridCol w:w="2316"/>
        <w:gridCol w:w="2067"/>
      </w:tblGrid>
      <w:tr>
        <w:trPr>
          <w:trHeight w:val="595" w:hRule="exact"/>
        </w:trPr>
        <w:tc>
          <w:tcPr>
            <w:tcW w:w="2609"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4"/>
                <w:szCs w:val="24"/>
              </w:rPr>
            </w:pPr>
          </w:p>
        </w:tc>
        <w:tc>
          <w:tcPr>
            <w:tcW w:w="91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4"/>
                <w:szCs w:val="24"/>
              </w:rPr>
            </w:pPr>
          </w:p>
        </w:tc>
        <w:tc>
          <w:tcPr>
            <w:tcW w:w="1010"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50" w:right="0" w:firstLine="88"/>
              <w:jc w:val="left"/>
              <w:rPr>
                <w:rFonts w:ascii="宋体" w:hAnsi="宋体" w:cs="宋体" w:eastAsia="宋体" w:hint="default"/>
                <w:sz w:val="18"/>
                <w:szCs w:val="18"/>
              </w:rPr>
            </w:pPr>
            <w:r>
              <w:rPr>
                <w:rFonts w:ascii="宋体" w:hAnsi="宋体" w:cs="宋体" w:eastAsia="宋体" w:hint="default"/>
                <w:sz w:val="18"/>
                <w:szCs w:val="18"/>
              </w:rPr>
              <w:t>关联交易</w:t>
            </w:r>
          </w:p>
          <w:p>
            <w:pPr>
              <w:pStyle w:val="TableParagraph"/>
              <w:spacing w:line="530" w:lineRule="atLeast" w:before="1"/>
              <w:ind w:left="50" w:right="48" w:firstLine="88"/>
              <w:jc w:val="left"/>
              <w:rPr>
                <w:rFonts w:ascii="宋体" w:hAnsi="宋体" w:cs="宋体" w:eastAsia="宋体" w:hint="default"/>
                <w:sz w:val="18"/>
                <w:szCs w:val="18"/>
              </w:rPr>
            </w:pPr>
            <w:r>
              <w:rPr>
                <w:rFonts w:ascii="宋体" w:hAnsi="宋体" w:cs="宋体" w:eastAsia="宋体" w:hint="default"/>
                <w:sz w:val="18"/>
                <w:szCs w:val="18"/>
              </w:rPr>
              <w:t>定价方式 及决策程序</w:t>
            </w:r>
          </w:p>
        </w:tc>
        <w:tc>
          <w:tcPr>
            <w:tcW w:w="4383"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162" w:hRule="exact"/>
        </w:trPr>
        <w:tc>
          <w:tcPr>
            <w:tcW w:w="2609"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859"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143" w:lineRule="exact"/>
              <w:ind w:left="182" w:right="0"/>
              <w:jc w:val="left"/>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1010" w:type="dxa"/>
            <w:vMerge/>
            <w:tcBorders>
              <w:left w:val="single" w:sz="4" w:space="0" w:color="000000"/>
              <w:bottom w:val="nil" w:sz="6" w:space="0" w:color="auto"/>
              <w:right w:val="single" w:sz="4" w:space="0" w:color="000000"/>
            </w:tcBorders>
          </w:tcPr>
          <w:p>
            <w:pPr/>
          </w:p>
        </w:tc>
        <w:tc>
          <w:tcPr>
            <w:tcW w:w="23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67"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易比例</w:t>
            </w:r>
          </w:p>
        </w:tc>
      </w:tr>
      <w:tr>
        <w:trPr>
          <w:trHeight w:val="429" w:hRule="exact"/>
        </w:trPr>
        <w:tc>
          <w:tcPr>
            <w:tcW w:w="2609"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31" w:right="0"/>
              <w:jc w:val="left"/>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9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30"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23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2,024,694.02</w:t>
            </w:r>
          </w:p>
        </w:tc>
        <w:tc>
          <w:tcPr>
            <w:tcW w:w="2067"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0.47%</w:t>
            </w:r>
          </w:p>
        </w:tc>
      </w:tr>
      <w:tr>
        <w:trPr>
          <w:trHeight w:val="686" w:hRule="exact"/>
        </w:trPr>
        <w:tc>
          <w:tcPr>
            <w:tcW w:w="2609" w:type="dxa"/>
            <w:tcBorders>
              <w:top w:val="nil" w:sz="6" w:space="0" w:color="auto"/>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4" w:type="dxa"/>
            <w:tcBorders>
              <w:top w:val="nil" w:sz="6" w:space="0" w:color="auto"/>
              <w:left w:val="single" w:sz="4" w:space="0" w:color="000000"/>
              <w:bottom w:val="single" w:sz="12" w:space="0" w:color="000000"/>
              <w:right w:val="single" w:sz="4" w:space="0" w:color="000000"/>
            </w:tcBorders>
          </w:tcPr>
          <w:p>
            <w:pPr/>
          </w:p>
        </w:tc>
        <w:tc>
          <w:tcPr>
            <w:tcW w:w="1010" w:type="dxa"/>
            <w:tcBorders>
              <w:top w:val="nil" w:sz="6" w:space="0" w:color="auto"/>
              <w:left w:val="single" w:sz="4" w:space="0" w:color="000000"/>
              <w:bottom w:val="single" w:sz="12" w:space="0" w:color="000000"/>
              <w:right w:val="single" w:sz="4" w:space="0" w:color="000000"/>
            </w:tcBorders>
          </w:tcPr>
          <w:p>
            <w:pPr/>
          </w:p>
        </w:tc>
        <w:tc>
          <w:tcPr>
            <w:tcW w:w="23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2,024,694.02</w:t>
            </w:r>
          </w:p>
        </w:tc>
        <w:tc>
          <w:tcPr>
            <w:tcW w:w="206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r>
        <w:rPr/>
        <w:pict>
          <v:shape style="position:absolute;margin-left:207.169998pt;margin-top:117.499924pt;width:.47976pt;height:.12pt;mso-position-horizontal-relative:page;mso-position-vertical-relative:page;z-index:-680824" type="#_x0000_t75" stroked="false">
            <v:imagedata r:id="rId556" o:title=""/>
          </v:shape>
        </w:pict>
      </w:r>
      <w:r>
        <w:rPr/>
        <w:pict>
          <v:shape style="position:absolute;margin-left:248.210007pt;margin-top:117.499924pt;width:.47977pt;height:.12pt;mso-position-horizontal-relative:page;mso-position-vertical-relative:page;z-index:-680800" type="#_x0000_t75" stroked="false">
            <v:imagedata r:id="rId556" o:title=""/>
          </v:shape>
        </w:pict>
      </w:r>
      <w:r>
        <w:rPr/>
        <w:pict>
          <v:shape style="position:absolute;margin-left:307.010010pt;margin-top:117.499924pt;width:.47977pt;height:.12pt;mso-position-horizontal-relative:page;mso-position-vertical-relative:page;z-index:-680776" type="#_x0000_t75" stroked="false">
            <v:imagedata r:id="rId556" o:title=""/>
          </v:shape>
        </w:pict>
      </w:r>
      <w:r>
        <w:rPr/>
        <w:pict>
          <v:shape style="position:absolute;margin-left:307.489990pt;margin-top:146.059998pt;width:222.299282pt;height:.48pt;mso-position-horizontal-relative:page;mso-position-vertical-relative:page;z-index:18880" type="#_x0000_t75" stroked="false">
            <v:imagedata r:id="rId559" o:title=""/>
          </v:shape>
        </w:pict>
      </w:r>
      <w:r>
        <w:rPr/>
        <w:pict>
          <v:group style="position:absolute;margin-left:84.624001pt;margin-top:201.619949pt;width:445.2pt;height:.5pt;mso-position-horizontal-relative:page;mso-position-vertical-relative:page;z-index:-680728" coordorigin="1692,4032" coordsize="8904,10">
            <v:shape style="position:absolute;left:1692;top:4032;width:2451;height:10" type="#_x0000_t75" stroked="false">
              <v:imagedata r:id="rId560" o:title=""/>
            </v:shape>
            <v:shape style="position:absolute;left:4139;top:4032;width:2002;height:10" type="#_x0000_t75" stroked="false">
              <v:imagedata r:id="rId561" o:title=""/>
            </v:shape>
            <v:shape style="position:absolute;left:6135;top:4032;width:4460;height:10" type="#_x0000_t75" stroked="false">
              <v:imagedata r:id="rId562" o:title=""/>
            </v:shape>
            <w10:wrap type="none"/>
          </v:group>
        </w:pict>
      </w:r>
      <w:r>
        <w:rPr/>
        <w:pict>
          <v:group style="position:absolute;margin-left:84.624001pt;margin-top:230.540009pt;width:445.2pt;height:.5pt;mso-position-horizontal-relative:page;mso-position-vertical-relative:page;z-index:-680704" coordorigin="1692,4611" coordsize="8904,10">
            <v:shape style="position:absolute;left:1692;top:4611;width:2451;height:10" type="#_x0000_t75" stroked="false">
              <v:imagedata r:id="rId560" o:title=""/>
            </v:shape>
            <v:shape style="position:absolute;left:4139;top:4611;width:2002;height:10" type="#_x0000_t75" stroked="false">
              <v:imagedata r:id="rId561" o:title=""/>
            </v:shape>
            <v:shape style="position:absolute;left:6135;top:4611;width:4460;height:10" type="#_x0000_t75" stroked="false">
              <v:imagedata r:id="rId562" o:title=""/>
            </v:shape>
            <w10:wrap type="none"/>
          </v:group>
        </w:pict>
      </w:r>
      <w:r>
        <w:rPr/>
        <w:pict>
          <v:group style="position:absolute;margin-left:84.624001pt;margin-top:650.259949pt;width:445.2pt;height:.5pt;mso-position-horizontal-relative:page;mso-position-vertical-relative:page;z-index:-680440" coordorigin="1692,13005" coordsize="8904,10">
            <v:shape style="position:absolute;left:1692;top:13005;width:1001;height:10" type="#_x0000_t75" stroked="false">
              <v:imagedata r:id="rId94" o:title=""/>
            </v:shape>
            <v:shape style="position:absolute;left:2688;top:13005;width:2456;height:10" type="#_x0000_t75" stroked="false">
              <v:imagedata r:id="rId563" o:title=""/>
            </v:shape>
            <v:shape style="position:absolute;left:5139;top:13005;width:2321;height:10" type="#_x0000_t75" stroked="false">
              <v:imagedata r:id="rId564" o:title=""/>
            </v:shape>
            <v:shape style="position:absolute;left:7456;top:13005;width:1757;height:10" type="#_x0000_t75" stroked="false">
              <v:imagedata r:id="rId565" o:title=""/>
            </v:shape>
            <v:shape style="position:absolute;left:9208;top:13005;width:1387;height:10" type="#_x0000_t75" stroked="false">
              <v:imagedata r:id="rId566" o:title=""/>
            </v:shape>
            <w10:wrap type="none"/>
          </v:group>
        </w:pict>
      </w:r>
      <w:r>
        <w:rPr/>
        <w:pict>
          <v:group style="position:absolute;margin-left:84.624001pt;margin-top:674.740051pt;width:445.2pt;height:5.05pt;mso-position-horizontal-relative:page;mso-position-vertical-relative:page;z-index:-680416" coordorigin="1692,13495" coordsize="8904,101">
            <v:shape style="position:absolute;left:1692;top:13495;width:1020;height:101" type="#_x0000_t75" stroked="false">
              <v:imagedata r:id="rId567" o:title=""/>
            </v:shape>
            <v:shape style="position:absolute;left:2688;top:13586;width:2456;height:10" type="#_x0000_t75" stroked="false">
              <v:imagedata r:id="rId568" o:title=""/>
            </v:shape>
            <v:shape style="position:absolute;left:5139;top:13586;width:2321;height:10" type="#_x0000_t75" stroked="false">
              <v:imagedata r:id="rId569" o:title=""/>
            </v:shape>
            <v:shape style="position:absolute;left:7456;top:13586;width:1757;height:10" type="#_x0000_t75" stroked="false">
              <v:imagedata r:id="rId570" o:title=""/>
            </v:shape>
            <v:shape style="position:absolute;left:9208;top:13586;width:1387;height:10" type="#_x0000_t75" stroked="false">
              <v:imagedata r:id="rId571" o:title=""/>
            </v:shape>
            <w10:wrap type="none"/>
          </v:group>
        </w:pict>
      </w:r>
      <w:r>
        <w:rPr/>
        <w:pict>
          <v:group style="position:absolute;margin-left:84.624001pt;margin-top:703.779968pt;width:445.2pt;height:5.05pt;mso-position-horizontal-relative:page;mso-position-vertical-relative:page;z-index:-680392" coordorigin="1692,14076" coordsize="8904,101">
            <v:shape style="position:absolute;left:1692;top:14076;width:1020;height:101" type="#_x0000_t75" stroked="false">
              <v:imagedata r:id="rId572" o:title=""/>
            </v:shape>
            <v:shape style="position:absolute;left:2688;top:14167;width:2456;height:10" type="#_x0000_t75" stroked="false">
              <v:imagedata r:id="rId563" o:title=""/>
            </v:shape>
            <v:shape style="position:absolute;left:5139;top:14167;width:2321;height:10" type="#_x0000_t75" stroked="false">
              <v:imagedata r:id="rId564" o:title=""/>
            </v:shape>
            <v:shape style="position:absolute;left:7456;top:14167;width:1757;height:10" type="#_x0000_t75" stroked="false">
              <v:imagedata r:id="rId565" o:title=""/>
            </v:shape>
            <v:shape style="position:absolute;left:9208;top:14167;width:1387;height:10" type="#_x0000_t75" stroked="false">
              <v:imagedata r:id="rId566" o:title=""/>
            </v:shape>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1678" w:type="dxa"/>
        <w:tblLayout w:type="fixed"/>
        <w:tblCellMar>
          <w:top w:w="0" w:type="dxa"/>
          <w:left w:w="0" w:type="dxa"/>
          <w:bottom w:w="0" w:type="dxa"/>
          <w:right w:w="0" w:type="dxa"/>
        </w:tblCellMar>
        <w:tblLook w:val="01E0"/>
      </w:tblPr>
      <w:tblGrid>
        <w:gridCol w:w="2470"/>
        <w:gridCol w:w="821"/>
        <w:gridCol w:w="1176"/>
        <w:gridCol w:w="2333"/>
        <w:gridCol w:w="2117"/>
      </w:tblGrid>
      <w:tr>
        <w:trPr>
          <w:trHeight w:val="586" w:hRule="exact"/>
        </w:trPr>
        <w:tc>
          <w:tcPr>
            <w:tcW w:w="2470"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3"/>
                <w:szCs w:val="23"/>
              </w:rPr>
            </w:pPr>
          </w:p>
        </w:tc>
        <w:tc>
          <w:tcPr>
            <w:tcW w:w="821"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3"/>
                <w:szCs w:val="23"/>
              </w:rPr>
            </w:pPr>
          </w:p>
        </w:tc>
        <w:tc>
          <w:tcPr>
            <w:tcW w:w="1176"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540" w:lineRule="auto"/>
              <w:ind w:left="131" w:right="132" w:firstLine="91"/>
              <w:jc w:val="both"/>
              <w:rPr>
                <w:rFonts w:ascii="宋体" w:hAnsi="宋体" w:cs="宋体" w:eastAsia="宋体" w:hint="default"/>
                <w:sz w:val="18"/>
                <w:szCs w:val="18"/>
              </w:rPr>
            </w:pPr>
            <w:r>
              <w:rPr>
                <w:rFonts w:ascii="宋体" w:hAnsi="宋体" w:cs="宋体" w:eastAsia="宋体" w:hint="default"/>
                <w:sz w:val="18"/>
                <w:szCs w:val="18"/>
              </w:rPr>
              <w:t>关联交易 定价方式 及决策程序</w:t>
            </w:r>
          </w:p>
        </w:tc>
        <w:tc>
          <w:tcPr>
            <w:tcW w:w="4451"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71"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79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150" w:lineRule="exact"/>
              <w:ind w:left="134" w:right="0"/>
              <w:jc w:val="left"/>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1176" w:type="dxa"/>
            <w:vMerge/>
            <w:tcBorders>
              <w:left w:val="single" w:sz="4" w:space="0" w:color="000000"/>
              <w:bottom w:val="nil" w:sz="6" w:space="0" w:color="auto"/>
              <w:right w:val="single" w:sz="4" w:space="0" w:color="000000"/>
            </w:tcBorders>
          </w:tcPr>
          <w:p>
            <w:pPr/>
          </w:p>
        </w:tc>
        <w:tc>
          <w:tcPr>
            <w:tcW w:w="23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117"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易比例</w:t>
            </w:r>
          </w:p>
        </w:tc>
      </w:tr>
      <w:tr>
        <w:trPr>
          <w:trHeight w:val="586"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31"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4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233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1,384,668.81</w:t>
            </w:r>
          </w:p>
        </w:tc>
        <w:tc>
          <w:tcPr>
            <w:tcW w:w="2117"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0.38%</w:t>
            </w:r>
          </w:p>
        </w:tc>
      </w:tr>
      <w:tr>
        <w:trPr>
          <w:trHeight w:val="422"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31"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4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2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2,102.56</w:t>
            </w:r>
          </w:p>
        </w:tc>
        <w:tc>
          <w:tcPr>
            <w:tcW w:w="2117"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0.01%</w:t>
            </w:r>
          </w:p>
        </w:tc>
      </w:tr>
      <w:tr>
        <w:trPr>
          <w:trHeight w:val="682"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福建兰峰制革有限公司</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2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8,226,030.80</w:t>
            </w:r>
          </w:p>
        </w:tc>
        <w:tc>
          <w:tcPr>
            <w:tcW w:w="2117"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2.28%</w:t>
            </w:r>
          </w:p>
        </w:tc>
      </w:tr>
      <w:tr>
        <w:trPr>
          <w:trHeight w:val="586" w:hRule="exact"/>
        </w:trPr>
        <w:tc>
          <w:tcPr>
            <w:tcW w:w="2470"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21" w:type="dxa"/>
            <w:tcBorders>
              <w:top w:val="nil" w:sz="6" w:space="0" w:color="auto"/>
              <w:left w:val="single" w:sz="4" w:space="0" w:color="000000"/>
              <w:bottom w:val="single" w:sz="12" w:space="0" w:color="000000"/>
              <w:right w:val="single" w:sz="4" w:space="0" w:color="000000"/>
            </w:tcBorders>
          </w:tcPr>
          <w:p>
            <w:pPr/>
          </w:p>
        </w:tc>
        <w:tc>
          <w:tcPr>
            <w:tcW w:w="1176" w:type="dxa"/>
            <w:tcBorders>
              <w:top w:val="nil" w:sz="6" w:space="0" w:color="auto"/>
              <w:left w:val="single" w:sz="4" w:space="0" w:color="000000"/>
              <w:bottom w:val="single" w:sz="12" w:space="0" w:color="000000"/>
              <w:right w:val="single" w:sz="4" w:space="0" w:color="000000"/>
            </w:tcBorders>
          </w:tcPr>
          <w:p>
            <w:pPr/>
          </w:p>
        </w:tc>
        <w:tc>
          <w:tcPr>
            <w:tcW w:w="23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9,612,802.17</w:t>
            </w:r>
          </w:p>
        </w:tc>
        <w:tc>
          <w:tcPr>
            <w:tcW w:w="2117"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tabs>
          <w:tab w:pos="2954" w:val="left" w:leader="none"/>
        </w:tabs>
        <w:spacing w:before="36"/>
        <w:ind w:left="2417" w:right="3524" w:firstLine="0"/>
        <w:jc w:val="left"/>
        <w:rPr>
          <w:rFonts w:ascii="宋体" w:hAnsi="宋体" w:cs="宋体" w:eastAsia="宋体" w:hint="default"/>
          <w:sz w:val="21"/>
          <w:szCs w:val="21"/>
        </w:rPr>
      </w:pPr>
      <w:r>
        <w:rPr/>
        <w:pict>
          <v:group style="position:absolute;margin-left:84.624001pt;margin-top:-90.966354pt;width:445.2pt;height:5.05pt;mso-position-horizontal-relative:page;mso-position-vertical-relative:paragraph;z-index:-680680" coordorigin="1692,-1819" coordsize="8904,101">
            <v:shape style="position:absolute;left:1692;top:-1819;width:2470;height:101" type="#_x0000_t75" stroked="false">
              <v:imagedata r:id="rId573" o:title=""/>
            </v:shape>
            <v:shape style="position:absolute;left:4139;top:-1728;width:2002;height:10" type="#_x0000_t75" stroked="false">
              <v:imagedata r:id="rId561" o:title=""/>
            </v:shape>
            <v:shape style="position:absolute;left:6135;top:-1728;width:4460;height:10" type="#_x0000_t75" stroked="false">
              <v:imagedata r:id="rId562" o:title=""/>
            </v:shape>
            <w10:wrap type="none"/>
          </v:group>
        </w:pict>
      </w:r>
      <w:r>
        <w:rPr/>
        <w:pict>
          <v:group style="position:absolute;margin-left:84.624001pt;margin-top:-61.896355pt;width:445.2pt;height:5.05pt;mso-position-horizontal-relative:page;mso-position-vertical-relative:paragraph;z-index:-680656" coordorigin="1692,-1238" coordsize="8904,101">
            <v:shape style="position:absolute;left:1692;top:-1238;width:2470;height:101" type="#_x0000_t75" stroked="false">
              <v:imagedata r:id="rId574" o:title=""/>
            </v:shape>
            <v:shape style="position:absolute;left:4139;top:-1147;width:2002;height:10" type="#_x0000_t75" stroked="false">
              <v:imagedata r:id="rId561" o:title=""/>
            </v:shape>
            <v:shape style="position:absolute;left:6135;top:-1147;width:4460;height:10" type="#_x0000_t75" stroked="false">
              <v:imagedata r:id="rId562" o:title=""/>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w:t>
        <w:tab/>
        <w:t>其他关联交易</w:t>
      </w:r>
      <w:r>
        <w:rPr>
          <w:rFonts w:ascii="宋体" w:hAnsi="宋体" w:cs="宋体" w:eastAsia="宋体" w:hint="default"/>
          <w:sz w:val="21"/>
          <w:szCs w:val="21"/>
        </w:rPr>
      </w:r>
    </w:p>
    <w:p>
      <w:pPr>
        <w:spacing w:line="240" w:lineRule="auto" w:before="13"/>
        <w:rPr>
          <w:rFonts w:ascii="宋体" w:hAnsi="宋体" w:cs="宋体" w:eastAsia="宋体" w:hint="default"/>
          <w:b/>
          <w:bCs/>
          <w:sz w:val="9"/>
          <w:szCs w:val="9"/>
        </w:rPr>
      </w:pPr>
    </w:p>
    <w:p>
      <w:pPr>
        <w:spacing w:before="36"/>
        <w:ind w:left="2880" w:right="137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华</w:t>
      </w:r>
      <w:r>
        <w:rPr>
          <w:rFonts w:ascii="宋体" w:hAnsi="宋体" w:cs="宋体" w:eastAsia="宋体" w:hint="default"/>
          <w:w w:val="100"/>
          <w:sz w:val="21"/>
          <w:szCs w:val="21"/>
        </w:rPr>
        <w:t>峰</w:t>
      </w:r>
      <w:r>
        <w:rPr>
          <w:rFonts w:ascii="宋体" w:hAnsi="宋体" w:cs="宋体" w:eastAsia="宋体" w:hint="default"/>
          <w:spacing w:val="-3"/>
          <w:w w:val="100"/>
          <w:sz w:val="21"/>
          <w:szCs w:val="21"/>
        </w:rPr>
        <w:t>集</w:t>
      </w:r>
      <w:r>
        <w:rPr>
          <w:rFonts w:ascii="宋体" w:hAnsi="宋体" w:cs="宋体" w:eastAsia="宋体" w:hint="default"/>
          <w:w w:val="100"/>
          <w:sz w:val="21"/>
          <w:szCs w:val="21"/>
        </w:rPr>
        <w:t>团有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签</w:t>
      </w:r>
      <w:r>
        <w:rPr>
          <w:rFonts w:ascii="宋体" w:hAnsi="宋体" w:cs="宋体" w:eastAsia="宋体" w:hint="default"/>
          <w:spacing w:val="-27"/>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商标</w:t>
      </w:r>
      <w:r>
        <w:rPr>
          <w:rFonts w:ascii="宋体" w:hAnsi="宋体" w:cs="宋体" w:eastAsia="宋体" w:hint="default"/>
          <w:spacing w:val="-3"/>
          <w:w w:val="100"/>
          <w:sz w:val="21"/>
          <w:szCs w:val="21"/>
        </w:rPr>
        <w:t>转</w:t>
      </w:r>
      <w:r>
        <w:rPr>
          <w:rFonts w:ascii="宋体" w:hAnsi="宋体" w:cs="宋体" w:eastAsia="宋体" w:hint="default"/>
          <w:w w:val="100"/>
          <w:sz w:val="21"/>
          <w:szCs w:val="21"/>
        </w:rPr>
        <w:t>让</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106"/>
          <w:w w:val="100"/>
          <w:sz w:val="21"/>
          <w:szCs w:val="21"/>
        </w:rPr>
        <w:t>》</w:t>
      </w:r>
      <w:r>
        <w:rPr>
          <w:rFonts w:ascii="宋体" w:hAnsi="宋体" w:cs="宋体" w:eastAsia="宋体" w:hint="default"/>
          <w:spacing w:val="-29"/>
          <w:w w:val="100"/>
          <w:sz w:val="21"/>
          <w:szCs w:val="21"/>
        </w:rPr>
        <w:t>，</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将</w:t>
      </w:r>
      <w:r>
        <w:rPr>
          <w:rFonts w:ascii="宋体" w:hAnsi="宋体" w:cs="宋体" w:eastAsia="宋体" w:hint="default"/>
          <w:spacing w:val="-3"/>
          <w:w w:val="100"/>
          <w:sz w:val="21"/>
          <w:szCs w:val="21"/>
        </w:rPr>
        <w:t>其</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的</w:t>
      </w:r>
    </w:p>
    <w:p>
      <w:pPr>
        <w:spacing w:line="331" w:lineRule="auto" w:before="107"/>
        <w:ind w:left="2880" w:right="1455" w:firstLine="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4425298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号及第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4968361</w:t>
      </w:r>
      <w:r>
        <w:rPr>
          <w:rFonts w:ascii="Times New Roman" w:hAnsi="Times New Roman" w:cs="Times New Roman" w:eastAsia="Times New Roman" w:hint="default"/>
          <w:spacing w:val="4"/>
          <w:sz w:val="21"/>
          <w:szCs w:val="21"/>
        </w:rPr>
        <w:t> </w:t>
      </w:r>
      <w:r>
        <w:rPr>
          <w:rFonts w:ascii="宋体" w:hAnsi="宋体" w:cs="宋体" w:eastAsia="宋体" w:hint="default"/>
          <w:spacing w:val="-8"/>
          <w:sz w:val="21"/>
          <w:szCs w:val="21"/>
        </w:rPr>
        <w:t>号商标（第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类）无偿转让给公司，该商标转让已被国</w:t>
      </w:r>
      <w:r>
        <w:rPr>
          <w:rFonts w:ascii="宋体" w:hAnsi="宋体" w:cs="宋体" w:eastAsia="宋体" w:hint="default"/>
          <w:w w:val="100"/>
          <w:sz w:val="21"/>
          <w:szCs w:val="21"/>
        </w:rPr>
        <w:t> </w:t>
      </w:r>
      <w:r>
        <w:rPr>
          <w:rFonts w:ascii="宋体" w:hAnsi="宋体" w:cs="宋体" w:eastAsia="宋体" w:hint="default"/>
          <w:sz w:val="21"/>
          <w:szCs w:val="21"/>
        </w:rPr>
        <w:t>家知识产权局受理，办妥变更登记手续。</w:t>
      </w:r>
    </w:p>
    <w:p>
      <w:pPr>
        <w:spacing w:before="84"/>
        <w:ind w:left="2880" w:right="137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华</w:t>
      </w:r>
      <w:r>
        <w:rPr>
          <w:rFonts w:ascii="宋体" w:hAnsi="宋体" w:cs="宋体" w:eastAsia="宋体" w:hint="default"/>
          <w:w w:val="100"/>
          <w:sz w:val="21"/>
          <w:szCs w:val="21"/>
        </w:rPr>
        <w:t>峰</w:t>
      </w:r>
      <w:r>
        <w:rPr>
          <w:rFonts w:ascii="宋体" w:hAnsi="宋体" w:cs="宋体" w:eastAsia="宋体" w:hint="default"/>
          <w:spacing w:val="-3"/>
          <w:w w:val="100"/>
          <w:sz w:val="21"/>
          <w:szCs w:val="21"/>
        </w:rPr>
        <w:t>集</w:t>
      </w:r>
      <w:r>
        <w:rPr>
          <w:rFonts w:ascii="宋体" w:hAnsi="宋体" w:cs="宋体" w:eastAsia="宋体" w:hint="default"/>
          <w:w w:val="100"/>
          <w:sz w:val="21"/>
          <w:szCs w:val="21"/>
        </w:rPr>
        <w:t>团有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签</w:t>
      </w:r>
      <w:r>
        <w:rPr>
          <w:rFonts w:ascii="宋体" w:hAnsi="宋体" w:cs="宋体" w:eastAsia="宋体" w:hint="default"/>
          <w:spacing w:val="-27"/>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商标</w:t>
      </w:r>
      <w:r>
        <w:rPr>
          <w:rFonts w:ascii="宋体" w:hAnsi="宋体" w:cs="宋体" w:eastAsia="宋体" w:hint="default"/>
          <w:spacing w:val="-3"/>
          <w:w w:val="100"/>
          <w:sz w:val="21"/>
          <w:szCs w:val="21"/>
        </w:rPr>
        <w:t>转</w:t>
      </w:r>
      <w:r>
        <w:rPr>
          <w:rFonts w:ascii="宋体" w:hAnsi="宋体" w:cs="宋体" w:eastAsia="宋体" w:hint="default"/>
          <w:w w:val="100"/>
          <w:sz w:val="21"/>
          <w:szCs w:val="21"/>
        </w:rPr>
        <w:t>让</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106"/>
          <w:w w:val="100"/>
          <w:sz w:val="21"/>
          <w:szCs w:val="21"/>
        </w:rPr>
        <w:t>》</w:t>
      </w:r>
      <w:r>
        <w:rPr>
          <w:rFonts w:ascii="宋体" w:hAnsi="宋体" w:cs="宋体" w:eastAsia="宋体" w:hint="default"/>
          <w:spacing w:val="-29"/>
          <w:w w:val="100"/>
          <w:sz w:val="21"/>
          <w:szCs w:val="21"/>
        </w:rPr>
        <w:t>，</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将</w:t>
      </w:r>
      <w:r>
        <w:rPr>
          <w:rFonts w:ascii="宋体" w:hAnsi="宋体" w:cs="宋体" w:eastAsia="宋体" w:hint="default"/>
          <w:spacing w:val="-3"/>
          <w:w w:val="100"/>
          <w:sz w:val="21"/>
          <w:szCs w:val="21"/>
        </w:rPr>
        <w:t>其</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的</w:t>
      </w:r>
    </w:p>
    <w:p>
      <w:pPr>
        <w:spacing w:line="331" w:lineRule="auto" w:before="110"/>
        <w:ind w:left="2880" w:right="1370" w:firstLine="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5796963</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号、第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5946670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5797024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5797034</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号商标（第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类）无偿转让</w:t>
      </w:r>
      <w:r>
        <w:rPr>
          <w:rFonts w:ascii="宋体" w:hAnsi="宋体" w:cs="宋体" w:eastAsia="宋体" w:hint="default"/>
          <w:w w:val="100"/>
          <w:sz w:val="21"/>
          <w:szCs w:val="21"/>
        </w:rPr>
        <w:t> </w:t>
      </w:r>
      <w:r>
        <w:rPr>
          <w:rFonts w:ascii="宋体" w:hAnsi="宋体" w:cs="宋体" w:eastAsia="宋体" w:hint="default"/>
          <w:sz w:val="21"/>
          <w:szCs w:val="21"/>
        </w:rPr>
        <w:t>给公司，该商标转让已被国家知识产权局受理，办妥变更登记手续。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954" w:val="left" w:leader="none"/>
        </w:tabs>
        <w:spacing w:before="0"/>
        <w:ind w:left="2417" w:right="3524" w:firstLine="0"/>
        <w:jc w:val="left"/>
        <w:rPr>
          <w:rFonts w:ascii="宋体" w:hAnsi="宋体" w:cs="宋体" w:eastAsia="宋体" w:hint="default"/>
          <w:sz w:val="21"/>
          <w:szCs w:val="21"/>
        </w:rPr>
      </w:pPr>
      <w:r>
        <w:rPr/>
        <w:pict>
          <v:shape style="position:absolute;margin-left:134.660004pt;margin-top:18.863678pt;width:.48pt;height:.12pt;mso-position-horizontal-relative:page;mso-position-vertical-relative:paragraph;z-index:-680632" type="#_x0000_t75" stroked="false">
            <v:imagedata r:id="rId575" o:title=""/>
          </v:shape>
        </w:pict>
      </w:r>
      <w:r>
        <w:rPr/>
        <w:pict>
          <v:shape style="position:absolute;margin-left:257.209991pt;margin-top:18.863678pt;width:.47998pt;height:.12pt;mso-position-horizontal-relative:page;mso-position-vertical-relative:paragraph;z-index:-680608" type="#_x0000_t75" stroked="false">
            <v:imagedata r:id="rId575" o:title=""/>
          </v:shape>
        </w:pict>
      </w:r>
      <w:r>
        <w:rPr/>
        <w:pict>
          <v:shape style="position:absolute;margin-left:316.630005pt;margin-top:18.863678pt;width:.48001pt;height:.12pt;mso-position-horizontal-relative:page;mso-position-vertical-relative:paragraph;z-index:-680584" type="#_x0000_t75" stroked="false">
            <v:imagedata r:id="rId575" o:title=""/>
          </v:shape>
        </w:pict>
      </w:r>
      <w:r>
        <w:rPr/>
        <w:pict>
          <v:shape style="position:absolute;margin-left:373.029999pt;margin-top:18.863678pt;width:.47998pt;height:.12pt;mso-position-horizontal-relative:page;mso-position-vertical-relative:paragraph;z-index:-680560" type="#_x0000_t75" stroked="false">
            <v:imagedata r:id="rId575" o:title=""/>
          </v:shape>
        </w:pict>
      </w:r>
      <w:r>
        <w:rPr/>
        <w:pict>
          <v:shape style="position:absolute;margin-left:460.660004pt;margin-top:18.863678pt;width:.47998pt;height:.12pt;mso-position-horizontal-relative:page;mso-position-vertical-relative:paragraph;z-index:-680536" type="#_x0000_t75" stroked="false">
            <v:imagedata r:id="rId575" o:title=""/>
          </v:shape>
        </w:pict>
      </w:r>
      <w:r>
        <w:rPr/>
        <w:pict>
          <v:group style="position:absolute;margin-left:84.624001pt;margin-top:47.423698pt;width:445.2pt;height:.5pt;mso-position-horizontal-relative:page;mso-position-vertical-relative:paragraph;z-index:-680512" coordorigin="1692,948" coordsize="8904,10">
            <v:shape style="position:absolute;left:1692;top:948;width:1001;height:10" type="#_x0000_t75" stroked="false">
              <v:imagedata r:id="rId94" o:title=""/>
            </v:shape>
            <v:shape style="position:absolute;left:2688;top:948;width:2456;height:10" type="#_x0000_t75" stroked="false">
              <v:imagedata r:id="rId563" o:title=""/>
            </v:shape>
            <v:shape style="position:absolute;left:5139;top:948;width:2321;height:10" type="#_x0000_t75" stroked="false">
              <v:imagedata r:id="rId564" o:title=""/>
            </v:shape>
            <v:shape style="position:absolute;left:7456;top:948;width:1757;height:10" type="#_x0000_t75" stroked="false">
              <v:imagedata r:id="rId565" o:title=""/>
            </v:shape>
            <v:shape style="position:absolute;left:9208;top:948;width:1387;height:10" type="#_x0000_t75" stroked="false">
              <v:imagedata r:id="rId566" o:title=""/>
            </v:shape>
            <w10:wrap type="none"/>
          </v:group>
        </w:pict>
      </w:r>
      <w:r>
        <w:rPr/>
        <w:pict>
          <v:group style="position:absolute;margin-left:84.624001pt;margin-top:71.903656pt;width:445.2pt;height:5.05pt;mso-position-horizontal-relative:page;mso-position-vertical-relative:paragraph;z-index:-680488" coordorigin="1692,1438" coordsize="8904,101">
            <v:shape style="position:absolute;left:1692;top:1438;width:1020;height:101" type="#_x0000_t75" stroked="false">
              <v:imagedata r:id="rId567" o:title=""/>
            </v:shape>
            <v:shape style="position:absolute;left:2688;top:1529;width:2456;height:10" type="#_x0000_t75" stroked="false">
              <v:imagedata r:id="rId568" o:title=""/>
            </v:shape>
            <v:shape style="position:absolute;left:5139;top:1529;width:2321;height:10" type="#_x0000_t75" stroked="false">
              <v:imagedata r:id="rId569" o:title=""/>
            </v:shape>
            <v:shape style="position:absolute;left:7456;top:1529;width:1757;height:10" type="#_x0000_t75" stroked="false">
              <v:imagedata r:id="rId570" o:title=""/>
            </v:shape>
            <v:shape style="position:absolute;left:9208;top:1529;width:1387;height:10" type="#_x0000_t75" stroked="false">
              <v:imagedata r:id="rId571" o:title=""/>
            </v:shape>
            <w10:wrap type="none"/>
          </v:group>
        </w:pict>
      </w:r>
      <w:r>
        <w:rPr/>
        <w:pict>
          <v:group style="position:absolute;margin-left:84.624001pt;margin-top:100.943718pt;width:445.2pt;height:5.05pt;mso-position-horizontal-relative:page;mso-position-vertical-relative:paragraph;z-index:-680464" coordorigin="1692,2019" coordsize="8904,101">
            <v:shape style="position:absolute;left:1692;top:2019;width:1020;height:101" type="#_x0000_t75" stroked="false">
              <v:imagedata r:id="rId576" o:title=""/>
            </v:shape>
            <v:shape style="position:absolute;left:2688;top:2110;width:2456;height:10" type="#_x0000_t75" stroked="false">
              <v:imagedata r:id="rId563" o:title=""/>
            </v:shape>
            <v:shape style="position:absolute;left:5139;top:2110;width:2321;height:10" type="#_x0000_t75" stroked="false">
              <v:imagedata r:id="rId564" o:title=""/>
            </v:shape>
            <v:shape style="position:absolute;left:7456;top:2110;width:1757;height:10" type="#_x0000_t75" stroked="false">
              <v:imagedata r:id="rId565" o:title=""/>
            </v:shape>
            <v:shape style="position:absolute;left:9208;top:2110;width:1387;height:10" type="#_x0000_t75" stroked="false">
              <v:imagedata r:id="rId566" o:title=""/>
            </v:shape>
            <w10:wrap type="none"/>
          </v:group>
        </w:pict>
      </w:r>
      <w:r>
        <w:rPr>
          <w:rFonts w:ascii="宋体" w:hAnsi="宋体" w:cs="宋体" w:eastAsia="宋体" w:hint="default"/>
          <w:b/>
          <w:bCs/>
          <w:sz w:val="21"/>
          <w:szCs w:val="21"/>
        </w:rPr>
        <w:t>4</w:t>
      </w:r>
      <w:r>
        <w:rPr>
          <w:rFonts w:ascii="宋体" w:hAnsi="宋体" w:cs="宋体" w:eastAsia="宋体" w:hint="default"/>
          <w:b/>
          <w:bCs/>
          <w:sz w:val="21"/>
          <w:szCs w:val="21"/>
        </w:rPr>
        <w:t>、</w:t>
        <w:tab/>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1020"/>
        <w:gridCol w:w="2451"/>
        <w:gridCol w:w="1188"/>
        <w:gridCol w:w="1128"/>
        <w:gridCol w:w="1753"/>
        <w:gridCol w:w="1378"/>
      </w:tblGrid>
      <w:tr>
        <w:trPr>
          <w:trHeight w:val="646" w:hRule="exact"/>
        </w:trPr>
        <w:tc>
          <w:tcPr>
            <w:tcW w:w="1020" w:type="dxa"/>
            <w:tcBorders>
              <w:top w:val="single" w:sz="12"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tabs>
                <w:tab w:pos="693" w:val="left" w:leader="none"/>
              </w:tabs>
              <w:spacing w:line="240" w:lineRule="auto"/>
              <w:ind w:left="168"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2451"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2"/>
              <w:jc w:val="center"/>
              <w:rPr>
                <w:rFonts w:ascii="宋体" w:hAnsi="宋体" w:cs="宋体" w:eastAsia="宋体" w:hint="default"/>
                <w:sz w:val="15"/>
                <w:szCs w:val="15"/>
              </w:rPr>
            </w:pPr>
            <w:r>
              <w:rPr>
                <w:rFonts w:ascii="宋体" w:hAnsi="宋体" w:cs="宋体" w:eastAsia="宋体" w:hint="default"/>
                <w:sz w:val="15"/>
                <w:szCs w:val="15"/>
              </w:rPr>
              <w:t>关联方</w:t>
            </w:r>
          </w:p>
        </w:tc>
        <w:tc>
          <w:tcPr>
            <w:tcW w:w="1188"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28"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2"/>
              <w:jc w:val="center"/>
              <w:rPr>
                <w:rFonts w:ascii="宋体" w:hAnsi="宋体" w:cs="宋体" w:eastAsia="宋体" w:hint="default"/>
                <w:sz w:val="15"/>
                <w:szCs w:val="15"/>
              </w:rPr>
            </w:pPr>
            <w:r>
              <w:rPr>
                <w:rFonts w:ascii="宋体" w:hAnsi="宋体" w:cs="宋体" w:eastAsia="宋体" w:hint="default"/>
                <w:sz w:val="15"/>
                <w:szCs w:val="15"/>
              </w:rPr>
              <w:t>比例</w:t>
            </w:r>
          </w:p>
        </w:tc>
        <w:tc>
          <w:tcPr>
            <w:tcW w:w="175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378" w:type="dxa"/>
            <w:tcBorders>
              <w:top w:val="single" w:sz="12"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3"/>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429" w:hRule="exact"/>
        </w:trPr>
        <w:tc>
          <w:tcPr>
            <w:tcW w:w="1020"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451" w:type="dxa"/>
            <w:vMerge/>
            <w:tcBorders>
              <w:left w:val="single" w:sz="4" w:space="0" w:color="000000"/>
              <w:bottom w:val="nil" w:sz="6" w:space="0" w:color="auto"/>
              <w:right w:val="single" w:sz="4" w:space="0" w:color="000000"/>
            </w:tcBorders>
          </w:tcPr>
          <w:p>
            <w:pPr/>
          </w:p>
        </w:tc>
        <w:tc>
          <w:tcPr>
            <w:tcW w:w="1188"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581" w:hRule="exact"/>
        </w:trPr>
        <w:tc>
          <w:tcPr>
            <w:tcW w:w="1020" w:type="dxa"/>
            <w:tcBorders>
              <w:top w:val="nil" w:sz="6" w:space="0" w:color="auto"/>
              <w:left w:val="nil" w:sz="6" w:space="0" w:color="auto"/>
              <w:bottom w:val="nil" w:sz="6" w:space="0" w:color="auto"/>
              <w:right w:val="single" w:sz="4" w:space="0" w:color="000000"/>
            </w:tcBorders>
          </w:tcPr>
          <w:p>
            <w:pPr/>
          </w:p>
        </w:tc>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福建兰峰制革有限公司</w:t>
            </w:r>
          </w:p>
        </w:tc>
        <w:tc>
          <w:tcPr>
            <w:tcW w:w="1188"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3,915,173.00</w:t>
            </w:r>
          </w:p>
        </w:tc>
        <w:tc>
          <w:tcPr>
            <w:tcW w:w="13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5.82%</w:t>
            </w:r>
          </w:p>
        </w:tc>
      </w:tr>
      <w:tr>
        <w:trPr>
          <w:trHeight w:val="101" w:hRule="exact"/>
        </w:trPr>
        <w:tc>
          <w:tcPr>
            <w:tcW w:w="1020"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single" w:sz="4" w:space="0" w:color="000000"/>
            </w:tcBorders>
          </w:tcPr>
          <w:p>
            <w:pPr/>
          </w:p>
        </w:tc>
        <w:tc>
          <w:tcPr>
            <w:tcW w:w="1188"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637" w:hRule="exact"/>
        </w:trPr>
        <w:tc>
          <w:tcPr>
            <w:tcW w:w="102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2451" w:type="dxa"/>
            <w:tcBorders>
              <w:top w:val="nil" w:sz="6" w:space="0" w:color="auto"/>
              <w:left w:val="single" w:sz="4" w:space="0" w:color="000000"/>
              <w:bottom w:val="nil" w:sz="6" w:space="0" w:color="auto"/>
              <w:right w:val="single" w:sz="4" w:space="0" w:color="000000"/>
            </w:tcBorders>
          </w:tcPr>
          <w:p>
            <w:pPr/>
          </w:p>
        </w:tc>
        <w:tc>
          <w:tcPr>
            <w:tcW w:w="1188"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3,915,173.00</w:t>
            </w:r>
          </w:p>
        </w:tc>
        <w:tc>
          <w:tcPr>
            <w:tcW w:w="137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5.82%</w:t>
            </w:r>
          </w:p>
        </w:tc>
      </w:tr>
      <w:tr>
        <w:trPr>
          <w:trHeight w:val="422" w:hRule="exact"/>
        </w:trPr>
        <w:tc>
          <w:tcPr>
            <w:tcW w:w="1020"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2451" w:type="dxa"/>
            <w:tcBorders>
              <w:top w:val="nil" w:sz="6" w:space="0" w:color="auto"/>
              <w:left w:val="single" w:sz="4" w:space="0" w:color="000000"/>
              <w:bottom w:val="nil" w:sz="6" w:space="0" w:color="auto"/>
              <w:right w:val="single" w:sz="4" w:space="0" w:color="000000"/>
            </w:tcBorders>
          </w:tcPr>
          <w:p>
            <w:pPr/>
          </w:p>
        </w:tc>
        <w:tc>
          <w:tcPr>
            <w:tcW w:w="1188"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020"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single" w:sz="4" w:space="0" w:color="000000"/>
            </w:tcBorders>
          </w:tcPr>
          <w:p>
            <w:pPr/>
          </w:p>
        </w:tc>
        <w:tc>
          <w:tcPr>
            <w:tcW w:w="1188"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nil" w:sz="6" w:space="0" w:color="auto"/>
            </w:tcBorders>
          </w:tcPr>
          <w:p>
            <w:pPr/>
          </w:p>
        </w:tc>
      </w:tr>
      <w:tr>
        <w:trPr>
          <w:trHeight w:val="581" w:hRule="exact"/>
        </w:trPr>
        <w:tc>
          <w:tcPr>
            <w:tcW w:w="1020" w:type="dxa"/>
            <w:tcBorders>
              <w:top w:val="nil" w:sz="6" w:space="0" w:color="auto"/>
              <w:left w:val="nil" w:sz="6" w:space="0" w:color="auto"/>
              <w:bottom w:val="nil" w:sz="6" w:space="0" w:color="auto"/>
              <w:right w:val="single" w:sz="4" w:space="0" w:color="000000"/>
            </w:tcBorders>
          </w:tcPr>
          <w:p>
            <w:pPr/>
          </w:p>
        </w:tc>
        <w:tc>
          <w:tcPr>
            <w:tcW w:w="2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杭州瑞合实业发展有限公司</w:t>
            </w:r>
          </w:p>
        </w:tc>
        <w:tc>
          <w:tcPr>
            <w:tcW w:w="1188"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834,300.00</w:t>
            </w:r>
          </w:p>
        </w:tc>
        <w:tc>
          <w:tcPr>
            <w:tcW w:w="137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35.73%</w:t>
            </w:r>
          </w:p>
        </w:tc>
      </w:tr>
      <w:tr>
        <w:trPr>
          <w:trHeight w:val="586" w:hRule="exact"/>
        </w:trPr>
        <w:tc>
          <w:tcPr>
            <w:tcW w:w="1020"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2451" w:type="dxa"/>
            <w:tcBorders>
              <w:top w:val="nil" w:sz="6" w:space="0" w:color="auto"/>
              <w:left w:val="single" w:sz="4" w:space="0" w:color="000000"/>
              <w:bottom w:val="single" w:sz="12" w:space="0" w:color="000000"/>
              <w:right w:val="single" w:sz="4" w:space="0" w:color="000000"/>
            </w:tcBorders>
          </w:tcPr>
          <w:p>
            <w:pPr/>
          </w:p>
        </w:tc>
        <w:tc>
          <w:tcPr>
            <w:tcW w:w="1188" w:type="dxa"/>
            <w:vMerge/>
            <w:tcBorders>
              <w:left w:val="single" w:sz="4" w:space="0" w:color="000000"/>
              <w:bottom w:val="single" w:sz="12" w:space="0" w:color="000000"/>
              <w:right w:val="single" w:sz="4" w:space="0" w:color="000000"/>
            </w:tcBorders>
          </w:tcPr>
          <w:p>
            <w:pPr/>
          </w:p>
        </w:tc>
        <w:tc>
          <w:tcPr>
            <w:tcW w:w="1128" w:type="dxa"/>
            <w:vMerge/>
            <w:tcBorders>
              <w:left w:val="single" w:sz="4" w:space="0" w:color="000000"/>
              <w:bottom w:val="single" w:sz="12" w:space="0" w:color="000000"/>
              <w:right w:val="single" w:sz="4" w:space="0" w:color="000000"/>
            </w:tcBorders>
          </w:tcPr>
          <w:p>
            <w:pPr/>
          </w:p>
        </w:tc>
        <w:tc>
          <w:tcPr>
            <w:tcW w:w="17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834,300.00</w:t>
            </w:r>
          </w:p>
        </w:tc>
        <w:tc>
          <w:tcPr>
            <w:tcW w:w="1378"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35.73%</w:t>
            </w:r>
          </w:p>
        </w:tc>
      </w:tr>
    </w:tbl>
    <w:p>
      <w:pPr>
        <w:spacing w:after="0" w:line="240" w:lineRule="auto"/>
        <w:jc w:val="right"/>
        <w:rPr>
          <w:rFonts w:ascii="Times New Roman" w:hAnsi="Times New Roman" w:cs="Times New Roman" w:eastAsia="Times New Roman" w:hint="default"/>
          <w:sz w:val="15"/>
          <w:szCs w:val="15"/>
        </w:rPr>
        <w:sectPr>
          <w:footerReference w:type="default" r:id="rId558"/>
          <w:pgSz w:w="11910" w:h="16840"/>
          <w:pgMar w:footer="980" w:header="0" w:top="1060" w:bottom="1160" w:left="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tabs>
          <w:tab w:pos="2513"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六、</w:t>
        <w:tab/>
        <w:t>或有事项</w:t>
      </w:r>
      <w:r>
        <w:rPr>
          <w:rFonts w:ascii="宋体" w:hAnsi="宋体" w:cs="宋体" w:eastAsia="宋体" w:hint="default"/>
          <w:sz w:val="21"/>
          <w:szCs w:val="21"/>
        </w:rPr>
      </w:r>
    </w:p>
    <w:p>
      <w:pPr>
        <w:spacing w:before="164"/>
        <w:ind w:left="2417" w:right="3524" w:firstLine="0"/>
        <w:jc w:val="left"/>
        <w:rPr>
          <w:rFonts w:ascii="宋体" w:hAnsi="宋体" w:cs="宋体" w:eastAsia="宋体" w:hint="default"/>
          <w:sz w:val="21"/>
          <w:szCs w:val="21"/>
        </w:rPr>
      </w:pPr>
      <w:r>
        <w:rPr>
          <w:rFonts w:ascii="宋体" w:hAnsi="宋体" w:cs="宋体" w:eastAsia="宋体" w:hint="default"/>
          <w:sz w:val="21"/>
          <w:szCs w:val="21"/>
        </w:rPr>
        <w:t>本公司无需要披露的或有事项。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tabs>
          <w:tab w:pos="2520"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七、</w:t>
        <w:tab/>
        <w:t>承诺事项</w:t>
      </w:r>
      <w:r>
        <w:rPr>
          <w:rFonts w:ascii="宋体" w:hAnsi="宋体" w:cs="宋体" w:eastAsia="宋体" w:hint="default"/>
          <w:sz w:val="21"/>
          <w:szCs w:val="21"/>
        </w:rPr>
      </w:r>
    </w:p>
    <w:p>
      <w:pPr>
        <w:spacing w:before="166"/>
        <w:ind w:left="2417" w:right="1370" w:firstLine="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、截止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日，公司有原值为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81,488,857.34</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元、净值为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55,390,588.20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元的</w:t>
      </w:r>
      <w:r>
        <w:rPr>
          <w:rFonts w:ascii="宋体" w:hAnsi="宋体" w:cs="宋体" w:eastAsia="宋体" w:hint="default"/>
          <w:sz w:val="21"/>
          <w:szCs w:val="21"/>
        </w:rPr>
      </w:r>
    </w:p>
    <w:p>
      <w:pPr>
        <w:spacing w:before="107"/>
        <w:ind w:left="2417" w:right="1370" w:firstLine="0"/>
        <w:jc w:val="left"/>
        <w:rPr>
          <w:rFonts w:ascii="宋体" w:hAnsi="宋体" w:cs="宋体" w:eastAsia="宋体" w:hint="default"/>
          <w:sz w:val="21"/>
          <w:szCs w:val="21"/>
        </w:rPr>
      </w:pPr>
      <w:r>
        <w:rPr>
          <w:rFonts w:ascii="宋体" w:hAnsi="宋体" w:cs="宋体" w:eastAsia="宋体" w:hint="default"/>
          <w:sz w:val="21"/>
          <w:szCs w:val="21"/>
        </w:rPr>
        <w:t>房屋及建筑物以及原值为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9,165,650.01</w:t>
      </w:r>
      <w:r>
        <w:rPr>
          <w:rFonts w:ascii="Times New Roman" w:hAnsi="Times New Roman" w:cs="Times New Roman" w:eastAsia="Times New Roman" w:hint="default"/>
          <w:spacing w:val="2"/>
          <w:sz w:val="21"/>
          <w:szCs w:val="21"/>
        </w:rPr>
        <w:t> </w:t>
      </w:r>
      <w:r>
        <w:rPr>
          <w:rFonts w:ascii="宋体" w:hAnsi="宋体" w:cs="宋体" w:eastAsia="宋体" w:hint="default"/>
          <w:spacing w:val="-14"/>
          <w:sz w:val="21"/>
          <w:szCs w:val="21"/>
        </w:rPr>
        <w:t>元、净值为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7,853,566.19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元的土地使用权为公司与</w:t>
      </w:r>
    </w:p>
    <w:p>
      <w:pPr>
        <w:spacing w:before="110"/>
        <w:ind w:left="2417" w:right="1370" w:firstLine="0"/>
        <w:jc w:val="left"/>
        <w:rPr>
          <w:rFonts w:ascii="宋体" w:hAnsi="宋体" w:cs="宋体" w:eastAsia="宋体" w:hint="default"/>
          <w:sz w:val="21"/>
          <w:szCs w:val="21"/>
        </w:rPr>
      </w:pPr>
      <w:r>
        <w:rPr>
          <w:rFonts w:ascii="宋体" w:hAnsi="宋体" w:cs="宋体" w:eastAsia="宋体" w:hint="default"/>
          <w:sz w:val="21"/>
          <w:szCs w:val="21"/>
        </w:rPr>
        <w:t>中国银行股份有限公司上海市金山支行签订的自</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日不</w:t>
      </w:r>
    </w:p>
    <w:p>
      <w:pPr>
        <w:spacing w:before="110"/>
        <w:ind w:left="2417" w:right="1370" w:firstLine="0"/>
        <w:jc w:val="left"/>
        <w:rPr>
          <w:rFonts w:ascii="宋体" w:hAnsi="宋体" w:cs="宋体" w:eastAsia="宋体" w:hint="default"/>
          <w:sz w:val="21"/>
          <w:szCs w:val="21"/>
        </w:rPr>
      </w:pPr>
      <w:r>
        <w:rPr>
          <w:rFonts w:ascii="宋体" w:hAnsi="宋体" w:cs="宋体" w:eastAsia="宋体" w:hint="default"/>
          <w:sz w:val="21"/>
          <w:szCs w:val="21"/>
        </w:rPr>
        <w:t>高于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亿元的全部债务提供抵押担保。截止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日，在该抵押合同项下，</w:t>
      </w:r>
    </w:p>
    <w:p>
      <w:pPr>
        <w:spacing w:before="108"/>
        <w:ind w:left="2417" w:right="3524" w:firstLine="0"/>
        <w:jc w:val="left"/>
        <w:rPr>
          <w:rFonts w:ascii="宋体" w:hAnsi="宋体" w:cs="宋体" w:eastAsia="宋体" w:hint="default"/>
          <w:sz w:val="21"/>
          <w:szCs w:val="21"/>
        </w:rPr>
      </w:pPr>
      <w:r>
        <w:rPr>
          <w:rFonts w:ascii="宋体" w:hAnsi="宋体" w:cs="宋体" w:eastAsia="宋体" w:hint="default"/>
          <w:sz w:val="21"/>
          <w:szCs w:val="21"/>
        </w:rPr>
        <w:t>公司获得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万元短期借款和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2,500 </w:t>
      </w:r>
      <w:r>
        <w:rPr>
          <w:rFonts w:ascii="宋体" w:hAnsi="宋体" w:cs="宋体" w:eastAsia="宋体" w:hint="default"/>
          <w:sz w:val="21"/>
          <w:szCs w:val="21"/>
        </w:rPr>
        <w:t>万元长期借款。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tabs>
          <w:tab w:pos="2520"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八、</w:t>
        <w:tab/>
        <w:t>资产负债表日后事项</w:t>
      </w:r>
      <w:r>
        <w:rPr>
          <w:rFonts w:ascii="宋体" w:hAnsi="宋体" w:cs="宋体" w:eastAsia="宋体" w:hint="default"/>
          <w:sz w:val="21"/>
          <w:szCs w:val="21"/>
        </w:rPr>
      </w:r>
    </w:p>
    <w:p>
      <w:pPr>
        <w:spacing w:line="331" w:lineRule="auto" w:before="164"/>
        <w:ind w:left="2518" w:right="1441" w:firstLine="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、根据公司 </w:t>
      </w:r>
      <w:r>
        <w:rPr>
          <w:rFonts w:ascii="Times New Roman" w:hAnsi="Times New Roman" w:cs="Times New Roman" w:eastAsia="Times New Roman" w:hint="default"/>
          <w:sz w:val="21"/>
          <w:szCs w:val="21"/>
        </w:rPr>
        <w:t>2010 </w:t>
      </w:r>
      <w:r>
        <w:rPr>
          <w:rFonts w:ascii="宋体" w:hAnsi="宋体" w:cs="宋体" w:eastAsia="宋体" w:hint="default"/>
          <w:spacing w:val="-3"/>
          <w:sz w:val="21"/>
          <w:szCs w:val="21"/>
        </w:rPr>
        <w:t>年第二次临时股东大会、第一届董事会第八次会议决议，并经中国证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w w:val="100"/>
          <w:sz w:val="21"/>
          <w:szCs w:val="21"/>
        </w:rPr>
        <w:t>券监督管理委员会证监许可【</w:t>
      </w:r>
      <w:r>
        <w:rPr>
          <w:rFonts w:ascii="Times New Roman" w:hAnsi="Times New Roman" w:cs="Times New Roman" w:eastAsia="Times New Roman" w:hint="default"/>
          <w:spacing w:val="-6"/>
          <w:w w:val="100"/>
          <w:sz w:val="21"/>
          <w:szCs w:val="21"/>
        </w:rPr>
        <w:t>2011</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132</w:t>
      </w:r>
      <w:r>
        <w:rPr>
          <w:rFonts w:ascii="Times New Roman" w:hAnsi="Times New Roman" w:cs="Times New Roman" w:eastAsia="Times New Roman" w:hint="default"/>
          <w:w w:val="100"/>
          <w:sz w:val="21"/>
          <w:szCs w:val="21"/>
        </w:rPr>
        <w:t> </w:t>
      </w:r>
      <w:r>
        <w:rPr>
          <w:rFonts w:ascii="宋体" w:hAnsi="宋体" w:cs="宋体" w:eastAsia="宋体" w:hint="default"/>
          <w:spacing w:val="-2"/>
          <w:w w:val="97"/>
          <w:sz w:val="21"/>
          <w:szCs w:val="21"/>
        </w:rPr>
        <w:t>号文</w:t>
      </w:r>
      <w:r>
        <w:rPr>
          <w:rFonts w:ascii="Times New Roman" w:hAnsi="Times New Roman" w:cs="Times New Roman" w:eastAsia="Times New Roman" w:hint="default"/>
          <w:spacing w:val="-2"/>
          <w:w w:val="97"/>
          <w:sz w:val="21"/>
          <w:szCs w:val="21"/>
        </w:rPr>
        <w:t>―</w:t>
      </w:r>
      <w:r>
        <w:rPr>
          <w:rFonts w:ascii="宋体" w:hAnsi="宋体" w:cs="宋体" w:eastAsia="宋体" w:hint="default"/>
          <w:spacing w:val="-2"/>
          <w:w w:val="97"/>
          <w:sz w:val="21"/>
          <w:szCs w:val="21"/>
        </w:rPr>
        <w:t>关于核准上海华峰超纤材料股份有限公司</w:t>
      </w:r>
      <w:r>
        <w:rPr>
          <w:rFonts w:ascii="宋体" w:hAnsi="宋体" w:cs="宋体" w:eastAsia="宋体" w:hint="default"/>
          <w:spacing w:val="-87"/>
          <w:w w:val="97"/>
          <w:sz w:val="21"/>
          <w:szCs w:val="21"/>
        </w:rPr>
        <w:t> </w:t>
      </w:r>
      <w:r>
        <w:rPr>
          <w:rFonts w:ascii="宋体" w:hAnsi="宋体" w:cs="宋体" w:eastAsia="宋体" w:hint="default"/>
          <w:spacing w:val="-87"/>
          <w:w w:val="97"/>
          <w:sz w:val="21"/>
          <w:szCs w:val="21"/>
        </w:rPr>
      </w:r>
      <w:r>
        <w:rPr>
          <w:rFonts w:ascii="宋体" w:hAnsi="宋体" w:cs="宋体" w:eastAsia="宋体" w:hint="default"/>
          <w:sz w:val="21"/>
          <w:szCs w:val="21"/>
        </w:rPr>
        <w:t>首次公开发行股票并在创业板上市的批复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pacing w:val="-8"/>
          <w:sz w:val="21"/>
          <w:szCs w:val="21"/>
        </w:rPr>
        <w:t>核准。公司于</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日向社会公开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发行人民币普通股（</w:t>
      </w:r>
      <w:r>
        <w:rPr>
          <w:rFonts w:ascii="Times New Roman" w:hAnsi="Times New Roman" w:cs="Times New Roman" w:eastAsia="Times New Roman" w:hint="default"/>
          <w:spacing w:val="11"/>
          <w:sz w:val="21"/>
          <w:szCs w:val="21"/>
        </w:rPr>
        <w:t>A</w:t>
      </w:r>
      <w:r>
        <w:rPr>
          <w:rFonts w:ascii="Times New Roman" w:hAnsi="Times New Roman" w:cs="Times New Roman" w:eastAsia="Times New Roman" w:hint="default"/>
          <w:spacing w:val="20"/>
          <w:sz w:val="21"/>
          <w:szCs w:val="21"/>
        </w:rPr>
        <w:t> </w:t>
      </w:r>
      <w:r>
        <w:rPr>
          <w:rFonts w:ascii="宋体" w:hAnsi="宋体" w:cs="宋体" w:eastAsia="宋体" w:hint="default"/>
          <w:spacing w:val="3"/>
          <w:sz w:val="21"/>
          <w:szCs w:val="21"/>
        </w:rPr>
        <w:t>股）</w:t>
      </w:r>
      <w:r>
        <w:rPr>
          <w:rFonts w:ascii="Times New Roman" w:hAnsi="Times New Roman" w:cs="Times New Roman" w:eastAsia="Times New Roman" w:hint="default"/>
          <w:spacing w:val="3"/>
          <w:sz w:val="21"/>
          <w:szCs w:val="21"/>
        </w:rPr>
        <w:t>4,000</w:t>
      </w:r>
      <w:r>
        <w:rPr>
          <w:rFonts w:ascii="Times New Roman" w:hAnsi="Times New Roman" w:cs="Times New Roman" w:eastAsia="Times New Roman" w:hint="default"/>
          <w:spacing w:val="27"/>
          <w:sz w:val="21"/>
          <w:szCs w:val="21"/>
        </w:rPr>
        <w:t> </w:t>
      </w:r>
      <w:r>
        <w:rPr>
          <w:rFonts w:ascii="宋体" w:hAnsi="宋体" w:cs="宋体" w:eastAsia="宋体" w:hint="default"/>
          <w:spacing w:val="10"/>
          <w:sz w:val="21"/>
          <w:szCs w:val="21"/>
        </w:rPr>
        <w:t>万股，发行价格</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19.73</w:t>
      </w:r>
      <w:r>
        <w:rPr>
          <w:rFonts w:ascii="Times New Roman" w:hAnsi="Times New Roman" w:cs="Times New Roman" w:eastAsia="Times New Roman" w:hint="default"/>
          <w:spacing w:val="32"/>
          <w:sz w:val="21"/>
          <w:szCs w:val="21"/>
        </w:rPr>
        <w:t> </w:t>
      </w:r>
      <w:r>
        <w:rPr>
          <w:rFonts w:ascii="宋体" w:hAnsi="宋体" w:cs="宋体" w:eastAsia="宋体" w:hint="default"/>
          <w:spacing w:val="11"/>
          <w:sz w:val="21"/>
          <w:szCs w:val="21"/>
        </w:rPr>
        <w:t>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股，募集资金总额为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z w:val="21"/>
          <w:szCs w:val="21"/>
        </w:rPr>
        <w:t>789,200,000.00   </w:t>
      </w:r>
      <w:r>
        <w:rPr>
          <w:rFonts w:ascii="宋体" w:hAnsi="宋体" w:cs="宋体" w:eastAsia="宋体" w:hint="default"/>
          <w:spacing w:val="9"/>
          <w:sz w:val="21"/>
          <w:szCs w:val="21"/>
        </w:rPr>
        <w:t>元， </w:t>
      </w:r>
      <w:r>
        <w:rPr>
          <w:rFonts w:ascii="宋体" w:hAnsi="宋体" w:cs="宋体" w:eastAsia="宋体" w:hint="default"/>
          <w:spacing w:val="15"/>
          <w:sz w:val="21"/>
          <w:szCs w:val="21"/>
        </w:rPr>
        <w:t>扣除总发行费用 </w:t>
      </w:r>
      <w:r>
        <w:rPr>
          <w:rFonts w:ascii="Times New Roman" w:hAnsi="Times New Roman" w:cs="Times New Roman" w:eastAsia="Times New Roman" w:hint="default"/>
          <w:sz w:val="21"/>
          <w:szCs w:val="21"/>
        </w:rPr>
        <w:t>39,562,800.00</w:t>
      </w:r>
      <w:r>
        <w:rPr>
          <w:rFonts w:ascii="Times New Roman" w:hAnsi="Times New Roman" w:cs="Times New Roman" w:eastAsia="Times New Roman" w:hint="default"/>
          <w:spacing w:val="2"/>
          <w:sz w:val="21"/>
          <w:szCs w:val="21"/>
        </w:rPr>
        <w:t> </w:t>
      </w:r>
      <w:r>
        <w:rPr>
          <w:rFonts w:ascii="宋体" w:hAnsi="宋体" w:cs="宋体" w:eastAsia="宋体" w:hint="default"/>
          <w:spacing w:val="16"/>
          <w:sz w:val="21"/>
          <w:szCs w:val="21"/>
        </w:rPr>
        <w:t>元，计募集资金净额为人民币</w:t>
      </w:r>
      <w:r>
        <w:rPr>
          <w:rFonts w:ascii="宋体" w:hAnsi="宋体" w:cs="宋体" w:eastAsia="宋体" w:hint="default"/>
          <w:spacing w:val="-86"/>
          <w:sz w:val="21"/>
          <w:szCs w:val="21"/>
        </w:rPr>
        <w:t> </w:t>
      </w:r>
      <w:r>
        <w:rPr>
          <w:rFonts w:ascii="宋体" w:hAnsi="宋体" w:cs="宋体" w:eastAsia="宋体" w:hint="default"/>
          <w:sz w:val="21"/>
          <w:szCs w:val="21"/>
        </w:rPr>
      </w:r>
    </w:p>
    <w:p>
      <w:pPr>
        <w:spacing w:before="21"/>
        <w:ind w:left="251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749,637,200.00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元</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注</w:t>
      </w:r>
      <w:r>
        <w:rPr>
          <w:rFonts w:ascii="宋体" w:hAnsi="宋体" w:cs="宋体" w:eastAsia="宋体" w:hint="default"/>
          <w:spacing w:val="-77"/>
          <w:sz w:val="21"/>
          <w:szCs w:val="21"/>
        </w:rPr>
        <w:t> </w:t>
      </w:r>
      <w:r>
        <w:rPr>
          <w:rFonts w:ascii="宋体" w:hAnsi="宋体" w:cs="宋体" w:eastAsia="宋体" w:hint="default"/>
          <w:sz w:val="21"/>
          <w:szCs w:val="21"/>
        </w:rPr>
        <w:t>册</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本</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7"/>
          <w:sz w:val="21"/>
          <w:szCs w:val="21"/>
        </w:rPr>
        <w:t> </w:t>
      </w:r>
      <w:r>
        <w:rPr>
          <w:rFonts w:ascii="宋体" w:hAnsi="宋体" w:cs="宋体" w:eastAsia="宋体" w:hint="default"/>
          <w:sz w:val="21"/>
          <w:szCs w:val="21"/>
        </w:rPr>
        <w:t>民</w:t>
      </w:r>
      <w:r>
        <w:rPr>
          <w:rFonts w:ascii="宋体" w:hAnsi="宋体" w:cs="宋体" w:eastAsia="宋体" w:hint="default"/>
          <w:spacing w:val="-74"/>
          <w:sz w:val="21"/>
          <w:szCs w:val="21"/>
        </w:rPr>
        <w:t> </w:t>
      </w:r>
      <w:r>
        <w:rPr>
          <w:rFonts w:ascii="宋体" w:hAnsi="宋体" w:cs="宋体" w:eastAsia="宋体" w:hint="default"/>
          <w:sz w:val="21"/>
          <w:szCs w:val="21"/>
        </w:rPr>
        <w:t>币</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40,000,000.00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元</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本</w:t>
      </w:r>
      <w:r>
        <w:rPr>
          <w:rFonts w:ascii="宋体" w:hAnsi="宋体" w:cs="宋体" w:eastAsia="宋体" w:hint="default"/>
          <w:spacing w:val="-77"/>
          <w:sz w:val="21"/>
          <w:szCs w:val="21"/>
        </w:rPr>
        <w:t> </w:t>
      </w:r>
      <w:r>
        <w:rPr>
          <w:rFonts w:ascii="宋体" w:hAnsi="宋体" w:cs="宋体" w:eastAsia="宋体" w:hint="default"/>
          <w:sz w:val="21"/>
          <w:szCs w:val="21"/>
        </w:rPr>
        <w:t>溢</w:t>
      </w:r>
      <w:r>
        <w:rPr>
          <w:rFonts w:ascii="宋体" w:hAnsi="宋体" w:cs="宋体" w:eastAsia="宋体" w:hint="default"/>
          <w:spacing w:val="-74"/>
          <w:sz w:val="21"/>
          <w:szCs w:val="21"/>
        </w:rPr>
        <w:t> </w:t>
      </w:r>
      <w:r>
        <w:rPr>
          <w:rFonts w:ascii="宋体" w:hAnsi="宋体" w:cs="宋体" w:eastAsia="宋体" w:hint="default"/>
          <w:sz w:val="21"/>
          <w:szCs w:val="21"/>
        </w:rPr>
        <w:t>价</w:t>
      </w:r>
      <w:r>
        <w:rPr>
          <w:rFonts w:ascii="宋体" w:hAnsi="宋体" w:cs="宋体" w:eastAsia="宋体" w:hint="default"/>
          <w:spacing w:val="-77"/>
          <w:sz w:val="21"/>
          <w:szCs w:val="21"/>
        </w:rPr>
        <w:t> </w:t>
      </w:r>
      <w:r>
        <w:rPr>
          <w:rFonts w:ascii="宋体" w:hAnsi="宋体" w:cs="宋体" w:eastAsia="宋体" w:hint="default"/>
          <w:sz w:val="21"/>
          <w:szCs w:val="21"/>
        </w:rPr>
        <w:t>人</w:t>
      </w:r>
      <w:r>
        <w:rPr>
          <w:rFonts w:ascii="宋体" w:hAnsi="宋体" w:cs="宋体" w:eastAsia="宋体" w:hint="default"/>
          <w:spacing w:val="-74"/>
          <w:sz w:val="21"/>
          <w:szCs w:val="21"/>
        </w:rPr>
        <w:t> </w:t>
      </w:r>
      <w:r>
        <w:rPr>
          <w:rFonts w:ascii="宋体" w:hAnsi="宋体" w:cs="宋体" w:eastAsia="宋体" w:hint="default"/>
          <w:sz w:val="21"/>
          <w:szCs w:val="21"/>
        </w:rPr>
        <w:t>民</w:t>
      </w:r>
      <w:r>
        <w:rPr>
          <w:rFonts w:ascii="宋体" w:hAnsi="宋体" w:cs="宋体" w:eastAsia="宋体" w:hint="default"/>
          <w:spacing w:val="-77"/>
          <w:sz w:val="21"/>
          <w:szCs w:val="21"/>
        </w:rPr>
        <w:t> </w:t>
      </w:r>
      <w:r>
        <w:rPr>
          <w:rFonts w:ascii="宋体" w:hAnsi="宋体" w:cs="宋体" w:eastAsia="宋体" w:hint="default"/>
          <w:sz w:val="21"/>
          <w:szCs w:val="21"/>
        </w:rPr>
        <w:t>币</w:t>
      </w:r>
    </w:p>
    <w:p>
      <w:pPr>
        <w:spacing w:before="108"/>
        <w:ind w:left="251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709,637,200.00  </w:t>
      </w:r>
      <w:r>
        <w:rPr>
          <w:rFonts w:ascii="宋体" w:hAnsi="宋体" w:cs="宋体" w:eastAsia="宋体" w:hint="default"/>
          <w:sz w:val="21"/>
          <w:szCs w:val="21"/>
        </w:rPr>
        <w:t>元，变更后的公司注册资本为人民币 </w:t>
      </w:r>
      <w:r>
        <w:rPr>
          <w:rFonts w:ascii="Times New Roman" w:hAnsi="Times New Roman" w:cs="Times New Roman" w:eastAsia="Times New Roman" w:hint="default"/>
          <w:sz w:val="21"/>
          <w:szCs w:val="21"/>
        </w:rPr>
        <w:t>158,000,000.00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元。上述增资业经</w:t>
      </w:r>
    </w:p>
    <w:p>
      <w:pPr>
        <w:spacing w:before="110"/>
        <w:ind w:left="2518" w:right="0" w:firstLine="0"/>
        <w:jc w:val="both"/>
        <w:rPr>
          <w:rFonts w:ascii="宋体" w:hAnsi="宋体" w:cs="宋体" w:eastAsia="宋体" w:hint="default"/>
          <w:sz w:val="21"/>
          <w:szCs w:val="21"/>
        </w:rPr>
      </w:pPr>
      <w:r>
        <w:rPr>
          <w:rFonts w:ascii="宋体" w:hAnsi="宋体" w:cs="宋体" w:eastAsia="宋体" w:hint="default"/>
          <w:spacing w:val="-3"/>
          <w:sz w:val="21"/>
          <w:szCs w:val="21"/>
        </w:rPr>
        <w:t>立信会计师事务所有限公司审验，并出具信会师报字（</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）第 </w:t>
      </w:r>
      <w:r>
        <w:rPr>
          <w:rFonts w:ascii="Times New Roman" w:hAnsi="Times New Roman" w:cs="Times New Roman" w:eastAsia="Times New Roman" w:hint="default"/>
          <w:sz w:val="21"/>
          <w:szCs w:val="21"/>
        </w:rPr>
        <w:t>10421</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号验资报告。公</w:t>
      </w:r>
    </w:p>
    <w:p>
      <w:pPr>
        <w:spacing w:before="110"/>
        <w:ind w:left="2518" w:right="0" w:firstLine="0"/>
        <w:jc w:val="both"/>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日在深圳证券交易所上市。</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2520" w:val="left" w:leader="none"/>
        </w:tabs>
        <w:spacing w:line="384" w:lineRule="auto" w:before="165"/>
        <w:ind w:left="2417" w:right="6964" w:hanging="632"/>
        <w:jc w:val="left"/>
        <w:rPr>
          <w:rFonts w:ascii="宋体" w:hAnsi="宋体" w:cs="宋体" w:eastAsia="宋体" w:hint="default"/>
          <w:sz w:val="21"/>
          <w:szCs w:val="21"/>
        </w:rPr>
      </w:pPr>
      <w:r>
        <w:rPr>
          <w:rFonts w:ascii="宋体" w:hAnsi="宋体" w:cs="宋体" w:eastAsia="宋体" w:hint="default"/>
          <w:b/>
          <w:bCs/>
          <w:sz w:val="21"/>
          <w:szCs w:val="21"/>
        </w:rPr>
        <w:t>九、</w:t>
        <w:tab/>
        <w:tab/>
        <w:t>其他重要事项说明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无需要披露的其他重要事项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2513" w:val="left" w:leader="none"/>
        </w:tabs>
        <w:spacing w:before="0"/>
        <w:ind w:left="1786" w:right="3524" w:firstLine="0"/>
        <w:jc w:val="left"/>
        <w:rPr>
          <w:rFonts w:ascii="宋体" w:hAnsi="宋体" w:cs="宋体" w:eastAsia="宋体" w:hint="default"/>
          <w:sz w:val="21"/>
          <w:szCs w:val="21"/>
        </w:rPr>
      </w:pPr>
      <w:r>
        <w:rPr>
          <w:rFonts w:ascii="宋体" w:hAnsi="宋体" w:cs="宋体" w:eastAsia="宋体" w:hint="default"/>
          <w:b/>
          <w:bCs/>
          <w:sz w:val="21"/>
          <w:szCs w:val="21"/>
        </w:rPr>
        <w:t>十、</w:t>
        <w:tab/>
        <w:t>补充资料</w:t>
      </w:r>
      <w:r>
        <w:rPr>
          <w:rFonts w:ascii="宋体" w:hAnsi="宋体" w:cs="宋体" w:eastAsia="宋体" w:hint="default"/>
          <w:sz w:val="21"/>
          <w:szCs w:val="21"/>
        </w:rPr>
      </w:r>
    </w:p>
    <w:p>
      <w:pPr>
        <w:tabs>
          <w:tab w:pos="2640" w:val="left" w:leader="none"/>
        </w:tabs>
        <w:spacing w:before="164"/>
        <w:ind w:left="1786" w:right="3524" w:firstLine="0"/>
        <w:jc w:val="left"/>
        <w:rPr>
          <w:rFonts w:ascii="宋体" w:hAnsi="宋体" w:cs="宋体" w:eastAsia="宋体" w:hint="default"/>
          <w:sz w:val="21"/>
          <w:szCs w:val="21"/>
        </w:rPr>
      </w:pPr>
      <w:r>
        <w:rPr/>
        <w:pict>
          <v:shape style="position:absolute;margin-left:350.829987pt;margin-top:26.943605pt;width:.47977pt;height:.12pt;mso-position-horizontal-relative:page;mso-position-vertical-relative:paragraph;z-index:-680368" type="#_x0000_t75" stroked="false">
            <v:imagedata r:id="rId578" o:title=""/>
          </v:shape>
        </w:pict>
      </w:r>
      <w:r>
        <w:rPr/>
        <w:pict>
          <v:shape style="position:absolute;margin-left:440.109985pt;margin-top:26.943605pt;width:.47977pt;height:.12pt;mso-position-horizontal-relative:page;mso-position-vertical-relative:paragraph;z-index:-680344" type="#_x0000_t75" stroked="false">
            <v:imagedata r:id="rId578" o:title=""/>
          </v:shape>
        </w:pict>
      </w:r>
      <w:r>
        <w:rPr/>
        <w:pict>
          <v:group style="position:absolute;margin-left:84.624001pt;margin-top:49.743687pt;width:445.2pt;height:.5pt;mso-position-horizontal-relative:page;mso-position-vertical-relative:paragraph;z-index:-680320" coordorigin="1692,995" coordsize="8904,10">
            <v:shape style="position:absolute;left:1692;top:995;width:7110;height:10" type="#_x0000_t75" stroked="false">
              <v:imagedata r:id="rId579" o:title=""/>
            </v:shape>
            <v:shape style="position:absolute;left:8797;top:995;width:1798;height:10" type="#_x0000_t75" stroked="false">
              <v:imagedata r:id="rId580" o:title=""/>
            </v:shape>
            <w10:wrap type="none"/>
          </v:group>
        </w:pict>
      </w:r>
      <w:r>
        <w:rPr/>
        <w:pict>
          <v:group style="position:absolute;margin-left:84.624001pt;margin-top:68.463646pt;width:445.2pt;height:5.05pt;mso-position-horizontal-relative:page;mso-position-vertical-relative:paragraph;z-index:-680296" coordorigin="1692,1369" coordsize="8904,101">
            <v:shape style="position:absolute;left:1692;top:1369;width:7129;height:101" type="#_x0000_t75" stroked="false">
              <v:imagedata r:id="rId581" o:title=""/>
            </v:shape>
            <v:shape style="position:absolute;left:8797;top:1460;width:1798;height:10" type="#_x0000_t75" stroked="false">
              <v:imagedata r:id="rId580" o:title=""/>
            </v:shape>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当期非经常性损益明细表</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5"/>
          <w:szCs w:val="5"/>
        </w:rPr>
      </w:pPr>
    </w:p>
    <w:tbl>
      <w:tblPr>
        <w:tblW w:w="0" w:type="auto"/>
        <w:jc w:val="left"/>
        <w:tblInd w:w="1678" w:type="dxa"/>
        <w:tblLayout w:type="fixed"/>
        <w:tblCellMar>
          <w:top w:w="0" w:type="dxa"/>
          <w:left w:w="0" w:type="dxa"/>
          <w:bottom w:w="0" w:type="dxa"/>
          <w:right w:w="0" w:type="dxa"/>
        </w:tblCellMar>
        <w:tblLook w:val="01E0"/>
      </w:tblPr>
      <w:tblGrid>
        <w:gridCol w:w="5343"/>
        <w:gridCol w:w="1786"/>
        <w:gridCol w:w="1789"/>
      </w:tblGrid>
      <w:tr>
        <w:trPr>
          <w:trHeight w:val="474" w:hRule="exact"/>
        </w:trPr>
        <w:tc>
          <w:tcPr>
            <w:tcW w:w="5343" w:type="dxa"/>
            <w:tcBorders>
              <w:top w:val="single" w:sz="12" w:space="0" w:color="000000"/>
              <w:left w:val="nil" w:sz="6" w:space="0" w:color="auto"/>
              <w:bottom w:val="nil" w:sz="6" w:space="0" w:color="auto"/>
              <w:right w:val="single" w:sz="4" w:space="0" w:color="000000"/>
            </w:tcBorders>
          </w:tcPr>
          <w:p>
            <w:pPr>
              <w:pStyle w:val="TableParagraph"/>
              <w:tabs>
                <w:tab w:pos="741" w:val="left" w:leader="none"/>
              </w:tabs>
              <w:spacing w:line="240" w:lineRule="auto" w:before="8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5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89" w:type="dxa"/>
            <w:vMerge w:val="restart"/>
            <w:tcBorders>
              <w:top w:val="single" w:sz="12" w:space="0" w:color="000000"/>
              <w:left w:val="single" w:sz="4" w:space="0" w:color="000000"/>
              <w:right w:val="nil" w:sz="6" w:space="0" w:color="auto"/>
            </w:tcBorders>
          </w:tcPr>
          <w:p>
            <w:pPr>
              <w:pStyle w:val="TableParagraph"/>
              <w:spacing w:line="240" w:lineRule="auto" w:before="82"/>
              <w:ind w:right="4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71"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669" w:right="0"/>
              <w:jc w:val="left"/>
              <w:rPr>
                <w:rFonts w:ascii="Times New Roman" w:hAnsi="Times New Roman" w:cs="Times New Roman" w:eastAsia="Times New Roman" w:hint="default"/>
                <w:sz w:val="18"/>
                <w:szCs w:val="18"/>
              </w:rPr>
            </w:pPr>
            <w:r>
              <w:rPr>
                <w:rFonts w:ascii="Times New Roman"/>
                <w:sz w:val="18"/>
              </w:rPr>
              <w:t>-5,748,555.96</w:t>
            </w:r>
          </w:p>
        </w:tc>
        <w:tc>
          <w:tcPr>
            <w:tcW w:w="1789" w:type="dxa"/>
            <w:vMerge/>
            <w:tcBorders>
              <w:left w:val="single" w:sz="4" w:space="0" w:color="000000"/>
              <w:bottom w:val="nil" w:sz="6" w:space="0" w:color="auto"/>
              <w:right w:val="nil" w:sz="6" w:space="0" w:color="auto"/>
            </w:tcBorders>
          </w:tcPr>
          <w:p>
            <w:pPr/>
          </w:p>
        </w:tc>
      </w:tr>
      <w:tr>
        <w:trPr>
          <w:trHeight w:val="571" w:hRule="exact"/>
        </w:trPr>
        <w:tc>
          <w:tcPr>
            <w:tcW w:w="5343"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86" w:type="dxa"/>
            <w:tcBorders>
              <w:top w:val="nil" w:sz="6" w:space="0" w:color="auto"/>
              <w:left w:val="single" w:sz="4" w:space="0" w:color="000000"/>
              <w:bottom w:val="single" w:sz="12" w:space="0" w:color="000000"/>
              <w:right w:val="single" w:sz="4" w:space="0" w:color="000000"/>
            </w:tcBorders>
          </w:tcPr>
          <w:p>
            <w:pPr/>
          </w:p>
        </w:tc>
        <w:tc>
          <w:tcPr>
            <w:tcW w:w="1789" w:type="dxa"/>
            <w:tcBorders>
              <w:top w:val="nil" w:sz="6" w:space="0" w:color="auto"/>
              <w:left w:val="single" w:sz="4" w:space="0" w:color="000000"/>
              <w:bottom w:val="single" w:sz="12" w:space="0" w:color="000000"/>
              <w:right w:val="nil" w:sz="6" w:space="0" w:color="auto"/>
            </w:tcBorders>
          </w:tcPr>
          <w:p>
            <w:pPr/>
          </w:p>
        </w:tc>
      </w:tr>
    </w:tbl>
    <w:p>
      <w:pPr>
        <w:spacing w:after="0"/>
        <w:sectPr>
          <w:footerReference w:type="default" r:id="rId577"/>
          <w:pgSz w:w="11910" w:h="16840"/>
          <w:pgMar w:footer="980" w:header="0" w:top="1060" w:bottom="1160" w:left="0" w:right="0"/>
          <w:pgNumType w:start="101"/>
        </w:sectPr>
      </w:pPr>
    </w:p>
    <w:p>
      <w:pPr>
        <w:spacing w:line="240" w:lineRule="auto" w:before="11"/>
        <w:rPr>
          <w:rFonts w:ascii="宋体" w:hAnsi="宋体" w:cs="宋体" w:eastAsia="宋体" w:hint="default"/>
          <w:b/>
          <w:bCs/>
          <w:sz w:val="2"/>
          <w:szCs w:val="2"/>
        </w:rPr>
      </w:pPr>
      <w:r>
        <w:rPr/>
        <w:pict>
          <v:shape style="position:absolute;margin-left:350.829987pt;margin-top:73.439980pt;width:.48001pt;height:.12pt;mso-position-horizontal-relative:page;mso-position-vertical-relative:page;z-index:-680272" type="#_x0000_t75" stroked="false">
            <v:imagedata r:id="rId578" o:title=""/>
          </v:shape>
        </w:pict>
      </w:r>
      <w:r>
        <w:rPr/>
        <w:pict>
          <v:shape style="position:absolute;margin-left:440.109985pt;margin-top:73.439980pt;width:.48001pt;height:.12pt;mso-position-horizontal-relative:page;mso-position-vertical-relative:page;z-index:-680248" type="#_x0000_t75" stroked="false">
            <v:imagedata r:id="rId578" o:title=""/>
          </v:shape>
        </w:pict>
      </w:r>
      <w:r>
        <w:rPr/>
        <w:pict>
          <v:group style="position:absolute;margin-left:84.624001pt;margin-top:96.259941pt;width:445.2pt;height:.5pt;mso-position-horizontal-relative:page;mso-position-vertical-relative:page;z-index:-680224" coordorigin="1692,1925" coordsize="8904,10">
            <v:shape style="position:absolute;left:1692;top:1925;width:7110;height:10" type="#_x0000_t75" stroked="false">
              <v:imagedata r:id="rId579" o:title=""/>
            </v:shape>
            <v:shape style="position:absolute;left:8797;top:1925;width:1798;height:10" type="#_x0000_t75" stroked="false">
              <v:imagedata r:id="rId582" o:title=""/>
            </v:shape>
            <w10:wrap type="none"/>
          </v:group>
        </w:pict>
      </w:r>
      <w:r>
        <w:rPr/>
        <w:pict>
          <v:group style="position:absolute;margin-left:84.624001pt;margin-top:133.219955pt;width:445.2pt;height:5.4pt;mso-position-horizontal-relative:page;mso-position-vertical-relative:page;z-index:-680200" coordorigin="1692,2664" coordsize="8904,108">
            <v:shape style="position:absolute;left:1692;top:2664;width:5343;height:108" type="#_x0000_t75" stroked="false">
              <v:imagedata r:id="rId583" o:title=""/>
            </v:shape>
            <v:shape style="position:absolute;left:7012;top:2760;width:1800;height:12" type="#_x0000_t75" stroked="false">
              <v:imagedata r:id="rId584" o:title=""/>
            </v:shape>
            <v:shape style="position:absolute;left:8797;top:2763;width:1798;height:10" type="#_x0000_t75" stroked="false">
              <v:imagedata r:id="rId580" o:title=""/>
            </v:shape>
            <w10:wrap type="none"/>
          </v:group>
        </w:pict>
      </w:r>
      <w:r>
        <w:rPr/>
        <w:pict>
          <v:group style="position:absolute;margin-left:84.624001pt;margin-top:156.85997pt;width:445.2pt;height:5.05pt;mso-position-horizontal-relative:page;mso-position-vertical-relative:page;z-index:-680176" coordorigin="1692,3137" coordsize="8904,101">
            <v:shape style="position:absolute;left:1692;top:3137;width:7129;height:101" type="#_x0000_t75" stroked="false">
              <v:imagedata r:id="rId581" o:title=""/>
            </v:shape>
            <v:shape style="position:absolute;left:8797;top:3228;width:1798;height:10" type="#_x0000_t75" stroked="false">
              <v:imagedata r:id="rId580" o:title=""/>
            </v:shape>
            <w10:wrap type="none"/>
          </v:group>
        </w:pict>
      </w:r>
      <w:r>
        <w:rPr/>
        <w:pict>
          <v:group style="position:absolute;margin-left:84.624001pt;margin-top:198.379959pt;width:445.2pt;height:5.4pt;mso-position-horizontal-relative:page;mso-position-vertical-relative:page;z-index:-680152" coordorigin="1692,3968" coordsize="8904,108">
            <v:shape style="position:absolute;left:1692;top:3968;width:5343;height:108" type="#_x0000_t75" stroked="false">
              <v:imagedata r:id="rId585" o:title=""/>
            </v:shape>
            <v:shape style="position:absolute;left:7012;top:4064;width:1800;height:12" type="#_x0000_t75" stroked="false">
              <v:imagedata r:id="rId582" o:title=""/>
            </v:shape>
            <v:shape style="position:absolute;left:8797;top:4066;width:1798;height:10" type="#_x0000_t75" stroked="false">
              <v:imagedata r:id="rId582" o:title=""/>
            </v:shape>
            <w10:wrap type="none"/>
          </v:group>
        </w:pict>
      </w:r>
      <w:r>
        <w:rPr/>
        <w:pict>
          <v:group style="position:absolute;margin-left:84.624001pt;margin-top:222.019958pt;width:445.2pt;height:5.05pt;mso-position-horizontal-relative:page;mso-position-vertical-relative:page;z-index:-680128" coordorigin="1692,4440" coordsize="8904,101">
            <v:shape style="position:absolute;left:1692;top:4440;width:7129;height:101" type="#_x0000_t75" stroked="false">
              <v:imagedata r:id="rId586" o:title=""/>
            </v:shape>
            <v:shape style="position:absolute;left:8797;top:4532;width:1798;height:10" type="#_x0000_t75" stroked="false">
              <v:imagedata r:id="rId582" o:title=""/>
            </v:shape>
            <w10:wrap type="none"/>
          </v:group>
        </w:pict>
      </w:r>
      <w:r>
        <w:rPr/>
        <w:pict>
          <v:group style="position:absolute;margin-left:84.624001pt;margin-top:249.740005pt;width:445.2pt;height:.5pt;mso-position-horizontal-relative:page;mso-position-vertical-relative:page;z-index:-680104" coordorigin="1692,4995" coordsize="8904,10">
            <v:shape style="position:absolute;left:1692;top:4995;width:7110;height:10" type="#_x0000_t75" stroked="false">
              <v:imagedata r:id="rId579" o:title=""/>
            </v:shape>
            <v:shape style="position:absolute;left:8797;top:4995;width:1798;height:10" type="#_x0000_t75" stroked="false">
              <v:imagedata r:id="rId582" o:title=""/>
            </v:shape>
            <w10:wrap type="none"/>
          </v:group>
        </w:pict>
      </w:r>
      <w:r>
        <w:rPr/>
        <w:pict>
          <v:group style="position:absolute;margin-left:84.624001pt;margin-top:268.48996pt;width:445.2pt;height:5.05pt;mso-position-horizontal-relative:page;mso-position-vertical-relative:page;z-index:-680080" coordorigin="1692,5370" coordsize="8904,101">
            <v:shape style="position:absolute;left:1692;top:5370;width:7129;height:101" type="#_x0000_t75" stroked="false">
              <v:imagedata r:id="rId586" o:title=""/>
            </v:shape>
            <v:shape style="position:absolute;left:8797;top:5461;width:1798;height:10" type="#_x0000_t75" stroked="false">
              <v:imagedata r:id="rId582" o:title=""/>
            </v:shape>
            <w10:wrap type="none"/>
          </v:group>
        </w:pict>
      </w:r>
      <w:r>
        <w:rPr/>
        <w:pict>
          <v:group style="position:absolute;margin-left:84.624001pt;margin-top:296.209991pt;width:445.2pt;height:.5pt;mso-position-horizontal-relative:page;mso-position-vertical-relative:page;z-index:-680056" coordorigin="1692,5924" coordsize="8904,10">
            <v:shape style="position:absolute;left:1692;top:5924;width:7110;height:10" type="#_x0000_t75" stroked="false">
              <v:imagedata r:id="rId579" o:title=""/>
            </v:shape>
            <v:shape style="position:absolute;left:8797;top:5924;width:1798;height:10" type="#_x0000_t75" stroked="false">
              <v:imagedata r:id="rId582" o:title=""/>
            </v:shape>
            <w10:wrap type="none"/>
          </v:group>
        </w:pict>
      </w:r>
      <w:r>
        <w:rPr/>
        <w:pict>
          <v:group style="position:absolute;margin-left:84.624001pt;margin-top:314.930023pt;width:445.2pt;height:5.05pt;mso-position-horizontal-relative:page;mso-position-vertical-relative:page;z-index:-680032" coordorigin="1692,6299" coordsize="8904,101">
            <v:shape style="position:absolute;left:1692;top:6299;width:7129;height:101" type="#_x0000_t75" stroked="false">
              <v:imagedata r:id="rId586" o:title=""/>
            </v:shape>
            <v:shape style="position:absolute;left:8797;top:6390;width:1798;height:10" type="#_x0000_t75" stroked="false">
              <v:imagedata r:id="rId582" o:title=""/>
            </v:shape>
            <w10:wrap type="none"/>
          </v:group>
        </w:pict>
      </w:r>
      <w:r>
        <w:rPr/>
        <w:pict>
          <v:group style="position:absolute;margin-left:84.624001pt;margin-top:342.649994pt;width:445.2pt;height:.5pt;mso-position-horizontal-relative:page;mso-position-vertical-relative:page;z-index:-680008" coordorigin="1692,6853" coordsize="8904,10">
            <v:shape style="position:absolute;left:1692;top:6853;width:7110;height:10" type="#_x0000_t75" stroked="false">
              <v:imagedata r:id="rId579" o:title=""/>
            </v:shape>
            <v:shape style="position:absolute;left:8797;top:6853;width:1798;height:10" type="#_x0000_t75" stroked="false">
              <v:imagedata r:id="rId582" o:title=""/>
            </v:shape>
            <w10:wrap type="none"/>
          </v:group>
        </w:pict>
      </w:r>
      <w:r>
        <w:rPr/>
        <w:pict>
          <v:group style="position:absolute;margin-left:84.624001pt;margin-top:361.369995pt;width:445.2pt;height:5.05pt;mso-position-horizontal-relative:page;mso-position-vertical-relative:page;z-index:-679984" coordorigin="1692,7227" coordsize="8904,101">
            <v:shape style="position:absolute;left:1692;top:7227;width:7129;height:101" type="#_x0000_t75" stroked="false">
              <v:imagedata r:id="rId586" o:title=""/>
            </v:shape>
            <v:shape style="position:absolute;left:8797;top:7319;width:1798;height:10" type="#_x0000_t75" stroked="false">
              <v:imagedata r:id="rId582" o:title=""/>
            </v:shape>
            <w10:wrap type="none"/>
          </v:group>
        </w:pict>
      </w:r>
      <w:r>
        <w:rPr/>
        <w:pict>
          <v:group style="position:absolute;margin-left:84.624001pt;margin-top:389.089996pt;width:445.2pt;height:.5pt;mso-position-horizontal-relative:page;mso-position-vertical-relative:page;z-index:-679960" coordorigin="1692,7782" coordsize="8904,10">
            <v:shape style="position:absolute;left:1692;top:7782;width:7110;height:10" type="#_x0000_t75" stroked="false">
              <v:imagedata r:id="rId579" o:title=""/>
            </v:shape>
            <v:shape style="position:absolute;left:8797;top:7782;width:1798;height:10" type="#_x0000_t75" stroked="false">
              <v:imagedata r:id="rId580" o:title=""/>
            </v:shape>
            <w10:wrap type="none"/>
          </v:group>
        </w:pict>
      </w:r>
      <w:r>
        <w:rPr/>
        <w:pict>
          <v:group style="position:absolute;margin-left:84.624001pt;margin-top:463.509979pt;width:445.2pt;height:5.55pt;mso-position-horizontal-relative:page;mso-position-vertical-relative:page;z-index:-679936" coordorigin="1692,9270" coordsize="8904,111">
            <v:shape style="position:absolute;left:1692;top:9270;width:5343;height:110" type="#_x0000_t75" stroked="false">
              <v:imagedata r:id="rId587" o:title=""/>
            </v:shape>
            <v:shape style="position:absolute;left:7012;top:9366;width:1800;height:14" type="#_x0000_t75" stroked="false">
              <v:imagedata r:id="rId588" o:title=""/>
            </v:shape>
            <v:shape style="position:absolute;left:8797;top:9371;width:1798;height:10" type="#_x0000_t75" stroked="false">
              <v:imagedata r:id="rId580" o:title=""/>
            </v:shape>
            <w10:wrap type="none"/>
          </v:group>
        </w:pict>
      </w:r>
      <w:r>
        <w:rPr/>
        <w:pict>
          <v:group style="position:absolute;margin-left:84.624001pt;margin-top:491.709991pt;width:445.2pt;height:.5pt;mso-position-horizontal-relative:page;mso-position-vertical-relative:page;z-index:-679912" coordorigin="1692,9834" coordsize="8904,10">
            <v:shape style="position:absolute;left:1692;top:9834;width:7110;height:10" type="#_x0000_t75" stroked="false">
              <v:imagedata r:id="rId579" o:title=""/>
            </v:shape>
            <v:shape style="position:absolute;left:8797;top:9834;width:1798;height:10" type="#_x0000_t75" stroked="false">
              <v:imagedata r:id="rId582" o:title=""/>
            </v:shape>
            <w10:wrap type="none"/>
          </v:group>
        </w:pict>
      </w:r>
      <w:r>
        <w:rPr/>
        <w:pict>
          <v:group style="position:absolute;margin-left:84.624001pt;margin-top:510.429993pt;width:445.2pt;height:5.05pt;mso-position-horizontal-relative:page;mso-position-vertical-relative:page;z-index:-679888" coordorigin="1692,10209" coordsize="8904,101">
            <v:shape style="position:absolute;left:1692;top:10209;width:7129;height:101" type="#_x0000_t75" stroked="false">
              <v:imagedata r:id="rId586" o:title=""/>
            </v:shape>
            <v:shape style="position:absolute;left:8797;top:10300;width:1798;height:10" type="#_x0000_t75" stroked="false">
              <v:imagedata r:id="rId582" o:title=""/>
            </v:shape>
            <w10:wrap type="none"/>
          </v:group>
        </w:pict>
      </w:r>
      <w:r>
        <w:rPr/>
        <w:pict>
          <v:group style="position:absolute;margin-left:84.624001pt;margin-top:551.950012pt;width:445.2pt;height:5.4pt;mso-position-horizontal-relative:page;mso-position-vertical-relative:page;z-index:-679864" coordorigin="1692,11039" coordsize="8904,108">
            <v:shape style="position:absolute;left:1692;top:11039;width:5343;height:108" type="#_x0000_t75" stroked="false">
              <v:imagedata r:id="rId585" o:title=""/>
            </v:shape>
            <v:shape style="position:absolute;left:7012;top:11135;width:1800;height:12" type="#_x0000_t75" stroked="false">
              <v:imagedata r:id="rId582" o:title=""/>
            </v:shape>
            <v:shape style="position:absolute;left:8797;top:11137;width:1798;height:10" type="#_x0000_t75" stroked="false">
              <v:imagedata r:id="rId582" o:title=""/>
            </v:shape>
            <w10:wrap type="none"/>
          </v:group>
        </w:pict>
      </w:r>
      <w:r>
        <w:rPr/>
        <w:pict>
          <v:group style="position:absolute;margin-left:84.624001pt;margin-top:593.829956pt;width:445.2pt;height:5.55pt;mso-position-horizontal-relative:page;mso-position-vertical-relative:page;z-index:-679840" coordorigin="1692,11877" coordsize="8904,111">
            <v:shape style="position:absolute;left:1692;top:11877;width:5343;height:110" type="#_x0000_t75" stroked="false">
              <v:imagedata r:id="rId587" o:title=""/>
            </v:shape>
            <v:shape style="position:absolute;left:7012;top:11973;width:1800;height:14" type="#_x0000_t75" stroked="false">
              <v:imagedata r:id="rId589" o:title=""/>
            </v:shape>
            <v:shape style="position:absolute;left:8797;top:11977;width:1798;height:10" type="#_x0000_t75" stroked="false">
              <v:imagedata r:id="rId582" o:title=""/>
            </v:shape>
            <w10:wrap type="none"/>
          </v:group>
        </w:pict>
      </w:r>
      <w:r>
        <w:rPr/>
        <w:pict>
          <v:group style="position:absolute;margin-left:84.624001pt;margin-top:622.029968pt;width:445.2pt;height:.5pt;mso-position-horizontal-relative:page;mso-position-vertical-relative:page;z-index:-679816" coordorigin="1692,12441" coordsize="8904,10">
            <v:shape style="position:absolute;left:1692;top:12441;width:7110;height:10" type="#_x0000_t75" stroked="false">
              <v:imagedata r:id="rId579" o:title=""/>
            </v:shape>
            <v:shape style="position:absolute;left:8797;top:12441;width:1798;height:10" type="#_x0000_t75" stroked="false">
              <v:imagedata r:id="rId582" o:title=""/>
            </v:shape>
            <w10:wrap type="none"/>
          </v:group>
        </w:pict>
      </w:r>
    </w:p>
    <w:tbl>
      <w:tblPr>
        <w:tblW w:w="0" w:type="auto"/>
        <w:jc w:val="left"/>
        <w:tblInd w:w="1678" w:type="dxa"/>
        <w:tblLayout w:type="fixed"/>
        <w:tblCellMar>
          <w:top w:w="0" w:type="dxa"/>
          <w:left w:w="0" w:type="dxa"/>
          <w:bottom w:w="0" w:type="dxa"/>
          <w:right w:w="0" w:type="dxa"/>
        </w:tblCellMar>
        <w:tblLook w:val="01E0"/>
      </w:tblPr>
      <w:tblGrid>
        <w:gridCol w:w="5343"/>
        <w:gridCol w:w="1786"/>
        <w:gridCol w:w="1789"/>
      </w:tblGrid>
      <w:tr>
        <w:trPr>
          <w:trHeight w:val="343" w:hRule="exact"/>
        </w:trPr>
        <w:tc>
          <w:tcPr>
            <w:tcW w:w="5343"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1786"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1789"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r>
      <w:tr>
        <w:trPr>
          <w:trHeight w:val="474" w:hRule="exact"/>
        </w:trPr>
        <w:tc>
          <w:tcPr>
            <w:tcW w:w="5343" w:type="dxa"/>
            <w:tcBorders>
              <w:top w:val="single" w:sz="12" w:space="0" w:color="000000"/>
              <w:left w:val="nil" w:sz="6" w:space="0" w:color="auto"/>
              <w:bottom w:val="nil" w:sz="6" w:space="0" w:color="auto"/>
              <w:right w:val="single" w:sz="4" w:space="0" w:color="000000"/>
            </w:tcBorders>
          </w:tcPr>
          <w:p>
            <w:pPr>
              <w:pStyle w:val="TableParagraph"/>
              <w:tabs>
                <w:tab w:pos="741" w:val="left" w:leader="none"/>
              </w:tabs>
              <w:spacing w:line="240" w:lineRule="auto" w:before="8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2"/>
              <w:ind w:left="5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89" w:type="dxa"/>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4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36"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z w:val="18"/>
                <w:szCs w:val="18"/>
              </w:rPr>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标准定额或定量享受的政府补助除外）</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6,863,290.00</w:t>
            </w:r>
          </w:p>
        </w:tc>
        <w:tc>
          <w:tcPr>
            <w:tcW w:w="1789" w:type="dxa"/>
            <w:tcBorders>
              <w:top w:val="nil" w:sz="6" w:space="0" w:color="auto"/>
              <w:left w:val="single" w:sz="4" w:space="0" w:color="000000"/>
              <w:bottom w:val="nil" w:sz="6" w:space="0" w:color="auto"/>
              <w:right w:val="nil" w:sz="6" w:space="0" w:color="auto"/>
            </w:tcBorders>
          </w:tcPr>
          <w:p>
            <w:pPr/>
          </w:p>
        </w:tc>
      </w:tr>
      <w:tr>
        <w:trPr>
          <w:trHeight w:val="108" w:hRule="exact"/>
        </w:trPr>
        <w:tc>
          <w:tcPr>
            <w:tcW w:w="534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65"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730"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z w:val="18"/>
                <w:szCs w:val="18"/>
              </w:rPr>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时应享有被投资单位可辨认净资产公允价值产生的收益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8" w:hRule="exact"/>
        </w:trPr>
        <w:tc>
          <w:tcPr>
            <w:tcW w:w="534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65"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457"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457"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457"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457"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485"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381" w:lineRule="auto" w:before="86"/>
              <w:ind w:left="122" w:right="102"/>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z w:val="18"/>
                <w:szCs w:val="18"/>
              </w:rPr>
            </w:r>
          </w:p>
          <w:p>
            <w:pPr>
              <w:pStyle w:val="TableParagraph"/>
              <w:spacing w:line="240" w:lineRule="auto" w:before="33"/>
              <w:ind w:left="122" w:right="0"/>
              <w:jc w:val="both"/>
              <w:rPr>
                <w:rFonts w:ascii="宋体" w:hAnsi="宋体" w:cs="宋体" w:eastAsia="宋体" w:hint="default"/>
                <w:sz w:val="18"/>
                <w:szCs w:val="18"/>
              </w:rPr>
            </w:pPr>
            <w:r>
              <w:rPr>
                <w:rFonts w:ascii="宋体" w:hAnsi="宋体" w:cs="宋体" w:eastAsia="宋体" w:hint="default"/>
                <w:sz w:val="18"/>
                <w:szCs w:val="18"/>
              </w:rPr>
              <w:t>资收益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10" w:hRule="exact"/>
        </w:trPr>
        <w:tc>
          <w:tcPr>
            <w:tcW w:w="534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457"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730"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w:t>
            </w:r>
            <w:r>
              <w:rPr>
                <w:rFonts w:ascii="宋体" w:hAnsi="宋体" w:cs="宋体" w:eastAsia="宋体" w:hint="default"/>
                <w:sz w:val="18"/>
                <w:szCs w:val="18"/>
              </w:rPr>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生的损益</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08" w:hRule="exact"/>
        </w:trPr>
        <w:tc>
          <w:tcPr>
            <w:tcW w:w="534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730"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z w:val="18"/>
                <w:szCs w:val="18"/>
              </w:rPr>
            </w: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对当期损益的影响</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110" w:hRule="exact"/>
        </w:trPr>
        <w:tc>
          <w:tcPr>
            <w:tcW w:w="5343"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458"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-212,005.94</w:t>
            </w: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457"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86" w:type="dxa"/>
            <w:tcBorders>
              <w:top w:val="nil" w:sz="6" w:space="0" w:color="auto"/>
              <w:left w:val="single" w:sz="4" w:space="0" w:color="000000"/>
              <w:bottom w:val="nil" w:sz="6" w:space="0" w:color="auto"/>
              <w:right w:val="single" w:sz="4" w:space="0" w:color="000000"/>
            </w:tcBorders>
          </w:tcPr>
          <w:p>
            <w:pPr/>
          </w:p>
        </w:tc>
        <w:tc>
          <w:tcPr>
            <w:tcW w:w="178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534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8"/>
                <w:szCs w:val="18"/>
              </w:rPr>
            </w:pPr>
            <w:r>
              <w:rPr>
                <w:rFonts w:ascii="Times New Roman"/>
                <w:spacing w:val="-1"/>
                <w:sz w:val="18"/>
              </w:rPr>
              <w:t>-135,409.22</w:t>
            </w:r>
          </w:p>
        </w:tc>
        <w:tc>
          <w:tcPr>
            <w:tcW w:w="17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5343" w:type="dxa"/>
            <w:tcBorders>
              <w:top w:val="nil" w:sz="6" w:space="0" w:color="auto"/>
              <w:left w:val="nil" w:sz="6" w:space="0" w:color="auto"/>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r>
      <w:tr>
        <w:trPr>
          <w:trHeight w:val="470" w:hRule="exact"/>
        </w:trPr>
        <w:tc>
          <w:tcPr>
            <w:tcW w:w="5343" w:type="dxa"/>
            <w:tcBorders>
              <w:top w:val="nil" w:sz="6" w:space="0" w:color="auto"/>
              <w:left w:val="nil" w:sz="6" w:space="0" w:color="auto"/>
              <w:bottom w:val="single" w:sz="12" w:space="0" w:color="000000"/>
              <w:right w:val="single" w:sz="4" w:space="0" w:color="000000"/>
            </w:tcBorders>
          </w:tcPr>
          <w:p>
            <w:pPr>
              <w:pStyle w:val="TableParagraph"/>
              <w:tabs>
                <w:tab w:pos="741" w:val="left" w:leader="none"/>
              </w:tabs>
              <w:spacing w:line="240" w:lineRule="auto" w:before="80"/>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767,318.88</w:t>
            </w:r>
          </w:p>
        </w:tc>
        <w:tc>
          <w:tcPr>
            <w:tcW w:w="1789"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36"/>
        <w:ind w:left="1786" w:right="3524" w:firstLine="0"/>
        <w:jc w:val="left"/>
        <w:rPr>
          <w:rFonts w:ascii="宋体" w:hAnsi="宋体" w:cs="宋体" w:eastAsia="宋体" w:hint="default"/>
          <w:sz w:val="21"/>
          <w:szCs w:val="21"/>
        </w:rPr>
      </w:pPr>
      <w:r>
        <w:rPr/>
        <w:pict>
          <v:group style="position:absolute;margin-left:84.624001pt;margin-top:-102.57235pt;width:445.2pt;height:5.05pt;mso-position-horizontal-relative:page;mso-position-vertical-relative:paragraph;z-index:-679792" coordorigin="1692,-2051" coordsize="8904,101">
            <v:shape style="position:absolute;left:1692;top:-2051;width:7129;height:101" type="#_x0000_t75" stroked="false">
              <v:imagedata r:id="rId586" o:title=""/>
            </v:shape>
            <v:shape style="position:absolute;left:8797;top:-1960;width:1798;height:10" type="#_x0000_t75" stroked="false">
              <v:imagedata r:id="rId582" o:title=""/>
            </v:shape>
            <w10:wrap type="none"/>
          </v:group>
        </w:pict>
      </w:r>
      <w:r>
        <w:rPr/>
        <w:pict>
          <v:group style="position:absolute;margin-left:84.624001pt;margin-top:-74.852371pt;width:445.2pt;height:.5pt;mso-position-horizontal-relative:page;mso-position-vertical-relative:paragraph;z-index:-679768" coordorigin="1692,-1497" coordsize="8904,10">
            <v:shape style="position:absolute;left:1692;top:-1497;width:7110;height:10" type="#_x0000_t75" stroked="false">
              <v:imagedata r:id="rId579" o:title=""/>
            </v:shape>
            <v:shape style="position:absolute;left:8797;top:-1497;width:1798;height:10" type="#_x0000_t75" stroked="false">
              <v:imagedata r:id="rId582" o:title=""/>
            </v:shape>
            <w10:wrap type="none"/>
          </v:group>
        </w:pict>
      </w:r>
      <w:r>
        <w:rPr/>
        <w:pict>
          <v:group style="position:absolute;margin-left:84.624001pt;margin-top:-56.132351pt;width:445.2pt;height:5.05pt;mso-position-horizontal-relative:page;mso-position-vertical-relative:paragraph;z-index:-679744" coordorigin="1692,-1123" coordsize="8904,101">
            <v:shape style="position:absolute;left:1692;top:-1123;width:7129;height:101" type="#_x0000_t75" stroked="false">
              <v:imagedata r:id="rId581" o:title=""/>
            </v:shape>
            <v:shape style="position:absolute;left:8797;top:-1031;width:1798;height:10" type="#_x0000_t75" stroked="false">
              <v:imagedata r:id="rId582" o:title=""/>
            </v:shape>
            <w10:wrap type="none"/>
          </v:group>
        </w:pict>
      </w:r>
      <w:r>
        <w:rPr>
          <w:rFonts w:ascii="宋体" w:hAnsi="宋体" w:cs="宋体" w:eastAsia="宋体" w:hint="default"/>
          <w:b/>
          <w:bCs/>
          <w:sz w:val="21"/>
          <w:szCs w:val="21"/>
        </w:rPr>
        <w:t>（二）净资产收益率及每股收益：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0" w:top="1060" w:bottom="1160" w:left="0" w:right="0"/>
        </w:sectPr>
      </w:pPr>
    </w:p>
    <w:p>
      <w:pPr>
        <w:spacing w:line="240" w:lineRule="auto" w:before="11"/>
        <w:rPr>
          <w:rFonts w:ascii="宋体" w:hAnsi="宋体" w:cs="宋体" w:eastAsia="宋体" w:hint="default"/>
          <w:b/>
          <w:bCs/>
          <w:sz w:val="2"/>
          <w:szCs w:val="2"/>
        </w:rPr>
      </w:pPr>
      <w:r>
        <w:rPr/>
        <w:pict>
          <v:shape style="position:absolute;margin-left:228.649994pt;margin-top:73.439980pt;width:.48001pt;height:.12pt;mso-position-horizontal-relative:page;mso-position-vertical-relative:page;z-index:-679696" type="#_x0000_t75" stroked="false">
            <v:imagedata r:id="rId578" o:title=""/>
          </v:shape>
        </w:pict>
      </w:r>
      <w:r>
        <w:rPr/>
        <w:pict>
          <v:shape style="position:absolute;margin-left:359.829987pt;margin-top:73.439980pt;width:.48001pt;height:.12pt;mso-position-horizontal-relative:page;mso-position-vertical-relative:page;z-index:-679672" type="#_x0000_t75" stroked="false">
            <v:imagedata r:id="rId578" o:title=""/>
          </v:shape>
        </w:pict>
      </w:r>
      <w:r>
        <w:rPr/>
        <w:pict>
          <v:shape style="position:absolute;margin-left:360.309998pt;margin-top:96.259941pt;width:170.775799pt;height:.48pt;mso-position-horizontal-relative:page;mso-position-vertical-relative:page;z-index:19984" type="#_x0000_t75" stroked="false">
            <v:imagedata r:id="rId590" o:title=""/>
          </v:shape>
        </w:pict>
      </w:r>
      <w:r>
        <w:rPr/>
        <w:pict>
          <v:group style="position:absolute;margin-left:84.624001pt;margin-top:339.649994pt;width:445.2pt;height:.5pt;mso-position-horizontal-relative:page;mso-position-vertical-relative:page;z-index:-679384" coordorigin="1692,6793" coordsize="8904,10">
            <v:shape style="position:absolute;left:1692;top:6793;width:1466;height:10" type="#_x0000_t75" stroked="false">
              <v:imagedata r:id="rId591" o:title=""/>
            </v:shape>
            <v:shape style="position:absolute;left:3154;top:6793;width:2993;height:10" type="#_x0000_t75" stroked="false">
              <v:imagedata r:id="rId592" o:title=""/>
            </v:shape>
            <v:shape style="position:absolute;left:6143;top:6793;width:1032;height:10" type="#_x0000_t75" stroked="false">
              <v:imagedata r:id="rId593" o:title=""/>
            </v:shape>
            <v:shape style="position:absolute;left:7170;top:6793;width:3425;height:10" type="#_x0000_t75" stroked="false">
              <v:imagedata r:id="rId594" o:title=""/>
            </v:shape>
            <w10:wrap type="none"/>
          </v:group>
        </w:pict>
      </w:r>
      <w:r>
        <w:rPr/>
        <w:pict>
          <v:group style="position:absolute;margin-left:84.624001pt;margin-top:364.129974pt;width:445.2pt;height:5.05pt;mso-position-horizontal-relative:page;mso-position-vertical-relative:page;z-index:-679360" coordorigin="1692,7283" coordsize="8904,101">
            <v:shape style="position:absolute;left:1692;top:7283;width:1486;height:101" type="#_x0000_t75" stroked="false">
              <v:imagedata r:id="rId595" o:title=""/>
            </v:shape>
            <v:shape style="position:absolute;left:3154;top:7374;width:2993;height:10" type="#_x0000_t75" stroked="false">
              <v:imagedata r:id="rId592" o:title=""/>
            </v:shape>
            <v:shape style="position:absolute;left:6143;top:7374;width:1032;height:10" type="#_x0000_t75" stroked="false">
              <v:imagedata r:id="rId593" o:title=""/>
            </v:shape>
            <v:shape style="position:absolute;left:7170;top:7374;width:3425;height:10" type="#_x0000_t75" stroked="false">
              <v:imagedata r:id="rId594" o:title=""/>
            </v:shape>
            <w10:wrap type="none"/>
          </v:group>
        </w:pict>
      </w:r>
      <w:r>
        <w:rPr/>
        <w:pict>
          <v:group style="position:absolute;margin-left:84.624001pt;margin-top:393.169983pt;width:445.2pt;height:5.05pt;mso-position-horizontal-relative:page;mso-position-vertical-relative:page;z-index:-679336" coordorigin="1692,7863" coordsize="8904,101">
            <v:shape style="position:absolute;left:1692;top:7863;width:1486;height:101" type="#_x0000_t75" stroked="false">
              <v:imagedata r:id="rId596" o:title=""/>
            </v:shape>
            <v:shape style="position:absolute;left:3154;top:7955;width:2993;height:10" type="#_x0000_t75" stroked="false">
              <v:imagedata r:id="rId597" o:title=""/>
            </v:shape>
            <v:shape style="position:absolute;left:6143;top:7955;width:1032;height:10" type="#_x0000_t75" stroked="false">
              <v:imagedata r:id="rId598" o:title=""/>
            </v:shape>
            <v:shape style="position:absolute;left:7170;top:7955;width:3425;height:10" type="#_x0000_t75" stroked="false">
              <v:imagedata r:id="rId599" o:title=""/>
            </v:shape>
            <w10:wrap type="none"/>
          </v:group>
        </w:pict>
      </w:r>
      <w:r>
        <w:rPr/>
        <w:pict>
          <v:group style="position:absolute;margin-left:84.624001pt;margin-top:445.485992pt;width:445.2pt;height:.550pt;mso-position-horizontal-relative:page;mso-position-vertical-relative:page;z-index:-679312" coordorigin="1692,8910" coordsize="8904,11">
            <v:shape style="position:absolute;left:1692;top:8910;width:1466;height:10" type="#_x0000_t75" stroked="false">
              <v:imagedata r:id="rId591" o:title=""/>
            </v:shape>
            <v:shape style="position:absolute;left:3154;top:8910;width:2994;height:10" type="#_x0000_t75" stroked="false">
              <v:imagedata r:id="rId600" o:title=""/>
            </v:shape>
            <v:shape style="position:absolute;left:6142;top:8910;width:1033;height:10" type="#_x0000_t75" stroked="false">
              <v:imagedata r:id="rId601" o:title=""/>
            </v:shape>
            <v:shape style="position:absolute;left:7170;top:8910;width:3426;height:10" type="#_x0000_t75" stroked="false">
              <v:imagedata r:id="rId602" o:title=""/>
            </v:shape>
            <w10:wrap type="none"/>
          </v:group>
        </w:pict>
      </w:r>
      <w:r>
        <w:rPr/>
        <w:pict>
          <v:group style="position:absolute;margin-left:84.624001pt;margin-top:469.98999pt;width:445.2pt;height:5.05pt;mso-position-horizontal-relative:page;mso-position-vertical-relative:page;z-index:-679288" coordorigin="1692,9400" coordsize="8904,101">
            <v:shape style="position:absolute;left:1692;top:9400;width:1486;height:101" type="#_x0000_t75" stroked="false">
              <v:imagedata r:id="rId596" o:title=""/>
            </v:shape>
            <v:shape style="position:absolute;left:3154;top:9491;width:2993;height:10" type="#_x0000_t75" stroked="false">
              <v:imagedata r:id="rId597" o:title=""/>
            </v:shape>
            <v:shape style="position:absolute;left:6143;top:9491;width:1032;height:10" type="#_x0000_t75" stroked="false">
              <v:imagedata r:id="rId598" o:title=""/>
            </v:shape>
            <v:shape style="position:absolute;left:7170;top:9491;width:3425;height:10" type="#_x0000_t75" stroked="false">
              <v:imagedata r:id="rId599" o:title=""/>
            </v:shape>
            <w10:wrap type="none"/>
          </v:group>
        </w:pict>
      </w:r>
      <w:r>
        <w:rPr/>
        <w:pict>
          <v:group style="position:absolute;margin-left:84.624001pt;margin-top:499.029999pt;width:445.2pt;height:5.05pt;mso-position-horizontal-relative:page;mso-position-vertical-relative:page;z-index:-679264" coordorigin="1692,9981" coordsize="8904,101">
            <v:shape style="position:absolute;left:1692;top:9981;width:1486;height:101" type="#_x0000_t75" stroked="false">
              <v:imagedata r:id="rId595" o:title=""/>
            </v:shape>
            <v:shape style="position:absolute;left:3154;top:10072;width:2993;height:10" type="#_x0000_t75" stroked="false">
              <v:imagedata r:id="rId592" o:title=""/>
            </v:shape>
            <v:shape style="position:absolute;left:6143;top:10072;width:1032;height:10" type="#_x0000_t75" stroked="false">
              <v:imagedata r:id="rId603" o:title=""/>
            </v:shape>
            <v:shape style="position:absolute;left:7170;top:10072;width:3425;height:10" type="#_x0000_t75" stroked="false">
              <v:imagedata r:id="rId604" o:title=""/>
            </v:shape>
            <w10:wrap type="none"/>
          </v:group>
        </w:pict>
      </w:r>
      <w:r>
        <w:rPr/>
        <w:pict>
          <v:group style="position:absolute;margin-left:84.624001pt;margin-top:532.51001pt;width:445.2pt;height:.5pt;mso-position-horizontal-relative:page;mso-position-vertical-relative:page;z-index:-679240" coordorigin="1692,10650" coordsize="8904,10">
            <v:shape style="position:absolute;left:1692;top:10650;width:1466;height:10" type="#_x0000_t75" stroked="false">
              <v:imagedata r:id="rId591" o:title=""/>
            </v:shape>
            <v:shape style="position:absolute;left:3154;top:10650;width:2993;height:10" type="#_x0000_t75" stroked="false">
              <v:imagedata r:id="rId592" o:title=""/>
            </v:shape>
            <v:shape style="position:absolute;left:6143;top:10650;width:1032;height:10" type="#_x0000_t75" stroked="false">
              <v:imagedata r:id="rId603" o:title=""/>
            </v:shape>
            <v:shape style="position:absolute;left:7170;top:10650;width:3425;height:10" type="#_x0000_t75" stroked="false">
              <v:imagedata r:id="rId604" o:title=""/>
            </v:shape>
            <w10:wrap type="none"/>
          </v:group>
        </w:pict>
      </w:r>
      <w:r>
        <w:rPr/>
        <w:pict>
          <v:group style="position:absolute;margin-left:84.624001pt;margin-top:556.98999pt;width:445.2pt;height:5.05pt;mso-position-horizontal-relative:page;mso-position-vertical-relative:page;z-index:-679216" coordorigin="1692,11140" coordsize="8904,101">
            <v:shape style="position:absolute;left:1692;top:11140;width:1486;height:101" type="#_x0000_t75" stroked="false">
              <v:imagedata r:id="rId596" o:title=""/>
            </v:shape>
            <v:shape style="position:absolute;left:3154;top:11231;width:2993;height:10" type="#_x0000_t75" stroked="false">
              <v:imagedata r:id="rId597" o:title=""/>
            </v:shape>
            <v:shape style="position:absolute;left:6143;top:11231;width:1032;height:10" type="#_x0000_t75" stroked="false">
              <v:imagedata r:id="rId598" o:title=""/>
            </v:shape>
            <v:shape style="position:absolute;left:7170;top:11231;width:3425;height:10" type="#_x0000_t75" stroked="false">
              <v:imagedata r:id="rId599" o:title=""/>
            </v:shape>
            <w10:wrap type="none"/>
          </v:group>
        </w:pict>
      </w:r>
      <w:r>
        <w:rPr/>
        <w:pict>
          <v:group style="position:absolute;margin-left:84.624001pt;margin-top:586.029968pt;width:445.2pt;height:5.05pt;mso-position-horizontal-relative:page;mso-position-vertical-relative:page;z-index:-679192" coordorigin="1692,11721" coordsize="8904,101">
            <v:shape style="position:absolute;left:1692;top:11721;width:1486;height:101" type="#_x0000_t75" stroked="false">
              <v:imagedata r:id="rId595" o:title=""/>
            </v:shape>
            <v:shape style="position:absolute;left:3154;top:11812;width:2993;height:10" type="#_x0000_t75" stroked="false">
              <v:imagedata r:id="rId592" o:title=""/>
            </v:shape>
            <v:shape style="position:absolute;left:6143;top:11812;width:1032;height:10" type="#_x0000_t75" stroked="false">
              <v:imagedata r:id="rId603" o:title=""/>
            </v:shape>
            <v:shape style="position:absolute;left:7170;top:11812;width:3425;height:10" type="#_x0000_t75" stroked="false">
              <v:imagedata r:id="rId604" o:title=""/>
            </v:shape>
            <w10:wrap type="none"/>
          </v:group>
        </w:pict>
      </w:r>
      <w:r>
        <w:rPr/>
        <w:pict>
          <v:group style="position:absolute;margin-left:84.624001pt;margin-top:615.070007pt;width:445.2pt;height:5.05pt;mso-position-horizontal-relative:page;mso-position-vertical-relative:page;z-index:-679168" coordorigin="1692,12301" coordsize="8904,101">
            <v:shape style="position:absolute;left:1692;top:12301;width:1486;height:101" type="#_x0000_t75" stroked="false">
              <v:imagedata r:id="rId596" o:title=""/>
            </v:shape>
            <v:shape style="position:absolute;left:3154;top:12393;width:2993;height:10" type="#_x0000_t75" stroked="false">
              <v:imagedata r:id="rId597" o:title=""/>
            </v:shape>
            <v:shape style="position:absolute;left:6143;top:12393;width:1032;height:10" type="#_x0000_t75" stroked="false">
              <v:imagedata r:id="rId598" o:title=""/>
            </v:shape>
            <v:shape style="position:absolute;left:7170;top:12393;width:3425;height:10" type="#_x0000_t75" stroked="false">
              <v:imagedata r:id="rId599" o:title=""/>
            </v:shape>
            <w10:wrap type="none"/>
          </v:group>
        </w:pict>
      </w:r>
      <w:r>
        <w:rPr/>
        <w:pict>
          <v:group style="position:absolute;margin-left:84.624001pt;margin-top:644.139954pt;width:445.2pt;height:5.05pt;mso-position-horizontal-relative:page;mso-position-vertical-relative:page;z-index:-679144" coordorigin="1692,12883" coordsize="8904,101">
            <v:shape style="position:absolute;left:1692;top:12883;width:1486;height:101" type="#_x0000_t75" stroked="false">
              <v:imagedata r:id="rId595" o:title=""/>
            </v:shape>
            <v:shape style="position:absolute;left:3154;top:12974;width:2993;height:10" type="#_x0000_t75" stroked="false">
              <v:imagedata r:id="rId592" o:title=""/>
            </v:shape>
            <v:shape style="position:absolute;left:6143;top:12974;width:1032;height:10" type="#_x0000_t75" stroked="false">
              <v:imagedata r:id="rId603" o:title=""/>
            </v:shape>
            <v:shape style="position:absolute;left:7170;top:12974;width:3425;height:10" type="#_x0000_t75" stroked="false">
              <v:imagedata r:id="rId604" o:title=""/>
            </v:shape>
            <w10:wrap type="none"/>
          </v:group>
        </w:pict>
      </w:r>
      <w:r>
        <w:rPr/>
        <w:pict>
          <v:group style="position:absolute;margin-left:84.624001pt;margin-top:673.179993pt;width:445.2pt;height:5.05pt;mso-position-horizontal-relative:page;mso-position-vertical-relative:page;z-index:-679120" coordorigin="1692,13464" coordsize="8904,101">
            <v:shape style="position:absolute;left:1692;top:13464;width:1486;height:101" type="#_x0000_t75" stroked="false">
              <v:imagedata r:id="rId595" o:title=""/>
            </v:shape>
            <v:shape style="position:absolute;left:3154;top:13555;width:2993;height:10" type="#_x0000_t75" stroked="false">
              <v:imagedata r:id="rId592" o:title=""/>
            </v:shape>
            <v:shape style="position:absolute;left:6143;top:13555;width:1032;height:10" type="#_x0000_t75" stroked="false">
              <v:imagedata r:id="rId603" o:title=""/>
            </v:shape>
            <v:shape style="position:absolute;left:7170;top:13555;width:3425;height:10" type="#_x0000_t75" stroked="false">
              <v:imagedata r:id="rId604" o:title=""/>
            </v:shape>
            <w10:wrap type="none"/>
          </v:group>
        </w:pict>
      </w:r>
      <w:r>
        <w:rPr/>
        <w:pict>
          <v:group style="position:absolute;margin-left:84.624001pt;margin-top:706.659973pt;width:445.2pt;height:.5pt;mso-position-horizontal-relative:page;mso-position-vertical-relative:page;z-index:-679096" coordorigin="1692,14133" coordsize="8904,10">
            <v:shape style="position:absolute;left:1692;top:14133;width:1466;height:10" type="#_x0000_t75" stroked="false">
              <v:imagedata r:id="rId591" o:title=""/>
            </v:shape>
            <v:shape style="position:absolute;left:3154;top:14133;width:2993;height:10" type="#_x0000_t75" stroked="false">
              <v:imagedata r:id="rId597" o:title=""/>
            </v:shape>
            <v:shape style="position:absolute;left:6143;top:14133;width:1032;height:10" type="#_x0000_t75" stroked="false">
              <v:imagedata r:id="rId598" o:title=""/>
            </v:shape>
            <v:shape style="position:absolute;left:7170;top:14133;width:3425;height:10" type="#_x0000_t75" stroked="false">
              <v:imagedata r:id="rId599" o:title=""/>
            </v:shape>
            <w10:wrap type="none"/>
          </v:group>
        </w:pict>
      </w:r>
      <w:r>
        <w:rPr/>
        <w:pict>
          <v:group style="position:absolute;margin-left:84.624001pt;margin-top:731.139954pt;width:445.2pt;height:5.05pt;mso-position-horizontal-relative:page;mso-position-vertical-relative:page;z-index:-679072" coordorigin="1692,14623" coordsize="8904,101">
            <v:shape style="position:absolute;left:1692;top:14623;width:1486;height:101" type="#_x0000_t75" stroked="false">
              <v:imagedata r:id="rId595" o:title=""/>
            </v:shape>
            <v:shape style="position:absolute;left:3154;top:14714;width:2993;height:10" type="#_x0000_t75" stroked="false">
              <v:imagedata r:id="rId592" o:title=""/>
            </v:shape>
            <v:shape style="position:absolute;left:6143;top:14714;width:1032;height:10" type="#_x0000_t75" stroked="false">
              <v:imagedata r:id="rId603" o:title=""/>
            </v:shape>
            <v:shape style="position:absolute;left:7170;top:14714;width:3425;height:10" type="#_x0000_t75" stroked="false">
              <v:imagedata r:id="rId604" o:title=""/>
            </v:shape>
            <w10:wrap type="none"/>
          </v:group>
        </w:pict>
      </w:r>
    </w:p>
    <w:p>
      <w:pPr>
        <w:spacing w:line="20" w:lineRule="exact"/>
        <w:ind w:left="1764" w:right="0" w:firstLine="0"/>
        <w:rPr>
          <w:rFonts w:ascii="宋体" w:hAnsi="宋体" w:cs="宋体" w:eastAsia="宋体" w:hint="default"/>
          <w:sz w:val="2"/>
          <w:szCs w:val="2"/>
        </w:rPr>
      </w:pPr>
      <w:r>
        <w:rPr>
          <w:rFonts w:ascii="宋体" w:hAnsi="宋体" w:cs="宋体" w:eastAsia="宋体" w:hint="default"/>
          <w:sz w:val="2"/>
          <w:szCs w:val="2"/>
        </w:rPr>
        <w:pict>
          <v:group style="width:437.95pt;height:.75pt;mso-position-horizontal-relative:char;mso-position-vertical-relative:line" coordorigin="0,0" coordsize="8759,15">
            <v:group style="position:absolute;left:7;top:7;width:8745;height:2" coordorigin="7,7" coordsize="8745,2">
              <v:shape style="position:absolute;left:7;top:7;width:8745;height:2" coordorigin="7,7" coordsize="8745,0" path="m7,7l8752,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4"/>
          <w:szCs w:val="24"/>
        </w:rPr>
      </w:pPr>
    </w:p>
    <w:tbl>
      <w:tblPr>
        <w:tblW w:w="0" w:type="auto"/>
        <w:jc w:val="left"/>
        <w:tblInd w:w="1678" w:type="dxa"/>
        <w:tblLayout w:type="fixed"/>
        <w:tblCellMar>
          <w:top w:w="0" w:type="dxa"/>
          <w:left w:w="0" w:type="dxa"/>
          <w:bottom w:w="0" w:type="dxa"/>
          <w:right w:w="0" w:type="dxa"/>
        </w:tblCellMar>
        <w:tblLook w:val="01E0"/>
      </w:tblPr>
      <w:tblGrid>
        <w:gridCol w:w="2900"/>
        <w:gridCol w:w="2624"/>
        <w:gridCol w:w="1712"/>
        <w:gridCol w:w="1709"/>
      </w:tblGrid>
      <w:tr>
        <w:trPr>
          <w:trHeight w:val="471" w:hRule="exact"/>
        </w:trPr>
        <w:tc>
          <w:tcPr>
            <w:tcW w:w="2900"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24"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21"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67" w:hRule="exact"/>
        </w:trPr>
        <w:tc>
          <w:tcPr>
            <w:tcW w:w="2900" w:type="dxa"/>
            <w:vMerge/>
            <w:tcBorders>
              <w:left w:val="nil" w:sz="6" w:space="0" w:color="auto"/>
              <w:bottom w:val="nil" w:sz="6" w:space="0" w:color="auto"/>
              <w:right w:val="single" w:sz="4" w:space="0" w:color="000000"/>
            </w:tcBorders>
          </w:tcPr>
          <w:p>
            <w:pPr/>
          </w:p>
        </w:tc>
        <w:tc>
          <w:tcPr>
            <w:tcW w:w="2624" w:type="dxa"/>
            <w:vMerge/>
            <w:tcBorders>
              <w:left w:val="single" w:sz="4" w:space="0" w:color="000000"/>
              <w:bottom w:val="nil" w:sz="6" w:space="0" w:color="auto"/>
              <w:right w:val="single" w:sz="4" w:space="0" w:color="000000"/>
            </w:tcBorders>
          </w:tcPr>
          <w:p>
            <w:pP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309"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30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1" w:hRule="exact"/>
        </w:trPr>
        <w:tc>
          <w:tcPr>
            <w:tcW w:w="2900"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25.77</w:t>
            </w:r>
          </w:p>
        </w:tc>
        <w:tc>
          <w:tcPr>
            <w:tcW w:w="1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18"/>
                <w:szCs w:val="18"/>
              </w:rPr>
            </w:pPr>
            <w:r>
              <w:rPr>
                <w:rFonts w:ascii="Times New Roman"/>
                <w:spacing w:val="-1"/>
                <w:sz w:val="18"/>
              </w:rPr>
              <w:t>0.69</w:t>
            </w: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0.69</w:t>
            </w:r>
          </w:p>
        </w:tc>
      </w:tr>
      <w:tr>
        <w:trPr>
          <w:trHeight w:val="946" w:hRule="exact"/>
        </w:trPr>
        <w:tc>
          <w:tcPr>
            <w:tcW w:w="29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381" w:lineRule="auto"/>
              <w:ind w:left="122" w:right="103"/>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普通股股东的净利润</w:t>
            </w:r>
          </w:p>
        </w:tc>
        <w:tc>
          <w:tcPr>
            <w:tcW w:w="262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25.53</w:t>
            </w:r>
          </w:p>
        </w:tc>
        <w:tc>
          <w:tcPr>
            <w:tcW w:w="171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0.68</w:t>
            </w:r>
          </w:p>
        </w:tc>
        <w:tc>
          <w:tcPr>
            <w:tcW w:w="1709"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0.68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36"/>
        <w:ind w:left="1786" w:right="3524" w:firstLine="0"/>
        <w:jc w:val="left"/>
        <w:rPr>
          <w:rFonts w:ascii="宋体" w:hAnsi="宋体" w:cs="宋体" w:eastAsia="宋体" w:hint="default"/>
          <w:sz w:val="21"/>
          <w:szCs w:val="21"/>
        </w:rPr>
      </w:pPr>
      <w:r>
        <w:rPr/>
        <w:pict>
          <v:group style="position:absolute;margin-left:84.624001pt;margin-top:-93.576324pt;width:446.5pt;height:.5pt;mso-position-horizontal-relative:page;mso-position-vertical-relative:paragraph;z-index:-679624" coordorigin="1692,-1872" coordsize="8930,10">
            <v:shape style="position:absolute;left:1692;top:-1872;width:5504;height:10" type="#_x0000_t75" stroked="false">
              <v:imagedata r:id="rId605" o:title=""/>
            </v:shape>
            <v:shape style="position:absolute;left:7192;top:-1872;width:3430;height:10" type="#_x0000_t75" stroked="false">
              <v:imagedata r:id="rId606" o:title=""/>
            </v:shape>
            <w10:wrap type="none"/>
          </v:group>
        </w:pict>
      </w:r>
      <w:r>
        <w:rPr/>
        <w:pict>
          <v:group style="position:absolute;margin-left:84.624001pt;margin-top:-74.856361pt;width:446.5pt;height:5.05pt;mso-position-horizontal-relative:page;mso-position-vertical-relative:paragraph;z-index:-679600" coordorigin="1692,-1497" coordsize="8930,101">
            <v:shape style="position:absolute;left:1692;top:-1497;width:5523;height:101" type="#_x0000_t75" stroked="false">
              <v:imagedata r:id="rId607" o:title=""/>
            </v:shape>
            <v:shape style="position:absolute;left:7192;top:-1406;width:3430;height:10" type="#_x0000_t75" stroked="false">
              <v:imagedata r:id="rId606" o:title=""/>
            </v:shape>
            <w10:wrap type="none"/>
          </v:group>
        </w:pict>
      </w:r>
      <w:r>
        <w:rPr/>
        <w:pict>
          <v:shape style="position:absolute;margin-left:228.649994pt;margin-top:-28.536333pt;width:.48003pt;height:.24pt;mso-position-horizontal-relative:page;mso-position-vertical-relative:paragraph;z-index:-679576" type="#_x0000_t75" stroked="false">
            <v:imagedata r:id="rId578" o:title=""/>
          </v:shape>
        </w:pict>
      </w:r>
      <w:r>
        <w:rPr/>
        <w:pict>
          <v:shape style="position:absolute;margin-left:359.829987pt;margin-top:-28.536333pt;width:.48003pt;height:.24pt;mso-position-horizontal-relative:page;mso-position-vertical-relative:paragraph;z-index:-679552" type="#_x0000_t75" stroked="false">
            <v:imagedata r:id="rId578" o:title=""/>
          </v:shape>
        </w:pict>
      </w:r>
      <w:r>
        <w:rPr/>
        <w:pict>
          <v:shape style="position:absolute;margin-left:445.420013pt;margin-top:-28.536333pt;width:.48003pt;height:.24pt;mso-position-horizontal-relative:page;mso-position-vertical-relative:paragraph;z-index:-679528" type="#_x0000_t75" stroked="false">
            <v:imagedata r:id="rId578" o:title=""/>
          </v:shape>
        </w:pict>
      </w:r>
      <w:r>
        <w:rPr/>
        <w:pict>
          <v:shape style="position:absolute;margin-left:157.940002pt;margin-top:42.503658pt;width:.48pt;height:.12pt;mso-position-horizontal-relative:page;mso-position-vertical-relative:paragraph;z-index:20128" type="#_x0000_t75" stroked="false">
            <v:imagedata r:id="rId578" o:title=""/>
          </v:shape>
        </w:pict>
      </w:r>
      <w:r>
        <w:rPr/>
        <w:pict>
          <v:shape style="position:absolute;margin-left:232.369995pt;margin-top:42.503658pt;width:.48001pt;height:.12pt;mso-position-horizontal-relative:page;mso-position-vertical-relative:paragraph;z-index:20152" type="#_x0000_t75" stroked="false">
            <v:imagedata r:id="rId578" o:title=""/>
          </v:shape>
        </w:pict>
      </w:r>
      <w:r>
        <w:rPr/>
        <w:pict>
          <v:shape style="position:absolute;margin-left:307.369995pt;margin-top:42.503658pt;width:.47998pt;height:.12pt;mso-position-horizontal-relative:page;mso-position-vertical-relative:paragraph;z-index:20176" type="#_x0000_t75" stroked="false">
            <v:imagedata r:id="rId578" o:title=""/>
          </v:shape>
        </w:pict>
      </w:r>
      <w:r>
        <w:rPr/>
        <w:pict>
          <v:shape style="position:absolute;margin-left:358.75pt;margin-top:42.503658pt;width:.47998pt;height:.12pt;mso-position-horizontal-relative:page;mso-position-vertical-relative:paragraph;z-index:20200" type="#_x0000_t75" stroked="false">
            <v:imagedata r:id="rId578" o:title=""/>
          </v:shape>
        </w:pict>
      </w:r>
      <w:r>
        <w:rPr/>
        <w:pict>
          <v:group style="position:absolute;margin-left:84.624001pt;margin-top:97.73362pt;width:445.2pt;height:.5pt;mso-position-horizontal-relative:page;mso-position-vertical-relative:paragraph;z-index:-679408" coordorigin="1692,1955" coordsize="8904,10">
            <v:shape style="position:absolute;left:1692;top:1955;width:1466;height:10" type="#_x0000_t75" stroked="false">
              <v:imagedata r:id="rId591" o:title=""/>
            </v:shape>
            <v:shape style="position:absolute;left:3154;top:1955;width:2993;height:10" type="#_x0000_t75" stroked="false">
              <v:imagedata r:id="rId597" o:title=""/>
            </v:shape>
            <v:shape style="position:absolute;left:6143;top:1955;width:1032;height:10" type="#_x0000_t75" stroked="false">
              <v:imagedata r:id="rId598" o:title=""/>
            </v:shape>
            <v:shape style="position:absolute;left:7170;top:1955;width:3425;height:10" type="#_x0000_t75" stroked="false">
              <v:imagedata r:id="rId599" o:title=""/>
            </v:shape>
            <w10:wrap type="none"/>
          </v:group>
        </w:pict>
      </w:r>
      <w:r>
        <w:rPr>
          <w:rFonts w:ascii="宋体" w:hAnsi="宋体" w:cs="宋体" w:eastAsia="宋体" w:hint="default"/>
          <w:b/>
          <w:bCs/>
          <w:sz w:val="21"/>
          <w:szCs w:val="21"/>
        </w:rPr>
        <w:t>（三）公司主要会计报表项目的异常情况及原因的说明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tbl>
      <w:tblPr>
        <w:tblW w:w="0" w:type="auto"/>
        <w:jc w:val="left"/>
        <w:tblInd w:w="1678" w:type="dxa"/>
        <w:tblLayout w:type="fixed"/>
        <w:tblCellMar>
          <w:top w:w="0" w:type="dxa"/>
          <w:left w:w="0" w:type="dxa"/>
          <w:bottom w:w="0" w:type="dxa"/>
          <w:right w:w="0" w:type="dxa"/>
        </w:tblCellMar>
        <w:tblLook w:val="01E0"/>
      </w:tblPr>
      <w:tblGrid>
        <w:gridCol w:w="1486"/>
        <w:gridCol w:w="1489"/>
        <w:gridCol w:w="1500"/>
        <w:gridCol w:w="1028"/>
        <w:gridCol w:w="3416"/>
      </w:tblGrid>
      <w:tr>
        <w:trPr>
          <w:trHeight w:val="1179" w:hRule="exact"/>
        </w:trPr>
        <w:tc>
          <w:tcPr>
            <w:tcW w:w="1486"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8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5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（或上年金额）</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416"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586"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3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16,278,833.91</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36,666,756.83</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-55.60%</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45"/>
              <w:ind w:left="19" w:right="0"/>
              <w:jc w:val="left"/>
              <w:rPr>
                <w:rFonts w:ascii="宋体" w:hAnsi="宋体" w:cs="宋体" w:eastAsia="宋体" w:hint="default"/>
                <w:sz w:val="18"/>
                <w:szCs w:val="18"/>
              </w:rPr>
            </w:pPr>
            <w:r>
              <w:rPr>
                <w:rFonts w:ascii="宋体" w:hAnsi="宋体" w:cs="宋体" w:eastAsia="宋体" w:hint="default"/>
                <w:sz w:val="18"/>
                <w:szCs w:val="18"/>
              </w:rPr>
              <w:t>本期末购买土地价款支出较大</w:t>
            </w:r>
          </w:p>
        </w:tc>
      </w:tr>
      <w:tr>
        <w:trPr>
          <w:trHeight w:val="422"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3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36,286,724.00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4,426,072.00</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719.84%</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left="19" w:right="0"/>
              <w:jc w:val="left"/>
              <w:rPr>
                <w:rFonts w:ascii="宋体" w:hAnsi="宋体" w:cs="宋体" w:eastAsia="宋体" w:hint="default"/>
                <w:sz w:val="18"/>
                <w:szCs w:val="18"/>
              </w:rPr>
            </w:pPr>
            <w:r>
              <w:rPr>
                <w:rFonts w:ascii="宋体" w:hAnsi="宋体" w:cs="宋体" w:eastAsia="宋体" w:hint="default"/>
                <w:sz w:val="18"/>
                <w:szCs w:val="18"/>
              </w:rPr>
              <w:t>通过票据结算方式增多</w:t>
            </w:r>
          </w:p>
        </w:tc>
      </w:tr>
      <w:tr>
        <w:trPr>
          <w:trHeight w:val="581"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36,138,013.51</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67,229,477.16</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-46.25%</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公司加强收款力度，应收账款相应减少</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1006"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3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82,812,266.21</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56,594,422.75</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46.33%</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81" w:lineRule="auto"/>
              <w:ind w:left="19" w:right="41"/>
              <w:jc w:val="left"/>
              <w:rPr>
                <w:rFonts w:ascii="宋体" w:hAnsi="宋体" w:cs="宋体" w:eastAsia="宋体" w:hint="default"/>
                <w:sz w:val="18"/>
                <w:szCs w:val="18"/>
              </w:rPr>
            </w:pPr>
            <w:r>
              <w:rPr>
                <w:rFonts w:ascii="宋体" w:hAnsi="宋体" w:cs="宋体" w:eastAsia="宋体" w:hint="default"/>
                <w:spacing w:val="-4"/>
                <w:sz w:val="18"/>
                <w:szCs w:val="18"/>
              </w:rPr>
              <w:t>公司产能增加，且原材料价格的上涨导致原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材料库存增加</w:t>
            </w:r>
          </w:p>
        </w:tc>
      </w:tr>
      <w:tr>
        <w:trPr>
          <w:trHeight w:val="43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3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3,069,019.65</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1,395,721.97</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sz w:val="18"/>
              </w:rPr>
              <w:t>119.89%</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45"/>
              <w:ind w:left="19" w:right="0"/>
              <w:jc w:val="left"/>
              <w:rPr>
                <w:rFonts w:ascii="宋体" w:hAnsi="宋体" w:cs="宋体" w:eastAsia="宋体" w:hint="default"/>
                <w:sz w:val="18"/>
                <w:szCs w:val="18"/>
              </w:rPr>
            </w:pPr>
            <w:r>
              <w:rPr>
                <w:rFonts w:ascii="宋体" w:hAnsi="宋体" w:cs="宋体" w:eastAsia="宋体" w:hint="default"/>
                <w:sz w:val="18"/>
                <w:szCs w:val="18"/>
              </w:rPr>
              <w:t>上市中介机构费用的增加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15,388,681.07</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7,890,372.61</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95.03%</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本期土建工程增加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636"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56,839,869.75</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9,620,646.97</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490.81%</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本期购入募投土地</w:t>
            </w:r>
          </w:p>
        </w:tc>
      </w:tr>
      <w:tr>
        <w:trPr>
          <w:trHeight w:val="422"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3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42,969.83</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28,662.14</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49.92%</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left="19" w:right="0"/>
              <w:jc w:val="left"/>
              <w:rPr>
                <w:rFonts w:ascii="宋体" w:hAnsi="宋体" w:cs="宋体" w:eastAsia="宋体" w:hint="default"/>
                <w:sz w:val="18"/>
                <w:szCs w:val="18"/>
              </w:rPr>
            </w:pPr>
            <w:r>
              <w:rPr>
                <w:rFonts w:ascii="宋体" w:hAnsi="宋体" w:cs="宋体" w:eastAsia="宋体" w:hint="default"/>
                <w:sz w:val="18"/>
                <w:szCs w:val="18"/>
              </w:rPr>
              <w:t>在建工程项目增加，工程物资相应增加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26,205,742.21</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18,605,294.16</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40.85%</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本期原料采购增加导致应付货款增加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89"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6,667,500.00</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-100.00%</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本期应付票据到期承兑</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481"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26,205,742.21</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18,605,294.16</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40.85%</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公司经营规模扩大，材料采购相应增加。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3,345,087.33</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1,349,105.75</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147.95%</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预收客户货款增加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636"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-2,035,752.73</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3,307,287.44</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-161.55%</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年采购增加使可抵扣进项税增加</w:t>
            </w:r>
          </w:p>
        </w:tc>
      </w:tr>
      <w:tr>
        <w:trPr>
          <w:trHeight w:val="523"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3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131,230.31</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229,596.57</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-42.84%</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left="19" w:right="0"/>
              <w:jc w:val="left"/>
              <w:rPr>
                <w:rFonts w:ascii="宋体" w:hAnsi="宋体" w:cs="宋体" w:eastAsia="宋体" w:hint="default"/>
                <w:sz w:val="18"/>
                <w:szCs w:val="18"/>
              </w:rPr>
            </w:pPr>
            <w:r>
              <w:rPr>
                <w:rFonts w:ascii="宋体" w:hAnsi="宋体" w:cs="宋体" w:eastAsia="宋体" w:hint="default"/>
                <w:sz w:val="18"/>
                <w:szCs w:val="18"/>
              </w:rPr>
              <w:t>本期无关联方借款，导致利息支出减少</w:t>
            </w:r>
          </w:p>
        </w:tc>
      </w:tr>
      <w:tr>
        <w:trPr>
          <w:trHeight w:val="588" w:hRule="exact"/>
        </w:trPr>
        <w:tc>
          <w:tcPr>
            <w:tcW w:w="148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249,475.07</w:t>
            </w:r>
          </w:p>
        </w:tc>
        <w:tc>
          <w:tcPr>
            <w:tcW w:w="15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2,335,149.81</w:t>
            </w:r>
          </w:p>
        </w:tc>
        <w:tc>
          <w:tcPr>
            <w:tcW w:w="10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-89.32%</w:t>
            </w:r>
          </w:p>
        </w:tc>
        <w:tc>
          <w:tcPr>
            <w:tcW w:w="34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本期归还关联方欠款</w:t>
            </w:r>
          </w:p>
        </w:tc>
      </w:tr>
    </w:tbl>
    <w:p>
      <w:pPr>
        <w:spacing w:after="0" w:line="240" w:lineRule="auto"/>
        <w:jc w:val="left"/>
        <w:rPr>
          <w:rFonts w:ascii="宋体" w:hAnsi="宋体" w:cs="宋体" w:eastAsia="宋体" w:hint="default"/>
          <w:sz w:val="18"/>
          <w:szCs w:val="18"/>
        </w:rPr>
        <w:sectPr>
          <w:pgSz w:w="11910" w:h="16840"/>
          <w:pgMar w:header="0" w:footer="980" w:top="1060" w:bottom="1160" w:left="0" w:right="0"/>
        </w:sectPr>
      </w:pPr>
    </w:p>
    <w:p>
      <w:pPr>
        <w:spacing w:line="240" w:lineRule="auto" w:before="6"/>
        <w:rPr>
          <w:rFonts w:ascii="宋体" w:hAnsi="宋体" w:cs="宋体" w:eastAsia="宋体" w:hint="default"/>
          <w:b/>
          <w:bCs/>
          <w:sz w:val="28"/>
          <w:szCs w:val="28"/>
        </w:rPr>
      </w:pPr>
      <w:r>
        <w:rPr/>
        <w:pict>
          <v:shape style="position:absolute;margin-left:157.940002pt;margin-top:73.439980pt;width:.48pt;height:.12pt;mso-position-horizontal-relative:page;mso-position-vertical-relative:page;z-index:20584" type="#_x0000_t75" stroked="false">
            <v:imagedata r:id="rId578" o:title=""/>
          </v:shape>
        </w:pict>
      </w:r>
      <w:r>
        <w:rPr/>
        <w:pict>
          <v:shape style="position:absolute;margin-left:232.369995pt;margin-top:73.439980pt;width:.48001pt;height:.12pt;mso-position-horizontal-relative:page;mso-position-vertical-relative:page;z-index:20608" type="#_x0000_t75" stroked="false">
            <v:imagedata r:id="rId578" o:title=""/>
          </v:shape>
        </w:pict>
      </w:r>
      <w:r>
        <w:rPr/>
        <w:pict>
          <v:shape style="position:absolute;margin-left:307.369995pt;margin-top:73.439980pt;width:.47998pt;height:.12pt;mso-position-horizontal-relative:page;mso-position-vertical-relative:page;z-index:20632" type="#_x0000_t75" stroked="false">
            <v:imagedata r:id="rId578" o:title=""/>
          </v:shape>
        </w:pict>
      </w:r>
      <w:r>
        <w:rPr/>
        <w:pict>
          <v:shape style="position:absolute;margin-left:358.75pt;margin-top:73.439980pt;width:.47998pt;height:.12pt;mso-position-horizontal-relative:page;mso-position-vertical-relative:page;z-index:20656" type="#_x0000_t75" stroked="false">
            <v:imagedata r:id="rId578" o:title=""/>
          </v:shape>
        </w:pict>
      </w:r>
      <w:r>
        <w:rPr/>
        <w:pict>
          <v:group style="position:absolute;margin-left:84.624001pt;margin-top:123.499962pt;width:445.2pt;height:5.55pt;mso-position-horizontal-relative:page;mso-position-vertical-relative:page;z-index:-678952" coordorigin="1692,2470" coordsize="8904,111">
            <v:shape style="position:absolute;left:1692;top:2470;width:1486;height:110" type="#_x0000_t75" stroked="false">
              <v:imagedata r:id="rId608" o:title=""/>
            </v:shape>
            <v:shape style="position:absolute;left:3154;top:2566;width:1503;height:14" type="#_x0000_t75" stroked="false">
              <v:imagedata r:id="rId609" o:title=""/>
            </v:shape>
            <v:shape style="position:absolute;left:4643;top:2571;width:1505;height:10" type="#_x0000_t75" stroked="false">
              <v:imagedata r:id="rId110" o:title=""/>
            </v:shape>
            <v:shape style="position:absolute;left:6143;top:2571;width:1032;height:10" type="#_x0000_t75" stroked="false">
              <v:imagedata r:id="rId603" o:title=""/>
            </v:shape>
            <v:shape style="position:absolute;left:7170;top:2571;width:3425;height:10" type="#_x0000_t75" stroked="false">
              <v:imagedata r:id="rId604" o:title=""/>
            </v:shape>
            <w10:wrap type="none"/>
          </v:group>
        </w:pict>
      </w:r>
      <w:r>
        <w:rPr/>
        <w:pict>
          <v:group style="position:absolute;margin-left:84.624001pt;margin-top:153.019958pt;width:445.2pt;height:5.05pt;mso-position-horizontal-relative:page;mso-position-vertical-relative:page;z-index:-678928" coordorigin="1692,3060" coordsize="8904,101">
            <v:shape style="position:absolute;left:1692;top:3060;width:1486;height:101" type="#_x0000_t75" stroked="false">
              <v:imagedata r:id="rId595" o:title=""/>
            </v:shape>
            <v:shape style="position:absolute;left:3154;top:3152;width:2993;height:10" type="#_x0000_t75" stroked="false">
              <v:imagedata r:id="rId592" o:title=""/>
            </v:shape>
            <v:shape style="position:absolute;left:6143;top:3152;width:1032;height:10" type="#_x0000_t75" stroked="false">
              <v:imagedata r:id="rId603" o:title=""/>
            </v:shape>
            <v:shape style="position:absolute;left:7170;top:3152;width:3425;height:10" type="#_x0000_t75" stroked="false">
              <v:imagedata r:id="rId604" o:title=""/>
            </v:shape>
            <w10:wrap type="none"/>
          </v:group>
        </w:pict>
      </w:r>
      <w:r>
        <w:rPr/>
        <w:pict>
          <v:group style="position:absolute;margin-left:84.624001pt;margin-top:182.060028pt;width:445.2pt;height:5.05pt;mso-position-horizontal-relative:page;mso-position-vertical-relative:page;z-index:-678904" coordorigin="1692,3641" coordsize="8904,101">
            <v:shape style="position:absolute;left:1692;top:3641;width:1486;height:101" type="#_x0000_t75" stroked="false">
              <v:imagedata r:id="rId596" o:title=""/>
            </v:shape>
            <v:shape style="position:absolute;left:3154;top:3732;width:2993;height:10" type="#_x0000_t75" stroked="false">
              <v:imagedata r:id="rId592" o:title=""/>
            </v:shape>
            <v:shape style="position:absolute;left:6143;top:3732;width:1032;height:10" type="#_x0000_t75" stroked="false">
              <v:imagedata r:id="rId603" o:title=""/>
            </v:shape>
            <v:shape style="position:absolute;left:7170;top:3732;width:3425;height:10" type="#_x0000_t75" stroked="false">
              <v:imagedata r:id="rId604" o:title=""/>
            </v:shape>
            <w10:wrap type="none"/>
          </v:group>
        </w:pict>
      </w:r>
      <w:r>
        <w:rPr/>
        <w:pict>
          <v:group style="position:absolute;margin-left:84.624001pt;margin-top:211.09996pt;width:445.2pt;height:5.05pt;mso-position-horizontal-relative:page;mso-position-vertical-relative:page;z-index:-678880" coordorigin="1692,4222" coordsize="8904,101">
            <v:shape style="position:absolute;left:1692;top:4222;width:1486;height:101" type="#_x0000_t75" stroked="false">
              <v:imagedata r:id="rId595" o:title=""/>
            </v:shape>
            <v:shape style="position:absolute;left:3154;top:4313;width:2993;height:10" type="#_x0000_t75" stroked="false">
              <v:imagedata r:id="rId592" o:title=""/>
            </v:shape>
            <v:shape style="position:absolute;left:6143;top:4313;width:1032;height:10" type="#_x0000_t75" stroked="false">
              <v:imagedata r:id="rId603" o:title=""/>
            </v:shape>
            <v:shape style="position:absolute;left:7170;top:4313;width:3425;height:10" type="#_x0000_t75" stroked="false">
              <v:imagedata r:id="rId604" o:title=""/>
            </v:shape>
            <w10:wrap type="none"/>
          </v:group>
        </w:pict>
      </w:r>
      <w:r>
        <w:rPr/>
        <w:pict>
          <v:group style="position:absolute;margin-left:84.624001pt;margin-top:244.579941pt;width:445.2pt;height:.5pt;mso-position-horizontal-relative:page;mso-position-vertical-relative:page;z-index:-678856" coordorigin="1692,4892" coordsize="8904,10">
            <v:shape style="position:absolute;left:1692;top:4892;width:1466;height:10" type="#_x0000_t75" stroked="false">
              <v:imagedata r:id="rId591" o:title=""/>
            </v:shape>
            <v:shape style="position:absolute;left:3154;top:4892;width:2993;height:10" type="#_x0000_t75" stroked="false">
              <v:imagedata r:id="rId592" o:title=""/>
            </v:shape>
            <v:shape style="position:absolute;left:6143;top:4892;width:1032;height:10" type="#_x0000_t75" stroked="false">
              <v:imagedata r:id="rId603" o:title=""/>
            </v:shape>
            <v:shape style="position:absolute;left:7170;top:4892;width:3425;height:10" type="#_x0000_t75" stroked="false">
              <v:imagedata r:id="rId604" o:title=""/>
            </v:shape>
            <w10:wrap type="none"/>
          </v:group>
        </w:pict>
      </w:r>
      <w:r>
        <w:rPr/>
        <w:pict>
          <v:group style="position:absolute;margin-left:84.624001pt;margin-top:269.089966pt;width:445.2pt;height:5.05pt;mso-position-horizontal-relative:page;mso-position-vertical-relative:page;z-index:-678832" coordorigin="1692,5382" coordsize="8904,101">
            <v:shape style="position:absolute;left:1692;top:5382;width:1486;height:101" type="#_x0000_t75" stroked="false">
              <v:imagedata r:id="rId596" o:title=""/>
            </v:shape>
            <v:shape style="position:absolute;left:3154;top:5473;width:2993;height:10" type="#_x0000_t75" stroked="false">
              <v:imagedata r:id="rId592" o:title=""/>
            </v:shape>
            <v:shape style="position:absolute;left:6143;top:5473;width:1032;height:10" type="#_x0000_t75" stroked="false">
              <v:imagedata r:id="rId603" o:title=""/>
            </v:shape>
            <v:shape style="position:absolute;left:7170;top:5473;width:3425;height:10" type="#_x0000_t75" stroked="false">
              <v:imagedata r:id="rId604" o:title=""/>
            </v:shape>
            <w10:wrap type="none"/>
          </v:group>
        </w:pict>
      </w:r>
    </w:p>
    <w:tbl>
      <w:tblPr>
        <w:tblW w:w="0" w:type="auto"/>
        <w:jc w:val="left"/>
        <w:tblInd w:w="1678" w:type="dxa"/>
        <w:tblLayout w:type="fixed"/>
        <w:tblCellMar>
          <w:top w:w="0" w:type="dxa"/>
          <w:left w:w="0" w:type="dxa"/>
          <w:bottom w:w="0" w:type="dxa"/>
          <w:right w:w="0" w:type="dxa"/>
        </w:tblCellMar>
        <w:tblLook w:val="01E0"/>
      </w:tblPr>
      <w:tblGrid>
        <w:gridCol w:w="1486"/>
        <w:gridCol w:w="1489"/>
        <w:gridCol w:w="1500"/>
        <w:gridCol w:w="1028"/>
        <w:gridCol w:w="3416"/>
      </w:tblGrid>
      <w:tr>
        <w:trPr>
          <w:trHeight w:val="1016" w:hRule="exact"/>
        </w:trPr>
        <w:tc>
          <w:tcPr>
            <w:tcW w:w="1486"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8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5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（或上年金额）</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416"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59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25,000,000.00</w:t>
            </w: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100.00%</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生产规模扩大，筹资活动增加。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403,481.18</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674,273.50</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-40.16%</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本期应缴增值税减少导致附加税减少</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480"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42,815,804.21</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31,446,785.03</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36.15%</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公司加大研发投入导致本期研发费增加</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636"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4,407,164.13</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2,830,727.30</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55.69%</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本期借款增加较大</w:t>
            </w:r>
          </w:p>
        </w:tc>
      </w:tr>
      <w:tr>
        <w:trPr>
          <w:trHeight w:val="423"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40"/>
              <w:ind w:left="3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-934,163.55</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9,382,694.28</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-109.96%</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left="19" w:right="0"/>
              <w:jc w:val="left"/>
              <w:rPr>
                <w:rFonts w:ascii="宋体" w:hAnsi="宋体" w:cs="宋体" w:eastAsia="宋体" w:hint="default"/>
                <w:sz w:val="18"/>
                <w:szCs w:val="18"/>
              </w:rPr>
            </w:pPr>
            <w:r>
              <w:rPr>
                <w:rFonts w:ascii="宋体" w:hAnsi="宋体" w:cs="宋体" w:eastAsia="宋体" w:hint="default"/>
                <w:spacing w:val="-4"/>
                <w:sz w:val="18"/>
                <w:szCs w:val="18"/>
              </w:rPr>
              <w:t>本期存货次品减少，存货跌价准备减少所致</w:t>
            </w:r>
          </w:p>
        </w:tc>
      </w:tr>
      <w:tr>
        <w:trPr>
          <w:trHeight w:val="101" w:hRule="exact"/>
        </w:trPr>
        <w:tc>
          <w:tcPr>
            <w:tcW w:w="148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028" w:type="dxa"/>
            <w:tcBorders>
              <w:top w:val="nil" w:sz="6" w:space="0" w:color="auto"/>
              <w:left w:val="single" w:sz="4" w:space="0" w:color="000000"/>
              <w:bottom w:val="nil" w:sz="6" w:space="0" w:color="auto"/>
              <w:right w:val="single" w:sz="4" w:space="0" w:color="000000"/>
            </w:tcBorders>
          </w:tcPr>
          <w:p>
            <w:pPr/>
          </w:p>
        </w:tc>
        <w:tc>
          <w:tcPr>
            <w:tcW w:w="3416" w:type="dxa"/>
            <w:tcBorders>
              <w:top w:val="nil" w:sz="6" w:space="0" w:color="auto"/>
              <w:left w:val="single" w:sz="4" w:space="0" w:color="000000"/>
              <w:bottom w:val="nil" w:sz="6" w:space="0" w:color="auto"/>
              <w:right w:val="nil" w:sz="6" w:space="0" w:color="auto"/>
            </w:tcBorders>
          </w:tcPr>
          <w:p>
            <w:pPr/>
          </w:p>
        </w:tc>
      </w:tr>
      <w:tr>
        <w:trPr>
          <w:trHeight w:val="581" w:hRule="exact"/>
        </w:trPr>
        <w:tc>
          <w:tcPr>
            <w:tcW w:w="148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6,917,591.75</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3,751,756.77</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84.38%</w:t>
            </w:r>
          </w:p>
        </w:tc>
        <w:tc>
          <w:tcPr>
            <w:tcW w:w="34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政府补助增加</w:t>
            </w:r>
          </w:p>
        </w:tc>
      </w:tr>
      <w:tr>
        <w:trPr>
          <w:trHeight w:val="586" w:hRule="exact"/>
        </w:trPr>
        <w:tc>
          <w:tcPr>
            <w:tcW w:w="1486" w:type="dxa"/>
            <w:tcBorders>
              <w:top w:val="nil" w:sz="6" w:space="0" w:color="auto"/>
              <w:left w:val="nil" w:sz="6" w:space="0" w:color="auto"/>
              <w:bottom w:val="single" w:sz="12" w:space="0" w:color="000000"/>
              <w:right w:val="single" w:sz="4" w:space="0" w:color="000000"/>
            </w:tcBorders>
          </w:tcPr>
          <w:p>
            <w:pPr>
              <w:pStyle w:val="TableParagraph"/>
              <w:spacing w:line="240" w:lineRule="auto" w:before="137"/>
              <w:ind w:left="3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6,014,863.65</w:t>
            </w:r>
          </w:p>
        </w:tc>
        <w:tc>
          <w:tcPr>
            <w:tcW w:w="15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177,109.23</w:t>
            </w:r>
          </w:p>
        </w:tc>
        <w:tc>
          <w:tcPr>
            <w:tcW w:w="10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3296.13%</w:t>
            </w:r>
          </w:p>
        </w:tc>
        <w:tc>
          <w:tcPr>
            <w:tcW w:w="34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本期处置固定资产损失增加较大</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36"/>
        <w:ind w:left="1786" w:right="3524" w:firstLine="0"/>
        <w:jc w:val="left"/>
        <w:rPr>
          <w:rFonts w:ascii="宋体" w:hAnsi="宋体" w:cs="宋体" w:eastAsia="宋体" w:hint="default"/>
          <w:sz w:val="21"/>
          <w:szCs w:val="21"/>
        </w:rPr>
      </w:pPr>
      <w:r>
        <w:rPr/>
        <w:pict>
          <v:group style="position:absolute;margin-left:84.624001pt;margin-top:-83.976349pt;width:445.2pt;height:5.05pt;mso-position-horizontal-relative:page;mso-position-vertical-relative:paragraph;z-index:-678808" coordorigin="1692,-1680" coordsize="8904,101">
            <v:shape style="position:absolute;left:1692;top:-1680;width:1486;height:101" type="#_x0000_t75" stroked="false">
              <v:imagedata r:id="rId595" o:title=""/>
            </v:shape>
            <v:shape style="position:absolute;left:3154;top:-1588;width:2993;height:10" type="#_x0000_t75" stroked="false">
              <v:imagedata r:id="rId592" o:title=""/>
            </v:shape>
            <v:shape style="position:absolute;left:6143;top:-1588;width:1032;height:10" type="#_x0000_t75" stroked="false">
              <v:imagedata r:id="rId603" o:title=""/>
            </v:shape>
            <v:shape style="position:absolute;left:7170;top:-1588;width:3425;height:10" type="#_x0000_t75" stroked="false">
              <v:imagedata r:id="rId604" o:title=""/>
            </v:shape>
            <w10:wrap type="none"/>
          </v:group>
        </w:pict>
      </w: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财务报表的批准报出</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p>
      <w:pPr>
        <w:spacing w:before="36"/>
        <w:ind w:left="2417" w:right="3524"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446" w:lineRule="auto" w:before="44"/>
        <w:ind w:left="8408" w:right="1400" w:hanging="452"/>
        <w:jc w:val="left"/>
        <w:rPr>
          <w:rFonts w:ascii="宋体" w:hAnsi="宋体" w:cs="宋体" w:eastAsia="宋体" w:hint="default"/>
          <w:sz w:val="18"/>
          <w:szCs w:val="18"/>
        </w:rPr>
      </w:pPr>
      <w:r>
        <w:rPr>
          <w:rFonts w:ascii="宋体" w:hAnsi="宋体" w:cs="宋体" w:eastAsia="宋体" w:hint="default"/>
          <w:b/>
          <w:bCs/>
          <w:sz w:val="18"/>
          <w:szCs w:val="18"/>
        </w:rPr>
        <w:t>上海华峰超纤材料股份有限公司</w:t>
      </w:r>
      <w:r>
        <w:rPr>
          <w:rFonts w:ascii="宋体" w:hAnsi="宋体" w:cs="宋体" w:eastAsia="宋体" w:hint="default"/>
          <w:b/>
          <w:bCs/>
          <w:w w:val="99"/>
          <w:sz w:val="18"/>
          <w:szCs w:val="18"/>
        </w:rPr>
        <w:t> </w:t>
      </w:r>
      <w:r>
        <w:rPr>
          <w:rFonts w:ascii="宋体" w:hAnsi="宋体" w:cs="宋体" w:eastAsia="宋体" w:hint="default"/>
          <w:b/>
          <w:bCs/>
          <w:sz w:val="18"/>
          <w:szCs w:val="18"/>
        </w:rPr>
        <w:t>二〇一一年四月二十一日</w:t>
      </w:r>
      <w:r>
        <w:rPr>
          <w:rFonts w:ascii="宋体" w:hAnsi="宋体" w:cs="宋体" w:eastAsia="宋体" w:hint="default"/>
          <w:sz w:val="18"/>
          <w:szCs w:val="18"/>
        </w:rPr>
      </w:r>
    </w:p>
    <w:p>
      <w:pPr>
        <w:spacing w:after="0" w:line="446" w:lineRule="auto"/>
        <w:jc w:val="left"/>
        <w:rPr>
          <w:rFonts w:ascii="宋体" w:hAnsi="宋体" w:cs="宋体" w:eastAsia="宋体" w:hint="default"/>
          <w:sz w:val="18"/>
          <w:szCs w:val="18"/>
        </w:rPr>
        <w:sectPr>
          <w:pgSz w:w="11910" w:h="16840"/>
          <w:pgMar w:header="0" w:footer="980"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Heading1"/>
        <w:spacing w:line="460" w:lineRule="exact"/>
        <w:ind w:left="1264" w:right="932"/>
        <w:jc w:val="center"/>
        <w:rPr>
          <w:b w:val="0"/>
          <w:bCs w:val="0"/>
        </w:rPr>
      </w:pPr>
      <w:r>
        <w:rPr/>
        <w:t>第十节</w:t>
      </w:r>
      <w:r>
        <w:rPr>
          <w:spacing w:val="-3"/>
        </w:rPr>
        <w:t> </w:t>
      </w:r>
      <w:r>
        <w:rPr/>
        <w:t>备查文件</w:t>
      </w:r>
      <w:r>
        <w:rPr>
          <w:b w:val="0"/>
          <w:bCs w:val="0"/>
        </w:rPr>
      </w: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p>
      <w:pPr>
        <w:pStyle w:val="BodyText"/>
        <w:spacing w:line="374" w:lineRule="auto"/>
        <w:ind w:left="1800" w:right="1222"/>
        <w:jc w:val="left"/>
      </w:pPr>
      <w:r>
        <w:rPr>
          <w:spacing w:val="-5"/>
        </w:rPr>
        <w:t>一、载有公司法定代表人、主管会计工作负责人、公司会计机构负责人（会计主管人员）</w:t>
      </w:r>
      <w:r>
        <w:rPr>
          <w:spacing w:val="-90"/>
        </w:rPr>
        <w:t> </w:t>
      </w:r>
      <w:r>
        <w:rPr>
          <w:spacing w:val="-90"/>
        </w:rPr>
      </w:r>
      <w:r>
        <w:rPr/>
        <w:t>签名并盖章的财务报表。</w:t>
      </w:r>
      <w:r>
        <w:rPr>
          <w:w w:val="100"/>
        </w:rPr>
        <w:t> </w:t>
      </w:r>
      <w:r>
        <w:rPr/>
        <w:t>二、载有会计师事务所盖章、注册会计师签名并盖章的审计报告原件。</w:t>
      </w:r>
      <w:r>
        <w:rPr>
          <w:w w:val="100"/>
        </w:rPr>
        <w:t> </w:t>
      </w:r>
      <w:r>
        <w:rPr/>
        <w:t>三、报告期内在中国证监会指定网站上公开披露过的所有公司文件的正本及公告的原</w:t>
      </w:r>
      <w:r>
        <w:rPr>
          <w:w w:val="100"/>
        </w:rPr>
        <w:t> </w:t>
      </w:r>
      <w:r>
        <w:rPr/>
        <w:t>稿。</w:t>
      </w:r>
    </w:p>
    <w:p>
      <w:pPr>
        <w:pStyle w:val="BodyText"/>
        <w:spacing w:line="372" w:lineRule="auto" w:before="38"/>
        <w:ind w:left="1800" w:right="2306"/>
        <w:jc w:val="left"/>
      </w:pPr>
      <w:r>
        <w:rPr/>
        <w:t>四、经公司法定代表人签名的</w:t>
      </w:r>
      <w:r>
        <w:rPr>
          <w:rFonts w:ascii="宋体" w:hAnsi="宋体" w:cs="宋体" w:eastAsia="宋体" w:hint="default"/>
        </w:rPr>
        <w:t>2010</w:t>
      </w:r>
      <w:r>
        <w:rPr/>
        <w:t>年年度报告文本原件。</w:t>
      </w:r>
      <w:r>
        <w:rPr>
          <w:w w:val="100"/>
        </w:rPr>
        <w:t> </w:t>
      </w:r>
      <w:r>
        <w:rPr/>
        <w:t>五、其他相关资料。</w:t>
      </w:r>
      <w:r>
        <w:rPr>
          <w:spacing w:val="-112"/>
        </w:rPr>
        <w:t> </w:t>
      </w:r>
      <w:r>
        <w:rPr>
          <w:spacing w:val="-1"/>
        </w:rPr>
        <w:t>以上备查文件的备置地点：上海市金山区亭卫南路</w:t>
      </w:r>
      <w:r>
        <w:rPr>
          <w:rFonts w:ascii="宋体" w:hAnsi="宋体" w:cs="宋体" w:eastAsia="宋体" w:hint="default"/>
          <w:spacing w:val="-1"/>
        </w:rPr>
        <w:t>888</w:t>
      </w:r>
      <w:r>
        <w:rPr>
          <w:spacing w:val="-1"/>
        </w:rPr>
        <w:t>号公司证券事务部。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spacing w:line="240" w:lineRule="auto"/>
        <w:ind w:left="7153" w:right="1370"/>
        <w:jc w:val="left"/>
      </w:pPr>
      <w:r>
        <w:rPr/>
        <w:t>上海华峰超纤材料股份有限公司</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BodyText"/>
        <w:tabs>
          <w:tab w:pos="10540" w:val="left" w:leader="none"/>
        </w:tabs>
        <w:spacing w:line="240" w:lineRule="auto"/>
        <w:ind w:left="7153" w:right="137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602" w:lineRule="auto" w:before="11"/>
        <w:ind w:left="8312" w:right="1793" w:firstLine="795"/>
        <w:jc w:val="left"/>
      </w:pPr>
      <w:r>
        <w:rPr/>
        <w:t>尤小平</w:t>
      </w:r>
      <w:r>
        <w:rPr>
          <w:w w:val="100"/>
        </w:rPr>
        <w:t> </w:t>
      </w:r>
      <w:r>
        <w:rPr>
          <w:rFonts w:ascii="宋体" w:hAnsi="宋体" w:cs="宋体" w:eastAsia="宋体" w:hint="default"/>
        </w:rPr>
        <w:t>2011</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21</w:t>
      </w:r>
      <w:r>
        <w:rPr>
          <w:rFonts w:ascii="宋体" w:hAnsi="宋体" w:cs="宋体" w:eastAsia="宋体" w:hint="default"/>
          <w:spacing w:val="-58"/>
        </w:rPr>
        <w:t> </w:t>
      </w:r>
      <w:r>
        <w:rPr/>
        <w:t>日</w:t>
      </w:r>
    </w:p>
    <w:sectPr>
      <w:pgSz w:w="11910" w:h="16840"/>
      <w:pgMar w:header="0" w:footer="980"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pt;margin-top:810.249817pt;width:481.3pt;height:31.649987pt;mso-position-horizontal-relative:page;mso-position-vertical-relative:page;z-index:-698536" type="#_x0000_t75" stroked="false">
          <v:imagedata r:id="rId1" o:title=""/>
        </v:shape>
      </w:pict>
    </w:r>
    <w:r>
      <w:rPr/>
      <w:pict>
        <v:shape style="position:absolute;margin-left:289.929993pt;margin-top:781.933899pt;width:15.6pt;height:11pt;mso-position-horizontal-relative:page;mso-position-vertical-relative:page;z-index:-698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I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97960" coordorigin="0,15922" coordsize="11906,916">
          <v:shape style="position:absolute;left:0;top:15922;width:11906;height:916" type="#_x0000_t75" stroked="false">
            <v:imagedata r:id="rId1" o:title=""/>
          </v:shape>
          <v:shape style="position:absolute;left:3228;top:16268;width:8678;height:570" type="#_x0000_t75" stroked="false">
            <v:imagedata r:id="rId2" o:title=""/>
          </v:shape>
          <w10:wrap type="none"/>
        </v:group>
      </w:pict>
    </w:r>
    <w:r>
      <w:rPr/>
      <w:pict>
        <v:shape style="position:absolute;margin-left:294.970001pt;margin-top:781.933899pt;width:21.6pt;height:11pt;mso-position-horizontal-relative:page;mso-position-vertical-relative:page;z-index:-6979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t> </w:t>
                </w:r>
                <w:r>
                  <w:rPr>
                    <w:rFonts w:ascii="Times New Roman"/>
                    <w:sz w:val="18"/>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97912" coordorigin="0,15922" coordsize="11906,916">
          <v:shape style="position:absolute;left:0;top:15922;width:11906;height:916" type="#_x0000_t75" stroked="false">
            <v:imagedata r:id="rId1" o:title=""/>
          </v:shape>
          <v:shape style="position:absolute;left:3228;top:16268;width:8678;height:570" type="#_x0000_t75" stroked="false">
            <v:imagedata r:id="rId2" o:title=""/>
          </v:shape>
          <w10:wrap type="none"/>
        </v:group>
      </w:pict>
    </w:r>
    <w:r>
      <w:rPr/>
      <w:pict>
        <v:shape style="position:absolute;margin-left:300.690002pt;margin-top:781.933899pt;width:13.15pt;height:11pt;mso-position-horizontal-relative:page;mso-position-vertical-relative:page;z-index:-697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97864" coordorigin="0,15922" coordsize="11906,916">
          <v:shape style="position:absolute;left:0;top:15922;width:11906;height:916" type="#_x0000_t75" stroked="false">
            <v:imagedata r:id="rId1" o:title=""/>
          </v:shape>
          <v:shape style="position:absolute;left:3228;top:16268;width:8678;height:570" type="#_x0000_t75" stroked="false">
            <v:imagedata r:id="rId2" o:title=""/>
          </v:shape>
          <w10:wrap type="none"/>
        </v:group>
      </w:pict>
    </w:r>
    <w:r>
      <w:rPr/>
      <w:pict>
        <v:shape style="position:absolute;margin-left:299.410004pt;margin-top:781.933899pt;width:15.7pt;height:11pt;mso-position-horizontal-relative:page;mso-position-vertical-relative:page;z-index:-697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97816" coordorigin="0,15922" coordsize="11906,916">
          <v:shape style="position:absolute;left:0;top:15922;width:11906;height:916" type="#_x0000_t75" stroked="false">
            <v:imagedata r:id="rId1" o:title=""/>
          </v:shape>
          <v:shape style="position:absolute;left:3228;top:16268;width:8678;height:570" type="#_x0000_t75" stroked="false">
            <v:imagedata r:id="rId2" o:title=""/>
          </v:shape>
          <w10:wrap type="none"/>
        </v:group>
      </w:pict>
    </w:r>
    <w:r>
      <w:rPr/>
      <w:pict>
        <v:shape style="position:absolute;margin-left:298.410004pt;margin-top:781.933899pt;width:17.7pt;height:11pt;mso-position-horizontal-relative:page;mso-position-vertical-relative:page;z-index:-697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pt;margin-top:810.249817pt;width:481.3pt;height:31.649987pt;mso-position-horizontal-relative:page;mso-position-vertical-relative:page;z-index:-698488" type="#_x0000_t75" stroked="false">
          <v:imagedata r:id="rId1" o:title=""/>
        </v:shape>
      </w:pict>
    </w:r>
    <w:r>
      <w:rPr/>
      <w:pict>
        <v:shape style="position:absolute;margin-left:288.369995pt;margin-top:781.933899pt;width:18.6pt;height:11pt;mso-position-horizontal-relative:page;mso-position-vertical-relative:page;z-index:-698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pt;margin-top:810.249817pt;width:481.3pt;height:31.649987pt;mso-position-horizontal-relative:page;mso-position-vertical-relative:page;z-index:-698440" type="#_x0000_t75" stroked="false">
          <v:imagedata r:id="rId1" o:title=""/>
        </v:shape>
      </w:pict>
    </w:r>
    <w:r>
      <w:rPr/>
      <w:pict>
        <v:shape style="position:absolute;margin-left:286.929993pt;margin-top:781.933899pt;width:21.6pt;height:11pt;mso-position-horizontal-relative:page;mso-position-vertical-relative:page;z-index:-698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III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pt;margin-top:810.249817pt;width:481.3pt;height:31.649987pt;mso-position-horizontal-relative:page;mso-position-vertical-relative:page;z-index:-698392" type="#_x0000_t75" stroked="false">
          <v:imagedata r:id="rId1" o:title=""/>
        </v:shape>
      </w:pict>
    </w:r>
    <w:r>
      <w:rPr/>
      <w:pict>
        <v:shape style="position:absolute;margin-left:286.929993pt;margin-top:781.933899pt;width:21.6pt;height:11pt;mso-position-horizontal-relative:page;mso-position-vertical-relative:page;z-index:-698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t> </w:t>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9993pt;margin-top:779.893921pt;width:21.6pt;height:11pt;mso-position-horizontal-relative:page;mso-position-vertical-relative:page;z-index:-6983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t> </w:t>
                </w:r>
                <w:r>
                  <w:rPr>
                    <w:rFonts w:ascii="Times New Roman"/>
                    <w:sz w:val="18"/>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9993pt;margin-top:779.893921pt;width:21.6pt;height:11pt;mso-position-horizontal-relative:page;mso-position-vertical-relative:page;z-index:-6983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t> </w:t>
                </w:r>
                <w:r>
                  <w:rPr>
                    <w:rFonts w:ascii="Times New Roman"/>
                    <w:sz w:val="18"/>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320pt;margin-top:509.521637pt;width:78.5pt;height:11pt;mso-position-horizontal-relative:page;mso-position-vertical-relative:page;z-index:-698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尤小平</w:t>
                </w:r>
              </w:p>
            </w:txbxContent>
          </v:textbox>
          <w10:wrap type="none"/>
        </v:shape>
      </w:pict>
    </w:r>
    <w:r>
      <w:rPr/>
      <w:pict>
        <v:shape style="position:absolute;margin-left:357.48999pt;margin-top:509.521637pt;width:123.5pt;height:11pt;mso-position-horizontal-relative:page;mso-position-vertical-relative:page;z-index:-698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主管会计工作的负责人</w:t>
                </w:r>
                <w:r>
                  <w:rPr>
                    <w:rFonts w:ascii="宋体" w:hAnsi="宋体" w:cs="宋体" w:eastAsia="宋体" w:hint="default"/>
                    <w:sz w:val="18"/>
                    <w:szCs w:val="18"/>
                  </w:rPr>
                  <w:t>:</w:t>
                </w:r>
                <w:r>
                  <w:rPr>
                    <w:rFonts w:ascii="宋体" w:hAnsi="宋体" w:cs="宋体" w:eastAsia="宋体" w:hint="default"/>
                    <w:sz w:val="18"/>
                    <w:szCs w:val="18"/>
                  </w:rPr>
                  <w:t>叶芬弟</w:t>
                </w:r>
              </w:p>
            </w:txbxContent>
          </v:textbox>
          <w10:wrap type="none"/>
        </v:shape>
      </w:pict>
    </w:r>
    <w:r>
      <w:rPr/>
      <w:pict>
        <v:shape style="position:absolute;margin-left:658.979980pt;margin-top:509.521637pt;width:96.6pt;height:11pt;mso-position-horizontal-relative:page;mso-position-vertical-relative:page;z-index:-698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w:t>
                </w:r>
                <w:r>
                  <w:rPr>
                    <w:rFonts w:ascii="宋体" w:hAnsi="宋体" w:cs="宋体" w:eastAsia="宋体" w:hint="default"/>
                    <w:sz w:val="18"/>
                    <w:szCs w:val="18"/>
                  </w:rPr>
                  <w:t>:</w:t>
                </w:r>
                <w:r>
                  <w:rPr>
                    <w:rFonts w:ascii="宋体" w:hAnsi="宋体" w:cs="宋体" w:eastAsia="宋体" w:hint="default"/>
                    <w:sz w:val="18"/>
                    <w:szCs w:val="18"/>
                  </w:rPr>
                  <w:t>李德光</w:t>
                </w:r>
              </w:p>
            </w:txbxContent>
          </v:textbox>
          <w10:wrap type="none"/>
        </v:shape>
      </w:pict>
    </w:r>
    <w:r>
      <w:rPr/>
      <w:pict>
        <v:shape style="position:absolute;margin-left:410.170013pt;margin-top:533.293945pt;width:21.6pt;height:11pt;mso-position-horizontal-relative:page;mso-position-vertical-relative:page;z-index:-698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t> </w:t>
                </w:r>
                <w:r>
                  <w:rPr>
                    <w:rFonts w:ascii="Times New Roman"/>
                    <w:sz w:val="18"/>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98056" coordorigin="0,15922" coordsize="11906,916">
          <v:shape style="position:absolute;left:0;top:15922;width:11906;height:916" type="#_x0000_t75" stroked="false">
            <v:imagedata r:id="rId1" o:title=""/>
          </v:shape>
          <v:shape style="position:absolute;left:3228;top:16268;width:8678;height:570" type="#_x0000_t75" stroked="false">
            <v:imagedata r:id="rId2" o:title=""/>
          </v:shape>
          <w10:wrap type="none"/>
        </v:group>
      </w:pict>
    </w:r>
    <w:r>
      <w:rPr/>
      <w:pict>
        <v:shape style="position:absolute;margin-left:294.970001pt;margin-top:781.933899pt;width:21.6pt;height:11pt;mso-position-horizontal-relative:page;mso-position-vertical-relative:page;z-index:-698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t> </w:t>
                </w:r>
                <w:r>
                  <w:rPr>
                    <w:rFonts w:ascii="Times New Roman"/>
                    <w:sz w:val="18"/>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6.099854pt;width:595.3pt;height:45.8pt;mso-position-horizontal-relative:page;mso-position-vertical-relative:page;z-index:-698008" coordorigin="0,15922" coordsize="11906,916">
          <v:shape style="position:absolute;left:0;top:15922;width:11906;height:916" type="#_x0000_t75" stroked="false">
            <v:imagedata r:id="rId1" o:title=""/>
          </v:shape>
          <v:shape style="position:absolute;left:3228;top:16268;width:8678;height:570" type="#_x0000_t75" stroked="false">
            <v:imagedata r:id="rId2" o:title=""/>
          </v:shape>
          <w10:wrap type="none"/>
        </v:group>
      </w:pict>
    </w:r>
    <w:r>
      <w:rPr/>
      <w:pict>
        <v:shape style="position:absolute;margin-left:294.970001pt;margin-top:781.933899pt;width:21.6pt;height:11pt;mso-position-horizontal-relative:page;mso-position-vertical-relative:page;z-index:-697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t> </w:t>
                </w:r>
                <w:r>
                  <w:rPr>
                    <w:rFonts w:ascii="Times New Roman"/>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986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8.16pt;margin-top:42.865608pt;width:128pt;height:11pt;mso-position-horizontal-relative:page;mso-position-vertical-relative:page;z-index:-698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72.5pt;margin-top:42.865608pt;width:67.3pt;height:11.5pt;mso-position-horizontal-relative:page;mso-position-vertical-relative:page;z-index:-698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60009pt;width:731.5pt;height:.1pt;mso-position-horizontal-relative:page;mso-position-vertical-relative:page;z-index:-698296" coordorigin="1104,1111" coordsize="14630,2">
          <v:shape style="position:absolute;left:1104;top:1111;width:14630;height:2" coordorigin="1104,1111" coordsize="14630,0" path="m1104,1111l15734,1111e" filled="false" stroked="true" strokeweight=".72pt" strokecolor="#000000">
            <v:path arrowok="t"/>
          </v:shape>
          <w10:wrap type="none"/>
        </v:group>
      </w:pict>
    </w:r>
    <w:r>
      <w:rPr/>
      <w:pict>
        <v:shape style="position:absolute;margin-left:184.660004pt;margin-top:42.865631pt;width:128pt;height:11pt;mso-position-horizontal-relative:page;mso-position-vertical-relative:page;z-index:-698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589.950012pt;margin-top:42.865631pt;width:67.3pt;height:11.5pt;mso-position-horizontal-relative:page;mso-position-vertical-relative:page;z-index:-698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584pt;margin-top:55.559982pt;width:434.35pt;height:.1pt;mso-position-horizontal-relative:page;mso-position-vertical-relative:page;z-index:-698128" coordorigin="1772,1111" coordsize="8687,2">
          <v:shape style="position:absolute;left:1772;top:1111;width:8687;height:2" coordorigin="1772,1111" coordsize="8687,0" path="m1772,1111l10459,1111e" filled="false" stroked="true" strokeweight=".72pt" strokecolor="#000000">
            <v:path arrowok="t"/>
          </v:shape>
          <w10:wrap type="none"/>
        </v:group>
      </w:pict>
    </w:r>
    <w:r>
      <w:rPr/>
      <w:pict>
        <v:shape style="position:absolute;margin-left:96.463997pt;margin-top:42.865608pt;width:128pt;height:11pt;mso-position-horizontal-relative:page;mso-position-vertical-relative:page;z-index:-698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xbxContent>
          </v:textbox>
          <w10:wrap type="none"/>
        </v:shape>
      </w:pict>
    </w:r>
    <w:r>
      <w:rPr/>
      <w:pict>
        <v:shape style="position:absolute;margin-left:447.660004pt;margin-top:42.865608pt;width:67.4pt;height:11.5pt;mso-position-horizontal-relative:page;mso-position-vertical-relative:page;z-index:-698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23"/>
      <w:szCs w:val="23"/>
    </w:rPr>
  </w:style>
  <w:style w:styleId="Heading1" w:type="paragraph">
    <w:name w:val="Heading 1"/>
    <w:basedOn w:val="Normal"/>
    <w:uiPriority w:val="1"/>
    <w:qFormat/>
    <w:pPr>
      <w:ind w:left="3617"/>
      <w:outlineLvl w:val="1"/>
    </w:pPr>
    <w:rPr>
      <w:rFonts w:ascii="宋体" w:hAnsi="宋体" w:eastAsia="宋体"/>
      <w:b/>
      <w:bCs/>
      <w:sz w:val="36"/>
      <w:szCs w:val="36"/>
    </w:rPr>
  </w:style>
  <w:style w:styleId="Heading2" w:type="paragraph">
    <w:name w:val="Heading 2"/>
    <w:basedOn w:val="Normal"/>
    <w:uiPriority w:val="1"/>
    <w:qFormat/>
    <w:pPr>
      <w:spacing w:before="14"/>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mailto:allenbzhao@163.com" TargetMode="External"/><Relationship Id="rId12" Type="http://schemas.openxmlformats.org/officeDocument/2006/relationships/hyperlink" Target="mailto:chengming2003@126.com" TargetMode="External"/><Relationship Id="rId13" Type="http://schemas.openxmlformats.org/officeDocument/2006/relationships/hyperlink" Target="http://www.hfmicrofibre.com/" TargetMode="External"/><Relationship Id="rId14" Type="http://schemas.openxmlformats.org/officeDocument/2006/relationships/hyperlink" Target="http://www.cninfo.com.cn/"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2.xml"/><Relationship Id="rId22" Type="http://schemas.openxmlformats.org/officeDocument/2006/relationships/footer" Target="footer7.xml"/><Relationship Id="rId23" Type="http://schemas.openxmlformats.org/officeDocument/2006/relationships/header" Target="header3.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footer" Target="footer10.xml"/><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9.png"/><Relationship Id="rId128" Type="http://schemas.openxmlformats.org/officeDocument/2006/relationships/image" Target="media/image110.png"/><Relationship Id="rId129" Type="http://schemas.openxmlformats.org/officeDocument/2006/relationships/image" Target="media/image111.png"/><Relationship Id="rId130" Type="http://schemas.openxmlformats.org/officeDocument/2006/relationships/image" Target="media/image112.png"/><Relationship Id="rId131" Type="http://schemas.openxmlformats.org/officeDocument/2006/relationships/image" Target="media/image113.png"/><Relationship Id="rId132" Type="http://schemas.openxmlformats.org/officeDocument/2006/relationships/image" Target="media/image114.png"/><Relationship Id="rId133" Type="http://schemas.openxmlformats.org/officeDocument/2006/relationships/image" Target="media/image115.png"/><Relationship Id="rId134" Type="http://schemas.openxmlformats.org/officeDocument/2006/relationships/image" Target="media/image116.png"/><Relationship Id="rId135" Type="http://schemas.openxmlformats.org/officeDocument/2006/relationships/image" Target="media/image117.png"/><Relationship Id="rId136" Type="http://schemas.openxmlformats.org/officeDocument/2006/relationships/image" Target="media/image118.png"/><Relationship Id="rId137" Type="http://schemas.openxmlformats.org/officeDocument/2006/relationships/image" Target="media/image119.png"/><Relationship Id="rId138" Type="http://schemas.openxmlformats.org/officeDocument/2006/relationships/image" Target="media/image120.png"/><Relationship Id="rId139" Type="http://schemas.openxmlformats.org/officeDocument/2006/relationships/image" Target="media/image121.png"/><Relationship Id="rId140" Type="http://schemas.openxmlformats.org/officeDocument/2006/relationships/image" Target="media/image122.png"/><Relationship Id="rId141" Type="http://schemas.openxmlformats.org/officeDocument/2006/relationships/image" Target="media/image123.png"/><Relationship Id="rId142" Type="http://schemas.openxmlformats.org/officeDocument/2006/relationships/image" Target="media/image124.png"/><Relationship Id="rId143" Type="http://schemas.openxmlformats.org/officeDocument/2006/relationships/image" Target="media/image125.png"/><Relationship Id="rId144" Type="http://schemas.openxmlformats.org/officeDocument/2006/relationships/image" Target="media/image126.png"/><Relationship Id="rId145" Type="http://schemas.openxmlformats.org/officeDocument/2006/relationships/image" Target="media/image127.png"/><Relationship Id="rId146" Type="http://schemas.openxmlformats.org/officeDocument/2006/relationships/image" Target="media/image128.png"/><Relationship Id="rId147" Type="http://schemas.openxmlformats.org/officeDocument/2006/relationships/image" Target="media/image129.png"/><Relationship Id="rId148" Type="http://schemas.openxmlformats.org/officeDocument/2006/relationships/image" Target="media/image130.png"/><Relationship Id="rId149" Type="http://schemas.openxmlformats.org/officeDocument/2006/relationships/image" Target="media/image131.png"/><Relationship Id="rId150" Type="http://schemas.openxmlformats.org/officeDocument/2006/relationships/image" Target="media/image132.png"/><Relationship Id="rId151" Type="http://schemas.openxmlformats.org/officeDocument/2006/relationships/image" Target="media/image133.png"/><Relationship Id="rId152" Type="http://schemas.openxmlformats.org/officeDocument/2006/relationships/image" Target="media/image134.png"/><Relationship Id="rId153" Type="http://schemas.openxmlformats.org/officeDocument/2006/relationships/image" Target="media/image135.png"/><Relationship Id="rId154" Type="http://schemas.openxmlformats.org/officeDocument/2006/relationships/image" Target="media/image136.png"/><Relationship Id="rId155" Type="http://schemas.openxmlformats.org/officeDocument/2006/relationships/image" Target="media/image137.png"/><Relationship Id="rId156" Type="http://schemas.openxmlformats.org/officeDocument/2006/relationships/image" Target="media/image138.png"/><Relationship Id="rId157" Type="http://schemas.openxmlformats.org/officeDocument/2006/relationships/image" Target="media/image139.png"/><Relationship Id="rId158" Type="http://schemas.openxmlformats.org/officeDocument/2006/relationships/image" Target="media/image140.png"/><Relationship Id="rId159" Type="http://schemas.openxmlformats.org/officeDocument/2006/relationships/image" Target="media/image141.png"/><Relationship Id="rId160" Type="http://schemas.openxmlformats.org/officeDocument/2006/relationships/image" Target="media/image142.png"/><Relationship Id="rId161" Type="http://schemas.openxmlformats.org/officeDocument/2006/relationships/image" Target="media/image143.png"/><Relationship Id="rId162" Type="http://schemas.openxmlformats.org/officeDocument/2006/relationships/image" Target="media/image144.png"/><Relationship Id="rId163" Type="http://schemas.openxmlformats.org/officeDocument/2006/relationships/image" Target="media/image145.png"/><Relationship Id="rId164" Type="http://schemas.openxmlformats.org/officeDocument/2006/relationships/image" Target="media/image146.png"/><Relationship Id="rId165" Type="http://schemas.openxmlformats.org/officeDocument/2006/relationships/image" Target="media/image147.png"/><Relationship Id="rId166" Type="http://schemas.openxmlformats.org/officeDocument/2006/relationships/image" Target="media/image148.png"/><Relationship Id="rId167" Type="http://schemas.openxmlformats.org/officeDocument/2006/relationships/image" Target="media/image149.png"/><Relationship Id="rId168" Type="http://schemas.openxmlformats.org/officeDocument/2006/relationships/image" Target="media/image150.png"/><Relationship Id="rId169" Type="http://schemas.openxmlformats.org/officeDocument/2006/relationships/image" Target="media/image151.png"/><Relationship Id="rId170" Type="http://schemas.openxmlformats.org/officeDocument/2006/relationships/image" Target="media/image152.png"/><Relationship Id="rId171" Type="http://schemas.openxmlformats.org/officeDocument/2006/relationships/image" Target="media/image153.png"/><Relationship Id="rId172" Type="http://schemas.openxmlformats.org/officeDocument/2006/relationships/image" Target="media/image154.png"/><Relationship Id="rId173" Type="http://schemas.openxmlformats.org/officeDocument/2006/relationships/image" Target="media/image155.png"/><Relationship Id="rId174" Type="http://schemas.openxmlformats.org/officeDocument/2006/relationships/image" Target="media/image156.png"/><Relationship Id="rId175" Type="http://schemas.openxmlformats.org/officeDocument/2006/relationships/image" Target="media/image157.png"/><Relationship Id="rId176" Type="http://schemas.openxmlformats.org/officeDocument/2006/relationships/image" Target="media/image158.png"/><Relationship Id="rId177" Type="http://schemas.openxmlformats.org/officeDocument/2006/relationships/image" Target="media/image159.png"/><Relationship Id="rId178" Type="http://schemas.openxmlformats.org/officeDocument/2006/relationships/image" Target="media/image160.png"/><Relationship Id="rId179" Type="http://schemas.openxmlformats.org/officeDocument/2006/relationships/image" Target="media/image161.png"/><Relationship Id="rId180" Type="http://schemas.openxmlformats.org/officeDocument/2006/relationships/image" Target="media/image162.png"/><Relationship Id="rId181" Type="http://schemas.openxmlformats.org/officeDocument/2006/relationships/image" Target="media/image163.png"/><Relationship Id="rId182" Type="http://schemas.openxmlformats.org/officeDocument/2006/relationships/image" Target="media/image164.png"/><Relationship Id="rId183" Type="http://schemas.openxmlformats.org/officeDocument/2006/relationships/image" Target="media/image165.png"/><Relationship Id="rId184" Type="http://schemas.openxmlformats.org/officeDocument/2006/relationships/image" Target="media/image166.png"/><Relationship Id="rId185" Type="http://schemas.openxmlformats.org/officeDocument/2006/relationships/image" Target="media/image167.png"/><Relationship Id="rId186" Type="http://schemas.openxmlformats.org/officeDocument/2006/relationships/image" Target="media/image168.png"/><Relationship Id="rId187" Type="http://schemas.openxmlformats.org/officeDocument/2006/relationships/image" Target="media/image169.png"/><Relationship Id="rId188" Type="http://schemas.openxmlformats.org/officeDocument/2006/relationships/image" Target="media/image170.png"/><Relationship Id="rId189" Type="http://schemas.openxmlformats.org/officeDocument/2006/relationships/image" Target="media/image171.png"/><Relationship Id="rId190" Type="http://schemas.openxmlformats.org/officeDocument/2006/relationships/image" Target="media/image172.png"/><Relationship Id="rId191" Type="http://schemas.openxmlformats.org/officeDocument/2006/relationships/image" Target="media/image173.png"/><Relationship Id="rId192" Type="http://schemas.openxmlformats.org/officeDocument/2006/relationships/image" Target="media/image174.png"/><Relationship Id="rId193" Type="http://schemas.openxmlformats.org/officeDocument/2006/relationships/image" Target="media/image175.png"/><Relationship Id="rId194" Type="http://schemas.openxmlformats.org/officeDocument/2006/relationships/image" Target="media/image176.png"/><Relationship Id="rId195" Type="http://schemas.openxmlformats.org/officeDocument/2006/relationships/image" Target="media/image177.png"/><Relationship Id="rId196" Type="http://schemas.openxmlformats.org/officeDocument/2006/relationships/image" Target="media/image178.png"/><Relationship Id="rId197" Type="http://schemas.openxmlformats.org/officeDocument/2006/relationships/image" Target="media/image179.png"/><Relationship Id="rId198" Type="http://schemas.openxmlformats.org/officeDocument/2006/relationships/image" Target="media/image180.png"/><Relationship Id="rId199" Type="http://schemas.openxmlformats.org/officeDocument/2006/relationships/image" Target="media/image181.png"/><Relationship Id="rId200" Type="http://schemas.openxmlformats.org/officeDocument/2006/relationships/image" Target="media/image182.png"/><Relationship Id="rId201" Type="http://schemas.openxmlformats.org/officeDocument/2006/relationships/image" Target="media/image183.png"/><Relationship Id="rId202" Type="http://schemas.openxmlformats.org/officeDocument/2006/relationships/image" Target="media/image184.png"/><Relationship Id="rId203" Type="http://schemas.openxmlformats.org/officeDocument/2006/relationships/image" Target="media/image185.png"/><Relationship Id="rId204" Type="http://schemas.openxmlformats.org/officeDocument/2006/relationships/image" Target="media/image186.png"/><Relationship Id="rId205" Type="http://schemas.openxmlformats.org/officeDocument/2006/relationships/image" Target="media/image187.png"/><Relationship Id="rId206" Type="http://schemas.openxmlformats.org/officeDocument/2006/relationships/image" Target="media/image188.png"/><Relationship Id="rId207" Type="http://schemas.openxmlformats.org/officeDocument/2006/relationships/image" Target="media/image189.png"/><Relationship Id="rId208" Type="http://schemas.openxmlformats.org/officeDocument/2006/relationships/image" Target="media/image190.png"/><Relationship Id="rId209" Type="http://schemas.openxmlformats.org/officeDocument/2006/relationships/image" Target="media/image191.png"/><Relationship Id="rId210" Type="http://schemas.openxmlformats.org/officeDocument/2006/relationships/image" Target="media/image192.png"/><Relationship Id="rId211" Type="http://schemas.openxmlformats.org/officeDocument/2006/relationships/image" Target="media/image193.png"/><Relationship Id="rId212" Type="http://schemas.openxmlformats.org/officeDocument/2006/relationships/image" Target="media/image194.png"/><Relationship Id="rId213" Type="http://schemas.openxmlformats.org/officeDocument/2006/relationships/image" Target="media/image195.png"/><Relationship Id="rId214" Type="http://schemas.openxmlformats.org/officeDocument/2006/relationships/image" Target="media/image196.png"/><Relationship Id="rId215" Type="http://schemas.openxmlformats.org/officeDocument/2006/relationships/image" Target="media/image197.png"/><Relationship Id="rId216" Type="http://schemas.openxmlformats.org/officeDocument/2006/relationships/image" Target="media/image198.png"/><Relationship Id="rId217" Type="http://schemas.openxmlformats.org/officeDocument/2006/relationships/image" Target="media/image199.png"/><Relationship Id="rId218" Type="http://schemas.openxmlformats.org/officeDocument/2006/relationships/image" Target="media/image200.png"/><Relationship Id="rId219" Type="http://schemas.openxmlformats.org/officeDocument/2006/relationships/image" Target="media/image201.png"/><Relationship Id="rId220" Type="http://schemas.openxmlformats.org/officeDocument/2006/relationships/image" Target="media/image202.png"/><Relationship Id="rId221" Type="http://schemas.openxmlformats.org/officeDocument/2006/relationships/image" Target="media/image203.png"/><Relationship Id="rId222" Type="http://schemas.openxmlformats.org/officeDocument/2006/relationships/image" Target="media/image204.png"/><Relationship Id="rId223" Type="http://schemas.openxmlformats.org/officeDocument/2006/relationships/image" Target="media/image205.png"/><Relationship Id="rId224" Type="http://schemas.openxmlformats.org/officeDocument/2006/relationships/image" Target="media/image206.png"/><Relationship Id="rId225" Type="http://schemas.openxmlformats.org/officeDocument/2006/relationships/image" Target="media/image207.png"/><Relationship Id="rId226" Type="http://schemas.openxmlformats.org/officeDocument/2006/relationships/image" Target="media/image208.png"/><Relationship Id="rId227" Type="http://schemas.openxmlformats.org/officeDocument/2006/relationships/image" Target="media/image209.png"/><Relationship Id="rId228" Type="http://schemas.openxmlformats.org/officeDocument/2006/relationships/image" Target="media/image210.png"/><Relationship Id="rId229" Type="http://schemas.openxmlformats.org/officeDocument/2006/relationships/image" Target="media/image211.png"/><Relationship Id="rId230" Type="http://schemas.openxmlformats.org/officeDocument/2006/relationships/image" Target="media/image212.png"/><Relationship Id="rId231" Type="http://schemas.openxmlformats.org/officeDocument/2006/relationships/image" Target="media/image213.png"/><Relationship Id="rId232" Type="http://schemas.openxmlformats.org/officeDocument/2006/relationships/image" Target="media/image214.png"/><Relationship Id="rId233" Type="http://schemas.openxmlformats.org/officeDocument/2006/relationships/image" Target="media/image215.png"/><Relationship Id="rId234" Type="http://schemas.openxmlformats.org/officeDocument/2006/relationships/image" Target="media/image216.png"/><Relationship Id="rId235" Type="http://schemas.openxmlformats.org/officeDocument/2006/relationships/image" Target="media/image217.png"/><Relationship Id="rId236" Type="http://schemas.openxmlformats.org/officeDocument/2006/relationships/image" Target="media/image218.png"/><Relationship Id="rId237" Type="http://schemas.openxmlformats.org/officeDocument/2006/relationships/image" Target="media/image219.png"/><Relationship Id="rId238" Type="http://schemas.openxmlformats.org/officeDocument/2006/relationships/image" Target="media/image220.png"/><Relationship Id="rId239" Type="http://schemas.openxmlformats.org/officeDocument/2006/relationships/image" Target="media/image221.png"/><Relationship Id="rId240" Type="http://schemas.openxmlformats.org/officeDocument/2006/relationships/image" Target="media/image222.png"/><Relationship Id="rId241" Type="http://schemas.openxmlformats.org/officeDocument/2006/relationships/image" Target="media/image223.png"/><Relationship Id="rId242" Type="http://schemas.openxmlformats.org/officeDocument/2006/relationships/image" Target="media/image224.png"/><Relationship Id="rId243" Type="http://schemas.openxmlformats.org/officeDocument/2006/relationships/image" Target="media/image225.png"/><Relationship Id="rId244" Type="http://schemas.openxmlformats.org/officeDocument/2006/relationships/image" Target="media/image226.png"/><Relationship Id="rId245" Type="http://schemas.openxmlformats.org/officeDocument/2006/relationships/image" Target="media/image227.png"/><Relationship Id="rId246" Type="http://schemas.openxmlformats.org/officeDocument/2006/relationships/image" Target="media/image228.png"/><Relationship Id="rId247" Type="http://schemas.openxmlformats.org/officeDocument/2006/relationships/image" Target="media/image229.png"/><Relationship Id="rId248" Type="http://schemas.openxmlformats.org/officeDocument/2006/relationships/image" Target="media/image230.png"/><Relationship Id="rId249" Type="http://schemas.openxmlformats.org/officeDocument/2006/relationships/image" Target="media/image231.png"/><Relationship Id="rId250" Type="http://schemas.openxmlformats.org/officeDocument/2006/relationships/image" Target="media/image232.png"/><Relationship Id="rId251" Type="http://schemas.openxmlformats.org/officeDocument/2006/relationships/image" Target="media/image233.png"/><Relationship Id="rId252" Type="http://schemas.openxmlformats.org/officeDocument/2006/relationships/image" Target="media/image234.png"/><Relationship Id="rId253" Type="http://schemas.openxmlformats.org/officeDocument/2006/relationships/image" Target="media/image235.png"/><Relationship Id="rId254" Type="http://schemas.openxmlformats.org/officeDocument/2006/relationships/image" Target="media/image236.png"/><Relationship Id="rId255" Type="http://schemas.openxmlformats.org/officeDocument/2006/relationships/image" Target="media/image237.png"/><Relationship Id="rId256" Type="http://schemas.openxmlformats.org/officeDocument/2006/relationships/image" Target="media/image238.png"/><Relationship Id="rId257" Type="http://schemas.openxmlformats.org/officeDocument/2006/relationships/image" Target="media/image239.png"/><Relationship Id="rId258" Type="http://schemas.openxmlformats.org/officeDocument/2006/relationships/image" Target="media/image240.png"/><Relationship Id="rId259" Type="http://schemas.openxmlformats.org/officeDocument/2006/relationships/image" Target="media/image241.png"/><Relationship Id="rId260" Type="http://schemas.openxmlformats.org/officeDocument/2006/relationships/image" Target="media/image242.png"/><Relationship Id="rId261" Type="http://schemas.openxmlformats.org/officeDocument/2006/relationships/image" Target="media/image243.png"/><Relationship Id="rId262" Type="http://schemas.openxmlformats.org/officeDocument/2006/relationships/image" Target="media/image244.png"/><Relationship Id="rId263" Type="http://schemas.openxmlformats.org/officeDocument/2006/relationships/image" Target="media/image245.png"/><Relationship Id="rId264" Type="http://schemas.openxmlformats.org/officeDocument/2006/relationships/image" Target="media/image246.png"/><Relationship Id="rId265" Type="http://schemas.openxmlformats.org/officeDocument/2006/relationships/image" Target="media/image247.png"/><Relationship Id="rId266" Type="http://schemas.openxmlformats.org/officeDocument/2006/relationships/image" Target="media/image248.png"/><Relationship Id="rId267" Type="http://schemas.openxmlformats.org/officeDocument/2006/relationships/image" Target="media/image249.png"/><Relationship Id="rId268" Type="http://schemas.openxmlformats.org/officeDocument/2006/relationships/image" Target="media/image250.png"/><Relationship Id="rId269" Type="http://schemas.openxmlformats.org/officeDocument/2006/relationships/image" Target="media/image251.png"/><Relationship Id="rId270" Type="http://schemas.openxmlformats.org/officeDocument/2006/relationships/image" Target="media/image252.png"/><Relationship Id="rId271" Type="http://schemas.openxmlformats.org/officeDocument/2006/relationships/image" Target="media/image253.png"/><Relationship Id="rId272" Type="http://schemas.openxmlformats.org/officeDocument/2006/relationships/image" Target="media/image254.png"/><Relationship Id="rId273" Type="http://schemas.openxmlformats.org/officeDocument/2006/relationships/image" Target="media/image255.png"/><Relationship Id="rId274" Type="http://schemas.openxmlformats.org/officeDocument/2006/relationships/image" Target="media/image256.png"/><Relationship Id="rId275" Type="http://schemas.openxmlformats.org/officeDocument/2006/relationships/image" Target="media/image257.png"/><Relationship Id="rId276" Type="http://schemas.openxmlformats.org/officeDocument/2006/relationships/image" Target="media/image258.png"/><Relationship Id="rId277" Type="http://schemas.openxmlformats.org/officeDocument/2006/relationships/image" Target="media/image259.png"/><Relationship Id="rId278" Type="http://schemas.openxmlformats.org/officeDocument/2006/relationships/image" Target="media/image260.png"/><Relationship Id="rId279" Type="http://schemas.openxmlformats.org/officeDocument/2006/relationships/image" Target="media/image261.png"/><Relationship Id="rId280" Type="http://schemas.openxmlformats.org/officeDocument/2006/relationships/image" Target="media/image262.png"/><Relationship Id="rId281" Type="http://schemas.openxmlformats.org/officeDocument/2006/relationships/image" Target="media/image263.png"/><Relationship Id="rId282" Type="http://schemas.openxmlformats.org/officeDocument/2006/relationships/image" Target="media/image264.png"/><Relationship Id="rId283" Type="http://schemas.openxmlformats.org/officeDocument/2006/relationships/header" Target="header4.xml"/><Relationship Id="rId284" Type="http://schemas.openxmlformats.org/officeDocument/2006/relationships/footer" Target="footer11.xml"/><Relationship Id="rId285" Type="http://schemas.openxmlformats.org/officeDocument/2006/relationships/image" Target="media/image265.png"/><Relationship Id="rId286" Type="http://schemas.openxmlformats.org/officeDocument/2006/relationships/image" Target="media/image266.png"/><Relationship Id="rId287" Type="http://schemas.openxmlformats.org/officeDocument/2006/relationships/image" Target="media/image267.png"/><Relationship Id="rId288" Type="http://schemas.openxmlformats.org/officeDocument/2006/relationships/image" Target="media/image268.png"/><Relationship Id="rId289" Type="http://schemas.openxmlformats.org/officeDocument/2006/relationships/image" Target="media/image269.png"/><Relationship Id="rId290" Type="http://schemas.openxmlformats.org/officeDocument/2006/relationships/image" Target="media/image270.png"/><Relationship Id="rId291" Type="http://schemas.openxmlformats.org/officeDocument/2006/relationships/image" Target="media/image271.png"/><Relationship Id="rId292" Type="http://schemas.openxmlformats.org/officeDocument/2006/relationships/image" Target="media/image272.png"/><Relationship Id="rId293" Type="http://schemas.openxmlformats.org/officeDocument/2006/relationships/image" Target="media/image273.png"/><Relationship Id="rId294" Type="http://schemas.openxmlformats.org/officeDocument/2006/relationships/image" Target="media/image274.png"/><Relationship Id="rId295" Type="http://schemas.openxmlformats.org/officeDocument/2006/relationships/image" Target="media/image275.png"/><Relationship Id="rId296" Type="http://schemas.openxmlformats.org/officeDocument/2006/relationships/image" Target="media/image276.png"/><Relationship Id="rId297" Type="http://schemas.openxmlformats.org/officeDocument/2006/relationships/image" Target="media/image277.png"/><Relationship Id="rId298" Type="http://schemas.openxmlformats.org/officeDocument/2006/relationships/image" Target="media/image278.png"/><Relationship Id="rId299" Type="http://schemas.openxmlformats.org/officeDocument/2006/relationships/image" Target="media/image279.png"/><Relationship Id="rId300" Type="http://schemas.openxmlformats.org/officeDocument/2006/relationships/image" Target="media/image280.png"/><Relationship Id="rId301" Type="http://schemas.openxmlformats.org/officeDocument/2006/relationships/image" Target="media/image281.png"/><Relationship Id="rId302" Type="http://schemas.openxmlformats.org/officeDocument/2006/relationships/image" Target="media/image282.png"/><Relationship Id="rId303" Type="http://schemas.openxmlformats.org/officeDocument/2006/relationships/image" Target="media/image283.png"/><Relationship Id="rId304" Type="http://schemas.openxmlformats.org/officeDocument/2006/relationships/image" Target="media/image284.png"/><Relationship Id="rId305" Type="http://schemas.openxmlformats.org/officeDocument/2006/relationships/image" Target="media/image285.png"/><Relationship Id="rId306" Type="http://schemas.openxmlformats.org/officeDocument/2006/relationships/image" Target="media/image286.png"/><Relationship Id="rId307" Type="http://schemas.openxmlformats.org/officeDocument/2006/relationships/image" Target="media/image287.png"/><Relationship Id="rId308" Type="http://schemas.openxmlformats.org/officeDocument/2006/relationships/image" Target="media/image288.png"/><Relationship Id="rId309" Type="http://schemas.openxmlformats.org/officeDocument/2006/relationships/image" Target="media/image289.png"/><Relationship Id="rId310" Type="http://schemas.openxmlformats.org/officeDocument/2006/relationships/image" Target="media/image290.png"/><Relationship Id="rId311" Type="http://schemas.openxmlformats.org/officeDocument/2006/relationships/image" Target="media/image291.png"/><Relationship Id="rId312" Type="http://schemas.openxmlformats.org/officeDocument/2006/relationships/image" Target="media/image292.png"/><Relationship Id="rId313" Type="http://schemas.openxmlformats.org/officeDocument/2006/relationships/image" Target="media/image293.png"/><Relationship Id="rId314" Type="http://schemas.openxmlformats.org/officeDocument/2006/relationships/image" Target="media/image294.png"/><Relationship Id="rId315" Type="http://schemas.openxmlformats.org/officeDocument/2006/relationships/image" Target="media/image295.png"/><Relationship Id="rId316" Type="http://schemas.openxmlformats.org/officeDocument/2006/relationships/image" Target="media/image296.png"/><Relationship Id="rId317" Type="http://schemas.openxmlformats.org/officeDocument/2006/relationships/image" Target="media/image297.png"/><Relationship Id="rId318" Type="http://schemas.openxmlformats.org/officeDocument/2006/relationships/image" Target="media/image298.png"/><Relationship Id="rId319" Type="http://schemas.openxmlformats.org/officeDocument/2006/relationships/image" Target="media/image299.png"/><Relationship Id="rId320" Type="http://schemas.openxmlformats.org/officeDocument/2006/relationships/image" Target="media/image300.png"/><Relationship Id="rId321" Type="http://schemas.openxmlformats.org/officeDocument/2006/relationships/image" Target="media/image301.png"/><Relationship Id="rId322" Type="http://schemas.openxmlformats.org/officeDocument/2006/relationships/image" Target="media/image302.png"/><Relationship Id="rId323" Type="http://schemas.openxmlformats.org/officeDocument/2006/relationships/image" Target="media/image303.png"/><Relationship Id="rId324" Type="http://schemas.openxmlformats.org/officeDocument/2006/relationships/image" Target="media/image304.png"/><Relationship Id="rId325" Type="http://schemas.openxmlformats.org/officeDocument/2006/relationships/image" Target="media/image305.png"/><Relationship Id="rId326" Type="http://schemas.openxmlformats.org/officeDocument/2006/relationships/image" Target="media/image306.png"/><Relationship Id="rId327" Type="http://schemas.openxmlformats.org/officeDocument/2006/relationships/image" Target="media/image8.png"/><Relationship Id="rId328" Type="http://schemas.openxmlformats.org/officeDocument/2006/relationships/footer" Target="footer12.xml"/><Relationship Id="rId329" Type="http://schemas.openxmlformats.org/officeDocument/2006/relationships/image" Target="media/image307.png"/><Relationship Id="rId330" Type="http://schemas.openxmlformats.org/officeDocument/2006/relationships/image" Target="media/image308.png"/><Relationship Id="rId331" Type="http://schemas.openxmlformats.org/officeDocument/2006/relationships/image" Target="media/image309.png"/><Relationship Id="rId332" Type="http://schemas.openxmlformats.org/officeDocument/2006/relationships/image" Target="media/image310.png"/><Relationship Id="rId333" Type="http://schemas.openxmlformats.org/officeDocument/2006/relationships/image" Target="media/image311.png"/><Relationship Id="rId334" Type="http://schemas.openxmlformats.org/officeDocument/2006/relationships/image" Target="media/image312.png"/><Relationship Id="rId335" Type="http://schemas.openxmlformats.org/officeDocument/2006/relationships/image" Target="media/image313.png"/><Relationship Id="rId336" Type="http://schemas.openxmlformats.org/officeDocument/2006/relationships/image" Target="media/image314.png"/><Relationship Id="rId337" Type="http://schemas.openxmlformats.org/officeDocument/2006/relationships/image" Target="media/image315.png"/><Relationship Id="rId338" Type="http://schemas.openxmlformats.org/officeDocument/2006/relationships/image" Target="media/image316.png"/><Relationship Id="rId339" Type="http://schemas.openxmlformats.org/officeDocument/2006/relationships/image" Target="media/image317.png"/><Relationship Id="rId340" Type="http://schemas.openxmlformats.org/officeDocument/2006/relationships/image" Target="media/image318.png"/><Relationship Id="rId341" Type="http://schemas.openxmlformats.org/officeDocument/2006/relationships/image" Target="media/image319.png"/><Relationship Id="rId342" Type="http://schemas.openxmlformats.org/officeDocument/2006/relationships/image" Target="media/image320.png"/><Relationship Id="rId343" Type="http://schemas.openxmlformats.org/officeDocument/2006/relationships/image" Target="media/image321.png"/><Relationship Id="rId344" Type="http://schemas.openxmlformats.org/officeDocument/2006/relationships/image" Target="media/image322.png"/><Relationship Id="rId345" Type="http://schemas.openxmlformats.org/officeDocument/2006/relationships/image" Target="media/image323.png"/><Relationship Id="rId346" Type="http://schemas.openxmlformats.org/officeDocument/2006/relationships/image" Target="media/image324.png"/><Relationship Id="rId347" Type="http://schemas.openxmlformats.org/officeDocument/2006/relationships/image" Target="media/image325.png"/><Relationship Id="rId348" Type="http://schemas.openxmlformats.org/officeDocument/2006/relationships/image" Target="media/image326.png"/><Relationship Id="rId349" Type="http://schemas.openxmlformats.org/officeDocument/2006/relationships/image" Target="media/image327.png"/><Relationship Id="rId350" Type="http://schemas.openxmlformats.org/officeDocument/2006/relationships/image" Target="media/image328.png"/><Relationship Id="rId351" Type="http://schemas.openxmlformats.org/officeDocument/2006/relationships/image" Target="media/image329.png"/><Relationship Id="rId352" Type="http://schemas.openxmlformats.org/officeDocument/2006/relationships/image" Target="media/image330.png"/><Relationship Id="rId353" Type="http://schemas.openxmlformats.org/officeDocument/2006/relationships/image" Target="media/image331.png"/><Relationship Id="rId354" Type="http://schemas.openxmlformats.org/officeDocument/2006/relationships/image" Target="media/image332.png"/><Relationship Id="rId355" Type="http://schemas.openxmlformats.org/officeDocument/2006/relationships/image" Target="media/image333.png"/><Relationship Id="rId356" Type="http://schemas.openxmlformats.org/officeDocument/2006/relationships/image" Target="media/image334.png"/><Relationship Id="rId357" Type="http://schemas.openxmlformats.org/officeDocument/2006/relationships/image" Target="media/image335.png"/><Relationship Id="rId358" Type="http://schemas.openxmlformats.org/officeDocument/2006/relationships/image" Target="media/image336.png"/><Relationship Id="rId359" Type="http://schemas.openxmlformats.org/officeDocument/2006/relationships/image" Target="media/image337.png"/><Relationship Id="rId360" Type="http://schemas.openxmlformats.org/officeDocument/2006/relationships/image" Target="media/image338.png"/><Relationship Id="rId361" Type="http://schemas.openxmlformats.org/officeDocument/2006/relationships/image" Target="media/image339.png"/><Relationship Id="rId362" Type="http://schemas.openxmlformats.org/officeDocument/2006/relationships/image" Target="media/image340.png"/><Relationship Id="rId363" Type="http://schemas.openxmlformats.org/officeDocument/2006/relationships/image" Target="media/image341.png"/><Relationship Id="rId364" Type="http://schemas.openxmlformats.org/officeDocument/2006/relationships/image" Target="media/image342.png"/><Relationship Id="rId365" Type="http://schemas.openxmlformats.org/officeDocument/2006/relationships/image" Target="media/image343.png"/><Relationship Id="rId366" Type="http://schemas.openxmlformats.org/officeDocument/2006/relationships/image" Target="media/image344.png"/><Relationship Id="rId367" Type="http://schemas.openxmlformats.org/officeDocument/2006/relationships/image" Target="media/image345.png"/><Relationship Id="rId368" Type="http://schemas.openxmlformats.org/officeDocument/2006/relationships/image" Target="media/image346.png"/><Relationship Id="rId369" Type="http://schemas.openxmlformats.org/officeDocument/2006/relationships/image" Target="media/image347.png"/><Relationship Id="rId370" Type="http://schemas.openxmlformats.org/officeDocument/2006/relationships/image" Target="media/image348.png"/><Relationship Id="rId371" Type="http://schemas.openxmlformats.org/officeDocument/2006/relationships/image" Target="media/image349.png"/><Relationship Id="rId372" Type="http://schemas.openxmlformats.org/officeDocument/2006/relationships/image" Target="media/image350.png"/><Relationship Id="rId373" Type="http://schemas.openxmlformats.org/officeDocument/2006/relationships/image" Target="media/image351.png"/><Relationship Id="rId374" Type="http://schemas.openxmlformats.org/officeDocument/2006/relationships/image" Target="media/image352.png"/><Relationship Id="rId375" Type="http://schemas.openxmlformats.org/officeDocument/2006/relationships/image" Target="media/image353.png"/><Relationship Id="rId376" Type="http://schemas.openxmlformats.org/officeDocument/2006/relationships/image" Target="media/image354.png"/><Relationship Id="rId377" Type="http://schemas.openxmlformats.org/officeDocument/2006/relationships/image" Target="media/image355.png"/><Relationship Id="rId378" Type="http://schemas.openxmlformats.org/officeDocument/2006/relationships/image" Target="media/image356.png"/><Relationship Id="rId379" Type="http://schemas.openxmlformats.org/officeDocument/2006/relationships/image" Target="media/image357.png"/><Relationship Id="rId380" Type="http://schemas.openxmlformats.org/officeDocument/2006/relationships/image" Target="media/image358.png"/><Relationship Id="rId381" Type="http://schemas.openxmlformats.org/officeDocument/2006/relationships/image" Target="media/image359.png"/><Relationship Id="rId382" Type="http://schemas.openxmlformats.org/officeDocument/2006/relationships/image" Target="media/image360.png"/><Relationship Id="rId383" Type="http://schemas.openxmlformats.org/officeDocument/2006/relationships/image" Target="media/image361.png"/><Relationship Id="rId384" Type="http://schemas.openxmlformats.org/officeDocument/2006/relationships/image" Target="media/image362.png"/><Relationship Id="rId385" Type="http://schemas.openxmlformats.org/officeDocument/2006/relationships/image" Target="media/image363.png"/><Relationship Id="rId386" Type="http://schemas.openxmlformats.org/officeDocument/2006/relationships/image" Target="media/image364.png"/><Relationship Id="rId387" Type="http://schemas.openxmlformats.org/officeDocument/2006/relationships/image" Target="media/image365.png"/><Relationship Id="rId388" Type="http://schemas.openxmlformats.org/officeDocument/2006/relationships/image" Target="media/image366.png"/><Relationship Id="rId389" Type="http://schemas.openxmlformats.org/officeDocument/2006/relationships/image" Target="media/image367.png"/><Relationship Id="rId390" Type="http://schemas.openxmlformats.org/officeDocument/2006/relationships/image" Target="media/image368.png"/><Relationship Id="rId391" Type="http://schemas.openxmlformats.org/officeDocument/2006/relationships/image" Target="media/image369.png"/><Relationship Id="rId392" Type="http://schemas.openxmlformats.org/officeDocument/2006/relationships/image" Target="media/image370.png"/><Relationship Id="rId393" Type="http://schemas.openxmlformats.org/officeDocument/2006/relationships/image" Target="media/image371.png"/><Relationship Id="rId394" Type="http://schemas.openxmlformats.org/officeDocument/2006/relationships/image" Target="media/image372.png"/><Relationship Id="rId395" Type="http://schemas.openxmlformats.org/officeDocument/2006/relationships/image" Target="media/image373.png"/><Relationship Id="rId396" Type="http://schemas.openxmlformats.org/officeDocument/2006/relationships/image" Target="media/image374.png"/><Relationship Id="rId397" Type="http://schemas.openxmlformats.org/officeDocument/2006/relationships/image" Target="media/image375.png"/><Relationship Id="rId398" Type="http://schemas.openxmlformats.org/officeDocument/2006/relationships/image" Target="media/image376.png"/><Relationship Id="rId399" Type="http://schemas.openxmlformats.org/officeDocument/2006/relationships/image" Target="media/image377.png"/><Relationship Id="rId400" Type="http://schemas.openxmlformats.org/officeDocument/2006/relationships/image" Target="media/image378.png"/><Relationship Id="rId401" Type="http://schemas.openxmlformats.org/officeDocument/2006/relationships/image" Target="media/image379.png"/><Relationship Id="rId402" Type="http://schemas.openxmlformats.org/officeDocument/2006/relationships/image" Target="media/image380.png"/><Relationship Id="rId403" Type="http://schemas.openxmlformats.org/officeDocument/2006/relationships/image" Target="media/image381.png"/><Relationship Id="rId404" Type="http://schemas.openxmlformats.org/officeDocument/2006/relationships/image" Target="media/image382.png"/><Relationship Id="rId405" Type="http://schemas.openxmlformats.org/officeDocument/2006/relationships/image" Target="media/image383.png"/><Relationship Id="rId406" Type="http://schemas.openxmlformats.org/officeDocument/2006/relationships/image" Target="media/image384.png"/><Relationship Id="rId407" Type="http://schemas.openxmlformats.org/officeDocument/2006/relationships/image" Target="media/image385.png"/><Relationship Id="rId408" Type="http://schemas.openxmlformats.org/officeDocument/2006/relationships/image" Target="media/image386.png"/><Relationship Id="rId409" Type="http://schemas.openxmlformats.org/officeDocument/2006/relationships/image" Target="media/image387.png"/><Relationship Id="rId410" Type="http://schemas.openxmlformats.org/officeDocument/2006/relationships/image" Target="media/image388.png"/><Relationship Id="rId411" Type="http://schemas.openxmlformats.org/officeDocument/2006/relationships/image" Target="media/image389.png"/><Relationship Id="rId412" Type="http://schemas.openxmlformats.org/officeDocument/2006/relationships/image" Target="media/image390.png"/><Relationship Id="rId413" Type="http://schemas.openxmlformats.org/officeDocument/2006/relationships/image" Target="media/image391.png"/><Relationship Id="rId414" Type="http://schemas.openxmlformats.org/officeDocument/2006/relationships/image" Target="media/image392.png"/><Relationship Id="rId415" Type="http://schemas.openxmlformats.org/officeDocument/2006/relationships/image" Target="media/image393.png"/><Relationship Id="rId416" Type="http://schemas.openxmlformats.org/officeDocument/2006/relationships/image" Target="media/image394.png"/><Relationship Id="rId417" Type="http://schemas.openxmlformats.org/officeDocument/2006/relationships/image" Target="media/image395.png"/><Relationship Id="rId418" Type="http://schemas.openxmlformats.org/officeDocument/2006/relationships/image" Target="media/image396.png"/><Relationship Id="rId419" Type="http://schemas.openxmlformats.org/officeDocument/2006/relationships/image" Target="media/image397.png"/><Relationship Id="rId420" Type="http://schemas.openxmlformats.org/officeDocument/2006/relationships/image" Target="media/image398.png"/><Relationship Id="rId421" Type="http://schemas.openxmlformats.org/officeDocument/2006/relationships/image" Target="media/image399.png"/><Relationship Id="rId422" Type="http://schemas.openxmlformats.org/officeDocument/2006/relationships/image" Target="media/image400.png"/><Relationship Id="rId423" Type="http://schemas.openxmlformats.org/officeDocument/2006/relationships/image" Target="media/image401.png"/><Relationship Id="rId424" Type="http://schemas.openxmlformats.org/officeDocument/2006/relationships/image" Target="media/image402.png"/><Relationship Id="rId425" Type="http://schemas.openxmlformats.org/officeDocument/2006/relationships/image" Target="media/image403.png"/><Relationship Id="rId426" Type="http://schemas.openxmlformats.org/officeDocument/2006/relationships/image" Target="media/image404.png"/><Relationship Id="rId427" Type="http://schemas.openxmlformats.org/officeDocument/2006/relationships/image" Target="media/image405.png"/><Relationship Id="rId428" Type="http://schemas.openxmlformats.org/officeDocument/2006/relationships/image" Target="media/image406.png"/><Relationship Id="rId429" Type="http://schemas.openxmlformats.org/officeDocument/2006/relationships/image" Target="media/image407.png"/><Relationship Id="rId430" Type="http://schemas.openxmlformats.org/officeDocument/2006/relationships/image" Target="media/image408.png"/><Relationship Id="rId431" Type="http://schemas.openxmlformats.org/officeDocument/2006/relationships/image" Target="media/image409.png"/><Relationship Id="rId432" Type="http://schemas.openxmlformats.org/officeDocument/2006/relationships/image" Target="media/image410.png"/><Relationship Id="rId433" Type="http://schemas.openxmlformats.org/officeDocument/2006/relationships/image" Target="media/image411.png"/><Relationship Id="rId434" Type="http://schemas.openxmlformats.org/officeDocument/2006/relationships/image" Target="media/image412.png"/><Relationship Id="rId435" Type="http://schemas.openxmlformats.org/officeDocument/2006/relationships/image" Target="media/image413.png"/><Relationship Id="rId436" Type="http://schemas.openxmlformats.org/officeDocument/2006/relationships/image" Target="media/image414.png"/><Relationship Id="rId437" Type="http://schemas.openxmlformats.org/officeDocument/2006/relationships/image" Target="media/image415.png"/><Relationship Id="rId438" Type="http://schemas.openxmlformats.org/officeDocument/2006/relationships/image" Target="media/image416.png"/><Relationship Id="rId439" Type="http://schemas.openxmlformats.org/officeDocument/2006/relationships/image" Target="media/image417.png"/><Relationship Id="rId440" Type="http://schemas.openxmlformats.org/officeDocument/2006/relationships/image" Target="media/image418.png"/><Relationship Id="rId441" Type="http://schemas.openxmlformats.org/officeDocument/2006/relationships/image" Target="media/image419.png"/><Relationship Id="rId442" Type="http://schemas.openxmlformats.org/officeDocument/2006/relationships/image" Target="media/image420.png"/><Relationship Id="rId443" Type="http://schemas.openxmlformats.org/officeDocument/2006/relationships/image" Target="media/image421.png"/><Relationship Id="rId444" Type="http://schemas.openxmlformats.org/officeDocument/2006/relationships/image" Target="media/image422.png"/><Relationship Id="rId445" Type="http://schemas.openxmlformats.org/officeDocument/2006/relationships/image" Target="media/image423.png"/><Relationship Id="rId446" Type="http://schemas.openxmlformats.org/officeDocument/2006/relationships/image" Target="media/image424.png"/><Relationship Id="rId447" Type="http://schemas.openxmlformats.org/officeDocument/2006/relationships/image" Target="media/image425.png"/><Relationship Id="rId448" Type="http://schemas.openxmlformats.org/officeDocument/2006/relationships/image" Target="media/image426.png"/><Relationship Id="rId449" Type="http://schemas.openxmlformats.org/officeDocument/2006/relationships/image" Target="media/image427.png"/><Relationship Id="rId450" Type="http://schemas.openxmlformats.org/officeDocument/2006/relationships/image" Target="media/image428.png"/><Relationship Id="rId451" Type="http://schemas.openxmlformats.org/officeDocument/2006/relationships/image" Target="media/image429.png"/><Relationship Id="rId452" Type="http://schemas.openxmlformats.org/officeDocument/2006/relationships/image" Target="media/image430.png"/><Relationship Id="rId453" Type="http://schemas.openxmlformats.org/officeDocument/2006/relationships/image" Target="media/image431.png"/><Relationship Id="rId454" Type="http://schemas.openxmlformats.org/officeDocument/2006/relationships/image" Target="media/image432.png"/><Relationship Id="rId455" Type="http://schemas.openxmlformats.org/officeDocument/2006/relationships/image" Target="media/image433.png"/><Relationship Id="rId456" Type="http://schemas.openxmlformats.org/officeDocument/2006/relationships/image" Target="media/image434.png"/><Relationship Id="rId457" Type="http://schemas.openxmlformats.org/officeDocument/2006/relationships/image" Target="media/image435.png"/><Relationship Id="rId458" Type="http://schemas.openxmlformats.org/officeDocument/2006/relationships/image" Target="media/image436.png"/><Relationship Id="rId459" Type="http://schemas.openxmlformats.org/officeDocument/2006/relationships/image" Target="media/image437.png"/><Relationship Id="rId460" Type="http://schemas.openxmlformats.org/officeDocument/2006/relationships/image" Target="media/image438.png"/><Relationship Id="rId461" Type="http://schemas.openxmlformats.org/officeDocument/2006/relationships/image" Target="media/image439.png"/><Relationship Id="rId462" Type="http://schemas.openxmlformats.org/officeDocument/2006/relationships/image" Target="media/image440.png"/><Relationship Id="rId463" Type="http://schemas.openxmlformats.org/officeDocument/2006/relationships/image" Target="media/image441.png"/><Relationship Id="rId464" Type="http://schemas.openxmlformats.org/officeDocument/2006/relationships/image" Target="media/image442.png"/><Relationship Id="rId465" Type="http://schemas.openxmlformats.org/officeDocument/2006/relationships/image" Target="media/image443.png"/><Relationship Id="rId466" Type="http://schemas.openxmlformats.org/officeDocument/2006/relationships/image" Target="media/image444.png"/><Relationship Id="rId467" Type="http://schemas.openxmlformats.org/officeDocument/2006/relationships/image" Target="media/image445.png"/><Relationship Id="rId468" Type="http://schemas.openxmlformats.org/officeDocument/2006/relationships/image" Target="media/image446.png"/><Relationship Id="rId469" Type="http://schemas.openxmlformats.org/officeDocument/2006/relationships/image" Target="media/image447.png"/><Relationship Id="rId470" Type="http://schemas.openxmlformats.org/officeDocument/2006/relationships/image" Target="media/image448.png"/><Relationship Id="rId471" Type="http://schemas.openxmlformats.org/officeDocument/2006/relationships/image" Target="media/image449.png"/><Relationship Id="rId472" Type="http://schemas.openxmlformats.org/officeDocument/2006/relationships/image" Target="media/image450.png"/><Relationship Id="rId473" Type="http://schemas.openxmlformats.org/officeDocument/2006/relationships/image" Target="media/image451.png"/><Relationship Id="rId474" Type="http://schemas.openxmlformats.org/officeDocument/2006/relationships/image" Target="media/image452.png"/><Relationship Id="rId475" Type="http://schemas.openxmlformats.org/officeDocument/2006/relationships/image" Target="media/image453.png"/><Relationship Id="rId476" Type="http://schemas.openxmlformats.org/officeDocument/2006/relationships/image" Target="media/image454.png"/><Relationship Id="rId477" Type="http://schemas.openxmlformats.org/officeDocument/2006/relationships/image" Target="media/image455.png"/><Relationship Id="rId478" Type="http://schemas.openxmlformats.org/officeDocument/2006/relationships/image" Target="media/image456.png"/><Relationship Id="rId479" Type="http://schemas.openxmlformats.org/officeDocument/2006/relationships/image" Target="media/image457.png"/><Relationship Id="rId480" Type="http://schemas.openxmlformats.org/officeDocument/2006/relationships/image" Target="media/image458.png"/><Relationship Id="rId481" Type="http://schemas.openxmlformats.org/officeDocument/2006/relationships/image" Target="media/image459.png"/><Relationship Id="rId482" Type="http://schemas.openxmlformats.org/officeDocument/2006/relationships/image" Target="media/image460.png"/><Relationship Id="rId483" Type="http://schemas.openxmlformats.org/officeDocument/2006/relationships/image" Target="media/image461.png"/><Relationship Id="rId484" Type="http://schemas.openxmlformats.org/officeDocument/2006/relationships/image" Target="media/image462.png"/><Relationship Id="rId485" Type="http://schemas.openxmlformats.org/officeDocument/2006/relationships/image" Target="media/image463.png"/><Relationship Id="rId486" Type="http://schemas.openxmlformats.org/officeDocument/2006/relationships/image" Target="media/image464.png"/><Relationship Id="rId487" Type="http://schemas.openxmlformats.org/officeDocument/2006/relationships/image" Target="media/image465.png"/><Relationship Id="rId488" Type="http://schemas.openxmlformats.org/officeDocument/2006/relationships/image" Target="media/image466.png"/><Relationship Id="rId489" Type="http://schemas.openxmlformats.org/officeDocument/2006/relationships/image" Target="media/image467.png"/><Relationship Id="rId490" Type="http://schemas.openxmlformats.org/officeDocument/2006/relationships/image" Target="media/image468.png"/><Relationship Id="rId491" Type="http://schemas.openxmlformats.org/officeDocument/2006/relationships/image" Target="media/image469.png"/><Relationship Id="rId492" Type="http://schemas.openxmlformats.org/officeDocument/2006/relationships/image" Target="media/image470.png"/><Relationship Id="rId493" Type="http://schemas.openxmlformats.org/officeDocument/2006/relationships/image" Target="media/image471.png"/><Relationship Id="rId494" Type="http://schemas.openxmlformats.org/officeDocument/2006/relationships/image" Target="media/image472.png"/><Relationship Id="rId495" Type="http://schemas.openxmlformats.org/officeDocument/2006/relationships/image" Target="media/image473.png"/><Relationship Id="rId496" Type="http://schemas.openxmlformats.org/officeDocument/2006/relationships/image" Target="media/image474.png"/><Relationship Id="rId497" Type="http://schemas.openxmlformats.org/officeDocument/2006/relationships/image" Target="media/image475.png"/><Relationship Id="rId498" Type="http://schemas.openxmlformats.org/officeDocument/2006/relationships/image" Target="media/image476.png"/><Relationship Id="rId499" Type="http://schemas.openxmlformats.org/officeDocument/2006/relationships/image" Target="media/image477.png"/><Relationship Id="rId500" Type="http://schemas.openxmlformats.org/officeDocument/2006/relationships/image" Target="media/image478.png"/><Relationship Id="rId501" Type="http://schemas.openxmlformats.org/officeDocument/2006/relationships/image" Target="media/image479.png"/><Relationship Id="rId502" Type="http://schemas.openxmlformats.org/officeDocument/2006/relationships/image" Target="media/image480.png"/><Relationship Id="rId503" Type="http://schemas.openxmlformats.org/officeDocument/2006/relationships/image" Target="media/image481.png"/><Relationship Id="rId504" Type="http://schemas.openxmlformats.org/officeDocument/2006/relationships/image" Target="media/image482.png"/><Relationship Id="rId505" Type="http://schemas.openxmlformats.org/officeDocument/2006/relationships/image" Target="media/image483.png"/><Relationship Id="rId506" Type="http://schemas.openxmlformats.org/officeDocument/2006/relationships/image" Target="media/image484.png"/><Relationship Id="rId507" Type="http://schemas.openxmlformats.org/officeDocument/2006/relationships/image" Target="media/image485.png"/><Relationship Id="rId508" Type="http://schemas.openxmlformats.org/officeDocument/2006/relationships/image" Target="media/image486.png"/><Relationship Id="rId509" Type="http://schemas.openxmlformats.org/officeDocument/2006/relationships/image" Target="media/image487.png"/><Relationship Id="rId510" Type="http://schemas.openxmlformats.org/officeDocument/2006/relationships/image" Target="media/image488.png"/><Relationship Id="rId511" Type="http://schemas.openxmlformats.org/officeDocument/2006/relationships/image" Target="media/image489.png"/><Relationship Id="rId512" Type="http://schemas.openxmlformats.org/officeDocument/2006/relationships/image" Target="media/image490.png"/><Relationship Id="rId513" Type="http://schemas.openxmlformats.org/officeDocument/2006/relationships/image" Target="media/image491.png"/><Relationship Id="rId514" Type="http://schemas.openxmlformats.org/officeDocument/2006/relationships/image" Target="media/image492.png"/><Relationship Id="rId515" Type="http://schemas.openxmlformats.org/officeDocument/2006/relationships/image" Target="media/image493.png"/><Relationship Id="rId516" Type="http://schemas.openxmlformats.org/officeDocument/2006/relationships/image" Target="media/image494.png"/><Relationship Id="rId517" Type="http://schemas.openxmlformats.org/officeDocument/2006/relationships/image" Target="media/image495.png"/><Relationship Id="rId518" Type="http://schemas.openxmlformats.org/officeDocument/2006/relationships/image" Target="media/image496.png"/><Relationship Id="rId519" Type="http://schemas.openxmlformats.org/officeDocument/2006/relationships/image" Target="media/image497.png"/><Relationship Id="rId520" Type="http://schemas.openxmlformats.org/officeDocument/2006/relationships/image" Target="media/image498.png"/><Relationship Id="rId521" Type="http://schemas.openxmlformats.org/officeDocument/2006/relationships/image" Target="media/image499.png"/><Relationship Id="rId522" Type="http://schemas.openxmlformats.org/officeDocument/2006/relationships/image" Target="media/image500.png"/><Relationship Id="rId523" Type="http://schemas.openxmlformats.org/officeDocument/2006/relationships/image" Target="media/image501.png"/><Relationship Id="rId524" Type="http://schemas.openxmlformats.org/officeDocument/2006/relationships/image" Target="media/image502.png"/><Relationship Id="rId525" Type="http://schemas.openxmlformats.org/officeDocument/2006/relationships/image" Target="media/image503.png"/><Relationship Id="rId526" Type="http://schemas.openxmlformats.org/officeDocument/2006/relationships/image" Target="media/image504.png"/><Relationship Id="rId527" Type="http://schemas.openxmlformats.org/officeDocument/2006/relationships/image" Target="media/image505.png"/><Relationship Id="rId528" Type="http://schemas.openxmlformats.org/officeDocument/2006/relationships/image" Target="media/image506.png"/><Relationship Id="rId529" Type="http://schemas.openxmlformats.org/officeDocument/2006/relationships/image" Target="media/image507.png"/><Relationship Id="rId530" Type="http://schemas.openxmlformats.org/officeDocument/2006/relationships/image" Target="media/image508.png"/><Relationship Id="rId531" Type="http://schemas.openxmlformats.org/officeDocument/2006/relationships/image" Target="media/image509.png"/><Relationship Id="rId532" Type="http://schemas.openxmlformats.org/officeDocument/2006/relationships/image" Target="media/image510.png"/><Relationship Id="rId533" Type="http://schemas.openxmlformats.org/officeDocument/2006/relationships/image" Target="media/image511.png"/><Relationship Id="rId534" Type="http://schemas.openxmlformats.org/officeDocument/2006/relationships/image" Target="media/image512.png"/><Relationship Id="rId535" Type="http://schemas.openxmlformats.org/officeDocument/2006/relationships/image" Target="media/image513.png"/><Relationship Id="rId536" Type="http://schemas.openxmlformats.org/officeDocument/2006/relationships/image" Target="media/image514.png"/><Relationship Id="rId537" Type="http://schemas.openxmlformats.org/officeDocument/2006/relationships/image" Target="media/image515.png"/><Relationship Id="rId538" Type="http://schemas.openxmlformats.org/officeDocument/2006/relationships/image" Target="media/image516.png"/><Relationship Id="rId539" Type="http://schemas.openxmlformats.org/officeDocument/2006/relationships/image" Target="media/image517.png"/><Relationship Id="rId540" Type="http://schemas.openxmlformats.org/officeDocument/2006/relationships/image" Target="media/image518.png"/><Relationship Id="rId541" Type="http://schemas.openxmlformats.org/officeDocument/2006/relationships/image" Target="media/image519.png"/><Relationship Id="rId542" Type="http://schemas.openxmlformats.org/officeDocument/2006/relationships/image" Target="media/image520.png"/><Relationship Id="rId543" Type="http://schemas.openxmlformats.org/officeDocument/2006/relationships/image" Target="media/image521.png"/><Relationship Id="rId544" Type="http://schemas.openxmlformats.org/officeDocument/2006/relationships/image" Target="media/image522.png"/><Relationship Id="rId545" Type="http://schemas.openxmlformats.org/officeDocument/2006/relationships/image" Target="media/image523.png"/><Relationship Id="rId546" Type="http://schemas.openxmlformats.org/officeDocument/2006/relationships/image" Target="media/image524.png"/><Relationship Id="rId547" Type="http://schemas.openxmlformats.org/officeDocument/2006/relationships/image" Target="media/image525.png"/><Relationship Id="rId548" Type="http://schemas.openxmlformats.org/officeDocument/2006/relationships/image" Target="media/image526.png"/><Relationship Id="rId549" Type="http://schemas.openxmlformats.org/officeDocument/2006/relationships/image" Target="media/image527.png"/><Relationship Id="rId550" Type="http://schemas.openxmlformats.org/officeDocument/2006/relationships/image" Target="media/image528.png"/><Relationship Id="rId551" Type="http://schemas.openxmlformats.org/officeDocument/2006/relationships/image" Target="media/image529.png"/><Relationship Id="rId552" Type="http://schemas.openxmlformats.org/officeDocument/2006/relationships/image" Target="media/image530.png"/><Relationship Id="rId553" Type="http://schemas.openxmlformats.org/officeDocument/2006/relationships/image" Target="media/image531.png"/><Relationship Id="rId554" Type="http://schemas.openxmlformats.org/officeDocument/2006/relationships/image" Target="media/image532.png"/><Relationship Id="rId555" Type="http://schemas.openxmlformats.org/officeDocument/2006/relationships/image" Target="media/image533.png"/><Relationship Id="rId556" Type="http://schemas.openxmlformats.org/officeDocument/2006/relationships/image" Target="media/image534.png"/><Relationship Id="rId557" Type="http://schemas.openxmlformats.org/officeDocument/2006/relationships/image" Target="media/image535.png"/><Relationship Id="rId558" Type="http://schemas.openxmlformats.org/officeDocument/2006/relationships/footer" Target="footer13.xml"/><Relationship Id="rId559" Type="http://schemas.openxmlformats.org/officeDocument/2006/relationships/image" Target="media/image536.png"/><Relationship Id="rId560" Type="http://schemas.openxmlformats.org/officeDocument/2006/relationships/image" Target="media/image537.png"/><Relationship Id="rId561" Type="http://schemas.openxmlformats.org/officeDocument/2006/relationships/image" Target="media/image538.png"/><Relationship Id="rId562" Type="http://schemas.openxmlformats.org/officeDocument/2006/relationships/image" Target="media/image539.png"/><Relationship Id="rId563" Type="http://schemas.openxmlformats.org/officeDocument/2006/relationships/image" Target="media/image540.png"/><Relationship Id="rId564" Type="http://schemas.openxmlformats.org/officeDocument/2006/relationships/image" Target="media/image541.png"/><Relationship Id="rId565" Type="http://schemas.openxmlformats.org/officeDocument/2006/relationships/image" Target="media/image542.png"/><Relationship Id="rId566" Type="http://schemas.openxmlformats.org/officeDocument/2006/relationships/image" Target="media/image543.png"/><Relationship Id="rId567" Type="http://schemas.openxmlformats.org/officeDocument/2006/relationships/image" Target="media/image544.png"/><Relationship Id="rId568" Type="http://schemas.openxmlformats.org/officeDocument/2006/relationships/image" Target="media/image545.png"/><Relationship Id="rId569" Type="http://schemas.openxmlformats.org/officeDocument/2006/relationships/image" Target="media/image546.png"/><Relationship Id="rId570" Type="http://schemas.openxmlformats.org/officeDocument/2006/relationships/image" Target="media/image547.png"/><Relationship Id="rId571" Type="http://schemas.openxmlformats.org/officeDocument/2006/relationships/image" Target="media/image548.png"/><Relationship Id="rId572" Type="http://schemas.openxmlformats.org/officeDocument/2006/relationships/image" Target="media/image549.png"/><Relationship Id="rId573" Type="http://schemas.openxmlformats.org/officeDocument/2006/relationships/image" Target="media/image550.png"/><Relationship Id="rId574" Type="http://schemas.openxmlformats.org/officeDocument/2006/relationships/image" Target="media/image551.png"/><Relationship Id="rId575" Type="http://schemas.openxmlformats.org/officeDocument/2006/relationships/image" Target="media/image552.png"/><Relationship Id="rId576" Type="http://schemas.openxmlformats.org/officeDocument/2006/relationships/image" Target="media/image553.png"/><Relationship Id="rId577" Type="http://schemas.openxmlformats.org/officeDocument/2006/relationships/footer" Target="footer14.xml"/><Relationship Id="rId578" Type="http://schemas.openxmlformats.org/officeDocument/2006/relationships/image" Target="media/image554.png"/><Relationship Id="rId579" Type="http://schemas.openxmlformats.org/officeDocument/2006/relationships/image" Target="media/image555.png"/><Relationship Id="rId580" Type="http://schemas.openxmlformats.org/officeDocument/2006/relationships/image" Target="media/image556.png"/><Relationship Id="rId581" Type="http://schemas.openxmlformats.org/officeDocument/2006/relationships/image" Target="media/image557.png"/><Relationship Id="rId582" Type="http://schemas.openxmlformats.org/officeDocument/2006/relationships/image" Target="media/image558.png"/><Relationship Id="rId583" Type="http://schemas.openxmlformats.org/officeDocument/2006/relationships/image" Target="media/image559.png"/><Relationship Id="rId584" Type="http://schemas.openxmlformats.org/officeDocument/2006/relationships/image" Target="media/image560.png"/><Relationship Id="rId585" Type="http://schemas.openxmlformats.org/officeDocument/2006/relationships/image" Target="media/image561.png"/><Relationship Id="rId586" Type="http://schemas.openxmlformats.org/officeDocument/2006/relationships/image" Target="media/image562.png"/><Relationship Id="rId587" Type="http://schemas.openxmlformats.org/officeDocument/2006/relationships/image" Target="media/image563.png"/><Relationship Id="rId588" Type="http://schemas.openxmlformats.org/officeDocument/2006/relationships/image" Target="media/image564.png"/><Relationship Id="rId589" Type="http://schemas.openxmlformats.org/officeDocument/2006/relationships/image" Target="media/image565.png"/><Relationship Id="rId590" Type="http://schemas.openxmlformats.org/officeDocument/2006/relationships/image" Target="media/image566.png"/><Relationship Id="rId591" Type="http://schemas.openxmlformats.org/officeDocument/2006/relationships/image" Target="media/image567.png"/><Relationship Id="rId592" Type="http://schemas.openxmlformats.org/officeDocument/2006/relationships/image" Target="media/image568.png"/><Relationship Id="rId593" Type="http://schemas.openxmlformats.org/officeDocument/2006/relationships/image" Target="media/image569.png"/><Relationship Id="rId594" Type="http://schemas.openxmlformats.org/officeDocument/2006/relationships/image" Target="media/image570.png"/><Relationship Id="rId595" Type="http://schemas.openxmlformats.org/officeDocument/2006/relationships/image" Target="media/image571.png"/><Relationship Id="rId596" Type="http://schemas.openxmlformats.org/officeDocument/2006/relationships/image" Target="media/image572.png"/><Relationship Id="rId597" Type="http://schemas.openxmlformats.org/officeDocument/2006/relationships/image" Target="media/image573.png"/><Relationship Id="rId598" Type="http://schemas.openxmlformats.org/officeDocument/2006/relationships/image" Target="media/image574.png"/><Relationship Id="rId599" Type="http://schemas.openxmlformats.org/officeDocument/2006/relationships/image" Target="media/image575.png"/><Relationship Id="rId600" Type="http://schemas.openxmlformats.org/officeDocument/2006/relationships/image" Target="media/image576.png"/><Relationship Id="rId601" Type="http://schemas.openxmlformats.org/officeDocument/2006/relationships/image" Target="media/image577.png"/><Relationship Id="rId602" Type="http://schemas.openxmlformats.org/officeDocument/2006/relationships/image" Target="media/image578.png"/><Relationship Id="rId603" Type="http://schemas.openxmlformats.org/officeDocument/2006/relationships/image" Target="media/image579.png"/><Relationship Id="rId604" Type="http://schemas.openxmlformats.org/officeDocument/2006/relationships/image" Target="media/image580.png"/><Relationship Id="rId605" Type="http://schemas.openxmlformats.org/officeDocument/2006/relationships/image" Target="media/image581.png"/><Relationship Id="rId606" Type="http://schemas.openxmlformats.org/officeDocument/2006/relationships/image" Target="media/image582.png"/><Relationship Id="rId607" Type="http://schemas.openxmlformats.org/officeDocument/2006/relationships/image" Target="media/image583.png"/><Relationship Id="rId608" Type="http://schemas.openxmlformats.org/officeDocument/2006/relationships/image" Target="media/image584.png"/><Relationship Id="rId609" Type="http://schemas.openxmlformats.org/officeDocument/2006/relationships/image" Target="media/image58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9.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2020-04-29T04:28:17Z</dcterms:created>
  <dcterms:modified xsi:type="dcterms:W3CDTF">2020-04-29T04:28:17Z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2011-04-21T00:00:00Z</vt:filetime>
  </property>
  <property fmtid="{D5CDD505-2E9C-101B-9397-08002B2CF9AE}" pid="3" name="Creator">
    <vt:lpwstr>Microsoft® Office Word 2007</vt:lpwstr>
  </property>
  <property fmtid="{D5CDD505-2E9C-101B-9397-08002B2CF9AE}" pid="4" name="LastSaved">
    <vt:filetime>2020-04-28T00:00:00Z</vt:filetime>
  </property>
</Properties>
</file>